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F391D" w14:textId="28B7B608" w:rsidR="004D36D7" w:rsidRPr="00FD4A68" w:rsidRDefault="0073435D" w:rsidP="00B47940">
      <w:pPr>
        <w:pStyle w:val="Title"/>
        <w:rPr>
          <w:rStyle w:val="LabTitleInstVersred"/>
          <w:b/>
          <w:color w:val="auto"/>
        </w:rPr>
      </w:pPr>
      <w:sdt>
        <w:sdtPr>
          <w:rPr>
            <w:b w:val="0"/>
            <w:color w:val="EE0000"/>
          </w:rPr>
          <w:alias w:val="Title"/>
          <w:tag w:val=""/>
          <w:id w:val="-487021785"/>
          <w:placeholder>
            <w:docPart w:val="5A634B980744485BBB4AEAC3183A45B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32337">
            <w:t>Lab - Implement IP SLA</w:t>
          </w:r>
        </w:sdtContent>
      </w:sdt>
      <w:r w:rsidR="004D36D7" w:rsidRPr="00FD4A68">
        <w:t xml:space="preserve"> </w:t>
      </w:r>
      <w:r w:rsidR="00D84BDA" w:rsidRPr="00FD4A68">
        <w:rPr>
          <w:rStyle w:val="LabTitleInstVersred"/>
        </w:rPr>
        <w:t>(Instructor Version)</w:t>
      </w:r>
    </w:p>
    <w:p w14:paraId="290F0160"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3FB492D2" w14:textId="77777777" w:rsidR="00D778DF" w:rsidRPr="00E70096" w:rsidRDefault="00D778DF" w:rsidP="00D452F4">
      <w:pPr>
        <w:pStyle w:val="Heading1"/>
      </w:pPr>
      <w:r w:rsidRPr="00E70096">
        <w:t>Topology</w:t>
      </w:r>
    </w:p>
    <w:p w14:paraId="0D715F0E" w14:textId="228F5BFE" w:rsidR="00D778DF" w:rsidRDefault="00D32337" w:rsidP="00D778DF">
      <w:pPr>
        <w:pStyle w:val="Visual"/>
      </w:pPr>
      <w:bookmarkStart w:id="0" w:name="_GoBack"/>
      <w:r>
        <w:rPr>
          <w:noProof/>
        </w:rPr>
        <w:drawing>
          <wp:inline distT="0" distB="0" distL="0" distR="0" wp14:anchorId="5A960D36" wp14:editId="62B0D17B">
            <wp:extent cx="5695950" cy="4862481"/>
            <wp:effectExtent l="0" t="0" r="0" b="0"/>
            <wp:docPr id="5" name="Picture 5" descr="This topology has 3 routers, 3 switches, and 2 PCs. R1 G0/0/0 is connected to R2 G0/0//0. R2 G0/0/1 is connected to R3 G0/0/0. D1 G1/0/1 is connected to D2 G1/0/1.  D1 G1/0/2 is connected to D2 G1/0/2. D1 G1/0/3 is connected to D2 G1/0/3. D1 G1/0/4 is connected to D2 G1/0/4. D1 G1/0/5 is connected to A1 F0/1. D1 G1/0/6 is connected to A1 F0/2. D2 G1/0/5 is connected to A1 F0/3. D2 G1/0/6 is connected to A1 F0/4. PC1 is connected to A1 F0/23. PC2 is connected to A1 F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633" cy="4871601"/>
                    </a:xfrm>
                    <a:prstGeom prst="rect">
                      <a:avLst/>
                    </a:prstGeom>
                    <a:noFill/>
                  </pic:spPr>
                </pic:pic>
              </a:graphicData>
            </a:graphic>
          </wp:inline>
        </w:drawing>
      </w:r>
      <w:bookmarkEnd w:id="0"/>
    </w:p>
    <w:p w14:paraId="30C116C8" w14:textId="77777777" w:rsidR="00D32337" w:rsidRPr="00D32337" w:rsidRDefault="00D32337" w:rsidP="005D1DA6">
      <w:pPr>
        <w:pStyle w:val="Heading1"/>
      </w:pPr>
      <w:r w:rsidRPr="00D32337">
        <w:t>Addressing Table</w:t>
      </w:r>
    </w:p>
    <w:tbl>
      <w:tblPr>
        <w:tblStyle w:val="LabTableStyle"/>
        <w:tblW w:w="0" w:type="auto"/>
        <w:tblLayout w:type="fixed"/>
        <w:tblLook w:val="04A0" w:firstRow="1" w:lastRow="0" w:firstColumn="1" w:lastColumn="0" w:noHBand="0" w:noVBand="1"/>
        <w:tblDescription w:val="This table shows the addressing for the Device, Interface, IPv4 Address / Mask, IPv6 Address / Prefix and IPv6 Link Local."/>
      </w:tblPr>
      <w:tblGrid>
        <w:gridCol w:w="1437"/>
        <w:gridCol w:w="1530"/>
        <w:gridCol w:w="2250"/>
        <w:gridCol w:w="2661"/>
        <w:gridCol w:w="1749"/>
      </w:tblGrid>
      <w:tr w:rsidR="00A16EF3" w:rsidRPr="00D32337" w14:paraId="64CD9D5D" w14:textId="77777777" w:rsidTr="005D1DA6">
        <w:trPr>
          <w:cnfStyle w:val="100000000000" w:firstRow="1" w:lastRow="0" w:firstColumn="0" w:lastColumn="0" w:oddVBand="0" w:evenVBand="0" w:oddHBand="0" w:evenHBand="0" w:firstRowFirstColumn="0" w:firstRowLastColumn="0" w:lastRowFirstColumn="0" w:lastRowLastColumn="0"/>
          <w:tblHeader/>
        </w:trPr>
        <w:tc>
          <w:tcPr>
            <w:tcW w:w="1437" w:type="dxa"/>
          </w:tcPr>
          <w:p w14:paraId="7A93CA46" w14:textId="77777777" w:rsidR="00D32337" w:rsidRPr="00D32337" w:rsidRDefault="00D32337" w:rsidP="005D1DA6">
            <w:pPr>
              <w:pStyle w:val="TableHeading"/>
            </w:pPr>
            <w:r w:rsidRPr="00D32337">
              <w:t>Device</w:t>
            </w:r>
          </w:p>
        </w:tc>
        <w:tc>
          <w:tcPr>
            <w:tcW w:w="1530" w:type="dxa"/>
          </w:tcPr>
          <w:p w14:paraId="12C3D48C" w14:textId="77777777" w:rsidR="00D32337" w:rsidRPr="00D32337" w:rsidRDefault="00D32337" w:rsidP="005D1DA6">
            <w:pPr>
              <w:pStyle w:val="TableHeading"/>
            </w:pPr>
            <w:r w:rsidRPr="00D32337">
              <w:t>Interface</w:t>
            </w:r>
          </w:p>
        </w:tc>
        <w:tc>
          <w:tcPr>
            <w:tcW w:w="2250" w:type="dxa"/>
          </w:tcPr>
          <w:p w14:paraId="7DBDAEBC" w14:textId="77777777" w:rsidR="00D32337" w:rsidRPr="00D32337" w:rsidRDefault="00D32337" w:rsidP="005D1DA6">
            <w:pPr>
              <w:pStyle w:val="TableHeading"/>
            </w:pPr>
            <w:r w:rsidRPr="00D32337">
              <w:t>IPv4 Address/Mask</w:t>
            </w:r>
          </w:p>
        </w:tc>
        <w:tc>
          <w:tcPr>
            <w:tcW w:w="2661" w:type="dxa"/>
          </w:tcPr>
          <w:p w14:paraId="70E5651E" w14:textId="77777777" w:rsidR="00D32337" w:rsidRPr="00D32337" w:rsidRDefault="00D32337" w:rsidP="005D1DA6">
            <w:pPr>
              <w:pStyle w:val="TableHeading"/>
            </w:pPr>
            <w:r w:rsidRPr="00D32337">
              <w:t>IPv6 Address/Prefix</w:t>
            </w:r>
          </w:p>
        </w:tc>
        <w:tc>
          <w:tcPr>
            <w:tcW w:w="1749" w:type="dxa"/>
          </w:tcPr>
          <w:p w14:paraId="2B6535CC" w14:textId="77777777" w:rsidR="00D32337" w:rsidRPr="00D32337" w:rsidRDefault="00D32337" w:rsidP="005D1DA6">
            <w:pPr>
              <w:pStyle w:val="TableHeading"/>
            </w:pPr>
            <w:r w:rsidRPr="00D32337">
              <w:t>IPv6 Link Local</w:t>
            </w:r>
          </w:p>
        </w:tc>
      </w:tr>
      <w:tr w:rsidR="00A16EF3" w:rsidRPr="00D32337" w14:paraId="2143B426" w14:textId="77777777" w:rsidTr="005D1DA6">
        <w:tc>
          <w:tcPr>
            <w:tcW w:w="1437" w:type="dxa"/>
            <w:tcBorders>
              <w:bottom w:val="single" w:sz="4" w:space="0" w:color="FFFFFF" w:themeColor="background1"/>
            </w:tcBorders>
          </w:tcPr>
          <w:p w14:paraId="3F1AD2D9" w14:textId="51AD38F6" w:rsidR="00331466" w:rsidRPr="002E1BBE" w:rsidRDefault="00D32337" w:rsidP="005D1DA6">
            <w:pPr>
              <w:pStyle w:val="TableText"/>
              <w:rPr>
                <w:rFonts w:eastAsia="Times New Roman"/>
                <w:i/>
                <w:szCs w:val="24"/>
              </w:rPr>
            </w:pPr>
            <w:r w:rsidRPr="002E1BBE">
              <w:t>R1</w:t>
            </w:r>
          </w:p>
        </w:tc>
        <w:tc>
          <w:tcPr>
            <w:tcW w:w="1530" w:type="dxa"/>
          </w:tcPr>
          <w:p w14:paraId="0317B56A" w14:textId="77777777" w:rsidR="00D32337" w:rsidRPr="00D32337" w:rsidRDefault="00D32337" w:rsidP="005D1DA6">
            <w:pPr>
              <w:pStyle w:val="TableText"/>
            </w:pPr>
            <w:r w:rsidRPr="00D32337">
              <w:t>G0/0/0</w:t>
            </w:r>
          </w:p>
        </w:tc>
        <w:tc>
          <w:tcPr>
            <w:tcW w:w="2250" w:type="dxa"/>
          </w:tcPr>
          <w:p w14:paraId="3F974A2C" w14:textId="77777777" w:rsidR="00D32337" w:rsidRPr="00D32337" w:rsidRDefault="00D32337" w:rsidP="005D1DA6">
            <w:pPr>
              <w:pStyle w:val="TableText"/>
            </w:pPr>
            <w:r w:rsidRPr="00D32337">
              <w:t>172.16.12.1/24</w:t>
            </w:r>
          </w:p>
        </w:tc>
        <w:tc>
          <w:tcPr>
            <w:tcW w:w="2661" w:type="dxa"/>
          </w:tcPr>
          <w:p w14:paraId="2A054956" w14:textId="77777777" w:rsidR="00D32337" w:rsidRPr="00D32337" w:rsidRDefault="00D32337" w:rsidP="005D1DA6">
            <w:pPr>
              <w:pStyle w:val="TableText"/>
            </w:pPr>
            <w:r w:rsidRPr="00D32337">
              <w:t>2001:db</w:t>
            </w:r>
            <w:proofErr w:type="gramStart"/>
            <w:r w:rsidRPr="00D32337">
              <w:t>8:acad</w:t>
            </w:r>
            <w:proofErr w:type="gramEnd"/>
            <w:r w:rsidRPr="00D32337">
              <w:t>:12::1/64</w:t>
            </w:r>
          </w:p>
        </w:tc>
        <w:tc>
          <w:tcPr>
            <w:tcW w:w="1749" w:type="dxa"/>
          </w:tcPr>
          <w:p w14:paraId="27DB406F" w14:textId="7050E511" w:rsidR="005D1DA6" w:rsidRPr="005D1DA6" w:rsidRDefault="00D32337" w:rsidP="005D1DA6">
            <w:pPr>
              <w:pStyle w:val="TableText"/>
            </w:pPr>
            <w:r w:rsidRPr="00D32337">
              <w:t>fe80::1:1</w:t>
            </w:r>
          </w:p>
        </w:tc>
      </w:tr>
      <w:tr w:rsidR="00A16EF3" w:rsidRPr="00D32337" w14:paraId="3C7837D2" w14:textId="77777777" w:rsidTr="005D1DA6">
        <w:tc>
          <w:tcPr>
            <w:tcW w:w="1437" w:type="dxa"/>
            <w:tcBorders>
              <w:top w:val="single" w:sz="4" w:space="0" w:color="FFFFFF" w:themeColor="background1"/>
            </w:tcBorders>
          </w:tcPr>
          <w:p w14:paraId="3D62D6C5" w14:textId="7D6F13D9" w:rsidR="00331466" w:rsidRPr="002E1BBE" w:rsidRDefault="00D32337" w:rsidP="002E1BBE">
            <w:pPr>
              <w:pStyle w:val="ConfigWindow"/>
            </w:pPr>
            <w:r w:rsidRPr="002E1BBE">
              <w:t>R1</w:t>
            </w:r>
          </w:p>
        </w:tc>
        <w:tc>
          <w:tcPr>
            <w:tcW w:w="1530" w:type="dxa"/>
          </w:tcPr>
          <w:p w14:paraId="13D6098D" w14:textId="77777777" w:rsidR="00D32337" w:rsidRPr="00D32337" w:rsidRDefault="00D32337" w:rsidP="005D1DA6">
            <w:pPr>
              <w:pStyle w:val="TableText"/>
            </w:pPr>
            <w:r w:rsidRPr="00D32337">
              <w:t>G0/0/1</w:t>
            </w:r>
          </w:p>
        </w:tc>
        <w:tc>
          <w:tcPr>
            <w:tcW w:w="2250" w:type="dxa"/>
          </w:tcPr>
          <w:p w14:paraId="153932BA" w14:textId="77777777" w:rsidR="00D32337" w:rsidRPr="00D32337" w:rsidRDefault="00D32337" w:rsidP="005D1DA6">
            <w:pPr>
              <w:pStyle w:val="TableText"/>
            </w:pPr>
            <w:r w:rsidRPr="00D32337">
              <w:t>172.16.1.1/24</w:t>
            </w:r>
          </w:p>
        </w:tc>
        <w:tc>
          <w:tcPr>
            <w:tcW w:w="2661" w:type="dxa"/>
          </w:tcPr>
          <w:p w14:paraId="4E5BCE81" w14:textId="77777777" w:rsidR="00D32337" w:rsidRPr="00D32337" w:rsidRDefault="00D32337" w:rsidP="005D1DA6">
            <w:pPr>
              <w:pStyle w:val="TableText"/>
            </w:pPr>
            <w:r w:rsidRPr="00D32337">
              <w:t>2001:db</w:t>
            </w:r>
            <w:proofErr w:type="gramStart"/>
            <w:r w:rsidRPr="00D32337">
              <w:t>8:acad</w:t>
            </w:r>
            <w:proofErr w:type="gramEnd"/>
            <w:r w:rsidRPr="00D32337">
              <w:t>:1721::1/64</w:t>
            </w:r>
          </w:p>
        </w:tc>
        <w:tc>
          <w:tcPr>
            <w:tcW w:w="1749" w:type="dxa"/>
          </w:tcPr>
          <w:p w14:paraId="330E08E6" w14:textId="27F6518F" w:rsidR="005D1DA6" w:rsidRPr="005D1DA6" w:rsidRDefault="00D32337" w:rsidP="005D1DA6">
            <w:pPr>
              <w:pStyle w:val="TableText"/>
            </w:pPr>
            <w:r w:rsidRPr="00D32337">
              <w:t>fe80::1:2</w:t>
            </w:r>
          </w:p>
        </w:tc>
      </w:tr>
      <w:tr w:rsidR="00A16EF3" w:rsidRPr="00D32337" w14:paraId="76F7EFDD" w14:textId="77777777" w:rsidTr="005D1DA6">
        <w:tc>
          <w:tcPr>
            <w:tcW w:w="1437" w:type="dxa"/>
            <w:tcBorders>
              <w:bottom w:val="single" w:sz="4" w:space="0" w:color="FFFFFF" w:themeColor="background1"/>
            </w:tcBorders>
          </w:tcPr>
          <w:p w14:paraId="6B024C14" w14:textId="77777777" w:rsidR="00D32337" w:rsidRPr="00D32337" w:rsidRDefault="00D32337" w:rsidP="005D1DA6">
            <w:pPr>
              <w:pStyle w:val="TableText"/>
            </w:pPr>
            <w:r w:rsidRPr="00D32337">
              <w:t>R2</w:t>
            </w:r>
          </w:p>
        </w:tc>
        <w:tc>
          <w:tcPr>
            <w:tcW w:w="1530" w:type="dxa"/>
          </w:tcPr>
          <w:p w14:paraId="522D7E78" w14:textId="77777777" w:rsidR="00D32337" w:rsidRPr="00D32337" w:rsidRDefault="00D32337" w:rsidP="005D1DA6">
            <w:pPr>
              <w:pStyle w:val="TableText"/>
            </w:pPr>
            <w:r w:rsidRPr="00D32337">
              <w:t>G0/0/0</w:t>
            </w:r>
          </w:p>
        </w:tc>
        <w:tc>
          <w:tcPr>
            <w:tcW w:w="2250" w:type="dxa"/>
          </w:tcPr>
          <w:p w14:paraId="3659AE51" w14:textId="77777777" w:rsidR="00D32337" w:rsidRPr="00D32337" w:rsidRDefault="00D32337" w:rsidP="005D1DA6">
            <w:pPr>
              <w:pStyle w:val="TableText"/>
            </w:pPr>
            <w:r w:rsidRPr="00D32337">
              <w:t>172.16.12.2/24</w:t>
            </w:r>
          </w:p>
        </w:tc>
        <w:tc>
          <w:tcPr>
            <w:tcW w:w="2661" w:type="dxa"/>
          </w:tcPr>
          <w:p w14:paraId="29812268" w14:textId="77777777" w:rsidR="00D32337" w:rsidRPr="00D32337" w:rsidRDefault="00D32337" w:rsidP="005D1DA6">
            <w:pPr>
              <w:pStyle w:val="TableText"/>
            </w:pPr>
            <w:r w:rsidRPr="00D32337">
              <w:t>2001:db</w:t>
            </w:r>
            <w:proofErr w:type="gramStart"/>
            <w:r w:rsidRPr="00D32337">
              <w:t>8:acad</w:t>
            </w:r>
            <w:proofErr w:type="gramEnd"/>
            <w:r w:rsidRPr="00D32337">
              <w:t>:12::2/64</w:t>
            </w:r>
          </w:p>
        </w:tc>
        <w:tc>
          <w:tcPr>
            <w:tcW w:w="1749" w:type="dxa"/>
          </w:tcPr>
          <w:p w14:paraId="5A11C679" w14:textId="77777777" w:rsidR="00D32337" w:rsidRPr="00D32337" w:rsidRDefault="00D32337" w:rsidP="005D1DA6">
            <w:pPr>
              <w:pStyle w:val="TableText"/>
            </w:pPr>
            <w:r w:rsidRPr="00D32337">
              <w:t>fe80::2:1</w:t>
            </w:r>
          </w:p>
        </w:tc>
      </w:tr>
      <w:tr w:rsidR="00A16EF3" w:rsidRPr="00D32337" w14:paraId="372C410C" w14:textId="77777777" w:rsidTr="005D1DA6">
        <w:tc>
          <w:tcPr>
            <w:tcW w:w="1437" w:type="dxa"/>
            <w:tcBorders>
              <w:top w:val="single" w:sz="4" w:space="0" w:color="FFFFFF" w:themeColor="background1"/>
              <w:bottom w:val="single" w:sz="4" w:space="0" w:color="FFFFFF" w:themeColor="background1"/>
            </w:tcBorders>
            <w:shd w:val="clear" w:color="auto" w:fill="FFFFFF" w:themeFill="background1"/>
          </w:tcPr>
          <w:p w14:paraId="20B9DE4F" w14:textId="77777777" w:rsidR="00D32337" w:rsidRPr="00D32337" w:rsidRDefault="00D32337" w:rsidP="005D1DA6">
            <w:pPr>
              <w:pStyle w:val="ConfigWindow"/>
            </w:pPr>
            <w:r w:rsidRPr="00D32337">
              <w:t>R2</w:t>
            </w:r>
          </w:p>
        </w:tc>
        <w:tc>
          <w:tcPr>
            <w:tcW w:w="1530" w:type="dxa"/>
          </w:tcPr>
          <w:p w14:paraId="15923B44" w14:textId="77777777" w:rsidR="00D32337" w:rsidRPr="00D32337" w:rsidRDefault="00D32337" w:rsidP="005D1DA6">
            <w:pPr>
              <w:pStyle w:val="TableText"/>
            </w:pPr>
            <w:r w:rsidRPr="00D32337">
              <w:t>G0/0/1</w:t>
            </w:r>
          </w:p>
        </w:tc>
        <w:tc>
          <w:tcPr>
            <w:tcW w:w="2250" w:type="dxa"/>
          </w:tcPr>
          <w:p w14:paraId="25F86CE2" w14:textId="77777777" w:rsidR="00D32337" w:rsidRPr="00D32337" w:rsidRDefault="00D32337" w:rsidP="005D1DA6">
            <w:pPr>
              <w:pStyle w:val="TableText"/>
            </w:pPr>
            <w:r w:rsidRPr="00D32337">
              <w:t>172.16.24.2/24</w:t>
            </w:r>
          </w:p>
        </w:tc>
        <w:tc>
          <w:tcPr>
            <w:tcW w:w="2661" w:type="dxa"/>
          </w:tcPr>
          <w:p w14:paraId="4675D106" w14:textId="77777777" w:rsidR="00D32337" w:rsidRPr="00D32337" w:rsidRDefault="00D32337" w:rsidP="005D1DA6">
            <w:pPr>
              <w:pStyle w:val="TableText"/>
            </w:pPr>
            <w:r w:rsidRPr="00D32337">
              <w:t>2001:db</w:t>
            </w:r>
            <w:proofErr w:type="gramStart"/>
            <w:r w:rsidRPr="00D32337">
              <w:t>8:acad</w:t>
            </w:r>
            <w:proofErr w:type="gramEnd"/>
            <w:r w:rsidRPr="00D32337">
              <w:t>:23::2/64</w:t>
            </w:r>
          </w:p>
        </w:tc>
        <w:tc>
          <w:tcPr>
            <w:tcW w:w="1749" w:type="dxa"/>
          </w:tcPr>
          <w:p w14:paraId="30E0B27D" w14:textId="77777777" w:rsidR="00D32337" w:rsidRPr="00D32337" w:rsidRDefault="00D32337" w:rsidP="005D1DA6">
            <w:pPr>
              <w:pStyle w:val="TableText"/>
            </w:pPr>
            <w:r w:rsidRPr="00D32337">
              <w:t>fe80::2:2</w:t>
            </w:r>
          </w:p>
        </w:tc>
      </w:tr>
      <w:tr w:rsidR="00A16EF3" w:rsidRPr="00D32337" w14:paraId="68BE1912" w14:textId="77777777" w:rsidTr="005D1DA6">
        <w:tc>
          <w:tcPr>
            <w:tcW w:w="1437" w:type="dxa"/>
            <w:tcBorders>
              <w:top w:val="single" w:sz="4" w:space="0" w:color="FFFFFF" w:themeColor="background1"/>
            </w:tcBorders>
          </w:tcPr>
          <w:p w14:paraId="37C848D2" w14:textId="77777777" w:rsidR="00D32337" w:rsidRPr="00D32337" w:rsidRDefault="00D32337" w:rsidP="005D1DA6">
            <w:pPr>
              <w:pStyle w:val="ConfigWindow"/>
            </w:pPr>
            <w:r w:rsidRPr="00D32337">
              <w:t>R2</w:t>
            </w:r>
          </w:p>
        </w:tc>
        <w:tc>
          <w:tcPr>
            <w:tcW w:w="1530" w:type="dxa"/>
          </w:tcPr>
          <w:p w14:paraId="199E6381" w14:textId="77777777" w:rsidR="00D32337" w:rsidRPr="00D32337" w:rsidRDefault="00D32337" w:rsidP="005D1DA6">
            <w:pPr>
              <w:pStyle w:val="TableText"/>
            </w:pPr>
            <w:r w:rsidRPr="00D32337">
              <w:t>Loopback 0</w:t>
            </w:r>
          </w:p>
        </w:tc>
        <w:tc>
          <w:tcPr>
            <w:tcW w:w="2250" w:type="dxa"/>
          </w:tcPr>
          <w:p w14:paraId="6C5BFCB7" w14:textId="77777777" w:rsidR="00D32337" w:rsidRPr="00D32337" w:rsidRDefault="00D32337" w:rsidP="005D1DA6">
            <w:pPr>
              <w:pStyle w:val="TableText"/>
            </w:pPr>
            <w:r w:rsidRPr="00D32337">
              <w:t>192.168.1.1/24</w:t>
            </w:r>
          </w:p>
        </w:tc>
        <w:tc>
          <w:tcPr>
            <w:tcW w:w="2661" w:type="dxa"/>
          </w:tcPr>
          <w:p w14:paraId="1FFAE2CE" w14:textId="77777777" w:rsidR="00D32337" w:rsidRPr="00D32337" w:rsidRDefault="00D32337" w:rsidP="005D1DA6">
            <w:pPr>
              <w:pStyle w:val="TableText"/>
            </w:pPr>
            <w:r w:rsidRPr="00D32337">
              <w:t>2001:db</w:t>
            </w:r>
            <w:proofErr w:type="gramStart"/>
            <w:r w:rsidRPr="00D32337">
              <w:t>8:acad</w:t>
            </w:r>
            <w:proofErr w:type="gramEnd"/>
            <w:r w:rsidRPr="00D32337">
              <w:t>:1000::1/64</w:t>
            </w:r>
          </w:p>
        </w:tc>
        <w:tc>
          <w:tcPr>
            <w:tcW w:w="1749" w:type="dxa"/>
          </w:tcPr>
          <w:p w14:paraId="76DBC915" w14:textId="77777777" w:rsidR="00D32337" w:rsidRPr="00D32337" w:rsidRDefault="00D32337" w:rsidP="005D1DA6">
            <w:pPr>
              <w:pStyle w:val="TableText"/>
            </w:pPr>
            <w:r w:rsidRPr="00D32337">
              <w:t>fe80::2:3</w:t>
            </w:r>
          </w:p>
        </w:tc>
      </w:tr>
      <w:tr w:rsidR="00A16EF3" w:rsidRPr="00D32337" w14:paraId="72B85224" w14:textId="77777777" w:rsidTr="005D1DA6">
        <w:tc>
          <w:tcPr>
            <w:tcW w:w="1437" w:type="dxa"/>
            <w:tcBorders>
              <w:bottom w:val="single" w:sz="4" w:space="0" w:color="FFFFFF" w:themeColor="background1"/>
            </w:tcBorders>
          </w:tcPr>
          <w:p w14:paraId="5FD4BDD9" w14:textId="77777777" w:rsidR="00D32337" w:rsidRPr="00D32337" w:rsidRDefault="00D32337" w:rsidP="005D1DA6">
            <w:pPr>
              <w:pStyle w:val="TableText"/>
            </w:pPr>
            <w:r w:rsidRPr="00D32337">
              <w:lastRenderedPageBreak/>
              <w:t>R3</w:t>
            </w:r>
          </w:p>
        </w:tc>
        <w:tc>
          <w:tcPr>
            <w:tcW w:w="1530" w:type="dxa"/>
          </w:tcPr>
          <w:p w14:paraId="7F8426C3" w14:textId="77777777" w:rsidR="00D32337" w:rsidRPr="00D32337" w:rsidRDefault="00D32337" w:rsidP="005D1DA6">
            <w:pPr>
              <w:pStyle w:val="TableText"/>
            </w:pPr>
            <w:r w:rsidRPr="00D32337">
              <w:t>G0/0/0</w:t>
            </w:r>
          </w:p>
        </w:tc>
        <w:tc>
          <w:tcPr>
            <w:tcW w:w="2250" w:type="dxa"/>
          </w:tcPr>
          <w:p w14:paraId="0BD00D7D" w14:textId="77777777" w:rsidR="00D32337" w:rsidRPr="00D32337" w:rsidRDefault="00D32337" w:rsidP="005D1DA6">
            <w:pPr>
              <w:pStyle w:val="TableText"/>
            </w:pPr>
            <w:r w:rsidRPr="00D32337">
              <w:t>172.16.23.3/24</w:t>
            </w:r>
          </w:p>
        </w:tc>
        <w:tc>
          <w:tcPr>
            <w:tcW w:w="2661" w:type="dxa"/>
          </w:tcPr>
          <w:p w14:paraId="47A2379F" w14:textId="77777777" w:rsidR="00D32337" w:rsidRPr="00D32337" w:rsidRDefault="00D32337" w:rsidP="005D1DA6">
            <w:pPr>
              <w:pStyle w:val="TableText"/>
            </w:pPr>
            <w:r w:rsidRPr="00D32337">
              <w:t>2001:db</w:t>
            </w:r>
            <w:proofErr w:type="gramStart"/>
            <w:r w:rsidRPr="00D32337">
              <w:t>8:acad</w:t>
            </w:r>
            <w:proofErr w:type="gramEnd"/>
            <w:r w:rsidRPr="00D32337">
              <w:t>:23::3/64</w:t>
            </w:r>
          </w:p>
        </w:tc>
        <w:tc>
          <w:tcPr>
            <w:tcW w:w="1749" w:type="dxa"/>
          </w:tcPr>
          <w:p w14:paraId="353CA5FB" w14:textId="77777777" w:rsidR="00D32337" w:rsidRPr="00D32337" w:rsidRDefault="00D32337" w:rsidP="005D1DA6">
            <w:pPr>
              <w:pStyle w:val="TableText"/>
            </w:pPr>
            <w:r w:rsidRPr="00D32337">
              <w:t>fe80::3:1</w:t>
            </w:r>
          </w:p>
        </w:tc>
      </w:tr>
      <w:tr w:rsidR="00A16EF3" w:rsidRPr="00D32337" w14:paraId="0D9B6641" w14:textId="77777777" w:rsidTr="005D1DA6">
        <w:tc>
          <w:tcPr>
            <w:tcW w:w="1437" w:type="dxa"/>
            <w:tcBorders>
              <w:top w:val="single" w:sz="4" w:space="0" w:color="FFFFFF" w:themeColor="background1"/>
            </w:tcBorders>
          </w:tcPr>
          <w:p w14:paraId="2434259E" w14:textId="77777777" w:rsidR="00D32337" w:rsidRPr="00D32337" w:rsidRDefault="00D32337" w:rsidP="005D1DA6">
            <w:pPr>
              <w:pStyle w:val="ConfigWindow"/>
            </w:pPr>
            <w:r w:rsidRPr="00D32337">
              <w:t>R3</w:t>
            </w:r>
          </w:p>
        </w:tc>
        <w:tc>
          <w:tcPr>
            <w:tcW w:w="1530" w:type="dxa"/>
          </w:tcPr>
          <w:p w14:paraId="7F93DFA8" w14:textId="77777777" w:rsidR="00D32337" w:rsidRPr="00D32337" w:rsidRDefault="00D32337" w:rsidP="005D1DA6">
            <w:pPr>
              <w:pStyle w:val="TableText"/>
            </w:pPr>
            <w:r w:rsidRPr="00D32337">
              <w:t>G0/0/1</w:t>
            </w:r>
          </w:p>
        </w:tc>
        <w:tc>
          <w:tcPr>
            <w:tcW w:w="2250" w:type="dxa"/>
          </w:tcPr>
          <w:p w14:paraId="66F83840" w14:textId="77777777" w:rsidR="00D32337" w:rsidRPr="00D32337" w:rsidRDefault="00D32337" w:rsidP="005D1DA6">
            <w:pPr>
              <w:pStyle w:val="TableText"/>
            </w:pPr>
            <w:r w:rsidRPr="00D32337">
              <w:t>172.16.3.1/24</w:t>
            </w:r>
          </w:p>
        </w:tc>
        <w:tc>
          <w:tcPr>
            <w:tcW w:w="2661" w:type="dxa"/>
          </w:tcPr>
          <w:p w14:paraId="5B92D1C8" w14:textId="77777777" w:rsidR="00D32337" w:rsidRPr="00D32337" w:rsidRDefault="00D32337" w:rsidP="005D1DA6">
            <w:pPr>
              <w:pStyle w:val="TableText"/>
            </w:pPr>
            <w:r w:rsidRPr="00D32337">
              <w:t>2001:db</w:t>
            </w:r>
            <w:proofErr w:type="gramStart"/>
            <w:r w:rsidRPr="00D32337">
              <w:t>8:acad</w:t>
            </w:r>
            <w:proofErr w:type="gramEnd"/>
            <w:r w:rsidRPr="00D32337">
              <w:t>:1723::1/64</w:t>
            </w:r>
          </w:p>
        </w:tc>
        <w:tc>
          <w:tcPr>
            <w:tcW w:w="1749" w:type="dxa"/>
          </w:tcPr>
          <w:p w14:paraId="2A86BA07" w14:textId="77777777" w:rsidR="00D32337" w:rsidRPr="00D32337" w:rsidRDefault="00D32337" w:rsidP="005D1DA6">
            <w:pPr>
              <w:pStyle w:val="TableText"/>
            </w:pPr>
            <w:r w:rsidRPr="00D32337">
              <w:t>fe80::3:2</w:t>
            </w:r>
          </w:p>
        </w:tc>
      </w:tr>
      <w:tr w:rsidR="00A16EF3" w:rsidRPr="00D32337" w14:paraId="1B1DC471" w14:textId="77777777" w:rsidTr="005D1DA6">
        <w:tc>
          <w:tcPr>
            <w:tcW w:w="1437" w:type="dxa"/>
            <w:tcBorders>
              <w:bottom w:val="single" w:sz="4" w:space="0" w:color="FFFFFF" w:themeColor="background1"/>
            </w:tcBorders>
          </w:tcPr>
          <w:p w14:paraId="1DAE7893" w14:textId="77777777" w:rsidR="00D32337" w:rsidRPr="00D32337" w:rsidRDefault="00D32337" w:rsidP="005D1DA6">
            <w:pPr>
              <w:pStyle w:val="TableText"/>
            </w:pPr>
            <w:r w:rsidRPr="00D32337">
              <w:t>D1</w:t>
            </w:r>
          </w:p>
        </w:tc>
        <w:tc>
          <w:tcPr>
            <w:tcW w:w="1530" w:type="dxa"/>
          </w:tcPr>
          <w:p w14:paraId="49545247" w14:textId="77777777" w:rsidR="00D32337" w:rsidRPr="00D32337" w:rsidRDefault="00D32337" w:rsidP="005D1DA6">
            <w:pPr>
              <w:pStyle w:val="TableText"/>
            </w:pPr>
            <w:r w:rsidRPr="00D32337">
              <w:t>G1/0/11</w:t>
            </w:r>
          </w:p>
        </w:tc>
        <w:tc>
          <w:tcPr>
            <w:tcW w:w="2250" w:type="dxa"/>
          </w:tcPr>
          <w:p w14:paraId="42E55472" w14:textId="77777777" w:rsidR="00D32337" w:rsidRPr="00D32337" w:rsidRDefault="00D32337" w:rsidP="005D1DA6">
            <w:pPr>
              <w:pStyle w:val="TableText"/>
            </w:pPr>
            <w:r w:rsidRPr="00D32337">
              <w:t>172.16.1.2/24</w:t>
            </w:r>
          </w:p>
        </w:tc>
        <w:tc>
          <w:tcPr>
            <w:tcW w:w="2661" w:type="dxa"/>
          </w:tcPr>
          <w:p w14:paraId="72E56D68" w14:textId="77777777" w:rsidR="00D32337" w:rsidRPr="00D32337" w:rsidRDefault="00D32337" w:rsidP="005D1DA6">
            <w:pPr>
              <w:pStyle w:val="TableText"/>
            </w:pPr>
            <w:r w:rsidRPr="00D32337">
              <w:t>2001:db</w:t>
            </w:r>
            <w:proofErr w:type="gramStart"/>
            <w:r w:rsidRPr="00D32337">
              <w:t>8:acad</w:t>
            </w:r>
            <w:proofErr w:type="gramEnd"/>
            <w:r w:rsidRPr="00D32337">
              <w:t>:1721::2/64</w:t>
            </w:r>
          </w:p>
        </w:tc>
        <w:tc>
          <w:tcPr>
            <w:tcW w:w="1749" w:type="dxa"/>
          </w:tcPr>
          <w:p w14:paraId="66A3205F" w14:textId="77777777" w:rsidR="00D32337" w:rsidRPr="00D32337" w:rsidRDefault="00D32337" w:rsidP="005D1DA6">
            <w:pPr>
              <w:pStyle w:val="TableText"/>
            </w:pPr>
            <w:r w:rsidRPr="00D32337">
              <w:t>fe</w:t>
            </w:r>
            <w:proofErr w:type="gramStart"/>
            <w:r w:rsidRPr="00D32337">
              <w:t>80::</w:t>
            </w:r>
            <w:proofErr w:type="gramEnd"/>
            <w:r w:rsidRPr="00D32337">
              <w:t>d1:1</w:t>
            </w:r>
          </w:p>
        </w:tc>
      </w:tr>
      <w:tr w:rsidR="00A16EF3" w:rsidRPr="00D32337" w14:paraId="4DE21439" w14:textId="77777777" w:rsidTr="005D1DA6">
        <w:tc>
          <w:tcPr>
            <w:tcW w:w="1437" w:type="dxa"/>
            <w:tcBorders>
              <w:top w:val="single" w:sz="4" w:space="0" w:color="FFFFFF" w:themeColor="background1"/>
              <w:bottom w:val="single" w:sz="4" w:space="0" w:color="FFFFFF" w:themeColor="background1"/>
            </w:tcBorders>
          </w:tcPr>
          <w:p w14:paraId="6005D40D" w14:textId="77777777" w:rsidR="00D32337" w:rsidRPr="00D32337" w:rsidRDefault="00D32337" w:rsidP="005D1DA6">
            <w:pPr>
              <w:pStyle w:val="ConfigWindow"/>
            </w:pPr>
            <w:r w:rsidRPr="00D32337">
              <w:t>D1</w:t>
            </w:r>
          </w:p>
        </w:tc>
        <w:tc>
          <w:tcPr>
            <w:tcW w:w="1530" w:type="dxa"/>
          </w:tcPr>
          <w:p w14:paraId="5AA4EEFB" w14:textId="77777777" w:rsidR="00D32337" w:rsidRPr="00D32337" w:rsidRDefault="00D32337" w:rsidP="005D1DA6">
            <w:pPr>
              <w:pStyle w:val="TableText"/>
            </w:pPr>
            <w:r w:rsidRPr="00D32337">
              <w:t>VLAN 2</w:t>
            </w:r>
          </w:p>
        </w:tc>
        <w:tc>
          <w:tcPr>
            <w:tcW w:w="2250" w:type="dxa"/>
          </w:tcPr>
          <w:p w14:paraId="0471017B" w14:textId="77777777" w:rsidR="00D32337" w:rsidRPr="00D32337" w:rsidRDefault="00D32337" w:rsidP="005D1DA6">
            <w:pPr>
              <w:pStyle w:val="TableText"/>
            </w:pPr>
            <w:r w:rsidRPr="00D32337">
              <w:t>10.0.2.1/24</w:t>
            </w:r>
          </w:p>
        </w:tc>
        <w:tc>
          <w:tcPr>
            <w:tcW w:w="2661" w:type="dxa"/>
          </w:tcPr>
          <w:p w14:paraId="7E528D8B" w14:textId="77777777" w:rsidR="00D32337" w:rsidRPr="00D32337" w:rsidRDefault="00D32337" w:rsidP="005D1DA6">
            <w:pPr>
              <w:pStyle w:val="TableText"/>
            </w:pPr>
            <w:r w:rsidRPr="00D32337">
              <w:t>2001:db</w:t>
            </w:r>
            <w:proofErr w:type="gramStart"/>
            <w:r w:rsidRPr="00D32337">
              <w:t>8:acad</w:t>
            </w:r>
            <w:proofErr w:type="gramEnd"/>
            <w:r w:rsidRPr="00D32337">
              <w:t>:2::1/64</w:t>
            </w:r>
          </w:p>
        </w:tc>
        <w:tc>
          <w:tcPr>
            <w:tcW w:w="1749" w:type="dxa"/>
          </w:tcPr>
          <w:p w14:paraId="400D00BC" w14:textId="77777777" w:rsidR="00D32337" w:rsidRPr="00D32337" w:rsidRDefault="00D32337" w:rsidP="005D1DA6">
            <w:pPr>
              <w:pStyle w:val="TableText"/>
            </w:pPr>
            <w:r w:rsidRPr="00D32337">
              <w:t>fe</w:t>
            </w:r>
            <w:proofErr w:type="gramStart"/>
            <w:r w:rsidRPr="00D32337">
              <w:t>80::</w:t>
            </w:r>
            <w:proofErr w:type="gramEnd"/>
            <w:r w:rsidRPr="00D32337">
              <w:t>d1:2</w:t>
            </w:r>
          </w:p>
        </w:tc>
      </w:tr>
      <w:tr w:rsidR="00A16EF3" w:rsidRPr="00D32337" w14:paraId="669A7EE7" w14:textId="77777777" w:rsidTr="005D1DA6">
        <w:tc>
          <w:tcPr>
            <w:tcW w:w="1437" w:type="dxa"/>
            <w:tcBorders>
              <w:top w:val="single" w:sz="4" w:space="0" w:color="FFFFFF" w:themeColor="background1"/>
            </w:tcBorders>
          </w:tcPr>
          <w:p w14:paraId="752EA612" w14:textId="77777777" w:rsidR="00D32337" w:rsidRPr="00D32337" w:rsidRDefault="00D32337" w:rsidP="005D1DA6">
            <w:pPr>
              <w:pStyle w:val="ConfigWindow"/>
            </w:pPr>
            <w:r w:rsidRPr="00D32337">
              <w:t>D1</w:t>
            </w:r>
          </w:p>
        </w:tc>
        <w:tc>
          <w:tcPr>
            <w:tcW w:w="1530" w:type="dxa"/>
          </w:tcPr>
          <w:p w14:paraId="19A5F8CD" w14:textId="77777777" w:rsidR="00D32337" w:rsidRPr="00D32337" w:rsidRDefault="00D32337" w:rsidP="005D1DA6">
            <w:pPr>
              <w:pStyle w:val="TableText"/>
            </w:pPr>
            <w:r w:rsidRPr="00D32337">
              <w:t>VLAN 3</w:t>
            </w:r>
          </w:p>
        </w:tc>
        <w:tc>
          <w:tcPr>
            <w:tcW w:w="2250" w:type="dxa"/>
          </w:tcPr>
          <w:p w14:paraId="0F46987B" w14:textId="77777777" w:rsidR="00D32337" w:rsidRPr="00D32337" w:rsidRDefault="00D32337" w:rsidP="005D1DA6">
            <w:pPr>
              <w:pStyle w:val="TableText"/>
            </w:pPr>
            <w:r w:rsidRPr="00D32337">
              <w:t>10.0.3.1/24</w:t>
            </w:r>
          </w:p>
        </w:tc>
        <w:tc>
          <w:tcPr>
            <w:tcW w:w="2661" w:type="dxa"/>
          </w:tcPr>
          <w:p w14:paraId="22546F84" w14:textId="77777777" w:rsidR="00D32337" w:rsidRPr="00D32337" w:rsidRDefault="00D32337" w:rsidP="005D1DA6">
            <w:pPr>
              <w:pStyle w:val="TableText"/>
            </w:pPr>
            <w:r w:rsidRPr="00D32337">
              <w:t>2001:db</w:t>
            </w:r>
            <w:proofErr w:type="gramStart"/>
            <w:r w:rsidRPr="00D32337">
              <w:t>8:acad</w:t>
            </w:r>
            <w:proofErr w:type="gramEnd"/>
            <w:r w:rsidRPr="00D32337">
              <w:t>:3::1/64</w:t>
            </w:r>
          </w:p>
        </w:tc>
        <w:tc>
          <w:tcPr>
            <w:tcW w:w="1749" w:type="dxa"/>
          </w:tcPr>
          <w:p w14:paraId="1C46E3B6" w14:textId="77777777" w:rsidR="00D32337" w:rsidRPr="00D32337" w:rsidRDefault="00D32337" w:rsidP="005D1DA6">
            <w:pPr>
              <w:pStyle w:val="TableText"/>
            </w:pPr>
            <w:r w:rsidRPr="00D32337">
              <w:t>fe</w:t>
            </w:r>
            <w:proofErr w:type="gramStart"/>
            <w:r w:rsidRPr="00D32337">
              <w:t>80::</w:t>
            </w:r>
            <w:proofErr w:type="gramEnd"/>
            <w:r w:rsidRPr="00D32337">
              <w:t>d1:3</w:t>
            </w:r>
          </w:p>
        </w:tc>
      </w:tr>
      <w:tr w:rsidR="00A16EF3" w:rsidRPr="00D32337" w14:paraId="1FD6E498" w14:textId="77777777" w:rsidTr="005D1DA6">
        <w:tc>
          <w:tcPr>
            <w:tcW w:w="1437" w:type="dxa"/>
            <w:tcBorders>
              <w:bottom w:val="single" w:sz="4" w:space="0" w:color="FFFFFF" w:themeColor="background1"/>
            </w:tcBorders>
          </w:tcPr>
          <w:p w14:paraId="50035030" w14:textId="77777777" w:rsidR="00D32337" w:rsidRPr="00D32337" w:rsidRDefault="00D32337" w:rsidP="005D1DA6">
            <w:pPr>
              <w:pStyle w:val="TableText"/>
            </w:pPr>
            <w:r w:rsidRPr="00D32337">
              <w:t>D2</w:t>
            </w:r>
          </w:p>
        </w:tc>
        <w:tc>
          <w:tcPr>
            <w:tcW w:w="1530" w:type="dxa"/>
          </w:tcPr>
          <w:p w14:paraId="2A282D56" w14:textId="77777777" w:rsidR="00D32337" w:rsidRPr="00D32337" w:rsidRDefault="00D32337" w:rsidP="005D1DA6">
            <w:pPr>
              <w:pStyle w:val="TableText"/>
            </w:pPr>
            <w:r w:rsidRPr="00D32337">
              <w:t>G1/0/11</w:t>
            </w:r>
          </w:p>
        </w:tc>
        <w:tc>
          <w:tcPr>
            <w:tcW w:w="2250" w:type="dxa"/>
          </w:tcPr>
          <w:p w14:paraId="6260054C" w14:textId="77777777" w:rsidR="00D32337" w:rsidRPr="00D32337" w:rsidRDefault="00D32337" w:rsidP="005D1DA6">
            <w:pPr>
              <w:pStyle w:val="TableText"/>
            </w:pPr>
            <w:r w:rsidRPr="00D32337">
              <w:t>172.16.3.2/24</w:t>
            </w:r>
          </w:p>
        </w:tc>
        <w:tc>
          <w:tcPr>
            <w:tcW w:w="2661" w:type="dxa"/>
          </w:tcPr>
          <w:p w14:paraId="18B81246" w14:textId="77777777" w:rsidR="00D32337" w:rsidRPr="00D32337" w:rsidRDefault="00D32337" w:rsidP="005D1DA6">
            <w:pPr>
              <w:pStyle w:val="TableText"/>
            </w:pPr>
            <w:r w:rsidRPr="00D32337">
              <w:t>2001:db</w:t>
            </w:r>
            <w:proofErr w:type="gramStart"/>
            <w:r w:rsidRPr="00D32337">
              <w:t>8:acad</w:t>
            </w:r>
            <w:proofErr w:type="gramEnd"/>
            <w:r w:rsidRPr="00D32337">
              <w:t>:23::3/64</w:t>
            </w:r>
          </w:p>
        </w:tc>
        <w:tc>
          <w:tcPr>
            <w:tcW w:w="1749" w:type="dxa"/>
          </w:tcPr>
          <w:p w14:paraId="68A1BCDA" w14:textId="77777777" w:rsidR="00D32337" w:rsidRPr="00D32337" w:rsidRDefault="00D32337" w:rsidP="005D1DA6">
            <w:pPr>
              <w:pStyle w:val="TableText"/>
            </w:pPr>
            <w:r w:rsidRPr="00D32337">
              <w:t>fe</w:t>
            </w:r>
            <w:proofErr w:type="gramStart"/>
            <w:r w:rsidRPr="00D32337">
              <w:t>80::</w:t>
            </w:r>
            <w:proofErr w:type="gramEnd"/>
            <w:r w:rsidRPr="00D32337">
              <w:t>d2:1</w:t>
            </w:r>
          </w:p>
        </w:tc>
      </w:tr>
      <w:tr w:rsidR="00A16EF3" w:rsidRPr="00D32337" w14:paraId="01C01455" w14:textId="77777777" w:rsidTr="005D1DA6">
        <w:tc>
          <w:tcPr>
            <w:tcW w:w="1437" w:type="dxa"/>
            <w:tcBorders>
              <w:top w:val="single" w:sz="4" w:space="0" w:color="FFFFFF" w:themeColor="background1"/>
              <w:bottom w:val="single" w:sz="4" w:space="0" w:color="FFFFFF" w:themeColor="background1"/>
            </w:tcBorders>
          </w:tcPr>
          <w:p w14:paraId="120C5631" w14:textId="77777777" w:rsidR="00D32337" w:rsidRPr="00D32337" w:rsidRDefault="00D32337" w:rsidP="005D1DA6">
            <w:pPr>
              <w:pStyle w:val="ConfigWindow"/>
            </w:pPr>
            <w:r w:rsidRPr="00D32337">
              <w:t>D2</w:t>
            </w:r>
          </w:p>
        </w:tc>
        <w:tc>
          <w:tcPr>
            <w:tcW w:w="1530" w:type="dxa"/>
          </w:tcPr>
          <w:p w14:paraId="7E534766" w14:textId="77777777" w:rsidR="00D32337" w:rsidRPr="00D32337" w:rsidRDefault="00D32337" w:rsidP="005D1DA6">
            <w:pPr>
              <w:pStyle w:val="TableText"/>
            </w:pPr>
            <w:r w:rsidRPr="00D32337">
              <w:t>VLAN 2</w:t>
            </w:r>
          </w:p>
        </w:tc>
        <w:tc>
          <w:tcPr>
            <w:tcW w:w="2250" w:type="dxa"/>
          </w:tcPr>
          <w:p w14:paraId="5BE71DB2" w14:textId="77777777" w:rsidR="00D32337" w:rsidRPr="00D32337" w:rsidRDefault="00D32337" w:rsidP="005D1DA6">
            <w:pPr>
              <w:pStyle w:val="TableText"/>
            </w:pPr>
            <w:r w:rsidRPr="00D32337">
              <w:t>10.0.2.2/24</w:t>
            </w:r>
          </w:p>
        </w:tc>
        <w:tc>
          <w:tcPr>
            <w:tcW w:w="2661" w:type="dxa"/>
          </w:tcPr>
          <w:p w14:paraId="4C6B296E" w14:textId="77777777" w:rsidR="00D32337" w:rsidRPr="00D32337" w:rsidRDefault="00D32337" w:rsidP="005D1DA6">
            <w:pPr>
              <w:pStyle w:val="TableText"/>
            </w:pPr>
            <w:r w:rsidRPr="00D32337">
              <w:t>2001:db</w:t>
            </w:r>
            <w:proofErr w:type="gramStart"/>
            <w:r w:rsidRPr="00D32337">
              <w:t>8:acad</w:t>
            </w:r>
            <w:proofErr w:type="gramEnd"/>
            <w:r w:rsidRPr="00D32337">
              <w:t>:2::2/64</w:t>
            </w:r>
          </w:p>
        </w:tc>
        <w:tc>
          <w:tcPr>
            <w:tcW w:w="1749" w:type="dxa"/>
          </w:tcPr>
          <w:p w14:paraId="46212CCA" w14:textId="77777777" w:rsidR="00D32337" w:rsidRPr="00D32337" w:rsidRDefault="00D32337" w:rsidP="005D1DA6">
            <w:pPr>
              <w:pStyle w:val="TableText"/>
            </w:pPr>
            <w:r w:rsidRPr="00D32337">
              <w:t>fe</w:t>
            </w:r>
            <w:proofErr w:type="gramStart"/>
            <w:r w:rsidRPr="00D32337">
              <w:t>80::</w:t>
            </w:r>
            <w:proofErr w:type="gramEnd"/>
            <w:r w:rsidRPr="00D32337">
              <w:t>d2:2</w:t>
            </w:r>
          </w:p>
        </w:tc>
      </w:tr>
      <w:tr w:rsidR="00A16EF3" w:rsidRPr="00D32337" w14:paraId="376020DA" w14:textId="77777777" w:rsidTr="005D1DA6">
        <w:tc>
          <w:tcPr>
            <w:tcW w:w="1437" w:type="dxa"/>
            <w:tcBorders>
              <w:top w:val="single" w:sz="4" w:space="0" w:color="FFFFFF" w:themeColor="background1"/>
            </w:tcBorders>
          </w:tcPr>
          <w:p w14:paraId="40D8B747" w14:textId="77777777" w:rsidR="00D32337" w:rsidRPr="00D32337" w:rsidRDefault="00D32337" w:rsidP="005D1DA6">
            <w:pPr>
              <w:pStyle w:val="ConfigWindow"/>
            </w:pPr>
            <w:r w:rsidRPr="00D32337">
              <w:t>D2</w:t>
            </w:r>
          </w:p>
        </w:tc>
        <w:tc>
          <w:tcPr>
            <w:tcW w:w="1530" w:type="dxa"/>
          </w:tcPr>
          <w:p w14:paraId="54FBF3B0" w14:textId="77777777" w:rsidR="00D32337" w:rsidRPr="00D32337" w:rsidRDefault="00D32337" w:rsidP="005D1DA6">
            <w:pPr>
              <w:pStyle w:val="TableText"/>
            </w:pPr>
            <w:r w:rsidRPr="00D32337">
              <w:t>VLAN 3</w:t>
            </w:r>
          </w:p>
        </w:tc>
        <w:tc>
          <w:tcPr>
            <w:tcW w:w="2250" w:type="dxa"/>
          </w:tcPr>
          <w:p w14:paraId="60C0900F" w14:textId="77777777" w:rsidR="00D32337" w:rsidRPr="00D32337" w:rsidRDefault="00D32337" w:rsidP="005D1DA6">
            <w:pPr>
              <w:pStyle w:val="TableText"/>
            </w:pPr>
            <w:r w:rsidRPr="00D32337">
              <w:t>10.0.3.2/24</w:t>
            </w:r>
          </w:p>
        </w:tc>
        <w:tc>
          <w:tcPr>
            <w:tcW w:w="2661" w:type="dxa"/>
          </w:tcPr>
          <w:p w14:paraId="56638995" w14:textId="77777777" w:rsidR="00D32337" w:rsidRPr="00D32337" w:rsidRDefault="00D32337" w:rsidP="005D1DA6">
            <w:pPr>
              <w:pStyle w:val="TableText"/>
            </w:pPr>
            <w:r w:rsidRPr="00D32337">
              <w:t>2001:db</w:t>
            </w:r>
            <w:proofErr w:type="gramStart"/>
            <w:r w:rsidRPr="00D32337">
              <w:t>8:acad</w:t>
            </w:r>
            <w:proofErr w:type="gramEnd"/>
            <w:r w:rsidRPr="00D32337">
              <w:t>:3::2/64</w:t>
            </w:r>
          </w:p>
        </w:tc>
        <w:tc>
          <w:tcPr>
            <w:tcW w:w="1749" w:type="dxa"/>
          </w:tcPr>
          <w:p w14:paraId="43A1F5D1" w14:textId="77777777" w:rsidR="00D32337" w:rsidRPr="00D32337" w:rsidRDefault="00D32337" w:rsidP="005D1DA6">
            <w:pPr>
              <w:pStyle w:val="TableText"/>
            </w:pPr>
            <w:r w:rsidRPr="00D32337">
              <w:t>fe</w:t>
            </w:r>
            <w:proofErr w:type="gramStart"/>
            <w:r w:rsidRPr="00D32337">
              <w:t>80::</w:t>
            </w:r>
            <w:proofErr w:type="gramEnd"/>
            <w:r w:rsidRPr="00D32337">
              <w:t>d2:3</w:t>
            </w:r>
          </w:p>
        </w:tc>
      </w:tr>
      <w:tr w:rsidR="00A16EF3" w:rsidRPr="00D32337" w14:paraId="3F1FEF3C" w14:textId="77777777" w:rsidTr="005D1DA6">
        <w:tc>
          <w:tcPr>
            <w:tcW w:w="1437" w:type="dxa"/>
          </w:tcPr>
          <w:p w14:paraId="7DD9216F" w14:textId="77777777" w:rsidR="00D32337" w:rsidRPr="00D32337" w:rsidRDefault="00D32337" w:rsidP="005D1DA6">
            <w:pPr>
              <w:pStyle w:val="TableText"/>
            </w:pPr>
            <w:r w:rsidRPr="00D32337">
              <w:t>A1</w:t>
            </w:r>
          </w:p>
        </w:tc>
        <w:tc>
          <w:tcPr>
            <w:tcW w:w="1530" w:type="dxa"/>
          </w:tcPr>
          <w:p w14:paraId="0DE4A227" w14:textId="77777777" w:rsidR="00D32337" w:rsidRPr="00D32337" w:rsidRDefault="00D32337" w:rsidP="005D1DA6">
            <w:pPr>
              <w:pStyle w:val="TableText"/>
            </w:pPr>
            <w:r w:rsidRPr="00D32337">
              <w:t>VLAN 2</w:t>
            </w:r>
          </w:p>
        </w:tc>
        <w:tc>
          <w:tcPr>
            <w:tcW w:w="2250" w:type="dxa"/>
          </w:tcPr>
          <w:p w14:paraId="172D6B57" w14:textId="77777777" w:rsidR="00D32337" w:rsidRPr="00D32337" w:rsidRDefault="00D32337" w:rsidP="005D1DA6">
            <w:pPr>
              <w:pStyle w:val="TableText"/>
            </w:pPr>
            <w:r w:rsidRPr="00D32337">
              <w:t>10.0.2.3/24</w:t>
            </w:r>
          </w:p>
        </w:tc>
        <w:tc>
          <w:tcPr>
            <w:tcW w:w="2661" w:type="dxa"/>
          </w:tcPr>
          <w:p w14:paraId="447BB2C9" w14:textId="77777777" w:rsidR="00D32337" w:rsidRPr="00D32337" w:rsidRDefault="00D32337" w:rsidP="005D1DA6">
            <w:pPr>
              <w:pStyle w:val="TableText"/>
            </w:pPr>
            <w:r w:rsidRPr="00D32337">
              <w:t>2001:db</w:t>
            </w:r>
            <w:proofErr w:type="gramStart"/>
            <w:r w:rsidRPr="00D32337">
              <w:t>8:acad</w:t>
            </w:r>
            <w:proofErr w:type="gramEnd"/>
            <w:r w:rsidRPr="00D32337">
              <w:t>:2::3/64</w:t>
            </w:r>
          </w:p>
        </w:tc>
        <w:tc>
          <w:tcPr>
            <w:tcW w:w="1749" w:type="dxa"/>
          </w:tcPr>
          <w:p w14:paraId="58869C1D" w14:textId="77777777" w:rsidR="00D32337" w:rsidRPr="00D32337" w:rsidRDefault="00D32337" w:rsidP="005D1DA6">
            <w:pPr>
              <w:pStyle w:val="TableText"/>
            </w:pPr>
            <w:r w:rsidRPr="00D32337">
              <w:t>fe</w:t>
            </w:r>
            <w:proofErr w:type="gramStart"/>
            <w:r w:rsidRPr="00D32337">
              <w:t>80::</w:t>
            </w:r>
            <w:proofErr w:type="gramEnd"/>
            <w:r w:rsidRPr="00D32337">
              <w:t>a1:1</w:t>
            </w:r>
          </w:p>
        </w:tc>
      </w:tr>
      <w:tr w:rsidR="00A16EF3" w:rsidRPr="00D32337" w14:paraId="6FBAA25F" w14:textId="77777777" w:rsidTr="005D1DA6">
        <w:tc>
          <w:tcPr>
            <w:tcW w:w="1437" w:type="dxa"/>
          </w:tcPr>
          <w:p w14:paraId="47299D73" w14:textId="77777777" w:rsidR="00D32337" w:rsidRPr="00D32337" w:rsidRDefault="00D32337" w:rsidP="005D1DA6">
            <w:pPr>
              <w:pStyle w:val="TableText"/>
            </w:pPr>
            <w:r w:rsidRPr="00D32337">
              <w:t>PC 1</w:t>
            </w:r>
          </w:p>
        </w:tc>
        <w:tc>
          <w:tcPr>
            <w:tcW w:w="1530" w:type="dxa"/>
          </w:tcPr>
          <w:p w14:paraId="228A17A6" w14:textId="77777777" w:rsidR="00D32337" w:rsidRPr="00D32337" w:rsidRDefault="00D32337" w:rsidP="005D1DA6">
            <w:pPr>
              <w:pStyle w:val="TableText"/>
            </w:pPr>
            <w:r w:rsidRPr="00D32337">
              <w:t>NIC</w:t>
            </w:r>
          </w:p>
        </w:tc>
        <w:tc>
          <w:tcPr>
            <w:tcW w:w="2250" w:type="dxa"/>
          </w:tcPr>
          <w:p w14:paraId="26BA1119" w14:textId="77777777" w:rsidR="00D32337" w:rsidRPr="00D32337" w:rsidRDefault="00D32337" w:rsidP="005D1DA6">
            <w:pPr>
              <w:pStyle w:val="TableText"/>
            </w:pPr>
            <w:r w:rsidRPr="00D32337">
              <w:t>DHCP</w:t>
            </w:r>
          </w:p>
        </w:tc>
        <w:tc>
          <w:tcPr>
            <w:tcW w:w="2661" w:type="dxa"/>
          </w:tcPr>
          <w:p w14:paraId="4B2EC519" w14:textId="77777777" w:rsidR="00D32337" w:rsidRPr="00D32337" w:rsidRDefault="00D32337" w:rsidP="005D1DA6">
            <w:pPr>
              <w:pStyle w:val="TableText"/>
            </w:pPr>
            <w:r w:rsidRPr="00D32337">
              <w:t>SLAAC</w:t>
            </w:r>
          </w:p>
        </w:tc>
        <w:tc>
          <w:tcPr>
            <w:tcW w:w="1749" w:type="dxa"/>
          </w:tcPr>
          <w:p w14:paraId="5C4C21D4" w14:textId="77777777" w:rsidR="00D32337" w:rsidRPr="00D32337" w:rsidRDefault="00D32337" w:rsidP="005D1DA6">
            <w:pPr>
              <w:pStyle w:val="TableText"/>
            </w:pPr>
            <w:r w:rsidRPr="00D32337">
              <w:t>EUI-64</w:t>
            </w:r>
          </w:p>
        </w:tc>
      </w:tr>
      <w:tr w:rsidR="00A16EF3" w:rsidRPr="00D32337" w14:paraId="0B235571" w14:textId="77777777" w:rsidTr="005D1DA6">
        <w:tc>
          <w:tcPr>
            <w:tcW w:w="1437" w:type="dxa"/>
          </w:tcPr>
          <w:p w14:paraId="65F406FA" w14:textId="77777777" w:rsidR="00D32337" w:rsidRPr="00D32337" w:rsidRDefault="00D32337" w:rsidP="005D1DA6">
            <w:pPr>
              <w:pStyle w:val="TableText"/>
            </w:pPr>
            <w:r w:rsidRPr="00D32337">
              <w:t>PC 2</w:t>
            </w:r>
          </w:p>
        </w:tc>
        <w:tc>
          <w:tcPr>
            <w:tcW w:w="1530" w:type="dxa"/>
          </w:tcPr>
          <w:p w14:paraId="5DBC9762" w14:textId="77777777" w:rsidR="00D32337" w:rsidRPr="00D32337" w:rsidRDefault="00D32337" w:rsidP="005D1DA6">
            <w:pPr>
              <w:pStyle w:val="TableText"/>
            </w:pPr>
            <w:r w:rsidRPr="00D32337">
              <w:t>NIC</w:t>
            </w:r>
          </w:p>
        </w:tc>
        <w:tc>
          <w:tcPr>
            <w:tcW w:w="2250" w:type="dxa"/>
          </w:tcPr>
          <w:p w14:paraId="27088064" w14:textId="77777777" w:rsidR="00D32337" w:rsidRPr="00D32337" w:rsidRDefault="00D32337" w:rsidP="005D1DA6">
            <w:pPr>
              <w:pStyle w:val="TableText"/>
            </w:pPr>
            <w:r w:rsidRPr="00D32337">
              <w:t>DHCP</w:t>
            </w:r>
          </w:p>
        </w:tc>
        <w:tc>
          <w:tcPr>
            <w:tcW w:w="2661" w:type="dxa"/>
          </w:tcPr>
          <w:p w14:paraId="0C32447D" w14:textId="77777777" w:rsidR="00D32337" w:rsidRPr="00D32337" w:rsidRDefault="00D32337" w:rsidP="005D1DA6">
            <w:pPr>
              <w:pStyle w:val="TableText"/>
            </w:pPr>
            <w:r w:rsidRPr="00D32337">
              <w:t>SLAAC</w:t>
            </w:r>
          </w:p>
        </w:tc>
        <w:tc>
          <w:tcPr>
            <w:tcW w:w="1749" w:type="dxa"/>
          </w:tcPr>
          <w:p w14:paraId="7F7A1FCF" w14:textId="77777777" w:rsidR="00D32337" w:rsidRPr="00D32337" w:rsidRDefault="00D32337" w:rsidP="005D1DA6">
            <w:pPr>
              <w:pStyle w:val="TableText"/>
            </w:pPr>
            <w:r w:rsidRPr="00D32337">
              <w:t>EUI-64</w:t>
            </w:r>
          </w:p>
        </w:tc>
      </w:tr>
    </w:tbl>
    <w:p w14:paraId="7BD68E0D" w14:textId="77777777" w:rsidR="00D778DF" w:rsidRPr="00E70096" w:rsidRDefault="00D778DF" w:rsidP="00D452F4">
      <w:pPr>
        <w:pStyle w:val="Heading1"/>
      </w:pPr>
      <w:r w:rsidRPr="00E70096">
        <w:t>Objectives</w:t>
      </w:r>
    </w:p>
    <w:p w14:paraId="5D49171A" w14:textId="77777777" w:rsidR="00D32337" w:rsidRPr="004C0909" w:rsidRDefault="00D32337" w:rsidP="00D32337">
      <w:pPr>
        <w:pStyle w:val="BodyTextL25Bold"/>
      </w:pPr>
      <w:r>
        <w:t>Part 1: Build the Network and Configure Basic Device Settings</w:t>
      </w:r>
    </w:p>
    <w:p w14:paraId="580829CB" w14:textId="77777777" w:rsidR="00D32337" w:rsidRDefault="00D32337" w:rsidP="00D32337">
      <w:pPr>
        <w:pStyle w:val="BodyTextL25Bold"/>
      </w:pPr>
      <w:r>
        <w:t>Part 2: Configure and Observe IP SLA Operations</w:t>
      </w:r>
    </w:p>
    <w:p w14:paraId="4C38396C" w14:textId="77777777" w:rsidR="00D32337" w:rsidRDefault="00D32337" w:rsidP="00D32337">
      <w:pPr>
        <w:pStyle w:val="BodyTextL25Bold"/>
      </w:pPr>
      <w:r>
        <w:t>Part 3: Configure and Observe HSRP IP SLA Tracking</w:t>
      </w:r>
    </w:p>
    <w:p w14:paraId="10ACD858" w14:textId="77777777" w:rsidR="00D778DF" w:rsidRDefault="00D778DF" w:rsidP="00D452F4">
      <w:pPr>
        <w:pStyle w:val="Heading1"/>
      </w:pPr>
      <w:r w:rsidRPr="00E70096">
        <w:t>Background / Scenario</w:t>
      </w:r>
    </w:p>
    <w:p w14:paraId="4D685F7C" w14:textId="11424E22" w:rsidR="00D32337" w:rsidRDefault="00D32337" w:rsidP="005D1DA6">
      <w:pPr>
        <w:pStyle w:val="BodyTextL25"/>
      </w:pPr>
      <w:r w:rsidRPr="00120C8D">
        <w:t xml:space="preserve">Cisco IP </w:t>
      </w:r>
      <w:r>
        <w:t>s</w:t>
      </w:r>
      <w:r w:rsidRPr="00120C8D">
        <w:t xml:space="preserve">ervice </w:t>
      </w:r>
      <w:r>
        <w:t>l</w:t>
      </w:r>
      <w:r w:rsidRPr="00120C8D">
        <w:t xml:space="preserve">evel </w:t>
      </w:r>
      <w:r>
        <w:t>a</w:t>
      </w:r>
      <w:r w:rsidRPr="00120C8D">
        <w:t>greements (SLAs) allow users to monitor network performance between Cisco devices (switches or routers)</w:t>
      </w:r>
      <w:r>
        <w:t>,</w:t>
      </w:r>
      <w:r w:rsidRPr="00120C8D">
        <w:t xml:space="preserve"> or from a Cisco device to a remote IP device. Cisco IP SLAs can be</w:t>
      </w:r>
      <w:r w:rsidRPr="00120C8D">
        <w:rPr>
          <w:rFonts w:ascii="Times New Roman" w:hAnsi="Times New Roman"/>
          <w:color w:val="000000"/>
          <w:sz w:val="24"/>
        </w:rPr>
        <w:t xml:space="preserve"> </w:t>
      </w:r>
      <w:r w:rsidRPr="00120C8D">
        <w:t>applied to VoIP and video applications</w:t>
      </w:r>
      <w:r>
        <w:t xml:space="preserve"> as well as</w:t>
      </w:r>
      <w:r w:rsidRPr="00120C8D">
        <w:t xml:space="preserve"> monitoring end-to-end IP network performance</w:t>
      </w:r>
      <w:r w:rsidRPr="00653B3B">
        <w:t>.</w:t>
      </w:r>
    </w:p>
    <w:p w14:paraId="38240465" w14:textId="77777777" w:rsidR="00D32337" w:rsidRDefault="00D32337" w:rsidP="00D32337">
      <w:pPr>
        <w:pStyle w:val="BodyTextL25"/>
      </w:pPr>
      <w:r>
        <w:rPr>
          <w:b/>
        </w:rPr>
        <w:t>Note</w:t>
      </w:r>
      <w:r w:rsidRPr="005D1DA6">
        <w:rPr>
          <w:bCs/>
        </w:rPr>
        <w:t>:</w:t>
      </w:r>
      <w:r>
        <w:t xml:space="preserve"> This lab is an exercise in deploying and verifying IP SLAs and does not necessarily reflect networking best practices.</w:t>
      </w:r>
      <w:r w:rsidRPr="002648C7">
        <w:t xml:space="preserve"> </w:t>
      </w:r>
      <w:r>
        <w:t>The IP SLA itself is an additional task that must be performed by the switch CPU. A large number of intensive SLAs could create a significant burden on the CPU, possibly interfering with other switch functions and having detrimental impact on the overall device performance. Therefore, you should carefully evaluate the benefits of running IP SLAs. The CPU load should be monitored after the SLAs are deployed to verify that they do not stress the device’s CPU above safe limits.</w:t>
      </w:r>
    </w:p>
    <w:p w14:paraId="58C96331" w14:textId="77777777" w:rsidR="00D32337" w:rsidRDefault="00D32337" w:rsidP="00D32337">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3650s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40EF3A19" w14:textId="77777777" w:rsidR="00D32337" w:rsidRDefault="00D32337" w:rsidP="00D32337">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3494AF1E" w14:textId="77777777" w:rsidR="00D32337" w:rsidRDefault="00D32337" w:rsidP="00D32337">
      <w:pPr>
        <w:pStyle w:val="BodyTextL25"/>
      </w:pPr>
      <w:r w:rsidRPr="0020488C">
        <w:rPr>
          <w:b/>
          <w:bCs/>
        </w:rPr>
        <w:t>Note:</w:t>
      </w:r>
      <w:r>
        <w:t xml:space="preserve"> The default Switch Database Manager (SDM) template on a Catalyst 2960 does not support IPv6. You must change the default SDM template to the dual-ipv4-and-ipv6 default template using the </w:t>
      </w:r>
      <w:proofErr w:type="spellStart"/>
      <w:r w:rsidRPr="0020488C">
        <w:rPr>
          <w:b/>
          <w:bCs/>
        </w:rPr>
        <w:t>sdm</w:t>
      </w:r>
      <w:proofErr w:type="spellEnd"/>
      <w:r w:rsidRPr="0020488C">
        <w:rPr>
          <w:b/>
          <w:bCs/>
        </w:rPr>
        <w:t xml:space="preserve"> prefer </w:t>
      </w:r>
      <w:r w:rsidRPr="00BE79A7">
        <w:rPr>
          <w:b/>
          <w:bCs/>
        </w:rPr>
        <w:t>dual-ipv4-and-ipv6 default</w:t>
      </w:r>
      <w:r>
        <w:t xml:space="preserve"> global configuration command. Changing the template will require a reboot.</w:t>
      </w:r>
    </w:p>
    <w:p w14:paraId="470EEA2A" w14:textId="77777777" w:rsidR="00D32337" w:rsidRDefault="00D32337" w:rsidP="00D32337">
      <w:pPr>
        <w:pStyle w:val="BodyTextL25"/>
      </w:pPr>
      <w:r>
        <w:rPr>
          <w:b/>
          <w:bCs/>
          <w:color w:val="FF0000"/>
        </w:rPr>
        <w:t>Instructor Note</w:t>
      </w:r>
      <w:r>
        <w:rPr>
          <w:color w:val="FF0000"/>
        </w:rPr>
        <w:t>: Refer to the Instructor Lab Manual for the procedures to initialize and reload devices</w:t>
      </w:r>
    </w:p>
    <w:p w14:paraId="3014671E" w14:textId="77777777" w:rsidR="00D778DF" w:rsidRPr="00E70096" w:rsidRDefault="00D778DF" w:rsidP="00D452F4">
      <w:pPr>
        <w:pStyle w:val="Heading1"/>
      </w:pPr>
      <w:r w:rsidRPr="00E70096">
        <w:lastRenderedPageBreak/>
        <w:t>Required Resources</w:t>
      </w:r>
    </w:p>
    <w:p w14:paraId="19C4BCB2" w14:textId="25646884" w:rsidR="00334C33" w:rsidRDefault="00AC05AB" w:rsidP="00334C33">
      <w:pPr>
        <w:pStyle w:val="Bulletlevel1"/>
      </w:pPr>
      <w:r>
        <w:t>2</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t>16.9.</w:t>
      </w:r>
      <w:r w:rsidR="000C5EF2">
        <w:t>4</w:t>
      </w:r>
      <w:r w:rsidR="00334C33">
        <w:t xml:space="preserve"> universal image or comparable)</w:t>
      </w:r>
    </w:p>
    <w:p w14:paraId="5D6A9D64" w14:textId="55E7D5CB" w:rsidR="00B15713" w:rsidRDefault="00B15713" w:rsidP="00B15713">
      <w:pPr>
        <w:pStyle w:val="Bulletlevel1"/>
      </w:pPr>
      <w:r>
        <w:t>2 Switches (Cisco 3650 with Cisco IOS XE Release 16.9.4 universal image or comparable)</w:t>
      </w:r>
    </w:p>
    <w:p w14:paraId="2B87C77D" w14:textId="65829A20" w:rsidR="00334C33" w:rsidRDefault="00B15713" w:rsidP="00334C33">
      <w:pPr>
        <w:pStyle w:val="Bulletlevel1"/>
      </w:pPr>
      <w:r>
        <w:t>1</w:t>
      </w:r>
      <w:r w:rsidR="00334C33">
        <w:t xml:space="preserve"> Switch (Cisco </w:t>
      </w:r>
      <w:r w:rsidR="0034218C">
        <w:t>2960 with Cisco IOS Release 15.2</w:t>
      </w:r>
      <w:r w:rsidR="00334C33">
        <w:t>(2) lanbasek9 image or comparable)</w:t>
      </w:r>
    </w:p>
    <w:p w14:paraId="12FCE38D" w14:textId="77777777" w:rsidR="00334C33" w:rsidRDefault="00177B76" w:rsidP="00334C33">
      <w:pPr>
        <w:pStyle w:val="Bulletlevel1"/>
      </w:pPr>
      <w:r w:rsidRPr="00177B76">
        <w:t>1 PC (Choice of operating system with a terminal emulation program installed)</w:t>
      </w:r>
    </w:p>
    <w:p w14:paraId="0AB2433C" w14:textId="77777777" w:rsidR="00334C33" w:rsidRDefault="00334C33" w:rsidP="00334C33">
      <w:pPr>
        <w:pStyle w:val="Bulletlevel1"/>
      </w:pPr>
      <w:r>
        <w:t>Console cables to configure the Cisco IOS devices via the console ports</w:t>
      </w:r>
    </w:p>
    <w:p w14:paraId="73CA124F" w14:textId="77777777" w:rsidR="00457934" w:rsidRDefault="00334C33" w:rsidP="00457934">
      <w:pPr>
        <w:pStyle w:val="Bulletlevel1"/>
      </w:pPr>
      <w:r>
        <w:t>Ethernet cables as shown in the topology</w:t>
      </w:r>
    </w:p>
    <w:p w14:paraId="2A2D65C6" w14:textId="77777777" w:rsidR="00125806" w:rsidRDefault="00125806" w:rsidP="00D452F4">
      <w:pPr>
        <w:pStyle w:val="Heading1"/>
      </w:pPr>
      <w:r>
        <w:t>Instructions</w:t>
      </w:r>
    </w:p>
    <w:p w14:paraId="09D87F86" w14:textId="77777777" w:rsidR="00B367BC" w:rsidRPr="004C0909" w:rsidRDefault="00B367BC" w:rsidP="005D1DA6">
      <w:pPr>
        <w:pStyle w:val="Heading2"/>
      </w:pPr>
      <w:r>
        <w:t>Build the Network and Configure Basic Device Settings and Interface Addressing</w:t>
      </w:r>
    </w:p>
    <w:p w14:paraId="51A0EB61" w14:textId="77777777" w:rsidR="00B367BC" w:rsidRDefault="00B367BC" w:rsidP="00B367BC">
      <w:pPr>
        <w:pStyle w:val="BodyTextL25"/>
      </w:pPr>
      <w:r>
        <w:t>In Part 1, you will set up the network topology and configure basic settings and interface addressing.</w:t>
      </w:r>
    </w:p>
    <w:p w14:paraId="2572CED1" w14:textId="77777777" w:rsidR="00B367BC" w:rsidRDefault="00B367BC" w:rsidP="005D1DA6">
      <w:pPr>
        <w:pStyle w:val="Heading3"/>
      </w:pPr>
      <w:r>
        <w:t>Cable the network as shown in the topology.</w:t>
      </w:r>
    </w:p>
    <w:p w14:paraId="4074F4F4" w14:textId="77777777" w:rsidR="00B367BC" w:rsidRDefault="00B367BC" w:rsidP="00B367BC">
      <w:pPr>
        <w:pStyle w:val="BodyTextL25"/>
      </w:pPr>
      <w:r>
        <w:t>Attach the devices as shown in the topology diagram, and cable as necessary.</w:t>
      </w:r>
    </w:p>
    <w:p w14:paraId="61E603FD" w14:textId="77777777" w:rsidR="00B367BC" w:rsidRDefault="00B367BC" w:rsidP="005D1DA6">
      <w:pPr>
        <w:pStyle w:val="Heading3"/>
      </w:pPr>
      <w:r>
        <w:t>Configure basic settings for each switch.</w:t>
      </w:r>
    </w:p>
    <w:p w14:paraId="5033E876" w14:textId="77777777" w:rsidR="00B367BC" w:rsidRDefault="00B367BC" w:rsidP="005D1DA6">
      <w:pPr>
        <w:pStyle w:val="SubStepAlpha"/>
      </w:pPr>
      <w:r>
        <w:t>Console into each switch, enter global configuration mode, and apply the basic settings. The startup configurations for each device are provided below.</w:t>
      </w:r>
    </w:p>
    <w:p w14:paraId="7269D1C1" w14:textId="77777777" w:rsidR="00B367BC" w:rsidRDefault="00B367BC" w:rsidP="00B367BC">
      <w:pPr>
        <w:pStyle w:val="BodyTextL25Bold"/>
      </w:pPr>
      <w:r>
        <w:t>Router R1</w:t>
      </w:r>
    </w:p>
    <w:p w14:paraId="60A0BF9D" w14:textId="77777777" w:rsidR="00B367BC" w:rsidRPr="00A16EF3" w:rsidRDefault="00B367BC" w:rsidP="005D1DA6">
      <w:pPr>
        <w:pStyle w:val="CMD"/>
      </w:pPr>
      <w:r w:rsidRPr="00A16EF3">
        <w:t>hostname R1</w:t>
      </w:r>
    </w:p>
    <w:p w14:paraId="11E3D676" w14:textId="77777777" w:rsidR="00B367BC" w:rsidRPr="00A16EF3" w:rsidRDefault="00B367BC" w:rsidP="005D1DA6">
      <w:pPr>
        <w:pStyle w:val="CMD"/>
      </w:pPr>
      <w:r w:rsidRPr="00A16EF3">
        <w:t xml:space="preserve">ipv6 </w:t>
      </w:r>
      <w:proofErr w:type="gramStart"/>
      <w:r w:rsidRPr="00A16EF3">
        <w:t>unicast-routing</w:t>
      </w:r>
      <w:proofErr w:type="gramEnd"/>
    </w:p>
    <w:p w14:paraId="6CA719F9" w14:textId="77777777" w:rsidR="00B367BC" w:rsidRPr="00A16EF3" w:rsidRDefault="00B367BC" w:rsidP="005D1DA6">
      <w:pPr>
        <w:pStyle w:val="CMD"/>
      </w:pPr>
      <w:r w:rsidRPr="00A16EF3">
        <w:t xml:space="preserve">no </w:t>
      </w:r>
      <w:proofErr w:type="spellStart"/>
      <w:r w:rsidRPr="00A16EF3">
        <w:t>ip</w:t>
      </w:r>
      <w:proofErr w:type="spellEnd"/>
      <w:r w:rsidRPr="00A16EF3">
        <w:t xml:space="preserve"> domain lookup</w:t>
      </w:r>
    </w:p>
    <w:p w14:paraId="619C4CA2" w14:textId="77777777" w:rsidR="00B367BC" w:rsidRPr="00A16EF3" w:rsidRDefault="00B367BC" w:rsidP="005D1DA6">
      <w:pPr>
        <w:pStyle w:val="CMD"/>
      </w:pPr>
      <w:r w:rsidRPr="00A16EF3">
        <w:t xml:space="preserve">banner </w:t>
      </w:r>
      <w:proofErr w:type="spellStart"/>
      <w:r w:rsidRPr="00A16EF3">
        <w:t>motd</w:t>
      </w:r>
      <w:proofErr w:type="spellEnd"/>
      <w:r w:rsidRPr="00A16EF3">
        <w:t xml:space="preserve"> # R1, Implement IP SLA #</w:t>
      </w:r>
    </w:p>
    <w:p w14:paraId="4434C156" w14:textId="77777777" w:rsidR="00B367BC" w:rsidRPr="00A16EF3" w:rsidRDefault="00B367BC" w:rsidP="005D1DA6">
      <w:pPr>
        <w:pStyle w:val="CMD"/>
      </w:pPr>
      <w:r w:rsidRPr="00A16EF3">
        <w:t>line con 0</w:t>
      </w:r>
    </w:p>
    <w:p w14:paraId="36E9DBF5" w14:textId="77777777" w:rsidR="00B367BC" w:rsidRPr="00A16EF3" w:rsidRDefault="00B367BC" w:rsidP="005D1DA6">
      <w:pPr>
        <w:pStyle w:val="CMD"/>
      </w:pPr>
      <w:r w:rsidRPr="00A16EF3">
        <w:t xml:space="preserve"> exec-timeout 0 0</w:t>
      </w:r>
    </w:p>
    <w:p w14:paraId="44A80611" w14:textId="77777777" w:rsidR="00B367BC" w:rsidRPr="00A16EF3" w:rsidRDefault="00B367BC" w:rsidP="005D1DA6">
      <w:pPr>
        <w:pStyle w:val="CMD"/>
      </w:pPr>
      <w:r w:rsidRPr="00A16EF3">
        <w:t xml:space="preserve"> logging synchronous</w:t>
      </w:r>
    </w:p>
    <w:p w14:paraId="7CFD9FA0" w14:textId="77777777" w:rsidR="00B367BC" w:rsidRPr="00A16EF3" w:rsidRDefault="00B367BC" w:rsidP="005D1DA6">
      <w:pPr>
        <w:pStyle w:val="CMD"/>
      </w:pPr>
      <w:r w:rsidRPr="00A16EF3">
        <w:t xml:space="preserve"> exit</w:t>
      </w:r>
    </w:p>
    <w:p w14:paraId="28E1BB15" w14:textId="77777777" w:rsidR="00B367BC" w:rsidRPr="00A16EF3" w:rsidRDefault="00B367BC" w:rsidP="005D1DA6">
      <w:pPr>
        <w:pStyle w:val="CMD"/>
      </w:pPr>
      <w:r w:rsidRPr="00A16EF3">
        <w:t xml:space="preserve">line </w:t>
      </w:r>
      <w:proofErr w:type="spellStart"/>
      <w:r w:rsidRPr="00A16EF3">
        <w:t>vty</w:t>
      </w:r>
      <w:proofErr w:type="spellEnd"/>
      <w:r w:rsidRPr="00A16EF3">
        <w:t xml:space="preserve"> 0 4</w:t>
      </w:r>
    </w:p>
    <w:p w14:paraId="76D2D524" w14:textId="77777777" w:rsidR="00B367BC" w:rsidRPr="00A16EF3" w:rsidRDefault="00B367BC" w:rsidP="005D1DA6">
      <w:pPr>
        <w:pStyle w:val="CMD"/>
      </w:pPr>
      <w:r w:rsidRPr="00A16EF3">
        <w:t xml:space="preserve"> privilege level 15</w:t>
      </w:r>
    </w:p>
    <w:p w14:paraId="1147AEFB" w14:textId="77777777" w:rsidR="00B367BC" w:rsidRPr="00A16EF3" w:rsidRDefault="00B367BC" w:rsidP="005D1DA6">
      <w:pPr>
        <w:pStyle w:val="CMD"/>
      </w:pPr>
      <w:r w:rsidRPr="00A16EF3">
        <w:t xml:space="preserve"> password cisco123</w:t>
      </w:r>
    </w:p>
    <w:p w14:paraId="0610920D" w14:textId="77777777" w:rsidR="00B367BC" w:rsidRPr="00A16EF3" w:rsidRDefault="00B367BC" w:rsidP="005D1DA6">
      <w:pPr>
        <w:pStyle w:val="CMD"/>
      </w:pPr>
      <w:r w:rsidRPr="00A16EF3">
        <w:t xml:space="preserve"> exec-timeout 0 0</w:t>
      </w:r>
    </w:p>
    <w:p w14:paraId="44BFBF69" w14:textId="77777777" w:rsidR="00B367BC" w:rsidRPr="00A16EF3" w:rsidRDefault="00B367BC" w:rsidP="005D1DA6">
      <w:pPr>
        <w:pStyle w:val="CMD"/>
      </w:pPr>
      <w:r w:rsidRPr="00A16EF3">
        <w:t xml:space="preserve"> logging synchronous</w:t>
      </w:r>
    </w:p>
    <w:p w14:paraId="0B1EEBF3" w14:textId="77777777" w:rsidR="00B367BC" w:rsidRPr="00A16EF3" w:rsidRDefault="00B367BC" w:rsidP="005D1DA6">
      <w:pPr>
        <w:pStyle w:val="CMD"/>
      </w:pPr>
      <w:r w:rsidRPr="00A16EF3">
        <w:t xml:space="preserve"> login</w:t>
      </w:r>
    </w:p>
    <w:p w14:paraId="3C4E83B9" w14:textId="77777777" w:rsidR="00B367BC" w:rsidRPr="00A16EF3" w:rsidRDefault="00B367BC" w:rsidP="005D1DA6">
      <w:pPr>
        <w:pStyle w:val="CMD"/>
      </w:pPr>
      <w:r w:rsidRPr="00A16EF3">
        <w:t xml:space="preserve"> exit</w:t>
      </w:r>
    </w:p>
    <w:p w14:paraId="2B201DC2" w14:textId="77777777" w:rsidR="00B367BC" w:rsidRPr="00A16EF3" w:rsidRDefault="00B367BC" w:rsidP="005D1DA6">
      <w:pPr>
        <w:pStyle w:val="CMD"/>
      </w:pPr>
      <w:r w:rsidRPr="00A16EF3">
        <w:t>interface g0/0/0</w:t>
      </w:r>
    </w:p>
    <w:p w14:paraId="0A22753F"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172.16.12.1 255.255.255.0</w:t>
      </w:r>
    </w:p>
    <w:p w14:paraId="66F8963A" w14:textId="77777777" w:rsidR="00B367BC" w:rsidRPr="00A16EF3" w:rsidRDefault="00B367BC" w:rsidP="005D1DA6">
      <w:pPr>
        <w:pStyle w:val="CMD"/>
      </w:pPr>
      <w:r w:rsidRPr="00A16EF3">
        <w:t xml:space="preserve"> ipv6 address fe80::1:1 link-local</w:t>
      </w:r>
    </w:p>
    <w:p w14:paraId="69A80C94"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:12::1/64</w:t>
      </w:r>
    </w:p>
    <w:p w14:paraId="6EF77DFA" w14:textId="77777777" w:rsidR="00B367BC" w:rsidRPr="00A16EF3" w:rsidRDefault="00B367BC" w:rsidP="005D1DA6">
      <w:pPr>
        <w:pStyle w:val="CMD"/>
      </w:pPr>
      <w:r w:rsidRPr="00A16EF3">
        <w:t xml:space="preserve"> no shutdown</w:t>
      </w:r>
    </w:p>
    <w:p w14:paraId="27A8D576" w14:textId="77777777" w:rsidR="00B367BC" w:rsidRPr="00A16EF3" w:rsidRDefault="00B367BC" w:rsidP="005D1DA6">
      <w:pPr>
        <w:pStyle w:val="CMD"/>
      </w:pPr>
      <w:r w:rsidRPr="00A16EF3">
        <w:t xml:space="preserve"> exit</w:t>
      </w:r>
    </w:p>
    <w:p w14:paraId="1311CA3D" w14:textId="77777777" w:rsidR="00B367BC" w:rsidRPr="00A16EF3" w:rsidRDefault="00B367BC" w:rsidP="005D1DA6">
      <w:pPr>
        <w:pStyle w:val="CMD"/>
      </w:pPr>
      <w:r w:rsidRPr="00A16EF3">
        <w:t>interface g0/0/1</w:t>
      </w:r>
    </w:p>
    <w:p w14:paraId="2C884CBE" w14:textId="77777777" w:rsidR="00B367BC" w:rsidRPr="00A16EF3" w:rsidRDefault="00B367BC" w:rsidP="005D1DA6">
      <w:pPr>
        <w:pStyle w:val="CMD"/>
      </w:pPr>
      <w:r w:rsidRPr="00A16EF3">
        <w:lastRenderedPageBreak/>
        <w:t xml:space="preserve"> </w:t>
      </w:r>
      <w:proofErr w:type="spellStart"/>
      <w:r w:rsidRPr="00A16EF3">
        <w:t>ip</w:t>
      </w:r>
      <w:proofErr w:type="spellEnd"/>
      <w:r w:rsidRPr="00A16EF3">
        <w:t xml:space="preserve"> address 172.16.1.1 255.255.255.0</w:t>
      </w:r>
    </w:p>
    <w:p w14:paraId="03F4F2EA" w14:textId="77777777" w:rsidR="00B367BC" w:rsidRPr="00A16EF3" w:rsidRDefault="00B367BC" w:rsidP="005D1DA6">
      <w:pPr>
        <w:pStyle w:val="CMD"/>
      </w:pPr>
      <w:r w:rsidRPr="00A16EF3">
        <w:t xml:space="preserve"> ipv6 address fe80::1:2 link-local</w:t>
      </w:r>
    </w:p>
    <w:p w14:paraId="67179EF9"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:1721::1/64</w:t>
      </w:r>
    </w:p>
    <w:p w14:paraId="103A977E" w14:textId="77777777" w:rsidR="00B367BC" w:rsidRPr="00A16EF3" w:rsidRDefault="00B367BC" w:rsidP="005D1DA6">
      <w:pPr>
        <w:pStyle w:val="CMD"/>
      </w:pPr>
      <w:r w:rsidRPr="00A16EF3">
        <w:t xml:space="preserve"> no shutdown</w:t>
      </w:r>
    </w:p>
    <w:p w14:paraId="32D278DE" w14:textId="77777777" w:rsidR="00B367BC" w:rsidRPr="00A16EF3" w:rsidRDefault="00B367BC" w:rsidP="005D1DA6">
      <w:pPr>
        <w:pStyle w:val="CMD"/>
      </w:pPr>
      <w:r w:rsidRPr="00A16EF3">
        <w:t xml:space="preserve"> exit</w:t>
      </w:r>
    </w:p>
    <w:p w14:paraId="4F73AA0C" w14:textId="77777777" w:rsidR="00B367BC" w:rsidRPr="00A16EF3" w:rsidRDefault="00B367BC" w:rsidP="005D1DA6">
      <w:pPr>
        <w:pStyle w:val="CMD"/>
      </w:pPr>
      <w:r w:rsidRPr="00A16EF3">
        <w:t xml:space="preserve">router </w:t>
      </w:r>
      <w:proofErr w:type="spellStart"/>
      <w:r w:rsidRPr="00A16EF3">
        <w:t>ospf</w:t>
      </w:r>
      <w:proofErr w:type="spellEnd"/>
      <w:r w:rsidRPr="00A16EF3">
        <w:t xml:space="preserve"> 4</w:t>
      </w:r>
    </w:p>
    <w:p w14:paraId="234F808D" w14:textId="77777777" w:rsidR="00B367BC" w:rsidRPr="00A16EF3" w:rsidRDefault="00B367BC" w:rsidP="005D1DA6">
      <w:pPr>
        <w:pStyle w:val="CMD"/>
      </w:pPr>
      <w:r w:rsidRPr="00A16EF3">
        <w:t xml:space="preserve"> router-id 1.1.1.4</w:t>
      </w:r>
    </w:p>
    <w:p w14:paraId="3C03742B" w14:textId="77777777" w:rsidR="00B367BC" w:rsidRPr="00A16EF3" w:rsidRDefault="00B367BC" w:rsidP="005D1DA6">
      <w:pPr>
        <w:pStyle w:val="CMD"/>
      </w:pPr>
      <w:r w:rsidRPr="00A16EF3">
        <w:t xml:space="preserve"> network 172.16.0.0 0.0.255.255 area 0</w:t>
      </w:r>
    </w:p>
    <w:p w14:paraId="6B8C7261" w14:textId="77777777" w:rsidR="00B367BC" w:rsidRPr="00A16EF3" w:rsidRDefault="00B367BC" w:rsidP="005D1DA6">
      <w:pPr>
        <w:pStyle w:val="CMD"/>
      </w:pPr>
      <w:r w:rsidRPr="00A16EF3">
        <w:t xml:space="preserve"> exit</w:t>
      </w:r>
    </w:p>
    <w:p w14:paraId="060CEE80" w14:textId="77777777" w:rsidR="00B367BC" w:rsidRPr="00A16EF3" w:rsidRDefault="00B367BC" w:rsidP="005D1DA6">
      <w:pPr>
        <w:pStyle w:val="CMD"/>
      </w:pPr>
      <w:r w:rsidRPr="00A16EF3">
        <w:t xml:space="preserve">ipv6 router </w:t>
      </w:r>
      <w:proofErr w:type="spellStart"/>
      <w:r w:rsidRPr="00A16EF3">
        <w:t>ospf</w:t>
      </w:r>
      <w:proofErr w:type="spellEnd"/>
      <w:r w:rsidRPr="00A16EF3">
        <w:t xml:space="preserve"> 6</w:t>
      </w:r>
    </w:p>
    <w:p w14:paraId="39265055" w14:textId="77777777" w:rsidR="00B367BC" w:rsidRPr="00A16EF3" w:rsidRDefault="00B367BC" w:rsidP="005D1DA6">
      <w:pPr>
        <w:pStyle w:val="CMD"/>
      </w:pPr>
      <w:r w:rsidRPr="00A16EF3">
        <w:t xml:space="preserve"> router-id 1.1.1.6</w:t>
      </w:r>
    </w:p>
    <w:p w14:paraId="0DE4B0B0" w14:textId="77777777" w:rsidR="00B367BC" w:rsidRPr="00A16EF3" w:rsidRDefault="00B367BC" w:rsidP="005D1DA6">
      <w:pPr>
        <w:pStyle w:val="CMD"/>
      </w:pPr>
      <w:r w:rsidRPr="00A16EF3">
        <w:t xml:space="preserve"> exit</w:t>
      </w:r>
    </w:p>
    <w:p w14:paraId="195B0151" w14:textId="77777777" w:rsidR="00B367BC" w:rsidRPr="00A16EF3" w:rsidRDefault="00B367BC" w:rsidP="005D1DA6">
      <w:pPr>
        <w:pStyle w:val="CMD"/>
      </w:pPr>
      <w:r w:rsidRPr="00A16EF3">
        <w:t>interface g0/0/0</w:t>
      </w:r>
    </w:p>
    <w:p w14:paraId="534E4ECD"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7E31E829" w14:textId="77777777" w:rsidR="00B367BC" w:rsidRPr="00A16EF3" w:rsidRDefault="00B367BC" w:rsidP="005D1DA6">
      <w:pPr>
        <w:pStyle w:val="CMD"/>
      </w:pPr>
      <w:r w:rsidRPr="00A16EF3">
        <w:t xml:space="preserve"> exit</w:t>
      </w:r>
    </w:p>
    <w:p w14:paraId="5BA456FE" w14:textId="77777777" w:rsidR="00B367BC" w:rsidRPr="00A16EF3" w:rsidRDefault="00B367BC" w:rsidP="005D1DA6">
      <w:pPr>
        <w:pStyle w:val="CMD"/>
      </w:pPr>
      <w:r w:rsidRPr="00A16EF3">
        <w:t>interface g0/0/1</w:t>
      </w:r>
    </w:p>
    <w:p w14:paraId="4AAA2FE8"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7DFCA4C1" w14:textId="77777777" w:rsidR="00B367BC" w:rsidRPr="00A16EF3" w:rsidRDefault="00B367BC" w:rsidP="005D1DA6">
      <w:pPr>
        <w:pStyle w:val="CMD"/>
      </w:pPr>
      <w:r w:rsidRPr="00A16EF3">
        <w:t xml:space="preserve"> exit</w:t>
      </w:r>
    </w:p>
    <w:p w14:paraId="60497945" w14:textId="77777777" w:rsidR="00B367BC" w:rsidRPr="00A16EF3" w:rsidRDefault="00B367BC" w:rsidP="005D1DA6">
      <w:pPr>
        <w:pStyle w:val="CMD"/>
      </w:pPr>
      <w:r w:rsidRPr="00A16EF3">
        <w:t>end</w:t>
      </w:r>
    </w:p>
    <w:p w14:paraId="7DBE4153" w14:textId="77777777" w:rsidR="00B367BC" w:rsidRDefault="00B367BC" w:rsidP="00B367BC">
      <w:pPr>
        <w:pStyle w:val="BodyTextL25Bold"/>
      </w:pPr>
      <w:r>
        <w:t>Router R2</w:t>
      </w:r>
    </w:p>
    <w:p w14:paraId="6ADFFC03" w14:textId="77777777" w:rsidR="00B367BC" w:rsidRPr="00A16EF3" w:rsidRDefault="00B367BC" w:rsidP="005D1DA6">
      <w:pPr>
        <w:pStyle w:val="CMD"/>
      </w:pPr>
      <w:r w:rsidRPr="00A16EF3">
        <w:t>hostname R2</w:t>
      </w:r>
    </w:p>
    <w:p w14:paraId="2DD3E358" w14:textId="77777777" w:rsidR="00B367BC" w:rsidRPr="00A16EF3" w:rsidRDefault="00B367BC" w:rsidP="005D1DA6">
      <w:pPr>
        <w:pStyle w:val="CMD"/>
      </w:pPr>
      <w:r w:rsidRPr="00A16EF3">
        <w:t xml:space="preserve">ipv6 </w:t>
      </w:r>
      <w:proofErr w:type="gramStart"/>
      <w:r w:rsidRPr="00A16EF3">
        <w:t>unicast-routing</w:t>
      </w:r>
      <w:proofErr w:type="gramEnd"/>
    </w:p>
    <w:p w14:paraId="34C5824F" w14:textId="77777777" w:rsidR="00B367BC" w:rsidRPr="00A16EF3" w:rsidRDefault="00B367BC" w:rsidP="005D1DA6">
      <w:pPr>
        <w:pStyle w:val="CMD"/>
      </w:pPr>
      <w:r w:rsidRPr="00A16EF3">
        <w:t xml:space="preserve">no </w:t>
      </w:r>
      <w:proofErr w:type="spellStart"/>
      <w:r w:rsidRPr="00A16EF3">
        <w:t>ip</w:t>
      </w:r>
      <w:proofErr w:type="spellEnd"/>
      <w:r w:rsidRPr="00A16EF3">
        <w:t xml:space="preserve"> domain lookup</w:t>
      </w:r>
    </w:p>
    <w:p w14:paraId="1824D44A" w14:textId="77777777" w:rsidR="00B367BC" w:rsidRPr="00A16EF3" w:rsidRDefault="00B367BC" w:rsidP="005D1DA6">
      <w:pPr>
        <w:pStyle w:val="CMD"/>
      </w:pPr>
      <w:r w:rsidRPr="00A16EF3">
        <w:t xml:space="preserve">banner </w:t>
      </w:r>
      <w:proofErr w:type="spellStart"/>
      <w:r w:rsidRPr="00A16EF3">
        <w:t>motd</w:t>
      </w:r>
      <w:proofErr w:type="spellEnd"/>
      <w:r w:rsidRPr="00A16EF3">
        <w:t xml:space="preserve"> # R2, Implement IP SLA #</w:t>
      </w:r>
    </w:p>
    <w:p w14:paraId="57F0C837" w14:textId="77777777" w:rsidR="00B367BC" w:rsidRPr="00A16EF3" w:rsidRDefault="00B367BC" w:rsidP="005D1DA6">
      <w:pPr>
        <w:pStyle w:val="CMD"/>
      </w:pPr>
      <w:r w:rsidRPr="00A16EF3">
        <w:t>line con 0</w:t>
      </w:r>
    </w:p>
    <w:p w14:paraId="4B3DBBB3" w14:textId="77777777" w:rsidR="00B367BC" w:rsidRPr="00A16EF3" w:rsidRDefault="00B367BC" w:rsidP="005D1DA6">
      <w:pPr>
        <w:pStyle w:val="CMD"/>
      </w:pPr>
      <w:r w:rsidRPr="00A16EF3">
        <w:t xml:space="preserve"> exec-timeout 0 0</w:t>
      </w:r>
    </w:p>
    <w:p w14:paraId="1A569414" w14:textId="77777777" w:rsidR="00B367BC" w:rsidRPr="00A16EF3" w:rsidRDefault="00B367BC" w:rsidP="005D1DA6">
      <w:pPr>
        <w:pStyle w:val="CMD"/>
      </w:pPr>
      <w:r w:rsidRPr="00A16EF3">
        <w:t xml:space="preserve"> logging synchronous</w:t>
      </w:r>
    </w:p>
    <w:p w14:paraId="067B72C6" w14:textId="77777777" w:rsidR="00B367BC" w:rsidRPr="00A16EF3" w:rsidRDefault="00B367BC" w:rsidP="005D1DA6">
      <w:pPr>
        <w:pStyle w:val="CMD"/>
      </w:pPr>
      <w:r w:rsidRPr="00A16EF3">
        <w:t xml:space="preserve"> exit</w:t>
      </w:r>
    </w:p>
    <w:p w14:paraId="48EECF8D" w14:textId="77777777" w:rsidR="00B367BC" w:rsidRPr="00A16EF3" w:rsidRDefault="00B367BC" w:rsidP="005D1DA6">
      <w:pPr>
        <w:pStyle w:val="CMD"/>
      </w:pPr>
      <w:r w:rsidRPr="00A16EF3">
        <w:t xml:space="preserve">line </w:t>
      </w:r>
      <w:proofErr w:type="spellStart"/>
      <w:r w:rsidRPr="00A16EF3">
        <w:t>vty</w:t>
      </w:r>
      <w:proofErr w:type="spellEnd"/>
      <w:r w:rsidRPr="00A16EF3">
        <w:t xml:space="preserve"> 0 4</w:t>
      </w:r>
    </w:p>
    <w:p w14:paraId="0C9D21DA" w14:textId="77777777" w:rsidR="00B367BC" w:rsidRPr="00A16EF3" w:rsidRDefault="00B367BC" w:rsidP="005D1DA6">
      <w:pPr>
        <w:pStyle w:val="CMD"/>
      </w:pPr>
      <w:r w:rsidRPr="00A16EF3">
        <w:t xml:space="preserve"> privilege level 15</w:t>
      </w:r>
    </w:p>
    <w:p w14:paraId="03286292" w14:textId="77777777" w:rsidR="00B367BC" w:rsidRPr="00A16EF3" w:rsidRDefault="00B367BC" w:rsidP="005D1DA6">
      <w:pPr>
        <w:pStyle w:val="CMD"/>
      </w:pPr>
      <w:r w:rsidRPr="00A16EF3">
        <w:t xml:space="preserve"> password cisco123</w:t>
      </w:r>
    </w:p>
    <w:p w14:paraId="3F5A1B42" w14:textId="77777777" w:rsidR="00B367BC" w:rsidRPr="00A16EF3" w:rsidRDefault="00B367BC" w:rsidP="005D1DA6">
      <w:pPr>
        <w:pStyle w:val="CMD"/>
      </w:pPr>
      <w:r w:rsidRPr="00A16EF3">
        <w:t xml:space="preserve"> exec-timeout 0 0</w:t>
      </w:r>
    </w:p>
    <w:p w14:paraId="7ED490DC" w14:textId="77777777" w:rsidR="00B367BC" w:rsidRPr="00A16EF3" w:rsidRDefault="00B367BC" w:rsidP="005D1DA6">
      <w:pPr>
        <w:pStyle w:val="CMD"/>
      </w:pPr>
      <w:r w:rsidRPr="00A16EF3">
        <w:t xml:space="preserve"> logging synchronous</w:t>
      </w:r>
    </w:p>
    <w:p w14:paraId="3BC64F9E" w14:textId="77777777" w:rsidR="00B367BC" w:rsidRPr="00A16EF3" w:rsidRDefault="00B367BC" w:rsidP="005D1DA6">
      <w:pPr>
        <w:pStyle w:val="CMD"/>
      </w:pPr>
      <w:r w:rsidRPr="00A16EF3">
        <w:t xml:space="preserve"> login</w:t>
      </w:r>
    </w:p>
    <w:p w14:paraId="41E93870" w14:textId="77777777" w:rsidR="00B367BC" w:rsidRPr="00A16EF3" w:rsidRDefault="00B367BC" w:rsidP="005D1DA6">
      <w:pPr>
        <w:pStyle w:val="CMD"/>
      </w:pPr>
      <w:r w:rsidRPr="00A16EF3">
        <w:t xml:space="preserve"> exit</w:t>
      </w:r>
    </w:p>
    <w:p w14:paraId="2B270AF0" w14:textId="77777777" w:rsidR="00B367BC" w:rsidRPr="00A16EF3" w:rsidRDefault="00B367BC" w:rsidP="005D1DA6">
      <w:pPr>
        <w:pStyle w:val="CMD"/>
      </w:pPr>
      <w:r w:rsidRPr="00A16EF3">
        <w:t>interface g0/0/1</w:t>
      </w:r>
    </w:p>
    <w:p w14:paraId="13DB6265"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172.16.23.2 255.255.255.0</w:t>
      </w:r>
    </w:p>
    <w:p w14:paraId="625A81EC" w14:textId="77777777" w:rsidR="00B367BC" w:rsidRPr="00A16EF3" w:rsidRDefault="00B367BC" w:rsidP="005D1DA6">
      <w:pPr>
        <w:pStyle w:val="CMD"/>
      </w:pPr>
      <w:r w:rsidRPr="00A16EF3">
        <w:t xml:space="preserve"> ipv6 address fe80::2:1 link-local</w:t>
      </w:r>
    </w:p>
    <w:p w14:paraId="453734A5"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:23::2/64</w:t>
      </w:r>
    </w:p>
    <w:p w14:paraId="71EB65B8" w14:textId="77777777" w:rsidR="00B367BC" w:rsidRPr="00A16EF3" w:rsidRDefault="00B367BC" w:rsidP="005D1DA6">
      <w:pPr>
        <w:pStyle w:val="CMD"/>
      </w:pPr>
      <w:r w:rsidRPr="00A16EF3">
        <w:t xml:space="preserve"> no shutdown</w:t>
      </w:r>
    </w:p>
    <w:p w14:paraId="6EAA447E" w14:textId="77777777" w:rsidR="00B367BC" w:rsidRPr="00A16EF3" w:rsidRDefault="00B367BC" w:rsidP="005D1DA6">
      <w:pPr>
        <w:pStyle w:val="CMD"/>
      </w:pPr>
      <w:r w:rsidRPr="00A16EF3">
        <w:t xml:space="preserve"> exit</w:t>
      </w:r>
    </w:p>
    <w:p w14:paraId="15129155" w14:textId="77777777" w:rsidR="00B367BC" w:rsidRPr="00A16EF3" w:rsidRDefault="00B367BC" w:rsidP="005D1DA6">
      <w:pPr>
        <w:pStyle w:val="CMD"/>
      </w:pPr>
      <w:r w:rsidRPr="00A16EF3">
        <w:t>interface g0/0/0</w:t>
      </w:r>
    </w:p>
    <w:p w14:paraId="045E3197"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172.16.12.2 255.255.255.0</w:t>
      </w:r>
    </w:p>
    <w:p w14:paraId="2CA11AD0" w14:textId="77777777" w:rsidR="00B367BC" w:rsidRPr="00A16EF3" w:rsidRDefault="00B367BC" w:rsidP="005D1DA6">
      <w:pPr>
        <w:pStyle w:val="CMD"/>
      </w:pPr>
      <w:r w:rsidRPr="00A16EF3">
        <w:t xml:space="preserve"> ipv6 address fe80::2:2 link-local</w:t>
      </w:r>
    </w:p>
    <w:p w14:paraId="3B8E76CD"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:12::2/64</w:t>
      </w:r>
    </w:p>
    <w:p w14:paraId="63707D1F" w14:textId="77777777" w:rsidR="00B367BC" w:rsidRPr="00A16EF3" w:rsidRDefault="00B367BC" w:rsidP="005D1DA6">
      <w:pPr>
        <w:pStyle w:val="CMD"/>
      </w:pPr>
      <w:r w:rsidRPr="00A16EF3">
        <w:lastRenderedPageBreak/>
        <w:t xml:space="preserve"> no shutdown</w:t>
      </w:r>
    </w:p>
    <w:p w14:paraId="6D7D089E" w14:textId="77777777" w:rsidR="00B367BC" w:rsidRPr="00A16EF3" w:rsidRDefault="00B367BC" w:rsidP="005D1DA6">
      <w:pPr>
        <w:pStyle w:val="CMD"/>
      </w:pPr>
      <w:r w:rsidRPr="00A16EF3">
        <w:t xml:space="preserve"> exit</w:t>
      </w:r>
    </w:p>
    <w:p w14:paraId="70C086FD" w14:textId="77777777" w:rsidR="00B367BC" w:rsidRPr="00A16EF3" w:rsidRDefault="00B367BC" w:rsidP="005D1DA6">
      <w:pPr>
        <w:pStyle w:val="CMD"/>
      </w:pPr>
      <w:r w:rsidRPr="00A16EF3">
        <w:t>interface loopback 0</w:t>
      </w:r>
    </w:p>
    <w:p w14:paraId="25077FD6"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192.168.1.1 255.255.255.0</w:t>
      </w:r>
    </w:p>
    <w:p w14:paraId="2BC00C2F" w14:textId="77777777" w:rsidR="00B367BC" w:rsidRPr="00A16EF3" w:rsidRDefault="00B367BC" w:rsidP="005D1DA6">
      <w:pPr>
        <w:pStyle w:val="CMD"/>
      </w:pPr>
      <w:r w:rsidRPr="00A16EF3">
        <w:t xml:space="preserve"> ipv6 address fe80::2:3 link-local</w:t>
      </w:r>
    </w:p>
    <w:p w14:paraId="01A03FF1"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:1000::1/64</w:t>
      </w:r>
    </w:p>
    <w:p w14:paraId="7BC1C45C"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w:t>
      </w:r>
      <w:proofErr w:type="spellStart"/>
      <w:r w:rsidRPr="00A16EF3">
        <w:t>ospf</w:t>
      </w:r>
      <w:proofErr w:type="spellEnd"/>
      <w:r w:rsidRPr="00A16EF3">
        <w:t xml:space="preserve"> network point-to-point</w:t>
      </w:r>
    </w:p>
    <w:p w14:paraId="5396E606"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network point-to-point</w:t>
      </w:r>
    </w:p>
    <w:p w14:paraId="5F034912" w14:textId="77777777" w:rsidR="00B367BC" w:rsidRPr="00A16EF3" w:rsidRDefault="00B367BC" w:rsidP="005D1DA6">
      <w:pPr>
        <w:pStyle w:val="CMD"/>
      </w:pPr>
      <w:r w:rsidRPr="00A16EF3">
        <w:t xml:space="preserve"> no shutdown</w:t>
      </w:r>
    </w:p>
    <w:p w14:paraId="1C173007" w14:textId="77777777" w:rsidR="00B367BC" w:rsidRPr="00A16EF3" w:rsidRDefault="00B367BC" w:rsidP="005D1DA6">
      <w:pPr>
        <w:pStyle w:val="CMD"/>
      </w:pPr>
      <w:r w:rsidRPr="00A16EF3">
        <w:t xml:space="preserve"> exit</w:t>
      </w:r>
    </w:p>
    <w:p w14:paraId="409A3304" w14:textId="77777777" w:rsidR="00B367BC" w:rsidRPr="00A16EF3" w:rsidRDefault="00B367BC" w:rsidP="005D1DA6">
      <w:pPr>
        <w:pStyle w:val="CMD"/>
      </w:pPr>
      <w:r w:rsidRPr="00A16EF3">
        <w:t xml:space="preserve">router </w:t>
      </w:r>
      <w:proofErr w:type="spellStart"/>
      <w:r w:rsidRPr="00A16EF3">
        <w:t>ospf</w:t>
      </w:r>
      <w:proofErr w:type="spellEnd"/>
      <w:r w:rsidRPr="00A16EF3">
        <w:t xml:space="preserve"> 4</w:t>
      </w:r>
    </w:p>
    <w:p w14:paraId="76A3FC50" w14:textId="77777777" w:rsidR="00B367BC" w:rsidRPr="00A16EF3" w:rsidRDefault="00B367BC" w:rsidP="005D1DA6">
      <w:pPr>
        <w:pStyle w:val="CMD"/>
      </w:pPr>
      <w:r w:rsidRPr="00A16EF3">
        <w:t xml:space="preserve"> router-id 2.2.2.4</w:t>
      </w:r>
    </w:p>
    <w:p w14:paraId="0C137D6E" w14:textId="77777777" w:rsidR="00B367BC" w:rsidRPr="00A16EF3" w:rsidRDefault="00B367BC" w:rsidP="005D1DA6">
      <w:pPr>
        <w:pStyle w:val="CMD"/>
      </w:pPr>
      <w:r w:rsidRPr="00A16EF3">
        <w:t xml:space="preserve"> network 172.16.0.0 0.0.255.255 area 0</w:t>
      </w:r>
    </w:p>
    <w:p w14:paraId="62BF9BE2" w14:textId="77777777" w:rsidR="00B367BC" w:rsidRPr="00A16EF3" w:rsidRDefault="00B367BC" w:rsidP="005D1DA6">
      <w:pPr>
        <w:pStyle w:val="CMD"/>
      </w:pPr>
      <w:r w:rsidRPr="00A16EF3">
        <w:t xml:space="preserve"> network 192.168.1.0 0.0.0.255 area 0</w:t>
      </w:r>
    </w:p>
    <w:p w14:paraId="6BCC0C68" w14:textId="77777777" w:rsidR="00B367BC" w:rsidRPr="00A16EF3" w:rsidRDefault="00B367BC" w:rsidP="005D1DA6">
      <w:pPr>
        <w:pStyle w:val="CMD"/>
      </w:pPr>
      <w:r w:rsidRPr="00A16EF3">
        <w:t xml:space="preserve"> exit</w:t>
      </w:r>
    </w:p>
    <w:p w14:paraId="0E04F3C9" w14:textId="77777777" w:rsidR="00B367BC" w:rsidRPr="00A16EF3" w:rsidRDefault="00B367BC" w:rsidP="005D1DA6">
      <w:pPr>
        <w:pStyle w:val="CMD"/>
      </w:pPr>
      <w:r w:rsidRPr="00A16EF3">
        <w:t xml:space="preserve">ipv6 router </w:t>
      </w:r>
      <w:proofErr w:type="spellStart"/>
      <w:r w:rsidRPr="00A16EF3">
        <w:t>ospf</w:t>
      </w:r>
      <w:proofErr w:type="spellEnd"/>
      <w:r w:rsidRPr="00A16EF3">
        <w:t xml:space="preserve"> 6</w:t>
      </w:r>
    </w:p>
    <w:p w14:paraId="6F091F30" w14:textId="77777777" w:rsidR="00B367BC" w:rsidRPr="00A16EF3" w:rsidRDefault="00B367BC" w:rsidP="005D1DA6">
      <w:pPr>
        <w:pStyle w:val="CMD"/>
      </w:pPr>
      <w:r w:rsidRPr="00A16EF3">
        <w:t xml:space="preserve"> router-id 2.2.2.6</w:t>
      </w:r>
    </w:p>
    <w:p w14:paraId="4BFE64FB" w14:textId="77777777" w:rsidR="00B367BC" w:rsidRPr="00A16EF3" w:rsidRDefault="00B367BC" w:rsidP="005D1DA6">
      <w:pPr>
        <w:pStyle w:val="CMD"/>
      </w:pPr>
      <w:r w:rsidRPr="00A16EF3">
        <w:t xml:space="preserve"> exit</w:t>
      </w:r>
    </w:p>
    <w:p w14:paraId="7974C46D" w14:textId="77777777" w:rsidR="00B367BC" w:rsidRPr="00A16EF3" w:rsidRDefault="00B367BC" w:rsidP="005D1DA6">
      <w:pPr>
        <w:pStyle w:val="CMD"/>
      </w:pPr>
      <w:r w:rsidRPr="00A16EF3">
        <w:t>interface g0/0/0</w:t>
      </w:r>
    </w:p>
    <w:p w14:paraId="0FA0823C" w14:textId="77777777" w:rsidR="00B367BC" w:rsidRPr="00A16EF3" w:rsidRDefault="00B367BC" w:rsidP="005D1DA6">
      <w:pPr>
        <w:pStyle w:val="CMD"/>
      </w:pPr>
      <w:r w:rsidRPr="00A16EF3">
        <w:t xml:space="preserve"> ipv</w:t>
      </w:r>
      <w:proofErr w:type="gramStart"/>
      <w:r w:rsidRPr="00A16EF3">
        <w:t xml:space="preserve">6  </w:t>
      </w:r>
      <w:proofErr w:type="spellStart"/>
      <w:r w:rsidRPr="00A16EF3">
        <w:t>ospf</w:t>
      </w:r>
      <w:proofErr w:type="spellEnd"/>
      <w:proofErr w:type="gramEnd"/>
      <w:r w:rsidRPr="00A16EF3">
        <w:t xml:space="preserve"> 6 area 0</w:t>
      </w:r>
    </w:p>
    <w:p w14:paraId="1BB0FC5C" w14:textId="77777777" w:rsidR="00B367BC" w:rsidRPr="00A16EF3" w:rsidRDefault="00B367BC" w:rsidP="005D1DA6">
      <w:pPr>
        <w:pStyle w:val="CMD"/>
      </w:pPr>
      <w:r w:rsidRPr="00A16EF3">
        <w:t xml:space="preserve"> exit</w:t>
      </w:r>
    </w:p>
    <w:p w14:paraId="6FCE109D" w14:textId="77777777" w:rsidR="00B367BC" w:rsidRPr="00A16EF3" w:rsidRDefault="00B367BC" w:rsidP="005D1DA6">
      <w:pPr>
        <w:pStyle w:val="CMD"/>
      </w:pPr>
      <w:r w:rsidRPr="00A16EF3">
        <w:t>interface g0/0/1</w:t>
      </w:r>
    </w:p>
    <w:p w14:paraId="4F6043E8" w14:textId="77777777" w:rsidR="00B367BC" w:rsidRPr="00A16EF3" w:rsidRDefault="00B367BC" w:rsidP="005D1DA6">
      <w:pPr>
        <w:pStyle w:val="CMD"/>
      </w:pPr>
      <w:r w:rsidRPr="00A16EF3">
        <w:t xml:space="preserve"> ipv</w:t>
      </w:r>
      <w:proofErr w:type="gramStart"/>
      <w:r w:rsidRPr="00A16EF3">
        <w:t xml:space="preserve">6  </w:t>
      </w:r>
      <w:proofErr w:type="spellStart"/>
      <w:r w:rsidRPr="00A16EF3">
        <w:t>ospf</w:t>
      </w:r>
      <w:proofErr w:type="spellEnd"/>
      <w:proofErr w:type="gramEnd"/>
      <w:r w:rsidRPr="00A16EF3">
        <w:t xml:space="preserve"> 6 area 0</w:t>
      </w:r>
    </w:p>
    <w:p w14:paraId="3B19F246" w14:textId="77777777" w:rsidR="00B367BC" w:rsidRPr="00A16EF3" w:rsidRDefault="00B367BC" w:rsidP="005D1DA6">
      <w:pPr>
        <w:pStyle w:val="CMD"/>
      </w:pPr>
      <w:r w:rsidRPr="00A16EF3">
        <w:t xml:space="preserve"> exit</w:t>
      </w:r>
    </w:p>
    <w:p w14:paraId="6D703CD8" w14:textId="77777777" w:rsidR="00B367BC" w:rsidRPr="00A16EF3" w:rsidRDefault="00B367BC" w:rsidP="005D1DA6">
      <w:pPr>
        <w:pStyle w:val="CMD"/>
      </w:pPr>
      <w:r w:rsidRPr="00A16EF3">
        <w:t>interface Loopback 0</w:t>
      </w:r>
    </w:p>
    <w:p w14:paraId="05DB2D5F" w14:textId="77777777" w:rsidR="00B367BC" w:rsidRPr="00A16EF3" w:rsidRDefault="00B367BC" w:rsidP="005D1DA6">
      <w:pPr>
        <w:pStyle w:val="CMD"/>
      </w:pPr>
      <w:r w:rsidRPr="00A16EF3">
        <w:t xml:space="preserve"> ipv</w:t>
      </w:r>
      <w:proofErr w:type="gramStart"/>
      <w:r w:rsidRPr="00A16EF3">
        <w:t xml:space="preserve">6  </w:t>
      </w:r>
      <w:proofErr w:type="spellStart"/>
      <w:r w:rsidRPr="00A16EF3">
        <w:t>ospf</w:t>
      </w:r>
      <w:proofErr w:type="spellEnd"/>
      <w:proofErr w:type="gramEnd"/>
      <w:r w:rsidRPr="00A16EF3">
        <w:t xml:space="preserve"> 6 area 0</w:t>
      </w:r>
    </w:p>
    <w:p w14:paraId="44685593" w14:textId="77777777" w:rsidR="00B367BC" w:rsidRPr="00A16EF3" w:rsidRDefault="00B367BC" w:rsidP="005D1DA6">
      <w:pPr>
        <w:pStyle w:val="CMD"/>
      </w:pPr>
      <w:r w:rsidRPr="00A16EF3">
        <w:t xml:space="preserve"> exit</w:t>
      </w:r>
    </w:p>
    <w:p w14:paraId="71A7CDDA" w14:textId="77777777" w:rsidR="00B367BC" w:rsidRDefault="00B367BC" w:rsidP="005D1DA6">
      <w:pPr>
        <w:pStyle w:val="CMD"/>
      </w:pPr>
      <w:r>
        <w:t>end</w:t>
      </w:r>
    </w:p>
    <w:p w14:paraId="4D912226" w14:textId="77777777" w:rsidR="00B367BC" w:rsidRDefault="00B367BC" w:rsidP="00B367BC">
      <w:pPr>
        <w:pStyle w:val="BodyTextL25Bold"/>
      </w:pPr>
      <w:r>
        <w:t>Router R3</w:t>
      </w:r>
    </w:p>
    <w:p w14:paraId="53D7F2AE" w14:textId="77777777" w:rsidR="00B367BC" w:rsidRPr="00A16EF3" w:rsidRDefault="00B367BC" w:rsidP="005D1DA6">
      <w:pPr>
        <w:pStyle w:val="CMD"/>
      </w:pPr>
      <w:r w:rsidRPr="00A16EF3">
        <w:t>hostname R3</w:t>
      </w:r>
    </w:p>
    <w:p w14:paraId="1E85E61D" w14:textId="77777777" w:rsidR="00B367BC" w:rsidRPr="00A16EF3" w:rsidRDefault="00B367BC" w:rsidP="005D1DA6">
      <w:pPr>
        <w:pStyle w:val="CMD"/>
      </w:pPr>
      <w:r w:rsidRPr="00A16EF3">
        <w:t xml:space="preserve">ipv6 </w:t>
      </w:r>
      <w:proofErr w:type="gramStart"/>
      <w:r w:rsidRPr="00A16EF3">
        <w:t>unicast-routing</w:t>
      </w:r>
      <w:proofErr w:type="gramEnd"/>
    </w:p>
    <w:p w14:paraId="11D9A567" w14:textId="77777777" w:rsidR="00B367BC" w:rsidRPr="00A16EF3" w:rsidRDefault="00B367BC" w:rsidP="005D1DA6">
      <w:pPr>
        <w:pStyle w:val="CMD"/>
      </w:pPr>
      <w:r w:rsidRPr="00A16EF3">
        <w:t xml:space="preserve">no </w:t>
      </w:r>
      <w:proofErr w:type="spellStart"/>
      <w:r w:rsidRPr="00A16EF3">
        <w:t>ip</w:t>
      </w:r>
      <w:proofErr w:type="spellEnd"/>
      <w:r w:rsidRPr="00A16EF3">
        <w:t xml:space="preserve"> domain lookup</w:t>
      </w:r>
    </w:p>
    <w:p w14:paraId="65AB231A" w14:textId="77777777" w:rsidR="00B367BC" w:rsidRPr="00A16EF3" w:rsidRDefault="00B367BC" w:rsidP="005D1DA6">
      <w:pPr>
        <w:pStyle w:val="CMD"/>
      </w:pPr>
      <w:r w:rsidRPr="00A16EF3">
        <w:t xml:space="preserve">banner </w:t>
      </w:r>
      <w:proofErr w:type="spellStart"/>
      <w:r w:rsidRPr="00A16EF3">
        <w:t>motd</w:t>
      </w:r>
      <w:proofErr w:type="spellEnd"/>
      <w:r w:rsidRPr="00A16EF3">
        <w:t xml:space="preserve"> # R3, Implement IP SLA #</w:t>
      </w:r>
    </w:p>
    <w:p w14:paraId="716E8F9B" w14:textId="77777777" w:rsidR="00B367BC" w:rsidRPr="00A16EF3" w:rsidRDefault="00B367BC" w:rsidP="005D1DA6">
      <w:pPr>
        <w:pStyle w:val="CMD"/>
      </w:pPr>
      <w:r w:rsidRPr="00A16EF3">
        <w:t>line con 0</w:t>
      </w:r>
    </w:p>
    <w:p w14:paraId="3988347B" w14:textId="77777777" w:rsidR="00B367BC" w:rsidRPr="00A16EF3" w:rsidRDefault="00B367BC" w:rsidP="005D1DA6">
      <w:pPr>
        <w:pStyle w:val="CMD"/>
      </w:pPr>
      <w:r w:rsidRPr="00A16EF3">
        <w:t xml:space="preserve"> exec-timeout 0 0</w:t>
      </w:r>
    </w:p>
    <w:p w14:paraId="3952203C" w14:textId="77777777" w:rsidR="00B367BC" w:rsidRPr="00A16EF3" w:rsidRDefault="00B367BC" w:rsidP="005D1DA6">
      <w:pPr>
        <w:pStyle w:val="CMD"/>
      </w:pPr>
      <w:r w:rsidRPr="00A16EF3">
        <w:t xml:space="preserve"> logging synchronous</w:t>
      </w:r>
    </w:p>
    <w:p w14:paraId="1EAB7790" w14:textId="77777777" w:rsidR="00B367BC" w:rsidRPr="00A16EF3" w:rsidRDefault="00B367BC" w:rsidP="005D1DA6">
      <w:pPr>
        <w:pStyle w:val="CMD"/>
      </w:pPr>
      <w:r w:rsidRPr="00A16EF3">
        <w:t xml:space="preserve"> exit</w:t>
      </w:r>
    </w:p>
    <w:p w14:paraId="33169A04" w14:textId="77777777" w:rsidR="00B367BC" w:rsidRPr="00A16EF3" w:rsidRDefault="00B367BC" w:rsidP="005D1DA6">
      <w:pPr>
        <w:pStyle w:val="CMD"/>
      </w:pPr>
      <w:r w:rsidRPr="00A16EF3">
        <w:t xml:space="preserve">line </w:t>
      </w:r>
      <w:proofErr w:type="spellStart"/>
      <w:r w:rsidRPr="00A16EF3">
        <w:t>vty</w:t>
      </w:r>
      <w:proofErr w:type="spellEnd"/>
      <w:r w:rsidRPr="00A16EF3">
        <w:t xml:space="preserve"> 0 4</w:t>
      </w:r>
    </w:p>
    <w:p w14:paraId="051F68F8" w14:textId="77777777" w:rsidR="00B367BC" w:rsidRPr="00A16EF3" w:rsidRDefault="00B367BC" w:rsidP="005D1DA6">
      <w:pPr>
        <w:pStyle w:val="CMD"/>
      </w:pPr>
      <w:r w:rsidRPr="00A16EF3">
        <w:t xml:space="preserve"> privilege level 15</w:t>
      </w:r>
    </w:p>
    <w:p w14:paraId="210A9995" w14:textId="77777777" w:rsidR="00B367BC" w:rsidRPr="00A16EF3" w:rsidRDefault="00B367BC" w:rsidP="005D1DA6">
      <w:pPr>
        <w:pStyle w:val="CMD"/>
      </w:pPr>
      <w:r w:rsidRPr="00A16EF3">
        <w:t xml:space="preserve"> password cisco123</w:t>
      </w:r>
    </w:p>
    <w:p w14:paraId="2EB2B868" w14:textId="77777777" w:rsidR="00B367BC" w:rsidRPr="00A16EF3" w:rsidRDefault="00B367BC" w:rsidP="005D1DA6">
      <w:pPr>
        <w:pStyle w:val="CMD"/>
      </w:pPr>
      <w:r w:rsidRPr="00A16EF3">
        <w:t xml:space="preserve"> exec-timeout 0 0</w:t>
      </w:r>
    </w:p>
    <w:p w14:paraId="19592801" w14:textId="77777777" w:rsidR="00B367BC" w:rsidRPr="00A16EF3" w:rsidRDefault="00B367BC" w:rsidP="005D1DA6">
      <w:pPr>
        <w:pStyle w:val="CMD"/>
      </w:pPr>
      <w:r w:rsidRPr="00A16EF3">
        <w:t xml:space="preserve"> logging synchronous</w:t>
      </w:r>
    </w:p>
    <w:p w14:paraId="0C606703" w14:textId="77777777" w:rsidR="00B367BC" w:rsidRPr="00A16EF3" w:rsidRDefault="00B367BC" w:rsidP="005D1DA6">
      <w:pPr>
        <w:pStyle w:val="CMD"/>
      </w:pPr>
      <w:r w:rsidRPr="00A16EF3">
        <w:t xml:space="preserve"> login</w:t>
      </w:r>
    </w:p>
    <w:p w14:paraId="695C9DDA" w14:textId="77777777" w:rsidR="00B367BC" w:rsidRPr="00A16EF3" w:rsidRDefault="00B367BC" w:rsidP="005D1DA6">
      <w:pPr>
        <w:pStyle w:val="CMD"/>
      </w:pPr>
      <w:r w:rsidRPr="00A16EF3">
        <w:t xml:space="preserve"> exit</w:t>
      </w:r>
    </w:p>
    <w:p w14:paraId="2120A424" w14:textId="77777777" w:rsidR="00B367BC" w:rsidRPr="00A16EF3" w:rsidRDefault="00B367BC" w:rsidP="005D1DA6">
      <w:pPr>
        <w:pStyle w:val="CMD"/>
      </w:pPr>
      <w:r w:rsidRPr="00A16EF3">
        <w:t>interface g0/0/0</w:t>
      </w:r>
    </w:p>
    <w:p w14:paraId="7C45BAC9" w14:textId="77777777" w:rsidR="00B367BC" w:rsidRPr="00A16EF3" w:rsidRDefault="00B367BC" w:rsidP="005D1DA6">
      <w:pPr>
        <w:pStyle w:val="CMD"/>
      </w:pPr>
      <w:r w:rsidRPr="00A16EF3">
        <w:lastRenderedPageBreak/>
        <w:t xml:space="preserve"> </w:t>
      </w:r>
      <w:proofErr w:type="spellStart"/>
      <w:r w:rsidRPr="00A16EF3">
        <w:t>ip</w:t>
      </w:r>
      <w:proofErr w:type="spellEnd"/>
      <w:r w:rsidRPr="00A16EF3">
        <w:t xml:space="preserve"> address 172.16.23.3 255.255.255.0</w:t>
      </w:r>
    </w:p>
    <w:p w14:paraId="1A1BBCB0" w14:textId="77777777" w:rsidR="00B367BC" w:rsidRPr="00A16EF3" w:rsidRDefault="00B367BC" w:rsidP="005D1DA6">
      <w:pPr>
        <w:pStyle w:val="CMD"/>
      </w:pPr>
      <w:r w:rsidRPr="00A16EF3">
        <w:t xml:space="preserve"> ipv6 address fe80::3:1 link-local</w:t>
      </w:r>
    </w:p>
    <w:p w14:paraId="35227598"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:23::3/64</w:t>
      </w:r>
    </w:p>
    <w:p w14:paraId="060610E7" w14:textId="77777777" w:rsidR="00B367BC" w:rsidRPr="00A16EF3" w:rsidRDefault="00B367BC" w:rsidP="005D1DA6">
      <w:pPr>
        <w:pStyle w:val="CMD"/>
      </w:pPr>
      <w:r w:rsidRPr="00A16EF3">
        <w:t xml:space="preserve"> no shutdown</w:t>
      </w:r>
    </w:p>
    <w:p w14:paraId="31C328BD" w14:textId="77777777" w:rsidR="00B367BC" w:rsidRPr="00A16EF3" w:rsidRDefault="00B367BC" w:rsidP="005D1DA6">
      <w:pPr>
        <w:pStyle w:val="CMD"/>
      </w:pPr>
      <w:r w:rsidRPr="00A16EF3">
        <w:t xml:space="preserve"> exit</w:t>
      </w:r>
    </w:p>
    <w:p w14:paraId="26FEA4B1" w14:textId="77777777" w:rsidR="00B367BC" w:rsidRPr="00A16EF3" w:rsidRDefault="00B367BC" w:rsidP="005D1DA6">
      <w:pPr>
        <w:pStyle w:val="CMD"/>
      </w:pPr>
      <w:r w:rsidRPr="00A16EF3">
        <w:t>interface g0/0/1</w:t>
      </w:r>
    </w:p>
    <w:p w14:paraId="1200DF76"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172.16.3.1 255.255.255.0</w:t>
      </w:r>
    </w:p>
    <w:p w14:paraId="46897E72" w14:textId="77777777" w:rsidR="00B367BC" w:rsidRPr="00A16EF3" w:rsidRDefault="00B367BC" w:rsidP="005D1DA6">
      <w:pPr>
        <w:pStyle w:val="CMD"/>
      </w:pPr>
      <w:r w:rsidRPr="00A16EF3">
        <w:t xml:space="preserve"> ipv6 address fe80::3:2 link-local</w:t>
      </w:r>
    </w:p>
    <w:p w14:paraId="23C4A752"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:1723::1/64</w:t>
      </w:r>
    </w:p>
    <w:p w14:paraId="4A53A857" w14:textId="77777777" w:rsidR="00B367BC" w:rsidRPr="00A16EF3" w:rsidRDefault="00B367BC" w:rsidP="005D1DA6">
      <w:pPr>
        <w:pStyle w:val="CMD"/>
      </w:pPr>
      <w:r w:rsidRPr="00A16EF3">
        <w:t xml:space="preserve"> no shutdown</w:t>
      </w:r>
    </w:p>
    <w:p w14:paraId="066DEA40" w14:textId="77777777" w:rsidR="00B367BC" w:rsidRPr="00A16EF3" w:rsidRDefault="00B367BC" w:rsidP="005D1DA6">
      <w:pPr>
        <w:pStyle w:val="CMD"/>
      </w:pPr>
      <w:r w:rsidRPr="00A16EF3">
        <w:t xml:space="preserve"> exit</w:t>
      </w:r>
    </w:p>
    <w:p w14:paraId="41C04828" w14:textId="77777777" w:rsidR="00B367BC" w:rsidRPr="00A16EF3" w:rsidRDefault="00B367BC" w:rsidP="005D1DA6">
      <w:pPr>
        <w:pStyle w:val="CMD"/>
      </w:pPr>
      <w:r w:rsidRPr="00A16EF3">
        <w:t xml:space="preserve">router </w:t>
      </w:r>
      <w:proofErr w:type="spellStart"/>
      <w:r w:rsidRPr="00A16EF3">
        <w:t>ospf</w:t>
      </w:r>
      <w:proofErr w:type="spellEnd"/>
      <w:r w:rsidRPr="00A16EF3">
        <w:t xml:space="preserve"> 4</w:t>
      </w:r>
    </w:p>
    <w:p w14:paraId="089CF522" w14:textId="77777777" w:rsidR="00B367BC" w:rsidRPr="00A16EF3" w:rsidRDefault="00B367BC" w:rsidP="005D1DA6">
      <w:pPr>
        <w:pStyle w:val="CMD"/>
      </w:pPr>
      <w:r w:rsidRPr="00A16EF3">
        <w:t xml:space="preserve"> router-id 3.3.3.4</w:t>
      </w:r>
    </w:p>
    <w:p w14:paraId="0874E196" w14:textId="77777777" w:rsidR="00B367BC" w:rsidRPr="00A16EF3" w:rsidRDefault="00B367BC" w:rsidP="005D1DA6">
      <w:pPr>
        <w:pStyle w:val="CMD"/>
      </w:pPr>
      <w:r w:rsidRPr="00A16EF3">
        <w:t xml:space="preserve"> network 172.16.0.0 0.0.255.255 area 0</w:t>
      </w:r>
    </w:p>
    <w:p w14:paraId="06FEEEDE" w14:textId="77777777" w:rsidR="00B367BC" w:rsidRPr="00A16EF3" w:rsidRDefault="00B367BC" w:rsidP="005D1DA6">
      <w:pPr>
        <w:pStyle w:val="CMD"/>
      </w:pPr>
      <w:r w:rsidRPr="00A16EF3">
        <w:t xml:space="preserve"> exit</w:t>
      </w:r>
    </w:p>
    <w:p w14:paraId="7D1E770A" w14:textId="77777777" w:rsidR="00B367BC" w:rsidRPr="00A16EF3" w:rsidRDefault="00B367BC" w:rsidP="005D1DA6">
      <w:pPr>
        <w:pStyle w:val="CMD"/>
      </w:pPr>
      <w:r w:rsidRPr="00A16EF3">
        <w:t xml:space="preserve">ipv6 router </w:t>
      </w:r>
      <w:proofErr w:type="spellStart"/>
      <w:r w:rsidRPr="00A16EF3">
        <w:t>ospf</w:t>
      </w:r>
      <w:proofErr w:type="spellEnd"/>
      <w:r w:rsidRPr="00A16EF3">
        <w:t xml:space="preserve"> 6</w:t>
      </w:r>
    </w:p>
    <w:p w14:paraId="14C9A3E9" w14:textId="77777777" w:rsidR="00B367BC" w:rsidRPr="00A16EF3" w:rsidRDefault="00B367BC" w:rsidP="005D1DA6">
      <w:pPr>
        <w:pStyle w:val="CMD"/>
      </w:pPr>
      <w:r w:rsidRPr="00A16EF3">
        <w:t xml:space="preserve"> router-id 3.3.3.6</w:t>
      </w:r>
    </w:p>
    <w:p w14:paraId="16A1DD11" w14:textId="77777777" w:rsidR="00B367BC" w:rsidRPr="00A16EF3" w:rsidRDefault="00B367BC" w:rsidP="005D1DA6">
      <w:pPr>
        <w:pStyle w:val="CMD"/>
      </w:pPr>
      <w:r w:rsidRPr="00A16EF3">
        <w:t xml:space="preserve"> exit</w:t>
      </w:r>
    </w:p>
    <w:p w14:paraId="5AAA8A39" w14:textId="77777777" w:rsidR="00B367BC" w:rsidRPr="00A16EF3" w:rsidRDefault="00B367BC" w:rsidP="005D1DA6">
      <w:pPr>
        <w:pStyle w:val="CMD"/>
      </w:pPr>
      <w:r w:rsidRPr="00A16EF3">
        <w:t>interface g0/0/0</w:t>
      </w:r>
    </w:p>
    <w:p w14:paraId="5B859D9F" w14:textId="471FC489"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2FFCD2B3" w14:textId="77777777" w:rsidR="00B367BC" w:rsidRPr="00A16EF3" w:rsidRDefault="00B367BC" w:rsidP="005D1DA6">
      <w:pPr>
        <w:pStyle w:val="CMD"/>
      </w:pPr>
      <w:r w:rsidRPr="00A16EF3">
        <w:t xml:space="preserve"> exit</w:t>
      </w:r>
    </w:p>
    <w:p w14:paraId="112BF320" w14:textId="77777777" w:rsidR="00B367BC" w:rsidRPr="00A16EF3" w:rsidRDefault="00B367BC" w:rsidP="005D1DA6">
      <w:pPr>
        <w:pStyle w:val="CMD"/>
      </w:pPr>
      <w:r w:rsidRPr="00A16EF3">
        <w:t>interface g0/0/1</w:t>
      </w:r>
    </w:p>
    <w:p w14:paraId="5E1ABAC9" w14:textId="28C391B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427C98A5" w14:textId="77777777" w:rsidR="00B367BC" w:rsidRPr="00A16EF3" w:rsidRDefault="00B367BC" w:rsidP="005D1DA6">
      <w:pPr>
        <w:pStyle w:val="CMD"/>
      </w:pPr>
      <w:r w:rsidRPr="00A16EF3">
        <w:t xml:space="preserve"> exit</w:t>
      </w:r>
    </w:p>
    <w:p w14:paraId="40F8D3CC" w14:textId="77777777" w:rsidR="00B367BC" w:rsidRPr="00A16EF3" w:rsidRDefault="00B367BC" w:rsidP="005D1DA6">
      <w:pPr>
        <w:pStyle w:val="CMD"/>
      </w:pPr>
      <w:r w:rsidRPr="00A16EF3">
        <w:t>end</w:t>
      </w:r>
    </w:p>
    <w:p w14:paraId="24E21B7E" w14:textId="77777777" w:rsidR="00B367BC" w:rsidRDefault="00B367BC" w:rsidP="00B367BC">
      <w:pPr>
        <w:pStyle w:val="BodyTextL25Bold"/>
      </w:pPr>
      <w:r>
        <w:t>Switch D1</w:t>
      </w:r>
    </w:p>
    <w:p w14:paraId="11457736" w14:textId="77777777" w:rsidR="00B367BC" w:rsidRPr="00A16EF3" w:rsidRDefault="00B367BC" w:rsidP="005D1DA6">
      <w:pPr>
        <w:pStyle w:val="CMD"/>
      </w:pPr>
      <w:r w:rsidRPr="00A16EF3">
        <w:t>hostname D1</w:t>
      </w:r>
    </w:p>
    <w:p w14:paraId="30FAFC34" w14:textId="77777777" w:rsidR="00B367BC" w:rsidRPr="00A16EF3" w:rsidRDefault="00B367BC" w:rsidP="005D1DA6">
      <w:pPr>
        <w:pStyle w:val="CMD"/>
      </w:pPr>
      <w:proofErr w:type="spellStart"/>
      <w:r w:rsidRPr="00A16EF3">
        <w:t>ip</w:t>
      </w:r>
      <w:proofErr w:type="spellEnd"/>
      <w:r w:rsidRPr="00A16EF3">
        <w:t xml:space="preserve"> routing</w:t>
      </w:r>
    </w:p>
    <w:p w14:paraId="27AA2977" w14:textId="77777777" w:rsidR="00B367BC" w:rsidRPr="00A16EF3" w:rsidRDefault="00B367BC" w:rsidP="005D1DA6">
      <w:pPr>
        <w:pStyle w:val="CMD"/>
      </w:pPr>
      <w:r w:rsidRPr="00A16EF3">
        <w:t xml:space="preserve">ipv6 </w:t>
      </w:r>
      <w:proofErr w:type="gramStart"/>
      <w:r w:rsidRPr="00A16EF3">
        <w:t>unicast-routing</w:t>
      </w:r>
      <w:proofErr w:type="gramEnd"/>
    </w:p>
    <w:p w14:paraId="46057426" w14:textId="77777777" w:rsidR="00B367BC" w:rsidRPr="00A16EF3" w:rsidRDefault="00B367BC" w:rsidP="005D1DA6">
      <w:pPr>
        <w:pStyle w:val="CMD"/>
      </w:pPr>
      <w:r w:rsidRPr="00A16EF3">
        <w:t xml:space="preserve">no </w:t>
      </w:r>
      <w:proofErr w:type="spellStart"/>
      <w:r w:rsidRPr="00A16EF3">
        <w:t>ip</w:t>
      </w:r>
      <w:proofErr w:type="spellEnd"/>
      <w:r w:rsidRPr="00A16EF3">
        <w:t xml:space="preserve"> domain lookup</w:t>
      </w:r>
    </w:p>
    <w:p w14:paraId="5A45BF4D" w14:textId="77777777" w:rsidR="00B367BC" w:rsidRPr="00A16EF3" w:rsidRDefault="00B367BC" w:rsidP="005D1DA6">
      <w:pPr>
        <w:pStyle w:val="CMD"/>
      </w:pPr>
      <w:r w:rsidRPr="00A16EF3">
        <w:t xml:space="preserve">banner </w:t>
      </w:r>
      <w:proofErr w:type="spellStart"/>
      <w:r w:rsidRPr="00A16EF3">
        <w:t>motd</w:t>
      </w:r>
      <w:proofErr w:type="spellEnd"/>
      <w:r w:rsidRPr="00A16EF3">
        <w:t xml:space="preserve"> # D1, Implement IP SLA #</w:t>
      </w:r>
    </w:p>
    <w:p w14:paraId="40C8E396" w14:textId="77777777" w:rsidR="00B367BC" w:rsidRPr="00A16EF3" w:rsidRDefault="00B367BC" w:rsidP="005D1DA6">
      <w:pPr>
        <w:pStyle w:val="CMD"/>
      </w:pPr>
      <w:r w:rsidRPr="00A16EF3">
        <w:t>line con 0</w:t>
      </w:r>
    </w:p>
    <w:p w14:paraId="75CFB992" w14:textId="77777777" w:rsidR="00B367BC" w:rsidRPr="00A16EF3" w:rsidRDefault="00B367BC" w:rsidP="005D1DA6">
      <w:pPr>
        <w:pStyle w:val="CMD"/>
      </w:pPr>
      <w:r w:rsidRPr="00A16EF3">
        <w:t xml:space="preserve"> exec-timeout 0 0</w:t>
      </w:r>
    </w:p>
    <w:p w14:paraId="3D0F0C34" w14:textId="77777777" w:rsidR="00B367BC" w:rsidRPr="00A16EF3" w:rsidRDefault="00B367BC" w:rsidP="005D1DA6">
      <w:pPr>
        <w:pStyle w:val="CMD"/>
      </w:pPr>
      <w:r w:rsidRPr="00A16EF3">
        <w:t xml:space="preserve"> logging synchronous</w:t>
      </w:r>
    </w:p>
    <w:p w14:paraId="0553EB9B" w14:textId="77777777" w:rsidR="00B367BC" w:rsidRPr="00A16EF3" w:rsidRDefault="00B367BC" w:rsidP="005D1DA6">
      <w:pPr>
        <w:pStyle w:val="CMD"/>
      </w:pPr>
      <w:r w:rsidRPr="00A16EF3">
        <w:t xml:space="preserve"> exit</w:t>
      </w:r>
    </w:p>
    <w:p w14:paraId="7F823C12" w14:textId="77777777" w:rsidR="00B367BC" w:rsidRPr="00A16EF3" w:rsidRDefault="00B367BC" w:rsidP="005D1DA6">
      <w:pPr>
        <w:pStyle w:val="CMD"/>
      </w:pPr>
      <w:r w:rsidRPr="00A16EF3">
        <w:t xml:space="preserve">line </w:t>
      </w:r>
      <w:proofErr w:type="spellStart"/>
      <w:r w:rsidRPr="00A16EF3">
        <w:t>vty</w:t>
      </w:r>
      <w:proofErr w:type="spellEnd"/>
      <w:r w:rsidRPr="00A16EF3">
        <w:t xml:space="preserve"> 0 4</w:t>
      </w:r>
    </w:p>
    <w:p w14:paraId="42478988" w14:textId="77777777" w:rsidR="00B367BC" w:rsidRPr="00A16EF3" w:rsidRDefault="00B367BC" w:rsidP="005D1DA6">
      <w:pPr>
        <w:pStyle w:val="CMD"/>
      </w:pPr>
      <w:r w:rsidRPr="00A16EF3">
        <w:t xml:space="preserve"> privilege level 15</w:t>
      </w:r>
    </w:p>
    <w:p w14:paraId="4D73FE26" w14:textId="77777777" w:rsidR="00B367BC" w:rsidRPr="00A16EF3" w:rsidRDefault="00B367BC" w:rsidP="005D1DA6">
      <w:pPr>
        <w:pStyle w:val="CMD"/>
      </w:pPr>
      <w:r w:rsidRPr="00A16EF3">
        <w:t xml:space="preserve"> password cisco123</w:t>
      </w:r>
    </w:p>
    <w:p w14:paraId="75E9C62D" w14:textId="77777777" w:rsidR="00B367BC" w:rsidRPr="00A16EF3" w:rsidRDefault="00B367BC" w:rsidP="005D1DA6">
      <w:pPr>
        <w:pStyle w:val="CMD"/>
      </w:pPr>
      <w:r w:rsidRPr="00A16EF3">
        <w:t xml:space="preserve"> exec-timeout 0 0</w:t>
      </w:r>
    </w:p>
    <w:p w14:paraId="2464AC67" w14:textId="77777777" w:rsidR="00B367BC" w:rsidRPr="00A16EF3" w:rsidRDefault="00B367BC" w:rsidP="005D1DA6">
      <w:pPr>
        <w:pStyle w:val="CMD"/>
      </w:pPr>
      <w:r w:rsidRPr="00A16EF3">
        <w:t xml:space="preserve"> logging synchronous</w:t>
      </w:r>
    </w:p>
    <w:p w14:paraId="4536AF3A" w14:textId="77777777" w:rsidR="00B367BC" w:rsidRPr="00A16EF3" w:rsidRDefault="00B367BC" w:rsidP="005D1DA6">
      <w:pPr>
        <w:pStyle w:val="CMD"/>
      </w:pPr>
      <w:r w:rsidRPr="00A16EF3">
        <w:t xml:space="preserve"> login</w:t>
      </w:r>
    </w:p>
    <w:p w14:paraId="5DED2CAB" w14:textId="77777777" w:rsidR="00B367BC" w:rsidRPr="00A16EF3" w:rsidRDefault="00B367BC" w:rsidP="005D1DA6">
      <w:pPr>
        <w:pStyle w:val="CMD"/>
      </w:pPr>
      <w:r w:rsidRPr="00A16EF3">
        <w:t xml:space="preserve"> exit</w:t>
      </w:r>
    </w:p>
    <w:p w14:paraId="6ED78BD6" w14:textId="41D4F02F" w:rsidR="00B367BC" w:rsidRPr="00A16EF3" w:rsidRDefault="00B367BC" w:rsidP="005D1DA6">
      <w:pPr>
        <w:pStyle w:val="CMD"/>
      </w:pPr>
      <w:r w:rsidRPr="00A16EF3">
        <w:t>interface range g1/0/1-24, g1/1/1-4, g0/0</w:t>
      </w:r>
    </w:p>
    <w:p w14:paraId="5E1C8A46" w14:textId="77777777" w:rsidR="00B367BC" w:rsidRPr="00A16EF3" w:rsidRDefault="00B367BC" w:rsidP="005D1DA6">
      <w:pPr>
        <w:pStyle w:val="CMD"/>
      </w:pPr>
      <w:r w:rsidRPr="00A16EF3">
        <w:t xml:space="preserve"> shutdown</w:t>
      </w:r>
    </w:p>
    <w:p w14:paraId="07F19140" w14:textId="77777777" w:rsidR="00B367BC" w:rsidRPr="00A16EF3" w:rsidRDefault="00B367BC" w:rsidP="005D1DA6">
      <w:pPr>
        <w:pStyle w:val="CMD"/>
      </w:pPr>
      <w:r w:rsidRPr="00A16EF3">
        <w:t xml:space="preserve"> exit</w:t>
      </w:r>
    </w:p>
    <w:p w14:paraId="595DF45A" w14:textId="77777777" w:rsidR="00B367BC" w:rsidRPr="00A16EF3" w:rsidRDefault="00B367BC" w:rsidP="005D1DA6">
      <w:pPr>
        <w:pStyle w:val="CMD"/>
      </w:pPr>
      <w:r w:rsidRPr="00A16EF3">
        <w:lastRenderedPageBreak/>
        <w:t>interface range g1/0/1-6</w:t>
      </w:r>
    </w:p>
    <w:p w14:paraId="04741211" w14:textId="77777777" w:rsidR="00B367BC" w:rsidRPr="00A16EF3" w:rsidRDefault="00B367BC" w:rsidP="005D1DA6">
      <w:pPr>
        <w:pStyle w:val="CMD"/>
      </w:pPr>
      <w:r w:rsidRPr="00A16EF3">
        <w:t xml:space="preserve"> switchport mode trunk</w:t>
      </w:r>
    </w:p>
    <w:p w14:paraId="73E5C2D5" w14:textId="77777777" w:rsidR="00B367BC" w:rsidRPr="00A16EF3" w:rsidRDefault="00B367BC" w:rsidP="005D1DA6">
      <w:pPr>
        <w:pStyle w:val="CMD"/>
      </w:pPr>
      <w:r w:rsidRPr="00A16EF3">
        <w:t xml:space="preserve"> no shutdown</w:t>
      </w:r>
    </w:p>
    <w:p w14:paraId="5070491C" w14:textId="77777777" w:rsidR="00B367BC" w:rsidRPr="00A16EF3" w:rsidRDefault="00B367BC" w:rsidP="005D1DA6">
      <w:pPr>
        <w:pStyle w:val="CMD"/>
      </w:pPr>
      <w:r w:rsidRPr="00A16EF3">
        <w:t xml:space="preserve"> exit</w:t>
      </w:r>
    </w:p>
    <w:p w14:paraId="7EB18804" w14:textId="77777777" w:rsidR="00B367BC" w:rsidRPr="00A16EF3" w:rsidRDefault="00B367BC" w:rsidP="005D1DA6">
      <w:pPr>
        <w:pStyle w:val="CMD"/>
      </w:pPr>
      <w:r w:rsidRPr="00A16EF3">
        <w:t>interface range g1/0/1-4</w:t>
      </w:r>
    </w:p>
    <w:p w14:paraId="7BBC0147" w14:textId="77777777" w:rsidR="00B367BC" w:rsidRPr="00A16EF3" w:rsidRDefault="00B367BC" w:rsidP="005D1DA6">
      <w:pPr>
        <w:pStyle w:val="CMD"/>
      </w:pPr>
      <w:r w:rsidRPr="00A16EF3">
        <w:t xml:space="preserve"> channel-group 12 mode active</w:t>
      </w:r>
    </w:p>
    <w:p w14:paraId="7689FC7F" w14:textId="77777777" w:rsidR="00B367BC" w:rsidRPr="00A16EF3" w:rsidRDefault="00B367BC" w:rsidP="005D1DA6">
      <w:pPr>
        <w:pStyle w:val="CMD"/>
      </w:pPr>
      <w:r w:rsidRPr="00A16EF3">
        <w:t xml:space="preserve"> exit</w:t>
      </w:r>
    </w:p>
    <w:p w14:paraId="26A89025" w14:textId="77777777" w:rsidR="00B367BC" w:rsidRPr="00A16EF3" w:rsidRDefault="00B367BC" w:rsidP="005D1DA6">
      <w:pPr>
        <w:pStyle w:val="CMD"/>
      </w:pPr>
      <w:r w:rsidRPr="00A16EF3">
        <w:t>interface range g1/0/5-6</w:t>
      </w:r>
    </w:p>
    <w:p w14:paraId="2BAEA699" w14:textId="77777777" w:rsidR="00B367BC" w:rsidRPr="00A16EF3" w:rsidRDefault="00B367BC" w:rsidP="005D1DA6">
      <w:pPr>
        <w:pStyle w:val="CMD"/>
      </w:pPr>
      <w:r w:rsidRPr="00A16EF3">
        <w:t xml:space="preserve"> channel-group 1 mode active</w:t>
      </w:r>
    </w:p>
    <w:p w14:paraId="6639F62D" w14:textId="77777777" w:rsidR="00B367BC" w:rsidRPr="00A16EF3" w:rsidRDefault="00B367BC" w:rsidP="005D1DA6">
      <w:pPr>
        <w:pStyle w:val="CMD"/>
      </w:pPr>
      <w:r w:rsidRPr="00A16EF3">
        <w:t xml:space="preserve"> exit</w:t>
      </w:r>
    </w:p>
    <w:p w14:paraId="58A5F7D5" w14:textId="77777777" w:rsidR="00B367BC" w:rsidRPr="00A16EF3" w:rsidRDefault="00B367BC" w:rsidP="005D1DA6">
      <w:pPr>
        <w:pStyle w:val="CMD"/>
      </w:pPr>
      <w:r w:rsidRPr="00A16EF3">
        <w:t>interface g1/0/11</w:t>
      </w:r>
    </w:p>
    <w:p w14:paraId="72219E43" w14:textId="77777777" w:rsidR="00B367BC" w:rsidRPr="00A16EF3" w:rsidRDefault="00B367BC" w:rsidP="005D1DA6">
      <w:pPr>
        <w:pStyle w:val="CMD"/>
      </w:pPr>
      <w:r w:rsidRPr="00A16EF3">
        <w:t xml:space="preserve"> no switchport</w:t>
      </w:r>
    </w:p>
    <w:p w14:paraId="0EC16229"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172.16.1.2 255.255.255.0</w:t>
      </w:r>
    </w:p>
    <w:p w14:paraId="2BDF6F13" w14:textId="77777777" w:rsidR="00B367BC" w:rsidRPr="00A16EF3" w:rsidRDefault="00B367BC" w:rsidP="005D1DA6">
      <w:pPr>
        <w:pStyle w:val="CMD"/>
      </w:pPr>
      <w:r w:rsidRPr="00A16EF3">
        <w:t xml:space="preserve"> ipv6 address fe</w:t>
      </w:r>
      <w:proofErr w:type="gramStart"/>
      <w:r w:rsidRPr="00A16EF3">
        <w:t>80::</w:t>
      </w:r>
      <w:proofErr w:type="gramEnd"/>
      <w:r w:rsidRPr="00A16EF3">
        <w:t>d1:1 link-local</w:t>
      </w:r>
    </w:p>
    <w:p w14:paraId="35B4FDE0"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:1721::2/64</w:t>
      </w:r>
    </w:p>
    <w:p w14:paraId="7B7C4945" w14:textId="77777777" w:rsidR="00B367BC" w:rsidRPr="00A16EF3" w:rsidRDefault="00B367BC" w:rsidP="005D1DA6">
      <w:pPr>
        <w:pStyle w:val="CMD"/>
      </w:pPr>
      <w:r w:rsidRPr="00A16EF3">
        <w:t xml:space="preserve"> no shutdown</w:t>
      </w:r>
    </w:p>
    <w:p w14:paraId="6A13E688" w14:textId="77777777" w:rsidR="00B367BC" w:rsidRPr="00A16EF3" w:rsidRDefault="00B367BC" w:rsidP="005D1DA6">
      <w:pPr>
        <w:pStyle w:val="CMD"/>
      </w:pPr>
      <w:r w:rsidRPr="00A16EF3">
        <w:t xml:space="preserve"> exit</w:t>
      </w:r>
    </w:p>
    <w:p w14:paraId="187FE306" w14:textId="77777777" w:rsidR="00B367BC" w:rsidRPr="00A16EF3" w:rsidRDefault="00B367BC" w:rsidP="005D1DA6">
      <w:pPr>
        <w:pStyle w:val="CMD"/>
      </w:pPr>
      <w:proofErr w:type="spellStart"/>
      <w:r w:rsidRPr="00A16EF3">
        <w:t>vlan</w:t>
      </w:r>
      <w:proofErr w:type="spellEnd"/>
      <w:r w:rsidRPr="00A16EF3">
        <w:t xml:space="preserve"> 2</w:t>
      </w:r>
    </w:p>
    <w:p w14:paraId="7D351B11" w14:textId="77777777" w:rsidR="00B367BC" w:rsidRPr="00A16EF3" w:rsidRDefault="00B367BC" w:rsidP="005D1DA6">
      <w:pPr>
        <w:pStyle w:val="CMD"/>
      </w:pPr>
      <w:r w:rsidRPr="00A16EF3">
        <w:t xml:space="preserve"> name SECOND_VLAN</w:t>
      </w:r>
    </w:p>
    <w:p w14:paraId="795C5CB9" w14:textId="77777777" w:rsidR="00B367BC" w:rsidRPr="00A16EF3" w:rsidRDefault="00B367BC" w:rsidP="005D1DA6">
      <w:pPr>
        <w:pStyle w:val="CMD"/>
      </w:pPr>
      <w:r w:rsidRPr="00A16EF3">
        <w:t xml:space="preserve"> exit</w:t>
      </w:r>
    </w:p>
    <w:p w14:paraId="675E27A8" w14:textId="77777777" w:rsidR="00B367BC" w:rsidRPr="00A16EF3" w:rsidRDefault="00B367BC" w:rsidP="005D1DA6">
      <w:pPr>
        <w:pStyle w:val="CMD"/>
      </w:pPr>
      <w:proofErr w:type="spellStart"/>
      <w:r w:rsidRPr="00A16EF3">
        <w:t>vlan</w:t>
      </w:r>
      <w:proofErr w:type="spellEnd"/>
      <w:r w:rsidRPr="00A16EF3">
        <w:t xml:space="preserve"> 3</w:t>
      </w:r>
    </w:p>
    <w:p w14:paraId="22243B03" w14:textId="77777777" w:rsidR="00B367BC" w:rsidRPr="00A16EF3" w:rsidRDefault="00B367BC" w:rsidP="005D1DA6">
      <w:pPr>
        <w:pStyle w:val="CMD"/>
      </w:pPr>
      <w:r w:rsidRPr="00A16EF3">
        <w:t xml:space="preserve"> name THIRD_VLAN</w:t>
      </w:r>
    </w:p>
    <w:p w14:paraId="62F8B9E7" w14:textId="77777777" w:rsidR="00B367BC" w:rsidRPr="00A16EF3" w:rsidRDefault="00B367BC" w:rsidP="005D1DA6">
      <w:pPr>
        <w:pStyle w:val="CMD"/>
      </w:pPr>
      <w:r w:rsidRPr="00A16EF3">
        <w:t xml:space="preserve"> exit</w:t>
      </w:r>
    </w:p>
    <w:p w14:paraId="7B00CE9F" w14:textId="77777777" w:rsidR="00B367BC" w:rsidRPr="00A16EF3" w:rsidRDefault="00B367BC" w:rsidP="005D1DA6">
      <w:pPr>
        <w:pStyle w:val="CMD"/>
      </w:pPr>
      <w:proofErr w:type="gramStart"/>
      <w:r w:rsidRPr="00A16EF3">
        <w:t>spanning-tree</w:t>
      </w:r>
      <w:proofErr w:type="gramEnd"/>
      <w:r w:rsidRPr="00A16EF3">
        <w:t xml:space="preserve"> </w:t>
      </w:r>
      <w:proofErr w:type="spellStart"/>
      <w:r w:rsidRPr="00A16EF3">
        <w:t>vlan</w:t>
      </w:r>
      <w:proofErr w:type="spellEnd"/>
      <w:r w:rsidRPr="00A16EF3">
        <w:t xml:space="preserve"> 2 root primary</w:t>
      </w:r>
    </w:p>
    <w:p w14:paraId="6903A5B1" w14:textId="77777777" w:rsidR="00B367BC" w:rsidRPr="00A16EF3" w:rsidRDefault="00B367BC" w:rsidP="005D1DA6">
      <w:pPr>
        <w:pStyle w:val="CMD"/>
      </w:pPr>
      <w:proofErr w:type="gramStart"/>
      <w:r w:rsidRPr="00A16EF3">
        <w:t>spanning-tree</w:t>
      </w:r>
      <w:proofErr w:type="gramEnd"/>
      <w:r w:rsidRPr="00A16EF3">
        <w:t xml:space="preserve"> </w:t>
      </w:r>
      <w:proofErr w:type="spellStart"/>
      <w:r w:rsidRPr="00A16EF3">
        <w:t>vlan</w:t>
      </w:r>
      <w:proofErr w:type="spellEnd"/>
      <w:r w:rsidRPr="00A16EF3">
        <w:t xml:space="preserve"> 3 root secondary</w:t>
      </w:r>
    </w:p>
    <w:p w14:paraId="4BF861EC"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2</w:t>
      </w:r>
    </w:p>
    <w:p w14:paraId="12D186C9"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10.0.2.1 255.255.255.0</w:t>
      </w:r>
    </w:p>
    <w:p w14:paraId="0B2C7DA7" w14:textId="77777777" w:rsidR="00B367BC" w:rsidRPr="00A16EF3" w:rsidRDefault="00B367BC" w:rsidP="005D1DA6">
      <w:pPr>
        <w:pStyle w:val="CMD"/>
      </w:pPr>
      <w:r w:rsidRPr="00A16EF3">
        <w:t xml:space="preserve"> ipv6 address fe</w:t>
      </w:r>
      <w:proofErr w:type="gramStart"/>
      <w:r w:rsidRPr="00A16EF3">
        <w:t>80::</w:t>
      </w:r>
      <w:proofErr w:type="gramEnd"/>
      <w:r w:rsidRPr="00A16EF3">
        <w:t>d1:2 link-local</w:t>
      </w:r>
    </w:p>
    <w:p w14:paraId="44DD1EB9"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:2::1/64</w:t>
      </w:r>
    </w:p>
    <w:p w14:paraId="71F07BBE" w14:textId="77777777" w:rsidR="00B367BC" w:rsidRPr="00A16EF3" w:rsidRDefault="00B367BC" w:rsidP="005D1DA6">
      <w:pPr>
        <w:pStyle w:val="CMD"/>
      </w:pPr>
      <w:r w:rsidRPr="00A16EF3">
        <w:t xml:space="preserve"> no shutdown</w:t>
      </w:r>
    </w:p>
    <w:p w14:paraId="31C80E60" w14:textId="77777777" w:rsidR="00B367BC" w:rsidRPr="00A16EF3" w:rsidRDefault="00B367BC" w:rsidP="005D1DA6">
      <w:pPr>
        <w:pStyle w:val="CMD"/>
      </w:pPr>
      <w:r w:rsidRPr="00A16EF3">
        <w:t xml:space="preserve"> exit</w:t>
      </w:r>
    </w:p>
    <w:p w14:paraId="62DC5782"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3</w:t>
      </w:r>
    </w:p>
    <w:p w14:paraId="3A15FFE0"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10.0.3.1 255.255.255.0</w:t>
      </w:r>
    </w:p>
    <w:p w14:paraId="7906128F" w14:textId="77777777" w:rsidR="00B367BC" w:rsidRPr="00A16EF3" w:rsidRDefault="00B367BC" w:rsidP="005D1DA6">
      <w:pPr>
        <w:pStyle w:val="CMD"/>
      </w:pPr>
      <w:r w:rsidRPr="00A16EF3">
        <w:t xml:space="preserve"> ipv6 address fe</w:t>
      </w:r>
      <w:proofErr w:type="gramStart"/>
      <w:r w:rsidRPr="00A16EF3">
        <w:t>80::</w:t>
      </w:r>
      <w:proofErr w:type="gramEnd"/>
      <w:r w:rsidRPr="00A16EF3">
        <w:t>d1:3 link-local</w:t>
      </w:r>
    </w:p>
    <w:p w14:paraId="7902DE26"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:3::1/64</w:t>
      </w:r>
    </w:p>
    <w:p w14:paraId="7E114EB6" w14:textId="77777777" w:rsidR="00B367BC" w:rsidRPr="00A16EF3" w:rsidRDefault="00B367BC" w:rsidP="005D1DA6">
      <w:pPr>
        <w:pStyle w:val="CMD"/>
      </w:pPr>
      <w:r w:rsidRPr="00A16EF3">
        <w:t xml:space="preserve"> no shutdown</w:t>
      </w:r>
    </w:p>
    <w:p w14:paraId="7905A682" w14:textId="77777777" w:rsidR="00B367BC" w:rsidRPr="00A16EF3" w:rsidRDefault="00B367BC" w:rsidP="005D1DA6">
      <w:pPr>
        <w:pStyle w:val="CMD"/>
      </w:pPr>
      <w:r w:rsidRPr="00A16EF3">
        <w:t xml:space="preserve"> exit</w:t>
      </w:r>
    </w:p>
    <w:p w14:paraId="68D1B5F2"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2</w:t>
      </w:r>
    </w:p>
    <w:p w14:paraId="503DF455" w14:textId="77777777" w:rsidR="00B367BC" w:rsidRPr="00A16EF3" w:rsidRDefault="00B367BC" w:rsidP="005D1DA6">
      <w:pPr>
        <w:pStyle w:val="CMD"/>
      </w:pPr>
      <w:r w:rsidRPr="00A16EF3">
        <w:t xml:space="preserve"> standby version 2</w:t>
      </w:r>
    </w:p>
    <w:p w14:paraId="73D33E89" w14:textId="77777777" w:rsidR="00B367BC" w:rsidRPr="00A16EF3" w:rsidRDefault="00B367BC" w:rsidP="005D1DA6">
      <w:pPr>
        <w:pStyle w:val="CMD"/>
      </w:pPr>
      <w:r w:rsidRPr="00A16EF3">
        <w:t xml:space="preserve"> standby 2 </w:t>
      </w:r>
      <w:proofErr w:type="spellStart"/>
      <w:r w:rsidRPr="00A16EF3">
        <w:t>ip</w:t>
      </w:r>
      <w:proofErr w:type="spellEnd"/>
      <w:r w:rsidRPr="00A16EF3">
        <w:t xml:space="preserve"> 10.0.2.254</w:t>
      </w:r>
    </w:p>
    <w:p w14:paraId="0A130FEC" w14:textId="77777777" w:rsidR="00B367BC" w:rsidRPr="00A16EF3" w:rsidRDefault="00B367BC" w:rsidP="005D1DA6">
      <w:pPr>
        <w:pStyle w:val="CMD"/>
      </w:pPr>
      <w:r w:rsidRPr="00A16EF3">
        <w:t xml:space="preserve"> standby 2 priority 150</w:t>
      </w:r>
    </w:p>
    <w:p w14:paraId="185697D8" w14:textId="77777777" w:rsidR="00B367BC" w:rsidRPr="00A16EF3" w:rsidRDefault="00B367BC" w:rsidP="005D1DA6">
      <w:pPr>
        <w:pStyle w:val="CMD"/>
      </w:pPr>
      <w:r w:rsidRPr="00A16EF3">
        <w:t xml:space="preserve"> standby 2 preempt</w:t>
      </w:r>
    </w:p>
    <w:p w14:paraId="4D0BFB68" w14:textId="77777777" w:rsidR="00B367BC" w:rsidRPr="00A16EF3" w:rsidRDefault="00B367BC" w:rsidP="005D1DA6">
      <w:pPr>
        <w:pStyle w:val="CMD"/>
      </w:pPr>
      <w:r w:rsidRPr="00A16EF3">
        <w:t xml:space="preserve"> standby 26 ipv6 </w:t>
      </w:r>
      <w:proofErr w:type="spellStart"/>
      <w:r w:rsidRPr="00A16EF3">
        <w:t>autoconfig</w:t>
      </w:r>
      <w:proofErr w:type="spellEnd"/>
    </w:p>
    <w:p w14:paraId="5FB898A0" w14:textId="77777777" w:rsidR="00B367BC" w:rsidRPr="00A16EF3" w:rsidRDefault="00B367BC" w:rsidP="005D1DA6">
      <w:pPr>
        <w:pStyle w:val="CMD"/>
      </w:pPr>
      <w:r w:rsidRPr="00A16EF3">
        <w:t xml:space="preserve"> standby 26 priority 150</w:t>
      </w:r>
    </w:p>
    <w:p w14:paraId="47C415C8" w14:textId="77777777" w:rsidR="00B367BC" w:rsidRPr="00A16EF3" w:rsidRDefault="00B367BC" w:rsidP="005D1DA6">
      <w:pPr>
        <w:pStyle w:val="CMD"/>
      </w:pPr>
      <w:r w:rsidRPr="00A16EF3">
        <w:t xml:space="preserve"> standby 26 preempt</w:t>
      </w:r>
    </w:p>
    <w:p w14:paraId="48846376" w14:textId="77777777" w:rsidR="00B367BC" w:rsidRPr="00A16EF3" w:rsidRDefault="00B367BC" w:rsidP="005D1DA6">
      <w:pPr>
        <w:pStyle w:val="CMD"/>
      </w:pPr>
      <w:r w:rsidRPr="00A16EF3">
        <w:lastRenderedPageBreak/>
        <w:t xml:space="preserve"> exit</w:t>
      </w:r>
    </w:p>
    <w:p w14:paraId="19E87C7D"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3</w:t>
      </w:r>
    </w:p>
    <w:p w14:paraId="06FC79FE" w14:textId="77777777" w:rsidR="00B367BC" w:rsidRPr="00A16EF3" w:rsidRDefault="00B367BC" w:rsidP="005D1DA6">
      <w:pPr>
        <w:pStyle w:val="CMD"/>
      </w:pPr>
      <w:r w:rsidRPr="00A16EF3">
        <w:t xml:space="preserve"> standby version 2</w:t>
      </w:r>
    </w:p>
    <w:p w14:paraId="1EE0A9B1" w14:textId="77777777" w:rsidR="00B367BC" w:rsidRPr="00A16EF3" w:rsidRDefault="00B367BC" w:rsidP="005D1DA6">
      <w:pPr>
        <w:pStyle w:val="CMD"/>
      </w:pPr>
      <w:r w:rsidRPr="00A16EF3">
        <w:t xml:space="preserve"> standby 3 </w:t>
      </w:r>
      <w:proofErr w:type="spellStart"/>
      <w:r w:rsidRPr="00A16EF3">
        <w:t>ip</w:t>
      </w:r>
      <w:proofErr w:type="spellEnd"/>
      <w:r w:rsidRPr="00A16EF3">
        <w:t xml:space="preserve"> 10.0.3.254</w:t>
      </w:r>
    </w:p>
    <w:p w14:paraId="2BDAA96B" w14:textId="77777777" w:rsidR="00B367BC" w:rsidRPr="00A16EF3" w:rsidRDefault="00B367BC" w:rsidP="005D1DA6">
      <w:pPr>
        <w:pStyle w:val="CMD"/>
      </w:pPr>
      <w:r w:rsidRPr="00A16EF3">
        <w:t xml:space="preserve"> standby 3 preempt</w:t>
      </w:r>
    </w:p>
    <w:p w14:paraId="7EA23799" w14:textId="77777777" w:rsidR="00B367BC" w:rsidRPr="00A16EF3" w:rsidRDefault="00B367BC" w:rsidP="005D1DA6">
      <w:pPr>
        <w:pStyle w:val="CMD"/>
      </w:pPr>
      <w:r w:rsidRPr="00A16EF3">
        <w:t xml:space="preserve"> standby 36 ipv6 </w:t>
      </w:r>
      <w:proofErr w:type="spellStart"/>
      <w:r w:rsidRPr="00A16EF3">
        <w:t>autoconfig</w:t>
      </w:r>
      <w:proofErr w:type="spellEnd"/>
    </w:p>
    <w:p w14:paraId="303BDE98" w14:textId="77777777" w:rsidR="00B367BC" w:rsidRPr="00A16EF3" w:rsidRDefault="00B367BC" w:rsidP="005D1DA6">
      <w:pPr>
        <w:pStyle w:val="CMD"/>
      </w:pPr>
      <w:r w:rsidRPr="00A16EF3">
        <w:t xml:space="preserve"> standby 36 preempt</w:t>
      </w:r>
    </w:p>
    <w:p w14:paraId="03D74A5C" w14:textId="77777777" w:rsidR="00B367BC" w:rsidRPr="00A16EF3" w:rsidRDefault="00B367BC" w:rsidP="005D1DA6">
      <w:pPr>
        <w:pStyle w:val="CMD"/>
      </w:pPr>
      <w:r w:rsidRPr="00A16EF3">
        <w:t xml:space="preserve"> exit</w:t>
      </w:r>
    </w:p>
    <w:p w14:paraId="754C566E" w14:textId="77777777" w:rsidR="00B367BC" w:rsidRPr="00A16EF3" w:rsidRDefault="00B367BC" w:rsidP="005D1DA6">
      <w:pPr>
        <w:pStyle w:val="CMD"/>
      </w:pPr>
      <w:bookmarkStart w:id="1" w:name="_Hlk34343601"/>
      <w:r w:rsidRPr="00A16EF3">
        <w:t xml:space="preserve">router </w:t>
      </w:r>
      <w:proofErr w:type="spellStart"/>
      <w:r w:rsidRPr="00A16EF3">
        <w:t>ospf</w:t>
      </w:r>
      <w:proofErr w:type="spellEnd"/>
      <w:r w:rsidRPr="00A16EF3">
        <w:t xml:space="preserve"> 4</w:t>
      </w:r>
    </w:p>
    <w:p w14:paraId="0C9C9DD8" w14:textId="77777777" w:rsidR="00B367BC" w:rsidRPr="00A16EF3" w:rsidRDefault="00B367BC" w:rsidP="005D1DA6">
      <w:pPr>
        <w:pStyle w:val="CMD"/>
      </w:pPr>
      <w:r w:rsidRPr="00A16EF3">
        <w:t xml:space="preserve"> router-id 0.13.1.4</w:t>
      </w:r>
    </w:p>
    <w:p w14:paraId="6F601FE3" w14:textId="77777777" w:rsidR="00B367BC" w:rsidRPr="00A16EF3" w:rsidRDefault="00B367BC" w:rsidP="005D1DA6">
      <w:pPr>
        <w:pStyle w:val="CMD"/>
      </w:pPr>
      <w:r w:rsidRPr="00A16EF3">
        <w:t xml:space="preserve"> network 172.16.1.0 0.0.0.255 area 0</w:t>
      </w:r>
    </w:p>
    <w:p w14:paraId="55B43F0D" w14:textId="77777777" w:rsidR="00B367BC" w:rsidRPr="00A16EF3" w:rsidRDefault="00B367BC" w:rsidP="005D1DA6">
      <w:pPr>
        <w:pStyle w:val="CMD"/>
      </w:pPr>
      <w:r w:rsidRPr="00A16EF3">
        <w:t xml:space="preserve"> network 10.0.0.0 0.0.255.255 area 0</w:t>
      </w:r>
    </w:p>
    <w:p w14:paraId="7EE3ABA9" w14:textId="77777777" w:rsidR="00B367BC" w:rsidRPr="00A16EF3" w:rsidRDefault="00B367BC" w:rsidP="005D1DA6">
      <w:pPr>
        <w:pStyle w:val="CMD"/>
      </w:pPr>
      <w:r w:rsidRPr="00A16EF3">
        <w:t xml:space="preserve"> passive-interface </w:t>
      </w:r>
      <w:proofErr w:type="spellStart"/>
      <w:r w:rsidRPr="00A16EF3">
        <w:t>vlan</w:t>
      </w:r>
      <w:proofErr w:type="spellEnd"/>
      <w:r w:rsidRPr="00A16EF3">
        <w:t xml:space="preserve"> 2</w:t>
      </w:r>
    </w:p>
    <w:p w14:paraId="7F3D7FB5" w14:textId="77777777" w:rsidR="00B367BC" w:rsidRPr="00A16EF3" w:rsidRDefault="00B367BC" w:rsidP="005D1DA6">
      <w:pPr>
        <w:pStyle w:val="CMD"/>
      </w:pPr>
      <w:r w:rsidRPr="00A16EF3">
        <w:t xml:space="preserve"> passive-interface </w:t>
      </w:r>
      <w:proofErr w:type="spellStart"/>
      <w:r w:rsidRPr="00A16EF3">
        <w:t>vlan</w:t>
      </w:r>
      <w:proofErr w:type="spellEnd"/>
      <w:r w:rsidRPr="00A16EF3">
        <w:t xml:space="preserve"> 3</w:t>
      </w:r>
    </w:p>
    <w:p w14:paraId="755932C5" w14:textId="77777777" w:rsidR="00B367BC" w:rsidRPr="00A16EF3" w:rsidRDefault="00B367BC" w:rsidP="005D1DA6">
      <w:pPr>
        <w:pStyle w:val="CMD"/>
      </w:pPr>
      <w:r w:rsidRPr="00A16EF3">
        <w:t xml:space="preserve"> exit</w:t>
      </w:r>
    </w:p>
    <w:p w14:paraId="79FD9EAF" w14:textId="77777777" w:rsidR="00B367BC" w:rsidRPr="00A16EF3" w:rsidRDefault="00B367BC" w:rsidP="005D1DA6">
      <w:pPr>
        <w:pStyle w:val="CMD"/>
      </w:pPr>
      <w:r w:rsidRPr="00A16EF3">
        <w:t xml:space="preserve">ipv6 router </w:t>
      </w:r>
      <w:proofErr w:type="spellStart"/>
      <w:r w:rsidRPr="00A16EF3">
        <w:t>ospf</w:t>
      </w:r>
      <w:proofErr w:type="spellEnd"/>
      <w:r w:rsidRPr="00A16EF3">
        <w:t xml:space="preserve"> 6</w:t>
      </w:r>
    </w:p>
    <w:p w14:paraId="11BD87CD" w14:textId="77777777" w:rsidR="00B367BC" w:rsidRPr="00A16EF3" w:rsidRDefault="00B367BC" w:rsidP="005D1DA6">
      <w:pPr>
        <w:pStyle w:val="CMD"/>
      </w:pPr>
      <w:r w:rsidRPr="00A16EF3">
        <w:t xml:space="preserve"> router-id 0.13.1.6</w:t>
      </w:r>
    </w:p>
    <w:p w14:paraId="2F0F906D" w14:textId="77777777" w:rsidR="00B367BC" w:rsidRPr="00A16EF3" w:rsidRDefault="00B367BC" w:rsidP="005D1DA6">
      <w:pPr>
        <w:pStyle w:val="CMD"/>
      </w:pPr>
      <w:r w:rsidRPr="00A16EF3">
        <w:t xml:space="preserve"> passive-interface </w:t>
      </w:r>
      <w:proofErr w:type="spellStart"/>
      <w:r w:rsidRPr="00A16EF3">
        <w:t>vlan</w:t>
      </w:r>
      <w:proofErr w:type="spellEnd"/>
      <w:r w:rsidRPr="00A16EF3">
        <w:t xml:space="preserve"> 2</w:t>
      </w:r>
    </w:p>
    <w:p w14:paraId="03246DFC" w14:textId="77777777" w:rsidR="00B367BC" w:rsidRPr="00A16EF3" w:rsidRDefault="00B367BC" w:rsidP="005D1DA6">
      <w:pPr>
        <w:pStyle w:val="CMD"/>
      </w:pPr>
      <w:r w:rsidRPr="00A16EF3">
        <w:t xml:space="preserve"> passive-interface </w:t>
      </w:r>
      <w:proofErr w:type="spellStart"/>
      <w:r w:rsidRPr="00A16EF3">
        <w:t>vlan</w:t>
      </w:r>
      <w:proofErr w:type="spellEnd"/>
      <w:r w:rsidRPr="00A16EF3">
        <w:t xml:space="preserve"> 3</w:t>
      </w:r>
    </w:p>
    <w:p w14:paraId="279BFB7E" w14:textId="77777777" w:rsidR="00B367BC" w:rsidRPr="00A16EF3" w:rsidRDefault="00B367BC" w:rsidP="005D1DA6">
      <w:pPr>
        <w:pStyle w:val="CMD"/>
      </w:pPr>
      <w:r w:rsidRPr="00A16EF3">
        <w:t xml:space="preserve"> exit</w:t>
      </w:r>
    </w:p>
    <w:p w14:paraId="260BEB4B" w14:textId="77777777" w:rsidR="00B367BC" w:rsidRPr="00A16EF3" w:rsidRDefault="00B367BC" w:rsidP="005D1DA6">
      <w:pPr>
        <w:pStyle w:val="CMD"/>
      </w:pPr>
      <w:r w:rsidRPr="00A16EF3">
        <w:t>interface g1/0/11</w:t>
      </w:r>
    </w:p>
    <w:p w14:paraId="324E508C"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0174DC76" w14:textId="77777777" w:rsidR="00B367BC" w:rsidRPr="00A16EF3" w:rsidRDefault="00B367BC" w:rsidP="005D1DA6">
      <w:pPr>
        <w:pStyle w:val="CMD"/>
      </w:pPr>
      <w:r w:rsidRPr="00A16EF3">
        <w:t xml:space="preserve"> exit</w:t>
      </w:r>
    </w:p>
    <w:p w14:paraId="7B3A46EC"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2</w:t>
      </w:r>
    </w:p>
    <w:p w14:paraId="05BFC473"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28E02068" w14:textId="77777777" w:rsidR="00B367BC" w:rsidRPr="00A16EF3" w:rsidRDefault="00B367BC" w:rsidP="005D1DA6">
      <w:pPr>
        <w:pStyle w:val="CMD"/>
      </w:pPr>
      <w:r w:rsidRPr="00A16EF3">
        <w:t xml:space="preserve"> exit</w:t>
      </w:r>
    </w:p>
    <w:p w14:paraId="39480B33"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3</w:t>
      </w:r>
    </w:p>
    <w:p w14:paraId="1BE28011"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5B57CC2A" w14:textId="77777777" w:rsidR="00B367BC" w:rsidRPr="00A16EF3" w:rsidRDefault="00B367BC" w:rsidP="005D1DA6">
      <w:pPr>
        <w:pStyle w:val="CMD"/>
      </w:pPr>
      <w:r w:rsidRPr="00A16EF3">
        <w:t xml:space="preserve"> exit</w:t>
      </w:r>
    </w:p>
    <w:p w14:paraId="524045BE"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10.0.2.1 10.0.2.5</w:t>
      </w:r>
    </w:p>
    <w:p w14:paraId="06C065BD"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10.0.2.128 10.0.2.254</w:t>
      </w:r>
    </w:p>
    <w:p w14:paraId="1E0BC3BA"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pool SECOND_VLAN_DHCP_POOL</w:t>
      </w:r>
    </w:p>
    <w:p w14:paraId="446075A9" w14:textId="77777777" w:rsidR="00B367BC" w:rsidRPr="00A16EF3" w:rsidRDefault="00B367BC" w:rsidP="005D1DA6">
      <w:pPr>
        <w:pStyle w:val="CMD"/>
      </w:pPr>
      <w:r w:rsidRPr="00A16EF3">
        <w:t xml:space="preserve"> network 10.0.2.0 255.255.255.0</w:t>
      </w:r>
    </w:p>
    <w:p w14:paraId="438EABFC" w14:textId="77777777" w:rsidR="00B367BC" w:rsidRPr="00A16EF3" w:rsidRDefault="00B367BC" w:rsidP="005D1DA6">
      <w:pPr>
        <w:pStyle w:val="CMD"/>
      </w:pPr>
      <w:r w:rsidRPr="00A16EF3">
        <w:t xml:space="preserve"> default-router 10.0.2.254</w:t>
      </w:r>
    </w:p>
    <w:p w14:paraId="5368C959" w14:textId="77777777" w:rsidR="00B367BC" w:rsidRPr="00A16EF3" w:rsidRDefault="00B367BC" w:rsidP="005D1DA6">
      <w:pPr>
        <w:pStyle w:val="CMD"/>
      </w:pPr>
      <w:r w:rsidRPr="00A16EF3">
        <w:t xml:space="preserve"> exit</w:t>
      </w:r>
    </w:p>
    <w:p w14:paraId="76013D43"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10.0.3.1 10.0.3.128</w:t>
      </w:r>
    </w:p>
    <w:p w14:paraId="28981CB1"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10.0.3.254</w:t>
      </w:r>
    </w:p>
    <w:p w14:paraId="6E9174C2"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pool THIRD_VLAN_DHCP_POOL</w:t>
      </w:r>
    </w:p>
    <w:p w14:paraId="5D393B19" w14:textId="77777777" w:rsidR="00B367BC" w:rsidRPr="00A16EF3" w:rsidRDefault="00B367BC" w:rsidP="005D1DA6">
      <w:pPr>
        <w:pStyle w:val="CMD"/>
      </w:pPr>
      <w:r w:rsidRPr="00A16EF3">
        <w:t xml:space="preserve"> network 10.0.3.0 255.255.255.0</w:t>
      </w:r>
    </w:p>
    <w:p w14:paraId="779D1B66" w14:textId="77777777" w:rsidR="00B367BC" w:rsidRPr="00A16EF3" w:rsidRDefault="00B367BC" w:rsidP="005D1DA6">
      <w:pPr>
        <w:pStyle w:val="CMD"/>
      </w:pPr>
      <w:r w:rsidRPr="00A16EF3">
        <w:t xml:space="preserve"> default-router 10.0.3.254</w:t>
      </w:r>
    </w:p>
    <w:bookmarkEnd w:id="1"/>
    <w:p w14:paraId="613118C8" w14:textId="77777777" w:rsidR="00B367BC" w:rsidRPr="00A16EF3" w:rsidRDefault="00B367BC" w:rsidP="005D1DA6">
      <w:pPr>
        <w:pStyle w:val="CMD"/>
      </w:pPr>
      <w:r w:rsidRPr="00A16EF3">
        <w:t xml:space="preserve"> exit</w:t>
      </w:r>
    </w:p>
    <w:p w14:paraId="33908CE5" w14:textId="77777777" w:rsidR="00B367BC" w:rsidRPr="00A16EF3" w:rsidRDefault="00B367BC" w:rsidP="005D1DA6">
      <w:pPr>
        <w:pStyle w:val="CMD"/>
      </w:pPr>
      <w:r w:rsidRPr="00A16EF3">
        <w:t>end</w:t>
      </w:r>
    </w:p>
    <w:p w14:paraId="4B79F7AB" w14:textId="77777777" w:rsidR="00B367BC" w:rsidRDefault="00B367BC" w:rsidP="00B367BC">
      <w:pPr>
        <w:pStyle w:val="BodyTextL25Bold"/>
      </w:pPr>
      <w:r>
        <w:t>Switch D2</w:t>
      </w:r>
    </w:p>
    <w:p w14:paraId="211F4A18" w14:textId="77777777" w:rsidR="00B367BC" w:rsidRDefault="00B367BC" w:rsidP="005D1DA6">
      <w:pPr>
        <w:pStyle w:val="CMD"/>
      </w:pPr>
      <w:r>
        <w:t>hostname D2</w:t>
      </w:r>
    </w:p>
    <w:p w14:paraId="486A2E92" w14:textId="77777777" w:rsidR="00B367BC" w:rsidRDefault="00B367BC" w:rsidP="005D1DA6">
      <w:pPr>
        <w:pStyle w:val="CMD"/>
      </w:pPr>
      <w:proofErr w:type="spellStart"/>
      <w:r>
        <w:t>ip</w:t>
      </w:r>
      <w:proofErr w:type="spellEnd"/>
      <w:r>
        <w:t xml:space="preserve"> routing</w:t>
      </w:r>
    </w:p>
    <w:p w14:paraId="2C896531" w14:textId="77777777" w:rsidR="00B367BC" w:rsidRDefault="00B367BC" w:rsidP="005D1DA6">
      <w:pPr>
        <w:pStyle w:val="CMD"/>
      </w:pPr>
      <w:r>
        <w:lastRenderedPageBreak/>
        <w:t xml:space="preserve">ipv6 </w:t>
      </w:r>
      <w:proofErr w:type="gramStart"/>
      <w:r>
        <w:t>unicast-routing</w:t>
      </w:r>
      <w:proofErr w:type="gramEnd"/>
    </w:p>
    <w:p w14:paraId="2DFBCD96" w14:textId="77777777" w:rsidR="00B367BC" w:rsidRDefault="00B367BC" w:rsidP="005D1DA6">
      <w:pPr>
        <w:pStyle w:val="CMD"/>
      </w:pPr>
      <w:r>
        <w:t xml:space="preserve">no </w:t>
      </w:r>
      <w:proofErr w:type="spellStart"/>
      <w:r>
        <w:t>ip</w:t>
      </w:r>
      <w:proofErr w:type="spellEnd"/>
      <w:r>
        <w:t xml:space="preserve"> domain lookup</w:t>
      </w:r>
    </w:p>
    <w:p w14:paraId="300AC398" w14:textId="77777777" w:rsidR="00B367BC" w:rsidRDefault="00B367BC" w:rsidP="005D1DA6">
      <w:pPr>
        <w:pStyle w:val="CMD"/>
      </w:pPr>
      <w:r>
        <w:t xml:space="preserve">banner </w:t>
      </w:r>
      <w:proofErr w:type="spellStart"/>
      <w:r>
        <w:t>motd</w:t>
      </w:r>
      <w:proofErr w:type="spellEnd"/>
      <w:r>
        <w:t xml:space="preserve"> # D2, Implement IP SLA #</w:t>
      </w:r>
    </w:p>
    <w:p w14:paraId="27FE585D" w14:textId="77777777" w:rsidR="00B367BC" w:rsidRDefault="00B367BC" w:rsidP="005D1DA6">
      <w:pPr>
        <w:pStyle w:val="CMD"/>
      </w:pPr>
      <w:r>
        <w:t>line con 0</w:t>
      </w:r>
    </w:p>
    <w:p w14:paraId="6390BFD3" w14:textId="77777777" w:rsidR="00B367BC" w:rsidRDefault="00B367BC" w:rsidP="005D1DA6">
      <w:pPr>
        <w:pStyle w:val="CMD"/>
      </w:pPr>
      <w:r>
        <w:t xml:space="preserve"> exec-timeout 0 0</w:t>
      </w:r>
    </w:p>
    <w:p w14:paraId="431BEBE7" w14:textId="77777777" w:rsidR="00B367BC" w:rsidRDefault="00B367BC" w:rsidP="005D1DA6">
      <w:pPr>
        <w:pStyle w:val="CMD"/>
      </w:pPr>
      <w:r>
        <w:t xml:space="preserve"> logging synchronous</w:t>
      </w:r>
    </w:p>
    <w:p w14:paraId="2135C620" w14:textId="77777777" w:rsidR="00B367BC" w:rsidRDefault="00B367BC" w:rsidP="005D1DA6">
      <w:pPr>
        <w:pStyle w:val="CMD"/>
      </w:pPr>
      <w:r>
        <w:t xml:space="preserve"> exit</w:t>
      </w:r>
    </w:p>
    <w:p w14:paraId="26FE7EDC" w14:textId="77777777" w:rsidR="00B367BC" w:rsidRDefault="00B367BC" w:rsidP="005D1DA6">
      <w:pPr>
        <w:pStyle w:val="CMD"/>
      </w:pPr>
      <w:r>
        <w:t xml:space="preserve">line </w:t>
      </w:r>
      <w:proofErr w:type="spellStart"/>
      <w:r>
        <w:t>vty</w:t>
      </w:r>
      <w:proofErr w:type="spellEnd"/>
      <w:r>
        <w:t xml:space="preserve"> 0 4</w:t>
      </w:r>
    </w:p>
    <w:p w14:paraId="0C559178" w14:textId="77777777" w:rsidR="00B367BC" w:rsidRDefault="00B367BC" w:rsidP="005D1DA6">
      <w:pPr>
        <w:pStyle w:val="CMD"/>
      </w:pPr>
      <w:r>
        <w:t xml:space="preserve"> privilege level 15</w:t>
      </w:r>
    </w:p>
    <w:p w14:paraId="49BA7060" w14:textId="77777777" w:rsidR="00B367BC" w:rsidRDefault="00B367BC" w:rsidP="005D1DA6">
      <w:pPr>
        <w:pStyle w:val="CMD"/>
      </w:pPr>
      <w:r>
        <w:t xml:space="preserve"> password cisco123</w:t>
      </w:r>
    </w:p>
    <w:p w14:paraId="1075ED2B" w14:textId="77777777" w:rsidR="00B367BC" w:rsidRDefault="00B367BC" w:rsidP="005D1DA6">
      <w:pPr>
        <w:pStyle w:val="CMD"/>
      </w:pPr>
      <w:r>
        <w:t xml:space="preserve"> exec-timeout 0 0</w:t>
      </w:r>
    </w:p>
    <w:p w14:paraId="17183961" w14:textId="77777777" w:rsidR="00B367BC" w:rsidRDefault="00B367BC" w:rsidP="005D1DA6">
      <w:pPr>
        <w:pStyle w:val="CMD"/>
      </w:pPr>
      <w:r>
        <w:t xml:space="preserve"> logging synchronous</w:t>
      </w:r>
    </w:p>
    <w:p w14:paraId="175DFEE7" w14:textId="77777777" w:rsidR="00B367BC" w:rsidRDefault="00B367BC" w:rsidP="005D1DA6">
      <w:pPr>
        <w:pStyle w:val="CMD"/>
      </w:pPr>
      <w:r>
        <w:t xml:space="preserve"> login</w:t>
      </w:r>
    </w:p>
    <w:p w14:paraId="0C08B465" w14:textId="77777777" w:rsidR="00B367BC" w:rsidRDefault="00B367BC" w:rsidP="005D1DA6">
      <w:pPr>
        <w:pStyle w:val="CMD"/>
      </w:pPr>
      <w:r>
        <w:t xml:space="preserve"> exit</w:t>
      </w:r>
    </w:p>
    <w:p w14:paraId="44FD3D50" w14:textId="5D094B01" w:rsidR="00B367BC" w:rsidRDefault="00B367BC" w:rsidP="005D1DA6">
      <w:pPr>
        <w:pStyle w:val="CMD"/>
      </w:pPr>
      <w:r>
        <w:t>interface range g1/0/1-24, g1/1/1-4, g0/0</w:t>
      </w:r>
    </w:p>
    <w:p w14:paraId="42260FDD" w14:textId="77777777" w:rsidR="00B367BC" w:rsidRDefault="00B367BC" w:rsidP="005D1DA6">
      <w:pPr>
        <w:pStyle w:val="CMD"/>
      </w:pPr>
      <w:r>
        <w:t xml:space="preserve"> shutdown</w:t>
      </w:r>
    </w:p>
    <w:p w14:paraId="493B570B" w14:textId="77777777" w:rsidR="00B367BC" w:rsidRDefault="00B367BC" w:rsidP="005D1DA6">
      <w:pPr>
        <w:pStyle w:val="CMD"/>
      </w:pPr>
      <w:r>
        <w:t xml:space="preserve"> exit</w:t>
      </w:r>
    </w:p>
    <w:p w14:paraId="04871EF6" w14:textId="77777777" w:rsidR="00B367BC" w:rsidRDefault="00B367BC" w:rsidP="005D1DA6">
      <w:pPr>
        <w:pStyle w:val="CMD"/>
      </w:pPr>
      <w:r>
        <w:t>interface range g1/0/1-6</w:t>
      </w:r>
    </w:p>
    <w:p w14:paraId="4EBB6E4D" w14:textId="77777777" w:rsidR="00B367BC" w:rsidRDefault="00B367BC" w:rsidP="005D1DA6">
      <w:pPr>
        <w:pStyle w:val="CMD"/>
      </w:pPr>
      <w:r>
        <w:t xml:space="preserve"> switchport mode trunk</w:t>
      </w:r>
    </w:p>
    <w:p w14:paraId="07835CE3" w14:textId="77777777" w:rsidR="00B367BC" w:rsidRDefault="00B367BC" w:rsidP="005D1DA6">
      <w:pPr>
        <w:pStyle w:val="CMD"/>
      </w:pPr>
      <w:r>
        <w:t xml:space="preserve"> no shutdown</w:t>
      </w:r>
    </w:p>
    <w:p w14:paraId="558F2CEE" w14:textId="77777777" w:rsidR="00B367BC" w:rsidRDefault="00B367BC" w:rsidP="005D1DA6">
      <w:pPr>
        <w:pStyle w:val="CMD"/>
      </w:pPr>
      <w:r>
        <w:t xml:space="preserve"> exit</w:t>
      </w:r>
    </w:p>
    <w:p w14:paraId="70BB96B3" w14:textId="77777777" w:rsidR="00B367BC" w:rsidRDefault="00B367BC" w:rsidP="005D1DA6">
      <w:pPr>
        <w:pStyle w:val="CMD"/>
      </w:pPr>
      <w:r>
        <w:t>interface range g1/0/1-4</w:t>
      </w:r>
    </w:p>
    <w:p w14:paraId="679154F9" w14:textId="77777777" w:rsidR="00B367BC" w:rsidRDefault="00B367BC" w:rsidP="005D1DA6">
      <w:pPr>
        <w:pStyle w:val="CMD"/>
      </w:pPr>
      <w:r>
        <w:t xml:space="preserve"> channel-group 12 mode active</w:t>
      </w:r>
    </w:p>
    <w:p w14:paraId="4D75CFB7" w14:textId="77777777" w:rsidR="00B367BC" w:rsidRDefault="00B367BC" w:rsidP="005D1DA6">
      <w:pPr>
        <w:pStyle w:val="CMD"/>
      </w:pPr>
      <w:r>
        <w:t xml:space="preserve"> exit</w:t>
      </w:r>
    </w:p>
    <w:p w14:paraId="3BAE719A" w14:textId="77777777" w:rsidR="00B367BC" w:rsidRDefault="00B367BC" w:rsidP="005D1DA6">
      <w:pPr>
        <w:pStyle w:val="CMD"/>
      </w:pPr>
      <w:r>
        <w:t>interface range g1/0/5-6</w:t>
      </w:r>
    </w:p>
    <w:p w14:paraId="2E48FDC8" w14:textId="77777777" w:rsidR="00B367BC" w:rsidRDefault="00B367BC" w:rsidP="005D1DA6">
      <w:pPr>
        <w:pStyle w:val="CMD"/>
      </w:pPr>
      <w:r>
        <w:t xml:space="preserve"> channel-group 2 mode active</w:t>
      </w:r>
    </w:p>
    <w:p w14:paraId="413CBD85" w14:textId="77777777" w:rsidR="00B367BC" w:rsidRDefault="00B367BC" w:rsidP="005D1DA6">
      <w:pPr>
        <w:pStyle w:val="CMD"/>
      </w:pPr>
      <w:r>
        <w:t xml:space="preserve"> exit</w:t>
      </w:r>
    </w:p>
    <w:p w14:paraId="523F6551" w14:textId="77777777" w:rsidR="00B367BC" w:rsidRDefault="00B367BC" w:rsidP="005D1DA6">
      <w:pPr>
        <w:pStyle w:val="CMD"/>
      </w:pPr>
      <w:r>
        <w:t>interface g1/0/11</w:t>
      </w:r>
    </w:p>
    <w:p w14:paraId="651EB1A2" w14:textId="77777777" w:rsidR="00B367BC" w:rsidRDefault="00B367BC" w:rsidP="005D1DA6">
      <w:pPr>
        <w:pStyle w:val="CMD"/>
      </w:pPr>
      <w:r>
        <w:t xml:space="preserve"> no switchport</w:t>
      </w:r>
    </w:p>
    <w:p w14:paraId="6591928E" w14:textId="77777777" w:rsidR="00B367BC" w:rsidRDefault="00B367BC" w:rsidP="005D1DA6">
      <w:pPr>
        <w:pStyle w:val="CMD"/>
      </w:pPr>
      <w:r>
        <w:t xml:space="preserve"> </w:t>
      </w:r>
      <w:proofErr w:type="spellStart"/>
      <w:r>
        <w:t>ip</w:t>
      </w:r>
      <w:proofErr w:type="spellEnd"/>
      <w:r>
        <w:t xml:space="preserve"> address 172.16.3.2 255.255.255.0</w:t>
      </w:r>
    </w:p>
    <w:p w14:paraId="1CB03159" w14:textId="77777777" w:rsidR="00B367BC" w:rsidRDefault="00B367BC" w:rsidP="005D1DA6">
      <w:pPr>
        <w:pStyle w:val="CMD"/>
      </w:pPr>
      <w:r>
        <w:t xml:space="preserve"> ipv6 address fe</w:t>
      </w:r>
      <w:proofErr w:type="gramStart"/>
      <w:r>
        <w:t>80::</w:t>
      </w:r>
      <w:proofErr w:type="gramEnd"/>
      <w:r>
        <w:t>d2:1 link-local</w:t>
      </w:r>
    </w:p>
    <w:p w14:paraId="2E61DC0E" w14:textId="77777777" w:rsidR="00B367BC" w:rsidRDefault="00B367BC" w:rsidP="005D1DA6">
      <w:pPr>
        <w:pStyle w:val="CMD"/>
      </w:pPr>
      <w:r>
        <w:t xml:space="preserve"> ipv6 address 2001:db</w:t>
      </w:r>
      <w:proofErr w:type="gramStart"/>
      <w:r>
        <w:t>8:acad</w:t>
      </w:r>
      <w:proofErr w:type="gramEnd"/>
      <w:r>
        <w:t>:1723::2/64</w:t>
      </w:r>
    </w:p>
    <w:p w14:paraId="7B43CBD1" w14:textId="77777777" w:rsidR="00B367BC" w:rsidRDefault="00B367BC" w:rsidP="005D1DA6">
      <w:pPr>
        <w:pStyle w:val="CMD"/>
      </w:pPr>
      <w:r>
        <w:t xml:space="preserve"> no shutdown</w:t>
      </w:r>
    </w:p>
    <w:p w14:paraId="72EEFCBF" w14:textId="77777777" w:rsidR="00B367BC" w:rsidRDefault="00B367BC" w:rsidP="005D1DA6">
      <w:pPr>
        <w:pStyle w:val="CMD"/>
      </w:pPr>
      <w:r>
        <w:t xml:space="preserve"> exit</w:t>
      </w:r>
    </w:p>
    <w:p w14:paraId="556313E9" w14:textId="77777777" w:rsidR="00B367BC" w:rsidRDefault="00B367BC" w:rsidP="005D1DA6">
      <w:pPr>
        <w:pStyle w:val="CMD"/>
      </w:pPr>
      <w:proofErr w:type="spellStart"/>
      <w:r>
        <w:t>vlan</w:t>
      </w:r>
      <w:proofErr w:type="spellEnd"/>
      <w:r>
        <w:t xml:space="preserve"> 2</w:t>
      </w:r>
    </w:p>
    <w:p w14:paraId="54FFBA78" w14:textId="77777777" w:rsidR="00B367BC" w:rsidRDefault="00B367BC" w:rsidP="005D1DA6">
      <w:pPr>
        <w:pStyle w:val="CMD"/>
      </w:pPr>
      <w:r>
        <w:t xml:space="preserve"> name SECOND_VLAN</w:t>
      </w:r>
    </w:p>
    <w:p w14:paraId="71A16BDA" w14:textId="77777777" w:rsidR="00B367BC" w:rsidRDefault="00B367BC" w:rsidP="005D1DA6">
      <w:pPr>
        <w:pStyle w:val="CMD"/>
      </w:pPr>
      <w:r>
        <w:t xml:space="preserve"> exit</w:t>
      </w:r>
    </w:p>
    <w:p w14:paraId="58B3775D" w14:textId="77777777" w:rsidR="00B367BC" w:rsidRDefault="00B367BC" w:rsidP="005D1DA6">
      <w:pPr>
        <w:pStyle w:val="CMD"/>
      </w:pPr>
      <w:proofErr w:type="spellStart"/>
      <w:r>
        <w:t>vlan</w:t>
      </w:r>
      <w:proofErr w:type="spellEnd"/>
      <w:r>
        <w:t xml:space="preserve"> 3</w:t>
      </w:r>
    </w:p>
    <w:p w14:paraId="77F71DA6" w14:textId="77777777" w:rsidR="00B367BC" w:rsidRDefault="00B367BC" w:rsidP="005D1DA6">
      <w:pPr>
        <w:pStyle w:val="CMD"/>
      </w:pPr>
      <w:r>
        <w:t xml:space="preserve"> name THIRD_VLAN</w:t>
      </w:r>
    </w:p>
    <w:p w14:paraId="5E39549A" w14:textId="77777777" w:rsidR="00B367BC" w:rsidRDefault="00B367BC" w:rsidP="005D1DA6">
      <w:pPr>
        <w:pStyle w:val="CMD"/>
      </w:pPr>
      <w:r>
        <w:t xml:space="preserve"> exit</w:t>
      </w:r>
    </w:p>
    <w:p w14:paraId="586F75FB" w14:textId="77777777" w:rsidR="00B367BC" w:rsidRDefault="00B367BC" w:rsidP="005D1DA6">
      <w:pPr>
        <w:pStyle w:val="CMD"/>
      </w:pPr>
      <w:proofErr w:type="gramStart"/>
      <w:r>
        <w:t>spanning-tree</w:t>
      </w:r>
      <w:proofErr w:type="gramEnd"/>
      <w:r>
        <w:t xml:space="preserve"> </w:t>
      </w:r>
      <w:proofErr w:type="spellStart"/>
      <w:r>
        <w:t>vlan</w:t>
      </w:r>
      <w:proofErr w:type="spellEnd"/>
      <w:r>
        <w:t xml:space="preserve"> 2 root secondary</w:t>
      </w:r>
    </w:p>
    <w:p w14:paraId="470DF673" w14:textId="77777777" w:rsidR="00B367BC" w:rsidRDefault="00B367BC" w:rsidP="005D1DA6">
      <w:pPr>
        <w:pStyle w:val="CMD"/>
      </w:pPr>
      <w:proofErr w:type="gramStart"/>
      <w:r>
        <w:t>spanning-tree</w:t>
      </w:r>
      <w:proofErr w:type="gramEnd"/>
      <w:r>
        <w:t xml:space="preserve"> </w:t>
      </w:r>
      <w:proofErr w:type="spellStart"/>
      <w:r>
        <w:t>vlan</w:t>
      </w:r>
      <w:proofErr w:type="spellEnd"/>
      <w:r>
        <w:t xml:space="preserve"> 3 root primary</w:t>
      </w:r>
    </w:p>
    <w:p w14:paraId="7DB47290" w14:textId="77777777" w:rsidR="00B367BC" w:rsidRDefault="00B367BC" w:rsidP="005D1DA6">
      <w:pPr>
        <w:pStyle w:val="CMD"/>
      </w:pPr>
      <w:r>
        <w:t xml:space="preserve">interface </w:t>
      </w:r>
      <w:proofErr w:type="spellStart"/>
      <w:r>
        <w:t>vlan</w:t>
      </w:r>
      <w:proofErr w:type="spellEnd"/>
      <w:r>
        <w:t xml:space="preserve"> 2</w:t>
      </w:r>
    </w:p>
    <w:p w14:paraId="0E9C07E2" w14:textId="77777777" w:rsidR="00B367BC" w:rsidRDefault="00B367BC" w:rsidP="005D1DA6">
      <w:pPr>
        <w:pStyle w:val="CMD"/>
      </w:pPr>
      <w:r>
        <w:t xml:space="preserve"> </w:t>
      </w:r>
      <w:proofErr w:type="spellStart"/>
      <w:r>
        <w:t>ip</w:t>
      </w:r>
      <w:proofErr w:type="spellEnd"/>
      <w:r>
        <w:t xml:space="preserve"> address 10.0.2.2 255.255.255.0</w:t>
      </w:r>
    </w:p>
    <w:p w14:paraId="12E72F76" w14:textId="77777777" w:rsidR="00B367BC" w:rsidRDefault="00B367BC" w:rsidP="005D1DA6">
      <w:pPr>
        <w:pStyle w:val="CMD"/>
      </w:pPr>
      <w:r>
        <w:t xml:space="preserve"> ipv6 address fe</w:t>
      </w:r>
      <w:proofErr w:type="gramStart"/>
      <w:r>
        <w:t>80::</w:t>
      </w:r>
      <w:proofErr w:type="gramEnd"/>
      <w:r>
        <w:t>d2:2 link-local</w:t>
      </w:r>
    </w:p>
    <w:p w14:paraId="4A148AD9" w14:textId="77777777" w:rsidR="00B367BC" w:rsidRDefault="00B367BC" w:rsidP="005D1DA6">
      <w:pPr>
        <w:pStyle w:val="CMD"/>
      </w:pPr>
      <w:r>
        <w:lastRenderedPageBreak/>
        <w:t xml:space="preserve"> ipv6 address 2001:db</w:t>
      </w:r>
      <w:proofErr w:type="gramStart"/>
      <w:r>
        <w:t>8:acad</w:t>
      </w:r>
      <w:proofErr w:type="gramEnd"/>
      <w:r>
        <w:t>:2::2/64</w:t>
      </w:r>
    </w:p>
    <w:p w14:paraId="111F7D87" w14:textId="77777777" w:rsidR="00B367BC" w:rsidRDefault="00B367BC" w:rsidP="005D1DA6">
      <w:pPr>
        <w:pStyle w:val="CMD"/>
      </w:pPr>
      <w:r>
        <w:t xml:space="preserve"> no shutdown</w:t>
      </w:r>
    </w:p>
    <w:p w14:paraId="001F5D98" w14:textId="77777777" w:rsidR="00B367BC" w:rsidRDefault="00B367BC" w:rsidP="005D1DA6">
      <w:pPr>
        <w:pStyle w:val="CMD"/>
      </w:pPr>
      <w:r>
        <w:t xml:space="preserve"> exit</w:t>
      </w:r>
    </w:p>
    <w:p w14:paraId="4E563083" w14:textId="77777777" w:rsidR="00B367BC" w:rsidRDefault="00B367BC" w:rsidP="005D1DA6">
      <w:pPr>
        <w:pStyle w:val="CMD"/>
      </w:pPr>
      <w:r>
        <w:t xml:space="preserve">interface </w:t>
      </w:r>
      <w:proofErr w:type="spellStart"/>
      <w:r>
        <w:t>vlan</w:t>
      </w:r>
      <w:proofErr w:type="spellEnd"/>
      <w:r>
        <w:t xml:space="preserve"> 3</w:t>
      </w:r>
    </w:p>
    <w:p w14:paraId="5B8FF672" w14:textId="77777777" w:rsidR="00B367BC" w:rsidRDefault="00B367BC" w:rsidP="005D1DA6">
      <w:pPr>
        <w:pStyle w:val="CMD"/>
      </w:pPr>
      <w:r>
        <w:t xml:space="preserve"> </w:t>
      </w:r>
      <w:proofErr w:type="spellStart"/>
      <w:r>
        <w:t>ip</w:t>
      </w:r>
      <w:proofErr w:type="spellEnd"/>
      <w:r>
        <w:t xml:space="preserve"> address 10.0.3.2 255.255.255.0</w:t>
      </w:r>
    </w:p>
    <w:p w14:paraId="3CEE4802" w14:textId="77777777" w:rsidR="00B367BC" w:rsidRDefault="00B367BC" w:rsidP="005D1DA6">
      <w:pPr>
        <w:pStyle w:val="CMD"/>
      </w:pPr>
      <w:r>
        <w:t xml:space="preserve"> ipv6 address fe</w:t>
      </w:r>
      <w:proofErr w:type="gramStart"/>
      <w:r>
        <w:t>80::</w:t>
      </w:r>
      <w:proofErr w:type="gramEnd"/>
      <w:r>
        <w:t>d2:3 link-local</w:t>
      </w:r>
    </w:p>
    <w:p w14:paraId="1C4D5157" w14:textId="77777777" w:rsidR="00B367BC" w:rsidRDefault="00B367BC" w:rsidP="005D1DA6">
      <w:pPr>
        <w:pStyle w:val="CMD"/>
      </w:pPr>
      <w:r>
        <w:t xml:space="preserve"> ipv6 address 2001:db</w:t>
      </w:r>
      <w:proofErr w:type="gramStart"/>
      <w:r>
        <w:t>8:acad</w:t>
      </w:r>
      <w:proofErr w:type="gramEnd"/>
      <w:r>
        <w:t>:3::2/64</w:t>
      </w:r>
    </w:p>
    <w:p w14:paraId="5D363D90" w14:textId="77777777" w:rsidR="00B367BC" w:rsidRDefault="00B367BC" w:rsidP="005D1DA6">
      <w:pPr>
        <w:pStyle w:val="CMD"/>
      </w:pPr>
      <w:r>
        <w:t xml:space="preserve"> no shutdown</w:t>
      </w:r>
    </w:p>
    <w:p w14:paraId="04E497AE" w14:textId="77777777" w:rsidR="00B367BC" w:rsidRDefault="00B367BC" w:rsidP="005D1DA6">
      <w:pPr>
        <w:pStyle w:val="CMD"/>
      </w:pPr>
      <w:r>
        <w:t xml:space="preserve"> exit</w:t>
      </w:r>
    </w:p>
    <w:p w14:paraId="509BA3EF" w14:textId="77777777" w:rsidR="00B367BC" w:rsidRDefault="00B367BC" w:rsidP="005D1DA6">
      <w:pPr>
        <w:pStyle w:val="CMD"/>
      </w:pPr>
      <w:r>
        <w:t xml:space="preserve">interface </w:t>
      </w:r>
      <w:proofErr w:type="spellStart"/>
      <w:r>
        <w:t>vlan</w:t>
      </w:r>
      <w:proofErr w:type="spellEnd"/>
      <w:r>
        <w:t xml:space="preserve"> 2</w:t>
      </w:r>
    </w:p>
    <w:p w14:paraId="7DECEABA" w14:textId="77777777" w:rsidR="00B367BC" w:rsidRDefault="00B367BC" w:rsidP="005D1DA6">
      <w:pPr>
        <w:pStyle w:val="CMD"/>
      </w:pPr>
      <w:r>
        <w:t xml:space="preserve"> standby version 2</w:t>
      </w:r>
    </w:p>
    <w:p w14:paraId="04F5D8C9" w14:textId="77777777" w:rsidR="00B367BC" w:rsidRDefault="00B367BC" w:rsidP="005D1DA6">
      <w:pPr>
        <w:pStyle w:val="CMD"/>
      </w:pPr>
      <w:r>
        <w:t xml:space="preserve"> standby 2 </w:t>
      </w:r>
      <w:proofErr w:type="spellStart"/>
      <w:r>
        <w:t>ip</w:t>
      </w:r>
      <w:proofErr w:type="spellEnd"/>
      <w:r>
        <w:t xml:space="preserve"> 10.0.2.254</w:t>
      </w:r>
    </w:p>
    <w:p w14:paraId="668A4A32" w14:textId="77777777" w:rsidR="00B367BC" w:rsidRDefault="00B367BC" w:rsidP="005D1DA6">
      <w:pPr>
        <w:pStyle w:val="CMD"/>
      </w:pPr>
      <w:r>
        <w:t xml:space="preserve"> standby 2 preempt</w:t>
      </w:r>
    </w:p>
    <w:p w14:paraId="624D3C53" w14:textId="77777777" w:rsidR="00B367BC" w:rsidRDefault="00B367BC" w:rsidP="005D1DA6">
      <w:pPr>
        <w:pStyle w:val="CMD"/>
      </w:pPr>
      <w:r>
        <w:t xml:space="preserve"> standby 26 ipv6 </w:t>
      </w:r>
      <w:proofErr w:type="spellStart"/>
      <w:r>
        <w:t>autoconfig</w:t>
      </w:r>
      <w:proofErr w:type="spellEnd"/>
    </w:p>
    <w:p w14:paraId="48102607" w14:textId="77777777" w:rsidR="00B367BC" w:rsidRDefault="00B367BC" w:rsidP="005D1DA6">
      <w:pPr>
        <w:pStyle w:val="CMD"/>
      </w:pPr>
      <w:r>
        <w:t xml:space="preserve"> standby 26 preempt</w:t>
      </w:r>
    </w:p>
    <w:p w14:paraId="2E8FA745" w14:textId="77777777" w:rsidR="00B367BC" w:rsidRDefault="00B367BC" w:rsidP="005D1DA6">
      <w:pPr>
        <w:pStyle w:val="CMD"/>
      </w:pPr>
      <w:r>
        <w:t xml:space="preserve"> exit</w:t>
      </w:r>
    </w:p>
    <w:p w14:paraId="5810DBE7" w14:textId="77777777" w:rsidR="00B367BC" w:rsidRDefault="00B367BC" w:rsidP="005D1DA6">
      <w:pPr>
        <w:pStyle w:val="CMD"/>
      </w:pPr>
      <w:r>
        <w:t xml:space="preserve">interface </w:t>
      </w:r>
      <w:proofErr w:type="spellStart"/>
      <w:r>
        <w:t>vlan</w:t>
      </w:r>
      <w:proofErr w:type="spellEnd"/>
      <w:r>
        <w:t xml:space="preserve"> 3</w:t>
      </w:r>
    </w:p>
    <w:p w14:paraId="19D124F5" w14:textId="77777777" w:rsidR="00B367BC" w:rsidRDefault="00B367BC" w:rsidP="005D1DA6">
      <w:pPr>
        <w:pStyle w:val="CMD"/>
      </w:pPr>
      <w:r>
        <w:t xml:space="preserve"> standby version 2</w:t>
      </w:r>
    </w:p>
    <w:p w14:paraId="07837E09" w14:textId="77777777" w:rsidR="00B367BC" w:rsidRDefault="00B367BC" w:rsidP="005D1DA6">
      <w:pPr>
        <w:pStyle w:val="CMD"/>
      </w:pPr>
      <w:r>
        <w:t xml:space="preserve"> standby 3 </w:t>
      </w:r>
      <w:proofErr w:type="spellStart"/>
      <w:r>
        <w:t>ip</w:t>
      </w:r>
      <w:proofErr w:type="spellEnd"/>
      <w:r>
        <w:t xml:space="preserve"> 10.0.3.254</w:t>
      </w:r>
    </w:p>
    <w:p w14:paraId="5A86C721" w14:textId="77777777" w:rsidR="00B367BC" w:rsidRDefault="00B367BC" w:rsidP="005D1DA6">
      <w:pPr>
        <w:pStyle w:val="CMD"/>
      </w:pPr>
      <w:r>
        <w:t xml:space="preserve"> standby 3 priority 150</w:t>
      </w:r>
    </w:p>
    <w:p w14:paraId="7F922F1A" w14:textId="77777777" w:rsidR="00B367BC" w:rsidRDefault="00B367BC" w:rsidP="005D1DA6">
      <w:pPr>
        <w:pStyle w:val="CMD"/>
      </w:pPr>
      <w:r>
        <w:t xml:space="preserve"> standby 3 preempt</w:t>
      </w:r>
    </w:p>
    <w:p w14:paraId="2625EACA" w14:textId="77777777" w:rsidR="00B367BC" w:rsidRDefault="00B367BC" w:rsidP="005D1DA6">
      <w:pPr>
        <w:pStyle w:val="CMD"/>
      </w:pPr>
      <w:r>
        <w:t xml:space="preserve"> standby 36 ipv6 </w:t>
      </w:r>
      <w:proofErr w:type="spellStart"/>
      <w:r>
        <w:t>autoconfig</w:t>
      </w:r>
      <w:proofErr w:type="spellEnd"/>
    </w:p>
    <w:p w14:paraId="17AD020E" w14:textId="77777777" w:rsidR="00B367BC" w:rsidRDefault="00B367BC" w:rsidP="005D1DA6">
      <w:pPr>
        <w:pStyle w:val="CMD"/>
      </w:pPr>
      <w:r>
        <w:t xml:space="preserve"> standby 36 priority 150</w:t>
      </w:r>
    </w:p>
    <w:p w14:paraId="63348F2D" w14:textId="77777777" w:rsidR="00B367BC" w:rsidRDefault="00B367BC" w:rsidP="005D1DA6">
      <w:pPr>
        <w:pStyle w:val="CMD"/>
      </w:pPr>
      <w:r>
        <w:t xml:space="preserve"> standby 36 preempt</w:t>
      </w:r>
    </w:p>
    <w:p w14:paraId="7265A51C" w14:textId="77777777" w:rsidR="00B367BC" w:rsidRDefault="00B367BC" w:rsidP="005D1DA6">
      <w:pPr>
        <w:pStyle w:val="CMD"/>
      </w:pPr>
      <w:r>
        <w:t xml:space="preserve"> exit</w:t>
      </w:r>
    </w:p>
    <w:p w14:paraId="407C155D" w14:textId="77777777" w:rsidR="00B367BC" w:rsidRDefault="00B367BC" w:rsidP="005D1DA6">
      <w:pPr>
        <w:pStyle w:val="CMD"/>
      </w:pPr>
      <w:r>
        <w:t xml:space="preserve">router </w:t>
      </w:r>
      <w:proofErr w:type="spellStart"/>
      <w:r>
        <w:t>ospf</w:t>
      </w:r>
      <w:proofErr w:type="spellEnd"/>
      <w:r>
        <w:t xml:space="preserve"> 4</w:t>
      </w:r>
    </w:p>
    <w:p w14:paraId="734C63BA" w14:textId="77777777" w:rsidR="00B367BC" w:rsidRDefault="00B367BC" w:rsidP="005D1DA6">
      <w:pPr>
        <w:pStyle w:val="CMD"/>
      </w:pPr>
      <w:r>
        <w:t xml:space="preserve"> router-id 0.13.2.4</w:t>
      </w:r>
    </w:p>
    <w:p w14:paraId="549AD9B2" w14:textId="77777777" w:rsidR="00B367BC" w:rsidRDefault="00B367BC" w:rsidP="005D1DA6">
      <w:pPr>
        <w:pStyle w:val="CMD"/>
      </w:pPr>
      <w:r>
        <w:t xml:space="preserve"> network 172.16.3.0 0.0.0.255 area 0</w:t>
      </w:r>
    </w:p>
    <w:p w14:paraId="539E56B5" w14:textId="77777777" w:rsidR="00B367BC" w:rsidRDefault="00B367BC" w:rsidP="005D1DA6">
      <w:pPr>
        <w:pStyle w:val="CMD"/>
      </w:pPr>
      <w:r>
        <w:t xml:space="preserve"> network 10.0.0.0 0.0.255.255 area 0</w:t>
      </w:r>
    </w:p>
    <w:p w14:paraId="7C713DCF" w14:textId="77777777" w:rsidR="00B367BC" w:rsidRDefault="00B367BC" w:rsidP="005D1DA6">
      <w:pPr>
        <w:pStyle w:val="CMD"/>
      </w:pPr>
      <w:r>
        <w:t xml:space="preserve"> passive-interface </w:t>
      </w:r>
      <w:proofErr w:type="spellStart"/>
      <w:r>
        <w:t>vlan</w:t>
      </w:r>
      <w:proofErr w:type="spellEnd"/>
      <w:r>
        <w:t xml:space="preserve"> 2</w:t>
      </w:r>
    </w:p>
    <w:p w14:paraId="1F5D2929" w14:textId="77777777" w:rsidR="00B367BC" w:rsidRDefault="00B367BC" w:rsidP="005D1DA6">
      <w:pPr>
        <w:pStyle w:val="CMD"/>
      </w:pPr>
      <w:r>
        <w:t xml:space="preserve"> passive-interface </w:t>
      </w:r>
      <w:proofErr w:type="spellStart"/>
      <w:r>
        <w:t>vlan</w:t>
      </w:r>
      <w:proofErr w:type="spellEnd"/>
      <w:r>
        <w:t xml:space="preserve"> 3</w:t>
      </w:r>
    </w:p>
    <w:p w14:paraId="5400C037" w14:textId="77777777" w:rsidR="00B367BC" w:rsidRDefault="00B367BC" w:rsidP="005D1DA6">
      <w:pPr>
        <w:pStyle w:val="CMD"/>
      </w:pPr>
      <w:r>
        <w:t xml:space="preserve"> exit</w:t>
      </w:r>
    </w:p>
    <w:p w14:paraId="3BDAF245" w14:textId="77777777" w:rsidR="00B367BC" w:rsidRDefault="00B367BC" w:rsidP="005D1DA6">
      <w:pPr>
        <w:pStyle w:val="CMD"/>
      </w:pPr>
      <w:r>
        <w:t xml:space="preserve">ipv6 router </w:t>
      </w:r>
      <w:proofErr w:type="spellStart"/>
      <w:r>
        <w:t>ospf</w:t>
      </w:r>
      <w:proofErr w:type="spellEnd"/>
      <w:r>
        <w:t xml:space="preserve"> 6</w:t>
      </w:r>
    </w:p>
    <w:p w14:paraId="598D174F" w14:textId="77777777" w:rsidR="00B367BC" w:rsidRDefault="00B367BC" w:rsidP="005D1DA6">
      <w:pPr>
        <w:pStyle w:val="CMD"/>
      </w:pPr>
      <w:r>
        <w:t xml:space="preserve"> router-id 0.13.2.6</w:t>
      </w:r>
    </w:p>
    <w:p w14:paraId="14C40E2A" w14:textId="77777777" w:rsidR="00B367BC" w:rsidRDefault="00B367BC" w:rsidP="005D1DA6">
      <w:pPr>
        <w:pStyle w:val="CMD"/>
      </w:pPr>
      <w:r>
        <w:t xml:space="preserve"> passive-interface </w:t>
      </w:r>
      <w:proofErr w:type="spellStart"/>
      <w:r>
        <w:t>vlan</w:t>
      </w:r>
      <w:proofErr w:type="spellEnd"/>
      <w:r>
        <w:t xml:space="preserve"> 2</w:t>
      </w:r>
    </w:p>
    <w:p w14:paraId="40601A47" w14:textId="77777777" w:rsidR="00B367BC" w:rsidRDefault="00B367BC" w:rsidP="005D1DA6">
      <w:pPr>
        <w:pStyle w:val="CMD"/>
      </w:pPr>
      <w:r>
        <w:t xml:space="preserve"> passive-interface </w:t>
      </w:r>
      <w:proofErr w:type="spellStart"/>
      <w:r>
        <w:t>vlan</w:t>
      </w:r>
      <w:proofErr w:type="spellEnd"/>
      <w:r>
        <w:t xml:space="preserve"> 3</w:t>
      </w:r>
    </w:p>
    <w:p w14:paraId="41DCF866" w14:textId="77777777" w:rsidR="00B367BC" w:rsidRDefault="00B367BC" w:rsidP="005D1DA6">
      <w:pPr>
        <w:pStyle w:val="CMD"/>
      </w:pPr>
      <w:r>
        <w:t xml:space="preserve"> exit</w:t>
      </w:r>
    </w:p>
    <w:p w14:paraId="55323C64" w14:textId="77777777" w:rsidR="00B367BC" w:rsidRDefault="00B367BC" w:rsidP="005D1DA6">
      <w:pPr>
        <w:pStyle w:val="CMD"/>
      </w:pPr>
      <w:r>
        <w:t>interface g1/0/11</w:t>
      </w:r>
    </w:p>
    <w:p w14:paraId="0343B248" w14:textId="77777777" w:rsidR="00B367BC" w:rsidRDefault="00B367BC" w:rsidP="005D1DA6">
      <w:pPr>
        <w:pStyle w:val="CMD"/>
      </w:pPr>
      <w:r>
        <w:t xml:space="preserve"> ipv6 </w:t>
      </w:r>
      <w:proofErr w:type="spellStart"/>
      <w:r>
        <w:t>ospf</w:t>
      </w:r>
      <w:proofErr w:type="spellEnd"/>
      <w:r>
        <w:t xml:space="preserve"> 6 area 0</w:t>
      </w:r>
    </w:p>
    <w:p w14:paraId="571B217D" w14:textId="77777777" w:rsidR="00B367BC" w:rsidRDefault="00B367BC" w:rsidP="005D1DA6">
      <w:pPr>
        <w:pStyle w:val="CMD"/>
      </w:pPr>
      <w:r>
        <w:t xml:space="preserve"> exit</w:t>
      </w:r>
    </w:p>
    <w:p w14:paraId="46E08E21" w14:textId="77777777" w:rsidR="00B367BC" w:rsidRDefault="00B367BC" w:rsidP="005D1DA6">
      <w:pPr>
        <w:pStyle w:val="CMD"/>
      </w:pPr>
      <w:r>
        <w:t xml:space="preserve">interface </w:t>
      </w:r>
      <w:proofErr w:type="spellStart"/>
      <w:r>
        <w:t>vlan</w:t>
      </w:r>
      <w:proofErr w:type="spellEnd"/>
      <w:r>
        <w:t xml:space="preserve"> 2</w:t>
      </w:r>
    </w:p>
    <w:p w14:paraId="2FB9710A"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7832596E" w14:textId="77777777" w:rsidR="00B367BC" w:rsidRPr="00A16EF3" w:rsidRDefault="00B367BC" w:rsidP="005D1DA6">
      <w:pPr>
        <w:pStyle w:val="CMD"/>
      </w:pPr>
      <w:r w:rsidRPr="00A16EF3">
        <w:t xml:space="preserve"> exit</w:t>
      </w:r>
    </w:p>
    <w:p w14:paraId="3E9DD822"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3</w:t>
      </w:r>
    </w:p>
    <w:p w14:paraId="48795DE7"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731440AE" w14:textId="77777777" w:rsidR="00B367BC" w:rsidRPr="00A16EF3" w:rsidRDefault="00B367BC" w:rsidP="005D1DA6">
      <w:pPr>
        <w:pStyle w:val="CMD"/>
      </w:pPr>
      <w:r w:rsidRPr="00A16EF3">
        <w:lastRenderedPageBreak/>
        <w:t xml:space="preserve"> exit</w:t>
      </w:r>
    </w:p>
    <w:p w14:paraId="6B024447"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10.0.2.1 10.0.2.128</w:t>
      </w:r>
    </w:p>
    <w:p w14:paraId="51023561"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10.0.2.254</w:t>
      </w:r>
    </w:p>
    <w:p w14:paraId="5CC69F21"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pool SECOND_VLAN_DHCP_POOL</w:t>
      </w:r>
    </w:p>
    <w:p w14:paraId="4AD3AD79" w14:textId="77777777" w:rsidR="00B367BC" w:rsidRPr="00A16EF3" w:rsidRDefault="00B367BC" w:rsidP="005D1DA6">
      <w:pPr>
        <w:pStyle w:val="CMD"/>
      </w:pPr>
      <w:r w:rsidRPr="00A16EF3">
        <w:t xml:space="preserve"> network 10.0.2.0 255.255.255.0</w:t>
      </w:r>
    </w:p>
    <w:p w14:paraId="35B2D7CB" w14:textId="77777777" w:rsidR="00B367BC" w:rsidRPr="00A16EF3" w:rsidRDefault="00B367BC" w:rsidP="005D1DA6">
      <w:pPr>
        <w:pStyle w:val="CMD"/>
      </w:pPr>
      <w:r w:rsidRPr="00A16EF3">
        <w:t xml:space="preserve"> default-router 10.0.2.254</w:t>
      </w:r>
    </w:p>
    <w:p w14:paraId="290D629C" w14:textId="77777777" w:rsidR="00B367BC" w:rsidRPr="00A16EF3" w:rsidRDefault="00B367BC" w:rsidP="005D1DA6">
      <w:pPr>
        <w:pStyle w:val="CMD"/>
      </w:pPr>
      <w:r w:rsidRPr="00A16EF3">
        <w:t xml:space="preserve"> exit</w:t>
      </w:r>
    </w:p>
    <w:p w14:paraId="018CC8AD"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10.0.3.1 10.0.3.5</w:t>
      </w:r>
    </w:p>
    <w:p w14:paraId="10FB4BB3"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10.0.3.128 10.0.3.254</w:t>
      </w:r>
    </w:p>
    <w:p w14:paraId="1393C402"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pool THIRD_VLAN_DHCP_POOL</w:t>
      </w:r>
    </w:p>
    <w:p w14:paraId="26D345A0" w14:textId="77777777" w:rsidR="00B367BC" w:rsidRPr="00A16EF3" w:rsidRDefault="00B367BC" w:rsidP="005D1DA6">
      <w:pPr>
        <w:pStyle w:val="CMD"/>
      </w:pPr>
      <w:r w:rsidRPr="00A16EF3">
        <w:t xml:space="preserve"> network 10.0.3.0 255.255.255.0</w:t>
      </w:r>
    </w:p>
    <w:p w14:paraId="1222D27F" w14:textId="77777777" w:rsidR="00B367BC" w:rsidRPr="00A16EF3" w:rsidRDefault="00B367BC" w:rsidP="005D1DA6">
      <w:pPr>
        <w:pStyle w:val="CMD"/>
      </w:pPr>
      <w:r w:rsidRPr="00A16EF3">
        <w:t xml:space="preserve"> default-router 10.0.3.254</w:t>
      </w:r>
    </w:p>
    <w:p w14:paraId="5CF21948" w14:textId="77777777" w:rsidR="00B367BC" w:rsidRPr="00A16EF3" w:rsidRDefault="00B367BC" w:rsidP="005D1DA6">
      <w:pPr>
        <w:pStyle w:val="CMD"/>
      </w:pPr>
      <w:r w:rsidRPr="00A16EF3">
        <w:t xml:space="preserve"> exit</w:t>
      </w:r>
    </w:p>
    <w:p w14:paraId="4EC0B7C2" w14:textId="77777777" w:rsidR="00B367BC" w:rsidRPr="00A16EF3" w:rsidRDefault="00B367BC" w:rsidP="005D1DA6">
      <w:pPr>
        <w:pStyle w:val="CMD"/>
      </w:pPr>
      <w:r w:rsidRPr="00A16EF3">
        <w:t>end</w:t>
      </w:r>
    </w:p>
    <w:p w14:paraId="5256727B" w14:textId="77777777" w:rsidR="00B367BC" w:rsidRDefault="00B367BC" w:rsidP="00B367BC">
      <w:pPr>
        <w:pStyle w:val="BodyTextL25Bold"/>
      </w:pPr>
      <w:r>
        <w:t>Switch A1</w:t>
      </w:r>
    </w:p>
    <w:p w14:paraId="5972ACD4" w14:textId="77777777" w:rsidR="00B367BC" w:rsidRDefault="00B367BC" w:rsidP="005D1DA6">
      <w:pPr>
        <w:pStyle w:val="CMD"/>
      </w:pPr>
      <w:r>
        <w:t>hostname A1</w:t>
      </w:r>
    </w:p>
    <w:p w14:paraId="1F5D1A2F" w14:textId="77777777" w:rsidR="00B367BC" w:rsidRDefault="00B367BC" w:rsidP="005D1DA6">
      <w:pPr>
        <w:pStyle w:val="CMD"/>
      </w:pPr>
      <w:r>
        <w:t xml:space="preserve">no </w:t>
      </w:r>
      <w:proofErr w:type="spellStart"/>
      <w:r>
        <w:t>ip</w:t>
      </w:r>
      <w:proofErr w:type="spellEnd"/>
      <w:r>
        <w:t xml:space="preserve"> domain lookup</w:t>
      </w:r>
    </w:p>
    <w:p w14:paraId="51C23665" w14:textId="77777777" w:rsidR="00B367BC" w:rsidRDefault="00B367BC" w:rsidP="005D1DA6">
      <w:pPr>
        <w:pStyle w:val="CMD"/>
      </w:pPr>
      <w:r>
        <w:t xml:space="preserve">banner </w:t>
      </w:r>
      <w:proofErr w:type="spellStart"/>
      <w:r>
        <w:t>motd</w:t>
      </w:r>
      <w:proofErr w:type="spellEnd"/>
      <w:r>
        <w:t xml:space="preserve"> # A1, Implement IP SLA #</w:t>
      </w:r>
    </w:p>
    <w:p w14:paraId="22AD98CF" w14:textId="77777777" w:rsidR="00B367BC" w:rsidRDefault="00B367BC" w:rsidP="005D1DA6">
      <w:pPr>
        <w:pStyle w:val="CMD"/>
      </w:pPr>
      <w:r>
        <w:t>line con 0</w:t>
      </w:r>
    </w:p>
    <w:p w14:paraId="78CC080D" w14:textId="77777777" w:rsidR="00B367BC" w:rsidRDefault="00B367BC" w:rsidP="005D1DA6">
      <w:pPr>
        <w:pStyle w:val="CMD"/>
      </w:pPr>
      <w:r>
        <w:t xml:space="preserve"> exec-timeout 0 0</w:t>
      </w:r>
    </w:p>
    <w:p w14:paraId="465DC62B" w14:textId="77777777" w:rsidR="00B367BC" w:rsidRDefault="00B367BC" w:rsidP="005D1DA6">
      <w:pPr>
        <w:pStyle w:val="CMD"/>
      </w:pPr>
      <w:r>
        <w:t xml:space="preserve"> logging synchronous</w:t>
      </w:r>
    </w:p>
    <w:p w14:paraId="16884BBF" w14:textId="77777777" w:rsidR="00B367BC" w:rsidRDefault="00B367BC" w:rsidP="005D1DA6">
      <w:pPr>
        <w:pStyle w:val="CMD"/>
      </w:pPr>
      <w:r>
        <w:t xml:space="preserve"> exit</w:t>
      </w:r>
    </w:p>
    <w:p w14:paraId="05CE95FD" w14:textId="77777777" w:rsidR="00B367BC" w:rsidRDefault="00B367BC" w:rsidP="005D1DA6">
      <w:pPr>
        <w:pStyle w:val="CMD"/>
      </w:pPr>
      <w:r>
        <w:t xml:space="preserve">line </w:t>
      </w:r>
      <w:proofErr w:type="spellStart"/>
      <w:r>
        <w:t>vty</w:t>
      </w:r>
      <w:proofErr w:type="spellEnd"/>
      <w:r>
        <w:t xml:space="preserve"> 0 4</w:t>
      </w:r>
    </w:p>
    <w:p w14:paraId="615CB5D8" w14:textId="77777777" w:rsidR="00B367BC" w:rsidRDefault="00B367BC" w:rsidP="005D1DA6">
      <w:pPr>
        <w:pStyle w:val="CMD"/>
      </w:pPr>
      <w:r>
        <w:t xml:space="preserve"> privilege level 15</w:t>
      </w:r>
    </w:p>
    <w:p w14:paraId="3CB8FC61" w14:textId="77777777" w:rsidR="00B367BC" w:rsidRDefault="00B367BC" w:rsidP="005D1DA6">
      <w:pPr>
        <w:pStyle w:val="CMD"/>
      </w:pPr>
      <w:r>
        <w:t xml:space="preserve"> password cisco123</w:t>
      </w:r>
    </w:p>
    <w:p w14:paraId="1FB6F812" w14:textId="77777777" w:rsidR="00B367BC" w:rsidRDefault="00B367BC" w:rsidP="005D1DA6">
      <w:pPr>
        <w:pStyle w:val="CMD"/>
      </w:pPr>
      <w:r>
        <w:t xml:space="preserve"> exec-timeout 0 0</w:t>
      </w:r>
    </w:p>
    <w:p w14:paraId="4957946B" w14:textId="77777777" w:rsidR="00B367BC" w:rsidRDefault="00B367BC" w:rsidP="005D1DA6">
      <w:pPr>
        <w:pStyle w:val="CMD"/>
      </w:pPr>
      <w:r>
        <w:t xml:space="preserve"> logging synchronous</w:t>
      </w:r>
    </w:p>
    <w:p w14:paraId="3FE5AA75" w14:textId="77777777" w:rsidR="00B367BC" w:rsidRDefault="00B367BC" w:rsidP="005D1DA6">
      <w:pPr>
        <w:pStyle w:val="CMD"/>
      </w:pPr>
      <w:r>
        <w:t xml:space="preserve"> login</w:t>
      </w:r>
    </w:p>
    <w:p w14:paraId="68C91F52" w14:textId="77777777" w:rsidR="00B367BC" w:rsidRDefault="00B367BC" w:rsidP="005D1DA6">
      <w:pPr>
        <w:pStyle w:val="CMD"/>
      </w:pPr>
      <w:r>
        <w:t xml:space="preserve"> exit</w:t>
      </w:r>
    </w:p>
    <w:p w14:paraId="06C37E4F" w14:textId="488F3F34" w:rsidR="00B367BC" w:rsidRDefault="00B367BC" w:rsidP="005D1DA6">
      <w:pPr>
        <w:pStyle w:val="CMD"/>
      </w:pPr>
      <w:r>
        <w:t>interface range f0/1-24, g0/1-2</w:t>
      </w:r>
    </w:p>
    <w:p w14:paraId="14D1574C" w14:textId="77777777" w:rsidR="00B367BC" w:rsidRDefault="00B367BC" w:rsidP="005D1DA6">
      <w:pPr>
        <w:pStyle w:val="CMD"/>
      </w:pPr>
      <w:r>
        <w:t xml:space="preserve"> shutdown</w:t>
      </w:r>
    </w:p>
    <w:p w14:paraId="3E0EB3BC" w14:textId="77777777" w:rsidR="00B367BC" w:rsidRDefault="00B367BC" w:rsidP="005D1DA6">
      <w:pPr>
        <w:pStyle w:val="CMD"/>
      </w:pPr>
      <w:r>
        <w:t xml:space="preserve"> exit</w:t>
      </w:r>
    </w:p>
    <w:p w14:paraId="551204D1" w14:textId="77777777" w:rsidR="00B367BC" w:rsidRDefault="00B367BC" w:rsidP="005D1DA6">
      <w:pPr>
        <w:pStyle w:val="CMD"/>
      </w:pPr>
      <w:r>
        <w:t>interface range f0/1-4</w:t>
      </w:r>
    </w:p>
    <w:p w14:paraId="2F4FB7BE" w14:textId="77777777" w:rsidR="00B367BC" w:rsidRDefault="00B367BC" w:rsidP="005D1DA6">
      <w:pPr>
        <w:pStyle w:val="CMD"/>
      </w:pPr>
      <w:r>
        <w:t xml:space="preserve"> switchport mode trunk</w:t>
      </w:r>
    </w:p>
    <w:p w14:paraId="2048CA7E" w14:textId="77777777" w:rsidR="00B367BC" w:rsidRDefault="00B367BC" w:rsidP="005D1DA6">
      <w:pPr>
        <w:pStyle w:val="CMD"/>
      </w:pPr>
      <w:r>
        <w:t xml:space="preserve"> no shutdown</w:t>
      </w:r>
    </w:p>
    <w:p w14:paraId="238D0EC7" w14:textId="77777777" w:rsidR="00B367BC" w:rsidRDefault="00B367BC" w:rsidP="005D1DA6">
      <w:pPr>
        <w:pStyle w:val="CMD"/>
      </w:pPr>
      <w:r>
        <w:t xml:space="preserve"> exit</w:t>
      </w:r>
    </w:p>
    <w:p w14:paraId="757CBB50" w14:textId="77777777" w:rsidR="00B367BC" w:rsidRDefault="00B367BC" w:rsidP="005D1DA6">
      <w:pPr>
        <w:pStyle w:val="CMD"/>
      </w:pPr>
      <w:r>
        <w:t>interface range f0/1-2</w:t>
      </w:r>
    </w:p>
    <w:p w14:paraId="4D2ACFCB" w14:textId="77777777" w:rsidR="00B367BC" w:rsidRDefault="00B367BC" w:rsidP="005D1DA6">
      <w:pPr>
        <w:pStyle w:val="CMD"/>
      </w:pPr>
      <w:r>
        <w:t xml:space="preserve"> channel-group 1 mode active</w:t>
      </w:r>
    </w:p>
    <w:p w14:paraId="7E726F97" w14:textId="77777777" w:rsidR="00B367BC" w:rsidRDefault="00B367BC" w:rsidP="005D1DA6">
      <w:pPr>
        <w:pStyle w:val="CMD"/>
      </w:pPr>
      <w:r>
        <w:t xml:space="preserve"> exit</w:t>
      </w:r>
    </w:p>
    <w:p w14:paraId="072FF3B0" w14:textId="77777777" w:rsidR="00B367BC" w:rsidRDefault="00B367BC" w:rsidP="005D1DA6">
      <w:pPr>
        <w:pStyle w:val="CMD"/>
      </w:pPr>
      <w:r>
        <w:t>interface range f0/3-4</w:t>
      </w:r>
    </w:p>
    <w:p w14:paraId="55A455EB" w14:textId="77777777" w:rsidR="00B367BC" w:rsidRDefault="00B367BC" w:rsidP="005D1DA6">
      <w:pPr>
        <w:pStyle w:val="CMD"/>
      </w:pPr>
      <w:r>
        <w:t xml:space="preserve"> channel-group 2 mode active</w:t>
      </w:r>
    </w:p>
    <w:p w14:paraId="1C80EDF1" w14:textId="77777777" w:rsidR="00B367BC" w:rsidRDefault="00B367BC" w:rsidP="005D1DA6">
      <w:pPr>
        <w:pStyle w:val="CMD"/>
      </w:pPr>
      <w:r>
        <w:t xml:space="preserve"> exit</w:t>
      </w:r>
    </w:p>
    <w:p w14:paraId="1934FAAA" w14:textId="77777777" w:rsidR="00B367BC" w:rsidRDefault="00B367BC" w:rsidP="005D1DA6">
      <w:pPr>
        <w:pStyle w:val="CMD"/>
      </w:pPr>
      <w:proofErr w:type="spellStart"/>
      <w:r>
        <w:t>vlan</w:t>
      </w:r>
      <w:proofErr w:type="spellEnd"/>
      <w:r>
        <w:t xml:space="preserve"> 2</w:t>
      </w:r>
    </w:p>
    <w:p w14:paraId="20810382" w14:textId="77777777" w:rsidR="00B367BC" w:rsidRDefault="00B367BC" w:rsidP="005D1DA6">
      <w:pPr>
        <w:pStyle w:val="CMD"/>
      </w:pPr>
      <w:r>
        <w:t xml:space="preserve"> name SECOND_VLAN</w:t>
      </w:r>
    </w:p>
    <w:p w14:paraId="10704B1A" w14:textId="77777777" w:rsidR="00B367BC" w:rsidRDefault="00B367BC" w:rsidP="005D1DA6">
      <w:pPr>
        <w:pStyle w:val="CMD"/>
      </w:pPr>
      <w:r>
        <w:t xml:space="preserve"> exit</w:t>
      </w:r>
    </w:p>
    <w:p w14:paraId="3EFDD2C0" w14:textId="77777777" w:rsidR="00B367BC" w:rsidRDefault="00B367BC" w:rsidP="005D1DA6">
      <w:pPr>
        <w:pStyle w:val="CMD"/>
      </w:pPr>
      <w:proofErr w:type="spellStart"/>
      <w:r>
        <w:lastRenderedPageBreak/>
        <w:t>vlan</w:t>
      </w:r>
      <w:proofErr w:type="spellEnd"/>
      <w:r>
        <w:t xml:space="preserve"> 3</w:t>
      </w:r>
    </w:p>
    <w:p w14:paraId="2A8AF355" w14:textId="77777777" w:rsidR="00B367BC" w:rsidRDefault="00B367BC" w:rsidP="005D1DA6">
      <w:pPr>
        <w:pStyle w:val="CMD"/>
      </w:pPr>
      <w:r>
        <w:t xml:space="preserve"> name THIRD_VLAN</w:t>
      </w:r>
    </w:p>
    <w:p w14:paraId="2FA5C6B7" w14:textId="77777777" w:rsidR="00B367BC" w:rsidRDefault="00B367BC" w:rsidP="005D1DA6">
      <w:pPr>
        <w:pStyle w:val="CMD"/>
      </w:pPr>
      <w:r>
        <w:t xml:space="preserve"> exit</w:t>
      </w:r>
    </w:p>
    <w:p w14:paraId="05C53539" w14:textId="77777777" w:rsidR="00B367BC" w:rsidRDefault="00B367BC" w:rsidP="005D1DA6">
      <w:pPr>
        <w:pStyle w:val="CMD"/>
      </w:pPr>
      <w:r>
        <w:t>interface f0/23</w:t>
      </w:r>
    </w:p>
    <w:p w14:paraId="79977DE8" w14:textId="77777777" w:rsidR="00B367BC" w:rsidRDefault="00B367BC" w:rsidP="005D1DA6">
      <w:pPr>
        <w:pStyle w:val="CMD"/>
      </w:pPr>
      <w:r>
        <w:t xml:space="preserve"> switchport mode access</w:t>
      </w:r>
    </w:p>
    <w:p w14:paraId="43C621F2" w14:textId="77777777" w:rsidR="00B367BC" w:rsidRDefault="00B367BC" w:rsidP="005D1DA6">
      <w:pPr>
        <w:pStyle w:val="CMD"/>
      </w:pPr>
      <w:r>
        <w:t xml:space="preserve"> switchport access </w:t>
      </w:r>
      <w:proofErr w:type="spellStart"/>
      <w:r>
        <w:t>vlan</w:t>
      </w:r>
      <w:proofErr w:type="spellEnd"/>
      <w:r>
        <w:t xml:space="preserve"> 2</w:t>
      </w:r>
    </w:p>
    <w:p w14:paraId="231113B6" w14:textId="77777777" w:rsidR="00B367BC" w:rsidRDefault="00B367BC" w:rsidP="005D1DA6">
      <w:pPr>
        <w:pStyle w:val="CMD"/>
      </w:pPr>
      <w:r>
        <w:t xml:space="preserve"> </w:t>
      </w:r>
      <w:proofErr w:type="gramStart"/>
      <w:r>
        <w:t>spanning-tree</w:t>
      </w:r>
      <w:proofErr w:type="gramEnd"/>
      <w:r>
        <w:t xml:space="preserve"> </w:t>
      </w:r>
      <w:proofErr w:type="spellStart"/>
      <w:r>
        <w:t>portfast</w:t>
      </w:r>
      <w:proofErr w:type="spellEnd"/>
    </w:p>
    <w:p w14:paraId="612DFBF1" w14:textId="77777777" w:rsidR="00B367BC" w:rsidRDefault="00B367BC" w:rsidP="005D1DA6">
      <w:pPr>
        <w:pStyle w:val="CMD"/>
      </w:pPr>
      <w:r>
        <w:t xml:space="preserve"> no shutdown</w:t>
      </w:r>
    </w:p>
    <w:p w14:paraId="3C2729B0" w14:textId="77777777" w:rsidR="00B367BC" w:rsidRDefault="00B367BC" w:rsidP="005D1DA6">
      <w:pPr>
        <w:pStyle w:val="CMD"/>
      </w:pPr>
      <w:r>
        <w:t xml:space="preserve"> exit</w:t>
      </w:r>
    </w:p>
    <w:p w14:paraId="4577164F" w14:textId="77777777" w:rsidR="00B367BC" w:rsidRDefault="00B367BC" w:rsidP="005D1DA6">
      <w:pPr>
        <w:pStyle w:val="CMD"/>
      </w:pPr>
      <w:r>
        <w:t>interface f0/24</w:t>
      </w:r>
    </w:p>
    <w:p w14:paraId="049FB895" w14:textId="77777777" w:rsidR="00B367BC" w:rsidRDefault="00B367BC" w:rsidP="005D1DA6">
      <w:pPr>
        <w:pStyle w:val="CMD"/>
      </w:pPr>
      <w:r>
        <w:t xml:space="preserve"> switchport mode access</w:t>
      </w:r>
    </w:p>
    <w:p w14:paraId="7E78E479" w14:textId="77777777" w:rsidR="00B367BC" w:rsidRDefault="00B367BC" w:rsidP="005D1DA6">
      <w:pPr>
        <w:pStyle w:val="CMD"/>
      </w:pPr>
      <w:r>
        <w:t xml:space="preserve"> switchport access </w:t>
      </w:r>
      <w:proofErr w:type="spellStart"/>
      <w:r>
        <w:t>vlan</w:t>
      </w:r>
      <w:proofErr w:type="spellEnd"/>
      <w:r>
        <w:t xml:space="preserve"> 3</w:t>
      </w:r>
    </w:p>
    <w:p w14:paraId="7EE1E692" w14:textId="77777777" w:rsidR="00B367BC" w:rsidRDefault="00B367BC" w:rsidP="005D1DA6">
      <w:pPr>
        <w:pStyle w:val="CMD"/>
      </w:pPr>
      <w:r>
        <w:t xml:space="preserve"> </w:t>
      </w:r>
      <w:proofErr w:type="gramStart"/>
      <w:r>
        <w:t>spanning-tree</w:t>
      </w:r>
      <w:proofErr w:type="gramEnd"/>
      <w:r>
        <w:t xml:space="preserve"> </w:t>
      </w:r>
      <w:proofErr w:type="spellStart"/>
      <w:r>
        <w:t>portfast</w:t>
      </w:r>
      <w:proofErr w:type="spellEnd"/>
    </w:p>
    <w:p w14:paraId="3B576F8B" w14:textId="77777777" w:rsidR="00B367BC" w:rsidRDefault="00B367BC" w:rsidP="005D1DA6">
      <w:pPr>
        <w:pStyle w:val="CMD"/>
      </w:pPr>
      <w:r>
        <w:t xml:space="preserve"> no shutdown</w:t>
      </w:r>
    </w:p>
    <w:p w14:paraId="245EEEC1" w14:textId="77777777" w:rsidR="00B367BC" w:rsidRDefault="00B367BC" w:rsidP="005D1DA6">
      <w:pPr>
        <w:pStyle w:val="CMD"/>
      </w:pPr>
      <w:r>
        <w:t xml:space="preserve"> exit</w:t>
      </w:r>
    </w:p>
    <w:p w14:paraId="68FA31FC" w14:textId="77777777" w:rsidR="00B367BC" w:rsidRDefault="00B367BC" w:rsidP="005D1DA6">
      <w:pPr>
        <w:pStyle w:val="CMD"/>
      </w:pPr>
      <w:r>
        <w:t xml:space="preserve">interface </w:t>
      </w:r>
      <w:proofErr w:type="spellStart"/>
      <w:r>
        <w:t>vlan</w:t>
      </w:r>
      <w:proofErr w:type="spellEnd"/>
      <w:r>
        <w:t xml:space="preserve"> 2</w:t>
      </w:r>
    </w:p>
    <w:p w14:paraId="615C8283" w14:textId="77777777" w:rsidR="00B367BC" w:rsidRDefault="00B367BC" w:rsidP="005D1DA6">
      <w:pPr>
        <w:pStyle w:val="CMD"/>
      </w:pPr>
      <w:r>
        <w:t xml:space="preserve"> </w:t>
      </w:r>
      <w:proofErr w:type="spellStart"/>
      <w:r>
        <w:t>ip</w:t>
      </w:r>
      <w:proofErr w:type="spellEnd"/>
      <w:r>
        <w:t xml:space="preserve"> address 10.0.2.3 255.255.255.0</w:t>
      </w:r>
    </w:p>
    <w:p w14:paraId="3507BFFF" w14:textId="77777777" w:rsidR="00B367BC" w:rsidRDefault="00B367BC" w:rsidP="005D1DA6">
      <w:pPr>
        <w:pStyle w:val="CMD"/>
      </w:pPr>
      <w:r>
        <w:t xml:space="preserve"> ipv6 address fe</w:t>
      </w:r>
      <w:proofErr w:type="gramStart"/>
      <w:r>
        <w:t>80::</w:t>
      </w:r>
      <w:proofErr w:type="gramEnd"/>
      <w:r>
        <w:t>a1:1 link-local</w:t>
      </w:r>
    </w:p>
    <w:p w14:paraId="055D5C67" w14:textId="77777777" w:rsidR="00B367BC" w:rsidRDefault="00B367BC" w:rsidP="005D1DA6">
      <w:pPr>
        <w:pStyle w:val="CMD"/>
      </w:pPr>
      <w:r>
        <w:t xml:space="preserve"> ipv6 address 2001:db</w:t>
      </w:r>
      <w:proofErr w:type="gramStart"/>
      <w:r>
        <w:t>8:acad</w:t>
      </w:r>
      <w:proofErr w:type="gramEnd"/>
      <w:r>
        <w:t>:2::3/64</w:t>
      </w:r>
    </w:p>
    <w:p w14:paraId="69AE88D3" w14:textId="77777777" w:rsidR="00B367BC" w:rsidRDefault="00B367BC" w:rsidP="005D1DA6">
      <w:pPr>
        <w:pStyle w:val="CMD"/>
      </w:pPr>
      <w:r>
        <w:t xml:space="preserve"> no shutdown</w:t>
      </w:r>
    </w:p>
    <w:p w14:paraId="67C3E356" w14:textId="77777777" w:rsidR="00B367BC" w:rsidRDefault="00B367BC" w:rsidP="005D1DA6">
      <w:pPr>
        <w:pStyle w:val="CMD"/>
      </w:pPr>
      <w:r>
        <w:t xml:space="preserve"> exit</w:t>
      </w:r>
    </w:p>
    <w:p w14:paraId="60F54E87" w14:textId="77777777" w:rsidR="00B367BC" w:rsidRDefault="00B367BC" w:rsidP="005D1DA6">
      <w:pPr>
        <w:pStyle w:val="CMD"/>
      </w:pPr>
      <w:proofErr w:type="spellStart"/>
      <w:r>
        <w:t>ip</w:t>
      </w:r>
      <w:proofErr w:type="spellEnd"/>
      <w:r>
        <w:t xml:space="preserve"> default-gateway 10.0.2.254</w:t>
      </w:r>
    </w:p>
    <w:p w14:paraId="3DD28DA6" w14:textId="77777777" w:rsidR="00B367BC" w:rsidRDefault="00B367BC" w:rsidP="005D1DA6">
      <w:pPr>
        <w:pStyle w:val="CMD"/>
      </w:pPr>
      <w:r>
        <w:t>end</w:t>
      </w:r>
    </w:p>
    <w:p w14:paraId="5190F5C4" w14:textId="77777777" w:rsidR="00B367BC" w:rsidRPr="00AE7F31" w:rsidRDefault="00B367BC" w:rsidP="005D1DA6">
      <w:pPr>
        <w:pStyle w:val="SubStepAlpha"/>
      </w:pPr>
      <w:r>
        <w:t>Set the clock on each switch to U</w:t>
      </w:r>
      <w:r w:rsidRPr="00AE7F31">
        <w:t>TC time.</w:t>
      </w:r>
    </w:p>
    <w:p w14:paraId="41313F96" w14:textId="77777777" w:rsidR="00B367BC" w:rsidRDefault="00B367BC" w:rsidP="005D1DA6">
      <w:pPr>
        <w:pStyle w:val="SubStepAlpha"/>
      </w:pPr>
      <w:r w:rsidRPr="00AE7F31">
        <w:t>Save the running configuration to</w:t>
      </w:r>
      <w:r>
        <w:t xml:space="preserve"> startup-config.</w:t>
      </w:r>
    </w:p>
    <w:p w14:paraId="1961401A" w14:textId="77777777" w:rsidR="00B367BC" w:rsidRDefault="00B367BC" w:rsidP="005D1DA6">
      <w:pPr>
        <w:pStyle w:val="Heading3"/>
      </w:pPr>
      <w:r>
        <w:t>Configure the PCs for network connectivity.</w:t>
      </w:r>
    </w:p>
    <w:p w14:paraId="42E4DA6B" w14:textId="3A787F90" w:rsidR="00B367BC" w:rsidRDefault="00B367BC">
      <w:pPr>
        <w:pStyle w:val="BodyTextL25"/>
      </w:pPr>
      <w:r>
        <w:t>Configure PC1 and PC2 for DHCP and SLAAC.</w:t>
      </w:r>
    </w:p>
    <w:p w14:paraId="609C24D1" w14:textId="77777777" w:rsidR="00B367BC" w:rsidRDefault="00B367BC" w:rsidP="005D1DA6">
      <w:pPr>
        <w:pStyle w:val="Heading2"/>
      </w:pPr>
      <w:r>
        <w:t>Configure and Observe IP SLA Operations</w:t>
      </w:r>
    </w:p>
    <w:p w14:paraId="613D5FFB" w14:textId="77777777" w:rsidR="00B367BC" w:rsidRDefault="00B367BC" w:rsidP="00B367BC">
      <w:pPr>
        <w:pStyle w:val="BodyTextL25"/>
      </w:pPr>
      <w:r>
        <w:t>In Part 2 you will configure and observe IP SLA operations. The SLA itself is simply a testing mechanism. Our example will test for simple reachability with an ICMP echo, but SLAs can do a lot more with many other protocols.</w:t>
      </w:r>
    </w:p>
    <w:p w14:paraId="0A981C45" w14:textId="77777777" w:rsidR="00B367BC" w:rsidRPr="002F3FC9" w:rsidRDefault="00B367BC" w:rsidP="00B367BC">
      <w:pPr>
        <w:pStyle w:val="BodyTextL25"/>
      </w:pPr>
      <w:r>
        <w:t>For now, all you will do is configure and schedule the IP SLAs and then query their status. This way you see the SLA operation separate from any application it might be used for.</w:t>
      </w:r>
    </w:p>
    <w:p w14:paraId="08812EC1" w14:textId="77777777" w:rsidR="00B367BC" w:rsidRDefault="00B367BC" w:rsidP="005D1DA6">
      <w:pPr>
        <w:pStyle w:val="Heading3"/>
      </w:pPr>
      <w:r>
        <w:t>Create IP SLAs on switch D1.</w:t>
      </w:r>
    </w:p>
    <w:p w14:paraId="5EEB519E" w14:textId="60A1EF02" w:rsidR="00B367BC" w:rsidRDefault="00B367BC" w:rsidP="005D1DA6">
      <w:pPr>
        <w:pStyle w:val="SubStepAlpha"/>
        <w:spacing w:after="0"/>
      </w:pPr>
      <w:r>
        <w:t xml:space="preserve">Create IP SLA 4 using the command </w:t>
      </w:r>
      <w:proofErr w:type="spellStart"/>
      <w:r w:rsidRPr="00E96876">
        <w:rPr>
          <w:b/>
          <w:bCs/>
        </w:rPr>
        <w:t>ip</w:t>
      </w:r>
      <w:proofErr w:type="spellEnd"/>
      <w:r w:rsidRPr="00E96876">
        <w:rPr>
          <w:b/>
          <w:bCs/>
        </w:rPr>
        <w:t xml:space="preserve"> </w:t>
      </w:r>
      <w:proofErr w:type="spellStart"/>
      <w:r w:rsidRPr="00E96876">
        <w:rPr>
          <w:b/>
          <w:bCs/>
        </w:rPr>
        <w:t>sla</w:t>
      </w:r>
      <w:proofErr w:type="spellEnd"/>
      <w:r w:rsidRPr="00E96876">
        <w:rPr>
          <w:b/>
          <w:bCs/>
        </w:rPr>
        <w:t xml:space="preserve"> </w:t>
      </w:r>
      <w:r>
        <w:rPr>
          <w:b/>
          <w:bCs/>
        </w:rPr>
        <w:t>4</w:t>
      </w:r>
      <w:r w:rsidRPr="005D1DA6">
        <w:t>.</w:t>
      </w:r>
      <w:r>
        <w:t xml:space="preserve"> The number 4 is locally significant and could be any number between </w:t>
      </w:r>
      <w:r w:rsidRPr="00E96876">
        <w:t>1</w:t>
      </w:r>
      <w:r>
        <w:t xml:space="preserve"> and </w:t>
      </w:r>
      <w:r w:rsidRPr="00E96876">
        <w:t>2147483647</w:t>
      </w:r>
      <w:r>
        <w:t>.</w:t>
      </w:r>
    </w:p>
    <w:p w14:paraId="3F5B0E79" w14:textId="2346FD45" w:rsidR="000E7804" w:rsidRDefault="000E7804" w:rsidP="005D1DA6">
      <w:pPr>
        <w:pStyle w:val="ConfigWindow"/>
      </w:pPr>
      <w:r>
        <w:t>Open configuration window</w:t>
      </w:r>
    </w:p>
    <w:p w14:paraId="04A6FA63" w14:textId="6B2E7452" w:rsidR="00B367BC" w:rsidRPr="000952F9" w:rsidRDefault="00B367BC" w:rsidP="00B367BC">
      <w:pPr>
        <w:pStyle w:val="CMD"/>
        <w:rPr>
          <w:b/>
          <w:bCs/>
        </w:rPr>
      </w:pPr>
      <w:r>
        <w:t xml:space="preserve">D1(config)# </w:t>
      </w:r>
      <w:proofErr w:type="spellStart"/>
      <w:r>
        <w:rPr>
          <w:b/>
          <w:bCs/>
        </w:rPr>
        <w:t>ip</w:t>
      </w:r>
      <w:proofErr w:type="spellEnd"/>
      <w:r>
        <w:rPr>
          <w:b/>
          <w:bCs/>
        </w:rPr>
        <w:t xml:space="preserve"> </w:t>
      </w:r>
      <w:proofErr w:type="spellStart"/>
      <w:r>
        <w:rPr>
          <w:b/>
          <w:bCs/>
        </w:rPr>
        <w:t>sla</w:t>
      </w:r>
      <w:proofErr w:type="spellEnd"/>
      <w:r>
        <w:rPr>
          <w:b/>
          <w:bCs/>
        </w:rPr>
        <w:t xml:space="preserve"> 4</w:t>
      </w:r>
    </w:p>
    <w:p w14:paraId="7C4C44CD" w14:textId="77777777" w:rsidR="00B367BC" w:rsidRDefault="00B367BC" w:rsidP="005D1DA6">
      <w:pPr>
        <w:pStyle w:val="SubStepAlpha"/>
      </w:pPr>
      <w:r>
        <w:t xml:space="preserve">Configure IP SLA 4 to send an </w:t>
      </w:r>
      <w:proofErr w:type="spellStart"/>
      <w:r>
        <w:t>icmp</w:t>
      </w:r>
      <w:proofErr w:type="spellEnd"/>
      <w:r>
        <w:t>-echo to the IPv4 address 192.168.1.1 and set the frequency for the ping to be every 15 seconds.</w:t>
      </w:r>
    </w:p>
    <w:p w14:paraId="14F8596C" w14:textId="32896421" w:rsidR="00B367BC" w:rsidRPr="00E96876" w:rsidRDefault="00B367BC" w:rsidP="00B367BC">
      <w:pPr>
        <w:pStyle w:val="CMD"/>
        <w:rPr>
          <w:b/>
          <w:bCs/>
        </w:rPr>
      </w:pPr>
      <w:r>
        <w:t>D1(config-</w:t>
      </w:r>
      <w:proofErr w:type="spellStart"/>
      <w:r>
        <w:t>ip</w:t>
      </w:r>
      <w:proofErr w:type="spellEnd"/>
      <w:r>
        <w:t>-</w:t>
      </w:r>
      <w:proofErr w:type="spellStart"/>
      <w:proofErr w:type="gramStart"/>
      <w:r>
        <w:t>sla</w:t>
      </w:r>
      <w:proofErr w:type="spellEnd"/>
      <w:r>
        <w:t>)#</w:t>
      </w:r>
      <w:proofErr w:type="gramEnd"/>
      <w:r>
        <w:t xml:space="preserve"> </w:t>
      </w:r>
      <w:proofErr w:type="spellStart"/>
      <w:r w:rsidRPr="00E96876">
        <w:rPr>
          <w:b/>
          <w:bCs/>
        </w:rPr>
        <w:t>icmp</w:t>
      </w:r>
      <w:proofErr w:type="spellEnd"/>
      <w:r w:rsidRPr="00E96876">
        <w:rPr>
          <w:b/>
          <w:bCs/>
        </w:rPr>
        <w:t>-echo 192.168.1.1</w:t>
      </w:r>
    </w:p>
    <w:p w14:paraId="168B3BE9" w14:textId="5BD31124" w:rsidR="00B367BC" w:rsidRPr="00E96876" w:rsidRDefault="00B367BC" w:rsidP="00B367BC">
      <w:pPr>
        <w:pStyle w:val="CMD"/>
        <w:rPr>
          <w:b/>
          <w:bCs/>
        </w:rPr>
      </w:pPr>
      <w:r>
        <w:t>D1(config-</w:t>
      </w:r>
      <w:proofErr w:type="spellStart"/>
      <w:r>
        <w:t>ip</w:t>
      </w:r>
      <w:proofErr w:type="spellEnd"/>
      <w:r>
        <w:t>-</w:t>
      </w:r>
      <w:proofErr w:type="spellStart"/>
      <w:r>
        <w:t>sla</w:t>
      </w:r>
      <w:proofErr w:type="spellEnd"/>
      <w:r>
        <w:t>-</w:t>
      </w:r>
      <w:proofErr w:type="gramStart"/>
      <w:r>
        <w:t>echo)#</w:t>
      </w:r>
      <w:proofErr w:type="gramEnd"/>
      <w:r>
        <w:t xml:space="preserve"> </w:t>
      </w:r>
      <w:r w:rsidRPr="00E96876">
        <w:rPr>
          <w:b/>
          <w:bCs/>
        </w:rPr>
        <w:t>frequency 15</w:t>
      </w:r>
    </w:p>
    <w:p w14:paraId="76860B8B" w14:textId="425AFBC2" w:rsidR="00B367BC" w:rsidRPr="000952F9" w:rsidRDefault="00B367BC" w:rsidP="00B367BC">
      <w:pPr>
        <w:pStyle w:val="CMD"/>
        <w:rPr>
          <w:b/>
          <w:bCs/>
        </w:rPr>
      </w:pPr>
      <w:r>
        <w:t>D1(config-</w:t>
      </w:r>
      <w:proofErr w:type="spellStart"/>
      <w:r>
        <w:t>ip</w:t>
      </w:r>
      <w:proofErr w:type="spellEnd"/>
      <w:r>
        <w:t>-</w:t>
      </w:r>
      <w:proofErr w:type="spellStart"/>
      <w:r>
        <w:t>sla</w:t>
      </w:r>
      <w:proofErr w:type="spellEnd"/>
      <w:r>
        <w:t>-</w:t>
      </w:r>
      <w:proofErr w:type="gramStart"/>
      <w:r>
        <w:t>echo)#</w:t>
      </w:r>
      <w:proofErr w:type="gramEnd"/>
      <w:r>
        <w:t xml:space="preserve"> </w:t>
      </w:r>
      <w:r w:rsidRPr="00E96876">
        <w:rPr>
          <w:b/>
          <w:bCs/>
        </w:rPr>
        <w:t>exit</w:t>
      </w:r>
    </w:p>
    <w:p w14:paraId="0F75D2A7" w14:textId="77777777" w:rsidR="00B367BC" w:rsidRPr="000952F9" w:rsidRDefault="00B367BC" w:rsidP="005D1DA6">
      <w:pPr>
        <w:pStyle w:val="SubStepAlpha"/>
        <w:rPr>
          <w:bCs/>
        </w:rPr>
      </w:pPr>
      <w:r>
        <w:lastRenderedPageBreak/>
        <w:t>Create IP SLA 6.</w:t>
      </w:r>
    </w:p>
    <w:p w14:paraId="361F0D96" w14:textId="77777777" w:rsidR="00B367BC" w:rsidRDefault="00B367BC" w:rsidP="00B367BC">
      <w:pPr>
        <w:pStyle w:val="CMD"/>
      </w:pPr>
      <w:r>
        <w:t xml:space="preserve">D1(config)# </w:t>
      </w:r>
      <w:proofErr w:type="spellStart"/>
      <w:r w:rsidRPr="00E96876">
        <w:rPr>
          <w:b/>
          <w:bCs/>
        </w:rPr>
        <w:t>ip</w:t>
      </w:r>
      <w:proofErr w:type="spellEnd"/>
      <w:r w:rsidRPr="00E96876">
        <w:rPr>
          <w:b/>
          <w:bCs/>
        </w:rPr>
        <w:t xml:space="preserve"> </w:t>
      </w:r>
      <w:proofErr w:type="spellStart"/>
      <w:r w:rsidRPr="00E96876">
        <w:rPr>
          <w:b/>
          <w:bCs/>
        </w:rPr>
        <w:t>sla</w:t>
      </w:r>
      <w:proofErr w:type="spellEnd"/>
      <w:r w:rsidRPr="00E96876">
        <w:rPr>
          <w:b/>
          <w:bCs/>
        </w:rPr>
        <w:t xml:space="preserve"> 6</w:t>
      </w:r>
    </w:p>
    <w:p w14:paraId="51813D26" w14:textId="77777777" w:rsidR="00B367BC" w:rsidRPr="00E96876" w:rsidRDefault="00B367BC" w:rsidP="005D1DA6">
      <w:pPr>
        <w:pStyle w:val="SubStepAlpha"/>
        <w:rPr>
          <w:bCs/>
        </w:rPr>
      </w:pPr>
      <w:r>
        <w:t xml:space="preserve">Configure IP SLA 6 to send an </w:t>
      </w:r>
      <w:proofErr w:type="spellStart"/>
      <w:r>
        <w:t>icmp</w:t>
      </w:r>
      <w:proofErr w:type="spellEnd"/>
      <w:r>
        <w:t>-echo to the IPv4 address 2001:db</w:t>
      </w:r>
      <w:proofErr w:type="gramStart"/>
      <w:r>
        <w:t>8:acad</w:t>
      </w:r>
      <w:proofErr w:type="gramEnd"/>
      <w:r>
        <w:t>:1000::1 and set the frequency for the ping to be every 15 seconds.</w:t>
      </w:r>
    </w:p>
    <w:p w14:paraId="6613B1DF" w14:textId="77777777" w:rsidR="00B367BC" w:rsidRDefault="00B367BC" w:rsidP="005D1DA6">
      <w:pPr>
        <w:pStyle w:val="CMD"/>
      </w:pPr>
      <w:r>
        <w:t>D1(config-</w:t>
      </w:r>
      <w:proofErr w:type="spellStart"/>
      <w:r>
        <w:t>ip</w:t>
      </w:r>
      <w:proofErr w:type="spellEnd"/>
      <w:r>
        <w:t>-</w:t>
      </w:r>
      <w:proofErr w:type="spellStart"/>
      <w:proofErr w:type="gramStart"/>
      <w:r>
        <w:t>sla</w:t>
      </w:r>
      <w:proofErr w:type="spellEnd"/>
      <w:r>
        <w:t>)#</w:t>
      </w:r>
      <w:proofErr w:type="gramEnd"/>
      <w:r>
        <w:t xml:space="preserve"> </w:t>
      </w:r>
      <w:proofErr w:type="spellStart"/>
      <w:r w:rsidRPr="005D1DA6">
        <w:rPr>
          <w:b/>
          <w:bCs/>
        </w:rPr>
        <w:t>icmp</w:t>
      </w:r>
      <w:proofErr w:type="spellEnd"/>
      <w:r w:rsidRPr="005D1DA6">
        <w:rPr>
          <w:b/>
          <w:bCs/>
        </w:rPr>
        <w:t>-echo 2001:db8:acad:1000::1</w:t>
      </w:r>
    </w:p>
    <w:p w14:paraId="1C9B9467" w14:textId="3ADAB274" w:rsidR="00B367BC" w:rsidRDefault="00B367BC" w:rsidP="005D1DA6">
      <w:pPr>
        <w:pStyle w:val="CMD"/>
      </w:pPr>
      <w:r>
        <w:t>D1(config-</w:t>
      </w:r>
      <w:proofErr w:type="spellStart"/>
      <w:r>
        <w:t>ip</w:t>
      </w:r>
      <w:proofErr w:type="spellEnd"/>
      <w:r>
        <w:t>-</w:t>
      </w:r>
      <w:proofErr w:type="spellStart"/>
      <w:r>
        <w:t>sla</w:t>
      </w:r>
      <w:proofErr w:type="spellEnd"/>
      <w:r>
        <w:t>-</w:t>
      </w:r>
      <w:proofErr w:type="gramStart"/>
      <w:r>
        <w:t>echo)#</w:t>
      </w:r>
      <w:proofErr w:type="gramEnd"/>
      <w:r>
        <w:t xml:space="preserve"> </w:t>
      </w:r>
      <w:r w:rsidRPr="00E96876">
        <w:rPr>
          <w:b/>
          <w:bCs/>
        </w:rPr>
        <w:t>frequency 15</w:t>
      </w:r>
    </w:p>
    <w:p w14:paraId="1798E579" w14:textId="72FCE29B" w:rsidR="00B367BC" w:rsidRPr="00E96876" w:rsidRDefault="00B367BC" w:rsidP="005D1DA6">
      <w:pPr>
        <w:pStyle w:val="CMD"/>
        <w:rPr>
          <w:b/>
          <w:bCs/>
        </w:rPr>
      </w:pPr>
      <w:r>
        <w:t>D1(config-</w:t>
      </w:r>
      <w:proofErr w:type="spellStart"/>
      <w:r>
        <w:t>ip</w:t>
      </w:r>
      <w:proofErr w:type="spellEnd"/>
      <w:r>
        <w:t>-</w:t>
      </w:r>
      <w:proofErr w:type="spellStart"/>
      <w:r>
        <w:t>sla</w:t>
      </w:r>
      <w:proofErr w:type="spellEnd"/>
      <w:r>
        <w:t>-</w:t>
      </w:r>
      <w:proofErr w:type="gramStart"/>
      <w:r>
        <w:t>echo)#</w:t>
      </w:r>
      <w:proofErr w:type="gramEnd"/>
      <w:r>
        <w:t xml:space="preserve"> </w:t>
      </w:r>
      <w:r w:rsidRPr="00E96876">
        <w:rPr>
          <w:b/>
          <w:bCs/>
        </w:rPr>
        <w:t>exit</w:t>
      </w:r>
    </w:p>
    <w:p w14:paraId="5FA81352" w14:textId="77777777" w:rsidR="00B367BC" w:rsidRDefault="00B367BC" w:rsidP="005D1DA6">
      <w:pPr>
        <w:pStyle w:val="SubStepAlpha"/>
      </w:pPr>
      <w:r>
        <w:t xml:space="preserve">Use the </w:t>
      </w:r>
      <w:proofErr w:type="spellStart"/>
      <w:r w:rsidRPr="00D62531">
        <w:rPr>
          <w:b/>
        </w:rPr>
        <w:t>ip</w:t>
      </w:r>
      <w:proofErr w:type="spellEnd"/>
      <w:r w:rsidRPr="00D62531">
        <w:rPr>
          <w:b/>
        </w:rPr>
        <w:t xml:space="preserve"> </w:t>
      </w:r>
      <w:proofErr w:type="spellStart"/>
      <w:r w:rsidRPr="00D62531">
        <w:rPr>
          <w:b/>
        </w:rPr>
        <w:t>sla</w:t>
      </w:r>
      <w:proofErr w:type="spellEnd"/>
      <w:r w:rsidRPr="00D62531">
        <w:rPr>
          <w:b/>
        </w:rPr>
        <w:t xml:space="preserve"> schedule</w:t>
      </w:r>
      <w:r>
        <w:t xml:space="preserve"> command to configure both SLA 4 and SLA 6 with a life of forever and to start immediately.</w:t>
      </w:r>
    </w:p>
    <w:p w14:paraId="4DFA0BC0" w14:textId="77777777" w:rsidR="00B367BC" w:rsidRDefault="00B367BC" w:rsidP="005D1DA6">
      <w:pPr>
        <w:pStyle w:val="CMD"/>
      </w:pPr>
      <w:r>
        <w:t xml:space="preserve">D1(config)# </w:t>
      </w:r>
      <w:proofErr w:type="spellStart"/>
      <w:r w:rsidRPr="005D1DA6">
        <w:rPr>
          <w:b/>
          <w:bCs/>
        </w:rPr>
        <w:t>ip</w:t>
      </w:r>
      <w:proofErr w:type="spellEnd"/>
      <w:r w:rsidRPr="005D1DA6">
        <w:rPr>
          <w:b/>
          <w:bCs/>
        </w:rPr>
        <w:t xml:space="preserve"> </w:t>
      </w:r>
      <w:proofErr w:type="spellStart"/>
      <w:r w:rsidRPr="005D1DA6">
        <w:rPr>
          <w:b/>
          <w:bCs/>
        </w:rPr>
        <w:t>sla</w:t>
      </w:r>
      <w:proofErr w:type="spellEnd"/>
      <w:r w:rsidRPr="005D1DA6">
        <w:rPr>
          <w:b/>
          <w:bCs/>
        </w:rPr>
        <w:t xml:space="preserve"> schedule 4 life forever start-time now</w:t>
      </w:r>
    </w:p>
    <w:p w14:paraId="0CA1B239" w14:textId="0CB40C65" w:rsidR="00B367BC" w:rsidRDefault="00B367BC">
      <w:pPr>
        <w:pStyle w:val="CMD"/>
        <w:rPr>
          <w:b/>
          <w:bCs/>
        </w:rPr>
      </w:pPr>
      <w:r>
        <w:t xml:space="preserve">D1(config)# </w:t>
      </w:r>
      <w:proofErr w:type="spellStart"/>
      <w:r w:rsidRPr="005D1DA6">
        <w:rPr>
          <w:b/>
          <w:bCs/>
        </w:rPr>
        <w:t>ip</w:t>
      </w:r>
      <w:proofErr w:type="spellEnd"/>
      <w:r w:rsidRPr="005D1DA6">
        <w:rPr>
          <w:b/>
          <w:bCs/>
        </w:rPr>
        <w:t xml:space="preserve"> </w:t>
      </w:r>
      <w:proofErr w:type="spellStart"/>
      <w:r w:rsidRPr="005D1DA6">
        <w:rPr>
          <w:b/>
          <w:bCs/>
        </w:rPr>
        <w:t>sla</w:t>
      </w:r>
      <w:proofErr w:type="spellEnd"/>
      <w:r w:rsidRPr="005D1DA6">
        <w:rPr>
          <w:b/>
          <w:bCs/>
        </w:rPr>
        <w:t xml:space="preserve"> schedule 6 life forever start-time now</w:t>
      </w:r>
    </w:p>
    <w:p w14:paraId="323EF6A5" w14:textId="77777777" w:rsidR="00B367BC" w:rsidRDefault="00B367BC" w:rsidP="005D1DA6">
      <w:pPr>
        <w:pStyle w:val="Heading3"/>
      </w:pPr>
      <w:r>
        <w:t>Observe IP SLA operation.</w:t>
      </w:r>
    </w:p>
    <w:p w14:paraId="3488EBCA" w14:textId="6785BF9F" w:rsidR="00B367BC" w:rsidRDefault="00B367BC">
      <w:pPr>
        <w:pStyle w:val="SubStepAlpha"/>
      </w:pPr>
      <w:r>
        <w:t xml:space="preserve">Issue the command </w:t>
      </w:r>
      <w:r w:rsidRPr="00D62531">
        <w:rPr>
          <w:b/>
        </w:rPr>
        <w:t xml:space="preserve">show </w:t>
      </w:r>
      <w:proofErr w:type="spellStart"/>
      <w:r w:rsidRPr="00D62531">
        <w:rPr>
          <w:b/>
        </w:rPr>
        <w:t>ip</w:t>
      </w:r>
      <w:proofErr w:type="spellEnd"/>
      <w:r w:rsidRPr="00D62531">
        <w:rPr>
          <w:b/>
        </w:rPr>
        <w:t xml:space="preserve"> </w:t>
      </w:r>
      <w:proofErr w:type="spellStart"/>
      <w:r w:rsidRPr="00D62531">
        <w:rPr>
          <w:b/>
        </w:rPr>
        <w:t>sla</w:t>
      </w:r>
      <w:proofErr w:type="spellEnd"/>
      <w:r w:rsidRPr="00D62531">
        <w:rPr>
          <w:b/>
        </w:rPr>
        <w:t xml:space="preserve"> summary</w:t>
      </w:r>
      <w:r>
        <w:t xml:space="preserve"> to see a summarized status of the SLAs now that you have scheduled them.</w:t>
      </w:r>
    </w:p>
    <w:p w14:paraId="03CA61AE" w14:textId="77777777" w:rsidR="00B367BC" w:rsidRDefault="00B367BC" w:rsidP="005D1DA6">
      <w:pPr>
        <w:pStyle w:val="CMD"/>
      </w:pPr>
      <w:r>
        <w:t xml:space="preserve">D1# </w:t>
      </w:r>
      <w:r w:rsidRPr="005D1DA6">
        <w:rPr>
          <w:b/>
          <w:bCs/>
        </w:rPr>
        <w:t xml:space="preserve">show </w:t>
      </w:r>
      <w:proofErr w:type="spellStart"/>
      <w:r w:rsidRPr="005D1DA6">
        <w:rPr>
          <w:b/>
          <w:bCs/>
        </w:rPr>
        <w:t>ip</w:t>
      </w:r>
      <w:proofErr w:type="spellEnd"/>
      <w:r w:rsidRPr="005D1DA6">
        <w:rPr>
          <w:b/>
          <w:bCs/>
        </w:rPr>
        <w:t xml:space="preserve"> </w:t>
      </w:r>
      <w:proofErr w:type="spellStart"/>
      <w:r w:rsidRPr="005D1DA6">
        <w:rPr>
          <w:b/>
          <w:bCs/>
        </w:rPr>
        <w:t>sla</w:t>
      </w:r>
      <w:proofErr w:type="spellEnd"/>
      <w:r w:rsidRPr="005D1DA6">
        <w:rPr>
          <w:b/>
          <w:bCs/>
        </w:rPr>
        <w:t xml:space="preserve"> summary</w:t>
      </w:r>
    </w:p>
    <w:p w14:paraId="0611F3A8" w14:textId="77777777" w:rsidR="00B367BC" w:rsidRPr="003C6F9C" w:rsidRDefault="00B367BC" w:rsidP="005D1DA6">
      <w:pPr>
        <w:pStyle w:val="CMDOutput"/>
      </w:pPr>
      <w:r w:rsidRPr="003C6F9C">
        <w:t>IPSLAs Latest Operation Summary</w:t>
      </w:r>
    </w:p>
    <w:p w14:paraId="79BD2448" w14:textId="77777777" w:rsidR="00B367BC" w:rsidRPr="000E7804" w:rsidRDefault="00B367BC" w:rsidP="005D1DA6">
      <w:pPr>
        <w:pStyle w:val="CMDOutput"/>
      </w:pPr>
      <w:r w:rsidRPr="003C6F9C">
        <w:t>Codes: * active, ^ inactive, ~ pending</w:t>
      </w:r>
    </w:p>
    <w:p w14:paraId="6825DD75" w14:textId="77777777" w:rsidR="00B367BC" w:rsidRPr="0073435D" w:rsidRDefault="00B367BC" w:rsidP="005D1DA6">
      <w:pPr>
        <w:pStyle w:val="CMDOutput"/>
      </w:pPr>
      <w:r w:rsidRPr="000E7804">
        <w:t>All Stats are in milliseconds. Stats with u are i</w:t>
      </w:r>
      <w:r w:rsidRPr="0073435D">
        <w:t>n microseconds</w:t>
      </w:r>
    </w:p>
    <w:p w14:paraId="0FADC2B9" w14:textId="77777777" w:rsidR="00B367BC" w:rsidRPr="001866DD" w:rsidRDefault="00B367BC" w:rsidP="005D1DA6">
      <w:pPr>
        <w:pStyle w:val="CMDOutput"/>
      </w:pPr>
    </w:p>
    <w:p w14:paraId="1813F84B" w14:textId="77777777" w:rsidR="00B367BC" w:rsidRPr="001866DD" w:rsidRDefault="00B367BC" w:rsidP="005D1DA6">
      <w:pPr>
        <w:pStyle w:val="CMDOutput"/>
      </w:pPr>
      <w:r w:rsidRPr="001866DD">
        <w:t>ID           Type        Destination       Stats       Return      Last</w:t>
      </w:r>
    </w:p>
    <w:p w14:paraId="51291ADB" w14:textId="77777777" w:rsidR="00B367BC" w:rsidRPr="001866DD" w:rsidRDefault="00B367BC" w:rsidP="005D1DA6">
      <w:pPr>
        <w:pStyle w:val="CMDOutput"/>
      </w:pPr>
      <w:r w:rsidRPr="001866DD">
        <w:t xml:space="preserve">                                                       Code        Run </w:t>
      </w:r>
    </w:p>
    <w:p w14:paraId="30F81395" w14:textId="77777777" w:rsidR="00B367BC" w:rsidRPr="005D1DA6" w:rsidRDefault="00B367BC" w:rsidP="005D1DA6">
      <w:pPr>
        <w:pStyle w:val="CMDOutput"/>
      </w:pPr>
      <w:r w:rsidRPr="001866DD">
        <w:t>-------------------------------------------------------------</w:t>
      </w:r>
      <w:r w:rsidRPr="005D1DA6">
        <w:t>----------</w:t>
      </w:r>
    </w:p>
    <w:p w14:paraId="381414AB" w14:textId="6643983F" w:rsidR="00B367BC" w:rsidRPr="005D1DA6" w:rsidRDefault="00B367BC" w:rsidP="005D1DA6">
      <w:pPr>
        <w:pStyle w:val="CMDOutput"/>
      </w:pPr>
      <w:r w:rsidRPr="005D1DA6">
        <w:t xml:space="preserve">*4           </w:t>
      </w:r>
      <w:proofErr w:type="spellStart"/>
      <w:r w:rsidRPr="005D1DA6">
        <w:t>icmp</w:t>
      </w:r>
      <w:proofErr w:type="spellEnd"/>
      <w:r w:rsidRPr="005D1DA6">
        <w:t xml:space="preserve">-echo   192.168.1.1       RTT=2       </w:t>
      </w:r>
      <w:r w:rsidRPr="005D1DA6">
        <w:rPr>
          <w:highlight w:val="yellow"/>
        </w:rPr>
        <w:t>OK</w:t>
      </w:r>
      <w:r w:rsidRPr="005D1DA6">
        <w:t xml:space="preserve">          12 seconds ago</w:t>
      </w:r>
    </w:p>
    <w:p w14:paraId="7569C048" w14:textId="3FF75C93" w:rsidR="00B367BC" w:rsidRPr="001866DD" w:rsidRDefault="00B367BC" w:rsidP="005D1DA6">
      <w:pPr>
        <w:pStyle w:val="CMDOutput"/>
      </w:pPr>
      <w:r w:rsidRPr="005D1DA6">
        <w:t xml:space="preserve">                                                                                </w:t>
      </w:r>
      <w:r w:rsidR="00C35620">
        <w:t xml:space="preserve"> </w:t>
      </w:r>
    </w:p>
    <w:p w14:paraId="75027407" w14:textId="0FA75018" w:rsidR="00B367BC" w:rsidRPr="001866DD" w:rsidRDefault="00B367BC" w:rsidP="005D1DA6">
      <w:pPr>
        <w:pStyle w:val="CMDOutput"/>
      </w:pPr>
      <w:r w:rsidRPr="001866DD">
        <w:t xml:space="preserve">                                                                                </w:t>
      </w:r>
      <w:r w:rsidR="00C35620">
        <w:t xml:space="preserve"> </w:t>
      </w:r>
    </w:p>
    <w:p w14:paraId="7A2A23B4" w14:textId="20B85048" w:rsidR="00B367BC" w:rsidRPr="001866DD" w:rsidRDefault="00B367BC" w:rsidP="005D1DA6">
      <w:pPr>
        <w:pStyle w:val="CMDOutput"/>
      </w:pPr>
      <w:r w:rsidRPr="001866DD">
        <w:t xml:space="preserve">                                                                                </w:t>
      </w:r>
      <w:r w:rsidR="00C35620">
        <w:t xml:space="preserve"> </w:t>
      </w:r>
    </w:p>
    <w:p w14:paraId="3DA8B7A3" w14:textId="77777777" w:rsidR="00B367BC" w:rsidRPr="001866DD" w:rsidRDefault="00B367BC" w:rsidP="005D1DA6">
      <w:pPr>
        <w:pStyle w:val="CMDOutput"/>
      </w:pPr>
      <w:r w:rsidRPr="001866DD">
        <w:t xml:space="preserve">*6           </w:t>
      </w:r>
      <w:proofErr w:type="spellStart"/>
      <w:r w:rsidRPr="001866DD">
        <w:t>icmp</w:t>
      </w:r>
      <w:proofErr w:type="spellEnd"/>
      <w:r w:rsidRPr="001866DD">
        <w:t>-echo   2001:DB</w:t>
      </w:r>
      <w:proofErr w:type="gramStart"/>
      <w:r w:rsidRPr="001866DD">
        <w:t>8:ACAD</w:t>
      </w:r>
      <w:proofErr w:type="gramEnd"/>
      <w:r w:rsidRPr="001866DD">
        <w:t xml:space="preserve">:100 RTT=1       </w:t>
      </w:r>
      <w:r w:rsidRPr="001866DD">
        <w:rPr>
          <w:highlight w:val="yellow"/>
        </w:rPr>
        <w:t>OK</w:t>
      </w:r>
      <w:r w:rsidRPr="001866DD">
        <w:t xml:space="preserve">          12 seconds ago</w:t>
      </w:r>
    </w:p>
    <w:p w14:paraId="0C99BCD0" w14:textId="332A79BD" w:rsidR="00B367BC" w:rsidRPr="001866DD" w:rsidRDefault="00B367BC" w:rsidP="005D1DA6">
      <w:pPr>
        <w:pStyle w:val="CMDOutput"/>
      </w:pPr>
      <w:r w:rsidRPr="005D1DA6">
        <w:t xml:space="preserve">                         0::1                                                  </w:t>
      </w:r>
      <w:r w:rsidR="00C35620">
        <w:t xml:space="preserve">  </w:t>
      </w:r>
    </w:p>
    <w:p w14:paraId="4555BEF4" w14:textId="4309204F" w:rsidR="00B367BC" w:rsidRDefault="00B367BC" w:rsidP="005D1DA6">
      <w:pPr>
        <w:pStyle w:val="SubStepAlpha"/>
      </w:pPr>
      <w:r>
        <w:t xml:space="preserve">To test and see what response the SLAs give in a failure, issue the </w:t>
      </w:r>
      <w:r w:rsidRPr="00D62531">
        <w:rPr>
          <w:b/>
        </w:rPr>
        <w:t xml:space="preserve">shutdown </w:t>
      </w:r>
      <w:r>
        <w:t xml:space="preserve">command on R1 interface </w:t>
      </w:r>
      <w:r w:rsidR="00C35620">
        <w:t>G</w:t>
      </w:r>
      <w:r>
        <w:t xml:space="preserve">0/0/0, then issue the </w:t>
      </w:r>
      <w:r w:rsidRPr="00D62531">
        <w:rPr>
          <w:b/>
        </w:rPr>
        <w:t xml:space="preserve">show </w:t>
      </w:r>
      <w:proofErr w:type="spellStart"/>
      <w:r w:rsidRPr="00D62531">
        <w:rPr>
          <w:b/>
        </w:rPr>
        <w:t>ip</w:t>
      </w:r>
      <w:proofErr w:type="spellEnd"/>
      <w:r w:rsidRPr="00D62531">
        <w:rPr>
          <w:b/>
        </w:rPr>
        <w:t xml:space="preserve"> </w:t>
      </w:r>
      <w:proofErr w:type="spellStart"/>
      <w:r w:rsidRPr="00D62531">
        <w:rPr>
          <w:b/>
        </w:rPr>
        <w:t>sla</w:t>
      </w:r>
      <w:proofErr w:type="spellEnd"/>
      <w:r w:rsidRPr="00D62531">
        <w:rPr>
          <w:b/>
        </w:rPr>
        <w:t xml:space="preserve"> summary</w:t>
      </w:r>
      <w:r>
        <w:t xml:space="preserve"> command again.</w:t>
      </w:r>
    </w:p>
    <w:p w14:paraId="058B6E03" w14:textId="77777777" w:rsidR="00B367BC" w:rsidRDefault="00B367BC" w:rsidP="005D1DA6">
      <w:pPr>
        <w:pStyle w:val="CMD"/>
      </w:pPr>
      <w:r>
        <w:t xml:space="preserve">D1# </w:t>
      </w:r>
      <w:r w:rsidRPr="005D1DA6">
        <w:rPr>
          <w:b/>
          <w:bCs/>
        </w:rPr>
        <w:t xml:space="preserve">show </w:t>
      </w:r>
      <w:proofErr w:type="spellStart"/>
      <w:r w:rsidRPr="005D1DA6">
        <w:rPr>
          <w:b/>
          <w:bCs/>
        </w:rPr>
        <w:t>ip</w:t>
      </w:r>
      <w:proofErr w:type="spellEnd"/>
      <w:r w:rsidRPr="005D1DA6">
        <w:rPr>
          <w:b/>
          <w:bCs/>
        </w:rPr>
        <w:t xml:space="preserve"> </w:t>
      </w:r>
      <w:proofErr w:type="spellStart"/>
      <w:r w:rsidRPr="005D1DA6">
        <w:rPr>
          <w:b/>
          <w:bCs/>
        </w:rPr>
        <w:t>sla</w:t>
      </w:r>
      <w:proofErr w:type="spellEnd"/>
      <w:r w:rsidRPr="005D1DA6">
        <w:rPr>
          <w:b/>
          <w:bCs/>
        </w:rPr>
        <w:t xml:space="preserve"> summary</w:t>
      </w:r>
    </w:p>
    <w:p w14:paraId="5108149F" w14:textId="77777777" w:rsidR="00B367BC" w:rsidRPr="00D62531" w:rsidRDefault="00B367BC" w:rsidP="005D1DA6">
      <w:pPr>
        <w:pStyle w:val="CMDOutput"/>
      </w:pPr>
      <w:r w:rsidRPr="00D62531">
        <w:t>IPSLAs Latest Operation Summary</w:t>
      </w:r>
    </w:p>
    <w:p w14:paraId="3E0C060E" w14:textId="77777777" w:rsidR="00B367BC" w:rsidRPr="00D62531" w:rsidRDefault="00B367BC" w:rsidP="005D1DA6">
      <w:pPr>
        <w:pStyle w:val="CMDOutput"/>
      </w:pPr>
      <w:r w:rsidRPr="00D62531">
        <w:t>Codes: * active, ^ inactive, ~ pending</w:t>
      </w:r>
    </w:p>
    <w:p w14:paraId="6E512F4F" w14:textId="77777777" w:rsidR="00B367BC" w:rsidRPr="00D62531" w:rsidRDefault="00B367BC" w:rsidP="005D1DA6">
      <w:pPr>
        <w:pStyle w:val="CMDOutput"/>
      </w:pPr>
      <w:r w:rsidRPr="00D62531">
        <w:t>All Stats are in milliseconds. Stats with u are in microseconds</w:t>
      </w:r>
    </w:p>
    <w:p w14:paraId="3B90DCF1" w14:textId="77777777" w:rsidR="00B367BC" w:rsidRPr="00D62531" w:rsidRDefault="00B367BC" w:rsidP="005D1DA6">
      <w:pPr>
        <w:pStyle w:val="CMDOutput"/>
      </w:pPr>
    </w:p>
    <w:p w14:paraId="3F78CB1D" w14:textId="77777777" w:rsidR="00B367BC" w:rsidRPr="00D62531" w:rsidRDefault="00B367BC" w:rsidP="005D1DA6">
      <w:pPr>
        <w:pStyle w:val="CMDOutput"/>
      </w:pPr>
      <w:r w:rsidRPr="00D62531">
        <w:t>ID           Type        Destination       Stats       Return      Last</w:t>
      </w:r>
    </w:p>
    <w:p w14:paraId="1814EEE8" w14:textId="77777777" w:rsidR="00B367BC" w:rsidRPr="00D62531" w:rsidRDefault="00B367BC" w:rsidP="005D1DA6">
      <w:pPr>
        <w:pStyle w:val="CMDOutput"/>
      </w:pPr>
      <w:r w:rsidRPr="00D62531">
        <w:t xml:space="preserve">                                                       Code        Run </w:t>
      </w:r>
    </w:p>
    <w:p w14:paraId="761DE5D0" w14:textId="77777777" w:rsidR="00B367BC" w:rsidRPr="00D62531" w:rsidRDefault="00B367BC" w:rsidP="005D1DA6">
      <w:pPr>
        <w:pStyle w:val="CMDOutput"/>
      </w:pPr>
      <w:r w:rsidRPr="00D62531">
        <w:t>-----------------------------------------------------------------------</w:t>
      </w:r>
    </w:p>
    <w:p w14:paraId="74064ADB" w14:textId="77777777" w:rsidR="00B367BC" w:rsidRPr="00D62531" w:rsidRDefault="00B367BC" w:rsidP="005D1DA6">
      <w:pPr>
        <w:pStyle w:val="CMDOutput"/>
      </w:pPr>
      <w:r w:rsidRPr="00D62531">
        <w:t xml:space="preserve">*4           </w:t>
      </w:r>
      <w:proofErr w:type="spellStart"/>
      <w:r w:rsidRPr="00D62531">
        <w:t>icmp</w:t>
      </w:r>
      <w:proofErr w:type="spellEnd"/>
      <w:r w:rsidRPr="00D62531">
        <w:t xml:space="preserve">-echo   192.168.1.1       -           </w:t>
      </w:r>
      <w:r w:rsidRPr="00D62531">
        <w:rPr>
          <w:highlight w:val="yellow"/>
        </w:rPr>
        <w:t>Timeout</w:t>
      </w:r>
      <w:r w:rsidRPr="00D62531">
        <w:t xml:space="preserve">     8 seconds ago</w:t>
      </w:r>
    </w:p>
    <w:p w14:paraId="30729BC9" w14:textId="77777777" w:rsidR="00B367BC" w:rsidRPr="00D62531" w:rsidRDefault="00B367BC" w:rsidP="005D1DA6">
      <w:pPr>
        <w:pStyle w:val="CMDOutput"/>
      </w:pPr>
      <w:r w:rsidRPr="00D62531">
        <w:t xml:space="preserve">                                                                                </w:t>
      </w:r>
    </w:p>
    <w:p w14:paraId="37CF3AF9" w14:textId="77777777" w:rsidR="00B367BC" w:rsidRPr="00D62531" w:rsidRDefault="00B367BC" w:rsidP="005D1DA6">
      <w:pPr>
        <w:pStyle w:val="CMDOutput"/>
      </w:pPr>
      <w:r w:rsidRPr="00D62531">
        <w:t xml:space="preserve">                                                                                </w:t>
      </w:r>
    </w:p>
    <w:p w14:paraId="24162AD7" w14:textId="77777777" w:rsidR="00B367BC" w:rsidRPr="00D62531" w:rsidRDefault="00B367BC" w:rsidP="005D1DA6">
      <w:pPr>
        <w:pStyle w:val="CMDOutput"/>
      </w:pPr>
      <w:r w:rsidRPr="00D62531">
        <w:t xml:space="preserve">                                                                                </w:t>
      </w:r>
    </w:p>
    <w:p w14:paraId="01763F6B" w14:textId="77777777" w:rsidR="00B367BC" w:rsidRPr="00D62531" w:rsidRDefault="00B367BC" w:rsidP="005D1DA6">
      <w:pPr>
        <w:pStyle w:val="CMDOutput"/>
      </w:pPr>
      <w:r w:rsidRPr="00D62531">
        <w:t xml:space="preserve">                                                                                </w:t>
      </w:r>
    </w:p>
    <w:p w14:paraId="306BA006" w14:textId="77777777" w:rsidR="00B367BC" w:rsidRPr="00D62531" w:rsidRDefault="00B367BC" w:rsidP="005D1DA6">
      <w:pPr>
        <w:pStyle w:val="CMDOutput"/>
      </w:pPr>
      <w:r w:rsidRPr="00D62531">
        <w:t xml:space="preserve">*6           </w:t>
      </w:r>
      <w:proofErr w:type="spellStart"/>
      <w:r w:rsidRPr="00D62531">
        <w:t>icmp</w:t>
      </w:r>
      <w:proofErr w:type="spellEnd"/>
      <w:r w:rsidRPr="00D62531">
        <w:t>-echo   2001:DB</w:t>
      </w:r>
      <w:proofErr w:type="gramStart"/>
      <w:r w:rsidRPr="00D62531">
        <w:t>8:ACAD</w:t>
      </w:r>
      <w:proofErr w:type="gramEnd"/>
      <w:r w:rsidRPr="00D62531">
        <w:t xml:space="preserve">:100 -           </w:t>
      </w:r>
      <w:r w:rsidRPr="00D62531">
        <w:rPr>
          <w:highlight w:val="yellow"/>
        </w:rPr>
        <w:t>Timeout</w:t>
      </w:r>
      <w:r w:rsidRPr="00D62531">
        <w:t xml:space="preserve">     8 seconds ago</w:t>
      </w:r>
    </w:p>
    <w:p w14:paraId="2BE6C9D8" w14:textId="77777777" w:rsidR="00B367BC" w:rsidRPr="00D62531" w:rsidRDefault="00B367BC" w:rsidP="005D1DA6">
      <w:pPr>
        <w:pStyle w:val="CMDOutput"/>
      </w:pPr>
      <w:r w:rsidRPr="00D62531">
        <w:t xml:space="preserve">                         0::1                                                   </w:t>
      </w:r>
    </w:p>
    <w:p w14:paraId="2181E50A" w14:textId="77777777" w:rsidR="00B367BC" w:rsidRDefault="00B367BC" w:rsidP="005D1DA6">
      <w:pPr>
        <w:pStyle w:val="SubStepAlpha"/>
      </w:pPr>
      <w:r>
        <w:lastRenderedPageBreak/>
        <w:t xml:space="preserve">Issue the command </w:t>
      </w:r>
      <w:r w:rsidRPr="00D62531">
        <w:rPr>
          <w:b/>
        </w:rPr>
        <w:t xml:space="preserve">show </w:t>
      </w:r>
      <w:proofErr w:type="spellStart"/>
      <w:r w:rsidRPr="00D62531">
        <w:rPr>
          <w:b/>
        </w:rPr>
        <w:t>ip</w:t>
      </w:r>
      <w:proofErr w:type="spellEnd"/>
      <w:r w:rsidRPr="00D62531">
        <w:rPr>
          <w:b/>
        </w:rPr>
        <w:t xml:space="preserve"> </w:t>
      </w:r>
      <w:proofErr w:type="spellStart"/>
      <w:r w:rsidRPr="00D62531">
        <w:rPr>
          <w:b/>
        </w:rPr>
        <w:t>sla</w:t>
      </w:r>
      <w:proofErr w:type="spellEnd"/>
      <w:r w:rsidRPr="00D62531">
        <w:rPr>
          <w:b/>
        </w:rPr>
        <w:t xml:space="preserve"> configuration 4</w:t>
      </w:r>
      <w:r>
        <w:t xml:space="preserve"> to see details on IP SLA 4.</w:t>
      </w:r>
    </w:p>
    <w:p w14:paraId="0F3C6B61" w14:textId="77777777" w:rsidR="00B367BC" w:rsidRPr="00D62531" w:rsidRDefault="00B367BC" w:rsidP="00B367BC">
      <w:pPr>
        <w:pStyle w:val="CMD"/>
        <w:rPr>
          <w:b/>
          <w:bCs/>
        </w:rPr>
      </w:pPr>
      <w:r>
        <w:t xml:space="preserve">D1# </w:t>
      </w:r>
      <w:r w:rsidRPr="00D62531">
        <w:rPr>
          <w:b/>
          <w:bCs/>
        </w:rPr>
        <w:t xml:space="preserve">show </w:t>
      </w:r>
      <w:proofErr w:type="spellStart"/>
      <w:r w:rsidRPr="00D62531">
        <w:rPr>
          <w:b/>
          <w:bCs/>
        </w:rPr>
        <w:t>ip</w:t>
      </w:r>
      <w:proofErr w:type="spellEnd"/>
      <w:r w:rsidRPr="00D62531">
        <w:rPr>
          <w:b/>
          <w:bCs/>
        </w:rPr>
        <w:t xml:space="preserve"> </w:t>
      </w:r>
      <w:proofErr w:type="spellStart"/>
      <w:r w:rsidRPr="00D62531">
        <w:rPr>
          <w:b/>
          <w:bCs/>
        </w:rPr>
        <w:t>sla</w:t>
      </w:r>
      <w:proofErr w:type="spellEnd"/>
      <w:r w:rsidRPr="00D62531">
        <w:rPr>
          <w:b/>
          <w:bCs/>
        </w:rPr>
        <w:t xml:space="preserve"> configuration 4</w:t>
      </w:r>
    </w:p>
    <w:p w14:paraId="1BF02B4D" w14:textId="77777777" w:rsidR="00B367BC" w:rsidRDefault="00B367BC" w:rsidP="005D1DA6">
      <w:pPr>
        <w:pStyle w:val="CMDOutput"/>
      </w:pPr>
      <w:r>
        <w:t>IP SLAs Infrastructure Engine-III</w:t>
      </w:r>
    </w:p>
    <w:p w14:paraId="67B9F240" w14:textId="77777777" w:rsidR="00B367BC" w:rsidRDefault="00B367BC" w:rsidP="005D1DA6">
      <w:pPr>
        <w:pStyle w:val="CMDOutput"/>
      </w:pPr>
      <w:r>
        <w:t>Entry number: 4</w:t>
      </w:r>
    </w:p>
    <w:p w14:paraId="638F73D0" w14:textId="77777777" w:rsidR="00B367BC" w:rsidRDefault="00B367BC" w:rsidP="005D1DA6">
      <w:pPr>
        <w:pStyle w:val="CMDOutput"/>
      </w:pPr>
      <w:r>
        <w:t xml:space="preserve">Owner: </w:t>
      </w:r>
    </w:p>
    <w:p w14:paraId="115AE85A" w14:textId="77777777" w:rsidR="00B367BC" w:rsidRDefault="00B367BC" w:rsidP="005D1DA6">
      <w:pPr>
        <w:pStyle w:val="CMDOutput"/>
      </w:pPr>
      <w:r>
        <w:t xml:space="preserve">Tag: </w:t>
      </w:r>
    </w:p>
    <w:p w14:paraId="67908CD9" w14:textId="77777777" w:rsidR="00B367BC" w:rsidRDefault="00B367BC" w:rsidP="005D1DA6">
      <w:pPr>
        <w:pStyle w:val="CMDOutput"/>
      </w:pPr>
      <w:r>
        <w:t>Operation timeout (milliseconds): 5000</w:t>
      </w:r>
    </w:p>
    <w:p w14:paraId="2F785DF7" w14:textId="77777777" w:rsidR="00B367BC" w:rsidRDefault="00B367BC" w:rsidP="005D1DA6">
      <w:pPr>
        <w:pStyle w:val="CMDOutput"/>
      </w:pPr>
      <w:r>
        <w:t xml:space="preserve">Type of operation to perform: </w:t>
      </w:r>
      <w:proofErr w:type="spellStart"/>
      <w:r>
        <w:t>icmp</w:t>
      </w:r>
      <w:proofErr w:type="spellEnd"/>
      <w:r>
        <w:t>-echo</w:t>
      </w:r>
    </w:p>
    <w:p w14:paraId="37B98D3F" w14:textId="77777777" w:rsidR="00B367BC" w:rsidRDefault="00B367BC" w:rsidP="005D1DA6">
      <w:pPr>
        <w:pStyle w:val="CMDOutput"/>
      </w:pPr>
      <w:r>
        <w:t>Target address/Source address: 192.168.1.1/0.0.0.0</w:t>
      </w:r>
    </w:p>
    <w:p w14:paraId="646C6C6C" w14:textId="77777777" w:rsidR="00B367BC" w:rsidRDefault="00B367BC" w:rsidP="005D1DA6">
      <w:pPr>
        <w:pStyle w:val="CMDOutput"/>
      </w:pPr>
      <w:r>
        <w:t xml:space="preserve">Type </w:t>
      </w:r>
      <w:proofErr w:type="gramStart"/>
      <w:r>
        <w:t>Of</w:t>
      </w:r>
      <w:proofErr w:type="gramEnd"/>
      <w:r>
        <w:t xml:space="preserve"> Service parameter: 0x0</w:t>
      </w:r>
    </w:p>
    <w:p w14:paraId="2E885077" w14:textId="77777777" w:rsidR="00B367BC" w:rsidRDefault="00B367BC" w:rsidP="005D1DA6">
      <w:pPr>
        <w:pStyle w:val="CMDOutput"/>
      </w:pPr>
      <w:r>
        <w:t>Request size (ARR data portion): 28</w:t>
      </w:r>
    </w:p>
    <w:p w14:paraId="3E83A7EB" w14:textId="77777777" w:rsidR="00B367BC" w:rsidRDefault="00B367BC" w:rsidP="005D1DA6">
      <w:pPr>
        <w:pStyle w:val="CMDOutput"/>
      </w:pPr>
      <w:r>
        <w:t>Data pattern: 0xABCDABCD</w:t>
      </w:r>
    </w:p>
    <w:p w14:paraId="5BCDAF2C" w14:textId="77777777" w:rsidR="00B367BC" w:rsidRDefault="00B367BC" w:rsidP="005D1DA6">
      <w:pPr>
        <w:pStyle w:val="CMDOutput"/>
      </w:pPr>
      <w:r>
        <w:t>Verify data: No</w:t>
      </w:r>
    </w:p>
    <w:p w14:paraId="7CC60BCA" w14:textId="77777777" w:rsidR="00B367BC" w:rsidRDefault="00B367BC" w:rsidP="005D1DA6">
      <w:pPr>
        <w:pStyle w:val="CMDOutput"/>
      </w:pPr>
      <w:proofErr w:type="spellStart"/>
      <w:r>
        <w:t>Vrf</w:t>
      </w:r>
      <w:proofErr w:type="spellEnd"/>
      <w:r>
        <w:t xml:space="preserve"> Name: </w:t>
      </w:r>
    </w:p>
    <w:p w14:paraId="54BF384C" w14:textId="77777777" w:rsidR="00B367BC" w:rsidRDefault="00B367BC" w:rsidP="005D1DA6">
      <w:pPr>
        <w:pStyle w:val="CMDOutput"/>
      </w:pPr>
      <w:r>
        <w:t>Schedule:</w:t>
      </w:r>
    </w:p>
    <w:p w14:paraId="46DF9573" w14:textId="77777777" w:rsidR="00B367BC" w:rsidRDefault="00B367BC" w:rsidP="005D1DA6">
      <w:pPr>
        <w:pStyle w:val="CMDOutput"/>
      </w:pPr>
      <w:r>
        <w:t xml:space="preserve">   Operation frequency (seconds): </w:t>
      </w:r>
      <w:proofErr w:type="gramStart"/>
      <w:r>
        <w:t>15  (</w:t>
      </w:r>
      <w:proofErr w:type="gramEnd"/>
      <w:r>
        <w:t>not considered if randomly scheduled)</w:t>
      </w:r>
    </w:p>
    <w:p w14:paraId="0A752E74" w14:textId="77777777" w:rsidR="00B367BC" w:rsidRDefault="00B367BC" w:rsidP="005D1DA6">
      <w:pPr>
        <w:pStyle w:val="CMDOutput"/>
      </w:pPr>
      <w:r>
        <w:t xml:space="preserve">   Next Scheduled Start Time: Start Time already passed</w:t>
      </w:r>
    </w:p>
    <w:p w14:paraId="4C83CB2B" w14:textId="77777777" w:rsidR="00B367BC" w:rsidRDefault="00B367BC" w:rsidP="005D1DA6">
      <w:pPr>
        <w:pStyle w:val="CMDOutput"/>
      </w:pPr>
      <w:r>
        <w:t xml:space="preserve">   Group </w:t>
      </w:r>
      <w:proofErr w:type="gramStart"/>
      <w:r>
        <w:t>Scheduled :</w:t>
      </w:r>
      <w:proofErr w:type="gramEnd"/>
      <w:r>
        <w:t xml:space="preserve"> FALSE</w:t>
      </w:r>
    </w:p>
    <w:p w14:paraId="7715FED8" w14:textId="77777777" w:rsidR="00B367BC" w:rsidRDefault="00B367BC" w:rsidP="005D1DA6">
      <w:pPr>
        <w:pStyle w:val="CMDOutput"/>
      </w:pPr>
      <w:r>
        <w:t xml:space="preserve">   Randomly </w:t>
      </w:r>
      <w:proofErr w:type="gramStart"/>
      <w:r>
        <w:t>Scheduled :</w:t>
      </w:r>
      <w:proofErr w:type="gramEnd"/>
      <w:r>
        <w:t xml:space="preserve"> FALSE</w:t>
      </w:r>
    </w:p>
    <w:p w14:paraId="21DE9696" w14:textId="77777777" w:rsidR="00B367BC" w:rsidRDefault="00B367BC" w:rsidP="005D1DA6">
      <w:pPr>
        <w:pStyle w:val="CMDOutput"/>
      </w:pPr>
      <w:r>
        <w:t xml:space="preserve">   Life (seconds): Forever</w:t>
      </w:r>
    </w:p>
    <w:p w14:paraId="7343C48B" w14:textId="77777777" w:rsidR="00B367BC" w:rsidRDefault="00B367BC" w:rsidP="005D1DA6">
      <w:pPr>
        <w:pStyle w:val="CMDOutput"/>
      </w:pPr>
      <w:r>
        <w:t xml:space="preserve">   Entry </w:t>
      </w:r>
      <w:proofErr w:type="spellStart"/>
      <w:r>
        <w:t>Ageout</w:t>
      </w:r>
      <w:proofErr w:type="spellEnd"/>
      <w:r>
        <w:t xml:space="preserve"> (seconds): never</w:t>
      </w:r>
    </w:p>
    <w:p w14:paraId="09D7F05A" w14:textId="77777777" w:rsidR="00B367BC" w:rsidRDefault="00B367BC" w:rsidP="005D1DA6">
      <w:pPr>
        <w:pStyle w:val="CMDOutput"/>
      </w:pPr>
      <w:r>
        <w:t xml:space="preserve">   Recurring (Starting Everyday): FALSE</w:t>
      </w:r>
    </w:p>
    <w:p w14:paraId="3C2C56E1" w14:textId="77777777" w:rsidR="00B367BC" w:rsidRDefault="00B367BC" w:rsidP="005D1DA6">
      <w:pPr>
        <w:pStyle w:val="CMDOutput"/>
      </w:pPr>
      <w:r>
        <w:t xml:space="preserve">   Status of entry (SNMP </w:t>
      </w:r>
      <w:proofErr w:type="spellStart"/>
      <w:r>
        <w:t>RowStatus</w:t>
      </w:r>
      <w:proofErr w:type="spellEnd"/>
      <w:r>
        <w:t>): Active</w:t>
      </w:r>
    </w:p>
    <w:p w14:paraId="0C0DD9B2" w14:textId="77777777" w:rsidR="00B367BC" w:rsidRDefault="00B367BC" w:rsidP="005D1DA6">
      <w:pPr>
        <w:pStyle w:val="CMDOutput"/>
      </w:pPr>
      <w:r>
        <w:t>Threshold (milliseconds): 5000</w:t>
      </w:r>
    </w:p>
    <w:p w14:paraId="0A6540FB" w14:textId="77777777" w:rsidR="00B367BC" w:rsidRDefault="00B367BC" w:rsidP="005D1DA6">
      <w:pPr>
        <w:pStyle w:val="CMDOutput"/>
      </w:pPr>
      <w:r>
        <w:t>Distribution Statistics:</w:t>
      </w:r>
    </w:p>
    <w:p w14:paraId="697AA350" w14:textId="77777777" w:rsidR="00B367BC" w:rsidRDefault="00B367BC" w:rsidP="005D1DA6">
      <w:pPr>
        <w:pStyle w:val="CMDOutput"/>
      </w:pPr>
      <w:r>
        <w:t xml:space="preserve">   Number of statistic hours kept: 2</w:t>
      </w:r>
    </w:p>
    <w:p w14:paraId="20D834DE" w14:textId="77777777" w:rsidR="00B367BC" w:rsidRDefault="00B367BC" w:rsidP="005D1DA6">
      <w:pPr>
        <w:pStyle w:val="CMDOutput"/>
      </w:pPr>
      <w:r>
        <w:t xml:space="preserve">   Number of statistic distribution buckets kept: 1</w:t>
      </w:r>
    </w:p>
    <w:p w14:paraId="2170E558" w14:textId="77777777" w:rsidR="00B367BC" w:rsidRDefault="00B367BC" w:rsidP="005D1DA6">
      <w:pPr>
        <w:pStyle w:val="CMDOutput"/>
      </w:pPr>
      <w:r>
        <w:t xml:space="preserve">   Statistic distribution interval (milliseconds): 20</w:t>
      </w:r>
    </w:p>
    <w:p w14:paraId="031B1965" w14:textId="77777777" w:rsidR="00B367BC" w:rsidRDefault="00B367BC" w:rsidP="005D1DA6">
      <w:pPr>
        <w:pStyle w:val="CMDOutput"/>
      </w:pPr>
      <w:r>
        <w:t>Enhanced History:</w:t>
      </w:r>
    </w:p>
    <w:p w14:paraId="41A9E28D" w14:textId="77777777" w:rsidR="00B367BC" w:rsidRDefault="00B367BC" w:rsidP="005D1DA6">
      <w:pPr>
        <w:pStyle w:val="CMDOutput"/>
      </w:pPr>
      <w:r>
        <w:t>History Statistics:</w:t>
      </w:r>
    </w:p>
    <w:p w14:paraId="2D65112B" w14:textId="77777777" w:rsidR="00B367BC" w:rsidRDefault="00B367BC" w:rsidP="005D1DA6">
      <w:pPr>
        <w:pStyle w:val="CMDOutput"/>
      </w:pPr>
      <w:r>
        <w:t xml:space="preserve">   Number of </w:t>
      </w:r>
      <w:proofErr w:type="gramStart"/>
      <w:r>
        <w:t>history</w:t>
      </w:r>
      <w:proofErr w:type="gramEnd"/>
      <w:r>
        <w:t xml:space="preserve"> Lives kept: 0</w:t>
      </w:r>
    </w:p>
    <w:p w14:paraId="19507637" w14:textId="77777777" w:rsidR="00B367BC" w:rsidRDefault="00B367BC" w:rsidP="005D1DA6">
      <w:pPr>
        <w:pStyle w:val="CMDOutput"/>
      </w:pPr>
      <w:r>
        <w:t xml:space="preserve">   Number of history Buckets kept: 15</w:t>
      </w:r>
    </w:p>
    <w:p w14:paraId="3E64E3F7" w14:textId="7F9255F3" w:rsidR="00B367BC" w:rsidRDefault="00B367BC" w:rsidP="005D1DA6">
      <w:pPr>
        <w:pStyle w:val="CMDOutput"/>
      </w:pPr>
      <w:r>
        <w:t xml:space="preserve">   History Filter Type: None</w:t>
      </w:r>
    </w:p>
    <w:p w14:paraId="3F8A4B0E" w14:textId="77777777" w:rsidR="00B367BC" w:rsidRDefault="00B367BC" w:rsidP="005D1DA6">
      <w:pPr>
        <w:pStyle w:val="SubStepAlpha"/>
      </w:pPr>
      <w:r>
        <w:t xml:space="preserve">Issue the command </w:t>
      </w:r>
      <w:r w:rsidRPr="00500485">
        <w:rPr>
          <w:b/>
        </w:rPr>
        <w:t xml:space="preserve">show </w:t>
      </w:r>
      <w:proofErr w:type="spellStart"/>
      <w:r w:rsidRPr="00500485">
        <w:rPr>
          <w:b/>
        </w:rPr>
        <w:t>ip</w:t>
      </w:r>
      <w:proofErr w:type="spellEnd"/>
      <w:r w:rsidRPr="00500485">
        <w:rPr>
          <w:b/>
        </w:rPr>
        <w:t xml:space="preserve"> </w:t>
      </w:r>
      <w:proofErr w:type="spellStart"/>
      <w:r w:rsidRPr="00500485">
        <w:rPr>
          <w:b/>
        </w:rPr>
        <w:t>sla</w:t>
      </w:r>
      <w:proofErr w:type="spellEnd"/>
      <w:r w:rsidRPr="00500485">
        <w:rPr>
          <w:b/>
        </w:rPr>
        <w:t xml:space="preserve"> statistics 4</w:t>
      </w:r>
      <w:r>
        <w:t xml:space="preserve"> to examine statistical information on this IP SLA.</w:t>
      </w:r>
    </w:p>
    <w:p w14:paraId="376E2723" w14:textId="2BF840D7" w:rsidR="00B367BC" w:rsidRDefault="00B367BC" w:rsidP="00B367BC">
      <w:pPr>
        <w:pStyle w:val="CMD"/>
      </w:pPr>
      <w:r>
        <w:t xml:space="preserve">D1# </w:t>
      </w:r>
      <w:r w:rsidRPr="00D62531">
        <w:rPr>
          <w:b/>
          <w:bCs/>
        </w:rPr>
        <w:t xml:space="preserve">show </w:t>
      </w:r>
      <w:proofErr w:type="spellStart"/>
      <w:r w:rsidRPr="00D62531">
        <w:rPr>
          <w:b/>
          <w:bCs/>
        </w:rPr>
        <w:t>ip</w:t>
      </w:r>
      <w:proofErr w:type="spellEnd"/>
      <w:r w:rsidRPr="00D62531">
        <w:rPr>
          <w:b/>
          <w:bCs/>
        </w:rPr>
        <w:t xml:space="preserve"> </w:t>
      </w:r>
      <w:proofErr w:type="spellStart"/>
      <w:r w:rsidRPr="00D62531">
        <w:rPr>
          <w:b/>
          <w:bCs/>
        </w:rPr>
        <w:t>sla</w:t>
      </w:r>
      <w:proofErr w:type="spellEnd"/>
      <w:r w:rsidRPr="00D62531">
        <w:rPr>
          <w:b/>
          <w:bCs/>
        </w:rPr>
        <w:t xml:space="preserve"> statistics 4</w:t>
      </w:r>
    </w:p>
    <w:p w14:paraId="17E03565" w14:textId="77777777" w:rsidR="00B367BC" w:rsidRDefault="00B367BC" w:rsidP="005D1DA6">
      <w:pPr>
        <w:pStyle w:val="CMDOutput"/>
      </w:pPr>
      <w:r>
        <w:t>IPSLAs Latest Operation Statistics</w:t>
      </w:r>
    </w:p>
    <w:p w14:paraId="0F6D28B4" w14:textId="77777777" w:rsidR="00B367BC" w:rsidRDefault="00B367BC" w:rsidP="005D1DA6">
      <w:pPr>
        <w:pStyle w:val="CMDOutput"/>
      </w:pPr>
    </w:p>
    <w:p w14:paraId="69BF4007" w14:textId="77777777" w:rsidR="00B367BC" w:rsidRDefault="00B367BC" w:rsidP="005D1DA6">
      <w:pPr>
        <w:pStyle w:val="CMDOutput"/>
      </w:pPr>
      <w:r>
        <w:t>IPSLA operation id: 4</w:t>
      </w:r>
    </w:p>
    <w:p w14:paraId="6908470C" w14:textId="77777777" w:rsidR="00B367BC" w:rsidRDefault="00B367BC" w:rsidP="005D1DA6">
      <w:pPr>
        <w:pStyle w:val="CMDOutput"/>
      </w:pPr>
      <w:r>
        <w:t xml:space="preserve">        Latest RTT: </w:t>
      </w:r>
      <w:proofErr w:type="spellStart"/>
      <w:r>
        <w:t>NoConnection</w:t>
      </w:r>
      <w:proofErr w:type="spellEnd"/>
      <w:r>
        <w:t>/Busy/Timeout</w:t>
      </w:r>
    </w:p>
    <w:p w14:paraId="7D9A96E2" w14:textId="77777777" w:rsidR="00B367BC" w:rsidRDefault="00B367BC" w:rsidP="005D1DA6">
      <w:pPr>
        <w:pStyle w:val="CMDOutput"/>
      </w:pPr>
      <w:r>
        <w:t xml:space="preserve">Latest operation start time: 19:04:46 UTC Fri Feb </w:t>
      </w:r>
      <w:proofErr w:type="gramStart"/>
      <w:r>
        <w:t>7</w:t>
      </w:r>
      <w:proofErr w:type="gramEnd"/>
      <w:r>
        <w:t xml:space="preserve"> 2020</w:t>
      </w:r>
    </w:p>
    <w:p w14:paraId="2E9B6226" w14:textId="77777777" w:rsidR="00B367BC" w:rsidRDefault="00B367BC" w:rsidP="005D1DA6">
      <w:pPr>
        <w:pStyle w:val="CMDOutput"/>
      </w:pPr>
      <w:r>
        <w:t>Latest operation return code: Timeout</w:t>
      </w:r>
    </w:p>
    <w:p w14:paraId="1A1123FF" w14:textId="77777777" w:rsidR="00B367BC" w:rsidRDefault="00B367BC" w:rsidP="005D1DA6">
      <w:pPr>
        <w:pStyle w:val="CMDOutput"/>
      </w:pPr>
      <w:r>
        <w:t>Number of successes: 14</w:t>
      </w:r>
    </w:p>
    <w:p w14:paraId="1E9EBF76" w14:textId="77777777" w:rsidR="00B367BC" w:rsidRDefault="00B367BC" w:rsidP="005D1DA6">
      <w:pPr>
        <w:pStyle w:val="CMDOutput"/>
      </w:pPr>
      <w:r>
        <w:t>Number of failures: 7</w:t>
      </w:r>
    </w:p>
    <w:p w14:paraId="4B23D2D4" w14:textId="1C05BABF" w:rsidR="00B367BC" w:rsidRDefault="00B367BC">
      <w:pPr>
        <w:pStyle w:val="CMDOutput"/>
      </w:pPr>
      <w:r>
        <w:t>Operation time to live: Forever</w:t>
      </w:r>
    </w:p>
    <w:p w14:paraId="20C84EF0" w14:textId="77777777" w:rsidR="000E7804" w:rsidRDefault="000E7804" w:rsidP="000E7804">
      <w:pPr>
        <w:pStyle w:val="ConfigWindow"/>
      </w:pPr>
      <w:r>
        <w:t>Close configuration window</w:t>
      </w:r>
    </w:p>
    <w:p w14:paraId="1D0641F7" w14:textId="7231044E" w:rsidR="00B367BC" w:rsidRDefault="00B367BC" w:rsidP="005D1DA6">
      <w:pPr>
        <w:pStyle w:val="SubStepAlpha"/>
        <w:spacing w:before="0"/>
      </w:pPr>
      <w:r>
        <w:t xml:space="preserve">Issue the </w:t>
      </w:r>
      <w:r w:rsidRPr="00D62531">
        <w:rPr>
          <w:b/>
        </w:rPr>
        <w:t>no shutdown</w:t>
      </w:r>
      <w:r>
        <w:t xml:space="preserve"> command on R1 interface </w:t>
      </w:r>
      <w:r w:rsidR="001866DD">
        <w:t>G</w:t>
      </w:r>
      <w:r>
        <w:t>0/0/0.</w:t>
      </w:r>
    </w:p>
    <w:p w14:paraId="141D52A3" w14:textId="5D7F0870" w:rsidR="00B367BC" w:rsidRDefault="00B367BC" w:rsidP="005D1DA6">
      <w:pPr>
        <w:pStyle w:val="SubStepAlpha"/>
      </w:pPr>
      <w:r>
        <w:t xml:space="preserve">Configure the same IP SLAs on Switch D2. Verify them in the same manner, issuing the </w:t>
      </w:r>
      <w:r w:rsidRPr="0012554F">
        <w:rPr>
          <w:b/>
        </w:rPr>
        <w:t>shutdown</w:t>
      </w:r>
      <w:r>
        <w:t xml:space="preserve"> command on R3 interface </w:t>
      </w:r>
      <w:r w:rsidR="00DE7E8A">
        <w:t>G</w:t>
      </w:r>
      <w:r>
        <w:t xml:space="preserve">0/0/0. When you have verified that SLA is tracking reachability to R2 interface Loopback 0, issue the </w:t>
      </w:r>
      <w:r w:rsidRPr="0012554F">
        <w:rPr>
          <w:b/>
        </w:rPr>
        <w:t>no shutdown</w:t>
      </w:r>
      <w:r>
        <w:t xml:space="preserve"> command on R3 interface G0/0/0.</w:t>
      </w:r>
    </w:p>
    <w:p w14:paraId="43F7E9A4" w14:textId="77777777" w:rsidR="00B367BC" w:rsidRDefault="00B367BC" w:rsidP="005D1DA6">
      <w:pPr>
        <w:pStyle w:val="Heading2"/>
      </w:pPr>
      <w:r>
        <w:lastRenderedPageBreak/>
        <w:t>Configure and Observe HSRP IP SLA Tracking</w:t>
      </w:r>
    </w:p>
    <w:p w14:paraId="18CB1BC9" w14:textId="77777777" w:rsidR="00B367BC" w:rsidRPr="0012554F" w:rsidRDefault="00B367BC">
      <w:pPr>
        <w:pStyle w:val="BodyTextL25"/>
      </w:pPr>
      <w:r>
        <w:t>In this part, we will put the IP SLAs that you created into use, and you can see how they work. In this case, our network is operational and HSRP is providing first-hop redundancy. HSRP will react to a directly connected interface that is failing or coming online, as you saw in the tracking section of the HSRP lab. But what if there is an indirect link failure that makes the active HSRP router less desirable? The IP SLA will allow us to handle this scenario. For this example, we will treat R2 interface Loopback 0 as a critical entity on the internet, like a DNS server. The organizational policy is that if that DNS server is not reachable from the gateway, the gateway should not be used.</w:t>
      </w:r>
    </w:p>
    <w:p w14:paraId="42F5B461" w14:textId="77777777" w:rsidR="00B367BC" w:rsidRPr="006B0ED6" w:rsidRDefault="00B367BC" w:rsidP="005D1DA6">
      <w:pPr>
        <w:pStyle w:val="Heading3"/>
        <w:rPr>
          <w:bCs w:val="0"/>
        </w:rPr>
      </w:pPr>
      <w:r>
        <w:t>Verify HSRPv2 is operational.</w:t>
      </w:r>
    </w:p>
    <w:p w14:paraId="6715B637" w14:textId="57319866" w:rsidR="00B367BC" w:rsidRDefault="00B367BC" w:rsidP="005D1DA6">
      <w:pPr>
        <w:pStyle w:val="SubStepAlpha"/>
        <w:spacing w:after="0"/>
      </w:pPr>
      <w:r w:rsidRPr="006B0ED6">
        <w:t>Verify that HSRP is active an</w:t>
      </w:r>
      <w:r>
        <w:t>d</w:t>
      </w:r>
      <w:r w:rsidRPr="006B0ED6">
        <w:t xml:space="preserve"> operating on Switch D1 with the </w:t>
      </w:r>
      <w:r w:rsidRPr="006B0ED6">
        <w:rPr>
          <w:b/>
          <w:bCs/>
        </w:rPr>
        <w:t>show standby brief</w:t>
      </w:r>
      <w:r w:rsidRPr="006B0ED6">
        <w:t xml:space="preserve"> command</w:t>
      </w:r>
      <w:r>
        <w:t>.</w:t>
      </w:r>
    </w:p>
    <w:p w14:paraId="7CB5336E" w14:textId="00EEE98F" w:rsidR="00A53C31" w:rsidRDefault="00A53C31" w:rsidP="005D1DA6">
      <w:pPr>
        <w:pStyle w:val="ConfigWindow"/>
      </w:pPr>
      <w:r>
        <w:t>Open configuration window</w:t>
      </w:r>
    </w:p>
    <w:p w14:paraId="46FC5909" w14:textId="77777777" w:rsidR="00B367BC" w:rsidRPr="00A03320" w:rsidRDefault="00B367BC" w:rsidP="005D1DA6">
      <w:pPr>
        <w:pStyle w:val="CMD"/>
      </w:pPr>
      <w:r w:rsidRPr="00A03320">
        <w:t xml:space="preserve">D1# </w:t>
      </w:r>
      <w:r w:rsidRPr="005D1DA6">
        <w:rPr>
          <w:b/>
          <w:bCs/>
        </w:rPr>
        <w:t>show standby brief</w:t>
      </w:r>
    </w:p>
    <w:p w14:paraId="59F08E2D" w14:textId="77777777" w:rsidR="00B367BC" w:rsidRPr="00A03320" w:rsidRDefault="00B367BC" w:rsidP="005D1DA6">
      <w:pPr>
        <w:pStyle w:val="CMDOutput"/>
      </w:pPr>
      <w:r w:rsidRPr="00A03320">
        <w:t xml:space="preserve">                     P indicates configured to preempt.</w:t>
      </w:r>
    </w:p>
    <w:p w14:paraId="7C8B415D" w14:textId="77777777" w:rsidR="00B367BC" w:rsidRPr="00A03320" w:rsidRDefault="00B367BC" w:rsidP="005D1DA6">
      <w:pPr>
        <w:pStyle w:val="CMDOutput"/>
      </w:pPr>
      <w:r w:rsidRPr="00A03320">
        <w:t xml:space="preserve">                     |</w:t>
      </w:r>
    </w:p>
    <w:p w14:paraId="05579801" w14:textId="77777777" w:rsidR="00B367BC" w:rsidRPr="00A03320" w:rsidRDefault="00B367BC" w:rsidP="005D1DA6">
      <w:pPr>
        <w:pStyle w:val="CMDOutput"/>
      </w:pPr>
      <w:r w:rsidRPr="00A03320">
        <w:t xml:space="preserve">Interface   </w:t>
      </w:r>
      <w:proofErr w:type="gramStart"/>
      <w:r w:rsidRPr="00A03320">
        <w:t xml:space="preserve">Grp  </w:t>
      </w:r>
      <w:proofErr w:type="spellStart"/>
      <w:r w:rsidRPr="00A03320">
        <w:t>Pri</w:t>
      </w:r>
      <w:proofErr w:type="spellEnd"/>
      <w:proofErr w:type="gramEnd"/>
      <w:r w:rsidRPr="00A03320">
        <w:t xml:space="preserve"> P State   Active          Standby         Virtual IP</w:t>
      </w:r>
    </w:p>
    <w:p w14:paraId="0C6F24B9" w14:textId="77777777" w:rsidR="00B367BC" w:rsidRPr="00A03320" w:rsidRDefault="00B367BC" w:rsidP="005D1DA6">
      <w:pPr>
        <w:pStyle w:val="CMDOutput"/>
      </w:pPr>
      <w:r w:rsidRPr="00A03320">
        <w:t xml:space="preserve">Vl2         2    150 P </w:t>
      </w:r>
      <w:proofErr w:type="gramStart"/>
      <w:r w:rsidRPr="00A03320">
        <w:t>Active  local</w:t>
      </w:r>
      <w:proofErr w:type="gramEnd"/>
      <w:r w:rsidRPr="00A03320">
        <w:t xml:space="preserve">           10.0.2.2        10.0.2.254</w:t>
      </w:r>
    </w:p>
    <w:p w14:paraId="1EE09631" w14:textId="77777777" w:rsidR="00B367BC" w:rsidRPr="00A03320" w:rsidRDefault="00B367BC" w:rsidP="005D1DA6">
      <w:pPr>
        <w:pStyle w:val="CMDOutput"/>
      </w:pPr>
      <w:r w:rsidRPr="00A03320">
        <w:t xml:space="preserve">Vl2         26   150 P </w:t>
      </w:r>
      <w:proofErr w:type="gramStart"/>
      <w:r w:rsidRPr="00A03320">
        <w:t>Active  local</w:t>
      </w:r>
      <w:proofErr w:type="gramEnd"/>
      <w:r w:rsidRPr="00A03320">
        <w:t xml:space="preserve">           FE80::D2:2      FE80::5:73FF:FEA0:1A</w:t>
      </w:r>
    </w:p>
    <w:p w14:paraId="28EE8622" w14:textId="77777777" w:rsidR="00B367BC" w:rsidRPr="00A03320" w:rsidRDefault="00B367BC" w:rsidP="005D1DA6">
      <w:pPr>
        <w:pStyle w:val="CMDOutput"/>
      </w:pPr>
      <w:r w:rsidRPr="00A03320">
        <w:t>Vl3         3    100 P Standby 10.0.3.2        local           10.0.3.254</w:t>
      </w:r>
    </w:p>
    <w:p w14:paraId="793D1536" w14:textId="7972F2A0" w:rsidR="00A53C31" w:rsidRPr="00A03320" w:rsidRDefault="00B367BC" w:rsidP="005D1DA6">
      <w:pPr>
        <w:pStyle w:val="CMDOutput"/>
      </w:pPr>
      <w:r w:rsidRPr="00A03320">
        <w:t>Vl3         36   100 P Standby FE</w:t>
      </w:r>
      <w:proofErr w:type="gramStart"/>
      <w:r w:rsidRPr="00A03320">
        <w:t>80::</w:t>
      </w:r>
      <w:proofErr w:type="gramEnd"/>
      <w:r w:rsidRPr="00A03320">
        <w:t>D2:3      local           FE80::5:73FF:FEA0:24</w:t>
      </w:r>
    </w:p>
    <w:p w14:paraId="6D153978" w14:textId="77777777" w:rsidR="00B367BC" w:rsidRDefault="00B367BC" w:rsidP="005D1DA6">
      <w:pPr>
        <w:pStyle w:val="BodyTextL50"/>
      </w:pPr>
      <w:r>
        <w:t>As you can see from the output, switch D1 is the active virtual router for VLAN 2 and the standby for VLAN 3 for both IPv4 and IPv6.</w:t>
      </w:r>
    </w:p>
    <w:p w14:paraId="624A9D2A" w14:textId="4C8716D7" w:rsidR="00B367BC" w:rsidRDefault="00B367BC" w:rsidP="005D1DA6">
      <w:pPr>
        <w:pStyle w:val="SubStepAlpha"/>
      </w:pPr>
      <w:r>
        <w:t>From PC1, start a continuous ping to 192.168.1.1.</w:t>
      </w:r>
    </w:p>
    <w:p w14:paraId="637C35BD" w14:textId="591E4BF4" w:rsidR="00B367BC" w:rsidRDefault="00B367BC" w:rsidP="005D1DA6">
      <w:pPr>
        <w:pStyle w:val="SubStepAlpha"/>
      </w:pPr>
      <w:r>
        <w:t xml:space="preserve">On D1, issue the </w:t>
      </w:r>
      <w:r w:rsidRPr="00B16F51">
        <w:rPr>
          <w:b/>
          <w:bCs/>
        </w:rPr>
        <w:t>shutdown</w:t>
      </w:r>
      <w:r>
        <w:t xml:space="preserve"> command on interface </w:t>
      </w:r>
      <w:r w:rsidR="00B565F6">
        <w:t>VLAN 2</w:t>
      </w:r>
      <w:r>
        <w:t xml:space="preserve">. You should see that HSRP fails over to D2 as the Active Virtual Router for VLAN 2, and the pings continue to succeed. When verified, issue the </w:t>
      </w:r>
      <w:r w:rsidRPr="00B16F51">
        <w:rPr>
          <w:b/>
          <w:bCs/>
        </w:rPr>
        <w:t>no shutdown</w:t>
      </w:r>
      <w:r>
        <w:t xml:space="preserve"> command on switch D1 interface </w:t>
      </w:r>
      <w:r w:rsidR="00B565F6">
        <w:t>VLAN 2</w:t>
      </w:r>
      <w:r>
        <w:t>.</w:t>
      </w:r>
    </w:p>
    <w:p w14:paraId="2F267990" w14:textId="7A54AD86" w:rsidR="00B367BC" w:rsidRDefault="00B367BC" w:rsidP="005D1DA6">
      <w:pPr>
        <w:pStyle w:val="SubStepAlpha"/>
      </w:pPr>
      <w:r>
        <w:t>From PC2, start a continuous ping to 192.168.1.1.</w:t>
      </w:r>
    </w:p>
    <w:p w14:paraId="72126459" w14:textId="04B68DF5" w:rsidR="00B367BC" w:rsidRDefault="00B367BC" w:rsidP="005D1DA6">
      <w:pPr>
        <w:pStyle w:val="SubStepAlpha"/>
      </w:pPr>
      <w:r>
        <w:t xml:space="preserve">On D2, issue the </w:t>
      </w:r>
      <w:r w:rsidRPr="00B16F51">
        <w:rPr>
          <w:b/>
          <w:bCs/>
        </w:rPr>
        <w:t>shutdown</w:t>
      </w:r>
      <w:r>
        <w:t xml:space="preserve"> command on interface </w:t>
      </w:r>
      <w:r w:rsidR="00B565F6">
        <w:t>VLAN 3</w:t>
      </w:r>
      <w:r>
        <w:t xml:space="preserve">. You should see that HSRP fails over to D1 as the Active Virtual Router for VLAN 3, and the pings continue to succeed. When verified, issue the </w:t>
      </w:r>
      <w:r w:rsidRPr="00B16F51">
        <w:rPr>
          <w:b/>
          <w:bCs/>
        </w:rPr>
        <w:t>no shutdown</w:t>
      </w:r>
      <w:r>
        <w:t xml:space="preserve"> command on switch D2 interface </w:t>
      </w:r>
      <w:r w:rsidR="00B565F6">
        <w:t>VLAN 3</w:t>
      </w:r>
      <w:r>
        <w:t>.</w:t>
      </w:r>
    </w:p>
    <w:p w14:paraId="46A09EC5" w14:textId="4C0EE5F4" w:rsidR="00B367BC" w:rsidRDefault="00B367BC" w:rsidP="005D1DA6">
      <w:pPr>
        <w:pStyle w:val="SubStepAlpha"/>
      </w:pPr>
      <w:r>
        <w:t xml:space="preserve">Now issue the </w:t>
      </w:r>
      <w:r w:rsidRPr="00F932F6">
        <w:rPr>
          <w:b/>
          <w:bCs/>
        </w:rPr>
        <w:t>shutdown</w:t>
      </w:r>
      <w:r>
        <w:t xml:space="preserve"> command on R1 interface </w:t>
      </w:r>
      <w:r w:rsidR="00DE7E8A">
        <w:t>G</w:t>
      </w:r>
      <w:r>
        <w:t xml:space="preserve">0/0/0 and R3 interface </w:t>
      </w:r>
      <w:r w:rsidR="00DE7E8A">
        <w:t>G</w:t>
      </w:r>
      <w:r>
        <w:t xml:space="preserve">0/0/0. Note that there is no impact on either D1 or D2 regarding HSRP, and the pings start failing. Stop the continuous pings on PC1 and PC2 and issue the </w:t>
      </w:r>
      <w:r w:rsidRPr="00B16F51">
        <w:rPr>
          <w:b/>
          <w:bCs/>
        </w:rPr>
        <w:t>no shutdown</w:t>
      </w:r>
      <w:r>
        <w:t xml:space="preserve"> command on R1 interface </w:t>
      </w:r>
      <w:r w:rsidR="00DE7E8A">
        <w:t>G</w:t>
      </w:r>
      <w:r>
        <w:t xml:space="preserve">0/0/0 and R3 interface </w:t>
      </w:r>
      <w:r w:rsidR="00DE7E8A">
        <w:t>G</w:t>
      </w:r>
      <w:r>
        <w:t>0/0/0.</w:t>
      </w:r>
    </w:p>
    <w:p w14:paraId="1AF7CFE6" w14:textId="77777777" w:rsidR="00B367BC" w:rsidRDefault="00B367BC" w:rsidP="005D1DA6">
      <w:pPr>
        <w:pStyle w:val="Heading3"/>
      </w:pPr>
      <w:r>
        <w:t>Reconfigure HSRP to use the IP SLA.</w:t>
      </w:r>
    </w:p>
    <w:p w14:paraId="2FEF6659" w14:textId="77777777" w:rsidR="00B367BC" w:rsidRDefault="00B367BC" w:rsidP="005D1DA6">
      <w:pPr>
        <w:pStyle w:val="SubStepAlpha"/>
      </w:pPr>
      <w:r>
        <w:t xml:space="preserve">Create a track object using the command </w:t>
      </w:r>
      <w:r w:rsidRPr="00B16F51">
        <w:rPr>
          <w:b/>
          <w:bCs/>
        </w:rPr>
        <w:t xml:space="preserve">track [number] </w:t>
      </w:r>
      <w:proofErr w:type="spellStart"/>
      <w:r w:rsidRPr="00B16F51">
        <w:rPr>
          <w:b/>
          <w:bCs/>
        </w:rPr>
        <w:t>ip</w:t>
      </w:r>
      <w:proofErr w:type="spellEnd"/>
      <w:r w:rsidRPr="00B16F51">
        <w:rPr>
          <w:b/>
          <w:bCs/>
        </w:rPr>
        <w:t xml:space="preserve"> </w:t>
      </w:r>
      <w:proofErr w:type="spellStart"/>
      <w:r w:rsidRPr="00B16F51">
        <w:rPr>
          <w:b/>
          <w:bCs/>
        </w:rPr>
        <w:t>sla</w:t>
      </w:r>
      <w:proofErr w:type="spellEnd"/>
      <w:r w:rsidRPr="00B16F51">
        <w:rPr>
          <w:b/>
          <w:bCs/>
        </w:rPr>
        <w:t xml:space="preserve"> [</w:t>
      </w:r>
      <w:proofErr w:type="spellStart"/>
      <w:r w:rsidRPr="00B16F51">
        <w:rPr>
          <w:b/>
          <w:bCs/>
        </w:rPr>
        <w:t>sla</w:t>
      </w:r>
      <w:proofErr w:type="spellEnd"/>
      <w:r w:rsidRPr="00B16F51">
        <w:rPr>
          <w:b/>
          <w:bCs/>
        </w:rPr>
        <w:t xml:space="preserve"> number]</w:t>
      </w:r>
      <w:r>
        <w:t>.</w:t>
      </w:r>
    </w:p>
    <w:p w14:paraId="0E363C3A" w14:textId="4CD99A66" w:rsidR="00B367BC" w:rsidRDefault="00B367BC" w:rsidP="00B367BC">
      <w:pPr>
        <w:pStyle w:val="CMD"/>
      </w:pPr>
      <w:r>
        <w:t xml:space="preserve">D1(config)# </w:t>
      </w:r>
      <w:r w:rsidRPr="00B16F51">
        <w:rPr>
          <w:b/>
          <w:bCs/>
        </w:rPr>
        <w:t xml:space="preserve">track 4 </w:t>
      </w:r>
      <w:proofErr w:type="spellStart"/>
      <w:r w:rsidRPr="00B16F51">
        <w:rPr>
          <w:b/>
          <w:bCs/>
        </w:rPr>
        <w:t>ip</w:t>
      </w:r>
      <w:proofErr w:type="spellEnd"/>
      <w:r w:rsidRPr="00B16F51">
        <w:rPr>
          <w:b/>
          <w:bCs/>
        </w:rPr>
        <w:t xml:space="preserve"> </w:t>
      </w:r>
      <w:proofErr w:type="spellStart"/>
      <w:r w:rsidRPr="00B16F51">
        <w:rPr>
          <w:b/>
          <w:bCs/>
        </w:rPr>
        <w:t>sla</w:t>
      </w:r>
      <w:proofErr w:type="spellEnd"/>
      <w:r w:rsidRPr="00B16F51">
        <w:rPr>
          <w:b/>
          <w:bCs/>
        </w:rPr>
        <w:t xml:space="preserve"> 4</w:t>
      </w:r>
    </w:p>
    <w:p w14:paraId="15FF1844" w14:textId="77777777" w:rsidR="00B367BC" w:rsidRDefault="00B367BC" w:rsidP="005D1DA6">
      <w:pPr>
        <w:pStyle w:val="SubStepAlpha"/>
      </w:pPr>
      <w:r>
        <w:t>Set the delay timers. These are used to help manage changes on flapping links. In this case, R2 interface Loopback 0 is known to D1 and D2 via OSPF, so the delay needs to take OSPF timers into account. The command is setting the SLA up so that it will wait a period of time after the first failed SLA to make sure it is actually down, and it will wait a period of time after it appears to be returned to operation to be sure it is actually operating.</w:t>
      </w:r>
    </w:p>
    <w:p w14:paraId="7652AD2F" w14:textId="77777777" w:rsidR="00B367BC" w:rsidRDefault="00B367BC" w:rsidP="00B367BC">
      <w:pPr>
        <w:pStyle w:val="CMD"/>
      </w:pPr>
      <w:r>
        <w:t>D1(config-</w:t>
      </w:r>
      <w:proofErr w:type="gramStart"/>
      <w:r>
        <w:t>track)#</w:t>
      </w:r>
      <w:proofErr w:type="gramEnd"/>
      <w:r>
        <w:t xml:space="preserve"> </w:t>
      </w:r>
      <w:r w:rsidRPr="00B16F51">
        <w:rPr>
          <w:b/>
          <w:bCs/>
        </w:rPr>
        <w:t>delay down 45 up 20</w:t>
      </w:r>
    </w:p>
    <w:p w14:paraId="5CCAE506" w14:textId="77777777" w:rsidR="00B367BC" w:rsidRPr="000952F9" w:rsidRDefault="00B367BC" w:rsidP="00B367BC">
      <w:pPr>
        <w:pStyle w:val="CMD"/>
        <w:rPr>
          <w:b/>
          <w:bCs/>
        </w:rPr>
      </w:pPr>
      <w:r>
        <w:t>D1(config-</w:t>
      </w:r>
      <w:proofErr w:type="gramStart"/>
      <w:r>
        <w:t>track)#</w:t>
      </w:r>
      <w:proofErr w:type="gramEnd"/>
      <w:r>
        <w:t xml:space="preserve"> </w:t>
      </w:r>
      <w:r w:rsidRPr="00B16F51">
        <w:rPr>
          <w:b/>
          <w:bCs/>
        </w:rPr>
        <w:t>exit</w:t>
      </w:r>
    </w:p>
    <w:p w14:paraId="6EC1083E" w14:textId="77777777" w:rsidR="00B367BC" w:rsidRPr="000952F9" w:rsidRDefault="00B367BC" w:rsidP="005D1DA6">
      <w:pPr>
        <w:pStyle w:val="SubStepAlpha"/>
        <w:rPr>
          <w:bCs/>
        </w:rPr>
      </w:pPr>
      <w:r>
        <w:t>Configure track 6 to pay attention to IP SLA 6 with the same delay values.</w:t>
      </w:r>
    </w:p>
    <w:p w14:paraId="7E663665" w14:textId="77777777" w:rsidR="00B367BC" w:rsidRDefault="00B367BC" w:rsidP="00B367BC">
      <w:pPr>
        <w:pStyle w:val="CMD"/>
      </w:pPr>
      <w:r>
        <w:t xml:space="preserve">D1(config)# </w:t>
      </w:r>
      <w:r w:rsidRPr="005A4CDA">
        <w:rPr>
          <w:b/>
          <w:bCs/>
        </w:rPr>
        <w:t xml:space="preserve">track 6 </w:t>
      </w:r>
      <w:proofErr w:type="spellStart"/>
      <w:r w:rsidRPr="005A4CDA">
        <w:rPr>
          <w:b/>
          <w:bCs/>
        </w:rPr>
        <w:t>ip</w:t>
      </w:r>
      <w:proofErr w:type="spellEnd"/>
      <w:r w:rsidRPr="005A4CDA">
        <w:rPr>
          <w:b/>
          <w:bCs/>
        </w:rPr>
        <w:t xml:space="preserve"> </w:t>
      </w:r>
      <w:proofErr w:type="spellStart"/>
      <w:r w:rsidRPr="005A4CDA">
        <w:rPr>
          <w:b/>
          <w:bCs/>
        </w:rPr>
        <w:t>sla</w:t>
      </w:r>
      <w:proofErr w:type="spellEnd"/>
      <w:r w:rsidRPr="005A4CDA">
        <w:rPr>
          <w:b/>
          <w:bCs/>
        </w:rPr>
        <w:t xml:space="preserve"> 6</w:t>
      </w:r>
    </w:p>
    <w:p w14:paraId="3241B4E8" w14:textId="77777777" w:rsidR="00B367BC" w:rsidRDefault="00B367BC" w:rsidP="00B367BC">
      <w:pPr>
        <w:pStyle w:val="CMD"/>
      </w:pPr>
      <w:r>
        <w:t>D1(config-</w:t>
      </w:r>
      <w:proofErr w:type="gramStart"/>
      <w:r>
        <w:t>track)#</w:t>
      </w:r>
      <w:proofErr w:type="gramEnd"/>
      <w:r>
        <w:t xml:space="preserve"> </w:t>
      </w:r>
      <w:r w:rsidRPr="005A4CDA">
        <w:rPr>
          <w:b/>
          <w:bCs/>
        </w:rPr>
        <w:t>delay down 45 up 20</w:t>
      </w:r>
    </w:p>
    <w:p w14:paraId="1DC5F7A2" w14:textId="77777777" w:rsidR="00B367BC" w:rsidRDefault="00B367BC" w:rsidP="00B367BC">
      <w:pPr>
        <w:pStyle w:val="CMD"/>
      </w:pPr>
      <w:r>
        <w:lastRenderedPageBreak/>
        <w:t>D1(config-</w:t>
      </w:r>
      <w:proofErr w:type="gramStart"/>
      <w:r>
        <w:t>track)#</w:t>
      </w:r>
      <w:proofErr w:type="gramEnd"/>
      <w:r>
        <w:t xml:space="preserve"> </w:t>
      </w:r>
      <w:r w:rsidRPr="005A4CDA">
        <w:rPr>
          <w:b/>
          <w:bCs/>
        </w:rPr>
        <w:t>exit</w:t>
      </w:r>
    </w:p>
    <w:p w14:paraId="477C3185" w14:textId="77777777" w:rsidR="00B367BC" w:rsidRPr="005A4CDA" w:rsidRDefault="00B367BC" w:rsidP="005D1DA6">
      <w:pPr>
        <w:pStyle w:val="SubStepAlpha"/>
        <w:rPr>
          <w:bCs/>
        </w:rPr>
      </w:pPr>
      <w:r>
        <w:t xml:space="preserve">Now that the IP SLAs are being tracked, we must associate the status of the track with the HSRP group. This is done on the VLAN interface using the </w:t>
      </w:r>
      <w:r w:rsidRPr="005A4CDA">
        <w:rPr>
          <w:b/>
          <w:bCs/>
        </w:rPr>
        <w:t>standby [group] track [track number]</w:t>
      </w:r>
      <w:r>
        <w:t xml:space="preserve"> command. As a part of that command, add a decrement value, which will drop the interface’s HSRP priority should the IP SLA fail.</w:t>
      </w:r>
    </w:p>
    <w:p w14:paraId="0284A1D3" w14:textId="77777777" w:rsidR="00B367BC" w:rsidRPr="005A4CDA" w:rsidRDefault="00B367BC" w:rsidP="005D1DA6">
      <w:pPr>
        <w:pStyle w:val="CMD"/>
      </w:pPr>
      <w:r>
        <w:t xml:space="preserve">D1(config)# </w:t>
      </w:r>
      <w:r w:rsidRPr="005D1DA6">
        <w:rPr>
          <w:b/>
          <w:bCs/>
        </w:rPr>
        <w:t xml:space="preserve">interface </w:t>
      </w:r>
      <w:proofErr w:type="spellStart"/>
      <w:r w:rsidRPr="005D1DA6">
        <w:rPr>
          <w:b/>
          <w:bCs/>
        </w:rPr>
        <w:t>vlan</w:t>
      </w:r>
      <w:proofErr w:type="spellEnd"/>
      <w:r w:rsidRPr="005D1DA6">
        <w:rPr>
          <w:b/>
          <w:bCs/>
        </w:rPr>
        <w:t xml:space="preserve"> 2</w:t>
      </w:r>
    </w:p>
    <w:p w14:paraId="3540BB59" w14:textId="77777777" w:rsidR="00B367BC" w:rsidRPr="005A4CDA" w:rsidRDefault="00B367BC" w:rsidP="005D1DA6">
      <w:pPr>
        <w:pStyle w:val="CMD"/>
      </w:pPr>
      <w:r>
        <w:t>D1(config-</w:t>
      </w:r>
      <w:proofErr w:type="gramStart"/>
      <w:r>
        <w:t>if)#</w:t>
      </w:r>
      <w:proofErr w:type="gramEnd"/>
      <w:r>
        <w:t xml:space="preserve"> </w:t>
      </w:r>
      <w:r w:rsidRPr="005D1DA6">
        <w:rPr>
          <w:b/>
          <w:bCs/>
        </w:rPr>
        <w:t>standby 2 track 4 decrement 60</w:t>
      </w:r>
    </w:p>
    <w:p w14:paraId="0F6018CF" w14:textId="77777777" w:rsidR="00B367BC" w:rsidRDefault="00B367BC" w:rsidP="005D1DA6">
      <w:pPr>
        <w:pStyle w:val="CMD"/>
      </w:pPr>
      <w:r>
        <w:t>D1(config-</w:t>
      </w:r>
      <w:proofErr w:type="gramStart"/>
      <w:r w:rsidRPr="00DA3FF0">
        <w:t>if</w:t>
      </w:r>
      <w:r>
        <w:t>)#</w:t>
      </w:r>
      <w:proofErr w:type="gramEnd"/>
      <w:r>
        <w:t xml:space="preserve"> </w:t>
      </w:r>
      <w:r w:rsidRPr="005D1DA6">
        <w:rPr>
          <w:b/>
          <w:bCs/>
        </w:rPr>
        <w:t>standby 26 track 4 decrement 60</w:t>
      </w:r>
    </w:p>
    <w:p w14:paraId="74A46EA6" w14:textId="77777777" w:rsidR="00B367BC" w:rsidRDefault="00B367BC" w:rsidP="005D1DA6">
      <w:pPr>
        <w:pStyle w:val="CMD"/>
      </w:pPr>
      <w:r>
        <w:t>D1(config-</w:t>
      </w:r>
      <w:proofErr w:type="gramStart"/>
      <w:r>
        <w:t>if)#</w:t>
      </w:r>
      <w:proofErr w:type="gramEnd"/>
      <w:r>
        <w:t xml:space="preserve"> </w:t>
      </w:r>
      <w:r w:rsidRPr="00500485">
        <w:rPr>
          <w:b/>
        </w:rPr>
        <w:t>exit</w:t>
      </w:r>
    </w:p>
    <w:p w14:paraId="6335D202" w14:textId="77777777" w:rsidR="00B367BC" w:rsidRPr="005A4CDA" w:rsidRDefault="00B367BC" w:rsidP="005D1DA6">
      <w:pPr>
        <w:pStyle w:val="CMD"/>
      </w:pPr>
      <w:r>
        <w:t xml:space="preserve">D1(config)# </w:t>
      </w:r>
      <w:r w:rsidRPr="005D1DA6">
        <w:rPr>
          <w:b/>
          <w:bCs/>
        </w:rPr>
        <w:t xml:space="preserve">interface </w:t>
      </w:r>
      <w:proofErr w:type="spellStart"/>
      <w:r w:rsidRPr="005D1DA6">
        <w:rPr>
          <w:b/>
          <w:bCs/>
        </w:rPr>
        <w:t>vlan</w:t>
      </w:r>
      <w:proofErr w:type="spellEnd"/>
      <w:r w:rsidRPr="005D1DA6">
        <w:rPr>
          <w:b/>
          <w:bCs/>
        </w:rPr>
        <w:t xml:space="preserve"> 3</w:t>
      </w:r>
    </w:p>
    <w:p w14:paraId="22C692BC" w14:textId="77777777" w:rsidR="00B367BC" w:rsidRPr="005A4CDA" w:rsidRDefault="00B367BC" w:rsidP="005D1DA6">
      <w:pPr>
        <w:pStyle w:val="CMD"/>
      </w:pPr>
      <w:r>
        <w:t>D1(config-</w:t>
      </w:r>
      <w:proofErr w:type="gramStart"/>
      <w:r>
        <w:t>if)#</w:t>
      </w:r>
      <w:proofErr w:type="gramEnd"/>
      <w:r>
        <w:t xml:space="preserve"> </w:t>
      </w:r>
      <w:r w:rsidRPr="005D1DA6">
        <w:rPr>
          <w:b/>
          <w:bCs/>
        </w:rPr>
        <w:t>standby 3 track 4 decrement 60</w:t>
      </w:r>
    </w:p>
    <w:p w14:paraId="36F80160" w14:textId="77777777" w:rsidR="00B367BC" w:rsidRDefault="00B367BC" w:rsidP="005D1DA6">
      <w:pPr>
        <w:pStyle w:val="CMD"/>
      </w:pPr>
      <w:r>
        <w:t>D1(config-</w:t>
      </w:r>
      <w:proofErr w:type="gramStart"/>
      <w:r>
        <w:t>if)#</w:t>
      </w:r>
      <w:proofErr w:type="gramEnd"/>
      <w:r>
        <w:t xml:space="preserve"> </w:t>
      </w:r>
      <w:r w:rsidRPr="005D1DA6">
        <w:rPr>
          <w:b/>
          <w:bCs/>
        </w:rPr>
        <w:t>standby 36 track 4 decrement 60</w:t>
      </w:r>
    </w:p>
    <w:p w14:paraId="635999DD" w14:textId="0824F696" w:rsidR="00B367BC" w:rsidRDefault="00B367BC">
      <w:pPr>
        <w:pStyle w:val="CMD"/>
        <w:rPr>
          <w:b/>
        </w:rPr>
      </w:pPr>
      <w:r>
        <w:t>D1(config-</w:t>
      </w:r>
      <w:proofErr w:type="gramStart"/>
      <w:r>
        <w:t>if)#</w:t>
      </w:r>
      <w:proofErr w:type="gramEnd"/>
      <w:r>
        <w:t xml:space="preserve"> </w:t>
      </w:r>
      <w:r w:rsidRPr="00500485">
        <w:rPr>
          <w:b/>
        </w:rPr>
        <w:t>exit</w:t>
      </w:r>
    </w:p>
    <w:p w14:paraId="696FAD92" w14:textId="77777777" w:rsidR="00A53C31" w:rsidRDefault="00A53C31" w:rsidP="00A53C31">
      <w:pPr>
        <w:pStyle w:val="ConfigWindow"/>
      </w:pPr>
      <w:r>
        <w:t>Close configuration window</w:t>
      </w:r>
    </w:p>
    <w:p w14:paraId="1CC02C57" w14:textId="77777777" w:rsidR="00B367BC" w:rsidRPr="005A4CDA" w:rsidRDefault="00B367BC" w:rsidP="005D1DA6">
      <w:pPr>
        <w:pStyle w:val="SubStepAlpha"/>
        <w:spacing w:before="0" w:after="0"/>
        <w:rPr>
          <w:bCs/>
        </w:rPr>
      </w:pPr>
      <w:r>
        <w:t>Repeat the same commands on D2 so that HSRP is tracking IP SLAs there as well.</w:t>
      </w:r>
    </w:p>
    <w:p w14:paraId="71812BF4" w14:textId="1CC5D114" w:rsidR="00A53C31" w:rsidRDefault="00A53C31" w:rsidP="005D1DA6">
      <w:pPr>
        <w:pStyle w:val="ConfigWindow"/>
      </w:pPr>
      <w:r>
        <w:t>Open configuration window</w:t>
      </w:r>
    </w:p>
    <w:p w14:paraId="1371D4A8" w14:textId="7C62BB70" w:rsidR="00B367BC" w:rsidRDefault="00B367BC" w:rsidP="005D1DA6">
      <w:pPr>
        <w:pStyle w:val="CMD"/>
      </w:pPr>
      <w:r>
        <w:t xml:space="preserve">D2(config)# </w:t>
      </w:r>
      <w:r w:rsidRPr="005D1DA6">
        <w:rPr>
          <w:b/>
          <w:bCs/>
        </w:rPr>
        <w:t xml:space="preserve">track 4 </w:t>
      </w:r>
      <w:proofErr w:type="spellStart"/>
      <w:r w:rsidRPr="005D1DA6">
        <w:rPr>
          <w:b/>
          <w:bCs/>
        </w:rPr>
        <w:t>ip</w:t>
      </w:r>
      <w:proofErr w:type="spellEnd"/>
      <w:r w:rsidRPr="005D1DA6">
        <w:rPr>
          <w:b/>
          <w:bCs/>
        </w:rPr>
        <w:t xml:space="preserve"> </w:t>
      </w:r>
      <w:proofErr w:type="spellStart"/>
      <w:r w:rsidRPr="005D1DA6">
        <w:rPr>
          <w:b/>
          <w:bCs/>
        </w:rPr>
        <w:t>sla</w:t>
      </w:r>
      <w:proofErr w:type="spellEnd"/>
      <w:r w:rsidRPr="005D1DA6">
        <w:rPr>
          <w:b/>
          <w:bCs/>
        </w:rPr>
        <w:t xml:space="preserve"> 4</w:t>
      </w:r>
    </w:p>
    <w:p w14:paraId="10F7FCB6" w14:textId="77777777" w:rsidR="00B367BC" w:rsidRPr="00DA3FF0" w:rsidRDefault="00B367BC" w:rsidP="005D1DA6">
      <w:pPr>
        <w:pStyle w:val="CMD"/>
      </w:pPr>
      <w:r w:rsidRPr="00DA3FF0">
        <w:t>D2(config-</w:t>
      </w:r>
      <w:proofErr w:type="gramStart"/>
      <w:r w:rsidRPr="00DA3FF0">
        <w:t>track)#</w:t>
      </w:r>
      <w:proofErr w:type="gramEnd"/>
      <w:r w:rsidRPr="00DA3FF0">
        <w:t xml:space="preserve"> </w:t>
      </w:r>
      <w:r w:rsidRPr="00DA3FF0">
        <w:rPr>
          <w:b/>
          <w:bCs/>
        </w:rPr>
        <w:t>delay down 45 up 20</w:t>
      </w:r>
    </w:p>
    <w:p w14:paraId="14A69721" w14:textId="77777777" w:rsidR="00B367BC" w:rsidRPr="00DA3FF0" w:rsidRDefault="00B367BC" w:rsidP="005D1DA6">
      <w:pPr>
        <w:pStyle w:val="CMD"/>
      </w:pPr>
      <w:r w:rsidRPr="00DA3FF0">
        <w:t>D2(config-</w:t>
      </w:r>
      <w:proofErr w:type="gramStart"/>
      <w:r w:rsidRPr="00DA3FF0">
        <w:t>track)#</w:t>
      </w:r>
      <w:proofErr w:type="gramEnd"/>
      <w:r w:rsidRPr="00DA3FF0">
        <w:t xml:space="preserve"> </w:t>
      </w:r>
      <w:r w:rsidRPr="00DA3FF0">
        <w:rPr>
          <w:b/>
          <w:bCs/>
        </w:rPr>
        <w:t>exit</w:t>
      </w:r>
    </w:p>
    <w:p w14:paraId="56008BA1" w14:textId="77777777" w:rsidR="00B367BC" w:rsidRPr="00DA3FF0" w:rsidRDefault="00B367BC" w:rsidP="005D1DA6">
      <w:pPr>
        <w:pStyle w:val="CMD"/>
      </w:pPr>
      <w:r w:rsidRPr="00DA3FF0">
        <w:t xml:space="preserve">D2(config)# </w:t>
      </w:r>
      <w:r w:rsidRPr="00DA3FF0">
        <w:rPr>
          <w:b/>
          <w:bCs/>
        </w:rPr>
        <w:t xml:space="preserve">track 6 </w:t>
      </w:r>
      <w:proofErr w:type="spellStart"/>
      <w:r w:rsidRPr="00DA3FF0">
        <w:rPr>
          <w:b/>
          <w:bCs/>
        </w:rPr>
        <w:t>ip</w:t>
      </w:r>
      <w:proofErr w:type="spellEnd"/>
      <w:r w:rsidRPr="00DA3FF0">
        <w:rPr>
          <w:b/>
          <w:bCs/>
        </w:rPr>
        <w:t xml:space="preserve"> </w:t>
      </w:r>
      <w:proofErr w:type="spellStart"/>
      <w:r w:rsidRPr="00DA3FF0">
        <w:rPr>
          <w:b/>
          <w:bCs/>
        </w:rPr>
        <w:t>sla</w:t>
      </w:r>
      <w:proofErr w:type="spellEnd"/>
      <w:r w:rsidRPr="00DA3FF0">
        <w:rPr>
          <w:b/>
          <w:bCs/>
        </w:rPr>
        <w:t xml:space="preserve"> 6</w:t>
      </w:r>
    </w:p>
    <w:p w14:paraId="6DF973A1" w14:textId="77777777" w:rsidR="00B367BC" w:rsidRPr="005D1DA6" w:rsidRDefault="00B367BC" w:rsidP="005D1DA6">
      <w:pPr>
        <w:pStyle w:val="CMD"/>
      </w:pPr>
      <w:r w:rsidRPr="00DA3FF0">
        <w:t>D2(config-</w:t>
      </w:r>
      <w:proofErr w:type="gramStart"/>
      <w:r w:rsidRPr="00DA3FF0">
        <w:t>track)#</w:t>
      </w:r>
      <w:proofErr w:type="gramEnd"/>
      <w:r w:rsidRPr="00DA3FF0">
        <w:t xml:space="preserve"> </w:t>
      </w:r>
      <w:r w:rsidRPr="00DA3FF0">
        <w:rPr>
          <w:b/>
          <w:bCs/>
        </w:rPr>
        <w:t>delay down 45 up 20</w:t>
      </w:r>
    </w:p>
    <w:p w14:paraId="15D5E705" w14:textId="77777777" w:rsidR="00B367BC" w:rsidRPr="00DA3FF0" w:rsidRDefault="00B367BC" w:rsidP="005D1DA6">
      <w:pPr>
        <w:pStyle w:val="CMD"/>
      </w:pPr>
      <w:r w:rsidRPr="00DA3FF0">
        <w:t>D2(config-</w:t>
      </w:r>
      <w:proofErr w:type="gramStart"/>
      <w:r w:rsidRPr="00DA3FF0">
        <w:t>track)#</w:t>
      </w:r>
      <w:proofErr w:type="gramEnd"/>
      <w:r w:rsidRPr="00DA3FF0">
        <w:t xml:space="preserve"> </w:t>
      </w:r>
      <w:r w:rsidRPr="00DA3FF0">
        <w:rPr>
          <w:b/>
          <w:bCs/>
        </w:rPr>
        <w:t>exit</w:t>
      </w:r>
    </w:p>
    <w:p w14:paraId="4A0C6449" w14:textId="77777777" w:rsidR="00B367BC" w:rsidRPr="00DA3FF0" w:rsidRDefault="00B367BC" w:rsidP="005D1DA6">
      <w:pPr>
        <w:pStyle w:val="CMD"/>
      </w:pPr>
      <w:r w:rsidRPr="00DA3FF0">
        <w:t xml:space="preserve">D2(config)# </w:t>
      </w:r>
      <w:r w:rsidRPr="00DA3FF0">
        <w:rPr>
          <w:b/>
          <w:bCs/>
        </w:rPr>
        <w:t xml:space="preserve">interface </w:t>
      </w:r>
      <w:proofErr w:type="spellStart"/>
      <w:r w:rsidRPr="00DA3FF0">
        <w:rPr>
          <w:b/>
          <w:bCs/>
        </w:rPr>
        <w:t>vlan</w:t>
      </w:r>
      <w:proofErr w:type="spellEnd"/>
      <w:r w:rsidRPr="00DA3FF0">
        <w:rPr>
          <w:b/>
          <w:bCs/>
        </w:rPr>
        <w:t xml:space="preserve"> 2</w:t>
      </w:r>
    </w:p>
    <w:p w14:paraId="58702A92" w14:textId="77777777" w:rsidR="00B367BC" w:rsidRPr="005D1DA6" w:rsidRDefault="00B367BC" w:rsidP="005D1DA6">
      <w:pPr>
        <w:pStyle w:val="CMD"/>
      </w:pPr>
      <w:r w:rsidRPr="00DA3FF0">
        <w:t>D2(config-</w:t>
      </w:r>
      <w:proofErr w:type="gramStart"/>
      <w:r w:rsidRPr="00DA3FF0">
        <w:t>if)#</w:t>
      </w:r>
      <w:proofErr w:type="gramEnd"/>
      <w:r w:rsidRPr="00DA3FF0">
        <w:t xml:space="preserve"> </w:t>
      </w:r>
      <w:r w:rsidRPr="00DA3FF0">
        <w:rPr>
          <w:b/>
          <w:bCs/>
        </w:rPr>
        <w:t>standby 2 track 4 decrement 60</w:t>
      </w:r>
    </w:p>
    <w:p w14:paraId="621E0C03" w14:textId="77777777" w:rsidR="00B367BC" w:rsidRPr="00DA3FF0" w:rsidRDefault="00B367BC" w:rsidP="005D1DA6">
      <w:pPr>
        <w:pStyle w:val="CMD"/>
      </w:pPr>
      <w:r w:rsidRPr="00DA3FF0">
        <w:t>D2(config-</w:t>
      </w:r>
      <w:proofErr w:type="gramStart"/>
      <w:r w:rsidRPr="00DA3FF0">
        <w:t>if)#</w:t>
      </w:r>
      <w:proofErr w:type="gramEnd"/>
      <w:r w:rsidRPr="00DA3FF0">
        <w:t xml:space="preserve"> </w:t>
      </w:r>
      <w:r w:rsidRPr="00DA3FF0">
        <w:rPr>
          <w:b/>
          <w:bCs/>
        </w:rPr>
        <w:t>standby 26 track 4 decrement 60</w:t>
      </w:r>
    </w:p>
    <w:p w14:paraId="35BFBB4A" w14:textId="77777777" w:rsidR="00B367BC" w:rsidRPr="00DA3FF0" w:rsidRDefault="00B367BC" w:rsidP="005D1DA6">
      <w:pPr>
        <w:pStyle w:val="CMD"/>
      </w:pPr>
      <w:r w:rsidRPr="00DA3FF0">
        <w:t>D2(config-</w:t>
      </w:r>
      <w:proofErr w:type="gramStart"/>
      <w:r w:rsidRPr="00DA3FF0">
        <w:t>if)#</w:t>
      </w:r>
      <w:proofErr w:type="gramEnd"/>
      <w:r w:rsidRPr="00DA3FF0">
        <w:t xml:space="preserve"> </w:t>
      </w:r>
      <w:r w:rsidRPr="00DA3FF0">
        <w:rPr>
          <w:b/>
          <w:bCs/>
        </w:rPr>
        <w:t>exit</w:t>
      </w:r>
    </w:p>
    <w:p w14:paraId="1780C473" w14:textId="77777777" w:rsidR="00B367BC" w:rsidRPr="00DA3FF0" w:rsidRDefault="00B367BC" w:rsidP="005D1DA6">
      <w:pPr>
        <w:pStyle w:val="CMD"/>
      </w:pPr>
      <w:r w:rsidRPr="00DA3FF0">
        <w:t xml:space="preserve">D2(config)# </w:t>
      </w:r>
      <w:r w:rsidRPr="00DA3FF0">
        <w:rPr>
          <w:b/>
          <w:bCs/>
        </w:rPr>
        <w:t xml:space="preserve">interface </w:t>
      </w:r>
      <w:proofErr w:type="spellStart"/>
      <w:r w:rsidRPr="00DA3FF0">
        <w:rPr>
          <w:b/>
          <w:bCs/>
        </w:rPr>
        <w:t>vlan</w:t>
      </w:r>
      <w:proofErr w:type="spellEnd"/>
      <w:r w:rsidRPr="00DA3FF0">
        <w:rPr>
          <w:b/>
          <w:bCs/>
        </w:rPr>
        <w:t xml:space="preserve"> 3</w:t>
      </w:r>
    </w:p>
    <w:p w14:paraId="41FD3CF4" w14:textId="77777777" w:rsidR="00B367BC" w:rsidRPr="00DA3FF0" w:rsidRDefault="00B367BC" w:rsidP="005D1DA6">
      <w:pPr>
        <w:pStyle w:val="CMD"/>
      </w:pPr>
      <w:r w:rsidRPr="00DA3FF0">
        <w:t>D2(config-</w:t>
      </w:r>
      <w:proofErr w:type="gramStart"/>
      <w:r w:rsidRPr="00DA3FF0">
        <w:t>if)#</w:t>
      </w:r>
      <w:proofErr w:type="gramEnd"/>
      <w:r w:rsidRPr="00DA3FF0">
        <w:t xml:space="preserve"> </w:t>
      </w:r>
      <w:r w:rsidRPr="00DA3FF0">
        <w:rPr>
          <w:b/>
          <w:bCs/>
        </w:rPr>
        <w:t>standby 3 track 4 decrement 60</w:t>
      </w:r>
    </w:p>
    <w:p w14:paraId="2B1839EE" w14:textId="77777777" w:rsidR="00B367BC" w:rsidRPr="00DA3FF0" w:rsidRDefault="00B367BC" w:rsidP="005D1DA6">
      <w:pPr>
        <w:pStyle w:val="CMD"/>
      </w:pPr>
      <w:r w:rsidRPr="00DA3FF0">
        <w:t>D2(config-</w:t>
      </w:r>
      <w:proofErr w:type="gramStart"/>
      <w:r w:rsidRPr="00DA3FF0">
        <w:t>if)#</w:t>
      </w:r>
      <w:proofErr w:type="gramEnd"/>
      <w:r w:rsidRPr="00DA3FF0">
        <w:t xml:space="preserve"> </w:t>
      </w:r>
      <w:r w:rsidRPr="00DA3FF0">
        <w:rPr>
          <w:b/>
          <w:bCs/>
        </w:rPr>
        <w:t>standby 36 track 4 decrement 60</w:t>
      </w:r>
    </w:p>
    <w:p w14:paraId="5B731868" w14:textId="6BF2A8E1" w:rsidR="00B367BC" w:rsidRDefault="00B367BC">
      <w:pPr>
        <w:pStyle w:val="CMD"/>
        <w:rPr>
          <w:b/>
          <w:bCs/>
        </w:rPr>
      </w:pPr>
      <w:r w:rsidRPr="00DA3FF0">
        <w:t>D2(config-</w:t>
      </w:r>
      <w:proofErr w:type="gramStart"/>
      <w:r w:rsidRPr="00DA3FF0">
        <w:t>if)#</w:t>
      </w:r>
      <w:proofErr w:type="gramEnd"/>
      <w:r w:rsidRPr="00DA3FF0">
        <w:t xml:space="preserve"> </w:t>
      </w:r>
      <w:r w:rsidRPr="00DA3FF0">
        <w:rPr>
          <w:b/>
          <w:bCs/>
        </w:rPr>
        <w:t>exit</w:t>
      </w:r>
    </w:p>
    <w:p w14:paraId="2993B5B7" w14:textId="77777777" w:rsidR="00A53C31" w:rsidRDefault="00A53C31" w:rsidP="00A53C31">
      <w:pPr>
        <w:pStyle w:val="ConfigWindow"/>
      </w:pPr>
      <w:r>
        <w:t>Close configuration window</w:t>
      </w:r>
    </w:p>
    <w:p w14:paraId="5B4DCD54" w14:textId="77777777" w:rsidR="00B367BC" w:rsidRDefault="00B367BC" w:rsidP="005D1DA6">
      <w:pPr>
        <w:pStyle w:val="Heading3"/>
      </w:pPr>
      <w:r>
        <w:t>Observe and validate HSRPv2 operation with IP SLAs.</w:t>
      </w:r>
    </w:p>
    <w:p w14:paraId="52CAF917" w14:textId="6F41B36B" w:rsidR="00B367BC" w:rsidRDefault="00B367BC" w:rsidP="005D1DA6">
      <w:pPr>
        <w:pStyle w:val="SubStepAlpha"/>
      </w:pPr>
      <w:r>
        <w:t>On PC1, start a continuous ping to 192.168.1.1.</w:t>
      </w:r>
    </w:p>
    <w:p w14:paraId="4FC2BE92" w14:textId="468CF7DF" w:rsidR="00B367BC" w:rsidRDefault="00B367BC" w:rsidP="005D1DA6">
      <w:pPr>
        <w:pStyle w:val="SubStepAlpha"/>
      </w:pPr>
      <w:r>
        <w:t xml:space="preserve">On R1, shutdown interface </w:t>
      </w:r>
      <w:r w:rsidR="00AA1110">
        <w:t>G</w:t>
      </w:r>
      <w:r>
        <w:t>0/0/0.</w:t>
      </w:r>
    </w:p>
    <w:p w14:paraId="7D15D15C" w14:textId="290E0459" w:rsidR="00B367BC" w:rsidRDefault="00B367BC" w:rsidP="005D1DA6">
      <w:pPr>
        <w:pStyle w:val="SubStepAlpha"/>
      </w:pPr>
      <w:r>
        <w:t>After about 45 seconds, you should see that HSRP fails over for VLAN 2 from switch D1 to switch D2, and pings from PC1 work again.</w:t>
      </w:r>
    </w:p>
    <w:p w14:paraId="490DACF5" w14:textId="19C9981C" w:rsidR="00B367BC" w:rsidRDefault="00B367BC" w:rsidP="005D1DA6">
      <w:pPr>
        <w:pStyle w:val="SubStepAlpha"/>
      </w:pPr>
      <w:r>
        <w:t xml:space="preserve">Issue the </w:t>
      </w:r>
      <w:r w:rsidRPr="005D1DA6">
        <w:rPr>
          <w:b/>
          <w:bCs/>
        </w:rPr>
        <w:t>no shutdown</w:t>
      </w:r>
      <w:r>
        <w:t xml:space="preserve"> command on R1 interface </w:t>
      </w:r>
      <w:r w:rsidR="00AA1110">
        <w:t>G</w:t>
      </w:r>
      <w:r>
        <w:t>0/0/0</w:t>
      </w:r>
      <w:r w:rsidR="00DA3FF0">
        <w:t>.</w:t>
      </w:r>
    </w:p>
    <w:p w14:paraId="2CB11AA2" w14:textId="77777777" w:rsidR="00B367BC" w:rsidRDefault="00B367BC" w:rsidP="005D1DA6">
      <w:pPr>
        <w:pStyle w:val="SubStepAlpha"/>
      </w:pPr>
      <w:r>
        <w:t>Switch D1 takes over again as the Active Virtual Router for VLAN 2, and the host is still able to ping 192.168.1.1.</w:t>
      </w:r>
    </w:p>
    <w:p w14:paraId="6A97EC84" w14:textId="65DD327A" w:rsidR="009B0139" w:rsidRDefault="00B367BC" w:rsidP="005D1DA6">
      <w:pPr>
        <w:pStyle w:val="SubStepAlpha"/>
      </w:pPr>
      <w:r>
        <w:t>Stop the continuous ping running on PC1.</w:t>
      </w:r>
    </w:p>
    <w:p w14:paraId="5DCDE80F" w14:textId="77777777" w:rsidR="009B0139" w:rsidRPr="004C0909" w:rsidRDefault="009B0139" w:rsidP="009B0139">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9B0139" w14:paraId="7A4353E9" w14:textId="77777777" w:rsidTr="00D26154">
        <w:trPr>
          <w:cnfStyle w:val="100000000000" w:firstRow="1" w:lastRow="0" w:firstColumn="0" w:lastColumn="0" w:oddVBand="0" w:evenVBand="0" w:oddHBand="0" w:evenHBand="0" w:firstRowFirstColumn="0" w:firstRowLastColumn="0" w:lastRowFirstColumn="0" w:lastRowLastColumn="0"/>
          <w:tblHeader/>
        </w:trPr>
        <w:tc>
          <w:tcPr>
            <w:tcW w:w="1530" w:type="dxa"/>
          </w:tcPr>
          <w:p w14:paraId="3F4C64E3" w14:textId="77777777" w:rsidR="009B0139" w:rsidRPr="00763D8B" w:rsidRDefault="009B0139" w:rsidP="00D26154">
            <w:pPr>
              <w:pStyle w:val="TableHeading"/>
            </w:pPr>
            <w:r w:rsidRPr="00763D8B">
              <w:t>Router Model</w:t>
            </w:r>
          </w:p>
        </w:tc>
        <w:tc>
          <w:tcPr>
            <w:tcW w:w="2250" w:type="dxa"/>
          </w:tcPr>
          <w:p w14:paraId="70C71F58" w14:textId="77777777" w:rsidR="009B0139" w:rsidRPr="00763D8B" w:rsidRDefault="009B0139" w:rsidP="00D26154">
            <w:pPr>
              <w:pStyle w:val="TableHeading"/>
            </w:pPr>
            <w:r w:rsidRPr="00763D8B">
              <w:t>Ethernet Interface #1</w:t>
            </w:r>
          </w:p>
        </w:tc>
        <w:tc>
          <w:tcPr>
            <w:tcW w:w="2250" w:type="dxa"/>
          </w:tcPr>
          <w:p w14:paraId="220A6CBB" w14:textId="77777777" w:rsidR="009B0139" w:rsidRPr="00763D8B" w:rsidRDefault="009B0139" w:rsidP="00D26154">
            <w:pPr>
              <w:pStyle w:val="TableHeading"/>
            </w:pPr>
            <w:r w:rsidRPr="00763D8B">
              <w:t>Ethernet Interface #2</w:t>
            </w:r>
          </w:p>
        </w:tc>
        <w:tc>
          <w:tcPr>
            <w:tcW w:w="2070" w:type="dxa"/>
          </w:tcPr>
          <w:p w14:paraId="04F9FBDB" w14:textId="77777777" w:rsidR="009B0139" w:rsidRPr="00763D8B" w:rsidRDefault="009B0139" w:rsidP="00D26154">
            <w:pPr>
              <w:pStyle w:val="TableHeading"/>
            </w:pPr>
            <w:r w:rsidRPr="00763D8B">
              <w:t>Serial Interface #1</w:t>
            </w:r>
          </w:p>
        </w:tc>
        <w:tc>
          <w:tcPr>
            <w:tcW w:w="2160" w:type="dxa"/>
          </w:tcPr>
          <w:p w14:paraId="053FC3B3" w14:textId="77777777" w:rsidR="009B0139" w:rsidRPr="00763D8B" w:rsidRDefault="009B0139" w:rsidP="00D26154">
            <w:pPr>
              <w:pStyle w:val="TableHeading"/>
            </w:pPr>
            <w:r w:rsidRPr="00763D8B">
              <w:t>Serial Interface #2</w:t>
            </w:r>
          </w:p>
        </w:tc>
      </w:tr>
      <w:tr w:rsidR="009B0139" w14:paraId="3B4694D0" w14:textId="77777777" w:rsidTr="00D26154">
        <w:tc>
          <w:tcPr>
            <w:tcW w:w="1530" w:type="dxa"/>
          </w:tcPr>
          <w:p w14:paraId="03F70018" w14:textId="77777777" w:rsidR="009B0139" w:rsidRPr="009453F7" w:rsidRDefault="009B0139" w:rsidP="00D26154">
            <w:pPr>
              <w:pStyle w:val="TableText"/>
            </w:pPr>
            <w:r w:rsidRPr="009453F7">
              <w:t>1800</w:t>
            </w:r>
          </w:p>
        </w:tc>
        <w:tc>
          <w:tcPr>
            <w:tcW w:w="2250" w:type="dxa"/>
          </w:tcPr>
          <w:p w14:paraId="35CB424E" w14:textId="77777777" w:rsidR="009B0139" w:rsidRPr="009453F7" w:rsidRDefault="009B0139" w:rsidP="00D26154">
            <w:pPr>
              <w:pStyle w:val="TableText"/>
            </w:pPr>
            <w:r w:rsidRPr="009453F7">
              <w:t>Fast Ethernet 0/0 (F0/0)</w:t>
            </w:r>
          </w:p>
        </w:tc>
        <w:tc>
          <w:tcPr>
            <w:tcW w:w="2250" w:type="dxa"/>
          </w:tcPr>
          <w:p w14:paraId="51BB7CE8" w14:textId="77777777" w:rsidR="009B0139" w:rsidRPr="009453F7" w:rsidRDefault="009B0139" w:rsidP="00D26154">
            <w:pPr>
              <w:pStyle w:val="TableText"/>
            </w:pPr>
            <w:r w:rsidRPr="009453F7">
              <w:t>Fast Ethernet 0/1 (F0/1)</w:t>
            </w:r>
          </w:p>
        </w:tc>
        <w:tc>
          <w:tcPr>
            <w:tcW w:w="2070" w:type="dxa"/>
          </w:tcPr>
          <w:p w14:paraId="20B3B091" w14:textId="77777777" w:rsidR="009B0139" w:rsidRPr="009453F7" w:rsidRDefault="009B0139" w:rsidP="00D26154">
            <w:pPr>
              <w:pStyle w:val="TableText"/>
            </w:pPr>
            <w:r w:rsidRPr="009453F7">
              <w:t>Serial 0/0/0 (S0/0/0)</w:t>
            </w:r>
          </w:p>
        </w:tc>
        <w:tc>
          <w:tcPr>
            <w:tcW w:w="2160" w:type="dxa"/>
          </w:tcPr>
          <w:p w14:paraId="28896DD0" w14:textId="77777777" w:rsidR="009B0139" w:rsidRPr="009453F7" w:rsidRDefault="009B0139" w:rsidP="00D26154">
            <w:pPr>
              <w:pStyle w:val="TableText"/>
            </w:pPr>
            <w:r w:rsidRPr="009453F7">
              <w:t>Serial 0/0/1 (S0/0</w:t>
            </w:r>
            <w:r>
              <w:t>/</w:t>
            </w:r>
            <w:r w:rsidRPr="009453F7">
              <w:t>1)</w:t>
            </w:r>
          </w:p>
        </w:tc>
      </w:tr>
      <w:tr w:rsidR="009B0139" w14:paraId="2B8F1C89" w14:textId="77777777" w:rsidTr="00D26154">
        <w:tc>
          <w:tcPr>
            <w:tcW w:w="1530" w:type="dxa"/>
          </w:tcPr>
          <w:p w14:paraId="1DC7B7A5" w14:textId="77777777" w:rsidR="009B0139" w:rsidRPr="009453F7" w:rsidRDefault="009B0139" w:rsidP="00D26154">
            <w:pPr>
              <w:pStyle w:val="TableText"/>
            </w:pPr>
            <w:r w:rsidRPr="009453F7">
              <w:t>1900</w:t>
            </w:r>
          </w:p>
        </w:tc>
        <w:tc>
          <w:tcPr>
            <w:tcW w:w="2250" w:type="dxa"/>
          </w:tcPr>
          <w:p w14:paraId="11DD04BE" w14:textId="77777777" w:rsidR="009B0139" w:rsidRPr="009453F7" w:rsidRDefault="009B0139" w:rsidP="00D26154">
            <w:pPr>
              <w:pStyle w:val="TableText"/>
            </w:pPr>
            <w:r w:rsidRPr="009453F7">
              <w:t>Gigabit Ethernet 0/0 (G0/0)</w:t>
            </w:r>
          </w:p>
        </w:tc>
        <w:tc>
          <w:tcPr>
            <w:tcW w:w="2250" w:type="dxa"/>
          </w:tcPr>
          <w:p w14:paraId="670BB1A8" w14:textId="77777777" w:rsidR="009B0139" w:rsidRPr="009453F7" w:rsidRDefault="009B0139" w:rsidP="00D26154">
            <w:pPr>
              <w:pStyle w:val="TableText"/>
            </w:pPr>
            <w:r w:rsidRPr="009453F7">
              <w:t>Gigabit Ethernet 0/1 (G0/1)</w:t>
            </w:r>
          </w:p>
        </w:tc>
        <w:tc>
          <w:tcPr>
            <w:tcW w:w="2070" w:type="dxa"/>
          </w:tcPr>
          <w:p w14:paraId="46AB628E" w14:textId="77777777" w:rsidR="009B0139" w:rsidRPr="009453F7" w:rsidRDefault="009B0139" w:rsidP="00D26154">
            <w:pPr>
              <w:pStyle w:val="TableText"/>
            </w:pPr>
            <w:r w:rsidRPr="009453F7">
              <w:t>Serial 0/0/0 (S0/0/0)</w:t>
            </w:r>
          </w:p>
        </w:tc>
        <w:tc>
          <w:tcPr>
            <w:tcW w:w="2160" w:type="dxa"/>
          </w:tcPr>
          <w:p w14:paraId="37F0CA56" w14:textId="77777777" w:rsidR="009B0139" w:rsidRPr="009453F7" w:rsidRDefault="009B0139" w:rsidP="00D26154">
            <w:pPr>
              <w:pStyle w:val="TableText"/>
            </w:pPr>
            <w:r w:rsidRPr="009453F7">
              <w:t>Serial 0/0/1 (S0/0/1)</w:t>
            </w:r>
          </w:p>
        </w:tc>
      </w:tr>
      <w:tr w:rsidR="009B0139" w14:paraId="3F359C0C" w14:textId="77777777" w:rsidTr="00D26154">
        <w:tc>
          <w:tcPr>
            <w:tcW w:w="1530" w:type="dxa"/>
          </w:tcPr>
          <w:p w14:paraId="2C467EB3" w14:textId="77777777" w:rsidR="009B0139" w:rsidRPr="009453F7" w:rsidRDefault="009B0139" w:rsidP="00D26154">
            <w:pPr>
              <w:pStyle w:val="TableText"/>
            </w:pPr>
            <w:r w:rsidRPr="009453F7">
              <w:t>2801</w:t>
            </w:r>
          </w:p>
        </w:tc>
        <w:tc>
          <w:tcPr>
            <w:tcW w:w="2250" w:type="dxa"/>
          </w:tcPr>
          <w:p w14:paraId="27776515" w14:textId="77777777" w:rsidR="009B0139" w:rsidRPr="009453F7" w:rsidRDefault="009B0139" w:rsidP="00D26154">
            <w:pPr>
              <w:pStyle w:val="TableText"/>
            </w:pPr>
            <w:r w:rsidRPr="009453F7">
              <w:t>Fast Ethernet 0/0 (F0/0)</w:t>
            </w:r>
          </w:p>
        </w:tc>
        <w:tc>
          <w:tcPr>
            <w:tcW w:w="2250" w:type="dxa"/>
          </w:tcPr>
          <w:p w14:paraId="2A6D981E" w14:textId="77777777" w:rsidR="009B0139" w:rsidRPr="009453F7" w:rsidRDefault="009B0139" w:rsidP="00D26154">
            <w:pPr>
              <w:pStyle w:val="TableText"/>
            </w:pPr>
            <w:r w:rsidRPr="009453F7">
              <w:t>Fast Ethernet 0/1 (F0/1)</w:t>
            </w:r>
          </w:p>
        </w:tc>
        <w:tc>
          <w:tcPr>
            <w:tcW w:w="2070" w:type="dxa"/>
          </w:tcPr>
          <w:p w14:paraId="4971874C" w14:textId="77777777" w:rsidR="009B0139" w:rsidRPr="009453F7" w:rsidRDefault="009B0139" w:rsidP="00D26154">
            <w:pPr>
              <w:pStyle w:val="TableText"/>
            </w:pPr>
            <w:r w:rsidRPr="009453F7">
              <w:t>Serial 0/1/0 (S0/1/0)</w:t>
            </w:r>
          </w:p>
        </w:tc>
        <w:tc>
          <w:tcPr>
            <w:tcW w:w="2160" w:type="dxa"/>
          </w:tcPr>
          <w:p w14:paraId="236044A1" w14:textId="77777777" w:rsidR="009B0139" w:rsidRPr="009453F7" w:rsidRDefault="009B0139" w:rsidP="00D26154">
            <w:pPr>
              <w:pStyle w:val="TableText"/>
            </w:pPr>
            <w:r w:rsidRPr="009453F7">
              <w:t>Serial 0/1/1 (S0/1/1)</w:t>
            </w:r>
          </w:p>
        </w:tc>
      </w:tr>
      <w:tr w:rsidR="009B0139" w14:paraId="279508A2" w14:textId="77777777" w:rsidTr="00D26154">
        <w:tc>
          <w:tcPr>
            <w:tcW w:w="1530" w:type="dxa"/>
          </w:tcPr>
          <w:p w14:paraId="06B03DBF" w14:textId="77777777" w:rsidR="009B0139" w:rsidRPr="009453F7" w:rsidRDefault="009B0139" w:rsidP="00D26154">
            <w:pPr>
              <w:pStyle w:val="TableText"/>
            </w:pPr>
            <w:r w:rsidRPr="009453F7">
              <w:t>2811</w:t>
            </w:r>
          </w:p>
        </w:tc>
        <w:tc>
          <w:tcPr>
            <w:tcW w:w="2250" w:type="dxa"/>
          </w:tcPr>
          <w:p w14:paraId="323D8382" w14:textId="77777777" w:rsidR="009B0139" w:rsidRPr="009453F7" w:rsidRDefault="009B0139" w:rsidP="00D26154">
            <w:pPr>
              <w:pStyle w:val="TableText"/>
            </w:pPr>
            <w:r w:rsidRPr="009453F7">
              <w:t>Fast Ethernet 0/0 (F0/0)</w:t>
            </w:r>
          </w:p>
        </w:tc>
        <w:tc>
          <w:tcPr>
            <w:tcW w:w="2250" w:type="dxa"/>
          </w:tcPr>
          <w:p w14:paraId="7CEAD1C3" w14:textId="77777777" w:rsidR="009B0139" w:rsidRPr="009453F7" w:rsidRDefault="009B0139" w:rsidP="00D26154">
            <w:pPr>
              <w:pStyle w:val="TableText"/>
            </w:pPr>
            <w:r w:rsidRPr="009453F7">
              <w:t>Fast Ethernet 0/1 (F0/1)</w:t>
            </w:r>
          </w:p>
        </w:tc>
        <w:tc>
          <w:tcPr>
            <w:tcW w:w="2070" w:type="dxa"/>
          </w:tcPr>
          <w:p w14:paraId="577E273D" w14:textId="77777777" w:rsidR="009B0139" w:rsidRPr="009453F7" w:rsidRDefault="009B0139" w:rsidP="00D26154">
            <w:pPr>
              <w:pStyle w:val="TableText"/>
            </w:pPr>
            <w:r w:rsidRPr="009453F7">
              <w:t>Serial 0/0/0 (S0/0/0)</w:t>
            </w:r>
          </w:p>
        </w:tc>
        <w:tc>
          <w:tcPr>
            <w:tcW w:w="2160" w:type="dxa"/>
          </w:tcPr>
          <w:p w14:paraId="1DB443AD" w14:textId="77777777" w:rsidR="009B0139" w:rsidRPr="009453F7" w:rsidRDefault="009B0139" w:rsidP="00D26154">
            <w:pPr>
              <w:pStyle w:val="TableText"/>
            </w:pPr>
            <w:r w:rsidRPr="009453F7">
              <w:t>Serial 0/0/1 (S0/0/1)</w:t>
            </w:r>
          </w:p>
        </w:tc>
      </w:tr>
      <w:tr w:rsidR="009B0139" w14:paraId="442B0308" w14:textId="77777777" w:rsidTr="00D26154">
        <w:tc>
          <w:tcPr>
            <w:tcW w:w="1530" w:type="dxa"/>
          </w:tcPr>
          <w:p w14:paraId="1B78FEF4" w14:textId="77777777" w:rsidR="009B0139" w:rsidRPr="009453F7" w:rsidRDefault="009B0139" w:rsidP="00D26154">
            <w:pPr>
              <w:pStyle w:val="TableText"/>
            </w:pPr>
            <w:r w:rsidRPr="009453F7">
              <w:t>2900</w:t>
            </w:r>
          </w:p>
        </w:tc>
        <w:tc>
          <w:tcPr>
            <w:tcW w:w="2250" w:type="dxa"/>
          </w:tcPr>
          <w:p w14:paraId="0BD990CA" w14:textId="77777777" w:rsidR="009B0139" w:rsidRPr="009453F7" w:rsidRDefault="009B0139" w:rsidP="00D26154">
            <w:pPr>
              <w:pStyle w:val="TableText"/>
            </w:pPr>
            <w:r w:rsidRPr="009453F7">
              <w:t>Gigabit Ethernet 0/0 (G0/0)</w:t>
            </w:r>
          </w:p>
        </w:tc>
        <w:tc>
          <w:tcPr>
            <w:tcW w:w="2250" w:type="dxa"/>
          </w:tcPr>
          <w:p w14:paraId="34944710" w14:textId="77777777" w:rsidR="009B0139" w:rsidRPr="009453F7" w:rsidRDefault="009B0139" w:rsidP="00D26154">
            <w:pPr>
              <w:pStyle w:val="TableText"/>
            </w:pPr>
            <w:r w:rsidRPr="009453F7">
              <w:t>Gigabit Ethernet 0/1 (G0/1)</w:t>
            </w:r>
          </w:p>
        </w:tc>
        <w:tc>
          <w:tcPr>
            <w:tcW w:w="2070" w:type="dxa"/>
          </w:tcPr>
          <w:p w14:paraId="3776F4B3" w14:textId="77777777" w:rsidR="009B0139" w:rsidRPr="009453F7" w:rsidRDefault="009B0139" w:rsidP="00D26154">
            <w:pPr>
              <w:pStyle w:val="TableText"/>
            </w:pPr>
            <w:r w:rsidRPr="009453F7">
              <w:t>Serial 0/0/0 (S0/0/0)</w:t>
            </w:r>
          </w:p>
        </w:tc>
        <w:tc>
          <w:tcPr>
            <w:tcW w:w="2160" w:type="dxa"/>
          </w:tcPr>
          <w:p w14:paraId="6996403B" w14:textId="77777777" w:rsidR="009B0139" w:rsidRPr="009453F7" w:rsidRDefault="009B0139" w:rsidP="00D26154">
            <w:pPr>
              <w:pStyle w:val="TableText"/>
            </w:pPr>
            <w:r w:rsidRPr="009453F7">
              <w:t>Serial 0/0/1 (S0/0/1)</w:t>
            </w:r>
          </w:p>
        </w:tc>
      </w:tr>
      <w:tr w:rsidR="009B0139" w14:paraId="4BA15CB0" w14:textId="77777777" w:rsidTr="00D26154">
        <w:tc>
          <w:tcPr>
            <w:tcW w:w="1530" w:type="dxa"/>
          </w:tcPr>
          <w:p w14:paraId="41201D74" w14:textId="77777777" w:rsidR="009B0139" w:rsidRPr="009453F7" w:rsidRDefault="009B0139" w:rsidP="00D26154">
            <w:pPr>
              <w:pStyle w:val="TableText"/>
            </w:pPr>
            <w:r>
              <w:t>4221</w:t>
            </w:r>
          </w:p>
        </w:tc>
        <w:tc>
          <w:tcPr>
            <w:tcW w:w="2250" w:type="dxa"/>
          </w:tcPr>
          <w:p w14:paraId="0816B2ED" w14:textId="77777777" w:rsidR="009B0139" w:rsidRPr="009453F7" w:rsidRDefault="009B0139" w:rsidP="00D26154">
            <w:pPr>
              <w:pStyle w:val="TableText"/>
            </w:pPr>
            <w:r w:rsidRPr="009453F7">
              <w:t>Gigabit Ethernet 0/0</w:t>
            </w:r>
            <w:r>
              <w:t>/0</w:t>
            </w:r>
            <w:r w:rsidRPr="009453F7">
              <w:t xml:space="preserve"> (G0/0</w:t>
            </w:r>
            <w:r>
              <w:t>/0</w:t>
            </w:r>
            <w:r w:rsidRPr="009453F7">
              <w:t>)</w:t>
            </w:r>
          </w:p>
        </w:tc>
        <w:tc>
          <w:tcPr>
            <w:tcW w:w="2250" w:type="dxa"/>
          </w:tcPr>
          <w:p w14:paraId="69DAE205" w14:textId="77777777" w:rsidR="009B0139" w:rsidRPr="009453F7" w:rsidRDefault="009B0139" w:rsidP="00D26154">
            <w:pPr>
              <w:pStyle w:val="TableText"/>
            </w:pPr>
            <w:r w:rsidRPr="009453F7">
              <w:t>Gigabit Ethernet 0/0</w:t>
            </w:r>
            <w:r>
              <w:t>/1</w:t>
            </w:r>
            <w:r w:rsidRPr="009453F7">
              <w:t xml:space="preserve"> (G0/0</w:t>
            </w:r>
            <w:r>
              <w:t>/1</w:t>
            </w:r>
            <w:r w:rsidRPr="009453F7">
              <w:t>)</w:t>
            </w:r>
          </w:p>
        </w:tc>
        <w:tc>
          <w:tcPr>
            <w:tcW w:w="2070" w:type="dxa"/>
          </w:tcPr>
          <w:p w14:paraId="0D1DD54D" w14:textId="77777777" w:rsidR="009B0139" w:rsidRPr="009453F7" w:rsidRDefault="009B0139" w:rsidP="00D26154">
            <w:pPr>
              <w:pStyle w:val="TableText"/>
            </w:pPr>
            <w:r>
              <w:t>Serial 0/1/0 (S0/1</w:t>
            </w:r>
            <w:r w:rsidRPr="009453F7">
              <w:t>/0)</w:t>
            </w:r>
          </w:p>
        </w:tc>
        <w:tc>
          <w:tcPr>
            <w:tcW w:w="2160" w:type="dxa"/>
          </w:tcPr>
          <w:p w14:paraId="4C8CABA3" w14:textId="77777777" w:rsidR="009B0139" w:rsidRPr="009453F7" w:rsidRDefault="009B0139" w:rsidP="00D26154">
            <w:pPr>
              <w:pStyle w:val="TableText"/>
            </w:pPr>
            <w:r>
              <w:t>Serial 0/1/1</w:t>
            </w:r>
            <w:r w:rsidRPr="009453F7">
              <w:t xml:space="preserve"> (S0/</w:t>
            </w:r>
            <w:r>
              <w:t>1/1</w:t>
            </w:r>
            <w:r w:rsidRPr="009453F7">
              <w:t>)</w:t>
            </w:r>
          </w:p>
        </w:tc>
      </w:tr>
      <w:tr w:rsidR="009B0139" w14:paraId="33EBF633" w14:textId="77777777" w:rsidTr="00D26154">
        <w:tc>
          <w:tcPr>
            <w:tcW w:w="1530" w:type="dxa"/>
          </w:tcPr>
          <w:p w14:paraId="086DA8ED" w14:textId="77777777" w:rsidR="009B0139" w:rsidRDefault="009B0139" w:rsidP="00D26154">
            <w:pPr>
              <w:pStyle w:val="TableText"/>
            </w:pPr>
            <w:r>
              <w:t>4300</w:t>
            </w:r>
          </w:p>
        </w:tc>
        <w:tc>
          <w:tcPr>
            <w:tcW w:w="2250" w:type="dxa"/>
          </w:tcPr>
          <w:p w14:paraId="71F64F88" w14:textId="77777777" w:rsidR="009B0139" w:rsidRPr="009453F7" w:rsidRDefault="009B0139" w:rsidP="00D26154">
            <w:pPr>
              <w:pStyle w:val="TableText"/>
            </w:pPr>
            <w:r w:rsidRPr="009453F7">
              <w:t>Gigabit Ethernet 0/0</w:t>
            </w:r>
            <w:r>
              <w:t>/0</w:t>
            </w:r>
            <w:r w:rsidRPr="009453F7">
              <w:t xml:space="preserve"> (G0/0</w:t>
            </w:r>
            <w:r>
              <w:t>/0</w:t>
            </w:r>
            <w:r w:rsidRPr="009453F7">
              <w:t>)</w:t>
            </w:r>
          </w:p>
        </w:tc>
        <w:tc>
          <w:tcPr>
            <w:tcW w:w="2250" w:type="dxa"/>
          </w:tcPr>
          <w:p w14:paraId="11560088" w14:textId="77777777" w:rsidR="009B0139" w:rsidRPr="009453F7" w:rsidRDefault="009B0139" w:rsidP="00D26154">
            <w:pPr>
              <w:pStyle w:val="TableText"/>
            </w:pPr>
            <w:r w:rsidRPr="009453F7">
              <w:t>Gigabit Ethernet 0/0</w:t>
            </w:r>
            <w:r>
              <w:t>/1</w:t>
            </w:r>
            <w:r w:rsidRPr="009453F7">
              <w:t xml:space="preserve"> (G0/0</w:t>
            </w:r>
            <w:r>
              <w:t>/1</w:t>
            </w:r>
            <w:r w:rsidRPr="009453F7">
              <w:t>)</w:t>
            </w:r>
          </w:p>
        </w:tc>
        <w:tc>
          <w:tcPr>
            <w:tcW w:w="2070" w:type="dxa"/>
          </w:tcPr>
          <w:p w14:paraId="2B5F1914" w14:textId="77777777" w:rsidR="009B0139" w:rsidRDefault="009B0139" w:rsidP="00D26154">
            <w:pPr>
              <w:pStyle w:val="TableText"/>
            </w:pPr>
            <w:r>
              <w:t>Serial 0/1/0 (S0/1</w:t>
            </w:r>
            <w:r w:rsidRPr="009453F7">
              <w:t>/0)</w:t>
            </w:r>
          </w:p>
        </w:tc>
        <w:tc>
          <w:tcPr>
            <w:tcW w:w="2160" w:type="dxa"/>
          </w:tcPr>
          <w:p w14:paraId="7A51EC87" w14:textId="77777777" w:rsidR="009B0139" w:rsidRDefault="009B0139" w:rsidP="00D26154">
            <w:pPr>
              <w:pStyle w:val="TableText"/>
            </w:pPr>
            <w:r>
              <w:t>Serial 0/1/1</w:t>
            </w:r>
            <w:r w:rsidRPr="009453F7">
              <w:t xml:space="preserve"> (S0/</w:t>
            </w:r>
            <w:r>
              <w:t>1/1</w:t>
            </w:r>
            <w:r w:rsidRPr="009453F7">
              <w:t>)</w:t>
            </w:r>
          </w:p>
        </w:tc>
      </w:tr>
    </w:tbl>
    <w:p w14:paraId="7E50BF71" w14:textId="77777777" w:rsidR="009B0139" w:rsidRPr="00603503" w:rsidRDefault="009B0139" w:rsidP="009B013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1C8CE121" w14:textId="27BF48ED" w:rsidR="00B367BC" w:rsidRDefault="009B0139" w:rsidP="005D1DA6">
      <w:pPr>
        <w:pStyle w:val="ConfigWindow"/>
      </w:pPr>
      <w:r>
        <w:t>End of document</w:t>
      </w:r>
    </w:p>
    <w:p w14:paraId="63A57EEF" w14:textId="77777777" w:rsidR="00B367BC" w:rsidRPr="005D1DA6" w:rsidRDefault="00B367BC" w:rsidP="005D1DA6">
      <w:pPr>
        <w:pStyle w:val="Heading1"/>
        <w:spacing w:before="120"/>
        <w:rPr>
          <w:rStyle w:val="LabSectionGray"/>
        </w:rPr>
      </w:pPr>
      <w:r w:rsidRPr="00DA3FF0">
        <w:rPr>
          <w:rStyle w:val="LabSectionGray"/>
        </w:rPr>
        <w:t xml:space="preserve">Device Configs </w:t>
      </w:r>
      <w:r w:rsidRPr="009B0139">
        <w:rPr>
          <w:rStyle w:val="LabSectionGray"/>
        </w:rPr>
        <w:t xml:space="preserve">- </w:t>
      </w:r>
      <w:r w:rsidRPr="00DA3FF0">
        <w:rPr>
          <w:rStyle w:val="LabSectionGray"/>
        </w:rPr>
        <w:t>Final</w:t>
      </w:r>
    </w:p>
    <w:p w14:paraId="5F038FC2" w14:textId="77777777" w:rsidR="00B367BC" w:rsidRPr="00DA3FF0" w:rsidRDefault="00B367BC" w:rsidP="005D1DA6">
      <w:pPr>
        <w:pStyle w:val="Heading1"/>
        <w:rPr>
          <w:rStyle w:val="LabSectionGray"/>
        </w:rPr>
      </w:pPr>
      <w:r w:rsidRPr="00DA3FF0">
        <w:rPr>
          <w:rStyle w:val="LabSectionGray"/>
        </w:rPr>
        <w:t>Router R1</w:t>
      </w:r>
    </w:p>
    <w:p w14:paraId="26AEE5C3" w14:textId="77777777" w:rsidR="00B367BC" w:rsidRPr="005D1DA6" w:rsidRDefault="00B367BC" w:rsidP="005D1DA6">
      <w:pPr>
        <w:pStyle w:val="DevConfigs"/>
        <w:rPr>
          <w:rStyle w:val="DevConfigGray"/>
          <w:b/>
          <w:bCs/>
        </w:rPr>
      </w:pPr>
      <w:r w:rsidRPr="005D1DA6">
        <w:rPr>
          <w:rStyle w:val="DevConfigGray"/>
        </w:rPr>
        <w:t xml:space="preserve">R1# </w:t>
      </w:r>
      <w:r w:rsidRPr="005D1DA6">
        <w:rPr>
          <w:rStyle w:val="DevConfigGray"/>
          <w:b/>
          <w:bCs/>
        </w:rPr>
        <w:t>show run</w:t>
      </w:r>
    </w:p>
    <w:p w14:paraId="1EB12CFA" w14:textId="77777777" w:rsidR="00B367BC" w:rsidRPr="005D1DA6" w:rsidRDefault="00B367BC" w:rsidP="005D1DA6">
      <w:pPr>
        <w:pStyle w:val="DevConfigs"/>
        <w:rPr>
          <w:rStyle w:val="DevConfigGray"/>
          <w:b/>
          <w:bCs/>
        </w:rPr>
      </w:pPr>
      <w:r w:rsidRPr="005D1DA6">
        <w:rPr>
          <w:rStyle w:val="DevConfigGray"/>
        </w:rPr>
        <w:t>Building configuration...</w:t>
      </w:r>
    </w:p>
    <w:p w14:paraId="0E174312" w14:textId="77777777" w:rsidR="00B367BC" w:rsidRPr="005D1DA6" w:rsidRDefault="00B367BC" w:rsidP="005D1DA6">
      <w:pPr>
        <w:pStyle w:val="DevConfigs"/>
        <w:rPr>
          <w:rStyle w:val="DevConfigGray"/>
          <w:b/>
          <w:bCs/>
        </w:rPr>
      </w:pPr>
    </w:p>
    <w:p w14:paraId="2D74D19F" w14:textId="77777777" w:rsidR="00B367BC" w:rsidRPr="005D1DA6" w:rsidRDefault="00B367BC" w:rsidP="005D1DA6">
      <w:pPr>
        <w:pStyle w:val="DevConfigs"/>
        <w:rPr>
          <w:rStyle w:val="DevConfigGray"/>
          <w:b/>
          <w:bCs/>
        </w:rPr>
      </w:pPr>
    </w:p>
    <w:p w14:paraId="759A908F" w14:textId="77777777" w:rsidR="00B367BC" w:rsidRPr="005D1DA6" w:rsidRDefault="00B367BC" w:rsidP="005D1DA6">
      <w:pPr>
        <w:pStyle w:val="DevConfigs"/>
        <w:rPr>
          <w:rStyle w:val="DevConfigGray"/>
          <w:b/>
          <w:bCs/>
        </w:rPr>
      </w:pPr>
      <w:r w:rsidRPr="005D1DA6">
        <w:rPr>
          <w:rStyle w:val="DevConfigGray"/>
        </w:rPr>
        <w:t xml:space="preserve">Current </w:t>
      </w:r>
      <w:proofErr w:type="gramStart"/>
      <w:r w:rsidRPr="005D1DA6">
        <w:rPr>
          <w:rStyle w:val="DevConfigGray"/>
        </w:rPr>
        <w:t>configuration :</w:t>
      </w:r>
      <w:proofErr w:type="gramEnd"/>
      <w:r w:rsidRPr="005D1DA6">
        <w:rPr>
          <w:rStyle w:val="DevConfigGray"/>
        </w:rPr>
        <w:t xml:space="preserve"> 1592 bytes</w:t>
      </w:r>
    </w:p>
    <w:p w14:paraId="55F69570" w14:textId="77777777" w:rsidR="00B367BC" w:rsidRPr="005D1DA6" w:rsidRDefault="00B367BC" w:rsidP="005D1DA6">
      <w:pPr>
        <w:pStyle w:val="DevConfigs"/>
        <w:rPr>
          <w:rStyle w:val="DevConfigGray"/>
          <w:b/>
          <w:bCs/>
        </w:rPr>
      </w:pPr>
      <w:r w:rsidRPr="005D1DA6">
        <w:rPr>
          <w:rStyle w:val="DevConfigGray"/>
        </w:rPr>
        <w:t>!</w:t>
      </w:r>
    </w:p>
    <w:p w14:paraId="6FCFC120" w14:textId="77777777" w:rsidR="00B367BC" w:rsidRPr="005D1DA6" w:rsidRDefault="00B367BC" w:rsidP="005D1DA6">
      <w:pPr>
        <w:pStyle w:val="DevConfigs"/>
        <w:rPr>
          <w:rStyle w:val="DevConfigGray"/>
          <w:b/>
          <w:bCs/>
        </w:rPr>
      </w:pPr>
      <w:r w:rsidRPr="005D1DA6">
        <w:rPr>
          <w:rStyle w:val="DevConfigGray"/>
        </w:rPr>
        <w:t>version 16.9</w:t>
      </w:r>
    </w:p>
    <w:p w14:paraId="1030E7DB" w14:textId="77777777" w:rsidR="00B367BC" w:rsidRPr="005D1DA6" w:rsidRDefault="00B367BC" w:rsidP="005D1DA6">
      <w:pPr>
        <w:pStyle w:val="DevConfigs"/>
        <w:rPr>
          <w:rStyle w:val="DevConfigGray"/>
          <w:b/>
          <w:bCs/>
        </w:rPr>
      </w:pPr>
      <w:r w:rsidRPr="005D1DA6">
        <w:rPr>
          <w:rStyle w:val="DevConfigGray"/>
        </w:rPr>
        <w:t xml:space="preserve">service timestamps debug datetime </w:t>
      </w:r>
      <w:proofErr w:type="spellStart"/>
      <w:r w:rsidRPr="005D1DA6">
        <w:rPr>
          <w:rStyle w:val="DevConfigGray"/>
        </w:rPr>
        <w:t>msec</w:t>
      </w:r>
      <w:proofErr w:type="spellEnd"/>
    </w:p>
    <w:p w14:paraId="3F3B8085" w14:textId="77777777" w:rsidR="00B367BC" w:rsidRPr="005D1DA6" w:rsidRDefault="00B367BC" w:rsidP="005D1DA6">
      <w:pPr>
        <w:pStyle w:val="DevConfigs"/>
        <w:rPr>
          <w:rStyle w:val="DevConfigGray"/>
          <w:b/>
          <w:bCs/>
        </w:rPr>
      </w:pPr>
      <w:r w:rsidRPr="005D1DA6">
        <w:rPr>
          <w:rStyle w:val="DevConfigGray"/>
        </w:rPr>
        <w:t xml:space="preserve">service timestamps log datetime </w:t>
      </w:r>
      <w:proofErr w:type="spellStart"/>
      <w:r w:rsidRPr="005D1DA6">
        <w:rPr>
          <w:rStyle w:val="DevConfigGray"/>
        </w:rPr>
        <w:t>msec</w:t>
      </w:r>
      <w:proofErr w:type="spellEnd"/>
    </w:p>
    <w:p w14:paraId="68BE3E7D" w14:textId="77777777" w:rsidR="00B367BC" w:rsidRPr="005D1DA6" w:rsidRDefault="00B367BC" w:rsidP="005D1DA6">
      <w:pPr>
        <w:pStyle w:val="DevConfigs"/>
        <w:rPr>
          <w:rStyle w:val="DevConfigGray"/>
          <w:b/>
          <w:bCs/>
        </w:rPr>
      </w:pPr>
      <w:r w:rsidRPr="005D1DA6">
        <w:rPr>
          <w:rStyle w:val="DevConfigGray"/>
        </w:rPr>
        <w:t xml:space="preserve">platform </w:t>
      </w:r>
      <w:proofErr w:type="spellStart"/>
      <w:r w:rsidRPr="005D1DA6">
        <w:rPr>
          <w:rStyle w:val="DevConfigGray"/>
        </w:rPr>
        <w:t>qfp</w:t>
      </w:r>
      <w:proofErr w:type="spellEnd"/>
      <w:r w:rsidRPr="005D1DA6">
        <w:rPr>
          <w:rStyle w:val="DevConfigGray"/>
        </w:rPr>
        <w:t xml:space="preserve"> utilization monitor load 80</w:t>
      </w:r>
    </w:p>
    <w:p w14:paraId="657028E2" w14:textId="77777777" w:rsidR="00B367BC" w:rsidRPr="005D1DA6" w:rsidRDefault="00B367BC" w:rsidP="005D1DA6">
      <w:pPr>
        <w:pStyle w:val="DevConfigs"/>
        <w:rPr>
          <w:rStyle w:val="DevConfigGray"/>
          <w:b/>
          <w:bCs/>
        </w:rPr>
      </w:pPr>
      <w:r w:rsidRPr="005D1DA6">
        <w:rPr>
          <w:rStyle w:val="DevConfigGray"/>
        </w:rPr>
        <w:t>no platform punt-keepalive disable-kernel-core</w:t>
      </w:r>
    </w:p>
    <w:p w14:paraId="1ADD6063" w14:textId="77777777" w:rsidR="00B367BC" w:rsidRPr="005D1DA6" w:rsidRDefault="00B367BC" w:rsidP="005D1DA6">
      <w:pPr>
        <w:pStyle w:val="DevConfigs"/>
        <w:rPr>
          <w:rStyle w:val="DevConfigGray"/>
          <w:b/>
          <w:bCs/>
        </w:rPr>
      </w:pPr>
      <w:r w:rsidRPr="005D1DA6">
        <w:rPr>
          <w:rStyle w:val="DevConfigGray"/>
        </w:rPr>
        <w:t>!</w:t>
      </w:r>
    </w:p>
    <w:p w14:paraId="39C77A3A" w14:textId="77777777" w:rsidR="00B367BC" w:rsidRPr="005D1DA6" w:rsidRDefault="00B367BC" w:rsidP="005D1DA6">
      <w:pPr>
        <w:pStyle w:val="DevConfigs"/>
        <w:rPr>
          <w:rStyle w:val="DevConfigGray"/>
          <w:b/>
          <w:bCs/>
        </w:rPr>
      </w:pPr>
      <w:r w:rsidRPr="005D1DA6">
        <w:rPr>
          <w:rStyle w:val="DevConfigGray"/>
        </w:rPr>
        <w:t>hostname R1</w:t>
      </w:r>
    </w:p>
    <w:p w14:paraId="34A8C8C1" w14:textId="77777777" w:rsidR="00B367BC" w:rsidRPr="005D1DA6" w:rsidRDefault="00B367BC" w:rsidP="005D1DA6">
      <w:pPr>
        <w:pStyle w:val="DevConfigs"/>
        <w:rPr>
          <w:rStyle w:val="DevConfigGray"/>
          <w:b/>
          <w:bCs/>
        </w:rPr>
      </w:pPr>
      <w:r w:rsidRPr="005D1DA6">
        <w:rPr>
          <w:rStyle w:val="DevConfigGray"/>
        </w:rPr>
        <w:t>!</w:t>
      </w:r>
    </w:p>
    <w:p w14:paraId="4A2A6B1B" w14:textId="77777777" w:rsidR="00B367BC" w:rsidRPr="005D1DA6" w:rsidRDefault="00B367BC" w:rsidP="005D1DA6">
      <w:pPr>
        <w:pStyle w:val="DevConfigs"/>
        <w:rPr>
          <w:rStyle w:val="DevConfigGray"/>
          <w:b/>
          <w:bCs/>
        </w:rPr>
      </w:pPr>
      <w:r w:rsidRPr="005D1DA6">
        <w:rPr>
          <w:rStyle w:val="DevConfigGray"/>
        </w:rPr>
        <w:t>boot-start-marker</w:t>
      </w:r>
    </w:p>
    <w:p w14:paraId="585BC03A" w14:textId="77777777" w:rsidR="00B367BC" w:rsidRPr="005D1DA6" w:rsidRDefault="00B367BC" w:rsidP="005D1DA6">
      <w:pPr>
        <w:pStyle w:val="DevConfigs"/>
        <w:rPr>
          <w:rStyle w:val="DevConfigGray"/>
          <w:b/>
          <w:bCs/>
        </w:rPr>
      </w:pPr>
      <w:r w:rsidRPr="005D1DA6">
        <w:rPr>
          <w:rStyle w:val="DevConfigGray"/>
        </w:rPr>
        <w:t>boot-end-marker</w:t>
      </w:r>
    </w:p>
    <w:p w14:paraId="01B019AA" w14:textId="77777777" w:rsidR="00B367BC" w:rsidRPr="005D1DA6" w:rsidRDefault="00B367BC" w:rsidP="005D1DA6">
      <w:pPr>
        <w:pStyle w:val="DevConfigs"/>
        <w:rPr>
          <w:rStyle w:val="DevConfigGray"/>
          <w:b/>
          <w:bCs/>
        </w:rPr>
      </w:pPr>
      <w:r w:rsidRPr="005D1DA6">
        <w:rPr>
          <w:rStyle w:val="DevConfigGray"/>
        </w:rPr>
        <w:t>!</w:t>
      </w:r>
    </w:p>
    <w:p w14:paraId="5BD546E1" w14:textId="77777777" w:rsidR="00B367BC" w:rsidRPr="005D1DA6" w:rsidRDefault="00B367BC" w:rsidP="005D1DA6">
      <w:pPr>
        <w:pStyle w:val="DevConfigs"/>
        <w:rPr>
          <w:rStyle w:val="DevConfigGray"/>
          <w:b/>
          <w:bCs/>
        </w:rPr>
      </w:pPr>
      <w:r w:rsidRPr="005D1DA6">
        <w:rPr>
          <w:rStyle w:val="DevConfigGray"/>
        </w:rPr>
        <w:t xml:space="preserve">no </w:t>
      </w:r>
      <w:proofErr w:type="spellStart"/>
      <w:r w:rsidRPr="005D1DA6">
        <w:rPr>
          <w:rStyle w:val="DevConfigGray"/>
        </w:rPr>
        <w:t>aaa</w:t>
      </w:r>
      <w:proofErr w:type="spellEnd"/>
      <w:r w:rsidRPr="005D1DA6">
        <w:rPr>
          <w:rStyle w:val="DevConfigGray"/>
        </w:rPr>
        <w:t xml:space="preserve"> </w:t>
      </w:r>
      <w:proofErr w:type="gramStart"/>
      <w:r w:rsidRPr="005D1DA6">
        <w:rPr>
          <w:rStyle w:val="DevConfigGray"/>
        </w:rPr>
        <w:t>new-model</w:t>
      </w:r>
      <w:proofErr w:type="gramEnd"/>
    </w:p>
    <w:p w14:paraId="200D0175" w14:textId="77777777" w:rsidR="00B367BC" w:rsidRPr="005D1DA6" w:rsidRDefault="00B367BC" w:rsidP="005D1DA6">
      <w:pPr>
        <w:pStyle w:val="DevConfigs"/>
        <w:rPr>
          <w:rStyle w:val="DevConfigGray"/>
          <w:b/>
          <w:bCs/>
        </w:rPr>
      </w:pPr>
      <w:r w:rsidRPr="005D1DA6">
        <w:rPr>
          <w:rStyle w:val="DevConfigGray"/>
        </w:rPr>
        <w:t>!</w:t>
      </w:r>
    </w:p>
    <w:p w14:paraId="2DFD9635" w14:textId="77777777" w:rsidR="00B367BC" w:rsidRPr="005D1DA6" w:rsidRDefault="00B367BC" w:rsidP="005D1DA6">
      <w:pPr>
        <w:pStyle w:val="DevConfigs"/>
        <w:rPr>
          <w:rStyle w:val="DevConfigGray"/>
          <w:b/>
          <w:bCs/>
        </w:rPr>
      </w:pPr>
      <w:r w:rsidRPr="005D1DA6">
        <w:rPr>
          <w:rStyle w:val="DevConfigGray"/>
        </w:rPr>
        <w:lastRenderedPageBreak/>
        <w:t xml:space="preserve">no </w:t>
      </w:r>
      <w:proofErr w:type="spellStart"/>
      <w:r w:rsidRPr="005D1DA6">
        <w:rPr>
          <w:rStyle w:val="DevConfigGray"/>
        </w:rPr>
        <w:t>ip</w:t>
      </w:r>
      <w:proofErr w:type="spellEnd"/>
      <w:r w:rsidRPr="005D1DA6">
        <w:rPr>
          <w:rStyle w:val="DevConfigGray"/>
        </w:rPr>
        <w:t xml:space="preserve"> domain lookup</w:t>
      </w:r>
    </w:p>
    <w:p w14:paraId="45FAAAFE" w14:textId="77777777" w:rsidR="00B367BC" w:rsidRPr="005D1DA6" w:rsidRDefault="00B367BC" w:rsidP="005D1DA6">
      <w:pPr>
        <w:pStyle w:val="DevConfigs"/>
        <w:rPr>
          <w:rStyle w:val="DevConfigGray"/>
          <w:b/>
          <w:bCs/>
        </w:rPr>
      </w:pPr>
      <w:r w:rsidRPr="005D1DA6">
        <w:rPr>
          <w:rStyle w:val="DevConfigGray"/>
        </w:rPr>
        <w:t>!</w:t>
      </w:r>
    </w:p>
    <w:p w14:paraId="3C7EB900" w14:textId="77777777" w:rsidR="00B367BC" w:rsidRPr="005D1DA6" w:rsidRDefault="00B367BC" w:rsidP="005D1DA6">
      <w:pPr>
        <w:pStyle w:val="DevConfigs"/>
        <w:rPr>
          <w:rStyle w:val="DevConfigGray"/>
          <w:b/>
          <w:bCs/>
        </w:rPr>
      </w:pPr>
      <w:r w:rsidRPr="005D1DA6">
        <w:rPr>
          <w:rStyle w:val="DevConfigGray"/>
        </w:rPr>
        <w:t>login on-success log</w:t>
      </w:r>
    </w:p>
    <w:p w14:paraId="6C4D3DD6" w14:textId="77777777" w:rsidR="00B367BC" w:rsidRPr="005D1DA6" w:rsidRDefault="00B367BC" w:rsidP="005D1DA6">
      <w:pPr>
        <w:pStyle w:val="DevConfigs"/>
        <w:rPr>
          <w:rStyle w:val="DevConfigGray"/>
          <w:b/>
          <w:bCs/>
        </w:rPr>
      </w:pPr>
      <w:r w:rsidRPr="005D1DA6">
        <w:rPr>
          <w:rStyle w:val="DevConfigGray"/>
        </w:rPr>
        <w:t>!</w:t>
      </w:r>
    </w:p>
    <w:p w14:paraId="6A4A230A" w14:textId="77777777" w:rsidR="00B367BC" w:rsidRPr="005D1DA6" w:rsidRDefault="00B367BC" w:rsidP="005D1DA6">
      <w:pPr>
        <w:pStyle w:val="DevConfigs"/>
        <w:rPr>
          <w:rStyle w:val="DevConfigGray"/>
          <w:b/>
          <w:bCs/>
        </w:rPr>
      </w:pPr>
      <w:r w:rsidRPr="005D1DA6">
        <w:rPr>
          <w:rStyle w:val="DevConfigGray"/>
        </w:rPr>
        <w:t>subscriber templating</w:t>
      </w:r>
    </w:p>
    <w:p w14:paraId="62718BC2" w14:textId="77777777" w:rsidR="00B367BC" w:rsidRPr="005D1DA6" w:rsidRDefault="00B367BC" w:rsidP="005D1DA6">
      <w:pPr>
        <w:pStyle w:val="DevConfigs"/>
        <w:rPr>
          <w:rStyle w:val="DevConfigGray"/>
          <w:b/>
          <w:bCs/>
        </w:rPr>
      </w:pPr>
      <w:r w:rsidRPr="005D1DA6">
        <w:rPr>
          <w:rStyle w:val="DevConfigGray"/>
        </w:rPr>
        <w:t>!</w:t>
      </w:r>
    </w:p>
    <w:p w14:paraId="390B81A5" w14:textId="77777777" w:rsidR="00B367BC" w:rsidRPr="005D1DA6" w:rsidRDefault="00B367BC" w:rsidP="005D1DA6">
      <w:pPr>
        <w:pStyle w:val="DevConfigs"/>
        <w:rPr>
          <w:rStyle w:val="DevConfigGray"/>
          <w:b/>
          <w:bCs/>
        </w:rPr>
      </w:pPr>
      <w:r w:rsidRPr="005D1DA6">
        <w:rPr>
          <w:rStyle w:val="DevConfigGray"/>
        </w:rPr>
        <w:t xml:space="preserve">ipv6 </w:t>
      </w:r>
      <w:proofErr w:type="gramStart"/>
      <w:r w:rsidRPr="005D1DA6">
        <w:rPr>
          <w:rStyle w:val="DevConfigGray"/>
        </w:rPr>
        <w:t>unicast-routing</w:t>
      </w:r>
      <w:proofErr w:type="gramEnd"/>
    </w:p>
    <w:p w14:paraId="09796D90" w14:textId="77777777" w:rsidR="00B367BC" w:rsidRPr="005D1DA6" w:rsidRDefault="00B367BC" w:rsidP="005D1DA6">
      <w:pPr>
        <w:pStyle w:val="DevConfigs"/>
        <w:rPr>
          <w:rStyle w:val="DevConfigGray"/>
          <w:b/>
          <w:bCs/>
        </w:rPr>
      </w:pPr>
      <w:r w:rsidRPr="005D1DA6">
        <w:rPr>
          <w:rStyle w:val="DevConfigGray"/>
        </w:rPr>
        <w:t>multilink bundle-name authenticated</w:t>
      </w:r>
    </w:p>
    <w:p w14:paraId="7E03AF06" w14:textId="77777777" w:rsidR="00B367BC" w:rsidRPr="005D1DA6" w:rsidRDefault="00B367BC" w:rsidP="005D1DA6">
      <w:pPr>
        <w:pStyle w:val="DevConfigs"/>
        <w:rPr>
          <w:rStyle w:val="DevConfigGray"/>
          <w:b/>
          <w:bCs/>
        </w:rPr>
      </w:pPr>
      <w:r w:rsidRPr="005D1DA6">
        <w:rPr>
          <w:rStyle w:val="DevConfigGray"/>
        </w:rPr>
        <w:t>!</w:t>
      </w:r>
    </w:p>
    <w:p w14:paraId="6E5E6A52" w14:textId="77777777" w:rsidR="00B367BC" w:rsidRPr="005D1DA6" w:rsidRDefault="00B367BC" w:rsidP="005D1DA6">
      <w:pPr>
        <w:pStyle w:val="DevConfigs"/>
        <w:rPr>
          <w:rStyle w:val="DevConfigGray"/>
          <w:b/>
          <w:bCs/>
        </w:rPr>
      </w:pPr>
      <w:r w:rsidRPr="005D1DA6">
        <w:rPr>
          <w:rStyle w:val="DevConfigGray"/>
        </w:rPr>
        <w:t>spanning-tree extend system-id</w:t>
      </w:r>
    </w:p>
    <w:p w14:paraId="2279D09D" w14:textId="77777777" w:rsidR="00B367BC" w:rsidRPr="005D1DA6" w:rsidRDefault="00B367BC" w:rsidP="005D1DA6">
      <w:pPr>
        <w:pStyle w:val="DevConfigs"/>
        <w:rPr>
          <w:rStyle w:val="DevConfigGray"/>
          <w:b/>
          <w:bCs/>
        </w:rPr>
      </w:pPr>
      <w:r w:rsidRPr="005D1DA6">
        <w:rPr>
          <w:rStyle w:val="DevConfigGray"/>
        </w:rPr>
        <w:t>!</w:t>
      </w:r>
    </w:p>
    <w:p w14:paraId="3644E569" w14:textId="77777777" w:rsidR="00B367BC" w:rsidRPr="005D1DA6" w:rsidRDefault="00B367BC" w:rsidP="005D1DA6">
      <w:pPr>
        <w:pStyle w:val="DevConfigs"/>
        <w:rPr>
          <w:rStyle w:val="DevConfigGray"/>
          <w:b/>
          <w:bCs/>
        </w:rPr>
      </w:pPr>
      <w:r w:rsidRPr="005D1DA6">
        <w:rPr>
          <w:rStyle w:val="DevConfigGray"/>
        </w:rPr>
        <w:t>redundancy</w:t>
      </w:r>
    </w:p>
    <w:p w14:paraId="0C21C6D6" w14:textId="77777777" w:rsidR="00B367BC" w:rsidRPr="005D1DA6" w:rsidRDefault="00B367BC" w:rsidP="005D1DA6">
      <w:pPr>
        <w:pStyle w:val="DevConfigs"/>
        <w:rPr>
          <w:rStyle w:val="DevConfigGray"/>
          <w:b/>
          <w:bCs/>
        </w:rPr>
      </w:pPr>
      <w:r w:rsidRPr="005D1DA6">
        <w:rPr>
          <w:rStyle w:val="DevConfigGray"/>
        </w:rPr>
        <w:t xml:space="preserve"> mode none</w:t>
      </w:r>
    </w:p>
    <w:p w14:paraId="51B900F3" w14:textId="77777777" w:rsidR="00B367BC" w:rsidRPr="005D1DA6" w:rsidRDefault="00B367BC" w:rsidP="005D1DA6">
      <w:pPr>
        <w:pStyle w:val="DevConfigs"/>
        <w:rPr>
          <w:rStyle w:val="DevConfigGray"/>
          <w:b/>
          <w:bCs/>
        </w:rPr>
      </w:pPr>
      <w:r w:rsidRPr="005D1DA6">
        <w:rPr>
          <w:rStyle w:val="DevConfigGray"/>
        </w:rPr>
        <w:t>!</w:t>
      </w:r>
    </w:p>
    <w:p w14:paraId="41665E1E" w14:textId="77777777" w:rsidR="00B367BC" w:rsidRPr="005D1DA6" w:rsidRDefault="00B367BC" w:rsidP="005D1DA6">
      <w:pPr>
        <w:pStyle w:val="DevConfigs"/>
        <w:rPr>
          <w:rStyle w:val="DevConfigGray"/>
          <w:b/>
          <w:bCs/>
        </w:rPr>
      </w:pPr>
      <w:r w:rsidRPr="005D1DA6">
        <w:rPr>
          <w:rStyle w:val="DevConfigGray"/>
        </w:rPr>
        <w:t>interface GigabitEthernet0/0/0</w:t>
      </w:r>
    </w:p>
    <w:p w14:paraId="0F3577B3" w14:textId="77777777" w:rsidR="00B367BC" w:rsidRPr="005D1DA6" w:rsidRDefault="00B367BC" w:rsidP="005D1DA6">
      <w:pPr>
        <w:pStyle w:val="DevConfigs"/>
        <w:rPr>
          <w:rStyle w:val="DevConfigGray"/>
          <w:b/>
          <w:bCs/>
        </w:rPr>
      </w:pPr>
      <w:r w:rsidRPr="005D1DA6">
        <w:rPr>
          <w:rStyle w:val="DevConfigGray"/>
        </w:rPr>
        <w:t xml:space="preserve"> </w:t>
      </w:r>
      <w:proofErr w:type="spellStart"/>
      <w:r w:rsidRPr="005D1DA6">
        <w:rPr>
          <w:rStyle w:val="DevConfigGray"/>
        </w:rPr>
        <w:t>ip</w:t>
      </w:r>
      <w:proofErr w:type="spellEnd"/>
      <w:r w:rsidRPr="005D1DA6">
        <w:rPr>
          <w:rStyle w:val="DevConfigGray"/>
        </w:rPr>
        <w:t xml:space="preserve"> address 172.16.12.1 255.255.255.0</w:t>
      </w:r>
    </w:p>
    <w:p w14:paraId="113DB67E" w14:textId="77777777" w:rsidR="00B367BC" w:rsidRPr="005D1DA6" w:rsidRDefault="00B367BC" w:rsidP="005D1DA6">
      <w:pPr>
        <w:pStyle w:val="DevConfigs"/>
        <w:rPr>
          <w:rStyle w:val="DevConfigGray"/>
          <w:b/>
          <w:bCs/>
        </w:rPr>
      </w:pPr>
      <w:r w:rsidRPr="005D1DA6">
        <w:rPr>
          <w:rStyle w:val="DevConfigGray"/>
        </w:rPr>
        <w:t xml:space="preserve"> negotiation auto</w:t>
      </w:r>
    </w:p>
    <w:p w14:paraId="078EB68D" w14:textId="77777777" w:rsidR="00B367BC" w:rsidRPr="005D1DA6" w:rsidRDefault="00B367BC" w:rsidP="005D1DA6">
      <w:pPr>
        <w:pStyle w:val="DevConfigs"/>
        <w:rPr>
          <w:rStyle w:val="DevConfigGray"/>
          <w:b/>
          <w:bCs/>
        </w:rPr>
      </w:pPr>
      <w:r w:rsidRPr="005D1DA6">
        <w:rPr>
          <w:rStyle w:val="DevConfigGray"/>
        </w:rPr>
        <w:t xml:space="preserve"> ipv6 address FE80::1:1 link-local</w:t>
      </w:r>
    </w:p>
    <w:p w14:paraId="08FDEA3C" w14:textId="77777777" w:rsidR="00B367BC" w:rsidRPr="005D1DA6" w:rsidRDefault="00B367BC" w:rsidP="005D1DA6">
      <w:pPr>
        <w:pStyle w:val="DevConfigs"/>
        <w:rPr>
          <w:rStyle w:val="DevConfigGray"/>
          <w:b/>
          <w:bCs/>
        </w:rPr>
      </w:pPr>
      <w:r w:rsidRPr="005D1DA6">
        <w:rPr>
          <w:rStyle w:val="DevConfigGray"/>
        </w:rPr>
        <w:t xml:space="preserve"> ipv6 address 2001:DB</w:t>
      </w:r>
      <w:proofErr w:type="gramStart"/>
      <w:r w:rsidRPr="005D1DA6">
        <w:rPr>
          <w:rStyle w:val="DevConfigGray"/>
        </w:rPr>
        <w:t>8:ACAD</w:t>
      </w:r>
      <w:proofErr w:type="gramEnd"/>
      <w:r w:rsidRPr="005D1DA6">
        <w:rPr>
          <w:rStyle w:val="DevConfigGray"/>
        </w:rPr>
        <w:t>:12::1/64</w:t>
      </w:r>
    </w:p>
    <w:p w14:paraId="100FBD51" w14:textId="77777777" w:rsidR="00B367BC" w:rsidRPr="005D1DA6" w:rsidRDefault="00B367BC" w:rsidP="005D1DA6">
      <w:pPr>
        <w:pStyle w:val="DevConfigs"/>
        <w:rPr>
          <w:rStyle w:val="DevConfigGray"/>
          <w:b/>
          <w:bCs/>
        </w:rPr>
      </w:pPr>
      <w:r w:rsidRPr="005D1DA6">
        <w:rPr>
          <w:rStyle w:val="DevConfigGray"/>
        </w:rPr>
        <w:t xml:space="preserve"> ipv6 </w:t>
      </w:r>
      <w:proofErr w:type="spellStart"/>
      <w:r w:rsidRPr="005D1DA6">
        <w:rPr>
          <w:rStyle w:val="DevConfigGray"/>
        </w:rPr>
        <w:t>ospf</w:t>
      </w:r>
      <w:proofErr w:type="spellEnd"/>
      <w:r w:rsidRPr="005D1DA6">
        <w:rPr>
          <w:rStyle w:val="DevConfigGray"/>
        </w:rPr>
        <w:t xml:space="preserve"> 6 area 0</w:t>
      </w:r>
    </w:p>
    <w:p w14:paraId="46DE84C6" w14:textId="77777777" w:rsidR="00B367BC" w:rsidRPr="005D1DA6" w:rsidRDefault="00B367BC" w:rsidP="005D1DA6">
      <w:pPr>
        <w:pStyle w:val="DevConfigs"/>
        <w:rPr>
          <w:rStyle w:val="DevConfigGray"/>
          <w:b/>
          <w:bCs/>
        </w:rPr>
      </w:pPr>
      <w:r w:rsidRPr="005D1DA6">
        <w:rPr>
          <w:rStyle w:val="DevConfigGray"/>
        </w:rPr>
        <w:t>!</w:t>
      </w:r>
    </w:p>
    <w:p w14:paraId="61986A2F" w14:textId="77777777" w:rsidR="00B367BC" w:rsidRPr="005D1DA6" w:rsidRDefault="00B367BC" w:rsidP="005D1DA6">
      <w:pPr>
        <w:pStyle w:val="DevConfigs"/>
        <w:rPr>
          <w:rStyle w:val="DevConfigGray"/>
          <w:b/>
          <w:bCs/>
        </w:rPr>
      </w:pPr>
      <w:r w:rsidRPr="005D1DA6">
        <w:rPr>
          <w:rStyle w:val="DevConfigGray"/>
        </w:rPr>
        <w:t>interface GigabitEthernet0/0/1</w:t>
      </w:r>
    </w:p>
    <w:p w14:paraId="2F2E6724" w14:textId="77777777" w:rsidR="00B367BC" w:rsidRPr="005D1DA6" w:rsidRDefault="00B367BC" w:rsidP="005D1DA6">
      <w:pPr>
        <w:pStyle w:val="DevConfigs"/>
        <w:rPr>
          <w:rStyle w:val="DevConfigGray"/>
          <w:b/>
          <w:bCs/>
        </w:rPr>
      </w:pPr>
      <w:r w:rsidRPr="005D1DA6">
        <w:rPr>
          <w:rStyle w:val="DevConfigGray"/>
        </w:rPr>
        <w:t xml:space="preserve"> </w:t>
      </w:r>
      <w:proofErr w:type="spellStart"/>
      <w:r w:rsidRPr="005D1DA6">
        <w:rPr>
          <w:rStyle w:val="DevConfigGray"/>
        </w:rPr>
        <w:t>ip</w:t>
      </w:r>
      <w:proofErr w:type="spellEnd"/>
      <w:r w:rsidRPr="005D1DA6">
        <w:rPr>
          <w:rStyle w:val="DevConfigGray"/>
        </w:rPr>
        <w:t xml:space="preserve"> address 172.16.1.1 255.255.255.0</w:t>
      </w:r>
    </w:p>
    <w:p w14:paraId="2237904B" w14:textId="77777777" w:rsidR="00B367BC" w:rsidRPr="005D1DA6" w:rsidRDefault="00B367BC" w:rsidP="005D1DA6">
      <w:pPr>
        <w:pStyle w:val="DevConfigs"/>
        <w:rPr>
          <w:rStyle w:val="DevConfigGray"/>
          <w:b/>
          <w:bCs/>
        </w:rPr>
      </w:pPr>
      <w:r w:rsidRPr="005D1DA6">
        <w:rPr>
          <w:rStyle w:val="DevConfigGray"/>
        </w:rPr>
        <w:t xml:space="preserve"> negotiation auto</w:t>
      </w:r>
    </w:p>
    <w:p w14:paraId="48A75A46" w14:textId="77777777" w:rsidR="00B367BC" w:rsidRPr="005D1DA6" w:rsidRDefault="00B367BC" w:rsidP="005D1DA6">
      <w:pPr>
        <w:pStyle w:val="DevConfigs"/>
        <w:rPr>
          <w:rStyle w:val="DevConfigGray"/>
          <w:b/>
          <w:bCs/>
        </w:rPr>
      </w:pPr>
      <w:r w:rsidRPr="005D1DA6">
        <w:rPr>
          <w:rStyle w:val="DevConfigGray"/>
        </w:rPr>
        <w:t xml:space="preserve"> ipv6 address FE80::1:2 link-local</w:t>
      </w:r>
    </w:p>
    <w:p w14:paraId="573EFEC7" w14:textId="77777777" w:rsidR="00B367BC" w:rsidRPr="005D1DA6" w:rsidRDefault="00B367BC" w:rsidP="005D1DA6">
      <w:pPr>
        <w:pStyle w:val="DevConfigs"/>
        <w:rPr>
          <w:rStyle w:val="DevConfigGray"/>
          <w:b/>
          <w:bCs/>
        </w:rPr>
      </w:pPr>
      <w:r w:rsidRPr="005D1DA6">
        <w:rPr>
          <w:rStyle w:val="DevConfigGray"/>
        </w:rPr>
        <w:t xml:space="preserve"> ipv6 address 2001:DB</w:t>
      </w:r>
      <w:proofErr w:type="gramStart"/>
      <w:r w:rsidRPr="005D1DA6">
        <w:rPr>
          <w:rStyle w:val="DevConfigGray"/>
        </w:rPr>
        <w:t>8:ACAD</w:t>
      </w:r>
      <w:proofErr w:type="gramEnd"/>
      <w:r w:rsidRPr="005D1DA6">
        <w:rPr>
          <w:rStyle w:val="DevConfigGray"/>
        </w:rPr>
        <w:t>:1721::1/64</w:t>
      </w:r>
    </w:p>
    <w:p w14:paraId="26C0FFD9" w14:textId="77777777" w:rsidR="00B367BC" w:rsidRPr="005D1DA6" w:rsidRDefault="00B367BC" w:rsidP="005D1DA6">
      <w:pPr>
        <w:pStyle w:val="DevConfigs"/>
        <w:rPr>
          <w:rStyle w:val="DevConfigGray"/>
          <w:b/>
          <w:bCs/>
        </w:rPr>
      </w:pPr>
      <w:r w:rsidRPr="005D1DA6">
        <w:rPr>
          <w:rStyle w:val="DevConfigGray"/>
        </w:rPr>
        <w:t xml:space="preserve"> ipv6 </w:t>
      </w:r>
      <w:proofErr w:type="spellStart"/>
      <w:r w:rsidRPr="005D1DA6">
        <w:rPr>
          <w:rStyle w:val="DevConfigGray"/>
        </w:rPr>
        <w:t>ospf</w:t>
      </w:r>
      <w:proofErr w:type="spellEnd"/>
      <w:r w:rsidRPr="005D1DA6">
        <w:rPr>
          <w:rStyle w:val="DevConfigGray"/>
        </w:rPr>
        <w:t xml:space="preserve"> 6 area 0</w:t>
      </w:r>
    </w:p>
    <w:p w14:paraId="5523DC5B" w14:textId="77777777" w:rsidR="00B367BC" w:rsidRPr="005D1DA6" w:rsidRDefault="00B367BC" w:rsidP="005D1DA6">
      <w:pPr>
        <w:pStyle w:val="DevConfigs"/>
        <w:rPr>
          <w:rStyle w:val="DevConfigGray"/>
          <w:b/>
          <w:bCs/>
        </w:rPr>
      </w:pPr>
      <w:r w:rsidRPr="005D1DA6">
        <w:rPr>
          <w:rStyle w:val="DevConfigGray"/>
        </w:rPr>
        <w:t>!</w:t>
      </w:r>
    </w:p>
    <w:p w14:paraId="5BC9758F" w14:textId="77777777" w:rsidR="00B367BC" w:rsidRPr="005D1DA6" w:rsidRDefault="00B367BC" w:rsidP="005D1DA6">
      <w:pPr>
        <w:pStyle w:val="DevConfigs"/>
        <w:rPr>
          <w:rStyle w:val="DevConfigGray"/>
          <w:b/>
          <w:bCs/>
        </w:rPr>
      </w:pPr>
      <w:r w:rsidRPr="005D1DA6">
        <w:rPr>
          <w:rStyle w:val="DevConfigGray"/>
        </w:rPr>
        <w:t>interface Serial0/1/0</w:t>
      </w:r>
    </w:p>
    <w:p w14:paraId="5AAFDB5F" w14:textId="77777777" w:rsidR="00B367BC" w:rsidRPr="005D1DA6" w:rsidRDefault="00B367BC" w:rsidP="005D1DA6">
      <w:pPr>
        <w:pStyle w:val="DevConfigs"/>
        <w:rPr>
          <w:rStyle w:val="DevConfigGray"/>
          <w:b/>
          <w:bCs/>
        </w:rPr>
      </w:pPr>
      <w:r w:rsidRPr="005D1DA6">
        <w:rPr>
          <w:rStyle w:val="DevConfigGray"/>
        </w:rPr>
        <w:t xml:space="preserve"> no </w:t>
      </w:r>
      <w:proofErr w:type="spellStart"/>
      <w:r w:rsidRPr="005D1DA6">
        <w:rPr>
          <w:rStyle w:val="DevConfigGray"/>
        </w:rPr>
        <w:t>ip</w:t>
      </w:r>
      <w:proofErr w:type="spellEnd"/>
      <w:r w:rsidRPr="005D1DA6">
        <w:rPr>
          <w:rStyle w:val="DevConfigGray"/>
        </w:rPr>
        <w:t xml:space="preserve"> address</w:t>
      </w:r>
    </w:p>
    <w:p w14:paraId="277F9EFC" w14:textId="77777777" w:rsidR="00B367BC" w:rsidRPr="005D1DA6" w:rsidRDefault="00B367BC" w:rsidP="005D1DA6">
      <w:pPr>
        <w:pStyle w:val="DevConfigs"/>
        <w:rPr>
          <w:rStyle w:val="DevConfigGray"/>
          <w:b/>
          <w:bCs/>
        </w:rPr>
      </w:pPr>
      <w:r w:rsidRPr="005D1DA6">
        <w:rPr>
          <w:rStyle w:val="DevConfigGray"/>
        </w:rPr>
        <w:t>!</w:t>
      </w:r>
    </w:p>
    <w:p w14:paraId="6602EA5C" w14:textId="77777777" w:rsidR="00B367BC" w:rsidRPr="005D1DA6" w:rsidRDefault="00B367BC" w:rsidP="005D1DA6">
      <w:pPr>
        <w:pStyle w:val="DevConfigs"/>
        <w:rPr>
          <w:rStyle w:val="DevConfigGray"/>
          <w:b/>
          <w:bCs/>
        </w:rPr>
      </w:pPr>
      <w:r w:rsidRPr="005D1DA6">
        <w:rPr>
          <w:rStyle w:val="DevConfigGray"/>
        </w:rPr>
        <w:t>interface Serial0/1/1</w:t>
      </w:r>
    </w:p>
    <w:p w14:paraId="18E5A9D6" w14:textId="77777777" w:rsidR="00B367BC" w:rsidRPr="005D1DA6" w:rsidRDefault="00B367BC" w:rsidP="005D1DA6">
      <w:pPr>
        <w:pStyle w:val="DevConfigs"/>
        <w:rPr>
          <w:rStyle w:val="DevConfigGray"/>
          <w:b/>
          <w:bCs/>
        </w:rPr>
      </w:pPr>
      <w:r w:rsidRPr="005D1DA6">
        <w:rPr>
          <w:rStyle w:val="DevConfigGray"/>
        </w:rPr>
        <w:t xml:space="preserve"> no </w:t>
      </w:r>
      <w:proofErr w:type="spellStart"/>
      <w:r w:rsidRPr="005D1DA6">
        <w:rPr>
          <w:rStyle w:val="DevConfigGray"/>
        </w:rPr>
        <w:t>ip</w:t>
      </w:r>
      <w:proofErr w:type="spellEnd"/>
      <w:r w:rsidRPr="005D1DA6">
        <w:rPr>
          <w:rStyle w:val="DevConfigGray"/>
        </w:rPr>
        <w:t xml:space="preserve"> address</w:t>
      </w:r>
    </w:p>
    <w:p w14:paraId="3DB12520" w14:textId="77777777" w:rsidR="00B367BC" w:rsidRPr="005D1DA6" w:rsidRDefault="00B367BC" w:rsidP="005D1DA6">
      <w:pPr>
        <w:pStyle w:val="DevConfigs"/>
        <w:rPr>
          <w:rStyle w:val="DevConfigGray"/>
          <w:b/>
          <w:bCs/>
        </w:rPr>
      </w:pPr>
      <w:r w:rsidRPr="005D1DA6">
        <w:rPr>
          <w:rStyle w:val="DevConfigGray"/>
        </w:rPr>
        <w:t>!</w:t>
      </w:r>
    </w:p>
    <w:p w14:paraId="4FEA00CF" w14:textId="77777777" w:rsidR="00B367BC" w:rsidRPr="005D1DA6" w:rsidRDefault="00B367BC" w:rsidP="005D1DA6">
      <w:pPr>
        <w:pStyle w:val="DevConfigs"/>
        <w:rPr>
          <w:rStyle w:val="DevConfigGray"/>
          <w:b/>
          <w:bCs/>
        </w:rPr>
      </w:pPr>
      <w:r w:rsidRPr="005D1DA6">
        <w:rPr>
          <w:rStyle w:val="DevConfigGray"/>
        </w:rPr>
        <w:t xml:space="preserve">router </w:t>
      </w:r>
      <w:proofErr w:type="spellStart"/>
      <w:r w:rsidRPr="005D1DA6">
        <w:rPr>
          <w:rStyle w:val="DevConfigGray"/>
        </w:rPr>
        <w:t>ospf</w:t>
      </w:r>
      <w:proofErr w:type="spellEnd"/>
      <w:r w:rsidRPr="005D1DA6">
        <w:rPr>
          <w:rStyle w:val="DevConfigGray"/>
        </w:rPr>
        <w:t xml:space="preserve"> 4</w:t>
      </w:r>
    </w:p>
    <w:p w14:paraId="5F2DEA47" w14:textId="77777777" w:rsidR="00B367BC" w:rsidRPr="005D1DA6" w:rsidRDefault="00B367BC" w:rsidP="005D1DA6">
      <w:pPr>
        <w:pStyle w:val="DevConfigs"/>
        <w:rPr>
          <w:rStyle w:val="DevConfigGray"/>
          <w:b/>
          <w:bCs/>
        </w:rPr>
      </w:pPr>
      <w:r w:rsidRPr="005D1DA6">
        <w:rPr>
          <w:rStyle w:val="DevConfigGray"/>
        </w:rPr>
        <w:t xml:space="preserve"> router-id 1.1.1.4</w:t>
      </w:r>
    </w:p>
    <w:p w14:paraId="7F8180E7" w14:textId="77777777" w:rsidR="00B367BC" w:rsidRPr="005D1DA6" w:rsidRDefault="00B367BC" w:rsidP="005D1DA6">
      <w:pPr>
        <w:pStyle w:val="DevConfigs"/>
        <w:rPr>
          <w:rStyle w:val="DevConfigGray"/>
          <w:b/>
          <w:bCs/>
        </w:rPr>
      </w:pPr>
      <w:r w:rsidRPr="005D1DA6">
        <w:rPr>
          <w:rStyle w:val="DevConfigGray"/>
        </w:rPr>
        <w:t xml:space="preserve"> network 172.16.0.0 0.0.255.255 area 0</w:t>
      </w:r>
    </w:p>
    <w:p w14:paraId="263B1954" w14:textId="77777777" w:rsidR="00B367BC" w:rsidRPr="005D1DA6" w:rsidRDefault="00B367BC" w:rsidP="005D1DA6">
      <w:pPr>
        <w:pStyle w:val="DevConfigs"/>
        <w:rPr>
          <w:rStyle w:val="DevConfigGray"/>
          <w:b/>
          <w:bCs/>
        </w:rPr>
      </w:pPr>
      <w:r w:rsidRPr="005D1DA6">
        <w:rPr>
          <w:rStyle w:val="DevConfigGray"/>
        </w:rPr>
        <w:t>!</w:t>
      </w:r>
    </w:p>
    <w:p w14:paraId="44476549" w14:textId="77777777" w:rsidR="00B367BC" w:rsidRPr="005D1DA6" w:rsidRDefault="00B367BC" w:rsidP="005D1DA6">
      <w:pPr>
        <w:pStyle w:val="DevConfigs"/>
        <w:rPr>
          <w:rStyle w:val="DevConfigGray"/>
          <w:b/>
          <w:bCs/>
        </w:rPr>
      </w:pPr>
      <w:proofErr w:type="spellStart"/>
      <w:r w:rsidRPr="005D1DA6">
        <w:rPr>
          <w:rStyle w:val="DevConfigGray"/>
        </w:rPr>
        <w:t>ip</w:t>
      </w:r>
      <w:proofErr w:type="spellEnd"/>
      <w:r w:rsidRPr="005D1DA6">
        <w:rPr>
          <w:rStyle w:val="DevConfigGray"/>
        </w:rPr>
        <w:t xml:space="preserve"> forward-protocol </w:t>
      </w:r>
      <w:proofErr w:type="spellStart"/>
      <w:r w:rsidRPr="005D1DA6">
        <w:rPr>
          <w:rStyle w:val="DevConfigGray"/>
        </w:rPr>
        <w:t>nd</w:t>
      </w:r>
      <w:proofErr w:type="spellEnd"/>
    </w:p>
    <w:p w14:paraId="02057D16" w14:textId="77777777" w:rsidR="00B367BC" w:rsidRPr="005D1DA6" w:rsidRDefault="00B367BC" w:rsidP="005D1DA6">
      <w:pPr>
        <w:pStyle w:val="DevConfigs"/>
        <w:rPr>
          <w:rStyle w:val="DevConfigGray"/>
          <w:b/>
          <w:bCs/>
        </w:rPr>
      </w:pPr>
      <w:r w:rsidRPr="005D1DA6">
        <w:rPr>
          <w:rStyle w:val="DevConfigGray"/>
        </w:rPr>
        <w:t xml:space="preserve">no </w:t>
      </w:r>
      <w:proofErr w:type="spellStart"/>
      <w:r w:rsidRPr="005D1DA6">
        <w:rPr>
          <w:rStyle w:val="DevConfigGray"/>
        </w:rPr>
        <w:t>ip</w:t>
      </w:r>
      <w:proofErr w:type="spellEnd"/>
      <w:r w:rsidRPr="005D1DA6">
        <w:rPr>
          <w:rStyle w:val="DevConfigGray"/>
        </w:rPr>
        <w:t xml:space="preserve"> http server</w:t>
      </w:r>
    </w:p>
    <w:p w14:paraId="279C671F" w14:textId="77777777" w:rsidR="00B367BC" w:rsidRPr="005D1DA6" w:rsidRDefault="00B367BC" w:rsidP="005D1DA6">
      <w:pPr>
        <w:pStyle w:val="DevConfigs"/>
        <w:rPr>
          <w:rStyle w:val="DevConfigGray"/>
          <w:b/>
          <w:bCs/>
        </w:rPr>
      </w:pPr>
      <w:proofErr w:type="spellStart"/>
      <w:r w:rsidRPr="005D1DA6">
        <w:rPr>
          <w:rStyle w:val="DevConfigGray"/>
        </w:rPr>
        <w:t>ip</w:t>
      </w:r>
      <w:proofErr w:type="spellEnd"/>
      <w:r w:rsidRPr="005D1DA6">
        <w:rPr>
          <w:rStyle w:val="DevConfigGray"/>
        </w:rPr>
        <w:t xml:space="preserve"> http </w:t>
      </w:r>
      <w:proofErr w:type="gramStart"/>
      <w:r w:rsidRPr="005D1DA6">
        <w:rPr>
          <w:rStyle w:val="DevConfigGray"/>
        </w:rPr>
        <w:t>secure-server</w:t>
      </w:r>
      <w:proofErr w:type="gramEnd"/>
    </w:p>
    <w:p w14:paraId="7157D010" w14:textId="77777777" w:rsidR="00B367BC" w:rsidRPr="005D1DA6" w:rsidRDefault="00B367BC" w:rsidP="005D1DA6">
      <w:pPr>
        <w:pStyle w:val="DevConfigs"/>
        <w:rPr>
          <w:rStyle w:val="DevConfigGray"/>
          <w:b/>
          <w:bCs/>
        </w:rPr>
      </w:pPr>
      <w:r w:rsidRPr="005D1DA6">
        <w:rPr>
          <w:rStyle w:val="DevConfigGray"/>
        </w:rPr>
        <w:t>!</w:t>
      </w:r>
    </w:p>
    <w:p w14:paraId="50D5DA97" w14:textId="77777777" w:rsidR="00B367BC" w:rsidRPr="005D1DA6" w:rsidRDefault="00B367BC" w:rsidP="005D1DA6">
      <w:pPr>
        <w:pStyle w:val="DevConfigs"/>
        <w:rPr>
          <w:rStyle w:val="DevConfigGray"/>
          <w:b/>
          <w:bCs/>
        </w:rPr>
      </w:pPr>
      <w:r w:rsidRPr="005D1DA6">
        <w:rPr>
          <w:rStyle w:val="DevConfigGray"/>
        </w:rPr>
        <w:t xml:space="preserve">ipv6 router </w:t>
      </w:r>
      <w:proofErr w:type="spellStart"/>
      <w:r w:rsidRPr="005D1DA6">
        <w:rPr>
          <w:rStyle w:val="DevConfigGray"/>
        </w:rPr>
        <w:t>ospf</w:t>
      </w:r>
      <w:proofErr w:type="spellEnd"/>
      <w:r w:rsidRPr="005D1DA6">
        <w:rPr>
          <w:rStyle w:val="DevConfigGray"/>
        </w:rPr>
        <w:t xml:space="preserve"> 6</w:t>
      </w:r>
    </w:p>
    <w:p w14:paraId="372FB889" w14:textId="77777777" w:rsidR="00B367BC" w:rsidRPr="005D1DA6" w:rsidRDefault="00B367BC" w:rsidP="005D1DA6">
      <w:pPr>
        <w:pStyle w:val="DevConfigs"/>
        <w:rPr>
          <w:rStyle w:val="DevConfigGray"/>
          <w:b/>
          <w:bCs/>
        </w:rPr>
      </w:pPr>
      <w:r w:rsidRPr="005D1DA6">
        <w:rPr>
          <w:rStyle w:val="DevConfigGray"/>
        </w:rPr>
        <w:t xml:space="preserve"> router-id 1.1.1.6</w:t>
      </w:r>
    </w:p>
    <w:p w14:paraId="3F05E95B" w14:textId="77777777" w:rsidR="00B367BC" w:rsidRPr="005D1DA6" w:rsidRDefault="00B367BC" w:rsidP="005D1DA6">
      <w:pPr>
        <w:pStyle w:val="DevConfigs"/>
        <w:rPr>
          <w:rStyle w:val="DevConfigGray"/>
          <w:b/>
          <w:bCs/>
        </w:rPr>
      </w:pPr>
      <w:r w:rsidRPr="005D1DA6">
        <w:rPr>
          <w:rStyle w:val="DevConfigGray"/>
        </w:rPr>
        <w:t>!</w:t>
      </w:r>
    </w:p>
    <w:p w14:paraId="60D62B1D" w14:textId="77777777" w:rsidR="00B367BC" w:rsidRPr="005D1DA6" w:rsidRDefault="00B367BC" w:rsidP="005D1DA6">
      <w:pPr>
        <w:pStyle w:val="DevConfigs"/>
        <w:rPr>
          <w:rStyle w:val="DevConfigGray"/>
          <w:b/>
          <w:bCs/>
        </w:rPr>
      </w:pPr>
      <w:r w:rsidRPr="005D1DA6">
        <w:rPr>
          <w:rStyle w:val="DevConfigGray"/>
        </w:rPr>
        <w:t>control-plane</w:t>
      </w:r>
    </w:p>
    <w:p w14:paraId="1340D653" w14:textId="77777777" w:rsidR="00B367BC" w:rsidRPr="005D1DA6" w:rsidRDefault="00B367BC" w:rsidP="005D1DA6">
      <w:pPr>
        <w:pStyle w:val="DevConfigs"/>
        <w:rPr>
          <w:rStyle w:val="DevConfigGray"/>
          <w:b/>
          <w:bCs/>
        </w:rPr>
      </w:pPr>
      <w:r w:rsidRPr="005D1DA6">
        <w:rPr>
          <w:rStyle w:val="DevConfigGray"/>
        </w:rPr>
        <w:t>!</w:t>
      </w:r>
    </w:p>
    <w:p w14:paraId="396AD903" w14:textId="77777777" w:rsidR="00B367BC" w:rsidRPr="005D1DA6" w:rsidRDefault="00B367BC" w:rsidP="005D1DA6">
      <w:pPr>
        <w:pStyle w:val="DevConfigs"/>
        <w:rPr>
          <w:rStyle w:val="DevConfigGray"/>
          <w:b/>
          <w:bCs/>
        </w:rPr>
      </w:pPr>
      <w:r w:rsidRPr="005D1DA6">
        <w:rPr>
          <w:rStyle w:val="DevConfigGray"/>
        </w:rPr>
        <w:t xml:space="preserve">banner </w:t>
      </w:r>
      <w:proofErr w:type="spellStart"/>
      <w:r w:rsidRPr="005D1DA6">
        <w:rPr>
          <w:rStyle w:val="DevConfigGray"/>
        </w:rPr>
        <w:t>motd</w:t>
      </w:r>
      <w:proofErr w:type="spellEnd"/>
      <w:r w:rsidRPr="005D1DA6">
        <w:rPr>
          <w:rStyle w:val="DevConfigGray"/>
        </w:rPr>
        <w:t xml:space="preserve"> ^C R1, Implement IP SLA ^C</w:t>
      </w:r>
    </w:p>
    <w:p w14:paraId="53141E08" w14:textId="77777777" w:rsidR="00B367BC" w:rsidRPr="005D1DA6" w:rsidRDefault="00B367BC" w:rsidP="005D1DA6">
      <w:pPr>
        <w:pStyle w:val="DevConfigs"/>
        <w:rPr>
          <w:rStyle w:val="DevConfigGray"/>
          <w:b/>
          <w:bCs/>
        </w:rPr>
      </w:pPr>
      <w:r w:rsidRPr="005D1DA6">
        <w:rPr>
          <w:rStyle w:val="DevConfigGray"/>
        </w:rPr>
        <w:t>!</w:t>
      </w:r>
    </w:p>
    <w:p w14:paraId="45D0FFDC" w14:textId="77777777" w:rsidR="00B367BC" w:rsidRPr="005D1DA6" w:rsidRDefault="00B367BC" w:rsidP="005D1DA6">
      <w:pPr>
        <w:pStyle w:val="DevConfigs"/>
        <w:rPr>
          <w:rStyle w:val="DevConfigGray"/>
          <w:b/>
          <w:bCs/>
        </w:rPr>
      </w:pPr>
      <w:r w:rsidRPr="005D1DA6">
        <w:rPr>
          <w:rStyle w:val="DevConfigGray"/>
        </w:rPr>
        <w:t>line con 0</w:t>
      </w:r>
    </w:p>
    <w:p w14:paraId="7DF4646C" w14:textId="77777777" w:rsidR="00B367BC" w:rsidRPr="005D1DA6" w:rsidRDefault="00B367BC" w:rsidP="005D1DA6">
      <w:pPr>
        <w:pStyle w:val="DevConfigs"/>
        <w:rPr>
          <w:rStyle w:val="DevConfigGray"/>
          <w:b/>
          <w:bCs/>
        </w:rPr>
      </w:pPr>
      <w:r w:rsidRPr="005D1DA6">
        <w:rPr>
          <w:rStyle w:val="DevConfigGray"/>
        </w:rPr>
        <w:lastRenderedPageBreak/>
        <w:t xml:space="preserve"> exec-timeout 0 0</w:t>
      </w:r>
    </w:p>
    <w:p w14:paraId="23BD8AB5" w14:textId="77777777" w:rsidR="00B367BC" w:rsidRPr="005D1DA6" w:rsidRDefault="00B367BC" w:rsidP="005D1DA6">
      <w:pPr>
        <w:pStyle w:val="DevConfigs"/>
        <w:rPr>
          <w:rStyle w:val="DevConfigGray"/>
          <w:b/>
          <w:bCs/>
        </w:rPr>
      </w:pPr>
      <w:r w:rsidRPr="005D1DA6">
        <w:rPr>
          <w:rStyle w:val="DevConfigGray"/>
        </w:rPr>
        <w:t xml:space="preserve"> logging synchronous</w:t>
      </w:r>
    </w:p>
    <w:p w14:paraId="397F04D1" w14:textId="77777777" w:rsidR="00B367BC" w:rsidRPr="005D1DA6" w:rsidRDefault="00B367BC" w:rsidP="005D1DA6">
      <w:pPr>
        <w:pStyle w:val="DevConfigs"/>
        <w:rPr>
          <w:rStyle w:val="DevConfigGray"/>
          <w:b/>
          <w:bCs/>
        </w:rPr>
      </w:pPr>
      <w:r w:rsidRPr="005D1DA6">
        <w:rPr>
          <w:rStyle w:val="DevConfigGray"/>
        </w:rPr>
        <w:t xml:space="preserve"> transport input none</w:t>
      </w:r>
    </w:p>
    <w:p w14:paraId="58E88F34" w14:textId="77777777" w:rsidR="00B367BC" w:rsidRPr="005D1DA6" w:rsidRDefault="00B367BC" w:rsidP="005D1DA6">
      <w:pPr>
        <w:pStyle w:val="DevConfigs"/>
        <w:rPr>
          <w:rStyle w:val="DevConfigGray"/>
          <w:b/>
          <w:bCs/>
        </w:rPr>
      </w:pPr>
      <w:r w:rsidRPr="005D1DA6">
        <w:rPr>
          <w:rStyle w:val="DevConfigGray"/>
        </w:rPr>
        <w:t xml:space="preserve"> </w:t>
      </w:r>
      <w:proofErr w:type="spellStart"/>
      <w:r w:rsidRPr="005D1DA6">
        <w:rPr>
          <w:rStyle w:val="DevConfigGray"/>
        </w:rPr>
        <w:t>stopbits</w:t>
      </w:r>
      <w:proofErr w:type="spellEnd"/>
      <w:r w:rsidRPr="005D1DA6">
        <w:rPr>
          <w:rStyle w:val="DevConfigGray"/>
        </w:rPr>
        <w:t xml:space="preserve"> 1</w:t>
      </w:r>
    </w:p>
    <w:p w14:paraId="6CCAB074" w14:textId="77777777" w:rsidR="00B367BC" w:rsidRPr="005D1DA6" w:rsidRDefault="00B367BC" w:rsidP="005D1DA6">
      <w:pPr>
        <w:pStyle w:val="DevConfigs"/>
        <w:rPr>
          <w:rStyle w:val="DevConfigGray"/>
          <w:b/>
          <w:bCs/>
        </w:rPr>
      </w:pPr>
      <w:r w:rsidRPr="005D1DA6">
        <w:rPr>
          <w:rStyle w:val="DevConfigGray"/>
        </w:rPr>
        <w:t>line aux 0</w:t>
      </w:r>
    </w:p>
    <w:p w14:paraId="36E047EE" w14:textId="77777777" w:rsidR="00B367BC" w:rsidRPr="005D1DA6" w:rsidRDefault="00B367BC" w:rsidP="005D1DA6">
      <w:pPr>
        <w:pStyle w:val="DevConfigs"/>
        <w:rPr>
          <w:rStyle w:val="DevConfigGray"/>
          <w:b/>
          <w:bCs/>
        </w:rPr>
      </w:pPr>
      <w:r w:rsidRPr="005D1DA6">
        <w:rPr>
          <w:rStyle w:val="DevConfigGray"/>
        </w:rPr>
        <w:t xml:space="preserve"> </w:t>
      </w:r>
      <w:proofErr w:type="spellStart"/>
      <w:r w:rsidRPr="005D1DA6">
        <w:rPr>
          <w:rStyle w:val="DevConfigGray"/>
        </w:rPr>
        <w:t>stopbits</w:t>
      </w:r>
      <w:proofErr w:type="spellEnd"/>
      <w:r w:rsidRPr="005D1DA6">
        <w:rPr>
          <w:rStyle w:val="DevConfigGray"/>
        </w:rPr>
        <w:t xml:space="preserve"> 1</w:t>
      </w:r>
    </w:p>
    <w:p w14:paraId="55343D9E" w14:textId="77777777" w:rsidR="00B367BC" w:rsidRPr="005D1DA6" w:rsidRDefault="00B367BC" w:rsidP="005D1DA6">
      <w:pPr>
        <w:pStyle w:val="DevConfigs"/>
        <w:rPr>
          <w:rStyle w:val="DevConfigGray"/>
          <w:b/>
          <w:bCs/>
        </w:rPr>
      </w:pPr>
      <w:r w:rsidRPr="005D1DA6">
        <w:rPr>
          <w:rStyle w:val="DevConfigGray"/>
        </w:rPr>
        <w:t xml:space="preserve">line </w:t>
      </w:r>
      <w:proofErr w:type="spellStart"/>
      <w:r w:rsidRPr="005D1DA6">
        <w:rPr>
          <w:rStyle w:val="DevConfigGray"/>
        </w:rPr>
        <w:t>vty</w:t>
      </w:r>
      <w:proofErr w:type="spellEnd"/>
      <w:r w:rsidRPr="005D1DA6">
        <w:rPr>
          <w:rStyle w:val="DevConfigGray"/>
        </w:rPr>
        <w:t xml:space="preserve"> 0 4</w:t>
      </w:r>
    </w:p>
    <w:p w14:paraId="502CAD2A" w14:textId="77777777" w:rsidR="00B367BC" w:rsidRPr="005D1DA6" w:rsidRDefault="00B367BC" w:rsidP="005D1DA6">
      <w:pPr>
        <w:pStyle w:val="DevConfigs"/>
        <w:rPr>
          <w:rStyle w:val="DevConfigGray"/>
          <w:b/>
          <w:bCs/>
        </w:rPr>
      </w:pPr>
      <w:r w:rsidRPr="005D1DA6">
        <w:rPr>
          <w:rStyle w:val="DevConfigGray"/>
        </w:rPr>
        <w:t xml:space="preserve"> exec-timeout 0 0</w:t>
      </w:r>
    </w:p>
    <w:p w14:paraId="5CFC0B22" w14:textId="77777777" w:rsidR="00B367BC" w:rsidRPr="005D1DA6" w:rsidRDefault="00B367BC" w:rsidP="005D1DA6">
      <w:pPr>
        <w:pStyle w:val="DevConfigs"/>
        <w:rPr>
          <w:rStyle w:val="DevConfigGray"/>
          <w:b/>
          <w:bCs/>
        </w:rPr>
      </w:pPr>
      <w:r w:rsidRPr="005D1DA6">
        <w:rPr>
          <w:rStyle w:val="DevConfigGray"/>
        </w:rPr>
        <w:t xml:space="preserve"> privilege level 15</w:t>
      </w:r>
    </w:p>
    <w:p w14:paraId="4C440040" w14:textId="77777777" w:rsidR="00B367BC" w:rsidRPr="005D1DA6" w:rsidRDefault="00B367BC" w:rsidP="005D1DA6">
      <w:pPr>
        <w:pStyle w:val="DevConfigs"/>
        <w:rPr>
          <w:rStyle w:val="DevConfigGray"/>
          <w:b/>
          <w:bCs/>
        </w:rPr>
      </w:pPr>
      <w:r w:rsidRPr="005D1DA6">
        <w:rPr>
          <w:rStyle w:val="DevConfigGray"/>
        </w:rPr>
        <w:t xml:space="preserve"> password cisco123</w:t>
      </w:r>
    </w:p>
    <w:p w14:paraId="67CA7C7A" w14:textId="77777777" w:rsidR="00B367BC" w:rsidRPr="005D1DA6" w:rsidRDefault="00B367BC" w:rsidP="005D1DA6">
      <w:pPr>
        <w:pStyle w:val="DevConfigs"/>
        <w:rPr>
          <w:rStyle w:val="DevConfigGray"/>
          <w:b/>
          <w:bCs/>
        </w:rPr>
      </w:pPr>
      <w:r w:rsidRPr="005D1DA6">
        <w:rPr>
          <w:rStyle w:val="DevConfigGray"/>
        </w:rPr>
        <w:t xml:space="preserve"> logging synchronous</w:t>
      </w:r>
    </w:p>
    <w:p w14:paraId="5E163D5E" w14:textId="77777777" w:rsidR="00B367BC" w:rsidRPr="005D1DA6" w:rsidRDefault="00B367BC" w:rsidP="005D1DA6">
      <w:pPr>
        <w:pStyle w:val="DevConfigs"/>
        <w:rPr>
          <w:rStyle w:val="DevConfigGray"/>
          <w:b/>
          <w:bCs/>
        </w:rPr>
      </w:pPr>
      <w:r w:rsidRPr="005D1DA6">
        <w:rPr>
          <w:rStyle w:val="DevConfigGray"/>
        </w:rPr>
        <w:t xml:space="preserve"> login</w:t>
      </w:r>
    </w:p>
    <w:p w14:paraId="44C007DF" w14:textId="77777777" w:rsidR="00B367BC" w:rsidRPr="005D1DA6" w:rsidRDefault="00B367BC" w:rsidP="005D1DA6">
      <w:pPr>
        <w:pStyle w:val="DevConfigs"/>
        <w:rPr>
          <w:rStyle w:val="DevConfigGray"/>
          <w:b/>
          <w:bCs/>
        </w:rPr>
      </w:pPr>
      <w:r w:rsidRPr="005D1DA6">
        <w:rPr>
          <w:rStyle w:val="DevConfigGray"/>
        </w:rPr>
        <w:t>!</w:t>
      </w:r>
    </w:p>
    <w:p w14:paraId="15FAC391" w14:textId="77777777" w:rsidR="00B367BC" w:rsidRPr="005D1DA6" w:rsidRDefault="00B367BC" w:rsidP="005D1DA6">
      <w:pPr>
        <w:pStyle w:val="DevConfigs"/>
        <w:rPr>
          <w:rStyle w:val="DevConfigGray"/>
          <w:b/>
          <w:bCs/>
        </w:rPr>
      </w:pPr>
      <w:r w:rsidRPr="005D1DA6">
        <w:rPr>
          <w:rStyle w:val="DevConfigGray"/>
        </w:rPr>
        <w:t>end</w:t>
      </w:r>
    </w:p>
    <w:p w14:paraId="2240399B" w14:textId="77777777" w:rsidR="00B367BC" w:rsidRPr="005D1DA6" w:rsidRDefault="00B367BC" w:rsidP="005D1DA6">
      <w:pPr>
        <w:pStyle w:val="Heading1"/>
        <w:rPr>
          <w:rStyle w:val="LabSectionGray"/>
        </w:rPr>
      </w:pPr>
      <w:r w:rsidRPr="00DA3FF0">
        <w:rPr>
          <w:rStyle w:val="LabSectionGray"/>
        </w:rPr>
        <w:t>Router R2</w:t>
      </w:r>
    </w:p>
    <w:p w14:paraId="14EEBD29" w14:textId="77777777" w:rsidR="00B367BC" w:rsidRPr="005D1DA6" w:rsidRDefault="00B367BC" w:rsidP="005D1DA6">
      <w:pPr>
        <w:pStyle w:val="DevConfigs"/>
        <w:rPr>
          <w:rStyle w:val="DevConfigGray"/>
          <w:b/>
          <w:bCs/>
        </w:rPr>
      </w:pPr>
      <w:r w:rsidRPr="005D1DA6">
        <w:rPr>
          <w:rStyle w:val="DevConfigGray"/>
        </w:rPr>
        <w:t xml:space="preserve">R2# </w:t>
      </w:r>
      <w:r w:rsidRPr="005D1DA6">
        <w:rPr>
          <w:rStyle w:val="DevConfigGray"/>
          <w:b/>
          <w:bCs/>
        </w:rPr>
        <w:t>show run</w:t>
      </w:r>
    </w:p>
    <w:p w14:paraId="25DB9D2C" w14:textId="77777777" w:rsidR="00B367BC" w:rsidRPr="005D1DA6" w:rsidRDefault="00B367BC" w:rsidP="005D1DA6">
      <w:pPr>
        <w:pStyle w:val="DevConfigs"/>
        <w:rPr>
          <w:rStyle w:val="DevConfigGray"/>
          <w:b/>
          <w:bCs/>
        </w:rPr>
      </w:pPr>
      <w:r w:rsidRPr="005D1DA6">
        <w:rPr>
          <w:rStyle w:val="DevConfigGray"/>
        </w:rPr>
        <w:t>Building configuration...</w:t>
      </w:r>
    </w:p>
    <w:p w14:paraId="75295B33" w14:textId="77777777" w:rsidR="00B367BC" w:rsidRPr="005D1DA6" w:rsidRDefault="00B367BC" w:rsidP="005D1DA6">
      <w:pPr>
        <w:pStyle w:val="DevConfigs"/>
        <w:rPr>
          <w:rStyle w:val="DevConfigGray"/>
          <w:b/>
          <w:bCs/>
        </w:rPr>
      </w:pPr>
    </w:p>
    <w:p w14:paraId="4E9CB8E6" w14:textId="77777777" w:rsidR="00B367BC" w:rsidRPr="005D1DA6" w:rsidRDefault="00B367BC" w:rsidP="005D1DA6">
      <w:pPr>
        <w:pStyle w:val="DevConfigs"/>
        <w:rPr>
          <w:rStyle w:val="DevConfigGray"/>
          <w:b/>
          <w:bCs/>
        </w:rPr>
      </w:pPr>
    </w:p>
    <w:p w14:paraId="6D6E35AE" w14:textId="77777777" w:rsidR="00B367BC" w:rsidRPr="005D1DA6" w:rsidRDefault="00B367BC" w:rsidP="005D1DA6">
      <w:pPr>
        <w:pStyle w:val="DevConfigs"/>
        <w:rPr>
          <w:rStyle w:val="DevConfigGray"/>
          <w:b/>
          <w:bCs/>
        </w:rPr>
      </w:pPr>
      <w:r w:rsidRPr="005D1DA6">
        <w:rPr>
          <w:rStyle w:val="DevConfigGray"/>
        </w:rPr>
        <w:t xml:space="preserve">Current </w:t>
      </w:r>
      <w:proofErr w:type="gramStart"/>
      <w:r w:rsidRPr="005D1DA6">
        <w:rPr>
          <w:rStyle w:val="DevConfigGray"/>
        </w:rPr>
        <w:t>configuration :</w:t>
      </w:r>
      <w:proofErr w:type="gramEnd"/>
      <w:r w:rsidRPr="005D1DA6">
        <w:rPr>
          <w:rStyle w:val="DevConfigGray"/>
        </w:rPr>
        <w:t xml:space="preserve"> 1771 bytes</w:t>
      </w:r>
    </w:p>
    <w:p w14:paraId="00D31392" w14:textId="77777777" w:rsidR="00B367BC" w:rsidRPr="005D1DA6" w:rsidRDefault="00B367BC" w:rsidP="005D1DA6">
      <w:pPr>
        <w:pStyle w:val="DevConfigs"/>
        <w:rPr>
          <w:rStyle w:val="DevConfigGray"/>
          <w:b/>
          <w:bCs/>
        </w:rPr>
      </w:pPr>
      <w:r w:rsidRPr="005D1DA6">
        <w:rPr>
          <w:rStyle w:val="DevConfigGray"/>
        </w:rPr>
        <w:t>!</w:t>
      </w:r>
    </w:p>
    <w:p w14:paraId="3CA28974" w14:textId="77777777" w:rsidR="00B367BC" w:rsidRPr="005D1DA6" w:rsidRDefault="00B367BC" w:rsidP="005D1DA6">
      <w:pPr>
        <w:pStyle w:val="DevConfigs"/>
        <w:rPr>
          <w:rStyle w:val="DevConfigGray"/>
          <w:b/>
          <w:bCs/>
        </w:rPr>
      </w:pPr>
      <w:r w:rsidRPr="005D1DA6">
        <w:rPr>
          <w:rStyle w:val="DevConfigGray"/>
        </w:rPr>
        <w:t>version 16.9</w:t>
      </w:r>
    </w:p>
    <w:p w14:paraId="427FF092" w14:textId="77777777" w:rsidR="00B367BC" w:rsidRPr="005D1DA6" w:rsidRDefault="00B367BC" w:rsidP="005D1DA6">
      <w:pPr>
        <w:pStyle w:val="DevConfigs"/>
        <w:rPr>
          <w:rStyle w:val="DevConfigGray"/>
          <w:b/>
          <w:bCs/>
        </w:rPr>
      </w:pPr>
      <w:r w:rsidRPr="005D1DA6">
        <w:rPr>
          <w:rStyle w:val="DevConfigGray"/>
        </w:rPr>
        <w:t xml:space="preserve">service timestamps debug datetime </w:t>
      </w:r>
      <w:proofErr w:type="spellStart"/>
      <w:r w:rsidRPr="005D1DA6">
        <w:rPr>
          <w:rStyle w:val="DevConfigGray"/>
        </w:rPr>
        <w:t>msec</w:t>
      </w:r>
      <w:proofErr w:type="spellEnd"/>
    </w:p>
    <w:p w14:paraId="413CF6A4" w14:textId="77777777" w:rsidR="00B367BC" w:rsidRPr="005D1DA6" w:rsidRDefault="00B367BC" w:rsidP="005D1DA6">
      <w:pPr>
        <w:pStyle w:val="DevConfigs"/>
        <w:rPr>
          <w:rStyle w:val="DevConfigGray"/>
          <w:b/>
          <w:bCs/>
        </w:rPr>
      </w:pPr>
      <w:r w:rsidRPr="005D1DA6">
        <w:rPr>
          <w:rStyle w:val="DevConfigGray"/>
        </w:rPr>
        <w:t xml:space="preserve">service timestamps log datetime </w:t>
      </w:r>
      <w:proofErr w:type="spellStart"/>
      <w:r w:rsidRPr="005D1DA6">
        <w:rPr>
          <w:rStyle w:val="DevConfigGray"/>
        </w:rPr>
        <w:t>msec</w:t>
      </w:r>
      <w:proofErr w:type="spellEnd"/>
    </w:p>
    <w:p w14:paraId="5ACED71B" w14:textId="77777777" w:rsidR="00B367BC" w:rsidRPr="005D1DA6" w:rsidRDefault="00B367BC" w:rsidP="005D1DA6">
      <w:pPr>
        <w:pStyle w:val="DevConfigs"/>
        <w:rPr>
          <w:rStyle w:val="DevConfigGray"/>
          <w:b/>
          <w:bCs/>
        </w:rPr>
      </w:pPr>
      <w:r w:rsidRPr="005D1DA6">
        <w:rPr>
          <w:rStyle w:val="DevConfigGray"/>
        </w:rPr>
        <w:t xml:space="preserve">platform </w:t>
      </w:r>
      <w:proofErr w:type="spellStart"/>
      <w:r w:rsidRPr="005D1DA6">
        <w:rPr>
          <w:rStyle w:val="DevConfigGray"/>
        </w:rPr>
        <w:t>qfp</w:t>
      </w:r>
      <w:proofErr w:type="spellEnd"/>
      <w:r w:rsidRPr="005D1DA6">
        <w:rPr>
          <w:rStyle w:val="DevConfigGray"/>
        </w:rPr>
        <w:t xml:space="preserve"> utilization monitor load 80</w:t>
      </w:r>
    </w:p>
    <w:p w14:paraId="4C1F055E" w14:textId="77777777" w:rsidR="00B367BC" w:rsidRPr="005D1DA6" w:rsidRDefault="00B367BC" w:rsidP="005D1DA6">
      <w:pPr>
        <w:pStyle w:val="DevConfigs"/>
        <w:rPr>
          <w:rStyle w:val="DevConfigGray"/>
          <w:b/>
          <w:bCs/>
        </w:rPr>
      </w:pPr>
      <w:r w:rsidRPr="005D1DA6">
        <w:rPr>
          <w:rStyle w:val="DevConfigGray"/>
        </w:rPr>
        <w:t>no platform punt-keepalive disable-kernel-core</w:t>
      </w:r>
    </w:p>
    <w:p w14:paraId="5D1DC9D4" w14:textId="77777777" w:rsidR="00B367BC" w:rsidRPr="005D1DA6" w:rsidRDefault="00B367BC" w:rsidP="005D1DA6">
      <w:pPr>
        <w:pStyle w:val="DevConfigs"/>
        <w:rPr>
          <w:rStyle w:val="DevConfigGray"/>
          <w:b/>
          <w:bCs/>
        </w:rPr>
      </w:pPr>
      <w:r w:rsidRPr="005D1DA6">
        <w:rPr>
          <w:rStyle w:val="DevConfigGray"/>
        </w:rPr>
        <w:t>!</w:t>
      </w:r>
    </w:p>
    <w:p w14:paraId="5AD4AC52" w14:textId="77777777" w:rsidR="00B367BC" w:rsidRPr="005D1DA6" w:rsidRDefault="00B367BC" w:rsidP="005D1DA6">
      <w:pPr>
        <w:pStyle w:val="DevConfigs"/>
        <w:rPr>
          <w:rStyle w:val="DevConfigGray"/>
          <w:b/>
          <w:bCs/>
        </w:rPr>
      </w:pPr>
      <w:r w:rsidRPr="005D1DA6">
        <w:rPr>
          <w:rStyle w:val="DevConfigGray"/>
        </w:rPr>
        <w:t>hostname R2</w:t>
      </w:r>
    </w:p>
    <w:p w14:paraId="2BE3AB9E" w14:textId="77777777" w:rsidR="00B367BC" w:rsidRPr="005D1DA6" w:rsidRDefault="00B367BC" w:rsidP="005D1DA6">
      <w:pPr>
        <w:pStyle w:val="DevConfigs"/>
        <w:rPr>
          <w:rStyle w:val="DevConfigGray"/>
          <w:b/>
          <w:bCs/>
        </w:rPr>
      </w:pPr>
      <w:r w:rsidRPr="005D1DA6">
        <w:rPr>
          <w:rStyle w:val="DevConfigGray"/>
        </w:rPr>
        <w:t>!</w:t>
      </w:r>
    </w:p>
    <w:p w14:paraId="583BA078" w14:textId="77777777" w:rsidR="00B367BC" w:rsidRPr="005D1DA6" w:rsidRDefault="00B367BC" w:rsidP="005D1DA6">
      <w:pPr>
        <w:pStyle w:val="DevConfigs"/>
        <w:rPr>
          <w:rStyle w:val="DevConfigGray"/>
          <w:b/>
          <w:bCs/>
        </w:rPr>
      </w:pPr>
      <w:r w:rsidRPr="005D1DA6">
        <w:rPr>
          <w:rStyle w:val="DevConfigGray"/>
        </w:rPr>
        <w:t>boot-start-marker</w:t>
      </w:r>
    </w:p>
    <w:p w14:paraId="0287EDCB" w14:textId="77777777" w:rsidR="00B367BC" w:rsidRPr="005D1DA6" w:rsidRDefault="00B367BC" w:rsidP="005D1DA6">
      <w:pPr>
        <w:pStyle w:val="DevConfigs"/>
        <w:rPr>
          <w:rStyle w:val="DevConfigGray"/>
          <w:b/>
          <w:bCs/>
        </w:rPr>
      </w:pPr>
      <w:r w:rsidRPr="005D1DA6">
        <w:rPr>
          <w:rStyle w:val="DevConfigGray"/>
        </w:rPr>
        <w:t>boot-end-marker</w:t>
      </w:r>
    </w:p>
    <w:p w14:paraId="0B8A032F" w14:textId="77777777" w:rsidR="00B367BC" w:rsidRPr="005D1DA6" w:rsidRDefault="00B367BC" w:rsidP="005D1DA6">
      <w:pPr>
        <w:pStyle w:val="DevConfigs"/>
        <w:rPr>
          <w:rStyle w:val="DevConfigGray"/>
          <w:b/>
          <w:bCs/>
        </w:rPr>
      </w:pPr>
      <w:r w:rsidRPr="005D1DA6">
        <w:rPr>
          <w:rStyle w:val="DevConfigGray"/>
        </w:rPr>
        <w:t>!</w:t>
      </w:r>
    </w:p>
    <w:p w14:paraId="48A8E117" w14:textId="77777777" w:rsidR="00B367BC" w:rsidRPr="005D1DA6" w:rsidRDefault="00B367BC" w:rsidP="005D1DA6">
      <w:pPr>
        <w:pStyle w:val="DevConfigs"/>
        <w:rPr>
          <w:rStyle w:val="DevConfigGray"/>
          <w:b/>
          <w:bCs/>
        </w:rPr>
      </w:pPr>
      <w:r w:rsidRPr="005D1DA6">
        <w:rPr>
          <w:rStyle w:val="DevConfigGray"/>
        </w:rPr>
        <w:t xml:space="preserve">no </w:t>
      </w:r>
      <w:proofErr w:type="spellStart"/>
      <w:r w:rsidRPr="005D1DA6">
        <w:rPr>
          <w:rStyle w:val="DevConfigGray"/>
        </w:rPr>
        <w:t>aaa</w:t>
      </w:r>
      <w:proofErr w:type="spellEnd"/>
      <w:r w:rsidRPr="005D1DA6">
        <w:rPr>
          <w:rStyle w:val="DevConfigGray"/>
        </w:rPr>
        <w:t xml:space="preserve"> </w:t>
      </w:r>
      <w:proofErr w:type="gramStart"/>
      <w:r w:rsidRPr="005D1DA6">
        <w:rPr>
          <w:rStyle w:val="DevConfigGray"/>
        </w:rPr>
        <w:t>new-model</w:t>
      </w:r>
      <w:proofErr w:type="gramEnd"/>
    </w:p>
    <w:p w14:paraId="11CFFFFB" w14:textId="77777777" w:rsidR="00B367BC" w:rsidRPr="005D1DA6" w:rsidRDefault="00B367BC" w:rsidP="005D1DA6">
      <w:pPr>
        <w:pStyle w:val="DevConfigs"/>
        <w:rPr>
          <w:rStyle w:val="DevConfigGray"/>
          <w:b/>
          <w:bCs/>
        </w:rPr>
      </w:pPr>
      <w:r w:rsidRPr="005D1DA6">
        <w:rPr>
          <w:rStyle w:val="DevConfigGray"/>
        </w:rPr>
        <w:t>!</w:t>
      </w:r>
    </w:p>
    <w:p w14:paraId="739C04BD" w14:textId="77777777" w:rsidR="00B367BC" w:rsidRPr="005D1DA6" w:rsidRDefault="00B367BC" w:rsidP="005D1DA6">
      <w:pPr>
        <w:pStyle w:val="DevConfigs"/>
        <w:rPr>
          <w:rStyle w:val="DevConfigGray"/>
          <w:b/>
          <w:bCs/>
        </w:rPr>
      </w:pPr>
      <w:r w:rsidRPr="005D1DA6">
        <w:rPr>
          <w:rStyle w:val="DevConfigGray"/>
        </w:rPr>
        <w:t xml:space="preserve">no </w:t>
      </w:r>
      <w:proofErr w:type="spellStart"/>
      <w:r w:rsidRPr="005D1DA6">
        <w:rPr>
          <w:rStyle w:val="DevConfigGray"/>
        </w:rPr>
        <w:t>ip</w:t>
      </w:r>
      <w:proofErr w:type="spellEnd"/>
      <w:r w:rsidRPr="005D1DA6">
        <w:rPr>
          <w:rStyle w:val="DevConfigGray"/>
        </w:rPr>
        <w:t xml:space="preserve"> domain lookup</w:t>
      </w:r>
    </w:p>
    <w:p w14:paraId="0CF7F0CA" w14:textId="77777777" w:rsidR="00B367BC" w:rsidRPr="005D1DA6" w:rsidRDefault="00B367BC" w:rsidP="005D1DA6">
      <w:pPr>
        <w:pStyle w:val="DevConfigs"/>
        <w:rPr>
          <w:rStyle w:val="DevConfigGray"/>
          <w:b/>
          <w:bCs/>
        </w:rPr>
      </w:pPr>
      <w:r w:rsidRPr="005D1DA6">
        <w:rPr>
          <w:rStyle w:val="DevConfigGray"/>
        </w:rPr>
        <w:t>!</w:t>
      </w:r>
    </w:p>
    <w:p w14:paraId="1EDD33E0" w14:textId="77777777" w:rsidR="00B367BC" w:rsidRPr="005D1DA6" w:rsidRDefault="00B367BC" w:rsidP="005D1DA6">
      <w:pPr>
        <w:pStyle w:val="DevConfigs"/>
        <w:rPr>
          <w:rStyle w:val="DevConfigGray"/>
          <w:b/>
          <w:bCs/>
        </w:rPr>
      </w:pPr>
      <w:r w:rsidRPr="005D1DA6">
        <w:rPr>
          <w:rStyle w:val="DevConfigGray"/>
        </w:rPr>
        <w:t>login on-success log</w:t>
      </w:r>
    </w:p>
    <w:p w14:paraId="7336DB88" w14:textId="77777777" w:rsidR="00B367BC" w:rsidRPr="005D1DA6" w:rsidRDefault="00B367BC" w:rsidP="005D1DA6">
      <w:pPr>
        <w:pStyle w:val="DevConfigs"/>
        <w:rPr>
          <w:rStyle w:val="DevConfigGray"/>
          <w:b/>
          <w:bCs/>
        </w:rPr>
      </w:pPr>
      <w:r w:rsidRPr="005D1DA6">
        <w:rPr>
          <w:rStyle w:val="DevConfigGray"/>
        </w:rPr>
        <w:t>!</w:t>
      </w:r>
    </w:p>
    <w:p w14:paraId="1A90F5B5" w14:textId="77777777" w:rsidR="00B367BC" w:rsidRPr="005D1DA6" w:rsidRDefault="00B367BC" w:rsidP="005D1DA6">
      <w:pPr>
        <w:pStyle w:val="DevConfigs"/>
        <w:rPr>
          <w:rStyle w:val="DevConfigGray"/>
          <w:b/>
          <w:bCs/>
        </w:rPr>
      </w:pPr>
      <w:r w:rsidRPr="005D1DA6">
        <w:rPr>
          <w:rStyle w:val="DevConfigGray"/>
        </w:rPr>
        <w:t>subscriber templating</w:t>
      </w:r>
    </w:p>
    <w:p w14:paraId="0E5FA3CC" w14:textId="77777777" w:rsidR="00B367BC" w:rsidRPr="005D1DA6" w:rsidRDefault="00B367BC" w:rsidP="005D1DA6">
      <w:pPr>
        <w:pStyle w:val="DevConfigs"/>
        <w:rPr>
          <w:rStyle w:val="DevConfigGray"/>
          <w:b/>
          <w:bCs/>
        </w:rPr>
      </w:pPr>
      <w:r w:rsidRPr="005D1DA6">
        <w:rPr>
          <w:rStyle w:val="DevConfigGray"/>
        </w:rPr>
        <w:t>!</w:t>
      </w:r>
    </w:p>
    <w:p w14:paraId="061B8654" w14:textId="77777777" w:rsidR="00B367BC" w:rsidRPr="005D1DA6" w:rsidRDefault="00B367BC" w:rsidP="005D1DA6">
      <w:pPr>
        <w:pStyle w:val="DevConfigs"/>
        <w:rPr>
          <w:rStyle w:val="DevConfigGray"/>
          <w:b/>
          <w:bCs/>
        </w:rPr>
      </w:pPr>
      <w:r w:rsidRPr="005D1DA6">
        <w:rPr>
          <w:rStyle w:val="DevConfigGray"/>
        </w:rPr>
        <w:t xml:space="preserve">ipv6 </w:t>
      </w:r>
      <w:proofErr w:type="gramStart"/>
      <w:r w:rsidRPr="005D1DA6">
        <w:rPr>
          <w:rStyle w:val="DevConfigGray"/>
        </w:rPr>
        <w:t>unicast-routing</w:t>
      </w:r>
      <w:proofErr w:type="gramEnd"/>
    </w:p>
    <w:p w14:paraId="68FD0759" w14:textId="77777777" w:rsidR="00B367BC" w:rsidRPr="005D1DA6" w:rsidRDefault="00B367BC" w:rsidP="005D1DA6">
      <w:pPr>
        <w:pStyle w:val="DevConfigs"/>
        <w:rPr>
          <w:rStyle w:val="DevConfigGray"/>
          <w:b/>
          <w:bCs/>
        </w:rPr>
      </w:pPr>
      <w:r w:rsidRPr="005D1DA6">
        <w:rPr>
          <w:rStyle w:val="DevConfigGray"/>
        </w:rPr>
        <w:t>multilink bundle-name authenticated</w:t>
      </w:r>
    </w:p>
    <w:p w14:paraId="44997FB7" w14:textId="77777777" w:rsidR="00B367BC" w:rsidRPr="005D1DA6" w:rsidRDefault="00B367BC" w:rsidP="005D1DA6">
      <w:pPr>
        <w:pStyle w:val="DevConfigs"/>
        <w:rPr>
          <w:rStyle w:val="DevConfigGray"/>
          <w:b/>
          <w:bCs/>
        </w:rPr>
      </w:pPr>
      <w:r w:rsidRPr="005D1DA6">
        <w:rPr>
          <w:rStyle w:val="DevConfigGray"/>
        </w:rPr>
        <w:t>!</w:t>
      </w:r>
    </w:p>
    <w:p w14:paraId="4FC5607A" w14:textId="77777777" w:rsidR="00B367BC" w:rsidRPr="005D1DA6" w:rsidRDefault="00B367BC" w:rsidP="005D1DA6">
      <w:pPr>
        <w:pStyle w:val="DevConfigs"/>
        <w:rPr>
          <w:rStyle w:val="DevConfigGray"/>
          <w:b/>
          <w:bCs/>
        </w:rPr>
      </w:pPr>
      <w:r w:rsidRPr="005D1DA6">
        <w:rPr>
          <w:rStyle w:val="DevConfigGray"/>
        </w:rPr>
        <w:t>spanning-tree extend system-id</w:t>
      </w:r>
    </w:p>
    <w:p w14:paraId="104EF929" w14:textId="77777777" w:rsidR="00B367BC" w:rsidRPr="005D1DA6" w:rsidRDefault="00B367BC" w:rsidP="005D1DA6">
      <w:pPr>
        <w:pStyle w:val="DevConfigs"/>
        <w:rPr>
          <w:rStyle w:val="DevConfigGray"/>
          <w:b/>
          <w:bCs/>
        </w:rPr>
      </w:pPr>
      <w:r w:rsidRPr="005D1DA6">
        <w:rPr>
          <w:rStyle w:val="DevConfigGray"/>
        </w:rPr>
        <w:t>!</w:t>
      </w:r>
    </w:p>
    <w:p w14:paraId="40B96247" w14:textId="77777777" w:rsidR="00B367BC" w:rsidRPr="005D1DA6" w:rsidRDefault="00B367BC" w:rsidP="005D1DA6">
      <w:pPr>
        <w:pStyle w:val="DevConfigs"/>
        <w:rPr>
          <w:rStyle w:val="DevConfigGray"/>
          <w:b/>
          <w:bCs/>
        </w:rPr>
      </w:pPr>
      <w:r w:rsidRPr="005D1DA6">
        <w:rPr>
          <w:rStyle w:val="DevConfigGray"/>
        </w:rPr>
        <w:t>redundancy</w:t>
      </w:r>
    </w:p>
    <w:p w14:paraId="22FC031B" w14:textId="77777777" w:rsidR="00B367BC" w:rsidRPr="005D1DA6" w:rsidRDefault="00B367BC" w:rsidP="005D1DA6">
      <w:pPr>
        <w:pStyle w:val="DevConfigs"/>
        <w:rPr>
          <w:rStyle w:val="DevConfigGray"/>
          <w:b/>
          <w:bCs/>
        </w:rPr>
      </w:pPr>
      <w:r w:rsidRPr="005D1DA6">
        <w:rPr>
          <w:rStyle w:val="DevConfigGray"/>
        </w:rPr>
        <w:t xml:space="preserve"> mode none</w:t>
      </w:r>
    </w:p>
    <w:p w14:paraId="2FB65F07" w14:textId="77777777" w:rsidR="00B367BC" w:rsidRPr="005D1DA6" w:rsidRDefault="00B367BC" w:rsidP="005D1DA6">
      <w:pPr>
        <w:pStyle w:val="DevConfigs"/>
        <w:rPr>
          <w:rStyle w:val="DevConfigGray"/>
          <w:b/>
          <w:bCs/>
        </w:rPr>
      </w:pPr>
      <w:r w:rsidRPr="005D1DA6">
        <w:rPr>
          <w:rStyle w:val="DevConfigGray"/>
        </w:rPr>
        <w:t>!</w:t>
      </w:r>
    </w:p>
    <w:p w14:paraId="02686A36" w14:textId="77777777" w:rsidR="00B367BC" w:rsidRPr="005D1DA6" w:rsidRDefault="00B367BC" w:rsidP="005D1DA6">
      <w:pPr>
        <w:pStyle w:val="DevConfigs"/>
        <w:rPr>
          <w:rStyle w:val="DevConfigGray"/>
          <w:b/>
          <w:bCs/>
        </w:rPr>
      </w:pPr>
      <w:r w:rsidRPr="005D1DA6">
        <w:rPr>
          <w:rStyle w:val="DevConfigGray"/>
        </w:rPr>
        <w:lastRenderedPageBreak/>
        <w:t>interface Loopback0</w:t>
      </w:r>
    </w:p>
    <w:p w14:paraId="7ABF44D9" w14:textId="77777777" w:rsidR="00B367BC" w:rsidRPr="005D1DA6" w:rsidRDefault="00B367BC" w:rsidP="005D1DA6">
      <w:pPr>
        <w:pStyle w:val="DevConfigs"/>
        <w:rPr>
          <w:rStyle w:val="DevConfigGray"/>
          <w:b/>
          <w:bCs/>
        </w:rPr>
      </w:pPr>
      <w:r w:rsidRPr="005D1DA6">
        <w:rPr>
          <w:rStyle w:val="DevConfigGray"/>
        </w:rPr>
        <w:t xml:space="preserve"> </w:t>
      </w:r>
      <w:proofErr w:type="spellStart"/>
      <w:r w:rsidRPr="005D1DA6">
        <w:rPr>
          <w:rStyle w:val="DevConfigGray"/>
        </w:rPr>
        <w:t>ip</w:t>
      </w:r>
      <w:proofErr w:type="spellEnd"/>
      <w:r w:rsidRPr="005D1DA6">
        <w:rPr>
          <w:rStyle w:val="DevConfigGray"/>
        </w:rPr>
        <w:t xml:space="preserve"> address 192.168.1.1 255.255.255.0</w:t>
      </w:r>
    </w:p>
    <w:p w14:paraId="16C1319F" w14:textId="77777777" w:rsidR="00B367BC" w:rsidRPr="005D1DA6" w:rsidRDefault="00B367BC" w:rsidP="005D1DA6">
      <w:pPr>
        <w:pStyle w:val="DevConfigs"/>
        <w:rPr>
          <w:rStyle w:val="DevConfigGray"/>
          <w:b/>
          <w:bCs/>
        </w:rPr>
      </w:pPr>
      <w:r w:rsidRPr="005D1DA6">
        <w:rPr>
          <w:rStyle w:val="DevConfigGray"/>
        </w:rPr>
        <w:t xml:space="preserve"> </w:t>
      </w:r>
      <w:proofErr w:type="spellStart"/>
      <w:r w:rsidRPr="005D1DA6">
        <w:rPr>
          <w:rStyle w:val="DevConfigGray"/>
        </w:rPr>
        <w:t>ip</w:t>
      </w:r>
      <w:proofErr w:type="spellEnd"/>
      <w:r w:rsidRPr="005D1DA6">
        <w:rPr>
          <w:rStyle w:val="DevConfigGray"/>
        </w:rPr>
        <w:t xml:space="preserve"> </w:t>
      </w:r>
      <w:proofErr w:type="spellStart"/>
      <w:r w:rsidRPr="005D1DA6">
        <w:rPr>
          <w:rStyle w:val="DevConfigGray"/>
        </w:rPr>
        <w:t>ospf</w:t>
      </w:r>
      <w:proofErr w:type="spellEnd"/>
      <w:r w:rsidRPr="005D1DA6">
        <w:rPr>
          <w:rStyle w:val="DevConfigGray"/>
        </w:rPr>
        <w:t xml:space="preserve"> network point-to-point</w:t>
      </w:r>
    </w:p>
    <w:p w14:paraId="0C9963D3" w14:textId="77777777" w:rsidR="00B367BC" w:rsidRPr="005D1DA6" w:rsidRDefault="00B367BC" w:rsidP="005D1DA6">
      <w:pPr>
        <w:pStyle w:val="DevConfigs"/>
        <w:rPr>
          <w:rStyle w:val="DevConfigGray"/>
          <w:b/>
          <w:bCs/>
        </w:rPr>
      </w:pPr>
      <w:r w:rsidRPr="005D1DA6">
        <w:rPr>
          <w:rStyle w:val="DevConfigGray"/>
        </w:rPr>
        <w:t xml:space="preserve"> ipv6 address FE80::2:3 link-local</w:t>
      </w:r>
    </w:p>
    <w:p w14:paraId="73975EEE" w14:textId="77777777" w:rsidR="00B367BC" w:rsidRPr="005D1DA6" w:rsidRDefault="00B367BC" w:rsidP="005D1DA6">
      <w:pPr>
        <w:pStyle w:val="DevConfigs"/>
        <w:rPr>
          <w:rStyle w:val="DevConfigGray"/>
          <w:b/>
          <w:bCs/>
        </w:rPr>
      </w:pPr>
      <w:r w:rsidRPr="005D1DA6">
        <w:rPr>
          <w:rStyle w:val="DevConfigGray"/>
        </w:rPr>
        <w:t xml:space="preserve"> ipv6 address 2001:DB</w:t>
      </w:r>
      <w:proofErr w:type="gramStart"/>
      <w:r w:rsidRPr="005D1DA6">
        <w:rPr>
          <w:rStyle w:val="DevConfigGray"/>
        </w:rPr>
        <w:t>8:ACAD</w:t>
      </w:r>
      <w:proofErr w:type="gramEnd"/>
      <w:r w:rsidRPr="005D1DA6">
        <w:rPr>
          <w:rStyle w:val="DevConfigGray"/>
        </w:rPr>
        <w:t>:1000::1/64</w:t>
      </w:r>
    </w:p>
    <w:p w14:paraId="1121C308" w14:textId="77777777" w:rsidR="00B367BC" w:rsidRPr="005D1DA6" w:rsidRDefault="00B367BC" w:rsidP="005D1DA6">
      <w:pPr>
        <w:pStyle w:val="DevConfigs"/>
        <w:rPr>
          <w:rStyle w:val="DevConfigGray"/>
          <w:b/>
          <w:bCs/>
        </w:rPr>
      </w:pPr>
      <w:r w:rsidRPr="005D1DA6">
        <w:rPr>
          <w:rStyle w:val="DevConfigGray"/>
        </w:rPr>
        <w:t xml:space="preserve"> ipv6 </w:t>
      </w:r>
      <w:proofErr w:type="spellStart"/>
      <w:r w:rsidRPr="005D1DA6">
        <w:rPr>
          <w:rStyle w:val="DevConfigGray"/>
        </w:rPr>
        <w:t>ospf</w:t>
      </w:r>
      <w:proofErr w:type="spellEnd"/>
      <w:r w:rsidRPr="005D1DA6">
        <w:rPr>
          <w:rStyle w:val="DevConfigGray"/>
        </w:rPr>
        <w:t xml:space="preserve"> 6 area 0</w:t>
      </w:r>
    </w:p>
    <w:p w14:paraId="5743B30A" w14:textId="77777777" w:rsidR="00B367BC" w:rsidRPr="005D1DA6" w:rsidRDefault="00B367BC" w:rsidP="005D1DA6">
      <w:pPr>
        <w:pStyle w:val="DevConfigs"/>
        <w:rPr>
          <w:rStyle w:val="DevConfigGray"/>
          <w:b/>
          <w:bCs/>
        </w:rPr>
      </w:pPr>
      <w:r w:rsidRPr="005D1DA6">
        <w:rPr>
          <w:rStyle w:val="DevConfigGray"/>
        </w:rPr>
        <w:t xml:space="preserve"> ipv6 </w:t>
      </w:r>
      <w:proofErr w:type="spellStart"/>
      <w:r w:rsidRPr="005D1DA6">
        <w:rPr>
          <w:rStyle w:val="DevConfigGray"/>
        </w:rPr>
        <w:t>ospf</w:t>
      </w:r>
      <w:proofErr w:type="spellEnd"/>
      <w:r w:rsidRPr="005D1DA6">
        <w:rPr>
          <w:rStyle w:val="DevConfigGray"/>
        </w:rPr>
        <w:t xml:space="preserve"> network point-to-point</w:t>
      </w:r>
    </w:p>
    <w:p w14:paraId="5B387C1E" w14:textId="77777777" w:rsidR="00B367BC" w:rsidRPr="005D1DA6" w:rsidRDefault="00B367BC" w:rsidP="005D1DA6">
      <w:pPr>
        <w:pStyle w:val="DevConfigs"/>
        <w:rPr>
          <w:rStyle w:val="DevConfigGray"/>
          <w:b/>
          <w:bCs/>
        </w:rPr>
      </w:pPr>
      <w:r w:rsidRPr="005D1DA6">
        <w:rPr>
          <w:rStyle w:val="DevConfigGray"/>
        </w:rPr>
        <w:t>!</w:t>
      </w:r>
    </w:p>
    <w:p w14:paraId="20FE83E9" w14:textId="77777777" w:rsidR="00B367BC" w:rsidRPr="005D1DA6" w:rsidRDefault="00B367BC" w:rsidP="005D1DA6">
      <w:pPr>
        <w:pStyle w:val="DevConfigs"/>
        <w:rPr>
          <w:rStyle w:val="DevConfigGray"/>
          <w:b/>
          <w:bCs/>
        </w:rPr>
      </w:pPr>
      <w:r w:rsidRPr="005D1DA6">
        <w:rPr>
          <w:rStyle w:val="DevConfigGray"/>
        </w:rPr>
        <w:t>interface GigabitEthernet0/0/0</w:t>
      </w:r>
    </w:p>
    <w:p w14:paraId="5F174288" w14:textId="77777777" w:rsidR="00B367BC" w:rsidRPr="005D1DA6" w:rsidRDefault="00B367BC" w:rsidP="005D1DA6">
      <w:pPr>
        <w:pStyle w:val="DevConfigs"/>
        <w:rPr>
          <w:rStyle w:val="DevConfigGray"/>
          <w:b/>
          <w:bCs/>
        </w:rPr>
      </w:pPr>
      <w:r w:rsidRPr="005D1DA6">
        <w:rPr>
          <w:rStyle w:val="DevConfigGray"/>
        </w:rPr>
        <w:t xml:space="preserve"> </w:t>
      </w:r>
      <w:proofErr w:type="spellStart"/>
      <w:r w:rsidRPr="005D1DA6">
        <w:rPr>
          <w:rStyle w:val="DevConfigGray"/>
        </w:rPr>
        <w:t>ip</w:t>
      </w:r>
      <w:proofErr w:type="spellEnd"/>
      <w:r w:rsidRPr="005D1DA6">
        <w:rPr>
          <w:rStyle w:val="DevConfigGray"/>
        </w:rPr>
        <w:t xml:space="preserve"> address 172.16.12.2 255.255.255.0</w:t>
      </w:r>
    </w:p>
    <w:p w14:paraId="1A6040C9" w14:textId="77777777" w:rsidR="00B367BC" w:rsidRPr="005D1DA6" w:rsidRDefault="00B367BC" w:rsidP="005D1DA6">
      <w:pPr>
        <w:pStyle w:val="DevConfigs"/>
        <w:rPr>
          <w:rStyle w:val="DevConfigGray"/>
          <w:b/>
          <w:bCs/>
        </w:rPr>
      </w:pPr>
      <w:r w:rsidRPr="005D1DA6">
        <w:rPr>
          <w:rStyle w:val="DevConfigGray"/>
        </w:rPr>
        <w:t xml:space="preserve"> negotiation auto</w:t>
      </w:r>
    </w:p>
    <w:p w14:paraId="79A22FA4" w14:textId="77777777" w:rsidR="00B367BC" w:rsidRPr="005D1DA6" w:rsidRDefault="00B367BC" w:rsidP="005D1DA6">
      <w:pPr>
        <w:pStyle w:val="DevConfigs"/>
        <w:rPr>
          <w:rStyle w:val="DevConfigGray"/>
          <w:b/>
          <w:bCs/>
        </w:rPr>
      </w:pPr>
      <w:r w:rsidRPr="005D1DA6">
        <w:rPr>
          <w:rStyle w:val="DevConfigGray"/>
        </w:rPr>
        <w:t xml:space="preserve"> ipv6 address FE80::2:2 link-local</w:t>
      </w:r>
    </w:p>
    <w:p w14:paraId="5E0A9180" w14:textId="77777777" w:rsidR="00B367BC" w:rsidRPr="005D1DA6" w:rsidRDefault="00B367BC" w:rsidP="005D1DA6">
      <w:pPr>
        <w:pStyle w:val="DevConfigs"/>
        <w:rPr>
          <w:rStyle w:val="DevConfigGray"/>
          <w:b/>
          <w:bCs/>
        </w:rPr>
      </w:pPr>
      <w:r w:rsidRPr="005D1DA6">
        <w:rPr>
          <w:rStyle w:val="DevConfigGray"/>
        </w:rPr>
        <w:t xml:space="preserve"> ipv6 address 2001:DB</w:t>
      </w:r>
      <w:proofErr w:type="gramStart"/>
      <w:r w:rsidRPr="005D1DA6">
        <w:rPr>
          <w:rStyle w:val="DevConfigGray"/>
        </w:rPr>
        <w:t>8:ACAD</w:t>
      </w:r>
      <w:proofErr w:type="gramEnd"/>
      <w:r w:rsidRPr="005D1DA6">
        <w:rPr>
          <w:rStyle w:val="DevConfigGray"/>
        </w:rPr>
        <w:t>:12::2/64</w:t>
      </w:r>
    </w:p>
    <w:p w14:paraId="567CBD21" w14:textId="77777777" w:rsidR="00B367BC" w:rsidRPr="005D1DA6" w:rsidRDefault="00B367BC" w:rsidP="005D1DA6">
      <w:pPr>
        <w:pStyle w:val="DevConfigs"/>
        <w:rPr>
          <w:rStyle w:val="DevConfigGray"/>
          <w:b/>
          <w:bCs/>
        </w:rPr>
      </w:pPr>
      <w:r w:rsidRPr="005D1DA6">
        <w:rPr>
          <w:rStyle w:val="DevConfigGray"/>
        </w:rPr>
        <w:t xml:space="preserve"> ipv6 </w:t>
      </w:r>
      <w:proofErr w:type="spellStart"/>
      <w:r w:rsidRPr="005D1DA6">
        <w:rPr>
          <w:rStyle w:val="DevConfigGray"/>
        </w:rPr>
        <w:t>ospf</w:t>
      </w:r>
      <w:proofErr w:type="spellEnd"/>
      <w:r w:rsidRPr="005D1DA6">
        <w:rPr>
          <w:rStyle w:val="DevConfigGray"/>
        </w:rPr>
        <w:t xml:space="preserve"> 6 area 0</w:t>
      </w:r>
    </w:p>
    <w:p w14:paraId="0A708ED5" w14:textId="77777777" w:rsidR="00B367BC" w:rsidRPr="005D1DA6" w:rsidRDefault="00B367BC" w:rsidP="005D1DA6">
      <w:pPr>
        <w:pStyle w:val="DevConfigs"/>
        <w:rPr>
          <w:rStyle w:val="DevConfigGray"/>
          <w:b/>
          <w:bCs/>
        </w:rPr>
      </w:pPr>
      <w:r w:rsidRPr="005D1DA6">
        <w:rPr>
          <w:rStyle w:val="DevConfigGray"/>
        </w:rPr>
        <w:t>!</w:t>
      </w:r>
    </w:p>
    <w:p w14:paraId="1B242DD0" w14:textId="77777777" w:rsidR="00B367BC" w:rsidRPr="005D1DA6" w:rsidRDefault="00B367BC" w:rsidP="005D1DA6">
      <w:pPr>
        <w:pStyle w:val="DevConfigs"/>
        <w:rPr>
          <w:rStyle w:val="DevConfigGray"/>
          <w:b/>
          <w:bCs/>
        </w:rPr>
      </w:pPr>
      <w:r w:rsidRPr="005D1DA6">
        <w:rPr>
          <w:rStyle w:val="DevConfigGray"/>
        </w:rPr>
        <w:t>interface GigabitEthernet0/0/1</w:t>
      </w:r>
    </w:p>
    <w:p w14:paraId="55FE5363" w14:textId="77777777" w:rsidR="00B367BC" w:rsidRPr="005D1DA6" w:rsidRDefault="00B367BC" w:rsidP="005D1DA6">
      <w:pPr>
        <w:pStyle w:val="DevConfigs"/>
        <w:rPr>
          <w:rStyle w:val="DevConfigGray"/>
          <w:b/>
          <w:bCs/>
        </w:rPr>
      </w:pPr>
      <w:r w:rsidRPr="005D1DA6">
        <w:rPr>
          <w:rStyle w:val="DevConfigGray"/>
        </w:rPr>
        <w:t xml:space="preserve"> </w:t>
      </w:r>
      <w:proofErr w:type="spellStart"/>
      <w:r w:rsidRPr="005D1DA6">
        <w:rPr>
          <w:rStyle w:val="DevConfigGray"/>
        </w:rPr>
        <w:t>ip</w:t>
      </w:r>
      <w:proofErr w:type="spellEnd"/>
      <w:r w:rsidRPr="005D1DA6">
        <w:rPr>
          <w:rStyle w:val="DevConfigGray"/>
        </w:rPr>
        <w:t xml:space="preserve"> address 172.16.23.2 255.255.255.0</w:t>
      </w:r>
    </w:p>
    <w:p w14:paraId="18D1DA1A" w14:textId="77777777" w:rsidR="00B367BC" w:rsidRPr="005D1DA6" w:rsidRDefault="00B367BC" w:rsidP="005D1DA6">
      <w:pPr>
        <w:pStyle w:val="DevConfigs"/>
        <w:rPr>
          <w:rStyle w:val="DevConfigGray"/>
          <w:b/>
          <w:bCs/>
        </w:rPr>
      </w:pPr>
      <w:r w:rsidRPr="005D1DA6">
        <w:rPr>
          <w:rStyle w:val="DevConfigGray"/>
        </w:rPr>
        <w:t xml:space="preserve"> negotiation auto</w:t>
      </w:r>
    </w:p>
    <w:p w14:paraId="45A8E8D1" w14:textId="77777777" w:rsidR="00B367BC" w:rsidRPr="005D1DA6" w:rsidRDefault="00B367BC" w:rsidP="005D1DA6">
      <w:pPr>
        <w:pStyle w:val="DevConfigs"/>
        <w:rPr>
          <w:rStyle w:val="DevConfigGray"/>
          <w:b/>
          <w:bCs/>
        </w:rPr>
      </w:pPr>
      <w:r w:rsidRPr="005D1DA6">
        <w:rPr>
          <w:rStyle w:val="DevConfigGray"/>
        </w:rPr>
        <w:t xml:space="preserve"> ipv6 address FE80::2:1 link-local</w:t>
      </w:r>
    </w:p>
    <w:p w14:paraId="7BF87DCD" w14:textId="77777777" w:rsidR="00B367BC" w:rsidRPr="005D1DA6" w:rsidRDefault="00B367BC" w:rsidP="005D1DA6">
      <w:pPr>
        <w:pStyle w:val="DevConfigs"/>
        <w:rPr>
          <w:rStyle w:val="DevConfigGray"/>
          <w:b/>
          <w:bCs/>
        </w:rPr>
      </w:pPr>
      <w:r w:rsidRPr="005D1DA6">
        <w:rPr>
          <w:rStyle w:val="DevConfigGray"/>
        </w:rPr>
        <w:t xml:space="preserve"> ipv6 address 2001:DB</w:t>
      </w:r>
      <w:proofErr w:type="gramStart"/>
      <w:r w:rsidRPr="005D1DA6">
        <w:rPr>
          <w:rStyle w:val="DevConfigGray"/>
        </w:rPr>
        <w:t>8:ACAD</w:t>
      </w:r>
      <w:proofErr w:type="gramEnd"/>
      <w:r w:rsidRPr="005D1DA6">
        <w:rPr>
          <w:rStyle w:val="DevConfigGray"/>
        </w:rPr>
        <w:t>:23::2/64</w:t>
      </w:r>
    </w:p>
    <w:p w14:paraId="06FF268D" w14:textId="77777777" w:rsidR="00B367BC" w:rsidRPr="005D1DA6" w:rsidRDefault="00B367BC" w:rsidP="005D1DA6">
      <w:pPr>
        <w:pStyle w:val="DevConfigs"/>
        <w:rPr>
          <w:rStyle w:val="DevConfigGray"/>
          <w:b/>
          <w:bCs/>
        </w:rPr>
      </w:pPr>
      <w:r w:rsidRPr="005D1DA6">
        <w:rPr>
          <w:rStyle w:val="DevConfigGray"/>
        </w:rPr>
        <w:t xml:space="preserve"> ipv6 </w:t>
      </w:r>
      <w:proofErr w:type="spellStart"/>
      <w:r w:rsidRPr="005D1DA6">
        <w:rPr>
          <w:rStyle w:val="DevConfigGray"/>
        </w:rPr>
        <w:t>ospf</w:t>
      </w:r>
      <w:proofErr w:type="spellEnd"/>
      <w:r w:rsidRPr="005D1DA6">
        <w:rPr>
          <w:rStyle w:val="DevConfigGray"/>
        </w:rPr>
        <w:t xml:space="preserve"> 6 area 0</w:t>
      </w:r>
    </w:p>
    <w:p w14:paraId="0576931E" w14:textId="77777777" w:rsidR="00B367BC" w:rsidRPr="005D1DA6" w:rsidRDefault="00B367BC" w:rsidP="005D1DA6">
      <w:pPr>
        <w:pStyle w:val="DevConfigs"/>
        <w:rPr>
          <w:rStyle w:val="DevConfigGray"/>
          <w:b/>
          <w:bCs/>
        </w:rPr>
      </w:pPr>
      <w:r w:rsidRPr="005D1DA6">
        <w:rPr>
          <w:rStyle w:val="DevConfigGray"/>
        </w:rPr>
        <w:t>!</w:t>
      </w:r>
    </w:p>
    <w:p w14:paraId="30F6999A" w14:textId="77777777" w:rsidR="00B367BC" w:rsidRPr="005D1DA6" w:rsidRDefault="00B367BC" w:rsidP="005D1DA6">
      <w:pPr>
        <w:pStyle w:val="DevConfigs"/>
        <w:rPr>
          <w:rStyle w:val="DevConfigGray"/>
          <w:b/>
          <w:bCs/>
        </w:rPr>
      </w:pPr>
      <w:r w:rsidRPr="005D1DA6">
        <w:rPr>
          <w:rStyle w:val="DevConfigGray"/>
        </w:rPr>
        <w:t xml:space="preserve">router </w:t>
      </w:r>
      <w:proofErr w:type="spellStart"/>
      <w:r w:rsidRPr="005D1DA6">
        <w:rPr>
          <w:rStyle w:val="DevConfigGray"/>
        </w:rPr>
        <w:t>ospf</w:t>
      </w:r>
      <w:proofErr w:type="spellEnd"/>
      <w:r w:rsidRPr="005D1DA6">
        <w:rPr>
          <w:rStyle w:val="DevConfigGray"/>
        </w:rPr>
        <w:t xml:space="preserve"> 4</w:t>
      </w:r>
    </w:p>
    <w:p w14:paraId="7F6F6928" w14:textId="77777777" w:rsidR="00B367BC" w:rsidRPr="005D1DA6" w:rsidRDefault="00B367BC" w:rsidP="005D1DA6">
      <w:pPr>
        <w:pStyle w:val="DevConfigs"/>
        <w:rPr>
          <w:rStyle w:val="DevConfigGray"/>
          <w:b/>
          <w:bCs/>
        </w:rPr>
      </w:pPr>
      <w:r w:rsidRPr="005D1DA6">
        <w:rPr>
          <w:rStyle w:val="DevConfigGray"/>
        </w:rPr>
        <w:t xml:space="preserve"> router-id 2.2.2.4</w:t>
      </w:r>
    </w:p>
    <w:p w14:paraId="702216EB" w14:textId="77777777" w:rsidR="00B367BC" w:rsidRPr="005D1DA6" w:rsidRDefault="00B367BC" w:rsidP="005D1DA6">
      <w:pPr>
        <w:pStyle w:val="DevConfigs"/>
        <w:rPr>
          <w:rStyle w:val="DevConfigGray"/>
          <w:b/>
          <w:bCs/>
        </w:rPr>
      </w:pPr>
      <w:r w:rsidRPr="005D1DA6">
        <w:rPr>
          <w:rStyle w:val="DevConfigGray"/>
        </w:rPr>
        <w:t xml:space="preserve"> network 172.16.0.0 0.0.255.255 area 0</w:t>
      </w:r>
    </w:p>
    <w:p w14:paraId="66D62B15" w14:textId="77777777" w:rsidR="00B367BC" w:rsidRPr="005D1DA6" w:rsidRDefault="00B367BC" w:rsidP="005D1DA6">
      <w:pPr>
        <w:pStyle w:val="DevConfigs"/>
        <w:rPr>
          <w:rStyle w:val="DevConfigGray"/>
          <w:b/>
          <w:bCs/>
        </w:rPr>
      </w:pPr>
      <w:r w:rsidRPr="005D1DA6">
        <w:rPr>
          <w:rStyle w:val="DevConfigGray"/>
        </w:rPr>
        <w:t xml:space="preserve"> network 192.168.1.0 0.0.0.255 area 0</w:t>
      </w:r>
    </w:p>
    <w:p w14:paraId="413FAC41" w14:textId="77777777" w:rsidR="00B367BC" w:rsidRPr="005D1DA6" w:rsidRDefault="00B367BC" w:rsidP="005D1DA6">
      <w:pPr>
        <w:pStyle w:val="DevConfigs"/>
        <w:rPr>
          <w:rStyle w:val="DevConfigGray"/>
          <w:b/>
          <w:bCs/>
        </w:rPr>
      </w:pPr>
      <w:r w:rsidRPr="005D1DA6">
        <w:rPr>
          <w:rStyle w:val="DevConfigGray"/>
        </w:rPr>
        <w:t>!</w:t>
      </w:r>
    </w:p>
    <w:p w14:paraId="42C01B78" w14:textId="77777777" w:rsidR="00B367BC" w:rsidRPr="005D1DA6" w:rsidRDefault="00B367BC" w:rsidP="005D1DA6">
      <w:pPr>
        <w:pStyle w:val="DevConfigs"/>
        <w:rPr>
          <w:rStyle w:val="DevConfigGray"/>
          <w:b/>
          <w:bCs/>
        </w:rPr>
      </w:pPr>
      <w:proofErr w:type="spellStart"/>
      <w:r w:rsidRPr="005D1DA6">
        <w:rPr>
          <w:rStyle w:val="DevConfigGray"/>
        </w:rPr>
        <w:t>ip</w:t>
      </w:r>
      <w:proofErr w:type="spellEnd"/>
      <w:r w:rsidRPr="005D1DA6">
        <w:rPr>
          <w:rStyle w:val="DevConfigGray"/>
        </w:rPr>
        <w:t xml:space="preserve"> forward-protocol </w:t>
      </w:r>
      <w:proofErr w:type="spellStart"/>
      <w:r w:rsidRPr="005D1DA6">
        <w:rPr>
          <w:rStyle w:val="DevConfigGray"/>
        </w:rPr>
        <w:t>nd</w:t>
      </w:r>
      <w:proofErr w:type="spellEnd"/>
    </w:p>
    <w:p w14:paraId="5EEAACF9" w14:textId="77777777" w:rsidR="00B367BC" w:rsidRPr="005D1DA6" w:rsidRDefault="00B367BC" w:rsidP="005D1DA6">
      <w:pPr>
        <w:pStyle w:val="DevConfigs"/>
        <w:rPr>
          <w:rStyle w:val="DevConfigGray"/>
          <w:b/>
          <w:bCs/>
        </w:rPr>
      </w:pPr>
      <w:r w:rsidRPr="005D1DA6">
        <w:rPr>
          <w:rStyle w:val="DevConfigGray"/>
        </w:rPr>
        <w:t xml:space="preserve">no </w:t>
      </w:r>
      <w:proofErr w:type="spellStart"/>
      <w:r w:rsidRPr="005D1DA6">
        <w:rPr>
          <w:rStyle w:val="DevConfigGray"/>
        </w:rPr>
        <w:t>ip</w:t>
      </w:r>
      <w:proofErr w:type="spellEnd"/>
      <w:r w:rsidRPr="005D1DA6">
        <w:rPr>
          <w:rStyle w:val="DevConfigGray"/>
        </w:rPr>
        <w:t xml:space="preserve"> http server</w:t>
      </w:r>
    </w:p>
    <w:p w14:paraId="6BFAB940" w14:textId="77777777" w:rsidR="00B367BC" w:rsidRPr="005D1DA6" w:rsidRDefault="00B367BC" w:rsidP="005D1DA6">
      <w:pPr>
        <w:pStyle w:val="DevConfigs"/>
        <w:rPr>
          <w:rStyle w:val="DevConfigGray"/>
          <w:b/>
          <w:bCs/>
        </w:rPr>
      </w:pPr>
      <w:proofErr w:type="spellStart"/>
      <w:r w:rsidRPr="005D1DA6">
        <w:rPr>
          <w:rStyle w:val="DevConfigGray"/>
        </w:rPr>
        <w:t>ip</w:t>
      </w:r>
      <w:proofErr w:type="spellEnd"/>
      <w:r w:rsidRPr="005D1DA6">
        <w:rPr>
          <w:rStyle w:val="DevConfigGray"/>
        </w:rPr>
        <w:t xml:space="preserve"> http </w:t>
      </w:r>
      <w:proofErr w:type="gramStart"/>
      <w:r w:rsidRPr="005D1DA6">
        <w:rPr>
          <w:rStyle w:val="DevConfigGray"/>
        </w:rPr>
        <w:t>secure-server</w:t>
      </w:r>
      <w:proofErr w:type="gramEnd"/>
    </w:p>
    <w:p w14:paraId="34B1E0F6" w14:textId="77777777" w:rsidR="00B367BC" w:rsidRPr="005D1DA6" w:rsidRDefault="00B367BC" w:rsidP="005D1DA6">
      <w:pPr>
        <w:pStyle w:val="DevConfigs"/>
        <w:rPr>
          <w:rStyle w:val="DevConfigGray"/>
          <w:b/>
          <w:bCs/>
        </w:rPr>
      </w:pPr>
      <w:r w:rsidRPr="005D1DA6">
        <w:rPr>
          <w:rStyle w:val="DevConfigGray"/>
        </w:rPr>
        <w:t>!</w:t>
      </w:r>
    </w:p>
    <w:p w14:paraId="270FFE42" w14:textId="77777777" w:rsidR="00B367BC" w:rsidRPr="005D1DA6" w:rsidRDefault="00B367BC" w:rsidP="005D1DA6">
      <w:pPr>
        <w:pStyle w:val="DevConfigs"/>
        <w:rPr>
          <w:rStyle w:val="DevConfigGray"/>
          <w:b/>
          <w:bCs/>
        </w:rPr>
      </w:pPr>
      <w:r w:rsidRPr="005D1DA6">
        <w:rPr>
          <w:rStyle w:val="DevConfigGray"/>
        </w:rPr>
        <w:t xml:space="preserve">ipv6 router </w:t>
      </w:r>
      <w:proofErr w:type="spellStart"/>
      <w:r w:rsidRPr="005D1DA6">
        <w:rPr>
          <w:rStyle w:val="DevConfigGray"/>
        </w:rPr>
        <w:t>ospf</w:t>
      </w:r>
      <w:proofErr w:type="spellEnd"/>
      <w:r w:rsidRPr="005D1DA6">
        <w:rPr>
          <w:rStyle w:val="DevConfigGray"/>
        </w:rPr>
        <w:t xml:space="preserve"> 6</w:t>
      </w:r>
    </w:p>
    <w:p w14:paraId="2B99E8FE" w14:textId="77777777" w:rsidR="00B367BC" w:rsidRPr="005D1DA6" w:rsidRDefault="00B367BC" w:rsidP="005D1DA6">
      <w:pPr>
        <w:pStyle w:val="DevConfigs"/>
        <w:rPr>
          <w:rStyle w:val="DevConfigGray"/>
          <w:b/>
          <w:bCs/>
        </w:rPr>
      </w:pPr>
      <w:r w:rsidRPr="005D1DA6">
        <w:rPr>
          <w:rStyle w:val="DevConfigGray"/>
        </w:rPr>
        <w:t xml:space="preserve"> router-id 2.2.2.6</w:t>
      </w:r>
    </w:p>
    <w:p w14:paraId="7E09C41C" w14:textId="77777777" w:rsidR="00B367BC" w:rsidRPr="005D1DA6" w:rsidRDefault="00B367BC" w:rsidP="005D1DA6">
      <w:pPr>
        <w:pStyle w:val="DevConfigs"/>
        <w:rPr>
          <w:rStyle w:val="DevConfigGray"/>
          <w:b/>
          <w:bCs/>
        </w:rPr>
      </w:pPr>
      <w:r w:rsidRPr="005D1DA6">
        <w:rPr>
          <w:rStyle w:val="DevConfigGray"/>
        </w:rPr>
        <w:t>!</w:t>
      </w:r>
    </w:p>
    <w:p w14:paraId="57B56E17" w14:textId="77777777" w:rsidR="00B367BC" w:rsidRPr="005D1DA6" w:rsidRDefault="00B367BC" w:rsidP="005D1DA6">
      <w:pPr>
        <w:pStyle w:val="DevConfigs"/>
        <w:rPr>
          <w:rStyle w:val="DevConfigGray"/>
          <w:b/>
          <w:bCs/>
        </w:rPr>
      </w:pPr>
      <w:r w:rsidRPr="005D1DA6">
        <w:rPr>
          <w:rStyle w:val="DevConfigGray"/>
        </w:rPr>
        <w:t>control-plane</w:t>
      </w:r>
    </w:p>
    <w:p w14:paraId="664D5560" w14:textId="77777777" w:rsidR="00B367BC" w:rsidRPr="005D1DA6" w:rsidRDefault="00B367BC" w:rsidP="005D1DA6">
      <w:pPr>
        <w:pStyle w:val="DevConfigs"/>
        <w:rPr>
          <w:rStyle w:val="DevConfigGray"/>
          <w:b/>
          <w:bCs/>
        </w:rPr>
      </w:pPr>
      <w:r w:rsidRPr="005D1DA6">
        <w:rPr>
          <w:rStyle w:val="DevConfigGray"/>
        </w:rPr>
        <w:t>!</w:t>
      </w:r>
    </w:p>
    <w:p w14:paraId="3FD128BB" w14:textId="77777777" w:rsidR="00B367BC" w:rsidRPr="005D1DA6" w:rsidRDefault="00B367BC" w:rsidP="005D1DA6">
      <w:pPr>
        <w:pStyle w:val="DevConfigs"/>
        <w:rPr>
          <w:rStyle w:val="DevConfigGray"/>
          <w:b/>
          <w:bCs/>
        </w:rPr>
      </w:pPr>
      <w:r w:rsidRPr="005D1DA6">
        <w:rPr>
          <w:rStyle w:val="DevConfigGray"/>
        </w:rPr>
        <w:t xml:space="preserve">banner </w:t>
      </w:r>
      <w:proofErr w:type="spellStart"/>
      <w:r w:rsidRPr="005D1DA6">
        <w:rPr>
          <w:rStyle w:val="DevConfigGray"/>
        </w:rPr>
        <w:t>motd</w:t>
      </w:r>
      <w:proofErr w:type="spellEnd"/>
      <w:r w:rsidRPr="005D1DA6">
        <w:rPr>
          <w:rStyle w:val="DevConfigGray"/>
        </w:rPr>
        <w:t xml:space="preserve"> ^C R2, Implement IP SLA ^C</w:t>
      </w:r>
    </w:p>
    <w:p w14:paraId="56145424" w14:textId="77777777" w:rsidR="00B367BC" w:rsidRPr="005D1DA6" w:rsidRDefault="00B367BC" w:rsidP="005D1DA6">
      <w:pPr>
        <w:pStyle w:val="DevConfigs"/>
        <w:rPr>
          <w:rStyle w:val="DevConfigGray"/>
          <w:b/>
          <w:bCs/>
        </w:rPr>
      </w:pPr>
      <w:r w:rsidRPr="005D1DA6">
        <w:rPr>
          <w:rStyle w:val="DevConfigGray"/>
        </w:rPr>
        <w:t>!</w:t>
      </w:r>
    </w:p>
    <w:p w14:paraId="64ECCA7C" w14:textId="77777777" w:rsidR="00B367BC" w:rsidRPr="005D1DA6" w:rsidRDefault="00B367BC" w:rsidP="005D1DA6">
      <w:pPr>
        <w:pStyle w:val="DevConfigs"/>
        <w:rPr>
          <w:rStyle w:val="DevConfigGray"/>
          <w:b/>
          <w:bCs/>
        </w:rPr>
      </w:pPr>
      <w:r w:rsidRPr="005D1DA6">
        <w:rPr>
          <w:rStyle w:val="DevConfigGray"/>
        </w:rPr>
        <w:t>line con 0</w:t>
      </w:r>
    </w:p>
    <w:p w14:paraId="6B20D5FB" w14:textId="77777777" w:rsidR="00B367BC" w:rsidRPr="005D1DA6" w:rsidRDefault="00B367BC" w:rsidP="005D1DA6">
      <w:pPr>
        <w:pStyle w:val="DevConfigs"/>
        <w:rPr>
          <w:rStyle w:val="DevConfigGray"/>
          <w:b/>
          <w:bCs/>
        </w:rPr>
      </w:pPr>
      <w:r w:rsidRPr="005D1DA6">
        <w:rPr>
          <w:rStyle w:val="DevConfigGray"/>
        </w:rPr>
        <w:t xml:space="preserve"> exec-timeout 0 0</w:t>
      </w:r>
    </w:p>
    <w:p w14:paraId="65BDDD57" w14:textId="77777777" w:rsidR="00B367BC" w:rsidRPr="005D1DA6" w:rsidRDefault="00B367BC" w:rsidP="005D1DA6">
      <w:pPr>
        <w:pStyle w:val="DevConfigs"/>
        <w:rPr>
          <w:rStyle w:val="DevConfigGray"/>
          <w:b/>
          <w:bCs/>
        </w:rPr>
      </w:pPr>
      <w:r w:rsidRPr="005D1DA6">
        <w:rPr>
          <w:rStyle w:val="DevConfigGray"/>
        </w:rPr>
        <w:t xml:space="preserve"> logging synchronous</w:t>
      </w:r>
    </w:p>
    <w:p w14:paraId="3FE146D2" w14:textId="77777777" w:rsidR="00B367BC" w:rsidRPr="005D1DA6" w:rsidRDefault="00B367BC" w:rsidP="005D1DA6">
      <w:pPr>
        <w:pStyle w:val="DevConfigs"/>
        <w:rPr>
          <w:rStyle w:val="DevConfigGray"/>
          <w:b/>
          <w:bCs/>
        </w:rPr>
      </w:pPr>
      <w:r w:rsidRPr="005D1DA6">
        <w:rPr>
          <w:rStyle w:val="DevConfigGray"/>
        </w:rPr>
        <w:t xml:space="preserve"> transport input none</w:t>
      </w:r>
    </w:p>
    <w:p w14:paraId="4066B590" w14:textId="77777777" w:rsidR="00B367BC" w:rsidRPr="005D1DA6" w:rsidRDefault="00B367BC" w:rsidP="005D1DA6">
      <w:pPr>
        <w:pStyle w:val="DevConfigs"/>
        <w:rPr>
          <w:rStyle w:val="DevConfigGray"/>
          <w:b/>
          <w:bCs/>
        </w:rPr>
      </w:pPr>
      <w:r w:rsidRPr="005D1DA6">
        <w:rPr>
          <w:rStyle w:val="DevConfigGray"/>
        </w:rPr>
        <w:t xml:space="preserve"> </w:t>
      </w:r>
      <w:proofErr w:type="spellStart"/>
      <w:r w:rsidRPr="005D1DA6">
        <w:rPr>
          <w:rStyle w:val="DevConfigGray"/>
        </w:rPr>
        <w:t>stopbits</w:t>
      </w:r>
      <w:proofErr w:type="spellEnd"/>
      <w:r w:rsidRPr="005D1DA6">
        <w:rPr>
          <w:rStyle w:val="DevConfigGray"/>
        </w:rPr>
        <w:t xml:space="preserve"> 1</w:t>
      </w:r>
    </w:p>
    <w:p w14:paraId="3F5035E5" w14:textId="77777777" w:rsidR="00B367BC" w:rsidRPr="005D1DA6" w:rsidRDefault="00B367BC" w:rsidP="005D1DA6">
      <w:pPr>
        <w:pStyle w:val="DevConfigs"/>
        <w:rPr>
          <w:rStyle w:val="DevConfigGray"/>
          <w:b/>
          <w:bCs/>
        </w:rPr>
      </w:pPr>
      <w:r w:rsidRPr="005D1DA6">
        <w:rPr>
          <w:rStyle w:val="DevConfigGray"/>
        </w:rPr>
        <w:t>line aux 0</w:t>
      </w:r>
    </w:p>
    <w:p w14:paraId="03307134" w14:textId="77777777" w:rsidR="00B367BC" w:rsidRPr="005D1DA6" w:rsidRDefault="00B367BC" w:rsidP="005D1DA6">
      <w:pPr>
        <w:pStyle w:val="DevConfigs"/>
        <w:rPr>
          <w:rStyle w:val="DevConfigGray"/>
          <w:b/>
          <w:bCs/>
        </w:rPr>
      </w:pPr>
      <w:r w:rsidRPr="005D1DA6">
        <w:rPr>
          <w:rStyle w:val="DevConfigGray"/>
        </w:rPr>
        <w:t xml:space="preserve"> </w:t>
      </w:r>
      <w:proofErr w:type="spellStart"/>
      <w:r w:rsidRPr="005D1DA6">
        <w:rPr>
          <w:rStyle w:val="DevConfigGray"/>
        </w:rPr>
        <w:t>stopbits</w:t>
      </w:r>
      <w:proofErr w:type="spellEnd"/>
      <w:r w:rsidRPr="005D1DA6">
        <w:rPr>
          <w:rStyle w:val="DevConfigGray"/>
        </w:rPr>
        <w:t xml:space="preserve"> 1</w:t>
      </w:r>
    </w:p>
    <w:p w14:paraId="747397A7" w14:textId="77777777" w:rsidR="00B367BC" w:rsidRPr="005D1DA6" w:rsidRDefault="00B367BC" w:rsidP="005D1DA6">
      <w:pPr>
        <w:pStyle w:val="DevConfigs"/>
        <w:rPr>
          <w:rStyle w:val="DevConfigGray"/>
          <w:b/>
          <w:bCs/>
        </w:rPr>
      </w:pPr>
      <w:r w:rsidRPr="005D1DA6">
        <w:rPr>
          <w:rStyle w:val="DevConfigGray"/>
        </w:rPr>
        <w:t xml:space="preserve">line </w:t>
      </w:r>
      <w:proofErr w:type="spellStart"/>
      <w:r w:rsidRPr="005D1DA6">
        <w:rPr>
          <w:rStyle w:val="DevConfigGray"/>
        </w:rPr>
        <w:t>vty</w:t>
      </w:r>
      <w:proofErr w:type="spellEnd"/>
      <w:r w:rsidRPr="005D1DA6">
        <w:rPr>
          <w:rStyle w:val="DevConfigGray"/>
        </w:rPr>
        <w:t xml:space="preserve"> 0 4</w:t>
      </w:r>
    </w:p>
    <w:p w14:paraId="118DD19E" w14:textId="77777777" w:rsidR="00B367BC" w:rsidRPr="005D1DA6" w:rsidRDefault="00B367BC" w:rsidP="005D1DA6">
      <w:pPr>
        <w:pStyle w:val="DevConfigs"/>
        <w:rPr>
          <w:rStyle w:val="DevConfigGray"/>
          <w:b/>
          <w:bCs/>
        </w:rPr>
      </w:pPr>
      <w:r w:rsidRPr="005D1DA6">
        <w:rPr>
          <w:rStyle w:val="DevConfigGray"/>
        </w:rPr>
        <w:t xml:space="preserve"> exec-timeout 0 0</w:t>
      </w:r>
    </w:p>
    <w:p w14:paraId="08AF4CD4" w14:textId="77777777" w:rsidR="00B367BC" w:rsidRPr="005D1DA6" w:rsidRDefault="00B367BC" w:rsidP="005D1DA6">
      <w:pPr>
        <w:pStyle w:val="DevConfigs"/>
        <w:rPr>
          <w:rStyle w:val="DevConfigGray"/>
          <w:b/>
          <w:bCs/>
        </w:rPr>
      </w:pPr>
      <w:r w:rsidRPr="005D1DA6">
        <w:rPr>
          <w:rStyle w:val="DevConfigGray"/>
        </w:rPr>
        <w:t xml:space="preserve"> privilege level 15</w:t>
      </w:r>
    </w:p>
    <w:p w14:paraId="48231DDB" w14:textId="77777777" w:rsidR="00B367BC" w:rsidRPr="005D1DA6" w:rsidRDefault="00B367BC" w:rsidP="005D1DA6">
      <w:pPr>
        <w:pStyle w:val="DevConfigs"/>
        <w:rPr>
          <w:rStyle w:val="DevConfigGray"/>
          <w:b/>
          <w:bCs/>
        </w:rPr>
      </w:pPr>
      <w:r w:rsidRPr="005D1DA6">
        <w:rPr>
          <w:rStyle w:val="DevConfigGray"/>
        </w:rPr>
        <w:t xml:space="preserve"> password cisco123</w:t>
      </w:r>
    </w:p>
    <w:p w14:paraId="063D4749" w14:textId="77777777" w:rsidR="00B367BC" w:rsidRPr="005D1DA6" w:rsidRDefault="00B367BC" w:rsidP="005D1DA6">
      <w:pPr>
        <w:pStyle w:val="DevConfigs"/>
        <w:rPr>
          <w:rStyle w:val="DevConfigGray"/>
          <w:b/>
          <w:bCs/>
        </w:rPr>
      </w:pPr>
      <w:r w:rsidRPr="005D1DA6">
        <w:rPr>
          <w:rStyle w:val="DevConfigGray"/>
        </w:rPr>
        <w:t xml:space="preserve"> logging synchronous</w:t>
      </w:r>
    </w:p>
    <w:p w14:paraId="77E45E22" w14:textId="77777777" w:rsidR="00B367BC" w:rsidRPr="005D1DA6" w:rsidRDefault="00B367BC" w:rsidP="005D1DA6">
      <w:pPr>
        <w:pStyle w:val="DevConfigs"/>
        <w:rPr>
          <w:rStyle w:val="DevConfigGray"/>
          <w:b/>
          <w:bCs/>
        </w:rPr>
      </w:pPr>
      <w:r w:rsidRPr="005D1DA6">
        <w:rPr>
          <w:rStyle w:val="DevConfigGray"/>
        </w:rPr>
        <w:lastRenderedPageBreak/>
        <w:t xml:space="preserve"> login</w:t>
      </w:r>
    </w:p>
    <w:p w14:paraId="7D7FE4C3" w14:textId="77777777" w:rsidR="00B367BC" w:rsidRPr="005D1DA6" w:rsidRDefault="00B367BC" w:rsidP="005D1DA6">
      <w:pPr>
        <w:pStyle w:val="DevConfigs"/>
        <w:rPr>
          <w:rStyle w:val="DevConfigGray"/>
          <w:b/>
          <w:bCs/>
        </w:rPr>
      </w:pPr>
      <w:r w:rsidRPr="005D1DA6">
        <w:rPr>
          <w:rStyle w:val="DevConfigGray"/>
        </w:rPr>
        <w:t>!</w:t>
      </w:r>
    </w:p>
    <w:p w14:paraId="2E7800D5" w14:textId="77777777" w:rsidR="00B367BC" w:rsidRPr="005D1DA6" w:rsidRDefault="00B367BC" w:rsidP="005D1DA6">
      <w:pPr>
        <w:pStyle w:val="DevConfigs"/>
        <w:rPr>
          <w:rStyle w:val="DevConfigGray"/>
          <w:b/>
          <w:bCs/>
        </w:rPr>
      </w:pPr>
      <w:r w:rsidRPr="005D1DA6">
        <w:rPr>
          <w:rStyle w:val="DevConfigGray"/>
        </w:rPr>
        <w:t>end</w:t>
      </w:r>
    </w:p>
    <w:p w14:paraId="333003C4" w14:textId="77777777" w:rsidR="00B367BC" w:rsidRPr="005D1DA6" w:rsidRDefault="00B367BC" w:rsidP="005D1DA6">
      <w:pPr>
        <w:pStyle w:val="Heading1"/>
        <w:rPr>
          <w:rStyle w:val="LabSectionGray"/>
        </w:rPr>
      </w:pPr>
      <w:r w:rsidRPr="009B0139">
        <w:rPr>
          <w:rStyle w:val="LabSectionGray"/>
        </w:rPr>
        <w:t>Router R3</w:t>
      </w:r>
    </w:p>
    <w:p w14:paraId="540D4088" w14:textId="77777777" w:rsidR="00B367BC" w:rsidRPr="005D1DA6" w:rsidRDefault="00B367BC" w:rsidP="005D1DA6">
      <w:pPr>
        <w:pStyle w:val="DevConfigs"/>
        <w:rPr>
          <w:rStyle w:val="DevConfigGray"/>
          <w:b/>
          <w:bCs/>
        </w:rPr>
      </w:pPr>
      <w:r w:rsidRPr="005D1DA6">
        <w:rPr>
          <w:rStyle w:val="DevConfigGray"/>
        </w:rPr>
        <w:t xml:space="preserve">R3# </w:t>
      </w:r>
      <w:r w:rsidRPr="005D1DA6">
        <w:rPr>
          <w:rStyle w:val="DevConfigGray"/>
          <w:b/>
          <w:bCs/>
        </w:rPr>
        <w:t>show run</w:t>
      </w:r>
    </w:p>
    <w:p w14:paraId="1B718271" w14:textId="77777777" w:rsidR="00B367BC" w:rsidRPr="005D1DA6" w:rsidRDefault="00B367BC" w:rsidP="005D1DA6">
      <w:pPr>
        <w:pStyle w:val="DevConfigs"/>
        <w:rPr>
          <w:rStyle w:val="DevConfigGray"/>
          <w:b/>
          <w:bCs/>
        </w:rPr>
      </w:pPr>
      <w:r w:rsidRPr="005D1DA6">
        <w:rPr>
          <w:rStyle w:val="DevConfigGray"/>
        </w:rPr>
        <w:t>Building configuration...</w:t>
      </w:r>
    </w:p>
    <w:p w14:paraId="6CA5E524" w14:textId="77777777" w:rsidR="00B367BC" w:rsidRPr="005D1DA6" w:rsidRDefault="00B367BC" w:rsidP="005D1DA6">
      <w:pPr>
        <w:pStyle w:val="DevConfigs"/>
        <w:rPr>
          <w:rStyle w:val="DevConfigGray"/>
          <w:b/>
          <w:bCs/>
        </w:rPr>
      </w:pPr>
    </w:p>
    <w:p w14:paraId="335489D8" w14:textId="77777777" w:rsidR="00B367BC" w:rsidRPr="005D1DA6" w:rsidRDefault="00B367BC" w:rsidP="005D1DA6">
      <w:pPr>
        <w:pStyle w:val="DevConfigs"/>
        <w:rPr>
          <w:rStyle w:val="DevConfigGray"/>
          <w:b/>
          <w:bCs/>
        </w:rPr>
      </w:pPr>
    </w:p>
    <w:p w14:paraId="4D38EF5F" w14:textId="77777777" w:rsidR="00B367BC" w:rsidRPr="005D1DA6" w:rsidRDefault="00B367BC" w:rsidP="005D1DA6">
      <w:pPr>
        <w:pStyle w:val="DevConfigs"/>
        <w:rPr>
          <w:rStyle w:val="DevConfigGray"/>
          <w:b/>
          <w:bCs/>
        </w:rPr>
      </w:pPr>
      <w:r w:rsidRPr="005D1DA6">
        <w:rPr>
          <w:rStyle w:val="DevConfigGray"/>
        </w:rPr>
        <w:t xml:space="preserve">Current </w:t>
      </w:r>
      <w:proofErr w:type="gramStart"/>
      <w:r w:rsidRPr="005D1DA6">
        <w:rPr>
          <w:rStyle w:val="DevConfigGray"/>
        </w:rPr>
        <w:t>configuration :</w:t>
      </w:r>
      <w:proofErr w:type="gramEnd"/>
      <w:r w:rsidRPr="005D1DA6">
        <w:rPr>
          <w:rStyle w:val="DevConfigGray"/>
        </w:rPr>
        <w:t xml:space="preserve"> 1592 bytes</w:t>
      </w:r>
    </w:p>
    <w:p w14:paraId="74DAA06D" w14:textId="77777777" w:rsidR="00B367BC" w:rsidRPr="005D1DA6" w:rsidRDefault="00B367BC" w:rsidP="005D1DA6">
      <w:pPr>
        <w:pStyle w:val="DevConfigs"/>
        <w:rPr>
          <w:rStyle w:val="DevConfigGray"/>
          <w:b/>
          <w:bCs/>
        </w:rPr>
      </w:pPr>
      <w:r w:rsidRPr="005D1DA6">
        <w:rPr>
          <w:rStyle w:val="DevConfigGray"/>
        </w:rPr>
        <w:t>!</w:t>
      </w:r>
    </w:p>
    <w:p w14:paraId="02496AB7" w14:textId="77777777" w:rsidR="00B367BC" w:rsidRPr="005D1DA6" w:rsidRDefault="00B367BC" w:rsidP="005D1DA6">
      <w:pPr>
        <w:pStyle w:val="DevConfigs"/>
        <w:rPr>
          <w:rStyle w:val="DevConfigGray"/>
          <w:b/>
          <w:bCs/>
        </w:rPr>
      </w:pPr>
      <w:r w:rsidRPr="005D1DA6">
        <w:rPr>
          <w:rStyle w:val="DevConfigGray"/>
        </w:rPr>
        <w:t>version 16.9</w:t>
      </w:r>
    </w:p>
    <w:p w14:paraId="558F9E5C" w14:textId="77777777" w:rsidR="00B367BC" w:rsidRPr="005D1DA6" w:rsidRDefault="00B367BC" w:rsidP="005D1DA6">
      <w:pPr>
        <w:pStyle w:val="DevConfigs"/>
        <w:rPr>
          <w:rStyle w:val="DevConfigGray"/>
          <w:b/>
          <w:bCs/>
        </w:rPr>
      </w:pPr>
      <w:r w:rsidRPr="005D1DA6">
        <w:rPr>
          <w:rStyle w:val="DevConfigGray"/>
        </w:rPr>
        <w:t xml:space="preserve">service timestamps debug datetime </w:t>
      </w:r>
      <w:proofErr w:type="spellStart"/>
      <w:r w:rsidRPr="005D1DA6">
        <w:rPr>
          <w:rStyle w:val="DevConfigGray"/>
        </w:rPr>
        <w:t>msec</w:t>
      </w:r>
      <w:proofErr w:type="spellEnd"/>
    </w:p>
    <w:p w14:paraId="01BB0BE4" w14:textId="77777777" w:rsidR="00B367BC" w:rsidRPr="005D1DA6" w:rsidRDefault="00B367BC" w:rsidP="005D1DA6">
      <w:pPr>
        <w:pStyle w:val="DevConfigs"/>
        <w:rPr>
          <w:rStyle w:val="DevConfigGray"/>
          <w:b/>
          <w:bCs/>
        </w:rPr>
      </w:pPr>
      <w:r w:rsidRPr="005D1DA6">
        <w:rPr>
          <w:rStyle w:val="DevConfigGray"/>
        </w:rPr>
        <w:t xml:space="preserve">service timestamps log datetime </w:t>
      </w:r>
      <w:proofErr w:type="spellStart"/>
      <w:r w:rsidRPr="005D1DA6">
        <w:rPr>
          <w:rStyle w:val="DevConfigGray"/>
        </w:rPr>
        <w:t>msec</w:t>
      </w:r>
      <w:proofErr w:type="spellEnd"/>
    </w:p>
    <w:p w14:paraId="7FC3D37C" w14:textId="77777777" w:rsidR="00B367BC" w:rsidRPr="005D1DA6" w:rsidRDefault="00B367BC" w:rsidP="005D1DA6">
      <w:pPr>
        <w:pStyle w:val="DevConfigs"/>
        <w:rPr>
          <w:rStyle w:val="DevConfigGray"/>
          <w:b/>
          <w:bCs/>
        </w:rPr>
      </w:pPr>
      <w:r w:rsidRPr="005D1DA6">
        <w:rPr>
          <w:rStyle w:val="DevConfigGray"/>
        </w:rPr>
        <w:t xml:space="preserve">platform </w:t>
      </w:r>
      <w:proofErr w:type="spellStart"/>
      <w:r w:rsidRPr="005D1DA6">
        <w:rPr>
          <w:rStyle w:val="DevConfigGray"/>
        </w:rPr>
        <w:t>qfp</w:t>
      </w:r>
      <w:proofErr w:type="spellEnd"/>
      <w:r w:rsidRPr="005D1DA6">
        <w:rPr>
          <w:rStyle w:val="DevConfigGray"/>
        </w:rPr>
        <w:t xml:space="preserve"> utilization monitor load 80</w:t>
      </w:r>
    </w:p>
    <w:p w14:paraId="16953BF4" w14:textId="77777777" w:rsidR="00B367BC" w:rsidRPr="005D1DA6" w:rsidRDefault="00B367BC" w:rsidP="005D1DA6">
      <w:pPr>
        <w:pStyle w:val="DevConfigs"/>
        <w:rPr>
          <w:rStyle w:val="DevConfigGray"/>
          <w:b/>
          <w:bCs/>
        </w:rPr>
      </w:pPr>
      <w:r w:rsidRPr="005D1DA6">
        <w:rPr>
          <w:rStyle w:val="DevConfigGray"/>
        </w:rPr>
        <w:t>no platform punt-keepalive disable-kernel-core</w:t>
      </w:r>
    </w:p>
    <w:p w14:paraId="7629CC70" w14:textId="77777777" w:rsidR="00B367BC" w:rsidRPr="005D1DA6" w:rsidRDefault="00B367BC" w:rsidP="005D1DA6">
      <w:pPr>
        <w:pStyle w:val="DevConfigs"/>
        <w:rPr>
          <w:rStyle w:val="DevConfigGray"/>
          <w:b/>
          <w:bCs/>
        </w:rPr>
      </w:pPr>
      <w:r w:rsidRPr="005D1DA6">
        <w:rPr>
          <w:rStyle w:val="DevConfigGray"/>
        </w:rPr>
        <w:t>!</w:t>
      </w:r>
    </w:p>
    <w:p w14:paraId="3C94EBDC" w14:textId="77777777" w:rsidR="00B367BC" w:rsidRPr="005D1DA6" w:rsidRDefault="00B367BC" w:rsidP="005D1DA6">
      <w:pPr>
        <w:pStyle w:val="DevConfigs"/>
        <w:rPr>
          <w:rStyle w:val="DevConfigGray"/>
          <w:b/>
          <w:bCs/>
        </w:rPr>
      </w:pPr>
      <w:r w:rsidRPr="005D1DA6">
        <w:rPr>
          <w:rStyle w:val="DevConfigGray"/>
        </w:rPr>
        <w:t>hostname R3</w:t>
      </w:r>
    </w:p>
    <w:p w14:paraId="38292479" w14:textId="77777777" w:rsidR="00B367BC" w:rsidRPr="005D1DA6" w:rsidRDefault="00B367BC" w:rsidP="005D1DA6">
      <w:pPr>
        <w:pStyle w:val="DevConfigs"/>
        <w:rPr>
          <w:rStyle w:val="DevConfigGray"/>
          <w:b/>
          <w:bCs/>
        </w:rPr>
      </w:pPr>
      <w:r w:rsidRPr="005D1DA6">
        <w:rPr>
          <w:rStyle w:val="DevConfigGray"/>
        </w:rPr>
        <w:t>!</w:t>
      </w:r>
    </w:p>
    <w:p w14:paraId="1D690FB9" w14:textId="77777777" w:rsidR="00B367BC" w:rsidRPr="005D1DA6" w:rsidRDefault="00B367BC" w:rsidP="005D1DA6">
      <w:pPr>
        <w:pStyle w:val="DevConfigs"/>
        <w:rPr>
          <w:rStyle w:val="DevConfigGray"/>
          <w:b/>
          <w:bCs/>
        </w:rPr>
      </w:pPr>
      <w:r w:rsidRPr="005D1DA6">
        <w:rPr>
          <w:rStyle w:val="DevConfigGray"/>
        </w:rPr>
        <w:t>boot-start-marker</w:t>
      </w:r>
    </w:p>
    <w:p w14:paraId="628CF6E9" w14:textId="77777777" w:rsidR="00B367BC" w:rsidRPr="005D1DA6" w:rsidRDefault="00B367BC" w:rsidP="005D1DA6">
      <w:pPr>
        <w:pStyle w:val="DevConfigs"/>
        <w:rPr>
          <w:rStyle w:val="DevConfigGray"/>
          <w:b/>
          <w:bCs/>
        </w:rPr>
      </w:pPr>
      <w:r w:rsidRPr="005D1DA6">
        <w:rPr>
          <w:rStyle w:val="DevConfigGray"/>
        </w:rPr>
        <w:t>boot-end-marker</w:t>
      </w:r>
    </w:p>
    <w:p w14:paraId="0F699A63" w14:textId="77777777" w:rsidR="00B367BC" w:rsidRPr="005D1DA6" w:rsidRDefault="00B367BC" w:rsidP="005D1DA6">
      <w:pPr>
        <w:pStyle w:val="DevConfigs"/>
        <w:rPr>
          <w:rStyle w:val="DevConfigGray"/>
          <w:b/>
          <w:bCs/>
        </w:rPr>
      </w:pPr>
      <w:r w:rsidRPr="005D1DA6">
        <w:rPr>
          <w:rStyle w:val="DevConfigGray"/>
        </w:rPr>
        <w:t>!</w:t>
      </w:r>
    </w:p>
    <w:p w14:paraId="615470E0" w14:textId="77777777" w:rsidR="00B367BC" w:rsidRPr="005D1DA6" w:rsidRDefault="00B367BC" w:rsidP="005D1DA6">
      <w:pPr>
        <w:pStyle w:val="DevConfigs"/>
        <w:rPr>
          <w:rStyle w:val="DevConfigGray"/>
          <w:b/>
          <w:bCs/>
        </w:rPr>
      </w:pPr>
      <w:r w:rsidRPr="005D1DA6">
        <w:rPr>
          <w:rStyle w:val="DevConfigGray"/>
        </w:rPr>
        <w:t xml:space="preserve">no </w:t>
      </w:r>
      <w:proofErr w:type="spellStart"/>
      <w:r w:rsidRPr="005D1DA6">
        <w:rPr>
          <w:rStyle w:val="DevConfigGray"/>
        </w:rPr>
        <w:t>aaa</w:t>
      </w:r>
      <w:proofErr w:type="spellEnd"/>
      <w:r w:rsidRPr="005D1DA6">
        <w:rPr>
          <w:rStyle w:val="DevConfigGray"/>
        </w:rPr>
        <w:t xml:space="preserve"> </w:t>
      </w:r>
      <w:proofErr w:type="gramStart"/>
      <w:r w:rsidRPr="005D1DA6">
        <w:rPr>
          <w:rStyle w:val="DevConfigGray"/>
        </w:rPr>
        <w:t>new-model</w:t>
      </w:r>
      <w:proofErr w:type="gramEnd"/>
    </w:p>
    <w:p w14:paraId="7F7B21F4" w14:textId="77777777" w:rsidR="00B367BC" w:rsidRPr="005D1DA6" w:rsidRDefault="00B367BC" w:rsidP="005D1DA6">
      <w:pPr>
        <w:pStyle w:val="DevConfigs"/>
        <w:rPr>
          <w:rStyle w:val="DevConfigGray"/>
          <w:b/>
          <w:bCs/>
        </w:rPr>
      </w:pPr>
      <w:r w:rsidRPr="005D1DA6">
        <w:rPr>
          <w:rStyle w:val="DevConfigGray"/>
        </w:rPr>
        <w:t>!</w:t>
      </w:r>
    </w:p>
    <w:p w14:paraId="31D29304" w14:textId="77777777" w:rsidR="00B367BC" w:rsidRPr="005D1DA6" w:rsidRDefault="00B367BC" w:rsidP="005D1DA6">
      <w:pPr>
        <w:pStyle w:val="DevConfigs"/>
        <w:rPr>
          <w:rStyle w:val="DevConfigGray"/>
          <w:b/>
          <w:bCs/>
        </w:rPr>
      </w:pPr>
      <w:r w:rsidRPr="005D1DA6">
        <w:rPr>
          <w:rStyle w:val="DevConfigGray"/>
        </w:rPr>
        <w:t xml:space="preserve">no </w:t>
      </w:r>
      <w:proofErr w:type="spellStart"/>
      <w:r w:rsidRPr="005D1DA6">
        <w:rPr>
          <w:rStyle w:val="DevConfigGray"/>
        </w:rPr>
        <w:t>ip</w:t>
      </w:r>
      <w:proofErr w:type="spellEnd"/>
      <w:r w:rsidRPr="005D1DA6">
        <w:rPr>
          <w:rStyle w:val="DevConfigGray"/>
        </w:rPr>
        <w:t xml:space="preserve"> domain lookup</w:t>
      </w:r>
    </w:p>
    <w:p w14:paraId="2C00EDED" w14:textId="77777777" w:rsidR="00B367BC" w:rsidRPr="005D1DA6" w:rsidRDefault="00B367BC" w:rsidP="005D1DA6">
      <w:pPr>
        <w:pStyle w:val="DevConfigs"/>
        <w:rPr>
          <w:rStyle w:val="DevConfigGray"/>
          <w:b/>
          <w:bCs/>
        </w:rPr>
      </w:pPr>
      <w:r w:rsidRPr="005D1DA6">
        <w:rPr>
          <w:rStyle w:val="DevConfigGray"/>
        </w:rPr>
        <w:t>!</w:t>
      </w:r>
    </w:p>
    <w:p w14:paraId="3AB45EF6" w14:textId="77777777" w:rsidR="00B367BC" w:rsidRPr="005D1DA6" w:rsidRDefault="00B367BC" w:rsidP="005D1DA6">
      <w:pPr>
        <w:pStyle w:val="DevConfigs"/>
        <w:rPr>
          <w:rStyle w:val="DevConfigGray"/>
          <w:b/>
          <w:bCs/>
        </w:rPr>
      </w:pPr>
      <w:r w:rsidRPr="005D1DA6">
        <w:rPr>
          <w:rStyle w:val="DevConfigGray"/>
        </w:rPr>
        <w:t>login on-success log</w:t>
      </w:r>
    </w:p>
    <w:p w14:paraId="3E60C24D" w14:textId="77777777" w:rsidR="00B367BC" w:rsidRPr="005D1DA6" w:rsidRDefault="00B367BC" w:rsidP="005D1DA6">
      <w:pPr>
        <w:pStyle w:val="DevConfigs"/>
        <w:rPr>
          <w:rStyle w:val="DevConfigGray"/>
          <w:b/>
          <w:bCs/>
        </w:rPr>
      </w:pPr>
      <w:r w:rsidRPr="005D1DA6">
        <w:rPr>
          <w:rStyle w:val="DevConfigGray"/>
        </w:rPr>
        <w:t>!</w:t>
      </w:r>
    </w:p>
    <w:p w14:paraId="210ACD68" w14:textId="77777777" w:rsidR="00B367BC" w:rsidRPr="005D1DA6" w:rsidRDefault="00B367BC" w:rsidP="005D1DA6">
      <w:pPr>
        <w:pStyle w:val="DevConfigs"/>
        <w:rPr>
          <w:rStyle w:val="DevConfigGray"/>
          <w:b/>
          <w:bCs/>
        </w:rPr>
      </w:pPr>
      <w:r w:rsidRPr="005D1DA6">
        <w:rPr>
          <w:rStyle w:val="DevConfigGray"/>
        </w:rPr>
        <w:t>subscriber templating</w:t>
      </w:r>
    </w:p>
    <w:p w14:paraId="0512AF23" w14:textId="77777777" w:rsidR="00B367BC" w:rsidRPr="005D1DA6" w:rsidRDefault="00B367BC" w:rsidP="005D1DA6">
      <w:pPr>
        <w:pStyle w:val="DevConfigs"/>
        <w:rPr>
          <w:rStyle w:val="DevConfigGray"/>
          <w:b/>
          <w:bCs/>
        </w:rPr>
      </w:pPr>
      <w:r w:rsidRPr="005D1DA6">
        <w:rPr>
          <w:rStyle w:val="DevConfigGray"/>
        </w:rPr>
        <w:t>!</w:t>
      </w:r>
    </w:p>
    <w:p w14:paraId="38D57442" w14:textId="77777777" w:rsidR="00B367BC" w:rsidRPr="005D1DA6" w:rsidRDefault="00B367BC" w:rsidP="005D1DA6">
      <w:pPr>
        <w:pStyle w:val="DevConfigs"/>
        <w:rPr>
          <w:rStyle w:val="DevConfigGray"/>
          <w:b/>
          <w:bCs/>
        </w:rPr>
      </w:pPr>
      <w:r w:rsidRPr="005D1DA6">
        <w:rPr>
          <w:rStyle w:val="DevConfigGray"/>
        </w:rPr>
        <w:t xml:space="preserve">ipv6 </w:t>
      </w:r>
      <w:proofErr w:type="gramStart"/>
      <w:r w:rsidRPr="005D1DA6">
        <w:rPr>
          <w:rStyle w:val="DevConfigGray"/>
        </w:rPr>
        <w:t>unicast-routing</w:t>
      </w:r>
      <w:proofErr w:type="gramEnd"/>
    </w:p>
    <w:p w14:paraId="6FD9D7B3" w14:textId="77777777" w:rsidR="00B367BC" w:rsidRPr="005D1DA6" w:rsidRDefault="00B367BC" w:rsidP="005D1DA6">
      <w:pPr>
        <w:pStyle w:val="DevConfigs"/>
        <w:rPr>
          <w:rStyle w:val="DevConfigGray"/>
          <w:b/>
          <w:bCs/>
        </w:rPr>
      </w:pPr>
      <w:r w:rsidRPr="005D1DA6">
        <w:rPr>
          <w:rStyle w:val="DevConfigGray"/>
        </w:rPr>
        <w:t>multilink bundle-name authenticated</w:t>
      </w:r>
    </w:p>
    <w:p w14:paraId="1334D20F" w14:textId="77777777" w:rsidR="00B367BC" w:rsidRPr="005D1DA6" w:rsidRDefault="00B367BC" w:rsidP="005D1DA6">
      <w:pPr>
        <w:pStyle w:val="DevConfigs"/>
        <w:rPr>
          <w:rStyle w:val="DevConfigGray"/>
          <w:b/>
          <w:bCs/>
        </w:rPr>
      </w:pPr>
      <w:r w:rsidRPr="005D1DA6">
        <w:rPr>
          <w:rStyle w:val="DevConfigGray"/>
        </w:rPr>
        <w:t>!</w:t>
      </w:r>
    </w:p>
    <w:p w14:paraId="4D004F22" w14:textId="77777777" w:rsidR="00B367BC" w:rsidRPr="005D1DA6" w:rsidRDefault="00B367BC" w:rsidP="005D1DA6">
      <w:pPr>
        <w:pStyle w:val="DevConfigs"/>
        <w:rPr>
          <w:rStyle w:val="DevConfigGray"/>
          <w:b/>
          <w:bCs/>
        </w:rPr>
      </w:pPr>
      <w:r w:rsidRPr="005D1DA6">
        <w:rPr>
          <w:rStyle w:val="DevConfigGray"/>
        </w:rPr>
        <w:t>spanning-tree extend system-id</w:t>
      </w:r>
    </w:p>
    <w:p w14:paraId="3CE7C586" w14:textId="77777777" w:rsidR="00B367BC" w:rsidRPr="005D1DA6" w:rsidRDefault="00B367BC" w:rsidP="005D1DA6">
      <w:pPr>
        <w:pStyle w:val="DevConfigs"/>
        <w:rPr>
          <w:rStyle w:val="DevConfigGray"/>
          <w:b/>
          <w:bCs/>
        </w:rPr>
      </w:pPr>
      <w:r w:rsidRPr="005D1DA6">
        <w:rPr>
          <w:rStyle w:val="DevConfigGray"/>
        </w:rPr>
        <w:t>!</w:t>
      </w:r>
    </w:p>
    <w:p w14:paraId="22916FA3" w14:textId="77777777" w:rsidR="00B367BC" w:rsidRPr="005D1DA6" w:rsidRDefault="00B367BC" w:rsidP="005D1DA6">
      <w:pPr>
        <w:pStyle w:val="DevConfigs"/>
        <w:rPr>
          <w:rStyle w:val="DevConfigGray"/>
          <w:b/>
          <w:bCs/>
        </w:rPr>
      </w:pPr>
      <w:r w:rsidRPr="005D1DA6">
        <w:rPr>
          <w:rStyle w:val="DevConfigGray"/>
        </w:rPr>
        <w:t>redundancy</w:t>
      </w:r>
    </w:p>
    <w:p w14:paraId="40747E68" w14:textId="77777777" w:rsidR="00B367BC" w:rsidRPr="005D1DA6" w:rsidRDefault="00B367BC" w:rsidP="005D1DA6">
      <w:pPr>
        <w:pStyle w:val="DevConfigs"/>
        <w:rPr>
          <w:rStyle w:val="DevConfigGray"/>
          <w:b/>
          <w:bCs/>
        </w:rPr>
      </w:pPr>
      <w:r w:rsidRPr="005D1DA6">
        <w:rPr>
          <w:rStyle w:val="DevConfigGray"/>
        </w:rPr>
        <w:t xml:space="preserve"> mode none</w:t>
      </w:r>
    </w:p>
    <w:p w14:paraId="4A113636" w14:textId="77777777" w:rsidR="00B367BC" w:rsidRPr="005D1DA6" w:rsidRDefault="00B367BC" w:rsidP="005D1DA6">
      <w:pPr>
        <w:pStyle w:val="DevConfigs"/>
        <w:rPr>
          <w:rStyle w:val="DevConfigGray"/>
          <w:b/>
          <w:bCs/>
        </w:rPr>
      </w:pPr>
      <w:r w:rsidRPr="005D1DA6">
        <w:rPr>
          <w:rStyle w:val="DevConfigGray"/>
        </w:rPr>
        <w:t>!</w:t>
      </w:r>
    </w:p>
    <w:p w14:paraId="1159930E" w14:textId="77777777" w:rsidR="00B367BC" w:rsidRPr="005D1DA6" w:rsidRDefault="00B367BC" w:rsidP="005D1DA6">
      <w:pPr>
        <w:pStyle w:val="DevConfigs"/>
        <w:rPr>
          <w:rStyle w:val="DevConfigGray"/>
          <w:b/>
          <w:bCs/>
        </w:rPr>
      </w:pPr>
      <w:r w:rsidRPr="005D1DA6">
        <w:rPr>
          <w:rStyle w:val="DevConfigGray"/>
        </w:rPr>
        <w:t>interface GigabitEthernet0/0/0</w:t>
      </w:r>
    </w:p>
    <w:p w14:paraId="346B46F8" w14:textId="77777777" w:rsidR="00B367BC" w:rsidRPr="005D1DA6" w:rsidRDefault="00B367BC" w:rsidP="005D1DA6">
      <w:pPr>
        <w:pStyle w:val="DevConfigs"/>
        <w:rPr>
          <w:rStyle w:val="DevConfigGray"/>
          <w:b/>
          <w:bCs/>
        </w:rPr>
      </w:pPr>
      <w:r w:rsidRPr="005D1DA6">
        <w:rPr>
          <w:rStyle w:val="DevConfigGray"/>
        </w:rPr>
        <w:t xml:space="preserve"> </w:t>
      </w:r>
      <w:proofErr w:type="spellStart"/>
      <w:r w:rsidRPr="005D1DA6">
        <w:rPr>
          <w:rStyle w:val="DevConfigGray"/>
        </w:rPr>
        <w:t>ip</w:t>
      </w:r>
      <w:proofErr w:type="spellEnd"/>
      <w:r w:rsidRPr="005D1DA6">
        <w:rPr>
          <w:rStyle w:val="DevConfigGray"/>
        </w:rPr>
        <w:t xml:space="preserve"> address 172.16.23.3 255.255.255.0</w:t>
      </w:r>
    </w:p>
    <w:p w14:paraId="128E6B7E" w14:textId="77777777" w:rsidR="00B367BC" w:rsidRPr="005D1DA6" w:rsidRDefault="00B367BC" w:rsidP="005D1DA6">
      <w:pPr>
        <w:pStyle w:val="DevConfigs"/>
        <w:rPr>
          <w:rStyle w:val="DevConfigGray"/>
          <w:b/>
          <w:bCs/>
        </w:rPr>
      </w:pPr>
      <w:r w:rsidRPr="005D1DA6">
        <w:rPr>
          <w:rStyle w:val="DevConfigGray"/>
        </w:rPr>
        <w:t xml:space="preserve"> negotiation auto</w:t>
      </w:r>
    </w:p>
    <w:p w14:paraId="7CBE7A9D" w14:textId="77777777" w:rsidR="00B367BC" w:rsidRPr="005D1DA6" w:rsidRDefault="00B367BC" w:rsidP="005D1DA6">
      <w:pPr>
        <w:pStyle w:val="DevConfigs"/>
        <w:rPr>
          <w:rStyle w:val="DevConfigGray"/>
          <w:b/>
          <w:bCs/>
        </w:rPr>
      </w:pPr>
      <w:r w:rsidRPr="005D1DA6">
        <w:rPr>
          <w:rStyle w:val="DevConfigGray"/>
        </w:rPr>
        <w:t xml:space="preserve"> ipv6 address FE80::3:1 link-local</w:t>
      </w:r>
    </w:p>
    <w:p w14:paraId="3272E1EE" w14:textId="77777777" w:rsidR="00B367BC" w:rsidRPr="005D1DA6" w:rsidRDefault="00B367BC" w:rsidP="005D1DA6">
      <w:pPr>
        <w:pStyle w:val="DevConfigs"/>
        <w:rPr>
          <w:rStyle w:val="DevConfigGray"/>
          <w:b/>
          <w:bCs/>
        </w:rPr>
      </w:pPr>
      <w:r w:rsidRPr="005D1DA6">
        <w:rPr>
          <w:rStyle w:val="DevConfigGray"/>
        </w:rPr>
        <w:t xml:space="preserve"> ipv6 address 2001:DB</w:t>
      </w:r>
      <w:proofErr w:type="gramStart"/>
      <w:r w:rsidRPr="005D1DA6">
        <w:rPr>
          <w:rStyle w:val="DevConfigGray"/>
        </w:rPr>
        <w:t>8:ACAD</w:t>
      </w:r>
      <w:proofErr w:type="gramEnd"/>
      <w:r w:rsidRPr="005D1DA6">
        <w:rPr>
          <w:rStyle w:val="DevConfigGray"/>
        </w:rPr>
        <w:t>:23::3/64</w:t>
      </w:r>
    </w:p>
    <w:p w14:paraId="7C523BE7" w14:textId="77777777" w:rsidR="00B367BC" w:rsidRPr="005D1DA6" w:rsidRDefault="00B367BC" w:rsidP="005D1DA6">
      <w:pPr>
        <w:pStyle w:val="DevConfigs"/>
        <w:rPr>
          <w:rStyle w:val="DevConfigGray"/>
          <w:b/>
          <w:bCs/>
        </w:rPr>
      </w:pPr>
      <w:r w:rsidRPr="005D1DA6">
        <w:rPr>
          <w:rStyle w:val="DevConfigGray"/>
        </w:rPr>
        <w:t xml:space="preserve"> ipv6 </w:t>
      </w:r>
      <w:proofErr w:type="spellStart"/>
      <w:r w:rsidRPr="005D1DA6">
        <w:rPr>
          <w:rStyle w:val="DevConfigGray"/>
        </w:rPr>
        <w:t>ospf</w:t>
      </w:r>
      <w:proofErr w:type="spellEnd"/>
      <w:r w:rsidRPr="005D1DA6">
        <w:rPr>
          <w:rStyle w:val="DevConfigGray"/>
        </w:rPr>
        <w:t xml:space="preserve"> 6 area 0</w:t>
      </w:r>
    </w:p>
    <w:p w14:paraId="79D101F4" w14:textId="77777777" w:rsidR="00B367BC" w:rsidRPr="005D1DA6" w:rsidRDefault="00B367BC" w:rsidP="005D1DA6">
      <w:pPr>
        <w:pStyle w:val="DevConfigs"/>
        <w:rPr>
          <w:rStyle w:val="DevConfigGray"/>
          <w:b/>
          <w:bCs/>
        </w:rPr>
      </w:pPr>
      <w:r w:rsidRPr="005D1DA6">
        <w:rPr>
          <w:rStyle w:val="DevConfigGray"/>
        </w:rPr>
        <w:t>!</w:t>
      </w:r>
    </w:p>
    <w:p w14:paraId="6244E35A" w14:textId="77777777" w:rsidR="00B367BC" w:rsidRPr="005D1DA6" w:rsidRDefault="00B367BC" w:rsidP="005D1DA6">
      <w:pPr>
        <w:pStyle w:val="DevConfigs"/>
        <w:rPr>
          <w:rStyle w:val="DevConfigGray"/>
          <w:b/>
          <w:bCs/>
        </w:rPr>
      </w:pPr>
      <w:r w:rsidRPr="005D1DA6">
        <w:rPr>
          <w:rStyle w:val="DevConfigGray"/>
        </w:rPr>
        <w:t>interface GigabitEthernet0/0/1</w:t>
      </w:r>
    </w:p>
    <w:p w14:paraId="07D2DB53" w14:textId="77777777" w:rsidR="00B367BC" w:rsidRPr="005D1DA6" w:rsidRDefault="00B367BC" w:rsidP="005D1DA6">
      <w:pPr>
        <w:pStyle w:val="DevConfigs"/>
        <w:rPr>
          <w:rStyle w:val="DevConfigGray"/>
          <w:b/>
          <w:bCs/>
        </w:rPr>
      </w:pPr>
      <w:r w:rsidRPr="005D1DA6">
        <w:rPr>
          <w:rStyle w:val="DevConfigGray"/>
        </w:rPr>
        <w:t xml:space="preserve"> </w:t>
      </w:r>
      <w:proofErr w:type="spellStart"/>
      <w:r w:rsidRPr="005D1DA6">
        <w:rPr>
          <w:rStyle w:val="DevConfigGray"/>
        </w:rPr>
        <w:t>ip</w:t>
      </w:r>
      <w:proofErr w:type="spellEnd"/>
      <w:r w:rsidRPr="005D1DA6">
        <w:rPr>
          <w:rStyle w:val="DevConfigGray"/>
        </w:rPr>
        <w:t xml:space="preserve"> address 172.16.3.1 255.255.255.0</w:t>
      </w:r>
    </w:p>
    <w:p w14:paraId="3F34BAA5" w14:textId="77777777" w:rsidR="00B367BC" w:rsidRPr="005D1DA6" w:rsidRDefault="00B367BC" w:rsidP="005D1DA6">
      <w:pPr>
        <w:pStyle w:val="DevConfigs"/>
        <w:rPr>
          <w:rStyle w:val="DevConfigGray"/>
          <w:b/>
          <w:bCs/>
        </w:rPr>
      </w:pPr>
      <w:r w:rsidRPr="005D1DA6">
        <w:rPr>
          <w:rStyle w:val="DevConfigGray"/>
        </w:rPr>
        <w:t xml:space="preserve"> negotiation auto</w:t>
      </w:r>
    </w:p>
    <w:p w14:paraId="64E92E52" w14:textId="77777777" w:rsidR="00B367BC" w:rsidRPr="005D1DA6" w:rsidRDefault="00B367BC" w:rsidP="005D1DA6">
      <w:pPr>
        <w:pStyle w:val="DevConfigs"/>
        <w:rPr>
          <w:rStyle w:val="DevConfigGray"/>
          <w:b/>
          <w:bCs/>
        </w:rPr>
      </w:pPr>
      <w:r w:rsidRPr="005D1DA6">
        <w:rPr>
          <w:rStyle w:val="DevConfigGray"/>
        </w:rPr>
        <w:t xml:space="preserve"> ipv6 address FE80::3:2 link-local</w:t>
      </w:r>
    </w:p>
    <w:p w14:paraId="60A2EC95" w14:textId="77777777" w:rsidR="00B367BC" w:rsidRPr="005D1DA6" w:rsidRDefault="00B367BC" w:rsidP="005D1DA6">
      <w:pPr>
        <w:pStyle w:val="DevConfigs"/>
        <w:rPr>
          <w:rStyle w:val="DevConfigGray"/>
          <w:b/>
          <w:bCs/>
        </w:rPr>
      </w:pPr>
      <w:r w:rsidRPr="005D1DA6">
        <w:rPr>
          <w:rStyle w:val="DevConfigGray"/>
        </w:rPr>
        <w:lastRenderedPageBreak/>
        <w:t xml:space="preserve"> ipv6 address 2001:DB</w:t>
      </w:r>
      <w:proofErr w:type="gramStart"/>
      <w:r w:rsidRPr="005D1DA6">
        <w:rPr>
          <w:rStyle w:val="DevConfigGray"/>
        </w:rPr>
        <w:t>8:ACAD</w:t>
      </w:r>
      <w:proofErr w:type="gramEnd"/>
      <w:r w:rsidRPr="005D1DA6">
        <w:rPr>
          <w:rStyle w:val="DevConfigGray"/>
        </w:rPr>
        <w:t>:1723::1/64</w:t>
      </w:r>
    </w:p>
    <w:p w14:paraId="655B0670" w14:textId="77777777" w:rsidR="00B367BC" w:rsidRPr="005D1DA6" w:rsidRDefault="00B367BC" w:rsidP="005D1DA6">
      <w:pPr>
        <w:pStyle w:val="DevConfigs"/>
        <w:rPr>
          <w:rStyle w:val="DevConfigGray"/>
          <w:b/>
          <w:bCs/>
        </w:rPr>
      </w:pPr>
      <w:r w:rsidRPr="005D1DA6">
        <w:rPr>
          <w:rStyle w:val="DevConfigGray"/>
        </w:rPr>
        <w:t xml:space="preserve"> ipv6 </w:t>
      </w:r>
      <w:proofErr w:type="spellStart"/>
      <w:r w:rsidRPr="005D1DA6">
        <w:rPr>
          <w:rStyle w:val="DevConfigGray"/>
        </w:rPr>
        <w:t>ospf</w:t>
      </w:r>
      <w:proofErr w:type="spellEnd"/>
      <w:r w:rsidRPr="005D1DA6">
        <w:rPr>
          <w:rStyle w:val="DevConfigGray"/>
        </w:rPr>
        <w:t xml:space="preserve"> 6 area 0</w:t>
      </w:r>
    </w:p>
    <w:p w14:paraId="7012EF9F" w14:textId="77777777" w:rsidR="00B367BC" w:rsidRPr="005D1DA6" w:rsidRDefault="00B367BC" w:rsidP="005D1DA6">
      <w:pPr>
        <w:pStyle w:val="DevConfigs"/>
        <w:rPr>
          <w:rStyle w:val="DevConfigGray"/>
          <w:b/>
          <w:bCs/>
        </w:rPr>
      </w:pPr>
      <w:r w:rsidRPr="005D1DA6">
        <w:rPr>
          <w:rStyle w:val="DevConfigGray"/>
        </w:rPr>
        <w:t>!</w:t>
      </w:r>
    </w:p>
    <w:p w14:paraId="217F870C" w14:textId="77777777" w:rsidR="00B367BC" w:rsidRPr="005D1DA6" w:rsidRDefault="00B367BC" w:rsidP="005D1DA6">
      <w:pPr>
        <w:pStyle w:val="DevConfigs"/>
        <w:rPr>
          <w:rStyle w:val="DevConfigGray"/>
          <w:b/>
          <w:bCs/>
        </w:rPr>
      </w:pPr>
      <w:r w:rsidRPr="005D1DA6">
        <w:rPr>
          <w:rStyle w:val="DevConfigGray"/>
        </w:rPr>
        <w:t>interface Serial0/1/0</w:t>
      </w:r>
    </w:p>
    <w:p w14:paraId="346C9A92" w14:textId="77777777" w:rsidR="00B367BC" w:rsidRPr="005D1DA6" w:rsidRDefault="00B367BC" w:rsidP="005D1DA6">
      <w:pPr>
        <w:pStyle w:val="DevConfigs"/>
        <w:rPr>
          <w:rStyle w:val="DevConfigGray"/>
          <w:b/>
          <w:bCs/>
        </w:rPr>
      </w:pPr>
      <w:r w:rsidRPr="005D1DA6">
        <w:rPr>
          <w:rStyle w:val="DevConfigGray"/>
        </w:rPr>
        <w:t xml:space="preserve"> no </w:t>
      </w:r>
      <w:proofErr w:type="spellStart"/>
      <w:r w:rsidRPr="005D1DA6">
        <w:rPr>
          <w:rStyle w:val="DevConfigGray"/>
        </w:rPr>
        <w:t>ip</w:t>
      </w:r>
      <w:proofErr w:type="spellEnd"/>
      <w:r w:rsidRPr="005D1DA6">
        <w:rPr>
          <w:rStyle w:val="DevConfigGray"/>
        </w:rPr>
        <w:t xml:space="preserve"> address</w:t>
      </w:r>
    </w:p>
    <w:p w14:paraId="4572AA41" w14:textId="77777777" w:rsidR="00B367BC" w:rsidRPr="005D1DA6" w:rsidRDefault="00B367BC" w:rsidP="005D1DA6">
      <w:pPr>
        <w:pStyle w:val="DevConfigs"/>
        <w:rPr>
          <w:rStyle w:val="DevConfigGray"/>
          <w:b/>
          <w:bCs/>
        </w:rPr>
      </w:pPr>
      <w:r w:rsidRPr="005D1DA6">
        <w:rPr>
          <w:rStyle w:val="DevConfigGray"/>
        </w:rPr>
        <w:t>!</w:t>
      </w:r>
    </w:p>
    <w:p w14:paraId="5AFA69EF" w14:textId="77777777" w:rsidR="00B367BC" w:rsidRPr="005D1DA6" w:rsidRDefault="00B367BC" w:rsidP="005D1DA6">
      <w:pPr>
        <w:pStyle w:val="DevConfigs"/>
        <w:rPr>
          <w:rStyle w:val="DevConfigGray"/>
          <w:b/>
          <w:bCs/>
        </w:rPr>
      </w:pPr>
      <w:r w:rsidRPr="005D1DA6">
        <w:rPr>
          <w:rStyle w:val="DevConfigGray"/>
        </w:rPr>
        <w:t>interface Serial0/1/1</w:t>
      </w:r>
    </w:p>
    <w:p w14:paraId="53BEEC5C" w14:textId="77777777" w:rsidR="00B367BC" w:rsidRPr="005D1DA6" w:rsidRDefault="00B367BC" w:rsidP="005D1DA6">
      <w:pPr>
        <w:pStyle w:val="DevConfigs"/>
        <w:rPr>
          <w:rStyle w:val="DevConfigGray"/>
          <w:b/>
          <w:bCs/>
        </w:rPr>
      </w:pPr>
      <w:r w:rsidRPr="005D1DA6">
        <w:rPr>
          <w:rStyle w:val="DevConfigGray"/>
        </w:rPr>
        <w:t xml:space="preserve"> no </w:t>
      </w:r>
      <w:proofErr w:type="spellStart"/>
      <w:r w:rsidRPr="005D1DA6">
        <w:rPr>
          <w:rStyle w:val="DevConfigGray"/>
        </w:rPr>
        <w:t>ip</w:t>
      </w:r>
      <w:proofErr w:type="spellEnd"/>
      <w:r w:rsidRPr="005D1DA6">
        <w:rPr>
          <w:rStyle w:val="DevConfigGray"/>
        </w:rPr>
        <w:t xml:space="preserve"> address</w:t>
      </w:r>
    </w:p>
    <w:p w14:paraId="5E7E6CE5" w14:textId="77777777" w:rsidR="00B367BC" w:rsidRPr="005D1DA6" w:rsidRDefault="00B367BC" w:rsidP="005D1DA6">
      <w:pPr>
        <w:pStyle w:val="DevConfigs"/>
        <w:rPr>
          <w:rStyle w:val="DevConfigGray"/>
          <w:b/>
          <w:bCs/>
        </w:rPr>
      </w:pPr>
      <w:r w:rsidRPr="005D1DA6">
        <w:rPr>
          <w:rStyle w:val="DevConfigGray"/>
        </w:rPr>
        <w:t>!</w:t>
      </w:r>
    </w:p>
    <w:p w14:paraId="3324877A" w14:textId="77777777" w:rsidR="00B367BC" w:rsidRPr="005D1DA6" w:rsidRDefault="00B367BC" w:rsidP="005D1DA6">
      <w:pPr>
        <w:pStyle w:val="DevConfigs"/>
        <w:rPr>
          <w:rStyle w:val="DevConfigGray"/>
          <w:b/>
          <w:bCs/>
        </w:rPr>
      </w:pPr>
      <w:r w:rsidRPr="005D1DA6">
        <w:rPr>
          <w:rStyle w:val="DevConfigGray"/>
        </w:rPr>
        <w:t xml:space="preserve">router </w:t>
      </w:r>
      <w:proofErr w:type="spellStart"/>
      <w:r w:rsidRPr="005D1DA6">
        <w:rPr>
          <w:rStyle w:val="DevConfigGray"/>
        </w:rPr>
        <w:t>ospf</w:t>
      </w:r>
      <w:proofErr w:type="spellEnd"/>
      <w:r w:rsidRPr="005D1DA6">
        <w:rPr>
          <w:rStyle w:val="DevConfigGray"/>
        </w:rPr>
        <w:t xml:space="preserve"> 4</w:t>
      </w:r>
    </w:p>
    <w:p w14:paraId="1B6E1795" w14:textId="77777777" w:rsidR="00B367BC" w:rsidRPr="005D1DA6" w:rsidRDefault="00B367BC" w:rsidP="005D1DA6">
      <w:pPr>
        <w:pStyle w:val="DevConfigs"/>
        <w:rPr>
          <w:rStyle w:val="DevConfigGray"/>
          <w:b/>
          <w:bCs/>
        </w:rPr>
      </w:pPr>
      <w:r w:rsidRPr="005D1DA6">
        <w:rPr>
          <w:rStyle w:val="DevConfigGray"/>
        </w:rPr>
        <w:t xml:space="preserve"> router-id 3.3.3.4</w:t>
      </w:r>
    </w:p>
    <w:p w14:paraId="698B74CF" w14:textId="77777777" w:rsidR="00B367BC" w:rsidRPr="005D1DA6" w:rsidRDefault="00B367BC" w:rsidP="005D1DA6">
      <w:pPr>
        <w:pStyle w:val="DevConfigs"/>
        <w:rPr>
          <w:rStyle w:val="DevConfigGray"/>
          <w:b/>
          <w:bCs/>
        </w:rPr>
      </w:pPr>
      <w:r w:rsidRPr="005D1DA6">
        <w:rPr>
          <w:rStyle w:val="DevConfigGray"/>
        </w:rPr>
        <w:t xml:space="preserve"> network 172.16.0.0 0.0.255.255 area 0</w:t>
      </w:r>
    </w:p>
    <w:p w14:paraId="260D268E" w14:textId="77777777" w:rsidR="00B367BC" w:rsidRPr="005D1DA6" w:rsidRDefault="00B367BC" w:rsidP="005D1DA6">
      <w:pPr>
        <w:pStyle w:val="DevConfigs"/>
        <w:rPr>
          <w:rStyle w:val="DevConfigGray"/>
          <w:b/>
          <w:bCs/>
        </w:rPr>
      </w:pPr>
      <w:r w:rsidRPr="005D1DA6">
        <w:rPr>
          <w:rStyle w:val="DevConfigGray"/>
        </w:rPr>
        <w:t>!</w:t>
      </w:r>
    </w:p>
    <w:p w14:paraId="618CEB01" w14:textId="77777777" w:rsidR="00B367BC" w:rsidRPr="005D1DA6" w:rsidRDefault="00B367BC" w:rsidP="005D1DA6">
      <w:pPr>
        <w:pStyle w:val="DevConfigs"/>
        <w:rPr>
          <w:rStyle w:val="DevConfigGray"/>
          <w:b/>
          <w:bCs/>
        </w:rPr>
      </w:pPr>
      <w:proofErr w:type="spellStart"/>
      <w:r w:rsidRPr="005D1DA6">
        <w:rPr>
          <w:rStyle w:val="DevConfigGray"/>
        </w:rPr>
        <w:t>ip</w:t>
      </w:r>
      <w:proofErr w:type="spellEnd"/>
      <w:r w:rsidRPr="005D1DA6">
        <w:rPr>
          <w:rStyle w:val="DevConfigGray"/>
        </w:rPr>
        <w:t xml:space="preserve"> forward-protocol </w:t>
      </w:r>
      <w:proofErr w:type="spellStart"/>
      <w:r w:rsidRPr="005D1DA6">
        <w:rPr>
          <w:rStyle w:val="DevConfigGray"/>
        </w:rPr>
        <w:t>nd</w:t>
      </w:r>
      <w:proofErr w:type="spellEnd"/>
    </w:p>
    <w:p w14:paraId="762061E6" w14:textId="77777777" w:rsidR="00B367BC" w:rsidRPr="005D1DA6" w:rsidRDefault="00B367BC" w:rsidP="005D1DA6">
      <w:pPr>
        <w:pStyle w:val="DevConfigs"/>
        <w:rPr>
          <w:rStyle w:val="DevConfigGray"/>
          <w:b/>
          <w:bCs/>
        </w:rPr>
      </w:pPr>
      <w:r w:rsidRPr="005D1DA6">
        <w:rPr>
          <w:rStyle w:val="DevConfigGray"/>
        </w:rPr>
        <w:t xml:space="preserve">no </w:t>
      </w:r>
      <w:proofErr w:type="spellStart"/>
      <w:r w:rsidRPr="005D1DA6">
        <w:rPr>
          <w:rStyle w:val="DevConfigGray"/>
        </w:rPr>
        <w:t>ip</w:t>
      </w:r>
      <w:proofErr w:type="spellEnd"/>
      <w:r w:rsidRPr="005D1DA6">
        <w:rPr>
          <w:rStyle w:val="DevConfigGray"/>
        </w:rPr>
        <w:t xml:space="preserve"> http server</w:t>
      </w:r>
    </w:p>
    <w:p w14:paraId="53589AE8" w14:textId="77777777" w:rsidR="00B367BC" w:rsidRPr="005D1DA6" w:rsidRDefault="00B367BC" w:rsidP="005D1DA6">
      <w:pPr>
        <w:pStyle w:val="DevConfigs"/>
        <w:rPr>
          <w:rStyle w:val="DevConfigGray"/>
          <w:b/>
          <w:bCs/>
        </w:rPr>
      </w:pPr>
      <w:proofErr w:type="spellStart"/>
      <w:r w:rsidRPr="005D1DA6">
        <w:rPr>
          <w:rStyle w:val="DevConfigGray"/>
        </w:rPr>
        <w:t>ip</w:t>
      </w:r>
      <w:proofErr w:type="spellEnd"/>
      <w:r w:rsidRPr="005D1DA6">
        <w:rPr>
          <w:rStyle w:val="DevConfigGray"/>
        </w:rPr>
        <w:t xml:space="preserve"> http </w:t>
      </w:r>
      <w:proofErr w:type="gramStart"/>
      <w:r w:rsidRPr="005D1DA6">
        <w:rPr>
          <w:rStyle w:val="DevConfigGray"/>
        </w:rPr>
        <w:t>secure-server</w:t>
      </w:r>
      <w:proofErr w:type="gramEnd"/>
    </w:p>
    <w:p w14:paraId="4DCCBEA8" w14:textId="77777777" w:rsidR="00B367BC" w:rsidRPr="005D1DA6" w:rsidRDefault="00B367BC" w:rsidP="005D1DA6">
      <w:pPr>
        <w:pStyle w:val="DevConfigs"/>
        <w:rPr>
          <w:rStyle w:val="DevConfigGray"/>
          <w:b/>
          <w:bCs/>
        </w:rPr>
      </w:pPr>
      <w:r w:rsidRPr="005D1DA6">
        <w:rPr>
          <w:rStyle w:val="DevConfigGray"/>
        </w:rPr>
        <w:t>!</w:t>
      </w:r>
    </w:p>
    <w:p w14:paraId="42BB1137" w14:textId="77777777" w:rsidR="00B367BC" w:rsidRPr="005D1DA6" w:rsidRDefault="00B367BC" w:rsidP="005D1DA6">
      <w:pPr>
        <w:pStyle w:val="DevConfigs"/>
        <w:rPr>
          <w:rStyle w:val="DevConfigGray"/>
          <w:b/>
          <w:bCs/>
        </w:rPr>
      </w:pPr>
      <w:r w:rsidRPr="005D1DA6">
        <w:rPr>
          <w:rStyle w:val="DevConfigGray"/>
        </w:rPr>
        <w:t xml:space="preserve">ipv6 router </w:t>
      </w:r>
      <w:proofErr w:type="spellStart"/>
      <w:r w:rsidRPr="005D1DA6">
        <w:rPr>
          <w:rStyle w:val="DevConfigGray"/>
        </w:rPr>
        <w:t>ospf</w:t>
      </w:r>
      <w:proofErr w:type="spellEnd"/>
      <w:r w:rsidRPr="005D1DA6">
        <w:rPr>
          <w:rStyle w:val="DevConfigGray"/>
        </w:rPr>
        <w:t xml:space="preserve"> 6</w:t>
      </w:r>
    </w:p>
    <w:p w14:paraId="1D90512F" w14:textId="77777777" w:rsidR="00B367BC" w:rsidRPr="005D1DA6" w:rsidRDefault="00B367BC" w:rsidP="005D1DA6">
      <w:pPr>
        <w:pStyle w:val="DevConfigs"/>
        <w:rPr>
          <w:rStyle w:val="DevConfigGray"/>
          <w:b/>
          <w:bCs/>
        </w:rPr>
      </w:pPr>
      <w:r w:rsidRPr="005D1DA6">
        <w:rPr>
          <w:rStyle w:val="DevConfigGray"/>
        </w:rPr>
        <w:t xml:space="preserve"> router-id 3.3.3.6</w:t>
      </w:r>
    </w:p>
    <w:p w14:paraId="14F9DFB8" w14:textId="77777777" w:rsidR="00B367BC" w:rsidRPr="005D1DA6" w:rsidRDefault="00B367BC" w:rsidP="005D1DA6">
      <w:pPr>
        <w:pStyle w:val="DevConfigs"/>
        <w:rPr>
          <w:rStyle w:val="DevConfigGray"/>
          <w:b/>
          <w:bCs/>
        </w:rPr>
      </w:pPr>
      <w:r w:rsidRPr="005D1DA6">
        <w:rPr>
          <w:rStyle w:val="DevConfigGray"/>
        </w:rPr>
        <w:t>!</w:t>
      </w:r>
    </w:p>
    <w:p w14:paraId="51085528" w14:textId="77777777" w:rsidR="00B367BC" w:rsidRPr="005D1DA6" w:rsidRDefault="00B367BC" w:rsidP="005D1DA6">
      <w:pPr>
        <w:pStyle w:val="DevConfigs"/>
        <w:rPr>
          <w:rStyle w:val="DevConfigGray"/>
          <w:b/>
          <w:bCs/>
        </w:rPr>
      </w:pPr>
      <w:r w:rsidRPr="005D1DA6">
        <w:rPr>
          <w:rStyle w:val="DevConfigGray"/>
        </w:rPr>
        <w:t>control-plane</w:t>
      </w:r>
    </w:p>
    <w:p w14:paraId="47B7CC07" w14:textId="77777777" w:rsidR="00B367BC" w:rsidRPr="005D1DA6" w:rsidRDefault="00B367BC" w:rsidP="005D1DA6">
      <w:pPr>
        <w:pStyle w:val="DevConfigs"/>
        <w:rPr>
          <w:rStyle w:val="DevConfigGray"/>
          <w:b/>
          <w:bCs/>
        </w:rPr>
      </w:pPr>
      <w:r w:rsidRPr="005D1DA6">
        <w:rPr>
          <w:rStyle w:val="DevConfigGray"/>
        </w:rPr>
        <w:t>!</w:t>
      </w:r>
    </w:p>
    <w:p w14:paraId="711B02FB" w14:textId="77777777" w:rsidR="00B367BC" w:rsidRPr="005D1DA6" w:rsidRDefault="00B367BC" w:rsidP="005D1DA6">
      <w:pPr>
        <w:pStyle w:val="DevConfigs"/>
        <w:rPr>
          <w:rStyle w:val="DevConfigGray"/>
          <w:b/>
          <w:bCs/>
        </w:rPr>
      </w:pPr>
      <w:r w:rsidRPr="005D1DA6">
        <w:rPr>
          <w:rStyle w:val="DevConfigGray"/>
        </w:rPr>
        <w:t xml:space="preserve">banner </w:t>
      </w:r>
      <w:proofErr w:type="spellStart"/>
      <w:r w:rsidRPr="005D1DA6">
        <w:rPr>
          <w:rStyle w:val="DevConfigGray"/>
        </w:rPr>
        <w:t>motd</w:t>
      </w:r>
      <w:proofErr w:type="spellEnd"/>
      <w:r w:rsidRPr="005D1DA6">
        <w:rPr>
          <w:rStyle w:val="DevConfigGray"/>
        </w:rPr>
        <w:t xml:space="preserve"> ^C R3, Implement IP SLA ^C</w:t>
      </w:r>
    </w:p>
    <w:p w14:paraId="344E3A3D" w14:textId="77777777" w:rsidR="00B367BC" w:rsidRPr="005D1DA6" w:rsidRDefault="00B367BC" w:rsidP="005D1DA6">
      <w:pPr>
        <w:pStyle w:val="DevConfigs"/>
        <w:rPr>
          <w:rStyle w:val="DevConfigGray"/>
          <w:b/>
          <w:bCs/>
        </w:rPr>
      </w:pPr>
      <w:r w:rsidRPr="005D1DA6">
        <w:rPr>
          <w:rStyle w:val="DevConfigGray"/>
        </w:rPr>
        <w:t>!</w:t>
      </w:r>
    </w:p>
    <w:p w14:paraId="381D1518" w14:textId="77777777" w:rsidR="00B367BC" w:rsidRPr="005D1DA6" w:rsidRDefault="00B367BC" w:rsidP="005D1DA6">
      <w:pPr>
        <w:pStyle w:val="DevConfigs"/>
        <w:rPr>
          <w:rStyle w:val="DevConfigGray"/>
          <w:b/>
          <w:bCs/>
        </w:rPr>
      </w:pPr>
      <w:r w:rsidRPr="005D1DA6">
        <w:rPr>
          <w:rStyle w:val="DevConfigGray"/>
        </w:rPr>
        <w:t>line con 0</w:t>
      </w:r>
    </w:p>
    <w:p w14:paraId="4EBF18E1" w14:textId="77777777" w:rsidR="00B367BC" w:rsidRPr="005D1DA6" w:rsidRDefault="00B367BC" w:rsidP="005D1DA6">
      <w:pPr>
        <w:pStyle w:val="DevConfigs"/>
        <w:rPr>
          <w:rStyle w:val="DevConfigGray"/>
          <w:b/>
          <w:bCs/>
        </w:rPr>
      </w:pPr>
      <w:r w:rsidRPr="005D1DA6">
        <w:rPr>
          <w:rStyle w:val="DevConfigGray"/>
        </w:rPr>
        <w:t xml:space="preserve"> exec-timeout 0 0</w:t>
      </w:r>
    </w:p>
    <w:p w14:paraId="142A3D71" w14:textId="77777777" w:rsidR="00B367BC" w:rsidRPr="005D1DA6" w:rsidRDefault="00B367BC" w:rsidP="005D1DA6">
      <w:pPr>
        <w:pStyle w:val="DevConfigs"/>
        <w:rPr>
          <w:rStyle w:val="DevConfigGray"/>
          <w:b/>
          <w:bCs/>
        </w:rPr>
      </w:pPr>
      <w:r w:rsidRPr="005D1DA6">
        <w:rPr>
          <w:rStyle w:val="DevConfigGray"/>
        </w:rPr>
        <w:t xml:space="preserve"> logging synchronous</w:t>
      </w:r>
    </w:p>
    <w:p w14:paraId="3383D964" w14:textId="77777777" w:rsidR="00B367BC" w:rsidRPr="005D1DA6" w:rsidRDefault="00B367BC" w:rsidP="005D1DA6">
      <w:pPr>
        <w:pStyle w:val="DevConfigs"/>
        <w:rPr>
          <w:rStyle w:val="DevConfigGray"/>
          <w:b/>
          <w:bCs/>
        </w:rPr>
      </w:pPr>
      <w:r w:rsidRPr="005D1DA6">
        <w:rPr>
          <w:rStyle w:val="DevConfigGray"/>
        </w:rPr>
        <w:t xml:space="preserve"> transport input none</w:t>
      </w:r>
    </w:p>
    <w:p w14:paraId="643793CA" w14:textId="77777777" w:rsidR="00B367BC" w:rsidRPr="005D1DA6" w:rsidRDefault="00B367BC" w:rsidP="005D1DA6">
      <w:pPr>
        <w:pStyle w:val="DevConfigs"/>
        <w:rPr>
          <w:rStyle w:val="DevConfigGray"/>
          <w:b/>
          <w:bCs/>
        </w:rPr>
      </w:pPr>
      <w:r w:rsidRPr="005D1DA6">
        <w:rPr>
          <w:rStyle w:val="DevConfigGray"/>
        </w:rPr>
        <w:t xml:space="preserve"> </w:t>
      </w:r>
      <w:proofErr w:type="spellStart"/>
      <w:r w:rsidRPr="005D1DA6">
        <w:rPr>
          <w:rStyle w:val="DevConfigGray"/>
        </w:rPr>
        <w:t>stopbits</w:t>
      </w:r>
      <w:proofErr w:type="spellEnd"/>
      <w:r w:rsidRPr="005D1DA6">
        <w:rPr>
          <w:rStyle w:val="DevConfigGray"/>
        </w:rPr>
        <w:t xml:space="preserve"> 1</w:t>
      </w:r>
    </w:p>
    <w:p w14:paraId="432D8AA5" w14:textId="77777777" w:rsidR="00B367BC" w:rsidRPr="005D1DA6" w:rsidRDefault="00B367BC" w:rsidP="005D1DA6">
      <w:pPr>
        <w:pStyle w:val="DevConfigs"/>
        <w:rPr>
          <w:rStyle w:val="DevConfigGray"/>
          <w:b/>
          <w:bCs/>
        </w:rPr>
      </w:pPr>
      <w:r w:rsidRPr="005D1DA6">
        <w:rPr>
          <w:rStyle w:val="DevConfigGray"/>
        </w:rPr>
        <w:t>line aux 0</w:t>
      </w:r>
    </w:p>
    <w:p w14:paraId="452CA2C0" w14:textId="77777777" w:rsidR="00B367BC" w:rsidRPr="005D1DA6" w:rsidRDefault="00B367BC" w:rsidP="005D1DA6">
      <w:pPr>
        <w:pStyle w:val="DevConfigs"/>
        <w:rPr>
          <w:rStyle w:val="DevConfigGray"/>
          <w:b/>
          <w:bCs/>
        </w:rPr>
      </w:pPr>
      <w:r w:rsidRPr="005D1DA6">
        <w:rPr>
          <w:rStyle w:val="DevConfigGray"/>
        </w:rPr>
        <w:t xml:space="preserve"> </w:t>
      </w:r>
      <w:proofErr w:type="spellStart"/>
      <w:r w:rsidRPr="005D1DA6">
        <w:rPr>
          <w:rStyle w:val="DevConfigGray"/>
        </w:rPr>
        <w:t>stopbits</w:t>
      </w:r>
      <w:proofErr w:type="spellEnd"/>
      <w:r w:rsidRPr="005D1DA6">
        <w:rPr>
          <w:rStyle w:val="DevConfigGray"/>
        </w:rPr>
        <w:t xml:space="preserve"> 1</w:t>
      </w:r>
    </w:p>
    <w:p w14:paraId="5C6C6C2D" w14:textId="77777777" w:rsidR="00B367BC" w:rsidRPr="005D1DA6" w:rsidRDefault="00B367BC" w:rsidP="005D1DA6">
      <w:pPr>
        <w:pStyle w:val="DevConfigs"/>
        <w:rPr>
          <w:rStyle w:val="DevConfigGray"/>
          <w:b/>
          <w:bCs/>
        </w:rPr>
      </w:pPr>
      <w:r w:rsidRPr="005D1DA6">
        <w:rPr>
          <w:rStyle w:val="DevConfigGray"/>
        </w:rPr>
        <w:t xml:space="preserve">line </w:t>
      </w:r>
      <w:proofErr w:type="spellStart"/>
      <w:r w:rsidRPr="005D1DA6">
        <w:rPr>
          <w:rStyle w:val="DevConfigGray"/>
        </w:rPr>
        <w:t>vty</w:t>
      </w:r>
      <w:proofErr w:type="spellEnd"/>
      <w:r w:rsidRPr="005D1DA6">
        <w:rPr>
          <w:rStyle w:val="DevConfigGray"/>
        </w:rPr>
        <w:t xml:space="preserve"> 0 4</w:t>
      </w:r>
    </w:p>
    <w:p w14:paraId="467EDEAD" w14:textId="77777777" w:rsidR="00B367BC" w:rsidRPr="005D1DA6" w:rsidRDefault="00B367BC" w:rsidP="005D1DA6">
      <w:pPr>
        <w:pStyle w:val="DevConfigs"/>
        <w:rPr>
          <w:rStyle w:val="DevConfigGray"/>
          <w:b/>
          <w:bCs/>
        </w:rPr>
      </w:pPr>
      <w:r w:rsidRPr="005D1DA6">
        <w:rPr>
          <w:rStyle w:val="DevConfigGray"/>
        </w:rPr>
        <w:t xml:space="preserve"> exec-timeout 0 0</w:t>
      </w:r>
    </w:p>
    <w:p w14:paraId="0C317502" w14:textId="77777777" w:rsidR="00B367BC" w:rsidRPr="005D1DA6" w:rsidRDefault="00B367BC" w:rsidP="005D1DA6">
      <w:pPr>
        <w:pStyle w:val="DevConfigs"/>
        <w:rPr>
          <w:rStyle w:val="DevConfigGray"/>
          <w:b/>
          <w:bCs/>
        </w:rPr>
      </w:pPr>
      <w:r w:rsidRPr="005D1DA6">
        <w:rPr>
          <w:rStyle w:val="DevConfigGray"/>
        </w:rPr>
        <w:t xml:space="preserve"> privilege level 15</w:t>
      </w:r>
    </w:p>
    <w:p w14:paraId="60627F41" w14:textId="77777777" w:rsidR="00B367BC" w:rsidRPr="005D1DA6" w:rsidRDefault="00B367BC" w:rsidP="005D1DA6">
      <w:pPr>
        <w:pStyle w:val="DevConfigs"/>
        <w:rPr>
          <w:rStyle w:val="DevConfigGray"/>
          <w:b/>
          <w:bCs/>
        </w:rPr>
      </w:pPr>
      <w:r w:rsidRPr="005D1DA6">
        <w:rPr>
          <w:rStyle w:val="DevConfigGray"/>
        </w:rPr>
        <w:t xml:space="preserve"> password cisco123</w:t>
      </w:r>
    </w:p>
    <w:p w14:paraId="3DB8BCED" w14:textId="77777777" w:rsidR="00B367BC" w:rsidRPr="005D1DA6" w:rsidRDefault="00B367BC" w:rsidP="005D1DA6">
      <w:pPr>
        <w:pStyle w:val="DevConfigs"/>
        <w:rPr>
          <w:rStyle w:val="DevConfigGray"/>
          <w:b/>
          <w:bCs/>
        </w:rPr>
      </w:pPr>
      <w:r w:rsidRPr="005D1DA6">
        <w:rPr>
          <w:rStyle w:val="DevConfigGray"/>
        </w:rPr>
        <w:t xml:space="preserve"> logging synchronous</w:t>
      </w:r>
    </w:p>
    <w:p w14:paraId="7334A18B" w14:textId="77777777" w:rsidR="00B367BC" w:rsidRPr="005D1DA6" w:rsidRDefault="00B367BC" w:rsidP="005D1DA6">
      <w:pPr>
        <w:pStyle w:val="DevConfigs"/>
        <w:rPr>
          <w:rStyle w:val="DevConfigGray"/>
          <w:b/>
          <w:bCs/>
        </w:rPr>
      </w:pPr>
      <w:r w:rsidRPr="005D1DA6">
        <w:rPr>
          <w:rStyle w:val="DevConfigGray"/>
        </w:rPr>
        <w:t xml:space="preserve"> login</w:t>
      </w:r>
    </w:p>
    <w:p w14:paraId="66E5D6B4" w14:textId="4BBDE2DB" w:rsidR="00B367BC" w:rsidRPr="005D1DA6" w:rsidRDefault="00B367BC" w:rsidP="005D1DA6">
      <w:pPr>
        <w:pStyle w:val="DevConfigs"/>
        <w:rPr>
          <w:rStyle w:val="DevConfigGray"/>
          <w:b/>
          <w:bCs/>
        </w:rPr>
      </w:pPr>
      <w:r w:rsidRPr="005D1DA6">
        <w:rPr>
          <w:rStyle w:val="DevConfigGray"/>
        </w:rPr>
        <w:t>!</w:t>
      </w:r>
    </w:p>
    <w:p w14:paraId="1A6AB652" w14:textId="77777777" w:rsidR="00B367BC" w:rsidRPr="005D1DA6" w:rsidRDefault="00B367BC" w:rsidP="005D1DA6">
      <w:pPr>
        <w:pStyle w:val="DevConfigs"/>
        <w:rPr>
          <w:rStyle w:val="DevConfigGray"/>
          <w:b/>
          <w:bCs/>
        </w:rPr>
      </w:pPr>
      <w:r w:rsidRPr="005D1DA6">
        <w:rPr>
          <w:rStyle w:val="DevConfigGray"/>
        </w:rPr>
        <w:t>end</w:t>
      </w:r>
    </w:p>
    <w:p w14:paraId="73E83E1E" w14:textId="77777777" w:rsidR="00B367BC" w:rsidRPr="005D1DA6" w:rsidRDefault="00B367BC" w:rsidP="005D1DA6">
      <w:pPr>
        <w:pStyle w:val="Heading1"/>
        <w:rPr>
          <w:rStyle w:val="LabSectionGray"/>
        </w:rPr>
      </w:pPr>
      <w:r w:rsidRPr="00DA3FF0">
        <w:rPr>
          <w:rStyle w:val="LabSectionGray"/>
        </w:rPr>
        <w:t>Switch D1</w:t>
      </w:r>
    </w:p>
    <w:p w14:paraId="2FA40C98" w14:textId="320E142F" w:rsidR="00B367BC" w:rsidRPr="005D1DA6" w:rsidRDefault="00B367BC" w:rsidP="005D1DA6">
      <w:pPr>
        <w:pStyle w:val="DevConfigs"/>
        <w:rPr>
          <w:rStyle w:val="DevConfigGray"/>
          <w:b/>
          <w:bCs/>
        </w:rPr>
      </w:pPr>
      <w:r w:rsidRPr="005D1DA6">
        <w:rPr>
          <w:rStyle w:val="DevConfigGray"/>
        </w:rPr>
        <w:t xml:space="preserve">D1# </w:t>
      </w:r>
      <w:r w:rsidRPr="005D1DA6">
        <w:rPr>
          <w:rStyle w:val="DevConfigGray"/>
          <w:b/>
          <w:bCs/>
        </w:rPr>
        <w:t>sho</w:t>
      </w:r>
      <w:r w:rsidR="00DA3FF0" w:rsidRPr="005D1DA6">
        <w:rPr>
          <w:rStyle w:val="DevConfigGray"/>
          <w:b/>
          <w:bCs/>
        </w:rPr>
        <w:t>w</w:t>
      </w:r>
      <w:r w:rsidRPr="005D1DA6">
        <w:rPr>
          <w:rStyle w:val="DevConfigGray"/>
          <w:b/>
          <w:bCs/>
        </w:rPr>
        <w:t xml:space="preserve"> run</w:t>
      </w:r>
    </w:p>
    <w:p w14:paraId="4383FB42" w14:textId="77777777" w:rsidR="00B367BC" w:rsidRPr="005D1DA6" w:rsidRDefault="00B367BC" w:rsidP="005D1DA6">
      <w:pPr>
        <w:pStyle w:val="DevConfigs"/>
        <w:rPr>
          <w:rStyle w:val="DevConfigGray"/>
        </w:rPr>
      </w:pPr>
      <w:r w:rsidRPr="005D1DA6">
        <w:rPr>
          <w:rStyle w:val="DevConfigGray"/>
        </w:rPr>
        <w:t>Building configuration...</w:t>
      </w:r>
    </w:p>
    <w:p w14:paraId="394AFD3A" w14:textId="77777777" w:rsidR="00B367BC" w:rsidRPr="005D1DA6" w:rsidRDefault="00B367BC" w:rsidP="005D1DA6">
      <w:pPr>
        <w:pStyle w:val="DevConfigs"/>
        <w:rPr>
          <w:rStyle w:val="DevConfigGray"/>
        </w:rPr>
      </w:pPr>
    </w:p>
    <w:p w14:paraId="0CE16347" w14:textId="77777777" w:rsidR="00B367BC" w:rsidRPr="005D1DA6" w:rsidRDefault="00B367BC" w:rsidP="005D1DA6">
      <w:pPr>
        <w:pStyle w:val="DevConfigs"/>
        <w:rPr>
          <w:rStyle w:val="DevConfigGray"/>
        </w:rPr>
      </w:pPr>
      <w:r w:rsidRPr="005D1DA6">
        <w:rPr>
          <w:rStyle w:val="DevConfigGray"/>
        </w:rPr>
        <w:t xml:space="preserve">Current </w:t>
      </w:r>
      <w:proofErr w:type="gramStart"/>
      <w:r w:rsidRPr="005D1DA6">
        <w:rPr>
          <w:rStyle w:val="DevConfigGray"/>
        </w:rPr>
        <w:t>configuration :</w:t>
      </w:r>
      <w:proofErr w:type="gramEnd"/>
      <w:r w:rsidRPr="005D1DA6">
        <w:rPr>
          <w:rStyle w:val="DevConfigGray"/>
        </w:rPr>
        <w:t xml:space="preserve"> 8360 bytes</w:t>
      </w:r>
    </w:p>
    <w:p w14:paraId="51FFFA23" w14:textId="77777777" w:rsidR="00B367BC" w:rsidRPr="005D1DA6" w:rsidRDefault="00B367BC" w:rsidP="005D1DA6">
      <w:pPr>
        <w:pStyle w:val="DevConfigs"/>
        <w:rPr>
          <w:rStyle w:val="DevConfigGray"/>
        </w:rPr>
      </w:pPr>
      <w:r w:rsidRPr="005D1DA6">
        <w:rPr>
          <w:rStyle w:val="DevConfigGray"/>
        </w:rPr>
        <w:t>!</w:t>
      </w:r>
    </w:p>
    <w:p w14:paraId="642BEB00" w14:textId="77777777" w:rsidR="00B367BC" w:rsidRPr="005D1DA6" w:rsidRDefault="00B367BC" w:rsidP="005D1DA6">
      <w:pPr>
        <w:pStyle w:val="DevConfigs"/>
        <w:rPr>
          <w:rStyle w:val="DevConfigGray"/>
        </w:rPr>
      </w:pPr>
      <w:r w:rsidRPr="005D1DA6">
        <w:rPr>
          <w:rStyle w:val="DevConfigGray"/>
        </w:rPr>
        <w:t>version 16.9</w:t>
      </w:r>
    </w:p>
    <w:p w14:paraId="03E35A7C" w14:textId="77777777" w:rsidR="00B367BC" w:rsidRPr="005D1DA6" w:rsidRDefault="00B367BC" w:rsidP="005D1DA6">
      <w:pPr>
        <w:pStyle w:val="DevConfigs"/>
        <w:rPr>
          <w:rStyle w:val="DevConfigGray"/>
        </w:rPr>
      </w:pPr>
      <w:r w:rsidRPr="005D1DA6">
        <w:rPr>
          <w:rStyle w:val="DevConfigGray"/>
        </w:rPr>
        <w:t xml:space="preserve">no service </w:t>
      </w:r>
      <w:proofErr w:type="gramStart"/>
      <w:r w:rsidRPr="005D1DA6">
        <w:rPr>
          <w:rStyle w:val="DevConfigGray"/>
        </w:rPr>
        <w:t>pad</w:t>
      </w:r>
      <w:proofErr w:type="gramEnd"/>
    </w:p>
    <w:p w14:paraId="441307B6" w14:textId="77777777" w:rsidR="00B367BC" w:rsidRPr="005D1DA6" w:rsidRDefault="00B367BC" w:rsidP="005D1DA6">
      <w:pPr>
        <w:pStyle w:val="DevConfigs"/>
        <w:rPr>
          <w:rStyle w:val="DevConfigGray"/>
        </w:rPr>
      </w:pPr>
      <w:r w:rsidRPr="005D1DA6">
        <w:rPr>
          <w:rStyle w:val="DevConfigGray"/>
        </w:rPr>
        <w:t xml:space="preserve">service timestamps debug datetime </w:t>
      </w:r>
      <w:proofErr w:type="spellStart"/>
      <w:r w:rsidRPr="005D1DA6">
        <w:rPr>
          <w:rStyle w:val="DevConfigGray"/>
        </w:rPr>
        <w:t>msec</w:t>
      </w:r>
      <w:proofErr w:type="spellEnd"/>
    </w:p>
    <w:p w14:paraId="291BA198" w14:textId="77777777" w:rsidR="00B367BC" w:rsidRPr="005D1DA6" w:rsidRDefault="00B367BC" w:rsidP="005D1DA6">
      <w:pPr>
        <w:pStyle w:val="DevConfigs"/>
        <w:rPr>
          <w:rStyle w:val="DevConfigGray"/>
        </w:rPr>
      </w:pPr>
      <w:r w:rsidRPr="005D1DA6">
        <w:rPr>
          <w:rStyle w:val="DevConfigGray"/>
        </w:rPr>
        <w:lastRenderedPageBreak/>
        <w:t xml:space="preserve">service timestamps log datetime </w:t>
      </w:r>
      <w:proofErr w:type="spellStart"/>
      <w:r w:rsidRPr="005D1DA6">
        <w:rPr>
          <w:rStyle w:val="DevConfigGray"/>
        </w:rPr>
        <w:t>msec</w:t>
      </w:r>
      <w:proofErr w:type="spellEnd"/>
    </w:p>
    <w:p w14:paraId="2412FAD8" w14:textId="77777777" w:rsidR="00B367BC" w:rsidRPr="005D1DA6" w:rsidRDefault="00B367BC" w:rsidP="005D1DA6">
      <w:pPr>
        <w:pStyle w:val="DevConfigs"/>
        <w:rPr>
          <w:rStyle w:val="DevConfigGray"/>
        </w:rPr>
      </w:pPr>
      <w:r w:rsidRPr="005D1DA6">
        <w:rPr>
          <w:rStyle w:val="DevConfigGray"/>
        </w:rPr>
        <w:t>! Call-home is enabled by Smart-Licensing.</w:t>
      </w:r>
    </w:p>
    <w:p w14:paraId="072DF3E8" w14:textId="77777777" w:rsidR="00B367BC" w:rsidRPr="005D1DA6" w:rsidRDefault="00B367BC" w:rsidP="005D1DA6">
      <w:pPr>
        <w:pStyle w:val="DevConfigs"/>
        <w:rPr>
          <w:rStyle w:val="DevConfigGray"/>
        </w:rPr>
      </w:pPr>
      <w:r w:rsidRPr="005D1DA6">
        <w:rPr>
          <w:rStyle w:val="DevConfigGray"/>
        </w:rPr>
        <w:t>service call-home</w:t>
      </w:r>
    </w:p>
    <w:p w14:paraId="08F2D10B" w14:textId="77777777" w:rsidR="00B367BC" w:rsidRPr="005D1DA6" w:rsidRDefault="00B367BC" w:rsidP="005D1DA6">
      <w:pPr>
        <w:pStyle w:val="DevConfigs"/>
        <w:rPr>
          <w:rStyle w:val="DevConfigGray"/>
        </w:rPr>
      </w:pPr>
      <w:r w:rsidRPr="005D1DA6">
        <w:rPr>
          <w:rStyle w:val="DevConfigGray"/>
        </w:rPr>
        <w:t>no platform punt-keepalive disable-kernel-core</w:t>
      </w:r>
    </w:p>
    <w:p w14:paraId="664A4A97" w14:textId="77777777" w:rsidR="00B367BC" w:rsidRPr="005D1DA6" w:rsidRDefault="00B367BC" w:rsidP="005D1DA6">
      <w:pPr>
        <w:pStyle w:val="DevConfigs"/>
        <w:rPr>
          <w:rStyle w:val="DevConfigGray"/>
        </w:rPr>
      </w:pPr>
      <w:r w:rsidRPr="005D1DA6">
        <w:rPr>
          <w:rStyle w:val="DevConfigGray"/>
        </w:rPr>
        <w:t>!</w:t>
      </w:r>
    </w:p>
    <w:p w14:paraId="4B1C7A84" w14:textId="77777777" w:rsidR="00B367BC" w:rsidRPr="005D1DA6" w:rsidRDefault="00B367BC" w:rsidP="005D1DA6">
      <w:pPr>
        <w:pStyle w:val="DevConfigs"/>
        <w:rPr>
          <w:rStyle w:val="DevConfigGray"/>
        </w:rPr>
      </w:pPr>
      <w:r w:rsidRPr="005D1DA6">
        <w:rPr>
          <w:rStyle w:val="DevConfigGray"/>
        </w:rPr>
        <w:t>hostname D1</w:t>
      </w:r>
    </w:p>
    <w:p w14:paraId="53CF5F1D" w14:textId="77777777" w:rsidR="00B367BC" w:rsidRPr="005D1DA6" w:rsidRDefault="00B367BC" w:rsidP="005D1DA6">
      <w:pPr>
        <w:pStyle w:val="DevConfigs"/>
        <w:rPr>
          <w:rStyle w:val="DevConfigGray"/>
        </w:rPr>
      </w:pPr>
      <w:r w:rsidRPr="005D1DA6">
        <w:rPr>
          <w:rStyle w:val="DevConfigGray"/>
        </w:rPr>
        <w:t>!</w:t>
      </w:r>
    </w:p>
    <w:p w14:paraId="5580CBC7" w14:textId="77777777" w:rsidR="00B367BC" w:rsidRPr="005D1DA6" w:rsidRDefault="00B367BC" w:rsidP="005D1DA6">
      <w:pPr>
        <w:pStyle w:val="DevConfigs"/>
        <w:rPr>
          <w:rStyle w:val="DevConfigGray"/>
        </w:rPr>
      </w:pPr>
      <w:proofErr w:type="spellStart"/>
      <w:r w:rsidRPr="005D1DA6">
        <w:rPr>
          <w:rStyle w:val="DevConfigGray"/>
        </w:rPr>
        <w:t>vrf</w:t>
      </w:r>
      <w:proofErr w:type="spellEnd"/>
      <w:r w:rsidRPr="005D1DA6">
        <w:rPr>
          <w:rStyle w:val="DevConfigGray"/>
        </w:rPr>
        <w:t xml:space="preserve"> definition </w:t>
      </w:r>
      <w:proofErr w:type="spellStart"/>
      <w:r w:rsidRPr="005D1DA6">
        <w:rPr>
          <w:rStyle w:val="DevConfigGray"/>
        </w:rPr>
        <w:t>Mgmt-vrf</w:t>
      </w:r>
      <w:proofErr w:type="spellEnd"/>
    </w:p>
    <w:p w14:paraId="49166EE1" w14:textId="77777777" w:rsidR="00B367BC" w:rsidRPr="005D1DA6" w:rsidRDefault="00B367BC" w:rsidP="005D1DA6">
      <w:pPr>
        <w:pStyle w:val="DevConfigs"/>
        <w:rPr>
          <w:rStyle w:val="DevConfigGray"/>
        </w:rPr>
      </w:pPr>
      <w:r w:rsidRPr="005D1DA6">
        <w:rPr>
          <w:rStyle w:val="DevConfigGray"/>
        </w:rPr>
        <w:t xml:space="preserve"> !</w:t>
      </w:r>
    </w:p>
    <w:p w14:paraId="7CA8828E" w14:textId="77777777" w:rsidR="00B367BC" w:rsidRPr="005D1DA6" w:rsidRDefault="00B367BC" w:rsidP="005D1DA6">
      <w:pPr>
        <w:pStyle w:val="DevConfigs"/>
        <w:rPr>
          <w:rStyle w:val="DevConfigGray"/>
        </w:rPr>
      </w:pPr>
      <w:r w:rsidRPr="005D1DA6">
        <w:rPr>
          <w:rStyle w:val="DevConfigGray"/>
        </w:rPr>
        <w:t xml:space="preserve"> address-family ipv4</w:t>
      </w:r>
    </w:p>
    <w:p w14:paraId="67A5731A" w14:textId="77777777" w:rsidR="00B367BC" w:rsidRPr="005D1DA6" w:rsidRDefault="00B367BC" w:rsidP="005D1DA6">
      <w:pPr>
        <w:pStyle w:val="DevConfigs"/>
        <w:rPr>
          <w:rStyle w:val="DevConfigGray"/>
        </w:rPr>
      </w:pPr>
      <w:r w:rsidRPr="005D1DA6">
        <w:rPr>
          <w:rStyle w:val="DevConfigGray"/>
        </w:rPr>
        <w:t xml:space="preserve"> exit-address-family</w:t>
      </w:r>
    </w:p>
    <w:p w14:paraId="513D8D7A" w14:textId="77777777" w:rsidR="00B367BC" w:rsidRPr="005D1DA6" w:rsidRDefault="00B367BC" w:rsidP="005D1DA6">
      <w:pPr>
        <w:pStyle w:val="DevConfigs"/>
        <w:rPr>
          <w:rStyle w:val="DevConfigGray"/>
        </w:rPr>
      </w:pPr>
      <w:r w:rsidRPr="005D1DA6">
        <w:rPr>
          <w:rStyle w:val="DevConfigGray"/>
        </w:rPr>
        <w:t xml:space="preserve"> !</w:t>
      </w:r>
    </w:p>
    <w:p w14:paraId="416963C7" w14:textId="77777777" w:rsidR="00B367BC" w:rsidRPr="005D1DA6" w:rsidRDefault="00B367BC" w:rsidP="005D1DA6">
      <w:pPr>
        <w:pStyle w:val="DevConfigs"/>
        <w:rPr>
          <w:rStyle w:val="DevConfigGray"/>
        </w:rPr>
      </w:pPr>
      <w:r w:rsidRPr="005D1DA6">
        <w:rPr>
          <w:rStyle w:val="DevConfigGray"/>
        </w:rPr>
        <w:t xml:space="preserve"> address-family ipv6</w:t>
      </w:r>
    </w:p>
    <w:p w14:paraId="032596B3" w14:textId="77777777" w:rsidR="00B367BC" w:rsidRPr="005D1DA6" w:rsidRDefault="00B367BC" w:rsidP="005D1DA6">
      <w:pPr>
        <w:pStyle w:val="DevConfigs"/>
        <w:rPr>
          <w:rStyle w:val="DevConfigGray"/>
        </w:rPr>
      </w:pPr>
      <w:r w:rsidRPr="005D1DA6">
        <w:rPr>
          <w:rStyle w:val="DevConfigGray"/>
        </w:rPr>
        <w:t xml:space="preserve"> exit-address-family</w:t>
      </w:r>
    </w:p>
    <w:p w14:paraId="768712B8" w14:textId="77777777" w:rsidR="00B367BC" w:rsidRPr="005D1DA6" w:rsidRDefault="00B367BC" w:rsidP="005D1DA6">
      <w:pPr>
        <w:pStyle w:val="DevConfigs"/>
        <w:rPr>
          <w:rStyle w:val="DevConfigGray"/>
        </w:rPr>
      </w:pPr>
      <w:r w:rsidRPr="005D1DA6">
        <w:rPr>
          <w:rStyle w:val="DevConfigGray"/>
        </w:rPr>
        <w:t>!</w:t>
      </w:r>
    </w:p>
    <w:p w14:paraId="36E6109C" w14:textId="77777777" w:rsidR="00B367BC" w:rsidRPr="005D1DA6" w:rsidRDefault="00B367BC" w:rsidP="005D1DA6">
      <w:pPr>
        <w:pStyle w:val="DevConfigs"/>
        <w:rPr>
          <w:rStyle w:val="DevConfigGray"/>
        </w:rPr>
      </w:pPr>
      <w:r w:rsidRPr="005D1DA6">
        <w:rPr>
          <w:rStyle w:val="DevConfigGray"/>
        </w:rPr>
        <w:t xml:space="preserve">no </w:t>
      </w:r>
      <w:proofErr w:type="spellStart"/>
      <w:r w:rsidRPr="005D1DA6">
        <w:rPr>
          <w:rStyle w:val="DevConfigGray"/>
        </w:rPr>
        <w:t>aaa</w:t>
      </w:r>
      <w:proofErr w:type="spellEnd"/>
      <w:r w:rsidRPr="005D1DA6">
        <w:rPr>
          <w:rStyle w:val="DevConfigGray"/>
        </w:rPr>
        <w:t xml:space="preserve"> </w:t>
      </w:r>
      <w:proofErr w:type="gramStart"/>
      <w:r w:rsidRPr="005D1DA6">
        <w:rPr>
          <w:rStyle w:val="DevConfigGray"/>
        </w:rPr>
        <w:t>new-model</w:t>
      </w:r>
      <w:proofErr w:type="gramEnd"/>
    </w:p>
    <w:p w14:paraId="3317FC93" w14:textId="77777777" w:rsidR="00B367BC" w:rsidRPr="005D1DA6" w:rsidRDefault="00B367BC" w:rsidP="005D1DA6">
      <w:pPr>
        <w:pStyle w:val="DevConfigs"/>
        <w:rPr>
          <w:rStyle w:val="DevConfigGray"/>
        </w:rPr>
      </w:pPr>
      <w:r w:rsidRPr="005D1DA6">
        <w:rPr>
          <w:rStyle w:val="DevConfigGray"/>
        </w:rPr>
        <w:t>switch 1 provision ws-c3650-24ps</w:t>
      </w:r>
    </w:p>
    <w:p w14:paraId="3A416D51" w14:textId="77777777" w:rsidR="00B367BC" w:rsidRPr="005D1DA6" w:rsidRDefault="00B367BC" w:rsidP="005D1DA6">
      <w:pPr>
        <w:pStyle w:val="DevConfigs"/>
        <w:rPr>
          <w:rStyle w:val="DevConfigGray"/>
        </w:rPr>
      </w:pPr>
      <w:r w:rsidRPr="005D1DA6">
        <w:rPr>
          <w:rStyle w:val="DevConfigGray"/>
        </w:rPr>
        <w:t>!</w:t>
      </w:r>
    </w:p>
    <w:p w14:paraId="484DA631" w14:textId="77777777" w:rsidR="00B367BC" w:rsidRPr="005D1DA6" w:rsidRDefault="00B367BC" w:rsidP="005D1DA6">
      <w:pPr>
        <w:pStyle w:val="DevConfigs"/>
        <w:rPr>
          <w:rStyle w:val="DevConfigGray"/>
        </w:rPr>
      </w:pPr>
      <w:proofErr w:type="spellStart"/>
      <w:r w:rsidRPr="005D1DA6">
        <w:rPr>
          <w:rStyle w:val="DevConfigGray"/>
        </w:rPr>
        <w:t>ip</w:t>
      </w:r>
      <w:proofErr w:type="spellEnd"/>
      <w:r w:rsidRPr="005D1DA6">
        <w:rPr>
          <w:rStyle w:val="DevConfigGray"/>
        </w:rPr>
        <w:t xml:space="preserve"> routing</w:t>
      </w:r>
    </w:p>
    <w:p w14:paraId="66575068" w14:textId="77777777" w:rsidR="00B367BC" w:rsidRPr="005D1DA6" w:rsidRDefault="00B367BC" w:rsidP="005D1DA6">
      <w:pPr>
        <w:pStyle w:val="DevConfigs"/>
        <w:rPr>
          <w:rStyle w:val="DevConfigGray"/>
        </w:rPr>
      </w:pPr>
      <w:r w:rsidRPr="005D1DA6">
        <w:rPr>
          <w:rStyle w:val="DevConfigGray"/>
        </w:rPr>
        <w:t>!</w:t>
      </w:r>
    </w:p>
    <w:p w14:paraId="3EB49101" w14:textId="77777777" w:rsidR="00B367BC" w:rsidRPr="005D1DA6" w:rsidRDefault="00B367BC" w:rsidP="005D1DA6">
      <w:pPr>
        <w:pStyle w:val="DevConfigs"/>
        <w:rPr>
          <w:rStyle w:val="DevConfigGray"/>
        </w:rPr>
      </w:pPr>
      <w:r w:rsidRPr="005D1DA6">
        <w:rPr>
          <w:rStyle w:val="DevConfigGray"/>
        </w:rPr>
        <w:t xml:space="preserve">no </w:t>
      </w:r>
      <w:proofErr w:type="spellStart"/>
      <w:r w:rsidRPr="005D1DA6">
        <w:rPr>
          <w:rStyle w:val="DevConfigGray"/>
        </w:rPr>
        <w:t>ip</w:t>
      </w:r>
      <w:proofErr w:type="spellEnd"/>
      <w:r w:rsidRPr="005D1DA6">
        <w:rPr>
          <w:rStyle w:val="DevConfigGray"/>
        </w:rPr>
        <w:t xml:space="preserve"> domain lookup</w:t>
      </w:r>
    </w:p>
    <w:p w14:paraId="302BAA6E" w14:textId="77777777" w:rsidR="00B367BC" w:rsidRPr="005D1DA6" w:rsidRDefault="00B367BC" w:rsidP="005D1DA6">
      <w:pPr>
        <w:pStyle w:val="DevConfigs"/>
        <w:rPr>
          <w:rStyle w:val="DevConfigGray"/>
        </w:rPr>
      </w:pPr>
      <w:proofErr w:type="spellStart"/>
      <w:r w:rsidRPr="005D1DA6">
        <w:rPr>
          <w:rStyle w:val="DevConfigGray"/>
        </w:rPr>
        <w:t>ip</w:t>
      </w:r>
      <w:proofErr w:type="spellEnd"/>
      <w:r w:rsidRPr="005D1DA6">
        <w:rPr>
          <w:rStyle w:val="DevConfigGray"/>
        </w:rPr>
        <w:t xml:space="preserve"> </w:t>
      </w:r>
      <w:proofErr w:type="spellStart"/>
      <w:r w:rsidRPr="005D1DA6">
        <w:rPr>
          <w:rStyle w:val="DevConfigGray"/>
        </w:rPr>
        <w:t>dhcp</w:t>
      </w:r>
      <w:proofErr w:type="spellEnd"/>
      <w:r w:rsidRPr="005D1DA6">
        <w:rPr>
          <w:rStyle w:val="DevConfigGray"/>
        </w:rPr>
        <w:t xml:space="preserve"> </w:t>
      </w:r>
      <w:proofErr w:type="gramStart"/>
      <w:r w:rsidRPr="005D1DA6">
        <w:rPr>
          <w:rStyle w:val="DevConfigGray"/>
        </w:rPr>
        <w:t>excluded-address</w:t>
      </w:r>
      <w:proofErr w:type="gramEnd"/>
      <w:r w:rsidRPr="005D1DA6">
        <w:rPr>
          <w:rStyle w:val="DevConfigGray"/>
        </w:rPr>
        <w:t xml:space="preserve"> 10.0.2.1 10.0.2.5</w:t>
      </w:r>
    </w:p>
    <w:p w14:paraId="16361A5A" w14:textId="77777777" w:rsidR="00B367BC" w:rsidRPr="005D1DA6" w:rsidRDefault="00B367BC" w:rsidP="005D1DA6">
      <w:pPr>
        <w:pStyle w:val="DevConfigs"/>
        <w:rPr>
          <w:rStyle w:val="DevConfigGray"/>
        </w:rPr>
      </w:pPr>
      <w:proofErr w:type="spellStart"/>
      <w:r w:rsidRPr="005D1DA6">
        <w:rPr>
          <w:rStyle w:val="DevConfigGray"/>
        </w:rPr>
        <w:t>ip</w:t>
      </w:r>
      <w:proofErr w:type="spellEnd"/>
      <w:r w:rsidRPr="005D1DA6">
        <w:rPr>
          <w:rStyle w:val="DevConfigGray"/>
        </w:rPr>
        <w:t xml:space="preserve"> </w:t>
      </w:r>
      <w:proofErr w:type="spellStart"/>
      <w:r w:rsidRPr="005D1DA6">
        <w:rPr>
          <w:rStyle w:val="DevConfigGray"/>
        </w:rPr>
        <w:t>dhcp</w:t>
      </w:r>
      <w:proofErr w:type="spellEnd"/>
      <w:r w:rsidRPr="005D1DA6">
        <w:rPr>
          <w:rStyle w:val="DevConfigGray"/>
        </w:rPr>
        <w:t xml:space="preserve"> </w:t>
      </w:r>
      <w:proofErr w:type="gramStart"/>
      <w:r w:rsidRPr="005D1DA6">
        <w:rPr>
          <w:rStyle w:val="DevConfigGray"/>
        </w:rPr>
        <w:t>excluded-address</w:t>
      </w:r>
      <w:proofErr w:type="gramEnd"/>
      <w:r w:rsidRPr="005D1DA6">
        <w:rPr>
          <w:rStyle w:val="DevConfigGray"/>
        </w:rPr>
        <w:t xml:space="preserve"> 10.0.2.128 10.0.2.254</w:t>
      </w:r>
    </w:p>
    <w:p w14:paraId="349DA0C0" w14:textId="77777777" w:rsidR="00B367BC" w:rsidRPr="005D1DA6" w:rsidRDefault="00B367BC" w:rsidP="005D1DA6">
      <w:pPr>
        <w:pStyle w:val="DevConfigs"/>
        <w:rPr>
          <w:rStyle w:val="DevConfigGray"/>
        </w:rPr>
      </w:pPr>
      <w:proofErr w:type="spellStart"/>
      <w:r w:rsidRPr="005D1DA6">
        <w:rPr>
          <w:rStyle w:val="DevConfigGray"/>
        </w:rPr>
        <w:t>ip</w:t>
      </w:r>
      <w:proofErr w:type="spellEnd"/>
      <w:r w:rsidRPr="005D1DA6">
        <w:rPr>
          <w:rStyle w:val="DevConfigGray"/>
        </w:rPr>
        <w:t xml:space="preserve"> </w:t>
      </w:r>
      <w:proofErr w:type="spellStart"/>
      <w:r w:rsidRPr="005D1DA6">
        <w:rPr>
          <w:rStyle w:val="DevConfigGray"/>
        </w:rPr>
        <w:t>dhcp</w:t>
      </w:r>
      <w:proofErr w:type="spellEnd"/>
      <w:r w:rsidRPr="005D1DA6">
        <w:rPr>
          <w:rStyle w:val="DevConfigGray"/>
        </w:rPr>
        <w:t xml:space="preserve"> </w:t>
      </w:r>
      <w:proofErr w:type="gramStart"/>
      <w:r w:rsidRPr="005D1DA6">
        <w:rPr>
          <w:rStyle w:val="DevConfigGray"/>
        </w:rPr>
        <w:t>excluded-address</w:t>
      </w:r>
      <w:proofErr w:type="gramEnd"/>
      <w:r w:rsidRPr="005D1DA6">
        <w:rPr>
          <w:rStyle w:val="DevConfigGray"/>
        </w:rPr>
        <w:t xml:space="preserve"> 10.0.3.1 10.0.3.128</w:t>
      </w:r>
    </w:p>
    <w:p w14:paraId="1E2CA61E" w14:textId="77777777" w:rsidR="00B367BC" w:rsidRPr="005D1DA6" w:rsidRDefault="00B367BC" w:rsidP="005D1DA6">
      <w:pPr>
        <w:pStyle w:val="DevConfigs"/>
        <w:rPr>
          <w:rStyle w:val="DevConfigGray"/>
        </w:rPr>
      </w:pPr>
      <w:proofErr w:type="spellStart"/>
      <w:r w:rsidRPr="005D1DA6">
        <w:rPr>
          <w:rStyle w:val="DevConfigGray"/>
        </w:rPr>
        <w:t>ip</w:t>
      </w:r>
      <w:proofErr w:type="spellEnd"/>
      <w:r w:rsidRPr="005D1DA6">
        <w:rPr>
          <w:rStyle w:val="DevConfigGray"/>
        </w:rPr>
        <w:t xml:space="preserve"> </w:t>
      </w:r>
      <w:proofErr w:type="spellStart"/>
      <w:r w:rsidRPr="005D1DA6">
        <w:rPr>
          <w:rStyle w:val="DevConfigGray"/>
        </w:rPr>
        <w:t>dhcp</w:t>
      </w:r>
      <w:proofErr w:type="spellEnd"/>
      <w:r w:rsidRPr="005D1DA6">
        <w:rPr>
          <w:rStyle w:val="DevConfigGray"/>
        </w:rPr>
        <w:t xml:space="preserve"> </w:t>
      </w:r>
      <w:proofErr w:type="gramStart"/>
      <w:r w:rsidRPr="005D1DA6">
        <w:rPr>
          <w:rStyle w:val="DevConfigGray"/>
        </w:rPr>
        <w:t>excluded-address</w:t>
      </w:r>
      <w:proofErr w:type="gramEnd"/>
      <w:r w:rsidRPr="005D1DA6">
        <w:rPr>
          <w:rStyle w:val="DevConfigGray"/>
        </w:rPr>
        <w:t xml:space="preserve"> 10.0.3.254</w:t>
      </w:r>
    </w:p>
    <w:p w14:paraId="31ED8180" w14:textId="77777777" w:rsidR="00B367BC" w:rsidRPr="005D1DA6" w:rsidRDefault="00B367BC" w:rsidP="005D1DA6">
      <w:pPr>
        <w:pStyle w:val="DevConfigs"/>
        <w:rPr>
          <w:rStyle w:val="DevConfigGray"/>
        </w:rPr>
      </w:pPr>
      <w:r w:rsidRPr="005D1DA6">
        <w:rPr>
          <w:rStyle w:val="DevConfigGray"/>
        </w:rPr>
        <w:t>!</w:t>
      </w:r>
    </w:p>
    <w:p w14:paraId="7F8DD29A" w14:textId="77777777" w:rsidR="00B367BC" w:rsidRPr="005D1DA6" w:rsidRDefault="00B367BC" w:rsidP="005D1DA6">
      <w:pPr>
        <w:pStyle w:val="DevConfigs"/>
        <w:rPr>
          <w:rStyle w:val="DevConfigGray"/>
        </w:rPr>
      </w:pPr>
      <w:proofErr w:type="spellStart"/>
      <w:r w:rsidRPr="005D1DA6">
        <w:rPr>
          <w:rStyle w:val="DevConfigGray"/>
        </w:rPr>
        <w:t>ip</w:t>
      </w:r>
      <w:proofErr w:type="spellEnd"/>
      <w:r w:rsidRPr="005D1DA6">
        <w:rPr>
          <w:rStyle w:val="DevConfigGray"/>
        </w:rPr>
        <w:t xml:space="preserve"> </w:t>
      </w:r>
      <w:proofErr w:type="spellStart"/>
      <w:r w:rsidRPr="005D1DA6">
        <w:rPr>
          <w:rStyle w:val="DevConfigGray"/>
        </w:rPr>
        <w:t>dhcp</w:t>
      </w:r>
      <w:proofErr w:type="spellEnd"/>
      <w:r w:rsidRPr="005D1DA6">
        <w:rPr>
          <w:rStyle w:val="DevConfigGray"/>
        </w:rPr>
        <w:t xml:space="preserve"> pool SECOND_VLAN_DHCP_POOL</w:t>
      </w:r>
    </w:p>
    <w:p w14:paraId="7ED56C9B" w14:textId="77777777" w:rsidR="00B367BC" w:rsidRPr="005D1DA6" w:rsidRDefault="00B367BC" w:rsidP="005D1DA6">
      <w:pPr>
        <w:pStyle w:val="DevConfigs"/>
        <w:rPr>
          <w:rStyle w:val="DevConfigGray"/>
        </w:rPr>
      </w:pPr>
      <w:r w:rsidRPr="005D1DA6">
        <w:rPr>
          <w:rStyle w:val="DevConfigGray"/>
        </w:rPr>
        <w:t xml:space="preserve"> network 10.0.2.0 255.255.255.0</w:t>
      </w:r>
    </w:p>
    <w:p w14:paraId="5CB47084" w14:textId="77777777" w:rsidR="00B367BC" w:rsidRPr="005D1DA6" w:rsidRDefault="00B367BC" w:rsidP="005D1DA6">
      <w:pPr>
        <w:pStyle w:val="DevConfigs"/>
        <w:rPr>
          <w:rStyle w:val="DevConfigGray"/>
        </w:rPr>
      </w:pPr>
      <w:r w:rsidRPr="005D1DA6">
        <w:rPr>
          <w:rStyle w:val="DevConfigGray"/>
        </w:rPr>
        <w:t xml:space="preserve"> default-router 10.0.2.254</w:t>
      </w:r>
    </w:p>
    <w:p w14:paraId="114D5BB0" w14:textId="77777777" w:rsidR="00B367BC" w:rsidRPr="005D1DA6" w:rsidRDefault="00B367BC" w:rsidP="005D1DA6">
      <w:pPr>
        <w:pStyle w:val="DevConfigs"/>
        <w:rPr>
          <w:rStyle w:val="DevConfigGray"/>
        </w:rPr>
      </w:pPr>
      <w:r w:rsidRPr="005D1DA6">
        <w:rPr>
          <w:rStyle w:val="DevConfigGray"/>
        </w:rPr>
        <w:t>!</w:t>
      </w:r>
    </w:p>
    <w:p w14:paraId="5FC31958" w14:textId="77777777" w:rsidR="00B367BC" w:rsidRPr="005D1DA6" w:rsidRDefault="00B367BC" w:rsidP="005D1DA6">
      <w:pPr>
        <w:pStyle w:val="DevConfigs"/>
        <w:rPr>
          <w:rStyle w:val="DevConfigGray"/>
        </w:rPr>
      </w:pPr>
      <w:proofErr w:type="spellStart"/>
      <w:r w:rsidRPr="005D1DA6">
        <w:rPr>
          <w:rStyle w:val="DevConfigGray"/>
        </w:rPr>
        <w:t>ip</w:t>
      </w:r>
      <w:proofErr w:type="spellEnd"/>
      <w:r w:rsidRPr="005D1DA6">
        <w:rPr>
          <w:rStyle w:val="DevConfigGray"/>
        </w:rPr>
        <w:t xml:space="preserve"> </w:t>
      </w:r>
      <w:proofErr w:type="spellStart"/>
      <w:r w:rsidRPr="005D1DA6">
        <w:rPr>
          <w:rStyle w:val="DevConfigGray"/>
        </w:rPr>
        <w:t>dhcp</w:t>
      </w:r>
      <w:proofErr w:type="spellEnd"/>
      <w:r w:rsidRPr="005D1DA6">
        <w:rPr>
          <w:rStyle w:val="DevConfigGray"/>
        </w:rPr>
        <w:t xml:space="preserve"> pool THIRD_VLAN_DHCP_POOL</w:t>
      </w:r>
    </w:p>
    <w:p w14:paraId="5AB03DD4" w14:textId="77777777" w:rsidR="00B367BC" w:rsidRPr="005D1DA6" w:rsidRDefault="00B367BC" w:rsidP="005D1DA6">
      <w:pPr>
        <w:pStyle w:val="DevConfigs"/>
        <w:rPr>
          <w:rStyle w:val="DevConfigGray"/>
        </w:rPr>
      </w:pPr>
      <w:r w:rsidRPr="005D1DA6">
        <w:rPr>
          <w:rStyle w:val="DevConfigGray"/>
        </w:rPr>
        <w:t xml:space="preserve"> network 10.0.3.0 255.255.255.0</w:t>
      </w:r>
    </w:p>
    <w:p w14:paraId="3640C755" w14:textId="77777777" w:rsidR="00B367BC" w:rsidRPr="005D1DA6" w:rsidRDefault="00B367BC" w:rsidP="005D1DA6">
      <w:pPr>
        <w:pStyle w:val="DevConfigs"/>
        <w:rPr>
          <w:rStyle w:val="DevConfigGray"/>
        </w:rPr>
      </w:pPr>
      <w:r w:rsidRPr="005D1DA6">
        <w:rPr>
          <w:rStyle w:val="DevConfigGray"/>
        </w:rPr>
        <w:t xml:space="preserve"> default-router 10.0.3.254</w:t>
      </w:r>
    </w:p>
    <w:p w14:paraId="21B64197" w14:textId="77777777" w:rsidR="00B367BC" w:rsidRPr="005D1DA6" w:rsidRDefault="00B367BC" w:rsidP="005D1DA6">
      <w:pPr>
        <w:pStyle w:val="DevConfigs"/>
        <w:rPr>
          <w:rStyle w:val="DevConfigGray"/>
        </w:rPr>
      </w:pPr>
      <w:r w:rsidRPr="005D1DA6">
        <w:rPr>
          <w:rStyle w:val="DevConfigGray"/>
        </w:rPr>
        <w:t>!</w:t>
      </w:r>
    </w:p>
    <w:p w14:paraId="67FF099B" w14:textId="77777777" w:rsidR="00B367BC" w:rsidRPr="005D1DA6" w:rsidRDefault="00B367BC" w:rsidP="005D1DA6">
      <w:pPr>
        <w:pStyle w:val="DevConfigs"/>
        <w:rPr>
          <w:rStyle w:val="DevConfigGray"/>
        </w:rPr>
      </w:pPr>
      <w:r w:rsidRPr="005D1DA6">
        <w:rPr>
          <w:rStyle w:val="DevConfigGray"/>
        </w:rPr>
        <w:t>login on-success log</w:t>
      </w:r>
    </w:p>
    <w:p w14:paraId="3E2071A6" w14:textId="77777777" w:rsidR="00B367BC" w:rsidRPr="005D1DA6" w:rsidRDefault="00B367BC" w:rsidP="005D1DA6">
      <w:pPr>
        <w:pStyle w:val="DevConfigs"/>
        <w:rPr>
          <w:rStyle w:val="DevConfigGray"/>
        </w:rPr>
      </w:pPr>
      <w:r w:rsidRPr="005D1DA6">
        <w:rPr>
          <w:rStyle w:val="DevConfigGray"/>
        </w:rPr>
        <w:t xml:space="preserve">ipv6 </w:t>
      </w:r>
      <w:proofErr w:type="gramStart"/>
      <w:r w:rsidRPr="005D1DA6">
        <w:rPr>
          <w:rStyle w:val="DevConfigGray"/>
        </w:rPr>
        <w:t>unicast-routing</w:t>
      </w:r>
      <w:proofErr w:type="gramEnd"/>
    </w:p>
    <w:p w14:paraId="7DB4CE2F" w14:textId="77777777" w:rsidR="00B367BC" w:rsidRPr="005D1DA6" w:rsidRDefault="00B367BC" w:rsidP="005D1DA6">
      <w:pPr>
        <w:pStyle w:val="DevConfigs"/>
        <w:rPr>
          <w:rStyle w:val="DevConfigGray"/>
        </w:rPr>
      </w:pPr>
      <w:r w:rsidRPr="005D1DA6">
        <w:rPr>
          <w:rStyle w:val="DevConfigGray"/>
        </w:rPr>
        <w:t>!</w:t>
      </w:r>
    </w:p>
    <w:p w14:paraId="144A9556" w14:textId="77777777" w:rsidR="00B367BC" w:rsidRPr="005D1DA6" w:rsidRDefault="00B367BC" w:rsidP="005D1DA6">
      <w:pPr>
        <w:pStyle w:val="DevConfigs"/>
        <w:rPr>
          <w:rStyle w:val="DevConfigGray"/>
        </w:rPr>
      </w:pPr>
      <w:r w:rsidRPr="005D1DA6">
        <w:rPr>
          <w:rStyle w:val="DevConfigGray"/>
        </w:rPr>
        <w:t>license boot level ipservicesk9</w:t>
      </w:r>
    </w:p>
    <w:p w14:paraId="6A7B71AD" w14:textId="77777777" w:rsidR="00B367BC" w:rsidRPr="005D1DA6" w:rsidRDefault="00B367BC" w:rsidP="005D1DA6">
      <w:pPr>
        <w:pStyle w:val="DevConfigs"/>
        <w:rPr>
          <w:rStyle w:val="DevConfigGray"/>
        </w:rPr>
      </w:pPr>
      <w:r w:rsidRPr="005D1DA6">
        <w:rPr>
          <w:rStyle w:val="DevConfigGray"/>
        </w:rPr>
        <w:t>!</w:t>
      </w:r>
    </w:p>
    <w:p w14:paraId="1CC4E6A5" w14:textId="77777777" w:rsidR="00B367BC" w:rsidRPr="005D1DA6" w:rsidRDefault="00B367BC" w:rsidP="005D1DA6">
      <w:pPr>
        <w:pStyle w:val="DevConfigs"/>
        <w:rPr>
          <w:rStyle w:val="DevConfigGray"/>
        </w:rPr>
      </w:pPr>
      <w:r w:rsidRPr="005D1DA6">
        <w:rPr>
          <w:rStyle w:val="DevConfigGray"/>
        </w:rPr>
        <w:t>diagnostic bootup level minimal</w:t>
      </w:r>
    </w:p>
    <w:p w14:paraId="48D117E4" w14:textId="77777777" w:rsidR="00B367BC" w:rsidRPr="005D1DA6" w:rsidRDefault="00B367BC" w:rsidP="005D1DA6">
      <w:pPr>
        <w:pStyle w:val="DevConfigs"/>
        <w:rPr>
          <w:rStyle w:val="DevConfigGray"/>
        </w:rPr>
      </w:pPr>
      <w:r w:rsidRPr="005D1DA6">
        <w:rPr>
          <w:rStyle w:val="DevConfigGray"/>
        </w:rPr>
        <w:t>!</w:t>
      </w:r>
    </w:p>
    <w:p w14:paraId="188E5867" w14:textId="77777777" w:rsidR="00B367BC" w:rsidRPr="005D1DA6" w:rsidRDefault="00B367BC" w:rsidP="005D1DA6">
      <w:pPr>
        <w:pStyle w:val="DevConfigs"/>
        <w:rPr>
          <w:rStyle w:val="DevConfigGray"/>
        </w:rPr>
      </w:pPr>
      <w:r w:rsidRPr="005D1DA6">
        <w:rPr>
          <w:rStyle w:val="DevConfigGray"/>
        </w:rPr>
        <w:t>spanning-tree mode rapid-</w:t>
      </w:r>
      <w:proofErr w:type="spellStart"/>
      <w:r w:rsidRPr="005D1DA6">
        <w:rPr>
          <w:rStyle w:val="DevConfigGray"/>
        </w:rPr>
        <w:t>pvst</w:t>
      </w:r>
      <w:proofErr w:type="spellEnd"/>
    </w:p>
    <w:p w14:paraId="27E22157" w14:textId="77777777" w:rsidR="00B367BC" w:rsidRPr="005D1DA6" w:rsidRDefault="00B367BC" w:rsidP="005D1DA6">
      <w:pPr>
        <w:pStyle w:val="DevConfigs"/>
        <w:rPr>
          <w:rStyle w:val="DevConfigGray"/>
        </w:rPr>
      </w:pPr>
      <w:r w:rsidRPr="005D1DA6">
        <w:rPr>
          <w:rStyle w:val="DevConfigGray"/>
        </w:rPr>
        <w:t>spanning-tree extend system-id</w:t>
      </w:r>
    </w:p>
    <w:p w14:paraId="2925C9BE" w14:textId="77777777" w:rsidR="00B367BC" w:rsidRPr="005D1DA6" w:rsidRDefault="00B367BC" w:rsidP="005D1DA6">
      <w:pPr>
        <w:pStyle w:val="DevConfigs"/>
        <w:rPr>
          <w:rStyle w:val="DevConfigGray"/>
        </w:rPr>
      </w:pPr>
      <w:proofErr w:type="gramStart"/>
      <w:r w:rsidRPr="005D1DA6">
        <w:rPr>
          <w:rStyle w:val="DevConfigGray"/>
        </w:rPr>
        <w:t>spanning-tree</w:t>
      </w:r>
      <w:proofErr w:type="gramEnd"/>
      <w:r w:rsidRPr="005D1DA6">
        <w:rPr>
          <w:rStyle w:val="DevConfigGray"/>
        </w:rPr>
        <w:t xml:space="preserve"> </w:t>
      </w:r>
      <w:proofErr w:type="spellStart"/>
      <w:r w:rsidRPr="005D1DA6">
        <w:rPr>
          <w:rStyle w:val="DevConfigGray"/>
        </w:rPr>
        <w:t>vlan</w:t>
      </w:r>
      <w:proofErr w:type="spellEnd"/>
      <w:r w:rsidRPr="005D1DA6">
        <w:rPr>
          <w:rStyle w:val="DevConfigGray"/>
        </w:rPr>
        <w:t xml:space="preserve"> 2 priority 24576</w:t>
      </w:r>
    </w:p>
    <w:p w14:paraId="29B94E46" w14:textId="77777777" w:rsidR="00B367BC" w:rsidRPr="005D1DA6" w:rsidRDefault="00B367BC" w:rsidP="005D1DA6">
      <w:pPr>
        <w:pStyle w:val="DevConfigs"/>
        <w:rPr>
          <w:rStyle w:val="DevConfigGray"/>
        </w:rPr>
      </w:pPr>
      <w:proofErr w:type="gramStart"/>
      <w:r w:rsidRPr="005D1DA6">
        <w:rPr>
          <w:rStyle w:val="DevConfigGray"/>
        </w:rPr>
        <w:t>spanning-tree</w:t>
      </w:r>
      <w:proofErr w:type="gramEnd"/>
      <w:r w:rsidRPr="005D1DA6">
        <w:rPr>
          <w:rStyle w:val="DevConfigGray"/>
        </w:rPr>
        <w:t xml:space="preserve"> </w:t>
      </w:r>
      <w:proofErr w:type="spellStart"/>
      <w:r w:rsidRPr="005D1DA6">
        <w:rPr>
          <w:rStyle w:val="DevConfigGray"/>
        </w:rPr>
        <w:t>vlan</w:t>
      </w:r>
      <w:proofErr w:type="spellEnd"/>
      <w:r w:rsidRPr="005D1DA6">
        <w:rPr>
          <w:rStyle w:val="DevConfigGray"/>
        </w:rPr>
        <w:t xml:space="preserve"> 3 priority 28672</w:t>
      </w:r>
    </w:p>
    <w:p w14:paraId="29E6C064" w14:textId="77777777" w:rsidR="00B367BC" w:rsidRPr="005D1DA6" w:rsidRDefault="00B367BC" w:rsidP="005D1DA6">
      <w:pPr>
        <w:pStyle w:val="DevConfigs"/>
        <w:rPr>
          <w:rStyle w:val="DevConfigGray"/>
        </w:rPr>
      </w:pPr>
      <w:r w:rsidRPr="005D1DA6">
        <w:rPr>
          <w:rStyle w:val="DevConfigGray"/>
        </w:rPr>
        <w:t>!</w:t>
      </w:r>
    </w:p>
    <w:p w14:paraId="146F80F7" w14:textId="77777777" w:rsidR="00B367BC" w:rsidRPr="005D1DA6" w:rsidRDefault="00B367BC" w:rsidP="005D1DA6">
      <w:pPr>
        <w:pStyle w:val="DevConfigs"/>
        <w:rPr>
          <w:rStyle w:val="DevConfigGray"/>
        </w:rPr>
      </w:pPr>
      <w:r w:rsidRPr="005D1DA6">
        <w:rPr>
          <w:rStyle w:val="DevConfigGray"/>
        </w:rPr>
        <w:t>redundancy</w:t>
      </w:r>
    </w:p>
    <w:p w14:paraId="14B345E5" w14:textId="77777777" w:rsidR="00B367BC" w:rsidRPr="005D1DA6" w:rsidRDefault="00B367BC" w:rsidP="005D1DA6">
      <w:pPr>
        <w:pStyle w:val="DevConfigs"/>
        <w:rPr>
          <w:rStyle w:val="DevConfigGray"/>
        </w:rPr>
      </w:pPr>
      <w:r w:rsidRPr="005D1DA6">
        <w:rPr>
          <w:rStyle w:val="DevConfigGray"/>
        </w:rPr>
        <w:t xml:space="preserve"> mode </w:t>
      </w:r>
      <w:proofErr w:type="spellStart"/>
      <w:r w:rsidRPr="005D1DA6">
        <w:rPr>
          <w:rStyle w:val="DevConfigGray"/>
        </w:rPr>
        <w:t>sso</w:t>
      </w:r>
      <w:proofErr w:type="spellEnd"/>
    </w:p>
    <w:p w14:paraId="0DC1190F" w14:textId="77777777" w:rsidR="00B367BC" w:rsidRPr="005D1DA6" w:rsidRDefault="00B367BC" w:rsidP="005D1DA6">
      <w:pPr>
        <w:pStyle w:val="DevConfigs"/>
        <w:rPr>
          <w:rStyle w:val="DevConfigGray"/>
        </w:rPr>
      </w:pPr>
      <w:r w:rsidRPr="005D1DA6">
        <w:rPr>
          <w:rStyle w:val="DevConfigGray"/>
        </w:rPr>
        <w:t>!</w:t>
      </w:r>
    </w:p>
    <w:p w14:paraId="43EB1F61" w14:textId="77777777" w:rsidR="00B367BC" w:rsidRPr="005D1DA6" w:rsidRDefault="00B367BC" w:rsidP="005D1DA6">
      <w:pPr>
        <w:pStyle w:val="DevConfigs"/>
        <w:rPr>
          <w:rStyle w:val="DevConfigGray"/>
        </w:rPr>
      </w:pPr>
      <w:r w:rsidRPr="005D1DA6">
        <w:rPr>
          <w:rStyle w:val="DevConfigGray"/>
        </w:rPr>
        <w:t>transceiver type all</w:t>
      </w:r>
    </w:p>
    <w:p w14:paraId="2E1F984B" w14:textId="77777777" w:rsidR="00B367BC" w:rsidRPr="005D1DA6" w:rsidRDefault="00B367BC" w:rsidP="005D1DA6">
      <w:pPr>
        <w:pStyle w:val="DevConfigs"/>
        <w:rPr>
          <w:rStyle w:val="DevConfigGray"/>
        </w:rPr>
      </w:pPr>
      <w:r w:rsidRPr="005D1DA6">
        <w:rPr>
          <w:rStyle w:val="DevConfigGray"/>
        </w:rPr>
        <w:lastRenderedPageBreak/>
        <w:t xml:space="preserve"> monitoring</w:t>
      </w:r>
    </w:p>
    <w:p w14:paraId="749A9AB1" w14:textId="0B00CA01" w:rsidR="00B367BC" w:rsidRDefault="00B367BC">
      <w:pPr>
        <w:pStyle w:val="DevConfigs"/>
        <w:rPr>
          <w:rStyle w:val="DevConfigGray"/>
        </w:rPr>
      </w:pPr>
      <w:r w:rsidRPr="005D1DA6">
        <w:rPr>
          <w:rStyle w:val="DevConfigGray"/>
        </w:rPr>
        <w:t>!</w:t>
      </w:r>
    </w:p>
    <w:p w14:paraId="521A7E91" w14:textId="77777777" w:rsidR="008F0463" w:rsidRPr="008F0463" w:rsidRDefault="008F0463" w:rsidP="008F0463">
      <w:pPr>
        <w:pStyle w:val="DevConfigs"/>
        <w:rPr>
          <w:rStyle w:val="DevConfigGray"/>
        </w:rPr>
      </w:pPr>
      <w:r w:rsidRPr="008F0463">
        <w:rPr>
          <w:rStyle w:val="DevConfigGray"/>
        </w:rPr>
        <w:t xml:space="preserve">track 4 </w:t>
      </w:r>
      <w:proofErr w:type="spellStart"/>
      <w:r w:rsidRPr="008F0463">
        <w:rPr>
          <w:rStyle w:val="DevConfigGray"/>
        </w:rPr>
        <w:t>ip</w:t>
      </w:r>
      <w:proofErr w:type="spellEnd"/>
      <w:r w:rsidRPr="008F0463">
        <w:rPr>
          <w:rStyle w:val="DevConfigGray"/>
        </w:rPr>
        <w:t xml:space="preserve"> </w:t>
      </w:r>
      <w:proofErr w:type="spellStart"/>
      <w:r w:rsidRPr="008F0463">
        <w:rPr>
          <w:rStyle w:val="DevConfigGray"/>
        </w:rPr>
        <w:t>sla</w:t>
      </w:r>
      <w:proofErr w:type="spellEnd"/>
      <w:r w:rsidRPr="008F0463">
        <w:rPr>
          <w:rStyle w:val="DevConfigGray"/>
        </w:rPr>
        <w:t xml:space="preserve"> 4</w:t>
      </w:r>
    </w:p>
    <w:p w14:paraId="5D76544B" w14:textId="77777777" w:rsidR="008F0463" w:rsidRPr="008F0463" w:rsidRDefault="008F0463" w:rsidP="008F0463">
      <w:pPr>
        <w:pStyle w:val="DevConfigs"/>
        <w:rPr>
          <w:rStyle w:val="DevConfigGray"/>
        </w:rPr>
      </w:pPr>
      <w:r w:rsidRPr="008F0463">
        <w:rPr>
          <w:rStyle w:val="DevConfigGray"/>
        </w:rPr>
        <w:t xml:space="preserve"> delay down 45 up 20</w:t>
      </w:r>
    </w:p>
    <w:p w14:paraId="1F8CB65C" w14:textId="77777777" w:rsidR="008F0463" w:rsidRPr="008F0463" w:rsidRDefault="008F0463" w:rsidP="008F0463">
      <w:pPr>
        <w:pStyle w:val="DevConfigs"/>
        <w:rPr>
          <w:rStyle w:val="DevConfigGray"/>
        </w:rPr>
      </w:pPr>
      <w:r w:rsidRPr="008F0463">
        <w:rPr>
          <w:rStyle w:val="DevConfigGray"/>
        </w:rPr>
        <w:t>!</w:t>
      </w:r>
    </w:p>
    <w:p w14:paraId="743CBD96" w14:textId="77777777" w:rsidR="008F0463" w:rsidRPr="008F0463" w:rsidRDefault="008F0463" w:rsidP="008F0463">
      <w:pPr>
        <w:pStyle w:val="DevConfigs"/>
        <w:rPr>
          <w:rStyle w:val="DevConfigGray"/>
        </w:rPr>
      </w:pPr>
      <w:r w:rsidRPr="008F0463">
        <w:rPr>
          <w:rStyle w:val="DevConfigGray"/>
        </w:rPr>
        <w:t xml:space="preserve">track 6 </w:t>
      </w:r>
      <w:proofErr w:type="spellStart"/>
      <w:r w:rsidRPr="008F0463">
        <w:rPr>
          <w:rStyle w:val="DevConfigGray"/>
        </w:rPr>
        <w:t>ip</w:t>
      </w:r>
      <w:proofErr w:type="spellEnd"/>
      <w:r w:rsidRPr="008F0463">
        <w:rPr>
          <w:rStyle w:val="DevConfigGray"/>
        </w:rPr>
        <w:t xml:space="preserve"> </w:t>
      </w:r>
      <w:proofErr w:type="spellStart"/>
      <w:r w:rsidRPr="008F0463">
        <w:rPr>
          <w:rStyle w:val="DevConfigGray"/>
        </w:rPr>
        <w:t>sla</w:t>
      </w:r>
      <w:proofErr w:type="spellEnd"/>
      <w:r w:rsidRPr="008F0463">
        <w:rPr>
          <w:rStyle w:val="DevConfigGray"/>
        </w:rPr>
        <w:t xml:space="preserve"> 6</w:t>
      </w:r>
    </w:p>
    <w:p w14:paraId="04F26FDA" w14:textId="58B97CE9" w:rsidR="008F0463" w:rsidRDefault="008F0463" w:rsidP="008F0463">
      <w:pPr>
        <w:pStyle w:val="DevConfigs"/>
        <w:rPr>
          <w:rStyle w:val="DevConfigGray"/>
        </w:rPr>
      </w:pPr>
      <w:r w:rsidRPr="008F0463">
        <w:rPr>
          <w:rStyle w:val="DevConfigGray"/>
        </w:rPr>
        <w:t xml:space="preserve"> delay down 45 up 20</w:t>
      </w:r>
    </w:p>
    <w:p w14:paraId="5EF9DFD8" w14:textId="330D3C35" w:rsidR="008F0463" w:rsidRPr="005D1DA6" w:rsidRDefault="008F0463" w:rsidP="005D1DA6">
      <w:pPr>
        <w:pStyle w:val="DevConfigs"/>
        <w:rPr>
          <w:rStyle w:val="DevConfigGray"/>
        </w:rPr>
      </w:pPr>
      <w:r>
        <w:rPr>
          <w:rStyle w:val="DevConfigGray"/>
        </w:rPr>
        <w:t>!</w:t>
      </w:r>
    </w:p>
    <w:p w14:paraId="6A2D74AE"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-police-topology-control</w:t>
      </w:r>
    </w:p>
    <w:p w14:paraId="6CE22521" w14:textId="77777777" w:rsidR="00B367BC" w:rsidRPr="005D1DA6" w:rsidRDefault="00B367BC" w:rsidP="005D1DA6">
      <w:pPr>
        <w:pStyle w:val="DevConfigs"/>
        <w:rPr>
          <w:rStyle w:val="DevConfigGray"/>
        </w:rPr>
      </w:pPr>
      <w:r w:rsidRPr="005D1DA6">
        <w:rPr>
          <w:rStyle w:val="DevConfigGray"/>
        </w:rPr>
        <w:t xml:space="preserve">  description Topology control</w:t>
      </w:r>
    </w:p>
    <w:p w14:paraId="3AB74EBC"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w:t>
      </w:r>
      <w:proofErr w:type="spellStart"/>
      <w:r w:rsidRPr="005D1DA6">
        <w:rPr>
          <w:rStyle w:val="DevConfigGray"/>
        </w:rPr>
        <w:t>sw</w:t>
      </w:r>
      <w:proofErr w:type="spellEnd"/>
      <w:r w:rsidRPr="005D1DA6">
        <w:rPr>
          <w:rStyle w:val="DevConfigGray"/>
        </w:rPr>
        <w:t>-forward</w:t>
      </w:r>
    </w:p>
    <w:p w14:paraId="255463EE" w14:textId="77777777" w:rsidR="00B367BC" w:rsidRPr="005D1DA6" w:rsidRDefault="00B367BC" w:rsidP="005D1DA6">
      <w:pPr>
        <w:pStyle w:val="DevConfigs"/>
        <w:rPr>
          <w:rStyle w:val="DevConfigGray"/>
        </w:rPr>
      </w:pPr>
      <w:r w:rsidRPr="005D1DA6">
        <w:rPr>
          <w:rStyle w:val="DevConfigGray"/>
        </w:rPr>
        <w:t xml:space="preserve">  description </w:t>
      </w:r>
      <w:proofErr w:type="spellStart"/>
      <w:r w:rsidRPr="005D1DA6">
        <w:rPr>
          <w:rStyle w:val="DevConfigGray"/>
        </w:rPr>
        <w:t>Sw</w:t>
      </w:r>
      <w:proofErr w:type="spellEnd"/>
      <w:r w:rsidRPr="005D1DA6">
        <w:rPr>
          <w:rStyle w:val="DevConfigGray"/>
        </w:rPr>
        <w:t xml:space="preserve"> forwarding, L2 LVX data, LOGGING</w:t>
      </w:r>
    </w:p>
    <w:p w14:paraId="318A6EF0"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-default</w:t>
      </w:r>
    </w:p>
    <w:p w14:paraId="26CEBFFC" w14:textId="77777777" w:rsidR="00B367BC" w:rsidRPr="005D1DA6" w:rsidRDefault="00B367BC" w:rsidP="005D1DA6">
      <w:pPr>
        <w:pStyle w:val="DevConfigs"/>
        <w:rPr>
          <w:rStyle w:val="DevConfigGray"/>
        </w:rPr>
      </w:pPr>
      <w:r w:rsidRPr="005D1DA6">
        <w:rPr>
          <w:rStyle w:val="DevConfigGray"/>
        </w:rPr>
        <w:t xml:space="preserve">  description Inter FED, EWLC control, EWLC data</w:t>
      </w:r>
    </w:p>
    <w:p w14:paraId="64A7F55F"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-police-sys-data</w:t>
      </w:r>
    </w:p>
    <w:p w14:paraId="1A7D1AA6" w14:textId="77777777" w:rsidR="00B367BC" w:rsidRPr="005D1DA6" w:rsidRDefault="00B367BC" w:rsidP="005D1DA6">
      <w:pPr>
        <w:pStyle w:val="DevConfigs"/>
        <w:rPr>
          <w:rStyle w:val="DevConfigGray"/>
        </w:rPr>
      </w:pPr>
      <w:r w:rsidRPr="005D1DA6">
        <w:rPr>
          <w:rStyle w:val="DevConfigGray"/>
        </w:rPr>
        <w:t xml:space="preserve">  description Learning cache </w:t>
      </w:r>
      <w:proofErr w:type="spellStart"/>
      <w:r w:rsidRPr="005D1DA6">
        <w:rPr>
          <w:rStyle w:val="DevConfigGray"/>
        </w:rPr>
        <w:t>ovfl</w:t>
      </w:r>
      <w:proofErr w:type="spellEnd"/>
      <w:r w:rsidRPr="005D1DA6">
        <w:rPr>
          <w:rStyle w:val="DevConfigGray"/>
        </w:rPr>
        <w:t>, High Rate App, Exception, EGR Exception, NFLSAMPLED DATA, RPF Failed</w:t>
      </w:r>
    </w:p>
    <w:p w14:paraId="4C7423AD"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-police-punt-</w:t>
      </w:r>
      <w:proofErr w:type="spellStart"/>
      <w:r w:rsidRPr="005D1DA6">
        <w:rPr>
          <w:rStyle w:val="DevConfigGray"/>
        </w:rPr>
        <w:t>webauth</w:t>
      </w:r>
      <w:proofErr w:type="spellEnd"/>
    </w:p>
    <w:p w14:paraId="1E8987BB" w14:textId="77777777" w:rsidR="00B367BC" w:rsidRPr="005D1DA6" w:rsidRDefault="00B367BC" w:rsidP="005D1DA6">
      <w:pPr>
        <w:pStyle w:val="DevConfigs"/>
        <w:rPr>
          <w:rStyle w:val="DevConfigGray"/>
        </w:rPr>
      </w:pPr>
      <w:r w:rsidRPr="005D1DA6">
        <w:rPr>
          <w:rStyle w:val="DevConfigGray"/>
        </w:rPr>
        <w:t xml:space="preserve">  description Punt </w:t>
      </w:r>
      <w:proofErr w:type="spellStart"/>
      <w:r w:rsidRPr="005D1DA6">
        <w:rPr>
          <w:rStyle w:val="DevConfigGray"/>
        </w:rPr>
        <w:t>Webauth</w:t>
      </w:r>
      <w:proofErr w:type="spellEnd"/>
    </w:p>
    <w:p w14:paraId="1D28C948" w14:textId="77777777" w:rsidR="00B367BC" w:rsidRPr="005D1DA6" w:rsidRDefault="00B367BC" w:rsidP="005D1DA6">
      <w:pPr>
        <w:pStyle w:val="DevConfigs"/>
        <w:rPr>
          <w:rStyle w:val="DevConfigGray"/>
        </w:rPr>
      </w:pPr>
      <w:r w:rsidRPr="005D1DA6">
        <w:rPr>
          <w:rStyle w:val="DevConfigGray"/>
        </w:rPr>
        <w:t>class-map match-any system-cpp-police-l2lvx-control</w:t>
      </w:r>
    </w:p>
    <w:p w14:paraId="40BE9969" w14:textId="77777777" w:rsidR="00B367BC" w:rsidRPr="005D1DA6" w:rsidRDefault="00B367BC" w:rsidP="005D1DA6">
      <w:pPr>
        <w:pStyle w:val="DevConfigs"/>
        <w:rPr>
          <w:rStyle w:val="DevConfigGray"/>
        </w:rPr>
      </w:pPr>
      <w:r w:rsidRPr="005D1DA6">
        <w:rPr>
          <w:rStyle w:val="DevConfigGray"/>
        </w:rPr>
        <w:t xml:space="preserve">  description L2 LVX control packets</w:t>
      </w:r>
    </w:p>
    <w:p w14:paraId="6B102B35"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w:t>
      </w:r>
      <w:proofErr w:type="spellStart"/>
      <w:r w:rsidRPr="005D1DA6">
        <w:rPr>
          <w:rStyle w:val="DevConfigGray"/>
        </w:rPr>
        <w:t>forus</w:t>
      </w:r>
      <w:proofErr w:type="spellEnd"/>
    </w:p>
    <w:p w14:paraId="665676D4" w14:textId="77777777" w:rsidR="00B367BC" w:rsidRPr="005D1DA6" w:rsidRDefault="00B367BC" w:rsidP="005D1DA6">
      <w:pPr>
        <w:pStyle w:val="DevConfigs"/>
        <w:rPr>
          <w:rStyle w:val="DevConfigGray"/>
        </w:rPr>
      </w:pPr>
      <w:r w:rsidRPr="005D1DA6">
        <w:rPr>
          <w:rStyle w:val="DevConfigGray"/>
        </w:rPr>
        <w:t xml:space="preserve">  description </w:t>
      </w:r>
      <w:proofErr w:type="spellStart"/>
      <w:r w:rsidRPr="005D1DA6">
        <w:rPr>
          <w:rStyle w:val="DevConfigGray"/>
        </w:rPr>
        <w:t>Forus</w:t>
      </w:r>
      <w:proofErr w:type="spellEnd"/>
      <w:r w:rsidRPr="005D1DA6">
        <w:rPr>
          <w:rStyle w:val="DevConfigGray"/>
        </w:rPr>
        <w:t xml:space="preserve"> Address resolution and </w:t>
      </w:r>
      <w:proofErr w:type="spellStart"/>
      <w:r w:rsidRPr="005D1DA6">
        <w:rPr>
          <w:rStyle w:val="DevConfigGray"/>
        </w:rPr>
        <w:t>Forus</w:t>
      </w:r>
      <w:proofErr w:type="spellEnd"/>
      <w:r w:rsidRPr="005D1DA6">
        <w:rPr>
          <w:rStyle w:val="DevConfigGray"/>
        </w:rPr>
        <w:t xml:space="preserve"> traffic</w:t>
      </w:r>
    </w:p>
    <w:p w14:paraId="1E19967C"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-police-multicast-end-station</w:t>
      </w:r>
    </w:p>
    <w:p w14:paraId="56AEC300" w14:textId="77777777" w:rsidR="00B367BC" w:rsidRPr="005D1DA6" w:rsidRDefault="00B367BC" w:rsidP="005D1DA6">
      <w:pPr>
        <w:pStyle w:val="DevConfigs"/>
        <w:rPr>
          <w:rStyle w:val="DevConfigGray"/>
        </w:rPr>
      </w:pPr>
      <w:r w:rsidRPr="005D1DA6">
        <w:rPr>
          <w:rStyle w:val="DevConfigGray"/>
        </w:rPr>
        <w:t xml:space="preserve">  description MCAST END STATION</w:t>
      </w:r>
    </w:p>
    <w:p w14:paraId="097BBA6F"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-police-multicast</w:t>
      </w:r>
    </w:p>
    <w:p w14:paraId="6AABE939" w14:textId="77777777" w:rsidR="00B367BC" w:rsidRPr="005D1DA6" w:rsidRDefault="00B367BC" w:rsidP="005D1DA6">
      <w:pPr>
        <w:pStyle w:val="DevConfigs"/>
        <w:rPr>
          <w:rStyle w:val="DevConfigGray"/>
        </w:rPr>
      </w:pPr>
      <w:r w:rsidRPr="005D1DA6">
        <w:rPr>
          <w:rStyle w:val="DevConfigGray"/>
        </w:rPr>
        <w:t xml:space="preserve">  description Transit Traffic and MCAST Data</w:t>
      </w:r>
    </w:p>
    <w:p w14:paraId="601F12B0" w14:textId="77777777" w:rsidR="00B367BC" w:rsidRPr="005D1DA6" w:rsidRDefault="00B367BC" w:rsidP="005D1DA6">
      <w:pPr>
        <w:pStyle w:val="DevConfigs"/>
        <w:rPr>
          <w:rStyle w:val="DevConfigGray"/>
        </w:rPr>
      </w:pPr>
      <w:r w:rsidRPr="005D1DA6">
        <w:rPr>
          <w:rStyle w:val="DevConfigGray"/>
        </w:rPr>
        <w:t>class-map match-any system-cpp-police-l2-control</w:t>
      </w:r>
    </w:p>
    <w:p w14:paraId="231CC1C1" w14:textId="77777777" w:rsidR="00B367BC" w:rsidRPr="005D1DA6" w:rsidRDefault="00B367BC" w:rsidP="005D1DA6">
      <w:pPr>
        <w:pStyle w:val="DevConfigs"/>
        <w:rPr>
          <w:rStyle w:val="DevConfigGray"/>
        </w:rPr>
      </w:pPr>
      <w:r w:rsidRPr="005D1DA6">
        <w:rPr>
          <w:rStyle w:val="DevConfigGray"/>
        </w:rPr>
        <w:t xml:space="preserve">  description L2 control</w:t>
      </w:r>
    </w:p>
    <w:p w14:paraId="2141DE75" w14:textId="77777777" w:rsidR="00B367BC" w:rsidRPr="005D1DA6" w:rsidRDefault="00B367BC" w:rsidP="005D1DA6">
      <w:pPr>
        <w:pStyle w:val="DevConfigs"/>
        <w:rPr>
          <w:rStyle w:val="DevConfigGray"/>
        </w:rPr>
      </w:pPr>
      <w:r w:rsidRPr="005D1DA6">
        <w:rPr>
          <w:rStyle w:val="DevConfigGray"/>
        </w:rPr>
        <w:t>class-map match-any system-cpp-police-dot1x-auth</w:t>
      </w:r>
    </w:p>
    <w:p w14:paraId="77000412" w14:textId="77777777" w:rsidR="00B367BC" w:rsidRPr="005D1DA6" w:rsidRDefault="00B367BC" w:rsidP="005D1DA6">
      <w:pPr>
        <w:pStyle w:val="DevConfigs"/>
        <w:rPr>
          <w:rStyle w:val="DevConfigGray"/>
        </w:rPr>
      </w:pPr>
      <w:r w:rsidRPr="005D1DA6">
        <w:rPr>
          <w:rStyle w:val="DevConfigGray"/>
        </w:rPr>
        <w:t xml:space="preserve">  description DOT1X Auth</w:t>
      </w:r>
    </w:p>
    <w:p w14:paraId="56A91103"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-police-data</w:t>
      </w:r>
    </w:p>
    <w:p w14:paraId="2EFE7E47" w14:textId="77777777" w:rsidR="00B367BC" w:rsidRPr="005D1DA6" w:rsidRDefault="00B367BC" w:rsidP="005D1DA6">
      <w:pPr>
        <w:pStyle w:val="DevConfigs"/>
        <w:rPr>
          <w:rStyle w:val="DevConfigGray"/>
        </w:rPr>
      </w:pPr>
      <w:r w:rsidRPr="005D1DA6">
        <w:rPr>
          <w:rStyle w:val="DevConfigGray"/>
        </w:rPr>
        <w:t xml:space="preserve">  description ICMP redirect, ICMP_GEN and BROADCAST</w:t>
      </w:r>
    </w:p>
    <w:p w14:paraId="743F29A1"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w:t>
      </w:r>
      <w:proofErr w:type="spellStart"/>
      <w:r w:rsidRPr="005D1DA6">
        <w:rPr>
          <w:rStyle w:val="DevConfigGray"/>
        </w:rPr>
        <w:t>stackwise</w:t>
      </w:r>
      <w:proofErr w:type="spellEnd"/>
      <w:r w:rsidRPr="005D1DA6">
        <w:rPr>
          <w:rStyle w:val="DevConfigGray"/>
        </w:rPr>
        <w:t>-</w:t>
      </w:r>
      <w:proofErr w:type="spellStart"/>
      <w:r w:rsidRPr="005D1DA6">
        <w:rPr>
          <w:rStyle w:val="DevConfigGray"/>
        </w:rPr>
        <w:t>virt</w:t>
      </w:r>
      <w:proofErr w:type="spellEnd"/>
      <w:r w:rsidRPr="005D1DA6">
        <w:rPr>
          <w:rStyle w:val="DevConfigGray"/>
        </w:rPr>
        <w:t>-control</w:t>
      </w:r>
    </w:p>
    <w:p w14:paraId="362CFC67" w14:textId="77777777" w:rsidR="00B367BC" w:rsidRPr="005D1DA6" w:rsidRDefault="00B367BC" w:rsidP="005D1DA6">
      <w:pPr>
        <w:pStyle w:val="DevConfigs"/>
        <w:rPr>
          <w:rStyle w:val="DevConfigGray"/>
        </w:rPr>
      </w:pPr>
      <w:r w:rsidRPr="005D1DA6">
        <w:rPr>
          <w:rStyle w:val="DevConfigGray"/>
        </w:rPr>
        <w:t xml:space="preserve">  description </w:t>
      </w:r>
      <w:proofErr w:type="spellStart"/>
      <w:r w:rsidRPr="005D1DA6">
        <w:rPr>
          <w:rStyle w:val="DevConfigGray"/>
        </w:rPr>
        <w:t>Stackwise</w:t>
      </w:r>
      <w:proofErr w:type="spellEnd"/>
      <w:r w:rsidRPr="005D1DA6">
        <w:rPr>
          <w:rStyle w:val="DevConfigGray"/>
        </w:rPr>
        <w:t xml:space="preserve"> Virtual</w:t>
      </w:r>
    </w:p>
    <w:p w14:paraId="76DBB915" w14:textId="77777777" w:rsidR="00B367BC" w:rsidRPr="005D1DA6" w:rsidRDefault="00B367BC" w:rsidP="005D1DA6">
      <w:pPr>
        <w:pStyle w:val="DevConfigs"/>
        <w:rPr>
          <w:rStyle w:val="DevConfigGray"/>
        </w:rPr>
      </w:pPr>
      <w:r w:rsidRPr="005D1DA6">
        <w:rPr>
          <w:rStyle w:val="DevConfigGray"/>
        </w:rPr>
        <w:t>class-map match-any non-client-</w:t>
      </w:r>
      <w:proofErr w:type="spellStart"/>
      <w:r w:rsidRPr="005D1DA6">
        <w:rPr>
          <w:rStyle w:val="DevConfigGray"/>
        </w:rPr>
        <w:t>nrt</w:t>
      </w:r>
      <w:proofErr w:type="spellEnd"/>
      <w:r w:rsidRPr="005D1DA6">
        <w:rPr>
          <w:rStyle w:val="DevConfigGray"/>
        </w:rPr>
        <w:t>-class</w:t>
      </w:r>
    </w:p>
    <w:p w14:paraId="66584746"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-police-routing-control</w:t>
      </w:r>
    </w:p>
    <w:p w14:paraId="63B330F4" w14:textId="77777777" w:rsidR="00B367BC" w:rsidRPr="005D1DA6" w:rsidRDefault="00B367BC" w:rsidP="005D1DA6">
      <w:pPr>
        <w:pStyle w:val="DevConfigs"/>
        <w:rPr>
          <w:rStyle w:val="DevConfigGray"/>
        </w:rPr>
      </w:pPr>
      <w:r w:rsidRPr="005D1DA6">
        <w:rPr>
          <w:rStyle w:val="DevConfigGray"/>
        </w:rPr>
        <w:t xml:space="preserve">  description Routing control and Low Latency</w:t>
      </w:r>
    </w:p>
    <w:p w14:paraId="6C69E963"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-police-protocol-snooping</w:t>
      </w:r>
    </w:p>
    <w:p w14:paraId="362B789F" w14:textId="77777777" w:rsidR="00B367BC" w:rsidRPr="005D1DA6" w:rsidRDefault="00B367BC" w:rsidP="005D1DA6">
      <w:pPr>
        <w:pStyle w:val="DevConfigs"/>
        <w:rPr>
          <w:rStyle w:val="DevConfigGray"/>
        </w:rPr>
      </w:pPr>
      <w:r w:rsidRPr="005D1DA6">
        <w:rPr>
          <w:rStyle w:val="DevConfigGray"/>
        </w:rPr>
        <w:t xml:space="preserve">  description Protocol snooping</w:t>
      </w:r>
    </w:p>
    <w:p w14:paraId="3CBF36C4"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w:t>
      </w:r>
      <w:proofErr w:type="spellStart"/>
      <w:r w:rsidRPr="005D1DA6">
        <w:rPr>
          <w:rStyle w:val="DevConfigGray"/>
        </w:rPr>
        <w:t>dhcp</w:t>
      </w:r>
      <w:proofErr w:type="spellEnd"/>
      <w:r w:rsidRPr="005D1DA6">
        <w:rPr>
          <w:rStyle w:val="DevConfigGray"/>
        </w:rPr>
        <w:t>-snooping</w:t>
      </w:r>
    </w:p>
    <w:p w14:paraId="0EA4D03A" w14:textId="77777777" w:rsidR="00B367BC" w:rsidRPr="005D1DA6" w:rsidRDefault="00B367BC" w:rsidP="005D1DA6">
      <w:pPr>
        <w:pStyle w:val="DevConfigs"/>
        <w:rPr>
          <w:rStyle w:val="DevConfigGray"/>
        </w:rPr>
      </w:pPr>
      <w:r w:rsidRPr="005D1DA6">
        <w:rPr>
          <w:rStyle w:val="DevConfigGray"/>
        </w:rPr>
        <w:t xml:space="preserve">  description DHCP snooping</w:t>
      </w:r>
    </w:p>
    <w:p w14:paraId="63D4FE6F"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-police-system-critical</w:t>
      </w:r>
    </w:p>
    <w:p w14:paraId="7D31DF75" w14:textId="77777777" w:rsidR="00B367BC" w:rsidRPr="005D1DA6" w:rsidRDefault="00B367BC" w:rsidP="005D1DA6">
      <w:pPr>
        <w:pStyle w:val="DevConfigs"/>
        <w:rPr>
          <w:rStyle w:val="DevConfigGray"/>
        </w:rPr>
      </w:pPr>
      <w:r w:rsidRPr="005D1DA6">
        <w:rPr>
          <w:rStyle w:val="DevConfigGray"/>
        </w:rPr>
        <w:t xml:space="preserve">  description System Critical and Gold Pkt</w:t>
      </w:r>
    </w:p>
    <w:p w14:paraId="7D56845C" w14:textId="77777777" w:rsidR="00B367BC" w:rsidRPr="005D1DA6" w:rsidRDefault="00B367BC" w:rsidP="005D1DA6">
      <w:pPr>
        <w:pStyle w:val="DevConfigs"/>
        <w:rPr>
          <w:rStyle w:val="DevConfigGray"/>
        </w:rPr>
      </w:pPr>
      <w:r w:rsidRPr="005D1DA6">
        <w:rPr>
          <w:rStyle w:val="DevConfigGray"/>
        </w:rPr>
        <w:t>!</w:t>
      </w:r>
    </w:p>
    <w:p w14:paraId="7B20BD2C" w14:textId="77777777" w:rsidR="00B367BC" w:rsidRPr="005D1DA6" w:rsidRDefault="00B367BC" w:rsidP="005D1DA6">
      <w:pPr>
        <w:pStyle w:val="DevConfigs"/>
        <w:rPr>
          <w:rStyle w:val="DevConfigGray"/>
        </w:rPr>
      </w:pPr>
      <w:r w:rsidRPr="005D1DA6">
        <w:rPr>
          <w:rStyle w:val="DevConfigGray"/>
        </w:rPr>
        <w:t>policy-map system-</w:t>
      </w:r>
      <w:proofErr w:type="spellStart"/>
      <w:r w:rsidRPr="005D1DA6">
        <w:rPr>
          <w:rStyle w:val="DevConfigGray"/>
        </w:rPr>
        <w:t>cpp</w:t>
      </w:r>
      <w:proofErr w:type="spellEnd"/>
      <w:r w:rsidRPr="005D1DA6">
        <w:rPr>
          <w:rStyle w:val="DevConfigGray"/>
        </w:rPr>
        <w:t>-policy</w:t>
      </w:r>
    </w:p>
    <w:p w14:paraId="3344F41A" w14:textId="77777777" w:rsidR="00B367BC" w:rsidRPr="005D1DA6" w:rsidRDefault="00B367BC" w:rsidP="005D1DA6">
      <w:pPr>
        <w:pStyle w:val="DevConfigs"/>
        <w:rPr>
          <w:rStyle w:val="DevConfigGray"/>
        </w:rPr>
      </w:pPr>
      <w:r w:rsidRPr="005D1DA6">
        <w:rPr>
          <w:rStyle w:val="DevConfigGray"/>
        </w:rPr>
        <w:t>!</w:t>
      </w:r>
    </w:p>
    <w:p w14:paraId="77555844" w14:textId="77777777" w:rsidR="00B367BC" w:rsidRPr="005D1DA6" w:rsidRDefault="00B367BC" w:rsidP="005D1DA6">
      <w:pPr>
        <w:pStyle w:val="DevConfigs"/>
        <w:rPr>
          <w:rStyle w:val="DevConfigGray"/>
        </w:rPr>
      </w:pPr>
      <w:r w:rsidRPr="005D1DA6">
        <w:rPr>
          <w:rStyle w:val="DevConfigGray"/>
        </w:rPr>
        <w:t>interface Port-channel1</w:t>
      </w:r>
    </w:p>
    <w:p w14:paraId="20282C34" w14:textId="77777777" w:rsidR="00B367BC" w:rsidRPr="005D1DA6" w:rsidRDefault="00B367BC" w:rsidP="005D1DA6">
      <w:pPr>
        <w:pStyle w:val="DevConfigs"/>
        <w:rPr>
          <w:rStyle w:val="DevConfigGray"/>
        </w:rPr>
      </w:pPr>
      <w:r w:rsidRPr="005D1DA6">
        <w:rPr>
          <w:rStyle w:val="DevConfigGray"/>
        </w:rPr>
        <w:t xml:space="preserve"> switchport mode trunk</w:t>
      </w:r>
    </w:p>
    <w:p w14:paraId="40349857" w14:textId="77777777" w:rsidR="00B367BC" w:rsidRPr="005D1DA6" w:rsidRDefault="00B367BC" w:rsidP="005D1DA6">
      <w:pPr>
        <w:pStyle w:val="DevConfigs"/>
        <w:rPr>
          <w:rStyle w:val="DevConfigGray"/>
        </w:rPr>
      </w:pPr>
      <w:r w:rsidRPr="005D1DA6">
        <w:rPr>
          <w:rStyle w:val="DevConfigGray"/>
        </w:rPr>
        <w:t>!</w:t>
      </w:r>
    </w:p>
    <w:p w14:paraId="3CC50617" w14:textId="77777777" w:rsidR="00B367BC" w:rsidRPr="005D1DA6" w:rsidRDefault="00B367BC" w:rsidP="005D1DA6">
      <w:pPr>
        <w:pStyle w:val="DevConfigs"/>
        <w:rPr>
          <w:rStyle w:val="DevConfigGray"/>
        </w:rPr>
      </w:pPr>
      <w:r w:rsidRPr="005D1DA6">
        <w:rPr>
          <w:rStyle w:val="DevConfigGray"/>
        </w:rPr>
        <w:lastRenderedPageBreak/>
        <w:t>interface Port-channel12</w:t>
      </w:r>
    </w:p>
    <w:p w14:paraId="6D877AF1" w14:textId="77777777" w:rsidR="00B367BC" w:rsidRPr="005D1DA6" w:rsidRDefault="00B367BC" w:rsidP="005D1DA6">
      <w:pPr>
        <w:pStyle w:val="DevConfigs"/>
        <w:rPr>
          <w:rStyle w:val="DevConfigGray"/>
        </w:rPr>
      </w:pPr>
      <w:r w:rsidRPr="005D1DA6">
        <w:rPr>
          <w:rStyle w:val="DevConfigGray"/>
        </w:rPr>
        <w:t xml:space="preserve"> switchport mode trunk</w:t>
      </w:r>
    </w:p>
    <w:p w14:paraId="0184608C" w14:textId="77777777" w:rsidR="00B367BC" w:rsidRPr="005D1DA6" w:rsidRDefault="00B367BC" w:rsidP="005D1DA6">
      <w:pPr>
        <w:pStyle w:val="DevConfigs"/>
        <w:rPr>
          <w:rStyle w:val="DevConfigGray"/>
        </w:rPr>
      </w:pPr>
      <w:r w:rsidRPr="005D1DA6">
        <w:rPr>
          <w:rStyle w:val="DevConfigGray"/>
        </w:rPr>
        <w:t>!</w:t>
      </w:r>
    </w:p>
    <w:p w14:paraId="4E788B0A" w14:textId="77777777" w:rsidR="00B367BC" w:rsidRPr="005D1DA6" w:rsidRDefault="00B367BC" w:rsidP="005D1DA6">
      <w:pPr>
        <w:pStyle w:val="DevConfigs"/>
        <w:rPr>
          <w:rStyle w:val="DevConfigGray"/>
        </w:rPr>
      </w:pPr>
      <w:r w:rsidRPr="005D1DA6">
        <w:rPr>
          <w:rStyle w:val="DevConfigGray"/>
        </w:rPr>
        <w:t>interface GigabitEthernet0/0</w:t>
      </w:r>
    </w:p>
    <w:p w14:paraId="017AD09C" w14:textId="77777777" w:rsidR="00B367BC" w:rsidRPr="005D1DA6" w:rsidRDefault="00B367BC" w:rsidP="005D1DA6">
      <w:pPr>
        <w:pStyle w:val="DevConfigs"/>
        <w:rPr>
          <w:rStyle w:val="DevConfigGray"/>
        </w:rPr>
      </w:pPr>
      <w:r w:rsidRPr="005D1DA6">
        <w:rPr>
          <w:rStyle w:val="DevConfigGray"/>
        </w:rPr>
        <w:t xml:space="preserve"> </w:t>
      </w:r>
      <w:proofErr w:type="spellStart"/>
      <w:r w:rsidRPr="005D1DA6">
        <w:rPr>
          <w:rStyle w:val="DevConfigGray"/>
        </w:rPr>
        <w:t>vrf</w:t>
      </w:r>
      <w:proofErr w:type="spellEnd"/>
      <w:r w:rsidRPr="005D1DA6">
        <w:rPr>
          <w:rStyle w:val="DevConfigGray"/>
        </w:rPr>
        <w:t xml:space="preserve"> forwarding </w:t>
      </w:r>
      <w:proofErr w:type="spellStart"/>
      <w:r w:rsidRPr="005D1DA6">
        <w:rPr>
          <w:rStyle w:val="DevConfigGray"/>
        </w:rPr>
        <w:t>Mgmt-vrf</w:t>
      </w:r>
      <w:proofErr w:type="spellEnd"/>
    </w:p>
    <w:p w14:paraId="5FA1A4AC" w14:textId="77777777" w:rsidR="00B367BC" w:rsidRPr="005D1DA6" w:rsidRDefault="00B367BC" w:rsidP="005D1DA6">
      <w:pPr>
        <w:pStyle w:val="DevConfigs"/>
        <w:rPr>
          <w:rStyle w:val="DevConfigGray"/>
        </w:rPr>
      </w:pPr>
      <w:r w:rsidRPr="005D1DA6">
        <w:rPr>
          <w:rStyle w:val="DevConfigGray"/>
        </w:rPr>
        <w:t xml:space="preserve"> no </w:t>
      </w:r>
      <w:proofErr w:type="spellStart"/>
      <w:r w:rsidRPr="005D1DA6">
        <w:rPr>
          <w:rStyle w:val="DevConfigGray"/>
        </w:rPr>
        <w:t>ip</w:t>
      </w:r>
      <w:proofErr w:type="spellEnd"/>
      <w:r w:rsidRPr="005D1DA6">
        <w:rPr>
          <w:rStyle w:val="DevConfigGray"/>
        </w:rPr>
        <w:t xml:space="preserve"> address</w:t>
      </w:r>
    </w:p>
    <w:p w14:paraId="57373692" w14:textId="77777777" w:rsidR="00B367BC" w:rsidRPr="005D1DA6" w:rsidRDefault="00B367BC" w:rsidP="005D1DA6">
      <w:pPr>
        <w:pStyle w:val="DevConfigs"/>
        <w:rPr>
          <w:rStyle w:val="DevConfigGray"/>
        </w:rPr>
      </w:pPr>
      <w:r w:rsidRPr="005D1DA6">
        <w:rPr>
          <w:rStyle w:val="DevConfigGray"/>
        </w:rPr>
        <w:t xml:space="preserve"> shutdown</w:t>
      </w:r>
    </w:p>
    <w:p w14:paraId="7C356D68" w14:textId="77777777" w:rsidR="00B367BC" w:rsidRPr="005D1DA6" w:rsidRDefault="00B367BC" w:rsidP="005D1DA6">
      <w:pPr>
        <w:pStyle w:val="DevConfigs"/>
        <w:rPr>
          <w:rStyle w:val="DevConfigGray"/>
        </w:rPr>
      </w:pPr>
      <w:r w:rsidRPr="005D1DA6">
        <w:rPr>
          <w:rStyle w:val="DevConfigGray"/>
        </w:rPr>
        <w:t xml:space="preserve"> negotiation auto</w:t>
      </w:r>
    </w:p>
    <w:p w14:paraId="28B31DFA" w14:textId="77777777" w:rsidR="00B367BC" w:rsidRPr="005D1DA6" w:rsidRDefault="00B367BC" w:rsidP="005D1DA6">
      <w:pPr>
        <w:pStyle w:val="DevConfigs"/>
        <w:rPr>
          <w:rStyle w:val="DevConfigGray"/>
        </w:rPr>
      </w:pPr>
      <w:r w:rsidRPr="005D1DA6">
        <w:rPr>
          <w:rStyle w:val="DevConfigGray"/>
        </w:rPr>
        <w:t>!</w:t>
      </w:r>
    </w:p>
    <w:p w14:paraId="7A91C893" w14:textId="77777777" w:rsidR="00B367BC" w:rsidRPr="005D1DA6" w:rsidRDefault="00B367BC" w:rsidP="005D1DA6">
      <w:pPr>
        <w:pStyle w:val="DevConfigs"/>
        <w:rPr>
          <w:rStyle w:val="DevConfigGray"/>
        </w:rPr>
      </w:pPr>
      <w:r w:rsidRPr="005D1DA6">
        <w:rPr>
          <w:rStyle w:val="DevConfigGray"/>
        </w:rPr>
        <w:t>interface GigabitEthernet1/0/1</w:t>
      </w:r>
    </w:p>
    <w:p w14:paraId="45C8978D" w14:textId="77777777" w:rsidR="00B367BC" w:rsidRPr="005D1DA6" w:rsidRDefault="00B367BC" w:rsidP="005D1DA6">
      <w:pPr>
        <w:pStyle w:val="DevConfigs"/>
        <w:rPr>
          <w:rStyle w:val="DevConfigGray"/>
        </w:rPr>
      </w:pPr>
      <w:r w:rsidRPr="005D1DA6">
        <w:rPr>
          <w:rStyle w:val="DevConfigGray"/>
        </w:rPr>
        <w:t xml:space="preserve"> switchport mode trunk</w:t>
      </w:r>
    </w:p>
    <w:p w14:paraId="3B6AE8A5" w14:textId="77777777" w:rsidR="00B367BC" w:rsidRPr="005D1DA6" w:rsidRDefault="00B367BC" w:rsidP="005D1DA6">
      <w:pPr>
        <w:pStyle w:val="DevConfigs"/>
        <w:rPr>
          <w:rStyle w:val="DevConfigGray"/>
        </w:rPr>
      </w:pPr>
      <w:r w:rsidRPr="005D1DA6">
        <w:rPr>
          <w:rStyle w:val="DevConfigGray"/>
        </w:rPr>
        <w:t xml:space="preserve"> channel-group 12 mode active</w:t>
      </w:r>
    </w:p>
    <w:p w14:paraId="0F6BD56A" w14:textId="77777777" w:rsidR="00B367BC" w:rsidRPr="005D1DA6" w:rsidRDefault="00B367BC" w:rsidP="005D1DA6">
      <w:pPr>
        <w:pStyle w:val="DevConfigs"/>
        <w:rPr>
          <w:rStyle w:val="DevConfigGray"/>
        </w:rPr>
      </w:pPr>
      <w:r w:rsidRPr="005D1DA6">
        <w:rPr>
          <w:rStyle w:val="DevConfigGray"/>
        </w:rPr>
        <w:t>!</w:t>
      </w:r>
    </w:p>
    <w:p w14:paraId="36E70452" w14:textId="77777777" w:rsidR="00B367BC" w:rsidRPr="005D1DA6" w:rsidRDefault="00B367BC" w:rsidP="005D1DA6">
      <w:pPr>
        <w:pStyle w:val="DevConfigs"/>
        <w:rPr>
          <w:rStyle w:val="DevConfigGray"/>
        </w:rPr>
      </w:pPr>
      <w:r w:rsidRPr="005D1DA6">
        <w:rPr>
          <w:rStyle w:val="DevConfigGray"/>
        </w:rPr>
        <w:t>interface GigabitEthernet1/0/2</w:t>
      </w:r>
    </w:p>
    <w:p w14:paraId="579D9C33" w14:textId="77777777" w:rsidR="00B367BC" w:rsidRPr="005D1DA6" w:rsidRDefault="00B367BC" w:rsidP="005D1DA6">
      <w:pPr>
        <w:pStyle w:val="DevConfigs"/>
        <w:rPr>
          <w:rStyle w:val="DevConfigGray"/>
        </w:rPr>
      </w:pPr>
      <w:r w:rsidRPr="005D1DA6">
        <w:rPr>
          <w:rStyle w:val="DevConfigGray"/>
        </w:rPr>
        <w:t xml:space="preserve"> switchport mode trunk</w:t>
      </w:r>
    </w:p>
    <w:p w14:paraId="547E2545" w14:textId="77777777" w:rsidR="00B367BC" w:rsidRPr="005D1DA6" w:rsidRDefault="00B367BC" w:rsidP="005D1DA6">
      <w:pPr>
        <w:pStyle w:val="DevConfigs"/>
        <w:rPr>
          <w:rStyle w:val="DevConfigGray"/>
        </w:rPr>
      </w:pPr>
      <w:r w:rsidRPr="005D1DA6">
        <w:rPr>
          <w:rStyle w:val="DevConfigGray"/>
        </w:rPr>
        <w:t xml:space="preserve"> channel-group 12 mode active</w:t>
      </w:r>
    </w:p>
    <w:p w14:paraId="0668B29E" w14:textId="77777777" w:rsidR="00B367BC" w:rsidRPr="005D1DA6" w:rsidRDefault="00B367BC" w:rsidP="005D1DA6">
      <w:pPr>
        <w:pStyle w:val="DevConfigs"/>
        <w:rPr>
          <w:rStyle w:val="DevConfigGray"/>
        </w:rPr>
      </w:pPr>
      <w:r w:rsidRPr="005D1DA6">
        <w:rPr>
          <w:rStyle w:val="DevConfigGray"/>
        </w:rPr>
        <w:t>!</w:t>
      </w:r>
    </w:p>
    <w:p w14:paraId="7999161C" w14:textId="77777777" w:rsidR="00B367BC" w:rsidRPr="005D1DA6" w:rsidRDefault="00B367BC" w:rsidP="005D1DA6">
      <w:pPr>
        <w:pStyle w:val="DevConfigs"/>
        <w:rPr>
          <w:rStyle w:val="DevConfigGray"/>
        </w:rPr>
      </w:pPr>
      <w:r w:rsidRPr="005D1DA6">
        <w:rPr>
          <w:rStyle w:val="DevConfigGray"/>
        </w:rPr>
        <w:t>interface GigabitEthernet1/0/3</w:t>
      </w:r>
    </w:p>
    <w:p w14:paraId="00F231A7" w14:textId="77777777" w:rsidR="00B367BC" w:rsidRPr="005D1DA6" w:rsidRDefault="00B367BC" w:rsidP="005D1DA6">
      <w:pPr>
        <w:pStyle w:val="DevConfigs"/>
        <w:rPr>
          <w:rStyle w:val="DevConfigGray"/>
        </w:rPr>
      </w:pPr>
      <w:r w:rsidRPr="005D1DA6">
        <w:rPr>
          <w:rStyle w:val="DevConfigGray"/>
        </w:rPr>
        <w:t xml:space="preserve"> switchport mode trunk</w:t>
      </w:r>
    </w:p>
    <w:p w14:paraId="66678259" w14:textId="77777777" w:rsidR="00B367BC" w:rsidRPr="005D1DA6" w:rsidRDefault="00B367BC" w:rsidP="005D1DA6">
      <w:pPr>
        <w:pStyle w:val="DevConfigs"/>
        <w:rPr>
          <w:rStyle w:val="DevConfigGray"/>
        </w:rPr>
      </w:pPr>
      <w:r w:rsidRPr="005D1DA6">
        <w:rPr>
          <w:rStyle w:val="DevConfigGray"/>
        </w:rPr>
        <w:t xml:space="preserve"> channel-group 12 mode active</w:t>
      </w:r>
    </w:p>
    <w:p w14:paraId="2C007065" w14:textId="77777777" w:rsidR="00B367BC" w:rsidRPr="005D1DA6" w:rsidRDefault="00B367BC" w:rsidP="005D1DA6">
      <w:pPr>
        <w:pStyle w:val="DevConfigs"/>
        <w:rPr>
          <w:rStyle w:val="DevConfigGray"/>
        </w:rPr>
      </w:pPr>
      <w:r w:rsidRPr="005D1DA6">
        <w:rPr>
          <w:rStyle w:val="DevConfigGray"/>
        </w:rPr>
        <w:t>!</w:t>
      </w:r>
    </w:p>
    <w:p w14:paraId="27E48C63" w14:textId="77777777" w:rsidR="00B367BC" w:rsidRPr="005D1DA6" w:rsidRDefault="00B367BC" w:rsidP="005D1DA6">
      <w:pPr>
        <w:pStyle w:val="DevConfigs"/>
        <w:rPr>
          <w:rStyle w:val="DevConfigGray"/>
        </w:rPr>
      </w:pPr>
      <w:r w:rsidRPr="005D1DA6">
        <w:rPr>
          <w:rStyle w:val="DevConfigGray"/>
        </w:rPr>
        <w:t>interface GigabitEthernet1/0/4</w:t>
      </w:r>
    </w:p>
    <w:p w14:paraId="05EA8690" w14:textId="77777777" w:rsidR="00B367BC" w:rsidRPr="005D1DA6" w:rsidRDefault="00B367BC" w:rsidP="005D1DA6">
      <w:pPr>
        <w:pStyle w:val="DevConfigs"/>
        <w:rPr>
          <w:rStyle w:val="DevConfigGray"/>
        </w:rPr>
      </w:pPr>
      <w:r w:rsidRPr="005D1DA6">
        <w:rPr>
          <w:rStyle w:val="DevConfigGray"/>
        </w:rPr>
        <w:t xml:space="preserve"> switchport mode trunk</w:t>
      </w:r>
    </w:p>
    <w:p w14:paraId="1138F890" w14:textId="77777777" w:rsidR="00B367BC" w:rsidRPr="005D1DA6" w:rsidRDefault="00B367BC" w:rsidP="005D1DA6">
      <w:pPr>
        <w:pStyle w:val="DevConfigs"/>
        <w:rPr>
          <w:rStyle w:val="DevConfigGray"/>
        </w:rPr>
      </w:pPr>
      <w:r w:rsidRPr="005D1DA6">
        <w:rPr>
          <w:rStyle w:val="DevConfigGray"/>
        </w:rPr>
        <w:t xml:space="preserve"> channel-group 12 mode active</w:t>
      </w:r>
    </w:p>
    <w:p w14:paraId="51A47345" w14:textId="77777777" w:rsidR="00B367BC" w:rsidRPr="005D1DA6" w:rsidRDefault="00B367BC" w:rsidP="005D1DA6">
      <w:pPr>
        <w:pStyle w:val="DevConfigs"/>
        <w:rPr>
          <w:rStyle w:val="DevConfigGray"/>
        </w:rPr>
      </w:pPr>
      <w:r w:rsidRPr="005D1DA6">
        <w:rPr>
          <w:rStyle w:val="DevConfigGray"/>
        </w:rPr>
        <w:t>!</w:t>
      </w:r>
    </w:p>
    <w:p w14:paraId="2CE6F86E" w14:textId="77777777" w:rsidR="00B367BC" w:rsidRPr="005D1DA6" w:rsidRDefault="00B367BC" w:rsidP="005D1DA6">
      <w:pPr>
        <w:pStyle w:val="DevConfigs"/>
        <w:rPr>
          <w:rStyle w:val="DevConfigGray"/>
        </w:rPr>
      </w:pPr>
      <w:r w:rsidRPr="005D1DA6">
        <w:rPr>
          <w:rStyle w:val="DevConfigGray"/>
        </w:rPr>
        <w:t>interface GigabitEthernet1/0/5</w:t>
      </w:r>
    </w:p>
    <w:p w14:paraId="33D5700D" w14:textId="77777777" w:rsidR="00B367BC" w:rsidRPr="005D1DA6" w:rsidRDefault="00B367BC" w:rsidP="005D1DA6">
      <w:pPr>
        <w:pStyle w:val="DevConfigs"/>
        <w:rPr>
          <w:rStyle w:val="DevConfigGray"/>
        </w:rPr>
      </w:pPr>
      <w:r w:rsidRPr="005D1DA6">
        <w:rPr>
          <w:rStyle w:val="DevConfigGray"/>
        </w:rPr>
        <w:t xml:space="preserve"> switchport mode trunk</w:t>
      </w:r>
    </w:p>
    <w:p w14:paraId="1E385F44" w14:textId="77777777" w:rsidR="00B367BC" w:rsidRPr="005D1DA6" w:rsidRDefault="00B367BC" w:rsidP="005D1DA6">
      <w:pPr>
        <w:pStyle w:val="DevConfigs"/>
        <w:rPr>
          <w:rStyle w:val="DevConfigGray"/>
        </w:rPr>
      </w:pPr>
      <w:r w:rsidRPr="005D1DA6">
        <w:rPr>
          <w:rStyle w:val="DevConfigGray"/>
        </w:rPr>
        <w:t xml:space="preserve"> channel-group 1 mode active</w:t>
      </w:r>
    </w:p>
    <w:p w14:paraId="73AB848C" w14:textId="77777777" w:rsidR="00B367BC" w:rsidRPr="005D1DA6" w:rsidRDefault="00B367BC" w:rsidP="005D1DA6">
      <w:pPr>
        <w:pStyle w:val="DevConfigs"/>
        <w:rPr>
          <w:rStyle w:val="DevConfigGray"/>
        </w:rPr>
      </w:pPr>
      <w:r w:rsidRPr="005D1DA6">
        <w:rPr>
          <w:rStyle w:val="DevConfigGray"/>
        </w:rPr>
        <w:t>!</w:t>
      </w:r>
    </w:p>
    <w:p w14:paraId="1608EEB1" w14:textId="77777777" w:rsidR="00B367BC" w:rsidRPr="005D1DA6" w:rsidRDefault="00B367BC" w:rsidP="005D1DA6">
      <w:pPr>
        <w:pStyle w:val="DevConfigs"/>
        <w:rPr>
          <w:rStyle w:val="DevConfigGray"/>
        </w:rPr>
      </w:pPr>
      <w:r w:rsidRPr="005D1DA6">
        <w:rPr>
          <w:rStyle w:val="DevConfigGray"/>
        </w:rPr>
        <w:t>interface GigabitEthernet1/0/6</w:t>
      </w:r>
    </w:p>
    <w:p w14:paraId="6FB9AB47" w14:textId="77777777" w:rsidR="00B367BC" w:rsidRPr="005D1DA6" w:rsidRDefault="00B367BC" w:rsidP="005D1DA6">
      <w:pPr>
        <w:pStyle w:val="DevConfigs"/>
        <w:rPr>
          <w:rStyle w:val="DevConfigGray"/>
        </w:rPr>
      </w:pPr>
      <w:r w:rsidRPr="005D1DA6">
        <w:rPr>
          <w:rStyle w:val="DevConfigGray"/>
        </w:rPr>
        <w:t xml:space="preserve"> switchport mode trunk</w:t>
      </w:r>
    </w:p>
    <w:p w14:paraId="40ECBEBA" w14:textId="77777777" w:rsidR="00B367BC" w:rsidRPr="005D1DA6" w:rsidRDefault="00B367BC" w:rsidP="005D1DA6">
      <w:pPr>
        <w:pStyle w:val="DevConfigs"/>
        <w:rPr>
          <w:rStyle w:val="DevConfigGray"/>
        </w:rPr>
      </w:pPr>
      <w:r w:rsidRPr="005D1DA6">
        <w:rPr>
          <w:rStyle w:val="DevConfigGray"/>
        </w:rPr>
        <w:t xml:space="preserve"> channel-group 1 mode active</w:t>
      </w:r>
    </w:p>
    <w:p w14:paraId="555DA9D4" w14:textId="77777777" w:rsidR="00B367BC" w:rsidRPr="005D1DA6" w:rsidRDefault="00B367BC" w:rsidP="005D1DA6">
      <w:pPr>
        <w:pStyle w:val="DevConfigs"/>
        <w:rPr>
          <w:rStyle w:val="DevConfigGray"/>
        </w:rPr>
      </w:pPr>
      <w:r w:rsidRPr="005D1DA6">
        <w:rPr>
          <w:rStyle w:val="DevConfigGray"/>
        </w:rPr>
        <w:t>!</w:t>
      </w:r>
    </w:p>
    <w:p w14:paraId="05491611" w14:textId="77777777" w:rsidR="00B367BC" w:rsidRPr="005D1DA6" w:rsidRDefault="00B367BC" w:rsidP="005D1DA6">
      <w:pPr>
        <w:pStyle w:val="DevConfigs"/>
        <w:rPr>
          <w:rStyle w:val="DevConfigGray"/>
        </w:rPr>
      </w:pPr>
      <w:r w:rsidRPr="005D1DA6">
        <w:rPr>
          <w:rStyle w:val="DevConfigGray"/>
        </w:rPr>
        <w:t>interface GigabitEthernet1/0/7</w:t>
      </w:r>
    </w:p>
    <w:p w14:paraId="5FE03ACD" w14:textId="77777777" w:rsidR="00B367BC" w:rsidRPr="005D1DA6" w:rsidRDefault="00B367BC" w:rsidP="005D1DA6">
      <w:pPr>
        <w:pStyle w:val="DevConfigs"/>
        <w:rPr>
          <w:rStyle w:val="DevConfigGray"/>
        </w:rPr>
      </w:pPr>
      <w:r w:rsidRPr="005D1DA6">
        <w:rPr>
          <w:rStyle w:val="DevConfigGray"/>
        </w:rPr>
        <w:t xml:space="preserve"> shutdown</w:t>
      </w:r>
    </w:p>
    <w:p w14:paraId="383CC641" w14:textId="77777777" w:rsidR="00B367BC" w:rsidRPr="005D1DA6" w:rsidRDefault="00B367BC" w:rsidP="005D1DA6">
      <w:pPr>
        <w:pStyle w:val="DevConfigs"/>
        <w:rPr>
          <w:rStyle w:val="DevConfigGray"/>
        </w:rPr>
      </w:pPr>
      <w:r w:rsidRPr="005D1DA6">
        <w:rPr>
          <w:rStyle w:val="DevConfigGray"/>
        </w:rPr>
        <w:t>!</w:t>
      </w:r>
    </w:p>
    <w:p w14:paraId="0E8E8827" w14:textId="77777777" w:rsidR="00B367BC" w:rsidRPr="005D1DA6" w:rsidRDefault="00B367BC" w:rsidP="005D1DA6">
      <w:pPr>
        <w:pStyle w:val="DevConfigs"/>
        <w:rPr>
          <w:rStyle w:val="DevConfigGray"/>
        </w:rPr>
      </w:pPr>
      <w:r w:rsidRPr="005D1DA6">
        <w:rPr>
          <w:rStyle w:val="DevConfigGray"/>
        </w:rPr>
        <w:t>interface GigabitEthernet1/0/8</w:t>
      </w:r>
    </w:p>
    <w:p w14:paraId="0D0A0029" w14:textId="77777777" w:rsidR="00B367BC" w:rsidRPr="005D1DA6" w:rsidRDefault="00B367BC" w:rsidP="005D1DA6">
      <w:pPr>
        <w:pStyle w:val="DevConfigs"/>
        <w:rPr>
          <w:rStyle w:val="DevConfigGray"/>
        </w:rPr>
      </w:pPr>
      <w:r w:rsidRPr="005D1DA6">
        <w:rPr>
          <w:rStyle w:val="DevConfigGray"/>
        </w:rPr>
        <w:t xml:space="preserve"> shutdown</w:t>
      </w:r>
    </w:p>
    <w:p w14:paraId="53B4DD04" w14:textId="77777777" w:rsidR="00B367BC" w:rsidRPr="005D1DA6" w:rsidRDefault="00B367BC" w:rsidP="005D1DA6">
      <w:pPr>
        <w:pStyle w:val="DevConfigs"/>
        <w:rPr>
          <w:rStyle w:val="DevConfigGray"/>
        </w:rPr>
      </w:pPr>
      <w:r w:rsidRPr="005D1DA6">
        <w:rPr>
          <w:rStyle w:val="DevConfigGray"/>
        </w:rPr>
        <w:t>!</w:t>
      </w:r>
    </w:p>
    <w:p w14:paraId="5C8FBE2A" w14:textId="77777777" w:rsidR="00B367BC" w:rsidRPr="005D1DA6" w:rsidRDefault="00B367BC" w:rsidP="005D1DA6">
      <w:pPr>
        <w:pStyle w:val="DevConfigs"/>
        <w:rPr>
          <w:rStyle w:val="DevConfigGray"/>
        </w:rPr>
      </w:pPr>
      <w:r w:rsidRPr="005D1DA6">
        <w:rPr>
          <w:rStyle w:val="DevConfigGray"/>
        </w:rPr>
        <w:t>interface GigabitEthernet1/0/9</w:t>
      </w:r>
    </w:p>
    <w:p w14:paraId="117F37B0" w14:textId="77777777" w:rsidR="00B367BC" w:rsidRPr="005D1DA6" w:rsidRDefault="00B367BC" w:rsidP="005D1DA6">
      <w:pPr>
        <w:pStyle w:val="DevConfigs"/>
        <w:rPr>
          <w:rStyle w:val="DevConfigGray"/>
        </w:rPr>
      </w:pPr>
      <w:r w:rsidRPr="005D1DA6">
        <w:rPr>
          <w:rStyle w:val="DevConfigGray"/>
        </w:rPr>
        <w:t xml:space="preserve"> shutdown</w:t>
      </w:r>
    </w:p>
    <w:p w14:paraId="58881A07" w14:textId="77777777" w:rsidR="00B367BC" w:rsidRPr="005D1DA6" w:rsidRDefault="00B367BC" w:rsidP="005D1DA6">
      <w:pPr>
        <w:pStyle w:val="DevConfigs"/>
        <w:rPr>
          <w:rStyle w:val="DevConfigGray"/>
        </w:rPr>
      </w:pPr>
      <w:r w:rsidRPr="005D1DA6">
        <w:rPr>
          <w:rStyle w:val="DevConfigGray"/>
        </w:rPr>
        <w:t>!</w:t>
      </w:r>
    </w:p>
    <w:p w14:paraId="785B5622" w14:textId="77777777" w:rsidR="00B367BC" w:rsidRPr="005D1DA6" w:rsidRDefault="00B367BC" w:rsidP="005D1DA6">
      <w:pPr>
        <w:pStyle w:val="DevConfigs"/>
        <w:rPr>
          <w:rStyle w:val="DevConfigGray"/>
        </w:rPr>
      </w:pPr>
      <w:r w:rsidRPr="005D1DA6">
        <w:rPr>
          <w:rStyle w:val="DevConfigGray"/>
        </w:rPr>
        <w:t>interface GigabitEthernet1/0/10</w:t>
      </w:r>
    </w:p>
    <w:p w14:paraId="63043D27" w14:textId="77777777" w:rsidR="00B367BC" w:rsidRPr="005D1DA6" w:rsidRDefault="00B367BC" w:rsidP="005D1DA6">
      <w:pPr>
        <w:pStyle w:val="DevConfigs"/>
        <w:rPr>
          <w:rStyle w:val="DevConfigGray"/>
        </w:rPr>
      </w:pPr>
      <w:r w:rsidRPr="005D1DA6">
        <w:rPr>
          <w:rStyle w:val="DevConfigGray"/>
        </w:rPr>
        <w:t xml:space="preserve"> shutdown</w:t>
      </w:r>
    </w:p>
    <w:p w14:paraId="34AAE31A" w14:textId="77777777" w:rsidR="00B367BC" w:rsidRPr="005D1DA6" w:rsidRDefault="00B367BC" w:rsidP="005D1DA6">
      <w:pPr>
        <w:pStyle w:val="DevConfigs"/>
        <w:rPr>
          <w:rStyle w:val="DevConfigGray"/>
        </w:rPr>
      </w:pPr>
      <w:r w:rsidRPr="005D1DA6">
        <w:rPr>
          <w:rStyle w:val="DevConfigGray"/>
        </w:rPr>
        <w:t>!</w:t>
      </w:r>
    </w:p>
    <w:p w14:paraId="1AD71F6F" w14:textId="77777777" w:rsidR="00B367BC" w:rsidRPr="005D1DA6" w:rsidRDefault="00B367BC" w:rsidP="005D1DA6">
      <w:pPr>
        <w:pStyle w:val="DevConfigs"/>
        <w:rPr>
          <w:rStyle w:val="DevConfigGray"/>
        </w:rPr>
      </w:pPr>
      <w:r w:rsidRPr="005D1DA6">
        <w:rPr>
          <w:rStyle w:val="DevConfigGray"/>
        </w:rPr>
        <w:t>interface GigabitEthernet1/0/11</w:t>
      </w:r>
    </w:p>
    <w:p w14:paraId="49DDA7A3" w14:textId="77777777" w:rsidR="00B367BC" w:rsidRPr="005D1DA6" w:rsidRDefault="00B367BC" w:rsidP="005D1DA6">
      <w:pPr>
        <w:pStyle w:val="DevConfigs"/>
        <w:rPr>
          <w:rStyle w:val="DevConfigGray"/>
        </w:rPr>
      </w:pPr>
      <w:r w:rsidRPr="005D1DA6">
        <w:rPr>
          <w:rStyle w:val="DevConfigGray"/>
        </w:rPr>
        <w:t xml:space="preserve"> no switchport</w:t>
      </w:r>
    </w:p>
    <w:p w14:paraId="5774E889" w14:textId="77777777" w:rsidR="00B367BC" w:rsidRPr="005D1DA6" w:rsidRDefault="00B367BC" w:rsidP="005D1DA6">
      <w:pPr>
        <w:pStyle w:val="DevConfigs"/>
        <w:rPr>
          <w:rStyle w:val="DevConfigGray"/>
        </w:rPr>
      </w:pPr>
      <w:r w:rsidRPr="005D1DA6">
        <w:rPr>
          <w:rStyle w:val="DevConfigGray"/>
        </w:rPr>
        <w:t xml:space="preserve"> </w:t>
      </w:r>
      <w:proofErr w:type="spellStart"/>
      <w:r w:rsidRPr="005D1DA6">
        <w:rPr>
          <w:rStyle w:val="DevConfigGray"/>
        </w:rPr>
        <w:t>ip</w:t>
      </w:r>
      <w:proofErr w:type="spellEnd"/>
      <w:r w:rsidRPr="005D1DA6">
        <w:rPr>
          <w:rStyle w:val="DevConfigGray"/>
        </w:rPr>
        <w:t xml:space="preserve"> address 172.16.1.2 255.255.255.0</w:t>
      </w:r>
    </w:p>
    <w:p w14:paraId="3B09C52F" w14:textId="77777777" w:rsidR="00B367BC" w:rsidRPr="005D1DA6" w:rsidRDefault="00B367BC" w:rsidP="005D1DA6">
      <w:pPr>
        <w:pStyle w:val="DevConfigs"/>
        <w:rPr>
          <w:rStyle w:val="DevConfigGray"/>
        </w:rPr>
      </w:pPr>
      <w:r w:rsidRPr="005D1DA6">
        <w:rPr>
          <w:rStyle w:val="DevConfigGray"/>
        </w:rPr>
        <w:t xml:space="preserve"> ipv6 address FE</w:t>
      </w:r>
      <w:proofErr w:type="gramStart"/>
      <w:r w:rsidRPr="005D1DA6">
        <w:rPr>
          <w:rStyle w:val="DevConfigGray"/>
        </w:rPr>
        <w:t>80::</w:t>
      </w:r>
      <w:proofErr w:type="gramEnd"/>
      <w:r w:rsidRPr="005D1DA6">
        <w:rPr>
          <w:rStyle w:val="DevConfigGray"/>
        </w:rPr>
        <w:t>D1:1 link-local</w:t>
      </w:r>
    </w:p>
    <w:p w14:paraId="00DE67C2" w14:textId="77777777" w:rsidR="00B367BC" w:rsidRPr="005D1DA6" w:rsidRDefault="00B367BC" w:rsidP="005D1DA6">
      <w:pPr>
        <w:pStyle w:val="DevConfigs"/>
        <w:rPr>
          <w:rStyle w:val="DevConfigGray"/>
        </w:rPr>
      </w:pPr>
      <w:r w:rsidRPr="005D1DA6">
        <w:rPr>
          <w:rStyle w:val="DevConfigGray"/>
        </w:rPr>
        <w:t xml:space="preserve"> ipv6 address 2001:DB</w:t>
      </w:r>
      <w:proofErr w:type="gramStart"/>
      <w:r w:rsidRPr="005D1DA6">
        <w:rPr>
          <w:rStyle w:val="DevConfigGray"/>
        </w:rPr>
        <w:t>8:ACAD</w:t>
      </w:r>
      <w:proofErr w:type="gramEnd"/>
      <w:r w:rsidRPr="005D1DA6">
        <w:rPr>
          <w:rStyle w:val="DevConfigGray"/>
        </w:rPr>
        <w:t>:1721::2/64</w:t>
      </w:r>
    </w:p>
    <w:p w14:paraId="6F3F1C1F" w14:textId="77777777" w:rsidR="00B367BC" w:rsidRPr="005D1DA6" w:rsidRDefault="00B367BC" w:rsidP="005D1DA6">
      <w:pPr>
        <w:pStyle w:val="DevConfigs"/>
        <w:rPr>
          <w:rStyle w:val="DevConfigGray"/>
        </w:rPr>
      </w:pPr>
      <w:r w:rsidRPr="005D1DA6">
        <w:rPr>
          <w:rStyle w:val="DevConfigGray"/>
        </w:rPr>
        <w:lastRenderedPageBreak/>
        <w:t xml:space="preserve"> ipv6 </w:t>
      </w:r>
      <w:proofErr w:type="spellStart"/>
      <w:r w:rsidRPr="005D1DA6">
        <w:rPr>
          <w:rStyle w:val="DevConfigGray"/>
        </w:rPr>
        <w:t>ospf</w:t>
      </w:r>
      <w:proofErr w:type="spellEnd"/>
      <w:r w:rsidRPr="005D1DA6">
        <w:rPr>
          <w:rStyle w:val="DevConfigGray"/>
        </w:rPr>
        <w:t xml:space="preserve"> 6 area 0</w:t>
      </w:r>
    </w:p>
    <w:p w14:paraId="6326B644" w14:textId="77777777" w:rsidR="00B367BC" w:rsidRPr="005D1DA6" w:rsidRDefault="00B367BC" w:rsidP="005D1DA6">
      <w:pPr>
        <w:pStyle w:val="DevConfigs"/>
        <w:rPr>
          <w:rStyle w:val="DevConfigGray"/>
        </w:rPr>
      </w:pPr>
      <w:r w:rsidRPr="005D1DA6">
        <w:rPr>
          <w:rStyle w:val="DevConfigGray"/>
        </w:rPr>
        <w:t>!</w:t>
      </w:r>
    </w:p>
    <w:p w14:paraId="5F2B2E63" w14:textId="77777777" w:rsidR="00B367BC" w:rsidRPr="005D1DA6" w:rsidRDefault="00B367BC" w:rsidP="005D1DA6">
      <w:pPr>
        <w:pStyle w:val="DevConfigs"/>
        <w:rPr>
          <w:rStyle w:val="DevConfigGray"/>
        </w:rPr>
      </w:pPr>
      <w:r w:rsidRPr="005D1DA6">
        <w:rPr>
          <w:rStyle w:val="DevConfigGray"/>
        </w:rPr>
        <w:t>interface GigabitEthernet1/0/12</w:t>
      </w:r>
    </w:p>
    <w:p w14:paraId="169F6415" w14:textId="77777777" w:rsidR="00B367BC" w:rsidRPr="005D1DA6" w:rsidRDefault="00B367BC" w:rsidP="005D1DA6">
      <w:pPr>
        <w:pStyle w:val="DevConfigs"/>
        <w:rPr>
          <w:rStyle w:val="DevConfigGray"/>
        </w:rPr>
      </w:pPr>
      <w:r w:rsidRPr="005D1DA6">
        <w:rPr>
          <w:rStyle w:val="DevConfigGray"/>
        </w:rPr>
        <w:t xml:space="preserve"> shutdown</w:t>
      </w:r>
    </w:p>
    <w:p w14:paraId="7BCF447B" w14:textId="77777777" w:rsidR="00B367BC" w:rsidRPr="005D1DA6" w:rsidRDefault="00B367BC" w:rsidP="005D1DA6">
      <w:pPr>
        <w:pStyle w:val="DevConfigs"/>
        <w:rPr>
          <w:rStyle w:val="DevConfigGray"/>
        </w:rPr>
      </w:pPr>
      <w:r w:rsidRPr="005D1DA6">
        <w:rPr>
          <w:rStyle w:val="DevConfigGray"/>
        </w:rPr>
        <w:t>!</w:t>
      </w:r>
    </w:p>
    <w:p w14:paraId="59830E21" w14:textId="77777777" w:rsidR="00B367BC" w:rsidRPr="005D1DA6" w:rsidRDefault="00B367BC" w:rsidP="005D1DA6">
      <w:pPr>
        <w:pStyle w:val="DevConfigs"/>
        <w:rPr>
          <w:rStyle w:val="DevConfigGray"/>
        </w:rPr>
      </w:pPr>
      <w:r w:rsidRPr="005D1DA6">
        <w:rPr>
          <w:rStyle w:val="DevConfigGray"/>
        </w:rPr>
        <w:t>interface GigabitEthernet1/0/13</w:t>
      </w:r>
    </w:p>
    <w:p w14:paraId="13C1F41D" w14:textId="77777777" w:rsidR="00B367BC" w:rsidRPr="005D1DA6" w:rsidRDefault="00B367BC" w:rsidP="005D1DA6">
      <w:pPr>
        <w:pStyle w:val="DevConfigs"/>
        <w:rPr>
          <w:rStyle w:val="DevConfigGray"/>
        </w:rPr>
      </w:pPr>
      <w:r w:rsidRPr="005D1DA6">
        <w:rPr>
          <w:rStyle w:val="DevConfigGray"/>
        </w:rPr>
        <w:t xml:space="preserve"> shutdown</w:t>
      </w:r>
    </w:p>
    <w:p w14:paraId="12BEB423" w14:textId="77777777" w:rsidR="00B367BC" w:rsidRPr="005D1DA6" w:rsidRDefault="00B367BC" w:rsidP="005D1DA6">
      <w:pPr>
        <w:pStyle w:val="DevConfigs"/>
        <w:rPr>
          <w:rStyle w:val="DevConfigGray"/>
        </w:rPr>
      </w:pPr>
      <w:r w:rsidRPr="005D1DA6">
        <w:rPr>
          <w:rStyle w:val="DevConfigGray"/>
        </w:rPr>
        <w:t>!</w:t>
      </w:r>
    </w:p>
    <w:p w14:paraId="39114DA6" w14:textId="77777777" w:rsidR="00B367BC" w:rsidRPr="005D1DA6" w:rsidRDefault="00B367BC" w:rsidP="005D1DA6">
      <w:pPr>
        <w:pStyle w:val="DevConfigs"/>
        <w:rPr>
          <w:rStyle w:val="DevConfigGray"/>
        </w:rPr>
      </w:pPr>
      <w:r w:rsidRPr="005D1DA6">
        <w:rPr>
          <w:rStyle w:val="DevConfigGray"/>
        </w:rPr>
        <w:t>interface GigabitEthernet1/0/14</w:t>
      </w:r>
    </w:p>
    <w:p w14:paraId="67DCB637" w14:textId="77777777" w:rsidR="00B367BC" w:rsidRPr="005D1DA6" w:rsidRDefault="00B367BC" w:rsidP="005D1DA6">
      <w:pPr>
        <w:pStyle w:val="DevConfigs"/>
        <w:rPr>
          <w:rStyle w:val="DevConfigGray"/>
        </w:rPr>
      </w:pPr>
      <w:r w:rsidRPr="005D1DA6">
        <w:rPr>
          <w:rStyle w:val="DevConfigGray"/>
        </w:rPr>
        <w:t xml:space="preserve"> shutdown</w:t>
      </w:r>
    </w:p>
    <w:p w14:paraId="19473ED0" w14:textId="77777777" w:rsidR="00B367BC" w:rsidRPr="005D1DA6" w:rsidRDefault="00B367BC" w:rsidP="005D1DA6">
      <w:pPr>
        <w:pStyle w:val="DevConfigs"/>
        <w:rPr>
          <w:rStyle w:val="DevConfigGray"/>
        </w:rPr>
      </w:pPr>
      <w:r w:rsidRPr="005D1DA6">
        <w:rPr>
          <w:rStyle w:val="DevConfigGray"/>
        </w:rPr>
        <w:t>!</w:t>
      </w:r>
    </w:p>
    <w:p w14:paraId="5D417B71" w14:textId="77777777" w:rsidR="00B367BC" w:rsidRPr="005D1DA6" w:rsidRDefault="00B367BC" w:rsidP="005D1DA6">
      <w:pPr>
        <w:pStyle w:val="DevConfigs"/>
        <w:rPr>
          <w:rStyle w:val="DevConfigGray"/>
        </w:rPr>
      </w:pPr>
      <w:r w:rsidRPr="005D1DA6">
        <w:rPr>
          <w:rStyle w:val="DevConfigGray"/>
        </w:rPr>
        <w:t>interface GigabitEthernet1/0/15</w:t>
      </w:r>
    </w:p>
    <w:p w14:paraId="34297BA3" w14:textId="77777777" w:rsidR="00B367BC" w:rsidRPr="005D1DA6" w:rsidRDefault="00B367BC" w:rsidP="005D1DA6">
      <w:pPr>
        <w:pStyle w:val="DevConfigs"/>
        <w:rPr>
          <w:rStyle w:val="DevConfigGray"/>
        </w:rPr>
      </w:pPr>
      <w:r w:rsidRPr="005D1DA6">
        <w:rPr>
          <w:rStyle w:val="DevConfigGray"/>
        </w:rPr>
        <w:t xml:space="preserve"> shutdown</w:t>
      </w:r>
    </w:p>
    <w:p w14:paraId="3678F109" w14:textId="77777777" w:rsidR="00B367BC" w:rsidRPr="005D1DA6" w:rsidRDefault="00B367BC" w:rsidP="005D1DA6">
      <w:pPr>
        <w:pStyle w:val="DevConfigs"/>
        <w:rPr>
          <w:rStyle w:val="DevConfigGray"/>
        </w:rPr>
      </w:pPr>
      <w:r w:rsidRPr="005D1DA6">
        <w:rPr>
          <w:rStyle w:val="DevConfigGray"/>
        </w:rPr>
        <w:t>!</w:t>
      </w:r>
    </w:p>
    <w:p w14:paraId="58C3B16C" w14:textId="77777777" w:rsidR="00B367BC" w:rsidRPr="005D1DA6" w:rsidRDefault="00B367BC" w:rsidP="005D1DA6">
      <w:pPr>
        <w:pStyle w:val="DevConfigs"/>
        <w:rPr>
          <w:rStyle w:val="DevConfigGray"/>
        </w:rPr>
      </w:pPr>
      <w:r w:rsidRPr="005D1DA6">
        <w:rPr>
          <w:rStyle w:val="DevConfigGray"/>
        </w:rPr>
        <w:t>interface GigabitEthernet1/0/16</w:t>
      </w:r>
    </w:p>
    <w:p w14:paraId="667A5D31" w14:textId="77777777" w:rsidR="00B367BC" w:rsidRPr="005D1DA6" w:rsidRDefault="00B367BC" w:rsidP="005D1DA6">
      <w:pPr>
        <w:pStyle w:val="DevConfigs"/>
        <w:rPr>
          <w:rStyle w:val="DevConfigGray"/>
        </w:rPr>
      </w:pPr>
      <w:r w:rsidRPr="005D1DA6">
        <w:rPr>
          <w:rStyle w:val="DevConfigGray"/>
        </w:rPr>
        <w:t xml:space="preserve"> shutdown</w:t>
      </w:r>
    </w:p>
    <w:p w14:paraId="7F55FC49" w14:textId="77777777" w:rsidR="00B367BC" w:rsidRPr="005D1DA6" w:rsidRDefault="00B367BC" w:rsidP="005D1DA6">
      <w:pPr>
        <w:pStyle w:val="DevConfigs"/>
        <w:rPr>
          <w:rStyle w:val="DevConfigGray"/>
        </w:rPr>
      </w:pPr>
      <w:r w:rsidRPr="005D1DA6">
        <w:rPr>
          <w:rStyle w:val="DevConfigGray"/>
        </w:rPr>
        <w:t>!</w:t>
      </w:r>
    </w:p>
    <w:p w14:paraId="20BC7468" w14:textId="77777777" w:rsidR="00B367BC" w:rsidRPr="005D1DA6" w:rsidRDefault="00B367BC" w:rsidP="005D1DA6">
      <w:pPr>
        <w:pStyle w:val="DevConfigs"/>
        <w:rPr>
          <w:rStyle w:val="DevConfigGray"/>
        </w:rPr>
      </w:pPr>
      <w:r w:rsidRPr="005D1DA6">
        <w:rPr>
          <w:rStyle w:val="DevConfigGray"/>
        </w:rPr>
        <w:t>interface GigabitEthernet1/0/17</w:t>
      </w:r>
    </w:p>
    <w:p w14:paraId="78CA853B" w14:textId="77777777" w:rsidR="00B367BC" w:rsidRPr="005D1DA6" w:rsidRDefault="00B367BC" w:rsidP="005D1DA6">
      <w:pPr>
        <w:pStyle w:val="DevConfigs"/>
        <w:rPr>
          <w:rStyle w:val="DevConfigGray"/>
        </w:rPr>
      </w:pPr>
      <w:r w:rsidRPr="005D1DA6">
        <w:rPr>
          <w:rStyle w:val="DevConfigGray"/>
        </w:rPr>
        <w:t xml:space="preserve"> shutdown</w:t>
      </w:r>
    </w:p>
    <w:p w14:paraId="0C662545" w14:textId="77777777" w:rsidR="00B367BC" w:rsidRPr="005D1DA6" w:rsidRDefault="00B367BC" w:rsidP="005D1DA6">
      <w:pPr>
        <w:pStyle w:val="DevConfigs"/>
        <w:rPr>
          <w:rStyle w:val="DevConfigGray"/>
        </w:rPr>
      </w:pPr>
      <w:r w:rsidRPr="005D1DA6">
        <w:rPr>
          <w:rStyle w:val="DevConfigGray"/>
        </w:rPr>
        <w:t>!</w:t>
      </w:r>
    </w:p>
    <w:p w14:paraId="45B06CDB" w14:textId="77777777" w:rsidR="00B367BC" w:rsidRPr="005D1DA6" w:rsidRDefault="00B367BC" w:rsidP="005D1DA6">
      <w:pPr>
        <w:pStyle w:val="DevConfigs"/>
        <w:rPr>
          <w:rStyle w:val="DevConfigGray"/>
        </w:rPr>
      </w:pPr>
      <w:r w:rsidRPr="005D1DA6">
        <w:rPr>
          <w:rStyle w:val="DevConfigGray"/>
        </w:rPr>
        <w:t>interface GigabitEthernet1/0/18</w:t>
      </w:r>
    </w:p>
    <w:p w14:paraId="1C4CEE85" w14:textId="77777777" w:rsidR="00B367BC" w:rsidRPr="005D1DA6" w:rsidRDefault="00B367BC" w:rsidP="005D1DA6">
      <w:pPr>
        <w:pStyle w:val="DevConfigs"/>
        <w:rPr>
          <w:rStyle w:val="DevConfigGray"/>
        </w:rPr>
      </w:pPr>
      <w:r w:rsidRPr="005D1DA6">
        <w:rPr>
          <w:rStyle w:val="DevConfigGray"/>
        </w:rPr>
        <w:t xml:space="preserve"> shutdown</w:t>
      </w:r>
    </w:p>
    <w:p w14:paraId="4E671971" w14:textId="77777777" w:rsidR="00B367BC" w:rsidRPr="005D1DA6" w:rsidRDefault="00B367BC" w:rsidP="005D1DA6">
      <w:pPr>
        <w:pStyle w:val="DevConfigs"/>
        <w:rPr>
          <w:rStyle w:val="DevConfigGray"/>
        </w:rPr>
      </w:pPr>
      <w:r w:rsidRPr="005D1DA6">
        <w:rPr>
          <w:rStyle w:val="DevConfigGray"/>
        </w:rPr>
        <w:t>!</w:t>
      </w:r>
    </w:p>
    <w:p w14:paraId="6447D592" w14:textId="77777777" w:rsidR="00B367BC" w:rsidRPr="005D1DA6" w:rsidRDefault="00B367BC" w:rsidP="005D1DA6">
      <w:pPr>
        <w:pStyle w:val="DevConfigs"/>
        <w:rPr>
          <w:rStyle w:val="DevConfigGray"/>
        </w:rPr>
      </w:pPr>
      <w:r w:rsidRPr="005D1DA6">
        <w:rPr>
          <w:rStyle w:val="DevConfigGray"/>
        </w:rPr>
        <w:t>interface GigabitEthernet1/0/19</w:t>
      </w:r>
    </w:p>
    <w:p w14:paraId="32D933DB" w14:textId="77777777" w:rsidR="00B367BC" w:rsidRPr="005D1DA6" w:rsidRDefault="00B367BC" w:rsidP="005D1DA6">
      <w:pPr>
        <w:pStyle w:val="DevConfigs"/>
        <w:rPr>
          <w:rStyle w:val="DevConfigGray"/>
        </w:rPr>
      </w:pPr>
      <w:r w:rsidRPr="005D1DA6">
        <w:rPr>
          <w:rStyle w:val="DevConfigGray"/>
        </w:rPr>
        <w:t xml:space="preserve"> shutdown</w:t>
      </w:r>
    </w:p>
    <w:p w14:paraId="51A72F06" w14:textId="77777777" w:rsidR="00B367BC" w:rsidRPr="005D1DA6" w:rsidRDefault="00B367BC" w:rsidP="005D1DA6">
      <w:pPr>
        <w:pStyle w:val="DevConfigs"/>
        <w:rPr>
          <w:rStyle w:val="DevConfigGray"/>
        </w:rPr>
      </w:pPr>
      <w:r w:rsidRPr="005D1DA6">
        <w:rPr>
          <w:rStyle w:val="DevConfigGray"/>
        </w:rPr>
        <w:t>!</w:t>
      </w:r>
    </w:p>
    <w:p w14:paraId="15C3EA8D" w14:textId="77777777" w:rsidR="00B367BC" w:rsidRPr="005D1DA6" w:rsidRDefault="00B367BC" w:rsidP="005D1DA6">
      <w:pPr>
        <w:pStyle w:val="DevConfigs"/>
        <w:rPr>
          <w:rStyle w:val="DevConfigGray"/>
        </w:rPr>
      </w:pPr>
      <w:r w:rsidRPr="005D1DA6">
        <w:rPr>
          <w:rStyle w:val="DevConfigGray"/>
        </w:rPr>
        <w:t>interface GigabitEthernet1/0/20</w:t>
      </w:r>
    </w:p>
    <w:p w14:paraId="1809CFE2" w14:textId="77777777" w:rsidR="00B367BC" w:rsidRPr="005D1DA6" w:rsidRDefault="00B367BC" w:rsidP="005D1DA6">
      <w:pPr>
        <w:pStyle w:val="DevConfigs"/>
        <w:rPr>
          <w:rStyle w:val="DevConfigGray"/>
        </w:rPr>
      </w:pPr>
      <w:r w:rsidRPr="005D1DA6">
        <w:rPr>
          <w:rStyle w:val="DevConfigGray"/>
        </w:rPr>
        <w:t xml:space="preserve"> shutdown</w:t>
      </w:r>
    </w:p>
    <w:p w14:paraId="4B78CE78" w14:textId="77777777" w:rsidR="00B367BC" w:rsidRPr="005D1DA6" w:rsidRDefault="00B367BC" w:rsidP="005D1DA6">
      <w:pPr>
        <w:pStyle w:val="DevConfigs"/>
        <w:rPr>
          <w:rStyle w:val="DevConfigGray"/>
        </w:rPr>
      </w:pPr>
      <w:r w:rsidRPr="005D1DA6">
        <w:rPr>
          <w:rStyle w:val="DevConfigGray"/>
        </w:rPr>
        <w:t>!</w:t>
      </w:r>
    </w:p>
    <w:p w14:paraId="7495A25D" w14:textId="77777777" w:rsidR="00B367BC" w:rsidRPr="005D1DA6" w:rsidRDefault="00B367BC" w:rsidP="005D1DA6">
      <w:pPr>
        <w:pStyle w:val="DevConfigs"/>
        <w:rPr>
          <w:rStyle w:val="DevConfigGray"/>
        </w:rPr>
      </w:pPr>
      <w:r w:rsidRPr="005D1DA6">
        <w:rPr>
          <w:rStyle w:val="DevConfigGray"/>
        </w:rPr>
        <w:t>interface GigabitEthernet1/0/21</w:t>
      </w:r>
    </w:p>
    <w:p w14:paraId="2B82C2A5" w14:textId="77777777" w:rsidR="00B367BC" w:rsidRPr="005D1DA6" w:rsidRDefault="00B367BC" w:rsidP="005D1DA6">
      <w:pPr>
        <w:pStyle w:val="DevConfigs"/>
        <w:rPr>
          <w:rStyle w:val="DevConfigGray"/>
        </w:rPr>
      </w:pPr>
      <w:r w:rsidRPr="005D1DA6">
        <w:rPr>
          <w:rStyle w:val="DevConfigGray"/>
        </w:rPr>
        <w:t xml:space="preserve"> shutdown</w:t>
      </w:r>
    </w:p>
    <w:p w14:paraId="52720D54" w14:textId="77777777" w:rsidR="00B367BC" w:rsidRPr="005D1DA6" w:rsidRDefault="00B367BC" w:rsidP="005D1DA6">
      <w:pPr>
        <w:pStyle w:val="DevConfigs"/>
        <w:rPr>
          <w:rStyle w:val="DevConfigGray"/>
        </w:rPr>
      </w:pPr>
      <w:r w:rsidRPr="005D1DA6">
        <w:rPr>
          <w:rStyle w:val="DevConfigGray"/>
        </w:rPr>
        <w:t>!</w:t>
      </w:r>
    </w:p>
    <w:p w14:paraId="7C76441A" w14:textId="77777777" w:rsidR="00B367BC" w:rsidRPr="005D1DA6" w:rsidRDefault="00B367BC" w:rsidP="005D1DA6">
      <w:pPr>
        <w:pStyle w:val="DevConfigs"/>
        <w:rPr>
          <w:rStyle w:val="DevConfigGray"/>
        </w:rPr>
      </w:pPr>
      <w:r w:rsidRPr="005D1DA6">
        <w:rPr>
          <w:rStyle w:val="DevConfigGray"/>
        </w:rPr>
        <w:t>interface GigabitEthernet1/0/22</w:t>
      </w:r>
    </w:p>
    <w:p w14:paraId="601F8B8F" w14:textId="77777777" w:rsidR="00B367BC" w:rsidRPr="005D1DA6" w:rsidRDefault="00B367BC" w:rsidP="005D1DA6">
      <w:pPr>
        <w:pStyle w:val="DevConfigs"/>
        <w:rPr>
          <w:rStyle w:val="DevConfigGray"/>
        </w:rPr>
      </w:pPr>
      <w:r w:rsidRPr="005D1DA6">
        <w:rPr>
          <w:rStyle w:val="DevConfigGray"/>
        </w:rPr>
        <w:t xml:space="preserve"> shutdown</w:t>
      </w:r>
    </w:p>
    <w:p w14:paraId="3539DF5E" w14:textId="77777777" w:rsidR="00B367BC" w:rsidRPr="005D1DA6" w:rsidRDefault="00B367BC" w:rsidP="005D1DA6">
      <w:pPr>
        <w:pStyle w:val="DevConfigs"/>
        <w:rPr>
          <w:rStyle w:val="DevConfigGray"/>
        </w:rPr>
      </w:pPr>
      <w:r w:rsidRPr="005D1DA6">
        <w:rPr>
          <w:rStyle w:val="DevConfigGray"/>
        </w:rPr>
        <w:t>!</w:t>
      </w:r>
    </w:p>
    <w:p w14:paraId="083ADAA4" w14:textId="77777777" w:rsidR="00B367BC" w:rsidRPr="005D1DA6" w:rsidRDefault="00B367BC" w:rsidP="005D1DA6">
      <w:pPr>
        <w:pStyle w:val="DevConfigs"/>
        <w:rPr>
          <w:rStyle w:val="DevConfigGray"/>
        </w:rPr>
      </w:pPr>
      <w:r w:rsidRPr="005D1DA6">
        <w:rPr>
          <w:rStyle w:val="DevConfigGray"/>
        </w:rPr>
        <w:t>interface GigabitEthernet1/0/23</w:t>
      </w:r>
    </w:p>
    <w:p w14:paraId="54E26F9D" w14:textId="77777777" w:rsidR="00B367BC" w:rsidRPr="005D1DA6" w:rsidRDefault="00B367BC" w:rsidP="005D1DA6">
      <w:pPr>
        <w:pStyle w:val="DevConfigs"/>
        <w:rPr>
          <w:rStyle w:val="DevConfigGray"/>
        </w:rPr>
      </w:pPr>
      <w:r w:rsidRPr="005D1DA6">
        <w:rPr>
          <w:rStyle w:val="DevConfigGray"/>
        </w:rPr>
        <w:t xml:space="preserve"> shutdown</w:t>
      </w:r>
    </w:p>
    <w:p w14:paraId="0DE0B00E" w14:textId="77777777" w:rsidR="00B367BC" w:rsidRPr="005D1DA6" w:rsidRDefault="00B367BC" w:rsidP="005D1DA6">
      <w:pPr>
        <w:pStyle w:val="DevConfigs"/>
        <w:rPr>
          <w:rStyle w:val="DevConfigGray"/>
        </w:rPr>
      </w:pPr>
      <w:r w:rsidRPr="005D1DA6">
        <w:rPr>
          <w:rStyle w:val="DevConfigGray"/>
        </w:rPr>
        <w:t>!</w:t>
      </w:r>
    </w:p>
    <w:p w14:paraId="7FCED0A4" w14:textId="77777777" w:rsidR="00B367BC" w:rsidRPr="005D1DA6" w:rsidRDefault="00B367BC" w:rsidP="005D1DA6">
      <w:pPr>
        <w:pStyle w:val="DevConfigs"/>
        <w:rPr>
          <w:rStyle w:val="DevConfigGray"/>
        </w:rPr>
      </w:pPr>
      <w:r w:rsidRPr="005D1DA6">
        <w:rPr>
          <w:rStyle w:val="DevConfigGray"/>
        </w:rPr>
        <w:t>interface GigabitEthernet1/0/24</w:t>
      </w:r>
    </w:p>
    <w:p w14:paraId="3C270F53" w14:textId="77777777" w:rsidR="00B367BC" w:rsidRPr="005D1DA6" w:rsidRDefault="00B367BC" w:rsidP="005D1DA6">
      <w:pPr>
        <w:pStyle w:val="DevConfigs"/>
        <w:rPr>
          <w:rStyle w:val="DevConfigGray"/>
        </w:rPr>
      </w:pPr>
      <w:r w:rsidRPr="005D1DA6">
        <w:rPr>
          <w:rStyle w:val="DevConfigGray"/>
        </w:rPr>
        <w:t xml:space="preserve"> shutdown</w:t>
      </w:r>
    </w:p>
    <w:p w14:paraId="4183C4C9" w14:textId="77777777" w:rsidR="00B367BC" w:rsidRPr="005D1DA6" w:rsidRDefault="00B367BC" w:rsidP="005D1DA6">
      <w:pPr>
        <w:pStyle w:val="DevConfigs"/>
        <w:rPr>
          <w:rStyle w:val="DevConfigGray"/>
        </w:rPr>
      </w:pPr>
      <w:r w:rsidRPr="005D1DA6">
        <w:rPr>
          <w:rStyle w:val="DevConfigGray"/>
        </w:rPr>
        <w:t>!</w:t>
      </w:r>
    </w:p>
    <w:p w14:paraId="7721207E" w14:textId="77777777" w:rsidR="00B367BC" w:rsidRPr="005D1DA6" w:rsidRDefault="00B367BC" w:rsidP="005D1DA6">
      <w:pPr>
        <w:pStyle w:val="DevConfigs"/>
        <w:rPr>
          <w:rStyle w:val="DevConfigGray"/>
        </w:rPr>
      </w:pPr>
      <w:r w:rsidRPr="005D1DA6">
        <w:rPr>
          <w:rStyle w:val="DevConfigGray"/>
        </w:rPr>
        <w:t>interface GigabitEthernet1/1/1</w:t>
      </w:r>
    </w:p>
    <w:p w14:paraId="4CE87AEF" w14:textId="77777777" w:rsidR="00B367BC" w:rsidRPr="005D1DA6" w:rsidRDefault="00B367BC" w:rsidP="005D1DA6">
      <w:pPr>
        <w:pStyle w:val="DevConfigs"/>
        <w:rPr>
          <w:rStyle w:val="DevConfigGray"/>
        </w:rPr>
      </w:pPr>
      <w:r w:rsidRPr="005D1DA6">
        <w:rPr>
          <w:rStyle w:val="DevConfigGray"/>
        </w:rPr>
        <w:t xml:space="preserve"> shutdown</w:t>
      </w:r>
    </w:p>
    <w:p w14:paraId="0DC0F1BA" w14:textId="77777777" w:rsidR="00B367BC" w:rsidRPr="005D1DA6" w:rsidRDefault="00B367BC" w:rsidP="005D1DA6">
      <w:pPr>
        <w:pStyle w:val="DevConfigs"/>
        <w:rPr>
          <w:rStyle w:val="DevConfigGray"/>
        </w:rPr>
      </w:pPr>
      <w:r w:rsidRPr="005D1DA6">
        <w:rPr>
          <w:rStyle w:val="DevConfigGray"/>
        </w:rPr>
        <w:t>!</w:t>
      </w:r>
    </w:p>
    <w:p w14:paraId="3E062A50" w14:textId="77777777" w:rsidR="00B367BC" w:rsidRPr="005D1DA6" w:rsidRDefault="00B367BC" w:rsidP="005D1DA6">
      <w:pPr>
        <w:pStyle w:val="DevConfigs"/>
        <w:rPr>
          <w:rStyle w:val="DevConfigGray"/>
        </w:rPr>
      </w:pPr>
      <w:r w:rsidRPr="005D1DA6">
        <w:rPr>
          <w:rStyle w:val="DevConfigGray"/>
        </w:rPr>
        <w:t>interface GigabitEthernet1/1/2</w:t>
      </w:r>
    </w:p>
    <w:p w14:paraId="0D920C51" w14:textId="77777777" w:rsidR="00B367BC" w:rsidRPr="005D1DA6" w:rsidRDefault="00B367BC" w:rsidP="005D1DA6">
      <w:pPr>
        <w:pStyle w:val="DevConfigs"/>
        <w:rPr>
          <w:rStyle w:val="DevConfigGray"/>
        </w:rPr>
      </w:pPr>
      <w:r w:rsidRPr="005D1DA6">
        <w:rPr>
          <w:rStyle w:val="DevConfigGray"/>
        </w:rPr>
        <w:t xml:space="preserve"> shutdown</w:t>
      </w:r>
    </w:p>
    <w:p w14:paraId="36EF3D51" w14:textId="77777777" w:rsidR="00B367BC" w:rsidRPr="005D1DA6" w:rsidRDefault="00B367BC" w:rsidP="005D1DA6">
      <w:pPr>
        <w:pStyle w:val="DevConfigs"/>
        <w:rPr>
          <w:rStyle w:val="DevConfigGray"/>
        </w:rPr>
      </w:pPr>
      <w:r w:rsidRPr="005D1DA6">
        <w:rPr>
          <w:rStyle w:val="DevConfigGray"/>
        </w:rPr>
        <w:t>!</w:t>
      </w:r>
    </w:p>
    <w:p w14:paraId="1310279E" w14:textId="77777777" w:rsidR="00B367BC" w:rsidRPr="005D1DA6" w:rsidRDefault="00B367BC" w:rsidP="005D1DA6">
      <w:pPr>
        <w:pStyle w:val="DevConfigs"/>
        <w:rPr>
          <w:rStyle w:val="DevConfigGray"/>
        </w:rPr>
      </w:pPr>
      <w:r w:rsidRPr="005D1DA6">
        <w:rPr>
          <w:rStyle w:val="DevConfigGray"/>
        </w:rPr>
        <w:t>interface GigabitEthernet1/1/3</w:t>
      </w:r>
    </w:p>
    <w:p w14:paraId="6DCC8E0B" w14:textId="77777777" w:rsidR="00B367BC" w:rsidRPr="005D1DA6" w:rsidRDefault="00B367BC" w:rsidP="005D1DA6">
      <w:pPr>
        <w:pStyle w:val="DevConfigs"/>
        <w:rPr>
          <w:rStyle w:val="DevConfigGray"/>
        </w:rPr>
      </w:pPr>
      <w:r w:rsidRPr="005D1DA6">
        <w:rPr>
          <w:rStyle w:val="DevConfigGray"/>
        </w:rPr>
        <w:t xml:space="preserve"> shutdown</w:t>
      </w:r>
    </w:p>
    <w:p w14:paraId="5B723E4C" w14:textId="77777777" w:rsidR="00B367BC" w:rsidRPr="005D1DA6" w:rsidRDefault="00B367BC" w:rsidP="005D1DA6">
      <w:pPr>
        <w:pStyle w:val="DevConfigs"/>
        <w:rPr>
          <w:rStyle w:val="DevConfigGray"/>
        </w:rPr>
      </w:pPr>
      <w:r w:rsidRPr="005D1DA6">
        <w:rPr>
          <w:rStyle w:val="DevConfigGray"/>
        </w:rPr>
        <w:t>!</w:t>
      </w:r>
    </w:p>
    <w:p w14:paraId="48CCBEA7" w14:textId="77777777" w:rsidR="00B367BC" w:rsidRPr="005D1DA6" w:rsidRDefault="00B367BC" w:rsidP="005D1DA6">
      <w:pPr>
        <w:pStyle w:val="DevConfigs"/>
        <w:rPr>
          <w:rStyle w:val="DevConfigGray"/>
        </w:rPr>
      </w:pPr>
      <w:r w:rsidRPr="005D1DA6">
        <w:rPr>
          <w:rStyle w:val="DevConfigGray"/>
        </w:rPr>
        <w:lastRenderedPageBreak/>
        <w:t>interface GigabitEthernet1/1/4</w:t>
      </w:r>
    </w:p>
    <w:p w14:paraId="71BAECB9" w14:textId="77777777" w:rsidR="00B367BC" w:rsidRPr="005D1DA6" w:rsidRDefault="00B367BC" w:rsidP="005D1DA6">
      <w:pPr>
        <w:pStyle w:val="DevConfigs"/>
        <w:rPr>
          <w:rStyle w:val="DevConfigGray"/>
        </w:rPr>
      </w:pPr>
      <w:r w:rsidRPr="005D1DA6">
        <w:rPr>
          <w:rStyle w:val="DevConfigGray"/>
        </w:rPr>
        <w:t xml:space="preserve"> shutdown</w:t>
      </w:r>
    </w:p>
    <w:p w14:paraId="2B18702A" w14:textId="77777777" w:rsidR="00B367BC" w:rsidRPr="005D1DA6" w:rsidRDefault="00B367BC" w:rsidP="005D1DA6">
      <w:pPr>
        <w:pStyle w:val="DevConfigs"/>
        <w:rPr>
          <w:rStyle w:val="DevConfigGray"/>
        </w:rPr>
      </w:pPr>
      <w:r w:rsidRPr="005D1DA6">
        <w:rPr>
          <w:rStyle w:val="DevConfigGray"/>
        </w:rPr>
        <w:t>!</w:t>
      </w:r>
    </w:p>
    <w:p w14:paraId="6393D7F1" w14:textId="77777777" w:rsidR="00B367BC" w:rsidRPr="005D1DA6" w:rsidRDefault="00B367BC" w:rsidP="005D1DA6">
      <w:pPr>
        <w:pStyle w:val="DevConfigs"/>
        <w:rPr>
          <w:rStyle w:val="DevConfigGray"/>
        </w:rPr>
      </w:pPr>
      <w:r w:rsidRPr="005D1DA6">
        <w:rPr>
          <w:rStyle w:val="DevConfigGray"/>
        </w:rPr>
        <w:t>interface Vlan1</w:t>
      </w:r>
    </w:p>
    <w:p w14:paraId="39D02CD7" w14:textId="77777777" w:rsidR="00B367BC" w:rsidRPr="005D1DA6" w:rsidRDefault="00B367BC" w:rsidP="005D1DA6">
      <w:pPr>
        <w:pStyle w:val="DevConfigs"/>
        <w:rPr>
          <w:rStyle w:val="DevConfigGray"/>
        </w:rPr>
      </w:pPr>
      <w:r w:rsidRPr="005D1DA6">
        <w:rPr>
          <w:rStyle w:val="DevConfigGray"/>
        </w:rPr>
        <w:t xml:space="preserve"> no </w:t>
      </w:r>
      <w:proofErr w:type="spellStart"/>
      <w:r w:rsidRPr="005D1DA6">
        <w:rPr>
          <w:rStyle w:val="DevConfigGray"/>
        </w:rPr>
        <w:t>ip</w:t>
      </w:r>
      <w:proofErr w:type="spellEnd"/>
      <w:r w:rsidRPr="005D1DA6">
        <w:rPr>
          <w:rStyle w:val="DevConfigGray"/>
        </w:rPr>
        <w:t xml:space="preserve"> address</w:t>
      </w:r>
    </w:p>
    <w:p w14:paraId="02550A5A" w14:textId="77777777" w:rsidR="00B367BC" w:rsidRPr="005D1DA6" w:rsidRDefault="00B367BC" w:rsidP="005D1DA6">
      <w:pPr>
        <w:pStyle w:val="DevConfigs"/>
        <w:rPr>
          <w:rStyle w:val="DevConfigGray"/>
        </w:rPr>
      </w:pPr>
      <w:r w:rsidRPr="005D1DA6">
        <w:rPr>
          <w:rStyle w:val="DevConfigGray"/>
        </w:rPr>
        <w:t>!</w:t>
      </w:r>
    </w:p>
    <w:p w14:paraId="050EA0D2" w14:textId="77777777" w:rsidR="008F0463" w:rsidRPr="008F0463" w:rsidRDefault="008F0463" w:rsidP="008F0463">
      <w:pPr>
        <w:pStyle w:val="DevConfigs"/>
        <w:rPr>
          <w:rStyle w:val="DevConfigGray"/>
        </w:rPr>
      </w:pPr>
      <w:r w:rsidRPr="008F0463">
        <w:rPr>
          <w:rStyle w:val="DevConfigGray"/>
        </w:rPr>
        <w:t>interface Vlan2</w:t>
      </w:r>
    </w:p>
    <w:p w14:paraId="1D3C392F" w14:textId="77777777" w:rsidR="008F0463" w:rsidRPr="008F0463" w:rsidRDefault="008F0463" w:rsidP="008F0463">
      <w:pPr>
        <w:pStyle w:val="DevConfigs"/>
        <w:rPr>
          <w:rStyle w:val="DevConfigGray"/>
        </w:rPr>
      </w:pPr>
      <w:r w:rsidRPr="008F0463">
        <w:rPr>
          <w:rStyle w:val="DevConfigGray"/>
        </w:rPr>
        <w:t xml:space="preserve"> </w:t>
      </w:r>
      <w:proofErr w:type="spellStart"/>
      <w:r w:rsidRPr="008F0463">
        <w:rPr>
          <w:rStyle w:val="DevConfigGray"/>
        </w:rPr>
        <w:t>ip</w:t>
      </w:r>
      <w:proofErr w:type="spellEnd"/>
      <w:r w:rsidRPr="008F0463">
        <w:rPr>
          <w:rStyle w:val="DevConfigGray"/>
        </w:rPr>
        <w:t xml:space="preserve"> address 10.0.2.1 255.255.255.0</w:t>
      </w:r>
    </w:p>
    <w:p w14:paraId="2A6A8FF3" w14:textId="77777777" w:rsidR="008F0463" w:rsidRPr="008F0463" w:rsidRDefault="008F0463" w:rsidP="008F0463">
      <w:pPr>
        <w:pStyle w:val="DevConfigs"/>
        <w:rPr>
          <w:rStyle w:val="DevConfigGray"/>
        </w:rPr>
      </w:pPr>
      <w:r w:rsidRPr="008F0463">
        <w:rPr>
          <w:rStyle w:val="DevConfigGray"/>
        </w:rPr>
        <w:t xml:space="preserve"> standby version 2</w:t>
      </w:r>
    </w:p>
    <w:p w14:paraId="552128E1" w14:textId="77777777" w:rsidR="008F0463" w:rsidRPr="008F0463" w:rsidRDefault="008F0463" w:rsidP="008F0463">
      <w:pPr>
        <w:pStyle w:val="DevConfigs"/>
        <w:rPr>
          <w:rStyle w:val="DevConfigGray"/>
        </w:rPr>
      </w:pPr>
      <w:r w:rsidRPr="008F0463">
        <w:rPr>
          <w:rStyle w:val="DevConfigGray"/>
        </w:rPr>
        <w:t xml:space="preserve"> standby 2 </w:t>
      </w:r>
      <w:proofErr w:type="spellStart"/>
      <w:r w:rsidRPr="008F0463">
        <w:rPr>
          <w:rStyle w:val="DevConfigGray"/>
        </w:rPr>
        <w:t>ip</w:t>
      </w:r>
      <w:proofErr w:type="spellEnd"/>
      <w:r w:rsidRPr="008F0463">
        <w:rPr>
          <w:rStyle w:val="DevConfigGray"/>
        </w:rPr>
        <w:t xml:space="preserve"> 10.0.2.254</w:t>
      </w:r>
    </w:p>
    <w:p w14:paraId="742A2424" w14:textId="77777777" w:rsidR="008F0463" w:rsidRPr="008F0463" w:rsidRDefault="008F0463" w:rsidP="008F0463">
      <w:pPr>
        <w:pStyle w:val="DevConfigs"/>
        <w:rPr>
          <w:rStyle w:val="DevConfigGray"/>
        </w:rPr>
      </w:pPr>
      <w:r w:rsidRPr="008F0463">
        <w:rPr>
          <w:rStyle w:val="DevConfigGray"/>
        </w:rPr>
        <w:t xml:space="preserve"> standby 2 priority 150</w:t>
      </w:r>
    </w:p>
    <w:p w14:paraId="0FB96235" w14:textId="77777777" w:rsidR="008F0463" w:rsidRPr="008F0463" w:rsidRDefault="008F0463" w:rsidP="008F0463">
      <w:pPr>
        <w:pStyle w:val="DevConfigs"/>
        <w:rPr>
          <w:rStyle w:val="DevConfigGray"/>
        </w:rPr>
      </w:pPr>
      <w:r w:rsidRPr="008F0463">
        <w:rPr>
          <w:rStyle w:val="DevConfigGray"/>
        </w:rPr>
        <w:t xml:space="preserve"> standby 2 preempt</w:t>
      </w:r>
    </w:p>
    <w:p w14:paraId="55F938BC" w14:textId="77777777" w:rsidR="008F0463" w:rsidRPr="008F0463" w:rsidRDefault="008F0463" w:rsidP="008F0463">
      <w:pPr>
        <w:pStyle w:val="DevConfigs"/>
        <w:rPr>
          <w:rStyle w:val="DevConfigGray"/>
        </w:rPr>
      </w:pPr>
      <w:r w:rsidRPr="008F0463">
        <w:rPr>
          <w:rStyle w:val="DevConfigGray"/>
        </w:rPr>
        <w:t xml:space="preserve"> standby 2 track 4 decrement 60</w:t>
      </w:r>
    </w:p>
    <w:p w14:paraId="550267F3" w14:textId="77777777" w:rsidR="008F0463" w:rsidRPr="008F0463" w:rsidRDefault="008F0463" w:rsidP="008F0463">
      <w:pPr>
        <w:pStyle w:val="DevConfigs"/>
        <w:rPr>
          <w:rStyle w:val="DevConfigGray"/>
        </w:rPr>
      </w:pPr>
      <w:r w:rsidRPr="008F0463">
        <w:rPr>
          <w:rStyle w:val="DevConfigGray"/>
        </w:rPr>
        <w:t xml:space="preserve"> standby 26 ipv6 </w:t>
      </w:r>
      <w:proofErr w:type="spellStart"/>
      <w:r w:rsidRPr="008F0463">
        <w:rPr>
          <w:rStyle w:val="DevConfigGray"/>
        </w:rPr>
        <w:t>autoconfig</w:t>
      </w:r>
      <w:proofErr w:type="spellEnd"/>
    </w:p>
    <w:p w14:paraId="585AC572" w14:textId="77777777" w:rsidR="008F0463" w:rsidRPr="008F0463" w:rsidRDefault="008F0463" w:rsidP="008F0463">
      <w:pPr>
        <w:pStyle w:val="DevConfigs"/>
        <w:rPr>
          <w:rStyle w:val="DevConfigGray"/>
        </w:rPr>
      </w:pPr>
      <w:r w:rsidRPr="008F0463">
        <w:rPr>
          <w:rStyle w:val="DevConfigGray"/>
        </w:rPr>
        <w:t xml:space="preserve"> standby 26 priority 150</w:t>
      </w:r>
    </w:p>
    <w:p w14:paraId="2D557D08" w14:textId="77777777" w:rsidR="008F0463" w:rsidRPr="008F0463" w:rsidRDefault="008F0463" w:rsidP="008F0463">
      <w:pPr>
        <w:pStyle w:val="DevConfigs"/>
        <w:rPr>
          <w:rStyle w:val="DevConfigGray"/>
        </w:rPr>
      </w:pPr>
      <w:r w:rsidRPr="008F0463">
        <w:rPr>
          <w:rStyle w:val="DevConfigGray"/>
        </w:rPr>
        <w:t xml:space="preserve"> standby 26 preempt</w:t>
      </w:r>
    </w:p>
    <w:p w14:paraId="43AA74D9" w14:textId="77777777" w:rsidR="008F0463" w:rsidRPr="008F0463" w:rsidRDefault="008F0463" w:rsidP="008F0463">
      <w:pPr>
        <w:pStyle w:val="DevConfigs"/>
        <w:rPr>
          <w:rStyle w:val="DevConfigGray"/>
        </w:rPr>
      </w:pPr>
      <w:r w:rsidRPr="008F0463">
        <w:rPr>
          <w:rStyle w:val="DevConfigGray"/>
        </w:rPr>
        <w:t xml:space="preserve"> standby 26 track 4 decrement 60</w:t>
      </w:r>
    </w:p>
    <w:p w14:paraId="7D51739B" w14:textId="77777777" w:rsidR="008F0463" w:rsidRPr="008F0463" w:rsidRDefault="008F0463" w:rsidP="008F0463">
      <w:pPr>
        <w:pStyle w:val="DevConfigs"/>
        <w:rPr>
          <w:rStyle w:val="DevConfigGray"/>
        </w:rPr>
      </w:pPr>
      <w:r w:rsidRPr="008F0463">
        <w:rPr>
          <w:rStyle w:val="DevConfigGray"/>
        </w:rPr>
        <w:t xml:space="preserve"> ipv6 address FE</w:t>
      </w:r>
      <w:proofErr w:type="gramStart"/>
      <w:r w:rsidRPr="008F0463">
        <w:rPr>
          <w:rStyle w:val="DevConfigGray"/>
        </w:rPr>
        <w:t>80::</w:t>
      </w:r>
      <w:proofErr w:type="gramEnd"/>
      <w:r w:rsidRPr="008F0463">
        <w:rPr>
          <w:rStyle w:val="DevConfigGray"/>
        </w:rPr>
        <w:t>D1:2 link-local</w:t>
      </w:r>
    </w:p>
    <w:p w14:paraId="38CD0C27" w14:textId="77777777" w:rsidR="008F0463" w:rsidRPr="008F0463" w:rsidRDefault="008F0463" w:rsidP="008F0463">
      <w:pPr>
        <w:pStyle w:val="DevConfigs"/>
        <w:rPr>
          <w:rStyle w:val="DevConfigGray"/>
        </w:rPr>
      </w:pPr>
      <w:r w:rsidRPr="008F0463">
        <w:rPr>
          <w:rStyle w:val="DevConfigGray"/>
        </w:rPr>
        <w:t xml:space="preserve"> ipv6 address 2001:DB</w:t>
      </w:r>
      <w:proofErr w:type="gramStart"/>
      <w:r w:rsidRPr="008F0463">
        <w:rPr>
          <w:rStyle w:val="DevConfigGray"/>
        </w:rPr>
        <w:t>8:ACAD</w:t>
      </w:r>
      <w:proofErr w:type="gramEnd"/>
      <w:r w:rsidRPr="008F0463">
        <w:rPr>
          <w:rStyle w:val="DevConfigGray"/>
        </w:rPr>
        <w:t>:2::1/64</w:t>
      </w:r>
    </w:p>
    <w:p w14:paraId="2D57FDF9" w14:textId="77777777" w:rsidR="008F0463" w:rsidRPr="008F0463" w:rsidRDefault="008F0463" w:rsidP="008F0463">
      <w:pPr>
        <w:pStyle w:val="DevConfigs"/>
        <w:rPr>
          <w:rStyle w:val="DevConfigGray"/>
        </w:rPr>
      </w:pPr>
      <w:r w:rsidRPr="008F0463">
        <w:rPr>
          <w:rStyle w:val="DevConfigGray"/>
        </w:rPr>
        <w:t xml:space="preserve"> ipv6 </w:t>
      </w:r>
      <w:proofErr w:type="spellStart"/>
      <w:r w:rsidRPr="008F0463">
        <w:rPr>
          <w:rStyle w:val="DevConfigGray"/>
        </w:rPr>
        <w:t>ospf</w:t>
      </w:r>
      <w:proofErr w:type="spellEnd"/>
      <w:r w:rsidRPr="008F0463">
        <w:rPr>
          <w:rStyle w:val="DevConfigGray"/>
        </w:rPr>
        <w:t xml:space="preserve"> 6 area 0</w:t>
      </w:r>
    </w:p>
    <w:p w14:paraId="23B71014" w14:textId="77777777" w:rsidR="008F0463" w:rsidRPr="008F0463" w:rsidRDefault="008F0463" w:rsidP="008F0463">
      <w:pPr>
        <w:pStyle w:val="DevConfigs"/>
        <w:rPr>
          <w:rStyle w:val="DevConfigGray"/>
        </w:rPr>
      </w:pPr>
      <w:r w:rsidRPr="008F0463">
        <w:rPr>
          <w:rStyle w:val="DevConfigGray"/>
        </w:rPr>
        <w:t>!</w:t>
      </w:r>
    </w:p>
    <w:p w14:paraId="40F081D8" w14:textId="77777777" w:rsidR="008F0463" w:rsidRPr="008F0463" w:rsidRDefault="008F0463" w:rsidP="008F0463">
      <w:pPr>
        <w:pStyle w:val="DevConfigs"/>
        <w:rPr>
          <w:rStyle w:val="DevConfigGray"/>
        </w:rPr>
      </w:pPr>
      <w:r w:rsidRPr="008F0463">
        <w:rPr>
          <w:rStyle w:val="DevConfigGray"/>
        </w:rPr>
        <w:t>interface Vlan3</w:t>
      </w:r>
    </w:p>
    <w:p w14:paraId="65B2063F" w14:textId="77777777" w:rsidR="008F0463" w:rsidRPr="008F0463" w:rsidRDefault="008F0463" w:rsidP="008F0463">
      <w:pPr>
        <w:pStyle w:val="DevConfigs"/>
        <w:rPr>
          <w:rStyle w:val="DevConfigGray"/>
        </w:rPr>
      </w:pPr>
      <w:r w:rsidRPr="008F0463">
        <w:rPr>
          <w:rStyle w:val="DevConfigGray"/>
        </w:rPr>
        <w:t xml:space="preserve"> </w:t>
      </w:r>
      <w:proofErr w:type="spellStart"/>
      <w:r w:rsidRPr="008F0463">
        <w:rPr>
          <w:rStyle w:val="DevConfigGray"/>
        </w:rPr>
        <w:t>ip</w:t>
      </w:r>
      <w:proofErr w:type="spellEnd"/>
      <w:r w:rsidRPr="008F0463">
        <w:rPr>
          <w:rStyle w:val="DevConfigGray"/>
        </w:rPr>
        <w:t xml:space="preserve"> address 10.0.3.1 255.255.255.0</w:t>
      </w:r>
    </w:p>
    <w:p w14:paraId="79A6835D" w14:textId="77777777" w:rsidR="008F0463" w:rsidRPr="008F0463" w:rsidRDefault="008F0463" w:rsidP="008F0463">
      <w:pPr>
        <w:pStyle w:val="DevConfigs"/>
        <w:rPr>
          <w:rStyle w:val="DevConfigGray"/>
        </w:rPr>
      </w:pPr>
      <w:r w:rsidRPr="008F0463">
        <w:rPr>
          <w:rStyle w:val="DevConfigGray"/>
        </w:rPr>
        <w:t xml:space="preserve"> standby version 2</w:t>
      </w:r>
    </w:p>
    <w:p w14:paraId="040A76E2" w14:textId="77777777" w:rsidR="008F0463" w:rsidRPr="008F0463" w:rsidRDefault="008F0463" w:rsidP="008F0463">
      <w:pPr>
        <w:pStyle w:val="DevConfigs"/>
        <w:rPr>
          <w:rStyle w:val="DevConfigGray"/>
        </w:rPr>
      </w:pPr>
      <w:r w:rsidRPr="008F0463">
        <w:rPr>
          <w:rStyle w:val="DevConfigGray"/>
        </w:rPr>
        <w:t xml:space="preserve"> standby 3 </w:t>
      </w:r>
      <w:proofErr w:type="spellStart"/>
      <w:r w:rsidRPr="008F0463">
        <w:rPr>
          <w:rStyle w:val="DevConfigGray"/>
        </w:rPr>
        <w:t>ip</w:t>
      </w:r>
      <w:proofErr w:type="spellEnd"/>
      <w:r w:rsidRPr="008F0463">
        <w:rPr>
          <w:rStyle w:val="DevConfigGray"/>
        </w:rPr>
        <w:t xml:space="preserve"> 10.0.3.254</w:t>
      </w:r>
    </w:p>
    <w:p w14:paraId="207F6564" w14:textId="77777777" w:rsidR="008F0463" w:rsidRPr="008F0463" w:rsidRDefault="008F0463" w:rsidP="008F0463">
      <w:pPr>
        <w:pStyle w:val="DevConfigs"/>
        <w:rPr>
          <w:rStyle w:val="DevConfigGray"/>
        </w:rPr>
      </w:pPr>
      <w:r w:rsidRPr="008F0463">
        <w:rPr>
          <w:rStyle w:val="DevConfigGray"/>
        </w:rPr>
        <w:t xml:space="preserve"> standby 3 preempt</w:t>
      </w:r>
    </w:p>
    <w:p w14:paraId="52616406" w14:textId="77777777" w:rsidR="008F0463" w:rsidRPr="008F0463" w:rsidRDefault="008F0463" w:rsidP="008F0463">
      <w:pPr>
        <w:pStyle w:val="DevConfigs"/>
        <w:rPr>
          <w:rStyle w:val="DevConfigGray"/>
        </w:rPr>
      </w:pPr>
      <w:r w:rsidRPr="008F0463">
        <w:rPr>
          <w:rStyle w:val="DevConfigGray"/>
        </w:rPr>
        <w:t xml:space="preserve"> standby 3 track 4 decrement 60</w:t>
      </w:r>
    </w:p>
    <w:p w14:paraId="7D472AF1" w14:textId="77777777" w:rsidR="008F0463" w:rsidRPr="008F0463" w:rsidRDefault="008F0463" w:rsidP="008F0463">
      <w:pPr>
        <w:pStyle w:val="DevConfigs"/>
        <w:rPr>
          <w:rStyle w:val="DevConfigGray"/>
        </w:rPr>
      </w:pPr>
      <w:r w:rsidRPr="008F0463">
        <w:rPr>
          <w:rStyle w:val="DevConfigGray"/>
        </w:rPr>
        <w:t xml:space="preserve"> standby 36 ipv6 </w:t>
      </w:r>
      <w:proofErr w:type="spellStart"/>
      <w:r w:rsidRPr="008F0463">
        <w:rPr>
          <w:rStyle w:val="DevConfigGray"/>
        </w:rPr>
        <w:t>autoconfig</w:t>
      </w:r>
      <w:proofErr w:type="spellEnd"/>
    </w:p>
    <w:p w14:paraId="2E476DEA" w14:textId="77777777" w:rsidR="008F0463" w:rsidRPr="008F0463" w:rsidRDefault="008F0463" w:rsidP="008F0463">
      <w:pPr>
        <w:pStyle w:val="DevConfigs"/>
        <w:rPr>
          <w:rStyle w:val="DevConfigGray"/>
        </w:rPr>
      </w:pPr>
      <w:r w:rsidRPr="008F0463">
        <w:rPr>
          <w:rStyle w:val="DevConfigGray"/>
        </w:rPr>
        <w:t xml:space="preserve"> standby 36 preempt</w:t>
      </w:r>
    </w:p>
    <w:p w14:paraId="05508859" w14:textId="77777777" w:rsidR="008F0463" w:rsidRPr="008F0463" w:rsidRDefault="008F0463" w:rsidP="008F0463">
      <w:pPr>
        <w:pStyle w:val="DevConfigs"/>
        <w:rPr>
          <w:rStyle w:val="DevConfigGray"/>
        </w:rPr>
      </w:pPr>
      <w:r w:rsidRPr="008F0463">
        <w:rPr>
          <w:rStyle w:val="DevConfigGray"/>
        </w:rPr>
        <w:t xml:space="preserve"> standby 36 track 4 decrement 60</w:t>
      </w:r>
    </w:p>
    <w:p w14:paraId="7D8B65BE" w14:textId="77777777" w:rsidR="008F0463" w:rsidRPr="008F0463" w:rsidRDefault="008F0463" w:rsidP="008F0463">
      <w:pPr>
        <w:pStyle w:val="DevConfigs"/>
        <w:rPr>
          <w:rStyle w:val="DevConfigGray"/>
        </w:rPr>
      </w:pPr>
      <w:r w:rsidRPr="008F0463">
        <w:rPr>
          <w:rStyle w:val="DevConfigGray"/>
        </w:rPr>
        <w:t xml:space="preserve"> ipv6 address FE</w:t>
      </w:r>
      <w:proofErr w:type="gramStart"/>
      <w:r w:rsidRPr="008F0463">
        <w:rPr>
          <w:rStyle w:val="DevConfigGray"/>
        </w:rPr>
        <w:t>80::</w:t>
      </w:r>
      <w:proofErr w:type="gramEnd"/>
      <w:r w:rsidRPr="008F0463">
        <w:rPr>
          <w:rStyle w:val="DevConfigGray"/>
        </w:rPr>
        <w:t>D1:3 link-local</w:t>
      </w:r>
    </w:p>
    <w:p w14:paraId="67CB18B1" w14:textId="77777777" w:rsidR="008F0463" w:rsidRPr="008F0463" w:rsidRDefault="008F0463" w:rsidP="008F0463">
      <w:pPr>
        <w:pStyle w:val="DevConfigs"/>
        <w:rPr>
          <w:rStyle w:val="DevConfigGray"/>
        </w:rPr>
      </w:pPr>
      <w:r w:rsidRPr="008F0463">
        <w:rPr>
          <w:rStyle w:val="DevConfigGray"/>
        </w:rPr>
        <w:t xml:space="preserve"> ipv6 address 2001:DB</w:t>
      </w:r>
      <w:proofErr w:type="gramStart"/>
      <w:r w:rsidRPr="008F0463">
        <w:rPr>
          <w:rStyle w:val="DevConfigGray"/>
        </w:rPr>
        <w:t>8:ACAD</w:t>
      </w:r>
      <w:proofErr w:type="gramEnd"/>
      <w:r w:rsidRPr="008F0463">
        <w:rPr>
          <w:rStyle w:val="DevConfigGray"/>
        </w:rPr>
        <w:t>:3::1/64</w:t>
      </w:r>
    </w:p>
    <w:p w14:paraId="0675792E" w14:textId="724BC2A5" w:rsidR="008F0463" w:rsidRPr="005D1DA6" w:rsidRDefault="008F0463" w:rsidP="005D1DA6">
      <w:pPr>
        <w:pStyle w:val="DevConfigs"/>
        <w:rPr>
          <w:rStyle w:val="DevConfigGray"/>
        </w:rPr>
      </w:pPr>
      <w:r w:rsidRPr="008F0463">
        <w:rPr>
          <w:rStyle w:val="DevConfigGray"/>
        </w:rPr>
        <w:t xml:space="preserve"> ipv6 </w:t>
      </w:r>
      <w:proofErr w:type="spellStart"/>
      <w:r w:rsidRPr="008F0463">
        <w:rPr>
          <w:rStyle w:val="DevConfigGray"/>
        </w:rPr>
        <w:t>ospf</w:t>
      </w:r>
      <w:proofErr w:type="spellEnd"/>
      <w:r w:rsidRPr="008F0463">
        <w:rPr>
          <w:rStyle w:val="DevConfigGray"/>
        </w:rPr>
        <w:t xml:space="preserve"> 6 area 0</w:t>
      </w:r>
    </w:p>
    <w:p w14:paraId="1C48C584" w14:textId="77777777" w:rsidR="00B367BC" w:rsidRPr="005D1DA6" w:rsidRDefault="00B367BC" w:rsidP="005D1DA6">
      <w:pPr>
        <w:pStyle w:val="DevConfigs"/>
        <w:rPr>
          <w:rStyle w:val="DevConfigGray"/>
        </w:rPr>
      </w:pPr>
      <w:r w:rsidRPr="005D1DA6">
        <w:rPr>
          <w:rStyle w:val="DevConfigGray"/>
        </w:rPr>
        <w:t>!</w:t>
      </w:r>
    </w:p>
    <w:p w14:paraId="2ECE1665" w14:textId="77777777" w:rsidR="00B367BC" w:rsidRPr="005D1DA6" w:rsidRDefault="00B367BC" w:rsidP="005D1DA6">
      <w:pPr>
        <w:pStyle w:val="DevConfigs"/>
        <w:rPr>
          <w:rStyle w:val="DevConfigGray"/>
        </w:rPr>
      </w:pPr>
      <w:r w:rsidRPr="005D1DA6">
        <w:rPr>
          <w:rStyle w:val="DevConfigGray"/>
        </w:rPr>
        <w:t xml:space="preserve">router </w:t>
      </w:r>
      <w:proofErr w:type="spellStart"/>
      <w:r w:rsidRPr="005D1DA6">
        <w:rPr>
          <w:rStyle w:val="DevConfigGray"/>
        </w:rPr>
        <w:t>ospf</w:t>
      </w:r>
      <w:proofErr w:type="spellEnd"/>
      <w:r w:rsidRPr="005D1DA6">
        <w:rPr>
          <w:rStyle w:val="DevConfigGray"/>
        </w:rPr>
        <w:t xml:space="preserve"> 4</w:t>
      </w:r>
    </w:p>
    <w:p w14:paraId="333DF86F" w14:textId="77777777" w:rsidR="00B367BC" w:rsidRPr="005D1DA6" w:rsidRDefault="00B367BC" w:rsidP="005D1DA6">
      <w:pPr>
        <w:pStyle w:val="DevConfigs"/>
        <w:rPr>
          <w:rStyle w:val="DevConfigGray"/>
        </w:rPr>
      </w:pPr>
      <w:r w:rsidRPr="005D1DA6">
        <w:rPr>
          <w:rStyle w:val="DevConfigGray"/>
        </w:rPr>
        <w:t xml:space="preserve"> router-id 0.13.1.4</w:t>
      </w:r>
    </w:p>
    <w:p w14:paraId="6B7088B2" w14:textId="77777777" w:rsidR="00B367BC" w:rsidRPr="005D1DA6" w:rsidRDefault="00B367BC" w:rsidP="005D1DA6">
      <w:pPr>
        <w:pStyle w:val="DevConfigs"/>
        <w:rPr>
          <w:rStyle w:val="DevConfigGray"/>
        </w:rPr>
      </w:pPr>
      <w:r w:rsidRPr="005D1DA6">
        <w:rPr>
          <w:rStyle w:val="DevConfigGray"/>
        </w:rPr>
        <w:t xml:space="preserve"> passive-interface Vlan2</w:t>
      </w:r>
    </w:p>
    <w:p w14:paraId="573914B7" w14:textId="77777777" w:rsidR="00B367BC" w:rsidRPr="005D1DA6" w:rsidRDefault="00B367BC" w:rsidP="005D1DA6">
      <w:pPr>
        <w:pStyle w:val="DevConfigs"/>
        <w:rPr>
          <w:rStyle w:val="DevConfigGray"/>
        </w:rPr>
      </w:pPr>
      <w:r w:rsidRPr="005D1DA6">
        <w:rPr>
          <w:rStyle w:val="DevConfigGray"/>
        </w:rPr>
        <w:t xml:space="preserve"> passive-interface Vlan3</w:t>
      </w:r>
    </w:p>
    <w:p w14:paraId="43DC9AA7" w14:textId="77777777" w:rsidR="00B367BC" w:rsidRPr="005D1DA6" w:rsidRDefault="00B367BC" w:rsidP="005D1DA6">
      <w:pPr>
        <w:pStyle w:val="DevConfigs"/>
        <w:rPr>
          <w:rStyle w:val="DevConfigGray"/>
        </w:rPr>
      </w:pPr>
      <w:r w:rsidRPr="005D1DA6">
        <w:rPr>
          <w:rStyle w:val="DevConfigGray"/>
        </w:rPr>
        <w:t xml:space="preserve"> network 10.0.0.0 0.0.255.255 area 0</w:t>
      </w:r>
    </w:p>
    <w:p w14:paraId="0125E146" w14:textId="77777777" w:rsidR="00B367BC" w:rsidRPr="005D1DA6" w:rsidRDefault="00B367BC" w:rsidP="005D1DA6">
      <w:pPr>
        <w:pStyle w:val="DevConfigs"/>
        <w:rPr>
          <w:rStyle w:val="DevConfigGray"/>
        </w:rPr>
      </w:pPr>
      <w:r w:rsidRPr="005D1DA6">
        <w:rPr>
          <w:rStyle w:val="DevConfigGray"/>
        </w:rPr>
        <w:t xml:space="preserve"> network 172.16.1.0 0.0.0.255 area 0</w:t>
      </w:r>
    </w:p>
    <w:p w14:paraId="253FDD6C" w14:textId="77777777" w:rsidR="00B367BC" w:rsidRPr="005D1DA6" w:rsidRDefault="00B367BC" w:rsidP="005D1DA6">
      <w:pPr>
        <w:pStyle w:val="DevConfigs"/>
        <w:rPr>
          <w:rStyle w:val="DevConfigGray"/>
        </w:rPr>
      </w:pPr>
      <w:r w:rsidRPr="005D1DA6">
        <w:rPr>
          <w:rStyle w:val="DevConfigGray"/>
        </w:rPr>
        <w:t>!</w:t>
      </w:r>
    </w:p>
    <w:p w14:paraId="1E1E4B69" w14:textId="77777777" w:rsidR="00B367BC" w:rsidRPr="005D1DA6" w:rsidRDefault="00B367BC" w:rsidP="005D1DA6">
      <w:pPr>
        <w:pStyle w:val="DevConfigs"/>
        <w:rPr>
          <w:rStyle w:val="DevConfigGray"/>
        </w:rPr>
      </w:pPr>
      <w:proofErr w:type="spellStart"/>
      <w:r w:rsidRPr="005D1DA6">
        <w:rPr>
          <w:rStyle w:val="DevConfigGray"/>
        </w:rPr>
        <w:t>ip</w:t>
      </w:r>
      <w:proofErr w:type="spellEnd"/>
      <w:r w:rsidRPr="005D1DA6">
        <w:rPr>
          <w:rStyle w:val="DevConfigGray"/>
        </w:rPr>
        <w:t xml:space="preserve"> forward-protocol </w:t>
      </w:r>
      <w:proofErr w:type="spellStart"/>
      <w:r w:rsidRPr="005D1DA6">
        <w:rPr>
          <w:rStyle w:val="DevConfigGray"/>
        </w:rPr>
        <w:t>nd</w:t>
      </w:r>
      <w:proofErr w:type="spellEnd"/>
    </w:p>
    <w:p w14:paraId="0B3FAB97" w14:textId="77777777" w:rsidR="00B367BC" w:rsidRPr="005D1DA6" w:rsidRDefault="00B367BC" w:rsidP="005D1DA6">
      <w:pPr>
        <w:pStyle w:val="DevConfigs"/>
        <w:rPr>
          <w:rStyle w:val="DevConfigGray"/>
        </w:rPr>
      </w:pPr>
      <w:proofErr w:type="spellStart"/>
      <w:r w:rsidRPr="005D1DA6">
        <w:rPr>
          <w:rStyle w:val="DevConfigGray"/>
        </w:rPr>
        <w:t>ip</w:t>
      </w:r>
      <w:proofErr w:type="spellEnd"/>
      <w:r w:rsidRPr="005D1DA6">
        <w:rPr>
          <w:rStyle w:val="DevConfigGray"/>
        </w:rPr>
        <w:t xml:space="preserve"> http server</w:t>
      </w:r>
    </w:p>
    <w:p w14:paraId="24A670AC" w14:textId="77777777" w:rsidR="00B367BC" w:rsidRPr="005D1DA6" w:rsidRDefault="00B367BC" w:rsidP="005D1DA6">
      <w:pPr>
        <w:pStyle w:val="DevConfigs"/>
        <w:rPr>
          <w:rStyle w:val="DevConfigGray"/>
        </w:rPr>
      </w:pPr>
      <w:proofErr w:type="spellStart"/>
      <w:r w:rsidRPr="005D1DA6">
        <w:rPr>
          <w:rStyle w:val="DevConfigGray"/>
        </w:rPr>
        <w:t>ip</w:t>
      </w:r>
      <w:proofErr w:type="spellEnd"/>
      <w:r w:rsidRPr="005D1DA6">
        <w:rPr>
          <w:rStyle w:val="DevConfigGray"/>
        </w:rPr>
        <w:t xml:space="preserve"> http </w:t>
      </w:r>
      <w:proofErr w:type="gramStart"/>
      <w:r w:rsidRPr="005D1DA6">
        <w:rPr>
          <w:rStyle w:val="DevConfigGray"/>
        </w:rPr>
        <w:t>secure-server</w:t>
      </w:r>
      <w:proofErr w:type="gramEnd"/>
    </w:p>
    <w:p w14:paraId="6A522C7E" w14:textId="63B691E8" w:rsidR="00B367BC" w:rsidRDefault="00B367BC">
      <w:pPr>
        <w:pStyle w:val="DevConfigs"/>
        <w:rPr>
          <w:rStyle w:val="DevConfigGray"/>
        </w:rPr>
      </w:pPr>
      <w:r w:rsidRPr="005D1DA6">
        <w:rPr>
          <w:rStyle w:val="DevConfigGray"/>
        </w:rPr>
        <w:t>!</w:t>
      </w:r>
    </w:p>
    <w:p w14:paraId="2471FA92" w14:textId="77777777" w:rsidR="008F0463" w:rsidRPr="008F0463" w:rsidRDefault="008F0463" w:rsidP="008F0463">
      <w:pPr>
        <w:pStyle w:val="DevConfigs"/>
        <w:rPr>
          <w:rStyle w:val="DevConfigGray"/>
        </w:rPr>
      </w:pPr>
      <w:proofErr w:type="spellStart"/>
      <w:r w:rsidRPr="008F0463">
        <w:rPr>
          <w:rStyle w:val="DevConfigGray"/>
        </w:rPr>
        <w:t>ip</w:t>
      </w:r>
      <w:proofErr w:type="spellEnd"/>
      <w:r w:rsidRPr="008F0463">
        <w:rPr>
          <w:rStyle w:val="DevConfigGray"/>
        </w:rPr>
        <w:t xml:space="preserve"> </w:t>
      </w:r>
      <w:proofErr w:type="spellStart"/>
      <w:r w:rsidRPr="008F0463">
        <w:rPr>
          <w:rStyle w:val="DevConfigGray"/>
        </w:rPr>
        <w:t>sla</w:t>
      </w:r>
      <w:proofErr w:type="spellEnd"/>
      <w:r w:rsidRPr="008F0463">
        <w:rPr>
          <w:rStyle w:val="DevConfigGray"/>
        </w:rPr>
        <w:t xml:space="preserve"> 4</w:t>
      </w:r>
    </w:p>
    <w:p w14:paraId="43A67952" w14:textId="77777777" w:rsidR="008F0463" w:rsidRPr="008F0463" w:rsidRDefault="008F0463" w:rsidP="008F0463">
      <w:pPr>
        <w:pStyle w:val="DevConfigs"/>
        <w:rPr>
          <w:rStyle w:val="DevConfigGray"/>
        </w:rPr>
      </w:pPr>
      <w:r w:rsidRPr="008F0463">
        <w:rPr>
          <w:rStyle w:val="DevConfigGray"/>
        </w:rPr>
        <w:t xml:space="preserve"> </w:t>
      </w:r>
      <w:proofErr w:type="spellStart"/>
      <w:r w:rsidRPr="008F0463">
        <w:rPr>
          <w:rStyle w:val="DevConfigGray"/>
        </w:rPr>
        <w:t>icmp</w:t>
      </w:r>
      <w:proofErr w:type="spellEnd"/>
      <w:r w:rsidRPr="008F0463">
        <w:rPr>
          <w:rStyle w:val="DevConfigGray"/>
        </w:rPr>
        <w:t>-echo 192.168.1.1</w:t>
      </w:r>
    </w:p>
    <w:p w14:paraId="6489272A" w14:textId="77777777" w:rsidR="008F0463" w:rsidRPr="008F0463" w:rsidRDefault="008F0463" w:rsidP="008F0463">
      <w:pPr>
        <w:pStyle w:val="DevConfigs"/>
        <w:rPr>
          <w:rStyle w:val="DevConfigGray"/>
        </w:rPr>
      </w:pPr>
      <w:r w:rsidRPr="008F0463">
        <w:rPr>
          <w:rStyle w:val="DevConfigGray"/>
        </w:rPr>
        <w:t xml:space="preserve"> frequency 15</w:t>
      </w:r>
    </w:p>
    <w:p w14:paraId="7CB05111" w14:textId="77777777" w:rsidR="008F0463" w:rsidRPr="008F0463" w:rsidRDefault="008F0463" w:rsidP="008F0463">
      <w:pPr>
        <w:pStyle w:val="DevConfigs"/>
        <w:rPr>
          <w:rStyle w:val="DevConfigGray"/>
        </w:rPr>
      </w:pPr>
      <w:proofErr w:type="spellStart"/>
      <w:r w:rsidRPr="008F0463">
        <w:rPr>
          <w:rStyle w:val="DevConfigGray"/>
        </w:rPr>
        <w:t>ip</w:t>
      </w:r>
      <w:proofErr w:type="spellEnd"/>
      <w:r w:rsidRPr="008F0463">
        <w:rPr>
          <w:rStyle w:val="DevConfigGray"/>
        </w:rPr>
        <w:t xml:space="preserve"> </w:t>
      </w:r>
      <w:proofErr w:type="spellStart"/>
      <w:r w:rsidRPr="008F0463">
        <w:rPr>
          <w:rStyle w:val="DevConfigGray"/>
        </w:rPr>
        <w:t>sla</w:t>
      </w:r>
      <w:proofErr w:type="spellEnd"/>
      <w:r w:rsidRPr="008F0463">
        <w:rPr>
          <w:rStyle w:val="DevConfigGray"/>
        </w:rPr>
        <w:t xml:space="preserve"> schedule 4 life forever start-time now</w:t>
      </w:r>
    </w:p>
    <w:p w14:paraId="1322FF13" w14:textId="77777777" w:rsidR="008F0463" w:rsidRPr="008F0463" w:rsidRDefault="008F0463" w:rsidP="008F0463">
      <w:pPr>
        <w:pStyle w:val="DevConfigs"/>
        <w:rPr>
          <w:rStyle w:val="DevConfigGray"/>
        </w:rPr>
      </w:pPr>
      <w:proofErr w:type="spellStart"/>
      <w:r w:rsidRPr="008F0463">
        <w:rPr>
          <w:rStyle w:val="DevConfigGray"/>
        </w:rPr>
        <w:t>ip</w:t>
      </w:r>
      <w:proofErr w:type="spellEnd"/>
      <w:r w:rsidRPr="008F0463">
        <w:rPr>
          <w:rStyle w:val="DevConfigGray"/>
        </w:rPr>
        <w:t xml:space="preserve"> </w:t>
      </w:r>
      <w:proofErr w:type="spellStart"/>
      <w:r w:rsidRPr="008F0463">
        <w:rPr>
          <w:rStyle w:val="DevConfigGray"/>
        </w:rPr>
        <w:t>sla</w:t>
      </w:r>
      <w:proofErr w:type="spellEnd"/>
      <w:r w:rsidRPr="008F0463">
        <w:rPr>
          <w:rStyle w:val="DevConfigGray"/>
        </w:rPr>
        <w:t xml:space="preserve"> 6</w:t>
      </w:r>
    </w:p>
    <w:p w14:paraId="40A04628" w14:textId="77777777" w:rsidR="008F0463" w:rsidRPr="008F0463" w:rsidRDefault="008F0463" w:rsidP="008F0463">
      <w:pPr>
        <w:pStyle w:val="DevConfigs"/>
        <w:rPr>
          <w:rStyle w:val="DevConfigGray"/>
        </w:rPr>
      </w:pPr>
      <w:r w:rsidRPr="008F0463">
        <w:rPr>
          <w:rStyle w:val="DevConfigGray"/>
        </w:rPr>
        <w:lastRenderedPageBreak/>
        <w:t xml:space="preserve"> </w:t>
      </w:r>
      <w:proofErr w:type="spellStart"/>
      <w:r w:rsidRPr="008F0463">
        <w:rPr>
          <w:rStyle w:val="DevConfigGray"/>
        </w:rPr>
        <w:t>icmp</w:t>
      </w:r>
      <w:proofErr w:type="spellEnd"/>
      <w:r w:rsidRPr="008F0463">
        <w:rPr>
          <w:rStyle w:val="DevConfigGray"/>
        </w:rPr>
        <w:t>-echo 2001:DB</w:t>
      </w:r>
      <w:proofErr w:type="gramStart"/>
      <w:r w:rsidRPr="008F0463">
        <w:rPr>
          <w:rStyle w:val="DevConfigGray"/>
        </w:rPr>
        <w:t>8:ACAD</w:t>
      </w:r>
      <w:proofErr w:type="gramEnd"/>
      <w:r w:rsidRPr="008F0463">
        <w:rPr>
          <w:rStyle w:val="DevConfigGray"/>
        </w:rPr>
        <w:t>:1000::1</w:t>
      </w:r>
    </w:p>
    <w:p w14:paraId="5FB04698" w14:textId="77777777" w:rsidR="008F0463" w:rsidRPr="008F0463" w:rsidRDefault="008F0463" w:rsidP="008F0463">
      <w:pPr>
        <w:pStyle w:val="DevConfigs"/>
        <w:rPr>
          <w:rStyle w:val="DevConfigGray"/>
        </w:rPr>
      </w:pPr>
      <w:r w:rsidRPr="008F0463">
        <w:rPr>
          <w:rStyle w:val="DevConfigGray"/>
        </w:rPr>
        <w:t xml:space="preserve"> frequency 15</w:t>
      </w:r>
    </w:p>
    <w:p w14:paraId="08911BCD" w14:textId="77777777" w:rsidR="008F0463" w:rsidRPr="008F0463" w:rsidRDefault="008F0463" w:rsidP="008F0463">
      <w:pPr>
        <w:pStyle w:val="DevConfigs"/>
        <w:rPr>
          <w:rStyle w:val="DevConfigGray"/>
        </w:rPr>
      </w:pPr>
      <w:proofErr w:type="spellStart"/>
      <w:r w:rsidRPr="008F0463">
        <w:rPr>
          <w:rStyle w:val="DevConfigGray"/>
        </w:rPr>
        <w:t>ip</w:t>
      </w:r>
      <w:proofErr w:type="spellEnd"/>
      <w:r w:rsidRPr="008F0463">
        <w:rPr>
          <w:rStyle w:val="DevConfigGray"/>
        </w:rPr>
        <w:t xml:space="preserve"> </w:t>
      </w:r>
      <w:proofErr w:type="spellStart"/>
      <w:r w:rsidRPr="008F0463">
        <w:rPr>
          <w:rStyle w:val="DevConfigGray"/>
        </w:rPr>
        <w:t>sla</w:t>
      </w:r>
      <w:proofErr w:type="spellEnd"/>
      <w:r w:rsidRPr="008F0463">
        <w:rPr>
          <w:rStyle w:val="DevConfigGray"/>
        </w:rPr>
        <w:t xml:space="preserve"> schedule 6 life forever start-time now</w:t>
      </w:r>
    </w:p>
    <w:p w14:paraId="41E42E23" w14:textId="77777777" w:rsidR="008F0463" w:rsidRPr="008F0463" w:rsidRDefault="008F0463" w:rsidP="008F0463">
      <w:pPr>
        <w:pStyle w:val="DevConfigs"/>
        <w:rPr>
          <w:rStyle w:val="DevConfigGray"/>
        </w:rPr>
      </w:pPr>
      <w:r w:rsidRPr="008F0463">
        <w:rPr>
          <w:rStyle w:val="DevConfigGray"/>
        </w:rPr>
        <w:t xml:space="preserve">ipv6 router </w:t>
      </w:r>
      <w:proofErr w:type="spellStart"/>
      <w:r w:rsidRPr="008F0463">
        <w:rPr>
          <w:rStyle w:val="DevConfigGray"/>
        </w:rPr>
        <w:t>ospf</w:t>
      </w:r>
      <w:proofErr w:type="spellEnd"/>
      <w:r w:rsidRPr="008F0463">
        <w:rPr>
          <w:rStyle w:val="DevConfigGray"/>
        </w:rPr>
        <w:t xml:space="preserve"> 6</w:t>
      </w:r>
    </w:p>
    <w:p w14:paraId="69CAC410" w14:textId="77777777" w:rsidR="008F0463" w:rsidRPr="008F0463" w:rsidRDefault="008F0463" w:rsidP="008F0463">
      <w:pPr>
        <w:pStyle w:val="DevConfigs"/>
        <w:rPr>
          <w:rStyle w:val="DevConfigGray"/>
        </w:rPr>
      </w:pPr>
      <w:r w:rsidRPr="008F0463">
        <w:rPr>
          <w:rStyle w:val="DevConfigGray"/>
        </w:rPr>
        <w:t xml:space="preserve"> router-id 0.13.1.6</w:t>
      </w:r>
    </w:p>
    <w:p w14:paraId="22D0815E" w14:textId="77777777" w:rsidR="008F0463" w:rsidRPr="008F0463" w:rsidRDefault="008F0463" w:rsidP="008F0463">
      <w:pPr>
        <w:pStyle w:val="DevConfigs"/>
        <w:rPr>
          <w:rStyle w:val="DevConfigGray"/>
        </w:rPr>
      </w:pPr>
      <w:r w:rsidRPr="008F0463">
        <w:rPr>
          <w:rStyle w:val="DevConfigGray"/>
        </w:rPr>
        <w:t xml:space="preserve"> passive-interface Vlan2</w:t>
      </w:r>
    </w:p>
    <w:p w14:paraId="6E0853F6" w14:textId="33FFA7AD" w:rsidR="008F0463" w:rsidRDefault="008F0463" w:rsidP="008F0463">
      <w:pPr>
        <w:pStyle w:val="DevConfigs"/>
        <w:rPr>
          <w:rStyle w:val="DevConfigGray"/>
        </w:rPr>
      </w:pPr>
      <w:r w:rsidRPr="008F0463">
        <w:rPr>
          <w:rStyle w:val="DevConfigGray"/>
        </w:rPr>
        <w:t xml:space="preserve"> passive-interface Vlan3</w:t>
      </w:r>
    </w:p>
    <w:p w14:paraId="720A527B" w14:textId="77777777" w:rsidR="00B367BC" w:rsidRPr="005D1DA6" w:rsidRDefault="00B367BC" w:rsidP="005D1DA6">
      <w:pPr>
        <w:pStyle w:val="DevConfigs"/>
        <w:rPr>
          <w:rStyle w:val="DevConfigGray"/>
        </w:rPr>
      </w:pPr>
      <w:r w:rsidRPr="005D1DA6">
        <w:rPr>
          <w:rStyle w:val="DevConfigGray"/>
        </w:rPr>
        <w:t>!</w:t>
      </w:r>
    </w:p>
    <w:p w14:paraId="110B378A" w14:textId="77777777" w:rsidR="00B367BC" w:rsidRPr="005D1DA6" w:rsidRDefault="00B367BC" w:rsidP="005D1DA6">
      <w:pPr>
        <w:pStyle w:val="DevConfigs"/>
        <w:rPr>
          <w:rStyle w:val="DevConfigGray"/>
        </w:rPr>
      </w:pPr>
      <w:r w:rsidRPr="005D1DA6">
        <w:rPr>
          <w:rStyle w:val="DevConfigGray"/>
        </w:rPr>
        <w:t>control-plane</w:t>
      </w:r>
    </w:p>
    <w:p w14:paraId="765E7089" w14:textId="77777777" w:rsidR="00B367BC" w:rsidRPr="005D1DA6" w:rsidRDefault="00B367BC" w:rsidP="005D1DA6">
      <w:pPr>
        <w:pStyle w:val="DevConfigs"/>
        <w:rPr>
          <w:rStyle w:val="DevConfigGray"/>
        </w:rPr>
      </w:pPr>
      <w:r w:rsidRPr="005D1DA6">
        <w:rPr>
          <w:rStyle w:val="DevConfigGray"/>
        </w:rPr>
        <w:t xml:space="preserve"> service-policy input system-</w:t>
      </w:r>
      <w:proofErr w:type="spellStart"/>
      <w:r w:rsidRPr="005D1DA6">
        <w:rPr>
          <w:rStyle w:val="DevConfigGray"/>
        </w:rPr>
        <w:t>cpp</w:t>
      </w:r>
      <w:proofErr w:type="spellEnd"/>
      <w:r w:rsidRPr="005D1DA6">
        <w:rPr>
          <w:rStyle w:val="DevConfigGray"/>
        </w:rPr>
        <w:t>-policy</w:t>
      </w:r>
    </w:p>
    <w:p w14:paraId="20103BF2" w14:textId="77777777" w:rsidR="00B367BC" w:rsidRPr="005D1DA6" w:rsidRDefault="00B367BC" w:rsidP="005D1DA6">
      <w:pPr>
        <w:pStyle w:val="DevConfigs"/>
        <w:rPr>
          <w:rStyle w:val="DevConfigGray"/>
        </w:rPr>
      </w:pPr>
      <w:r w:rsidRPr="005D1DA6">
        <w:rPr>
          <w:rStyle w:val="DevConfigGray"/>
        </w:rPr>
        <w:t>!</w:t>
      </w:r>
    </w:p>
    <w:p w14:paraId="29D87647" w14:textId="77777777" w:rsidR="00B367BC" w:rsidRPr="005D1DA6" w:rsidRDefault="00B367BC" w:rsidP="005D1DA6">
      <w:pPr>
        <w:pStyle w:val="DevConfigs"/>
        <w:rPr>
          <w:rStyle w:val="DevConfigGray"/>
        </w:rPr>
      </w:pPr>
      <w:r w:rsidRPr="005D1DA6">
        <w:rPr>
          <w:rStyle w:val="DevConfigGray"/>
        </w:rPr>
        <w:t xml:space="preserve">banner </w:t>
      </w:r>
      <w:proofErr w:type="spellStart"/>
      <w:r w:rsidRPr="005D1DA6">
        <w:rPr>
          <w:rStyle w:val="DevConfigGray"/>
        </w:rPr>
        <w:t>motd</w:t>
      </w:r>
      <w:proofErr w:type="spellEnd"/>
      <w:r w:rsidRPr="005D1DA6">
        <w:rPr>
          <w:rStyle w:val="DevConfigGray"/>
        </w:rPr>
        <w:t xml:space="preserve"> ^C D1, Implement IP SLA ^C</w:t>
      </w:r>
    </w:p>
    <w:p w14:paraId="703E4095" w14:textId="77777777" w:rsidR="00B367BC" w:rsidRPr="005D1DA6" w:rsidRDefault="00B367BC" w:rsidP="005D1DA6">
      <w:pPr>
        <w:pStyle w:val="DevConfigs"/>
        <w:rPr>
          <w:rStyle w:val="DevConfigGray"/>
        </w:rPr>
      </w:pPr>
      <w:r w:rsidRPr="005D1DA6">
        <w:rPr>
          <w:rStyle w:val="DevConfigGray"/>
        </w:rPr>
        <w:t>!</w:t>
      </w:r>
    </w:p>
    <w:p w14:paraId="1F407636" w14:textId="77777777" w:rsidR="00B367BC" w:rsidRPr="005D1DA6" w:rsidRDefault="00B367BC" w:rsidP="005D1DA6">
      <w:pPr>
        <w:pStyle w:val="DevConfigs"/>
        <w:rPr>
          <w:rStyle w:val="DevConfigGray"/>
        </w:rPr>
      </w:pPr>
      <w:r w:rsidRPr="005D1DA6">
        <w:rPr>
          <w:rStyle w:val="DevConfigGray"/>
        </w:rPr>
        <w:t>line con 0</w:t>
      </w:r>
    </w:p>
    <w:p w14:paraId="0703C69E" w14:textId="77777777" w:rsidR="00B367BC" w:rsidRPr="005D1DA6" w:rsidRDefault="00B367BC" w:rsidP="005D1DA6">
      <w:pPr>
        <w:pStyle w:val="DevConfigs"/>
        <w:rPr>
          <w:rStyle w:val="DevConfigGray"/>
        </w:rPr>
      </w:pPr>
      <w:r w:rsidRPr="005D1DA6">
        <w:rPr>
          <w:rStyle w:val="DevConfigGray"/>
        </w:rPr>
        <w:t xml:space="preserve"> exec-timeout 0 0</w:t>
      </w:r>
    </w:p>
    <w:p w14:paraId="36E75C70" w14:textId="77777777" w:rsidR="00B367BC" w:rsidRPr="005D1DA6" w:rsidRDefault="00B367BC" w:rsidP="005D1DA6">
      <w:pPr>
        <w:pStyle w:val="DevConfigs"/>
        <w:rPr>
          <w:rStyle w:val="DevConfigGray"/>
        </w:rPr>
      </w:pPr>
      <w:r w:rsidRPr="005D1DA6">
        <w:rPr>
          <w:rStyle w:val="DevConfigGray"/>
        </w:rPr>
        <w:t xml:space="preserve"> logging synchronous</w:t>
      </w:r>
    </w:p>
    <w:p w14:paraId="64D201A3" w14:textId="77777777" w:rsidR="00B367BC" w:rsidRPr="005D1DA6" w:rsidRDefault="00B367BC" w:rsidP="005D1DA6">
      <w:pPr>
        <w:pStyle w:val="DevConfigs"/>
        <w:rPr>
          <w:rStyle w:val="DevConfigGray"/>
        </w:rPr>
      </w:pPr>
      <w:r w:rsidRPr="005D1DA6">
        <w:rPr>
          <w:rStyle w:val="DevConfigGray"/>
        </w:rPr>
        <w:t xml:space="preserve"> </w:t>
      </w:r>
      <w:proofErr w:type="spellStart"/>
      <w:r w:rsidRPr="005D1DA6">
        <w:rPr>
          <w:rStyle w:val="DevConfigGray"/>
        </w:rPr>
        <w:t>stopbits</w:t>
      </w:r>
      <w:proofErr w:type="spellEnd"/>
      <w:r w:rsidRPr="005D1DA6">
        <w:rPr>
          <w:rStyle w:val="DevConfigGray"/>
        </w:rPr>
        <w:t xml:space="preserve"> 1</w:t>
      </w:r>
    </w:p>
    <w:p w14:paraId="6795B8F5" w14:textId="77777777" w:rsidR="00B367BC" w:rsidRPr="005D1DA6" w:rsidRDefault="00B367BC" w:rsidP="005D1DA6">
      <w:pPr>
        <w:pStyle w:val="DevConfigs"/>
        <w:rPr>
          <w:rStyle w:val="DevConfigGray"/>
        </w:rPr>
      </w:pPr>
      <w:r w:rsidRPr="005D1DA6">
        <w:rPr>
          <w:rStyle w:val="DevConfigGray"/>
        </w:rPr>
        <w:t>line aux 0</w:t>
      </w:r>
    </w:p>
    <w:p w14:paraId="75E57AAC" w14:textId="77777777" w:rsidR="00B367BC" w:rsidRPr="005D1DA6" w:rsidRDefault="00B367BC" w:rsidP="005D1DA6">
      <w:pPr>
        <w:pStyle w:val="DevConfigs"/>
        <w:rPr>
          <w:rStyle w:val="DevConfigGray"/>
        </w:rPr>
      </w:pPr>
      <w:r w:rsidRPr="005D1DA6">
        <w:rPr>
          <w:rStyle w:val="DevConfigGray"/>
        </w:rPr>
        <w:t xml:space="preserve"> </w:t>
      </w:r>
      <w:proofErr w:type="spellStart"/>
      <w:r w:rsidRPr="005D1DA6">
        <w:rPr>
          <w:rStyle w:val="DevConfigGray"/>
        </w:rPr>
        <w:t>stopbits</w:t>
      </w:r>
      <w:proofErr w:type="spellEnd"/>
      <w:r w:rsidRPr="005D1DA6">
        <w:rPr>
          <w:rStyle w:val="DevConfigGray"/>
        </w:rPr>
        <w:t xml:space="preserve"> 1</w:t>
      </w:r>
    </w:p>
    <w:p w14:paraId="7FA0195C" w14:textId="77777777" w:rsidR="00B367BC" w:rsidRPr="005D1DA6" w:rsidRDefault="00B367BC" w:rsidP="005D1DA6">
      <w:pPr>
        <w:pStyle w:val="DevConfigs"/>
        <w:rPr>
          <w:rStyle w:val="DevConfigGray"/>
        </w:rPr>
      </w:pPr>
      <w:r w:rsidRPr="005D1DA6">
        <w:rPr>
          <w:rStyle w:val="DevConfigGray"/>
        </w:rPr>
        <w:t xml:space="preserve">line </w:t>
      </w:r>
      <w:proofErr w:type="spellStart"/>
      <w:r w:rsidRPr="005D1DA6">
        <w:rPr>
          <w:rStyle w:val="DevConfigGray"/>
        </w:rPr>
        <w:t>vty</w:t>
      </w:r>
      <w:proofErr w:type="spellEnd"/>
      <w:r w:rsidRPr="005D1DA6">
        <w:rPr>
          <w:rStyle w:val="DevConfigGray"/>
        </w:rPr>
        <w:t xml:space="preserve"> 0 4</w:t>
      </w:r>
    </w:p>
    <w:p w14:paraId="3BF9C872" w14:textId="77777777" w:rsidR="00B367BC" w:rsidRPr="005D1DA6" w:rsidRDefault="00B367BC" w:rsidP="005D1DA6">
      <w:pPr>
        <w:pStyle w:val="DevConfigs"/>
        <w:rPr>
          <w:rStyle w:val="DevConfigGray"/>
        </w:rPr>
      </w:pPr>
      <w:r w:rsidRPr="005D1DA6">
        <w:rPr>
          <w:rStyle w:val="DevConfigGray"/>
        </w:rPr>
        <w:t xml:space="preserve"> exec-timeout 0 0</w:t>
      </w:r>
    </w:p>
    <w:p w14:paraId="788B9826" w14:textId="77777777" w:rsidR="00B367BC" w:rsidRPr="005D1DA6" w:rsidRDefault="00B367BC" w:rsidP="005D1DA6">
      <w:pPr>
        <w:pStyle w:val="DevConfigs"/>
        <w:rPr>
          <w:rStyle w:val="DevConfigGray"/>
        </w:rPr>
      </w:pPr>
      <w:r w:rsidRPr="005D1DA6">
        <w:rPr>
          <w:rStyle w:val="DevConfigGray"/>
        </w:rPr>
        <w:t xml:space="preserve"> privilege level 15</w:t>
      </w:r>
    </w:p>
    <w:p w14:paraId="1E58E8BC" w14:textId="77777777" w:rsidR="00B367BC" w:rsidRPr="005D1DA6" w:rsidRDefault="00B367BC" w:rsidP="005D1DA6">
      <w:pPr>
        <w:pStyle w:val="DevConfigs"/>
        <w:rPr>
          <w:rStyle w:val="DevConfigGray"/>
        </w:rPr>
      </w:pPr>
      <w:r w:rsidRPr="005D1DA6">
        <w:rPr>
          <w:rStyle w:val="DevConfigGray"/>
        </w:rPr>
        <w:t xml:space="preserve"> password cisco123</w:t>
      </w:r>
    </w:p>
    <w:p w14:paraId="53E542BF" w14:textId="77777777" w:rsidR="00B367BC" w:rsidRPr="005D1DA6" w:rsidRDefault="00B367BC" w:rsidP="005D1DA6">
      <w:pPr>
        <w:pStyle w:val="DevConfigs"/>
        <w:rPr>
          <w:rStyle w:val="DevConfigGray"/>
        </w:rPr>
      </w:pPr>
      <w:r w:rsidRPr="005D1DA6">
        <w:rPr>
          <w:rStyle w:val="DevConfigGray"/>
        </w:rPr>
        <w:t xml:space="preserve"> logging synchronous</w:t>
      </w:r>
    </w:p>
    <w:p w14:paraId="1D3E7A0C" w14:textId="77777777" w:rsidR="00B367BC" w:rsidRPr="005D1DA6" w:rsidRDefault="00B367BC" w:rsidP="005D1DA6">
      <w:pPr>
        <w:pStyle w:val="DevConfigs"/>
        <w:rPr>
          <w:rStyle w:val="DevConfigGray"/>
        </w:rPr>
      </w:pPr>
      <w:r w:rsidRPr="005D1DA6">
        <w:rPr>
          <w:rStyle w:val="DevConfigGray"/>
        </w:rPr>
        <w:t xml:space="preserve"> login</w:t>
      </w:r>
    </w:p>
    <w:p w14:paraId="00DCDDFA" w14:textId="77777777" w:rsidR="00B367BC" w:rsidRPr="005D1DA6" w:rsidRDefault="00B367BC" w:rsidP="005D1DA6">
      <w:pPr>
        <w:pStyle w:val="DevConfigs"/>
        <w:rPr>
          <w:rStyle w:val="DevConfigGray"/>
        </w:rPr>
      </w:pPr>
      <w:r w:rsidRPr="005D1DA6">
        <w:rPr>
          <w:rStyle w:val="DevConfigGray"/>
        </w:rPr>
        <w:t xml:space="preserve">line </w:t>
      </w:r>
      <w:proofErr w:type="spellStart"/>
      <w:r w:rsidRPr="005D1DA6">
        <w:rPr>
          <w:rStyle w:val="DevConfigGray"/>
        </w:rPr>
        <w:t>vty</w:t>
      </w:r>
      <w:proofErr w:type="spellEnd"/>
      <w:r w:rsidRPr="005D1DA6">
        <w:rPr>
          <w:rStyle w:val="DevConfigGray"/>
        </w:rPr>
        <w:t xml:space="preserve"> 5 15</w:t>
      </w:r>
    </w:p>
    <w:p w14:paraId="343C7B77" w14:textId="77777777" w:rsidR="00B367BC" w:rsidRPr="005D1DA6" w:rsidRDefault="00B367BC" w:rsidP="005D1DA6">
      <w:pPr>
        <w:pStyle w:val="DevConfigs"/>
        <w:rPr>
          <w:rStyle w:val="DevConfigGray"/>
        </w:rPr>
      </w:pPr>
      <w:r w:rsidRPr="005D1DA6">
        <w:rPr>
          <w:rStyle w:val="DevConfigGray"/>
        </w:rPr>
        <w:t xml:space="preserve"> login</w:t>
      </w:r>
    </w:p>
    <w:p w14:paraId="70195120" w14:textId="77777777" w:rsidR="00B367BC" w:rsidRPr="005D1DA6" w:rsidRDefault="00B367BC" w:rsidP="005D1DA6">
      <w:pPr>
        <w:pStyle w:val="DevConfigs"/>
        <w:rPr>
          <w:rStyle w:val="DevConfigGray"/>
        </w:rPr>
      </w:pPr>
      <w:r w:rsidRPr="005D1DA6">
        <w:rPr>
          <w:rStyle w:val="DevConfigGray"/>
        </w:rPr>
        <w:t>!</w:t>
      </w:r>
    </w:p>
    <w:p w14:paraId="60949D7A" w14:textId="4A1E4EB8" w:rsidR="00B367BC" w:rsidRDefault="00B367BC" w:rsidP="005D1DA6">
      <w:pPr>
        <w:pStyle w:val="DevConfigs"/>
        <w:rPr>
          <w:rStyle w:val="DevConfigGray"/>
        </w:rPr>
      </w:pPr>
      <w:r w:rsidRPr="005D1DA6">
        <w:rPr>
          <w:rStyle w:val="DevConfigGray"/>
        </w:rPr>
        <w:t>end</w:t>
      </w:r>
    </w:p>
    <w:p w14:paraId="406A4DB4" w14:textId="77777777" w:rsidR="00B367BC" w:rsidRPr="005D1DA6" w:rsidRDefault="00B367BC" w:rsidP="005D1DA6">
      <w:pPr>
        <w:pStyle w:val="Heading1"/>
        <w:rPr>
          <w:rStyle w:val="LabSectionGray"/>
          <w:b w:val="0"/>
          <w:bCs w:val="0"/>
        </w:rPr>
      </w:pPr>
      <w:r w:rsidRPr="003C6F9C">
        <w:rPr>
          <w:rStyle w:val="LabSectionGray"/>
        </w:rPr>
        <w:t>Switch D2</w:t>
      </w:r>
    </w:p>
    <w:p w14:paraId="607164A9" w14:textId="77777777" w:rsidR="00B367BC" w:rsidRPr="005D1DA6" w:rsidRDefault="00B367BC" w:rsidP="005D1DA6">
      <w:pPr>
        <w:pStyle w:val="DevConfigs"/>
        <w:rPr>
          <w:rStyle w:val="DevConfigGray"/>
        </w:rPr>
      </w:pPr>
      <w:r w:rsidRPr="005D1DA6">
        <w:rPr>
          <w:rStyle w:val="DevConfigGray"/>
        </w:rPr>
        <w:t xml:space="preserve">D2# </w:t>
      </w:r>
      <w:r w:rsidRPr="005D1DA6">
        <w:rPr>
          <w:rStyle w:val="DevConfigGray"/>
          <w:b/>
          <w:bCs/>
        </w:rPr>
        <w:t>show run</w:t>
      </w:r>
    </w:p>
    <w:p w14:paraId="792F88E0" w14:textId="77777777" w:rsidR="00B367BC" w:rsidRPr="005D1DA6" w:rsidRDefault="00B367BC" w:rsidP="005D1DA6">
      <w:pPr>
        <w:pStyle w:val="DevConfigs"/>
        <w:rPr>
          <w:rStyle w:val="DevConfigGray"/>
        </w:rPr>
      </w:pPr>
      <w:r w:rsidRPr="005D1DA6">
        <w:rPr>
          <w:rStyle w:val="DevConfigGray"/>
        </w:rPr>
        <w:t>Building configuration...</w:t>
      </w:r>
    </w:p>
    <w:p w14:paraId="2FA2DF47" w14:textId="77777777" w:rsidR="00B367BC" w:rsidRPr="005D1DA6" w:rsidRDefault="00B367BC" w:rsidP="005D1DA6">
      <w:pPr>
        <w:pStyle w:val="DevConfigs"/>
        <w:rPr>
          <w:rStyle w:val="DevConfigGray"/>
        </w:rPr>
      </w:pPr>
    </w:p>
    <w:p w14:paraId="165C81D5" w14:textId="77777777" w:rsidR="00B367BC" w:rsidRPr="005D1DA6" w:rsidRDefault="00B367BC" w:rsidP="005D1DA6">
      <w:pPr>
        <w:pStyle w:val="DevConfigs"/>
        <w:rPr>
          <w:rStyle w:val="DevConfigGray"/>
        </w:rPr>
      </w:pPr>
      <w:r w:rsidRPr="005D1DA6">
        <w:rPr>
          <w:rStyle w:val="DevConfigGray"/>
        </w:rPr>
        <w:t xml:space="preserve">Current </w:t>
      </w:r>
      <w:proofErr w:type="gramStart"/>
      <w:r w:rsidRPr="005D1DA6">
        <w:rPr>
          <w:rStyle w:val="DevConfigGray"/>
        </w:rPr>
        <w:t>configuration :</w:t>
      </w:r>
      <w:proofErr w:type="gramEnd"/>
      <w:r w:rsidRPr="005D1DA6">
        <w:rPr>
          <w:rStyle w:val="DevConfigGray"/>
        </w:rPr>
        <w:t xml:space="preserve"> 8360 bytes</w:t>
      </w:r>
    </w:p>
    <w:p w14:paraId="5CC55215" w14:textId="77777777" w:rsidR="00B367BC" w:rsidRPr="005D1DA6" w:rsidRDefault="00B367BC" w:rsidP="005D1DA6">
      <w:pPr>
        <w:pStyle w:val="DevConfigs"/>
        <w:rPr>
          <w:rStyle w:val="DevConfigGray"/>
        </w:rPr>
      </w:pPr>
      <w:r w:rsidRPr="005D1DA6">
        <w:rPr>
          <w:rStyle w:val="DevConfigGray"/>
        </w:rPr>
        <w:t>!</w:t>
      </w:r>
    </w:p>
    <w:p w14:paraId="18EAD6BC" w14:textId="77777777" w:rsidR="00B367BC" w:rsidRPr="005D1DA6" w:rsidRDefault="00B367BC" w:rsidP="005D1DA6">
      <w:pPr>
        <w:pStyle w:val="DevConfigs"/>
        <w:rPr>
          <w:rStyle w:val="DevConfigGray"/>
        </w:rPr>
      </w:pPr>
      <w:r w:rsidRPr="005D1DA6">
        <w:rPr>
          <w:rStyle w:val="DevConfigGray"/>
        </w:rPr>
        <w:t>version 16.9</w:t>
      </w:r>
    </w:p>
    <w:p w14:paraId="043C9B61" w14:textId="77777777" w:rsidR="00B367BC" w:rsidRPr="005D1DA6" w:rsidRDefault="00B367BC" w:rsidP="005D1DA6">
      <w:pPr>
        <w:pStyle w:val="DevConfigs"/>
        <w:rPr>
          <w:rStyle w:val="DevConfigGray"/>
        </w:rPr>
      </w:pPr>
      <w:r w:rsidRPr="005D1DA6">
        <w:rPr>
          <w:rStyle w:val="DevConfigGray"/>
        </w:rPr>
        <w:t xml:space="preserve">no service </w:t>
      </w:r>
      <w:proofErr w:type="gramStart"/>
      <w:r w:rsidRPr="005D1DA6">
        <w:rPr>
          <w:rStyle w:val="DevConfigGray"/>
        </w:rPr>
        <w:t>pad</w:t>
      </w:r>
      <w:proofErr w:type="gramEnd"/>
    </w:p>
    <w:p w14:paraId="24218ABE" w14:textId="77777777" w:rsidR="00B367BC" w:rsidRPr="005D1DA6" w:rsidRDefault="00B367BC" w:rsidP="005D1DA6">
      <w:pPr>
        <w:pStyle w:val="DevConfigs"/>
        <w:rPr>
          <w:rStyle w:val="DevConfigGray"/>
        </w:rPr>
      </w:pPr>
      <w:r w:rsidRPr="005D1DA6">
        <w:rPr>
          <w:rStyle w:val="DevConfigGray"/>
        </w:rPr>
        <w:t xml:space="preserve">service timestamps debug datetime </w:t>
      </w:r>
      <w:proofErr w:type="spellStart"/>
      <w:r w:rsidRPr="005D1DA6">
        <w:rPr>
          <w:rStyle w:val="DevConfigGray"/>
        </w:rPr>
        <w:t>msec</w:t>
      </w:r>
      <w:proofErr w:type="spellEnd"/>
    </w:p>
    <w:p w14:paraId="35D45ED6" w14:textId="77777777" w:rsidR="00B367BC" w:rsidRPr="005D1DA6" w:rsidRDefault="00B367BC" w:rsidP="005D1DA6">
      <w:pPr>
        <w:pStyle w:val="DevConfigs"/>
        <w:rPr>
          <w:rStyle w:val="DevConfigGray"/>
        </w:rPr>
      </w:pPr>
      <w:r w:rsidRPr="005D1DA6">
        <w:rPr>
          <w:rStyle w:val="DevConfigGray"/>
        </w:rPr>
        <w:t xml:space="preserve">service timestamps log datetime </w:t>
      </w:r>
      <w:proofErr w:type="spellStart"/>
      <w:r w:rsidRPr="005D1DA6">
        <w:rPr>
          <w:rStyle w:val="DevConfigGray"/>
        </w:rPr>
        <w:t>msec</w:t>
      </w:r>
      <w:proofErr w:type="spellEnd"/>
    </w:p>
    <w:p w14:paraId="2F46F9FB" w14:textId="77777777" w:rsidR="00B367BC" w:rsidRPr="005D1DA6" w:rsidRDefault="00B367BC" w:rsidP="005D1DA6">
      <w:pPr>
        <w:pStyle w:val="DevConfigs"/>
        <w:rPr>
          <w:rStyle w:val="DevConfigGray"/>
        </w:rPr>
      </w:pPr>
      <w:r w:rsidRPr="005D1DA6">
        <w:rPr>
          <w:rStyle w:val="DevConfigGray"/>
        </w:rPr>
        <w:t>! Call-home is enabled by Smart-Licensing.</w:t>
      </w:r>
    </w:p>
    <w:p w14:paraId="50F0DB8A" w14:textId="77777777" w:rsidR="00B367BC" w:rsidRPr="005D1DA6" w:rsidRDefault="00B367BC" w:rsidP="005D1DA6">
      <w:pPr>
        <w:pStyle w:val="DevConfigs"/>
        <w:rPr>
          <w:rStyle w:val="DevConfigGray"/>
        </w:rPr>
      </w:pPr>
      <w:r w:rsidRPr="005D1DA6">
        <w:rPr>
          <w:rStyle w:val="DevConfigGray"/>
        </w:rPr>
        <w:t>service call-home</w:t>
      </w:r>
    </w:p>
    <w:p w14:paraId="4323104E" w14:textId="77777777" w:rsidR="00B367BC" w:rsidRPr="005D1DA6" w:rsidRDefault="00B367BC" w:rsidP="005D1DA6">
      <w:pPr>
        <w:pStyle w:val="DevConfigs"/>
        <w:rPr>
          <w:rStyle w:val="DevConfigGray"/>
        </w:rPr>
      </w:pPr>
      <w:r w:rsidRPr="005D1DA6">
        <w:rPr>
          <w:rStyle w:val="DevConfigGray"/>
        </w:rPr>
        <w:t>no platform punt-keepalive disable-kernel-core</w:t>
      </w:r>
    </w:p>
    <w:p w14:paraId="33354BA4" w14:textId="77777777" w:rsidR="00B367BC" w:rsidRPr="005D1DA6" w:rsidRDefault="00B367BC" w:rsidP="005D1DA6">
      <w:pPr>
        <w:pStyle w:val="DevConfigs"/>
        <w:rPr>
          <w:rStyle w:val="DevConfigGray"/>
        </w:rPr>
      </w:pPr>
      <w:r w:rsidRPr="005D1DA6">
        <w:rPr>
          <w:rStyle w:val="DevConfigGray"/>
        </w:rPr>
        <w:t>!</w:t>
      </w:r>
    </w:p>
    <w:p w14:paraId="1EA39B1C" w14:textId="77777777" w:rsidR="00B367BC" w:rsidRPr="005D1DA6" w:rsidRDefault="00B367BC" w:rsidP="005D1DA6">
      <w:pPr>
        <w:pStyle w:val="DevConfigs"/>
        <w:rPr>
          <w:rStyle w:val="DevConfigGray"/>
        </w:rPr>
      </w:pPr>
      <w:r w:rsidRPr="005D1DA6">
        <w:rPr>
          <w:rStyle w:val="DevConfigGray"/>
        </w:rPr>
        <w:t>hostname D2</w:t>
      </w:r>
    </w:p>
    <w:p w14:paraId="73ED5F24" w14:textId="77777777" w:rsidR="00B367BC" w:rsidRPr="005D1DA6" w:rsidRDefault="00B367BC" w:rsidP="005D1DA6">
      <w:pPr>
        <w:pStyle w:val="DevConfigs"/>
        <w:rPr>
          <w:rStyle w:val="DevConfigGray"/>
        </w:rPr>
      </w:pPr>
      <w:r w:rsidRPr="005D1DA6">
        <w:rPr>
          <w:rStyle w:val="DevConfigGray"/>
        </w:rPr>
        <w:t>!</w:t>
      </w:r>
    </w:p>
    <w:p w14:paraId="7467D2D9" w14:textId="77777777" w:rsidR="00B367BC" w:rsidRPr="005D1DA6" w:rsidRDefault="00B367BC" w:rsidP="005D1DA6">
      <w:pPr>
        <w:pStyle w:val="DevConfigs"/>
        <w:rPr>
          <w:rStyle w:val="DevConfigGray"/>
        </w:rPr>
      </w:pPr>
      <w:proofErr w:type="spellStart"/>
      <w:r w:rsidRPr="005D1DA6">
        <w:rPr>
          <w:rStyle w:val="DevConfigGray"/>
        </w:rPr>
        <w:t>vrf</w:t>
      </w:r>
      <w:proofErr w:type="spellEnd"/>
      <w:r w:rsidRPr="005D1DA6">
        <w:rPr>
          <w:rStyle w:val="DevConfigGray"/>
        </w:rPr>
        <w:t xml:space="preserve"> definition </w:t>
      </w:r>
      <w:proofErr w:type="spellStart"/>
      <w:r w:rsidRPr="005D1DA6">
        <w:rPr>
          <w:rStyle w:val="DevConfigGray"/>
        </w:rPr>
        <w:t>Mgmt-vrf</w:t>
      </w:r>
      <w:proofErr w:type="spellEnd"/>
    </w:p>
    <w:p w14:paraId="4E10C8E4" w14:textId="77777777" w:rsidR="00B367BC" w:rsidRPr="005D1DA6" w:rsidRDefault="00B367BC" w:rsidP="005D1DA6">
      <w:pPr>
        <w:pStyle w:val="DevConfigs"/>
        <w:rPr>
          <w:rStyle w:val="DevConfigGray"/>
        </w:rPr>
      </w:pPr>
      <w:r w:rsidRPr="005D1DA6">
        <w:rPr>
          <w:rStyle w:val="DevConfigGray"/>
        </w:rPr>
        <w:t xml:space="preserve"> !</w:t>
      </w:r>
    </w:p>
    <w:p w14:paraId="74F7A89E" w14:textId="77777777" w:rsidR="00B367BC" w:rsidRPr="005D1DA6" w:rsidRDefault="00B367BC" w:rsidP="005D1DA6">
      <w:pPr>
        <w:pStyle w:val="DevConfigs"/>
        <w:rPr>
          <w:rStyle w:val="DevConfigGray"/>
        </w:rPr>
      </w:pPr>
      <w:r w:rsidRPr="005D1DA6">
        <w:rPr>
          <w:rStyle w:val="DevConfigGray"/>
        </w:rPr>
        <w:t xml:space="preserve"> address-family ipv4</w:t>
      </w:r>
    </w:p>
    <w:p w14:paraId="5C0CB4C6" w14:textId="77777777" w:rsidR="00B367BC" w:rsidRPr="005D1DA6" w:rsidRDefault="00B367BC" w:rsidP="005D1DA6">
      <w:pPr>
        <w:pStyle w:val="DevConfigs"/>
        <w:rPr>
          <w:rStyle w:val="DevConfigGray"/>
        </w:rPr>
      </w:pPr>
      <w:r w:rsidRPr="005D1DA6">
        <w:rPr>
          <w:rStyle w:val="DevConfigGray"/>
        </w:rPr>
        <w:lastRenderedPageBreak/>
        <w:t xml:space="preserve"> exit-address-family</w:t>
      </w:r>
    </w:p>
    <w:p w14:paraId="6E80080A" w14:textId="77777777" w:rsidR="00B367BC" w:rsidRPr="005D1DA6" w:rsidRDefault="00B367BC" w:rsidP="005D1DA6">
      <w:pPr>
        <w:pStyle w:val="DevConfigs"/>
        <w:rPr>
          <w:rStyle w:val="DevConfigGray"/>
        </w:rPr>
      </w:pPr>
      <w:r w:rsidRPr="005D1DA6">
        <w:rPr>
          <w:rStyle w:val="DevConfigGray"/>
        </w:rPr>
        <w:t xml:space="preserve"> !</w:t>
      </w:r>
    </w:p>
    <w:p w14:paraId="40C147FE" w14:textId="77777777" w:rsidR="00B367BC" w:rsidRPr="005D1DA6" w:rsidRDefault="00B367BC" w:rsidP="005D1DA6">
      <w:pPr>
        <w:pStyle w:val="DevConfigs"/>
        <w:rPr>
          <w:rStyle w:val="DevConfigGray"/>
        </w:rPr>
      </w:pPr>
      <w:r w:rsidRPr="005D1DA6">
        <w:rPr>
          <w:rStyle w:val="DevConfigGray"/>
        </w:rPr>
        <w:t xml:space="preserve"> address-family ipv6</w:t>
      </w:r>
    </w:p>
    <w:p w14:paraId="51F3A587" w14:textId="77777777" w:rsidR="00B367BC" w:rsidRPr="005D1DA6" w:rsidRDefault="00B367BC" w:rsidP="005D1DA6">
      <w:pPr>
        <w:pStyle w:val="DevConfigs"/>
        <w:rPr>
          <w:rStyle w:val="DevConfigGray"/>
        </w:rPr>
      </w:pPr>
      <w:r w:rsidRPr="005D1DA6">
        <w:rPr>
          <w:rStyle w:val="DevConfigGray"/>
        </w:rPr>
        <w:t xml:space="preserve"> exit-address-family</w:t>
      </w:r>
    </w:p>
    <w:p w14:paraId="33512063" w14:textId="77777777" w:rsidR="00B367BC" w:rsidRPr="005D1DA6" w:rsidRDefault="00B367BC" w:rsidP="005D1DA6">
      <w:pPr>
        <w:pStyle w:val="DevConfigs"/>
        <w:rPr>
          <w:rStyle w:val="DevConfigGray"/>
        </w:rPr>
      </w:pPr>
      <w:r w:rsidRPr="005D1DA6">
        <w:rPr>
          <w:rStyle w:val="DevConfigGray"/>
        </w:rPr>
        <w:t>!</w:t>
      </w:r>
    </w:p>
    <w:p w14:paraId="4A5442FE" w14:textId="77777777" w:rsidR="00B367BC" w:rsidRPr="005D1DA6" w:rsidRDefault="00B367BC" w:rsidP="005D1DA6">
      <w:pPr>
        <w:pStyle w:val="DevConfigs"/>
        <w:rPr>
          <w:rStyle w:val="DevConfigGray"/>
        </w:rPr>
      </w:pPr>
      <w:r w:rsidRPr="005D1DA6">
        <w:rPr>
          <w:rStyle w:val="DevConfigGray"/>
        </w:rPr>
        <w:t xml:space="preserve">no </w:t>
      </w:r>
      <w:proofErr w:type="spellStart"/>
      <w:r w:rsidRPr="005D1DA6">
        <w:rPr>
          <w:rStyle w:val="DevConfigGray"/>
        </w:rPr>
        <w:t>aaa</w:t>
      </w:r>
      <w:proofErr w:type="spellEnd"/>
      <w:r w:rsidRPr="005D1DA6">
        <w:rPr>
          <w:rStyle w:val="DevConfigGray"/>
        </w:rPr>
        <w:t xml:space="preserve"> </w:t>
      </w:r>
      <w:proofErr w:type="gramStart"/>
      <w:r w:rsidRPr="005D1DA6">
        <w:rPr>
          <w:rStyle w:val="DevConfigGray"/>
        </w:rPr>
        <w:t>new-model</w:t>
      </w:r>
      <w:proofErr w:type="gramEnd"/>
    </w:p>
    <w:p w14:paraId="1D9AD9A0" w14:textId="77777777" w:rsidR="00B367BC" w:rsidRPr="005D1DA6" w:rsidRDefault="00B367BC" w:rsidP="005D1DA6">
      <w:pPr>
        <w:pStyle w:val="DevConfigs"/>
        <w:rPr>
          <w:rStyle w:val="DevConfigGray"/>
        </w:rPr>
      </w:pPr>
      <w:r w:rsidRPr="005D1DA6">
        <w:rPr>
          <w:rStyle w:val="DevConfigGray"/>
        </w:rPr>
        <w:t>switch 1 provision ws-c3650-24ps</w:t>
      </w:r>
    </w:p>
    <w:p w14:paraId="62FC27F3" w14:textId="77777777" w:rsidR="00B367BC" w:rsidRPr="005D1DA6" w:rsidRDefault="00B367BC" w:rsidP="005D1DA6">
      <w:pPr>
        <w:pStyle w:val="DevConfigs"/>
        <w:rPr>
          <w:rStyle w:val="DevConfigGray"/>
        </w:rPr>
      </w:pPr>
      <w:r w:rsidRPr="005D1DA6">
        <w:rPr>
          <w:rStyle w:val="DevConfigGray"/>
        </w:rPr>
        <w:t>!</w:t>
      </w:r>
    </w:p>
    <w:p w14:paraId="739D6A47" w14:textId="77777777" w:rsidR="00B367BC" w:rsidRPr="005D1DA6" w:rsidRDefault="00B367BC" w:rsidP="005D1DA6">
      <w:pPr>
        <w:pStyle w:val="DevConfigs"/>
        <w:rPr>
          <w:rStyle w:val="DevConfigGray"/>
        </w:rPr>
      </w:pPr>
      <w:proofErr w:type="spellStart"/>
      <w:r w:rsidRPr="005D1DA6">
        <w:rPr>
          <w:rStyle w:val="DevConfigGray"/>
        </w:rPr>
        <w:t>ip</w:t>
      </w:r>
      <w:proofErr w:type="spellEnd"/>
      <w:r w:rsidRPr="005D1DA6">
        <w:rPr>
          <w:rStyle w:val="DevConfigGray"/>
        </w:rPr>
        <w:t xml:space="preserve"> routing</w:t>
      </w:r>
    </w:p>
    <w:p w14:paraId="0579FFFB" w14:textId="77777777" w:rsidR="00B367BC" w:rsidRPr="005D1DA6" w:rsidRDefault="00B367BC" w:rsidP="005D1DA6">
      <w:pPr>
        <w:pStyle w:val="DevConfigs"/>
        <w:rPr>
          <w:rStyle w:val="DevConfigGray"/>
        </w:rPr>
      </w:pPr>
      <w:r w:rsidRPr="005D1DA6">
        <w:rPr>
          <w:rStyle w:val="DevConfigGray"/>
        </w:rPr>
        <w:t>!</w:t>
      </w:r>
    </w:p>
    <w:p w14:paraId="345DF7DB" w14:textId="77777777" w:rsidR="00B367BC" w:rsidRPr="005D1DA6" w:rsidRDefault="00B367BC" w:rsidP="005D1DA6">
      <w:pPr>
        <w:pStyle w:val="DevConfigs"/>
        <w:rPr>
          <w:rStyle w:val="DevConfigGray"/>
        </w:rPr>
      </w:pPr>
      <w:r w:rsidRPr="005D1DA6">
        <w:rPr>
          <w:rStyle w:val="DevConfigGray"/>
        </w:rPr>
        <w:t xml:space="preserve">no </w:t>
      </w:r>
      <w:proofErr w:type="spellStart"/>
      <w:r w:rsidRPr="005D1DA6">
        <w:rPr>
          <w:rStyle w:val="DevConfigGray"/>
        </w:rPr>
        <w:t>ip</w:t>
      </w:r>
      <w:proofErr w:type="spellEnd"/>
      <w:r w:rsidRPr="005D1DA6">
        <w:rPr>
          <w:rStyle w:val="DevConfigGray"/>
        </w:rPr>
        <w:t xml:space="preserve"> domain lookup</w:t>
      </w:r>
    </w:p>
    <w:p w14:paraId="13FA64D4" w14:textId="77777777" w:rsidR="00B367BC" w:rsidRPr="005D1DA6" w:rsidRDefault="00B367BC" w:rsidP="005D1DA6">
      <w:pPr>
        <w:pStyle w:val="DevConfigs"/>
        <w:rPr>
          <w:rStyle w:val="DevConfigGray"/>
        </w:rPr>
      </w:pPr>
      <w:proofErr w:type="spellStart"/>
      <w:r w:rsidRPr="005D1DA6">
        <w:rPr>
          <w:rStyle w:val="DevConfigGray"/>
        </w:rPr>
        <w:t>ip</w:t>
      </w:r>
      <w:proofErr w:type="spellEnd"/>
      <w:r w:rsidRPr="005D1DA6">
        <w:rPr>
          <w:rStyle w:val="DevConfigGray"/>
        </w:rPr>
        <w:t xml:space="preserve"> </w:t>
      </w:r>
      <w:proofErr w:type="spellStart"/>
      <w:r w:rsidRPr="005D1DA6">
        <w:rPr>
          <w:rStyle w:val="DevConfigGray"/>
        </w:rPr>
        <w:t>dhcp</w:t>
      </w:r>
      <w:proofErr w:type="spellEnd"/>
      <w:r w:rsidRPr="005D1DA6">
        <w:rPr>
          <w:rStyle w:val="DevConfigGray"/>
        </w:rPr>
        <w:t xml:space="preserve"> </w:t>
      </w:r>
      <w:proofErr w:type="gramStart"/>
      <w:r w:rsidRPr="005D1DA6">
        <w:rPr>
          <w:rStyle w:val="DevConfigGray"/>
        </w:rPr>
        <w:t>excluded-address</w:t>
      </w:r>
      <w:proofErr w:type="gramEnd"/>
      <w:r w:rsidRPr="005D1DA6">
        <w:rPr>
          <w:rStyle w:val="DevConfigGray"/>
        </w:rPr>
        <w:t xml:space="preserve"> 10.0.2.1 10.0.2.128</w:t>
      </w:r>
    </w:p>
    <w:p w14:paraId="07FACB72" w14:textId="77777777" w:rsidR="00B367BC" w:rsidRPr="005D1DA6" w:rsidRDefault="00B367BC" w:rsidP="005D1DA6">
      <w:pPr>
        <w:pStyle w:val="DevConfigs"/>
        <w:rPr>
          <w:rStyle w:val="DevConfigGray"/>
        </w:rPr>
      </w:pPr>
      <w:proofErr w:type="spellStart"/>
      <w:r w:rsidRPr="005D1DA6">
        <w:rPr>
          <w:rStyle w:val="DevConfigGray"/>
        </w:rPr>
        <w:t>ip</w:t>
      </w:r>
      <w:proofErr w:type="spellEnd"/>
      <w:r w:rsidRPr="005D1DA6">
        <w:rPr>
          <w:rStyle w:val="DevConfigGray"/>
        </w:rPr>
        <w:t xml:space="preserve"> </w:t>
      </w:r>
      <w:proofErr w:type="spellStart"/>
      <w:r w:rsidRPr="005D1DA6">
        <w:rPr>
          <w:rStyle w:val="DevConfigGray"/>
        </w:rPr>
        <w:t>dhcp</w:t>
      </w:r>
      <w:proofErr w:type="spellEnd"/>
      <w:r w:rsidRPr="005D1DA6">
        <w:rPr>
          <w:rStyle w:val="DevConfigGray"/>
        </w:rPr>
        <w:t xml:space="preserve"> </w:t>
      </w:r>
      <w:proofErr w:type="gramStart"/>
      <w:r w:rsidRPr="005D1DA6">
        <w:rPr>
          <w:rStyle w:val="DevConfigGray"/>
        </w:rPr>
        <w:t>excluded-address</w:t>
      </w:r>
      <w:proofErr w:type="gramEnd"/>
      <w:r w:rsidRPr="005D1DA6">
        <w:rPr>
          <w:rStyle w:val="DevConfigGray"/>
        </w:rPr>
        <w:t xml:space="preserve"> 10.0.2.254</w:t>
      </w:r>
    </w:p>
    <w:p w14:paraId="3B5B9142" w14:textId="77777777" w:rsidR="00B367BC" w:rsidRPr="005D1DA6" w:rsidRDefault="00B367BC" w:rsidP="005D1DA6">
      <w:pPr>
        <w:pStyle w:val="DevConfigs"/>
        <w:rPr>
          <w:rStyle w:val="DevConfigGray"/>
        </w:rPr>
      </w:pPr>
      <w:proofErr w:type="spellStart"/>
      <w:r w:rsidRPr="005D1DA6">
        <w:rPr>
          <w:rStyle w:val="DevConfigGray"/>
        </w:rPr>
        <w:t>ip</w:t>
      </w:r>
      <w:proofErr w:type="spellEnd"/>
      <w:r w:rsidRPr="005D1DA6">
        <w:rPr>
          <w:rStyle w:val="DevConfigGray"/>
        </w:rPr>
        <w:t xml:space="preserve"> </w:t>
      </w:r>
      <w:proofErr w:type="spellStart"/>
      <w:r w:rsidRPr="005D1DA6">
        <w:rPr>
          <w:rStyle w:val="DevConfigGray"/>
        </w:rPr>
        <w:t>dhcp</w:t>
      </w:r>
      <w:proofErr w:type="spellEnd"/>
      <w:r w:rsidRPr="005D1DA6">
        <w:rPr>
          <w:rStyle w:val="DevConfigGray"/>
        </w:rPr>
        <w:t xml:space="preserve"> </w:t>
      </w:r>
      <w:proofErr w:type="gramStart"/>
      <w:r w:rsidRPr="005D1DA6">
        <w:rPr>
          <w:rStyle w:val="DevConfigGray"/>
        </w:rPr>
        <w:t>excluded-address</w:t>
      </w:r>
      <w:proofErr w:type="gramEnd"/>
      <w:r w:rsidRPr="005D1DA6">
        <w:rPr>
          <w:rStyle w:val="DevConfigGray"/>
        </w:rPr>
        <w:t xml:space="preserve"> 10.0.3.1 10.0.3.5</w:t>
      </w:r>
    </w:p>
    <w:p w14:paraId="42E05756" w14:textId="77777777" w:rsidR="00B367BC" w:rsidRPr="005D1DA6" w:rsidRDefault="00B367BC" w:rsidP="005D1DA6">
      <w:pPr>
        <w:pStyle w:val="DevConfigs"/>
        <w:rPr>
          <w:rStyle w:val="DevConfigGray"/>
        </w:rPr>
      </w:pPr>
      <w:proofErr w:type="spellStart"/>
      <w:r w:rsidRPr="005D1DA6">
        <w:rPr>
          <w:rStyle w:val="DevConfigGray"/>
        </w:rPr>
        <w:t>ip</w:t>
      </w:r>
      <w:proofErr w:type="spellEnd"/>
      <w:r w:rsidRPr="005D1DA6">
        <w:rPr>
          <w:rStyle w:val="DevConfigGray"/>
        </w:rPr>
        <w:t xml:space="preserve"> </w:t>
      </w:r>
      <w:proofErr w:type="spellStart"/>
      <w:r w:rsidRPr="005D1DA6">
        <w:rPr>
          <w:rStyle w:val="DevConfigGray"/>
        </w:rPr>
        <w:t>dhcp</w:t>
      </w:r>
      <w:proofErr w:type="spellEnd"/>
      <w:r w:rsidRPr="005D1DA6">
        <w:rPr>
          <w:rStyle w:val="DevConfigGray"/>
        </w:rPr>
        <w:t xml:space="preserve"> </w:t>
      </w:r>
      <w:proofErr w:type="gramStart"/>
      <w:r w:rsidRPr="005D1DA6">
        <w:rPr>
          <w:rStyle w:val="DevConfigGray"/>
        </w:rPr>
        <w:t>excluded-address</w:t>
      </w:r>
      <w:proofErr w:type="gramEnd"/>
      <w:r w:rsidRPr="005D1DA6">
        <w:rPr>
          <w:rStyle w:val="DevConfigGray"/>
        </w:rPr>
        <w:t xml:space="preserve"> 10.0.3.128 10.0.3.254</w:t>
      </w:r>
    </w:p>
    <w:p w14:paraId="33834739" w14:textId="77777777" w:rsidR="00B367BC" w:rsidRPr="005D1DA6" w:rsidRDefault="00B367BC" w:rsidP="005D1DA6">
      <w:pPr>
        <w:pStyle w:val="DevConfigs"/>
        <w:rPr>
          <w:rStyle w:val="DevConfigGray"/>
        </w:rPr>
      </w:pPr>
      <w:r w:rsidRPr="005D1DA6">
        <w:rPr>
          <w:rStyle w:val="DevConfigGray"/>
        </w:rPr>
        <w:t>!</w:t>
      </w:r>
    </w:p>
    <w:p w14:paraId="4E502C66" w14:textId="77777777" w:rsidR="00B367BC" w:rsidRPr="005D1DA6" w:rsidRDefault="00B367BC" w:rsidP="005D1DA6">
      <w:pPr>
        <w:pStyle w:val="DevConfigs"/>
        <w:rPr>
          <w:rStyle w:val="DevConfigGray"/>
        </w:rPr>
      </w:pPr>
      <w:proofErr w:type="spellStart"/>
      <w:r w:rsidRPr="005D1DA6">
        <w:rPr>
          <w:rStyle w:val="DevConfigGray"/>
        </w:rPr>
        <w:t>ip</w:t>
      </w:r>
      <w:proofErr w:type="spellEnd"/>
      <w:r w:rsidRPr="005D1DA6">
        <w:rPr>
          <w:rStyle w:val="DevConfigGray"/>
        </w:rPr>
        <w:t xml:space="preserve"> </w:t>
      </w:r>
      <w:proofErr w:type="spellStart"/>
      <w:r w:rsidRPr="005D1DA6">
        <w:rPr>
          <w:rStyle w:val="DevConfigGray"/>
        </w:rPr>
        <w:t>dhcp</w:t>
      </w:r>
      <w:proofErr w:type="spellEnd"/>
      <w:r w:rsidRPr="005D1DA6">
        <w:rPr>
          <w:rStyle w:val="DevConfigGray"/>
        </w:rPr>
        <w:t xml:space="preserve"> pool SECOND_VLAN_DHCP_POOL</w:t>
      </w:r>
    </w:p>
    <w:p w14:paraId="74C424F6" w14:textId="77777777" w:rsidR="00B367BC" w:rsidRPr="005D1DA6" w:rsidRDefault="00B367BC" w:rsidP="005D1DA6">
      <w:pPr>
        <w:pStyle w:val="DevConfigs"/>
        <w:rPr>
          <w:rStyle w:val="DevConfigGray"/>
        </w:rPr>
      </w:pPr>
      <w:r w:rsidRPr="005D1DA6">
        <w:rPr>
          <w:rStyle w:val="DevConfigGray"/>
        </w:rPr>
        <w:t xml:space="preserve"> network 10.0.2.0 255.255.255.0</w:t>
      </w:r>
    </w:p>
    <w:p w14:paraId="23CADE64" w14:textId="77777777" w:rsidR="00B367BC" w:rsidRPr="005D1DA6" w:rsidRDefault="00B367BC" w:rsidP="005D1DA6">
      <w:pPr>
        <w:pStyle w:val="DevConfigs"/>
        <w:rPr>
          <w:rStyle w:val="DevConfigGray"/>
        </w:rPr>
      </w:pPr>
      <w:r w:rsidRPr="005D1DA6">
        <w:rPr>
          <w:rStyle w:val="DevConfigGray"/>
        </w:rPr>
        <w:t xml:space="preserve"> default-router 10.0.2.254</w:t>
      </w:r>
    </w:p>
    <w:p w14:paraId="38C260E5" w14:textId="77777777" w:rsidR="00B367BC" w:rsidRPr="005D1DA6" w:rsidRDefault="00B367BC" w:rsidP="005D1DA6">
      <w:pPr>
        <w:pStyle w:val="DevConfigs"/>
        <w:rPr>
          <w:rStyle w:val="DevConfigGray"/>
        </w:rPr>
      </w:pPr>
      <w:r w:rsidRPr="005D1DA6">
        <w:rPr>
          <w:rStyle w:val="DevConfigGray"/>
        </w:rPr>
        <w:t>!</w:t>
      </w:r>
    </w:p>
    <w:p w14:paraId="140BFE5F" w14:textId="77777777" w:rsidR="00B367BC" w:rsidRPr="005D1DA6" w:rsidRDefault="00B367BC" w:rsidP="005D1DA6">
      <w:pPr>
        <w:pStyle w:val="DevConfigs"/>
        <w:rPr>
          <w:rStyle w:val="DevConfigGray"/>
        </w:rPr>
      </w:pPr>
      <w:proofErr w:type="spellStart"/>
      <w:r w:rsidRPr="005D1DA6">
        <w:rPr>
          <w:rStyle w:val="DevConfigGray"/>
        </w:rPr>
        <w:t>ip</w:t>
      </w:r>
      <w:proofErr w:type="spellEnd"/>
      <w:r w:rsidRPr="005D1DA6">
        <w:rPr>
          <w:rStyle w:val="DevConfigGray"/>
        </w:rPr>
        <w:t xml:space="preserve"> </w:t>
      </w:r>
      <w:proofErr w:type="spellStart"/>
      <w:r w:rsidRPr="005D1DA6">
        <w:rPr>
          <w:rStyle w:val="DevConfigGray"/>
        </w:rPr>
        <w:t>dhcp</w:t>
      </w:r>
      <w:proofErr w:type="spellEnd"/>
      <w:r w:rsidRPr="005D1DA6">
        <w:rPr>
          <w:rStyle w:val="DevConfigGray"/>
        </w:rPr>
        <w:t xml:space="preserve"> pool THIRD_VLAN_DHCP_POOL</w:t>
      </w:r>
    </w:p>
    <w:p w14:paraId="2B2A3970" w14:textId="77777777" w:rsidR="00B367BC" w:rsidRPr="005D1DA6" w:rsidRDefault="00B367BC" w:rsidP="005D1DA6">
      <w:pPr>
        <w:pStyle w:val="DevConfigs"/>
        <w:rPr>
          <w:rStyle w:val="DevConfigGray"/>
        </w:rPr>
      </w:pPr>
      <w:r w:rsidRPr="005D1DA6">
        <w:rPr>
          <w:rStyle w:val="DevConfigGray"/>
        </w:rPr>
        <w:t xml:space="preserve"> network 10.0.3.0 255.255.255.0</w:t>
      </w:r>
    </w:p>
    <w:p w14:paraId="0DEA36A3" w14:textId="77777777" w:rsidR="00B367BC" w:rsidRPr="005D1DA6" w:rsidRDefault="00B367BC" w:rsidP="005D1DA6">
      <w:pPr>
        <w:pStyle w:val="DevConfigs"/>
        <w:rPr>
          <w:rStyle w:val="DevConfigGray"/>
        </w:rPr>
      </w:pPr>
      <w:r w:rsidRPr="005D1DA6">
        <w:rPr>
          <w:rStyle w:val="DevConfigGray"/>
        </w:rPr>
        <w:t xml:space="preserve"> default-router 10.0.3.254</w:t>
      </w:r>
    </w:p>
    <w:p w14:paraId="1B6B5ADF" w14:textId="77777777" w:rsidR="00B367BC" w:rsidRPr="005D1DA6" w:rsidRDefault="00B367BC" w:rsidP="005D1DA6">
      <w:pPr>
        <w:pStyle w:val="DevConfigs"/>
        <w:rPr>
          <w:rStyle w:val="DevConfigGray"/>
        </w:rPr>
      </w:pPr>
      <w:r w:rsidRPr="005D1DA6">
        <w:rPr>
          <w:rStyle w:val="DevConfigGray"/>
        </w:rPr>
        <w:t>!</w:t>
      </w:r>
    </w:p>
    <w:p w14:paraId="0089E060" w14:textId="77777777" w:rsidR="00B367BC" w:rsidRPr="005D1DA6" w:rsidRDefault="00B367BC" w:rsidP="005D1DA6">
      <w:pPr>
        <w:pStyle w:val="DevConfigs"/>
        <w:rPr>
          <w:rStyle w:val="DevConfigGray"/>
        </w:rPr>
      </w:pPr>
      <w:r w:rsidRPr="005D1DA6">
        <w:rPr>
          <w:rStyle w:val="DevConfigGray"/>
        </w:rPr>
        <w:t>login on-success log</w:t>
      </w:r>
    </w:p>
    <w:p w14:paraId="447181AA" w14:textId="77777777" w:rsidR="00B367BC" w:rsidRPr="005D1DA6" w:rsidRDefault="00B367BC" w:rsidP="005D1DA6">
      <w:pPr>
        <w:pStyle w:val="DevConfigs"/>
        <w:rPr>
          <w:rStyle w:val="DevConfigGray"/>
        </w:rPr>
      </w:pPr>
      <w:r w:rsidRPr="005D1DA6">
        <w:rPr>
          <w:rStyle w:val="DevConfigGray"/>
        </w:rPr>
        <w:t xml:space="preserve">ipv6 </w:t>
      </w:r>
      <w:proofErr w:type="gramStart"/>
      <w:r w:rsidRPr="005D1DA6">
        <w:rPr>
          <w:rStyle w:val="DevConfigGray"/>
        </w:rPr>
        <w:t>unicast-routing</w:t>
      </w:r>
      <w:proofErr w:type="gramEnd"/>
    </w:p>
    <w:p w14:paraId="7602474D" w14:textId="77777777" w:rsidR="00B367BC" w:rsidRPr="005D1DA6" w:rsidRDefault="00B367BC" w:rsidP="005D1DA6">
      <w:pPr>
        <w:pStyle w:val="DevConfigs"/>
        <w:rPr>
          <w:rStyle w:val="DevConfigGray"/>
        </w:rPr>
      </w:pPr>
      <w:r w:rsidRPr="005D1DA6">
        <w:rPr>
          <w:rStyle w:val="DevConfigGray"/>
        </w:rPr>
        <w:t>!</w:t>
      </w:r>
    </w:p>
    <w:p w14:paraId="5076461D" w14:textId="77777777" w:rsidR="00B367BC" w:rsidRPr="005D1DA6" w:rsidRDefault="00B367BC" w:rsidP="005D1DA6">
      <w:pPr>
        <w:pStyle w:val="DevConfigs"/>
        <w:rPr>
          <w:rStyle w:val="DevConfigGray"/>
        </w:rPr>
      </w:pPr>
      <w:r w:rsidRPr="005D1DA6">
        <w:rPr>
          <w:rStyle w:val="DevConfigGray"/>
        </w:rPr>
        <w:t>license boot level ipservicesk9</w:t>
      </w:r>
    </w:p>
    <w:p w14:paraId="37EF41ED" w14:textId="77777777" w:rsidR="00B367BC" w:rsidRPr="005D1DA6" w:rsidRDefault="00B367BC" w:rsidP="005D1DA6">
      <w:pPr>
        <w:pStyle w:val="DevConfigs"/>
        <w:rPr>
          <w:rStyle w:val="DevConfigGray"/>
        </w:rPr>
      </w:pPr>
      <w:r w:rsidRPr="005D1DA6">
        <w:rPr>
          <w:rStyle w:val="DevConfigGray"/>
        </w:rPr>
        <w:t>!</w:t>
      </w:r>
    </w:p>
    <w:p w14:paraId="70C0E880" w14:textId="77777777" w:rsidR="00B367BC" w:rsidRPr="005D1DA6" w:rsidRDefault="00B367BC" w:rsidP="005D1DA6">
      <w:pPr>
        <w:pStyle w:val="DevConfigs"/>
        <w:rPr>
          <w:rStyle w:val="DevConfigGray"/>
        </w:rPr>
      </w:pPr>
      <w:r w:rsidRPr="005D1DA6">
        <w:rPr>
          <w:rStyle w:val="DevConfigGray"/>
        </w:rPr>
        <w:t>diagnostic bootup level minimal</w:t>
      </w:r>
    </w:p>
    <w:p w14:paraId="33A47AAD" w14:textId="77777777" w:rsidR="00B367BC" w:rsidRPr="005D1DA6" w:rsidRDefault="00B367BC" w:rsidP="005D1DA6">
      <w:pPr>
        <w:pStyle w:val="DevConfigs"/>
        <w:rPr>
          <w:rStyle w:val="DevConfigGray"/>
        </w:rPr>
      </w:pPr>
      <w:r w:rsidRPr="005D1DA6">
        <w:rPr>
          <w:rStyle w:val="DevConfigGray"/>
        </w:rPr>
        <w:t>!</w:t>
      </w:r>
    </w:p>
    <w:p w14:paraId="48030235" w14:textId="77777777" w:rsidR="00B367BC" w:rsidRPr="005D1DA6" w:rsidRDefault="00B367BC" w:rsidP="005D1DA6">
      <w:pPr>
        <w:pStyle w:val="DevConfigs"/>
        <w:rPr>
          <w:rStyle w:val="DevConfigGray"/>
        </w:rPr>
      </w:pPr>
      <w:r w:rsidRPr="005D1DA6">
        <w:rPr>
          <w:rStyle w:val="DevConfigGray"/>
        </w:rPr>
        <w:t>spanning-tree mode rapid-</w:t>
      </w:r>
      <w:proofErr w:type="spellStart"/>
      <w:r w:rsidRPr="005D1DA6">
        <w:rPr>
          <w:rStyle w:val="DevConfigGray"/>
        </w:rPr>
        <w:t>pvst</w:t>
      </w:r>
      <w:proofErr w:type="spellEnd"/>
    </w:p>
    <w:p w14:paraId="36789068" w14:textId="77777777" w:rsidR="00B367BC" w:rsidRPr="005D1DA6" w:rsidRDefault="00B367BC" w:rsidP="005D1DA6">
      <w:pPr>
        <w:pStyle w:val="DevConfigs"/>
        <w:rPr>
          <w:rStyle w:val="DevConfigGray"/>
        </w:rPr>
      </w:pPr>
      <w:r w:rsidRPr="005D1DA6">
        <w:rPr>
          <w:rStyle w:val="DevConfigGray"/>
        </w:rPr>
        <w:t>spanning-tree extend system-id</w:t>
      </w:r>
    </w:p>
    <w:p w14:paraId="4A48C7DD" w14:textId="77777777" w:rsidR="00B367BC" w:rsidRPr="005D1DA6" w:rsidRDefault="00B367BC" w:rsidP="005D1DA6">
      <w:pPr>
        <w:pStyle w:val="DevConfigs"/>
        <w:rPr>
          <w:rStyle w:val="DevConfigGray"/>
        </w:rPr>
      </w:pPr>
      <w:proofErr w:type="gramStart"/>
      <w:r w:rsidRPr="005D1DA6">
        <w:rPr>
          <w:rStyle w:val="DevConfigGray"/>
        </w:rPr>
        <w:t>spanning-tree</w:t>
      </w:r>
      <w:proofErr w:type="gramEnd"/>
      <w:r w:rsidRPr="005D1DA6">
        <w:rPr>
          <w:rStyle w:val="DevConfigGray"/>
        </w:rPr>
        <w:t xml:space="preserve"> </w:t>
      </w:r>
      <w:proofErr w:type="spellStart"/>
      <w:r w:rsidRPr="005D1DA6">
        <w:rPr>
          <w:rStyle w:val="DevConfigGray"/>
        </w:rPr>
        <w:t>vlan</w:t>
      </w:r>
      <w:proofErr w:type="spellEnd"/>
      <w:r w:rsidRPr="005D1DA6">
        <w:rPr>
          <w:rStyle w:val="DevConfigGray"/>
        </w:rPr>
        <w:t xml:space="preserve"> 2 priority 28672</w:t>
      </w:r>
    </w:p>
    <w:p w14:paraId="65283A35" w14:textId="77777777" w:rsidR="00B367BC" w:rsidRPr="005D1DA6" w:rsidRDefault="00B367BC" w:rsidP="005D1DA6">
      <w:pPr>
        <w:pStyle w:val="DevConfigs"/>
        <w:rPr>
          <w:rStyle w:val="DevConfigGray"/>
        </w:rPr>
      </w:pPr>
      <w:proofErr w:type="gramStart"/>
      <w:r w:rsidRPr="005D1DA6">
        <w:rPr>
          <w:rStyle w:val="DevConfigGray"/>
        </w:rPr>
        <w:t>spanning-tree</w:t>
      </w:r>
      <w:proofErr w:type="gramEnd"/>
      <w:r w:rsidRPr="005D1DA6">
        <w:rPr>
          <w:rStyle w:val="DevConfigGray"/>
        </w:rPr>
        <w:t xml:space="preserve"> </w:t>
      </w:r>
      <w:proofErr w:type="spellStart"/>
      <w:r w:rsidRPr="005D1DA6">
        <w:rPr>
          <w:rStyle w:val="DevConfigGray"/>
        </w:rPr>
        <w:t>vlan</w:t>
      </w:r>
      <w:proofErr w:type="spellEnd"/>
      <w:r w:rsidRPr="005D1DA6">
        <w:rPr>
          <w:rStyle w:val="DevConfigGray"/>
        </w:rPr>
        <w:t xml:space="preserve"> 3 priority 24576</w:t>
      </w:r>
    </w:p>
    <w:p w14:paraId="6E24A802" w14:textId="77777777" w:rsidR="00B367BC" w:rsidRPr="005D1DA6" w:rsidRDefault="00B367BC" w:rsidP="005D1DA6">
      <w:pPr>
        <w:pStyle w:val="DevConfigs"/>
        <w:rPr>
          <w:rStyle w:val="DevConfigGray"/>
        </w:rPr>
      </w:pPr>
      <w:r w:rsidRPr="005D1DA6">
        <w:rPr>
          <w:rStyle w:val="DevConfigGray"/>
        </w:rPr>
        <w:t>!</w:t>
      </w:r>
    </w:p>
    <w:p w14:paraId="0F4E4319" w14:textId="77777777" w:rsidR="00B367BC" w:rsidRPr="005D1DA6" w:rsidRDefault="00B367BC" w:rsidP="005D1DA6">
      <w:pPr>
        <w:pStyle w:val="DevConfigs"/>
        <w:rPr>
          <w:rStyle w:val="DevConfigGray"/>
        </w:rPr>
      </w:pPr>
      <w:r w:rsidRPr="005D1DA6">
        <w:rPr>
          <w:rStyle w:val="DevConfigGray"/>
        </w:rPr>
        <w:t>redundancy</w:t>
      </w:r>
    </w:p>
    <w:p w14:paraId="4870DEFD" w14:textId="77777777" w:rsidR="00B367BC" w:rsidRPr="005D1DA6" w:rsidRDefault="00B367BC" w:rsidP="005D1DA6">
      <w:pPr>
        <w:pStyle w:val="DevConfigs"/>
        <w:rPr>
          <w:rStyle w:val="DevConfigGray"/>
        </w:rPr>
      </w:pPr>
      <w:r w:rsidRPr="005D1DA6">
        <w:rPr>
          <w:rStyle w:val="DevConfigGray"/>
        </w:rPr>
        <w:t xml:space="preserve"> mode </w:t>
      </w:r>
      <w:proofErr w:type="spellStart"/>
      <w:r w:rsidRPr="005D1DA6">
        <w:rPr>
          <w:rStyle w:val="DevConfigGray"/>
        </w:rPr>
        <w:t>sso</w:t>
      </w:r>
      <w:proofErr w:type="spellEnd"/>
    </w:p>
    <w:p w14:paraId="5A8CADE1" w14:textId="77777777" w:rsidR="00B367BC" w:rsidRPr="005D1DA6" w:rsidRDefault="00B367BC" w:rsidP="005D1DA6">
      <w:pPr>
        <w:pStyle w:val="DevConfigs"/>
        <w:rPr>
          <w:rStyle w:val="DevConfigGray"/>
        </w:rPr>
      </w:pPr>
      <w:r w:rsidRPr="005D1DA6">
        <w:rPr>
          <w:rStyle w:val="DevConfigGray"/>
        </w:rPr>
        <w:t>!</w:t>
      </w:r>
    </w:p>
    <w:p w14:paraId="61F77D62" w14:textId="77777777" w:rsidR="00B367BC" w:rsidRPr="005D1DA6" w:rsidRDefault="00B367BC" w:rsidP="005D1DA6">
      <w:pPr>
        <w:pStyle w:val="DevConfigs"/>
        <w:rPr>
          <w:rStyle w:val="DevConfigGray"/>
        </w:rPr>
      </w:pPr>
      <w:r w:rsidRPr="005D1DA6">
        <w:rPr>
          <w:rStyle w:val="DevConfigGray"/>
        </w:rPr>
        <w:t>transceiver type all</w:t>
      </w:r>
    </w:p>
    <w:p w14:paraId="6E9200F9" w14:textId="5A223DC8" w:rsidR="00B367BC" w:rsidRDefault="00B367BC">
      <w:pPr>
        <w:pStyle w:val="DevConfigs"/>
        <w:rPr>
          <w:rStyle w:val="DevConfigGray"/>
        </w:rPr>
      </w:pPr>
      <w:r w:rsidRPr="005D1DA6">
        <w:rPr>
          <w:rStyle w:val="DevConfigGray"/>
        </w:rPr>
        <w:t xml:space="preserve"> monitoring</w:t>
      </w:r>
    </w:p>
    <w:p w14:paraId="6EA902B0" w14:textId="74552B05" w:rsidR="000C67DD" w:rsidRDefault="000C67DD">
      <w:pPr>
        <w:pStyle w:val="DevConfigs"/>
        <w:rPr>
          <w:rStyle w:val="DevConfigGray"/>
        </w:rPr>
      </w:pPr>
      <w:r>
        <w:rPr>
          <w:rStyle w:val="DevConfigGray"/>
        </w:rPr>
        <w:t>!</w:t>
      </w:r>
    </w:p>
    <w:p w14:paraId="4E8D1635" w14:textId="77777777" w:rsidR="000C67DD" w:rsidRPr="000C67DD" w:rsidRDefault="000C67DD" w:rsidP="000C67DD">
      <w:pPr>
        <w:pStyle w:val="DevConfigs"/>
        <w:rPr>
          <w:rStyle w:val="DevConfigGray"/>
        </w:rPr>
      </w:pPr>
      <w:r w:rsidRPr="000C67DD">
        <w:rPr>
          <w:rStyle w:val="DevConfigGray"/>
        </w:rPr>
        <w:t xml:space="preserve">track 4 </w:t>
      </w:r>
      <w:proofErr w:type="spellStart"/>
      <w:r w:rsidRPr="000C67DD">
        <w:rPr>
          <w:rStyle w:val="DevConfigGray"/>
        </w:rPr>
        <w:t>ip</w:t>
      </w:r>
      <w:proofErr w:type="spellEnd"/>
      <w:r w:rsidRPr="000C67DD">
        <w:rPr>
          <w:rStyle w:val="DevConfigGray"/>
        </w:rPr>
        <w:t xml:space="preserve"> </w:t>
      </w:r>
      <w:proofErr w:type="spellStart"/>
      <w:r w:rsidRPr="000C67DD">
        <w:rPr>
          <w:rStyle w:val="DevConfigGray"/>
        </w:rPr>
        <w:t>sla</w:t>
      </w:r>
      <w:proofErr w:type="spellEnd"/>
      <w:r w:rsidRPr="000C67DD">
        <w:rPr>
          <w:rStyle w:val="DevConfigGray"/>
        </w:rPr>
        <w:t xml:space="preserve"> 4</w:t>
      </w:r>
    </w:p>
    <w:p w14:paraId="1599C187" w14:textId="77777777" w:rsidR="000C67DD" w:rsidRPr="000C67DD" w:rsidRDefault="000C67DD" w:rsidP="000C67DD">
      <w:pPr>
        <w:pStyle w:val="DevConfigs"/>
        <w:rPr>
          <w:rStyle w:val="DevConfigGray"/>
        </w:rPr>
      </w:pPr>
      <w:r w:rsidRPr="000C67DD">
        <w:rPr>
          <w:rStyle w:val="DevConfigGray"/>
        </w:rPr>
        <w:t xml:space="preserve"> delay down 45 up 20</w:t>
      </w:r>
    </w:p>
    <w:p w14:paraId="46A21C74" w14:textId="77777777" w:rsidR="000C67DD" w:rsidRPr="000C67DD" w:rsidRDefault="000C67DD" w:rsidP="000C67DD">
      <w:pPr>
        <w:pStyle w:val="DevConfigs"/>
        <w:rPr>
          <w:rStyle w:val="DevConfigGray"/>
        </w:rPr>
      </w:pPr>
      <w:r w:rsidRPr="000C67DD">
        <w:rPr>
          <w:rStyle w:val="DevConfigGray"/>
        </w:rPr>
        <w:t>!</w:t>
      </w:r>
    </w:p>
    <w:p w14:paraId="542A61C2" w14:textId="77777777" w:rsidR="000C67DD" w:rsidRPr="000C67DD" w:rsidRDefault="000C67DD" w:rsidP="000C67DD">
      <w:pPr>
        <w:pStyle w:val="DevConfigs"/>
        <w:rPr>
          <w:rStyle w:val="DevConfigGray"/>
        </w:rPr>
      </w:pPr>
      <w:r w:rsidRPr="000C67DD">
        <w:rPr>
          <w:rStyle w:val="DevConfigGray"/>
        </w:rPr>
        <w:t xml:space="preserve">track 6 </w:t>
      </w:r>
      <w:proofErr w:type="spellStart"/>
      <w:r w:rsidRPr="000C67DD">
        <w:rPr>
          <w:rStyle w:val="DevConfigGray"/>
        </w:rPr>
        <w:t>ip</w:t>
      </w:r>
      <w:proofErr w:type="spellEnd"/>
      <w:r w:rsidRPr="000C67DD">
        <w:rPr>
          <w:rStyle w:val="DevConfigGray"/>
        </w:rPr>
        <w:t xml:space="preserve"> </w:t>
      </w:r>
      <w:proofErr w:type="spellStart"/>
      <w:r w:rsidRPr="000C67DD">
        <w:rPr>
          <w:rStyle w:val="DevConfigGray"/>
        </w:rPr>
        <w:t>sla</w:t>
      </w:r>
      <w:proofErr w:type="spellEnd"/>
      <w:r w:rsidRPr="000C67DD">
        <w:rPr>
          <w:rStyle w:val="DevConfigGray"/>
        </w:rPr>
        <w:t xml:space="preserve"> 6</w:t>
      </w:r>
    </w:p>
    <w:p w14:paraId="73577C3D" w14:textId="78F54496" w:rsidR="000C67DD" w:rsidRPr="005D1DA6" w:rsidRDefault="000C67DD" w:rsidP="005D1DA6">
      <w:pPr>
        <w:pStyle w:val="DevConfigs"/>
        <w:rPr>
          <w:rStyle w:val="DevConfigGray"/>
        </w:rPr>
      </w:pPr>
      <w:r w:rsidRPr="000C67DD">
        <w:rPr>
          <w:rStyle w:val="DevConfigGray"/>
        </w:rPr>
        <w:t xml:space="preserve"> delay down 45 up 20</w:t>
      </w:r>
    </w:p>
    <w:p w14:paraId="0F149363" w14:textId="77777777" w:rsidR="00B367BC" w:rsidRPr="005D1DA6" w:rsidRDefault="00B367BC" w:rsidP="005D1DA6">
      <w:pPr>
        <w:pStyle w:val="DevConfigs"/>
        <w:rPr>
          <w:rStyle w:val="DevConfigGray"/>
        </w:rPr>
      </w:pPr>
      <w:r w:rsidRPr="005D1DA6">
        <w:rPr>
          <w:rStyle w:val="DevConfigGray"/>
        </w:rPr>
        <w:t>!</w:t>
      </w:r>
    </w:p>
    <w:p w14:paraId="23670739"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-police-topology-control</w:t>
      </w:r>
    </w:p>
    <w:p w14:paraId="428CC968" w14:textId="77777777" w:rsidR="00B367BC" w:rsidRPr="005D1DA6" w:rsidRDefault="00B367BC" w:rsidP="005D1DA6">
      <w:pPr>
        <w:pStyle w:val="DevConfigs"/>
        <w:rPr>
          <w:rStyle w:val="DevConfigGray"/>
        </w:rPr>
      </w:pPr>
      <w:r w:rsidRPr="005D1DA6">
        <w:rPr>
          <w:rStyle w:val="DevConfigGray"/>
        </w:rPr>
        <w:t xml:space="preserve">  description Topology control</w:t>
      </w:r>
    </w:p>
    <w:p w14:paraId="2E17815C" w14:textId="77777777" w:rsidR="00B367BC" w:rsidRPr="005D1DA6" w:rsidRDefault="00B367BC" w:rsidP="005D1DA6">
      <w:pPr>
        <w:pStyle w:val="DevConfigs"/>
        <w:rPr>
          <w:rStyle w:val="DevConfigGray"/>
        </w:rPr>
      </w:pPr>
      <w:r w:rsidRPr="005D1DA6">
        <w:rPr>
          <w:rStyle w:val="DevConfigGray"/>
        </w:rPr>
        <w:lastRenderedPageBreak/>
        <w:t>class-map match-any system-</w:t>
      </w:r>
      <w:proofErr w:type="spellStart"/>
      <w:r w:rsidRPr="005D1DA6">
        <w:rPr>
          <w:rStyle w:val="DevConfigGray"/>
        </w:rPr>
        <w:t>cpp</w:t>
      </w:r>
      <w:proofErr w:type="spellEnd"/>
      <w:r w:rsidRPr="005D1DA6">
        <w:rPr>
          <w:rStyle w:val="DevConfigGray"/>
        </w:rPr>
        <w:t>-police-</w:t>
      </w:r>
      <w:proofErr w:type="spellStart"/>
      <w:r w:rsidRPr="005D1DA6">
        <w:rPr>
          <w:rStyle w:val="DevConfigGray"/>
        </w:rPr>
        <w:t>sw</w:t>
      </w:r>
      <w:proofErr w:type="spellEnd"/>
      <w:r w:rsidRPr="005D1DA6">
        <w:rPr>
          <w:rStyle w:val="DevConfigGray"/>
        </w:rPr>
        <w:t>-forward</w:t>
      </w:r>
    </w:p>
    <w:p w14:paraId="56CA7372" w14:textId="77777777" w:rsidR="00B367BC" w:rsidRPr="005D1DA6" w:rsidRDefault="00B367BC" w:rsidP="005D1DA6">
      <w:pPr>
        <w:pStyle w:val="DevConfigs"/>
        <w:rPr>
          <w:rStyle w:val="DevConfigGray"/>
        </w:rPr>
      </w:pPr>
      <w:r w:rsidRPr="005D1DA6">
        <w:rPr>
          <w:rStyle w:val="DevConfigGray"/>
        </w:rPr>
        <w:t xml:space="preserve">  description </w:t>
      </w:r>
      <w:proofErr w:type="spellStart"/>
      <w:r w:rsidRPr="005D1DA6">
        <w:rPr>
          <w:rStyle w:val="DevConfigGray"/>
        </w:rPr>
        <w:t>Sw</w:t>
      </w:r>
      <w:proofErr w:type="spellEnd"/>
      <w:r w:rsidRPr="005D1DA6">
        <w:rPr>
          <w:rStyle w:val="DevConfigGray"/>
        </w:rPr>
        <w:t xml:space="preserve"> forwarding, L2 LVX data, LOGGING</w:t>
      </w:r>
    </w:p>
    <w:p w14:paraId="2FBBD221"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-default</w:t>
      </w:r>
    </w:p>
    <w:p w14:paraId="5378FD2D" w14:textId="77777777" w:rsidR="00B367BC" w:rsidRPr="005D1DA6" w:rsidRDefault="00B367BC" w:rsidP="005D1DA6">
      <w:pPr>
        <w:pStyle w:val="DevConfigs"/>
        <w:rPr>
          <w:rStyle w:val="DevConfigGray"/>
        </w:rPr>
      </w:pPr>
      <w:r w:rsidRPr="005D1DA6">
        <w:rPr>
          <w:rStyle w:val="DevConfigGray"/>
        </w:rPr>
        <w:t xml:space="preserve">  description Inter FED, EWLC control, EWLC data</w:t>
      </w:r>
    </w:p>
    <w:p w14:paraId="6395823C"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-police-sys-data</w:t>
      </w:r>
    </w:p>
    <w:p w14:paraId="79B21E4C" w14:textId="77777777" w:rsidR="00B367BC" w:rsidRPr="005D1DA6" w:rsidRDefault="00B367BC" w:rsidP="005D1DA6">
      <w:pPr>
        <w:pStyle w:val="DevConfigs"/>
        <w:rPr>
          <w:rStyle w:val="DevConfigGray"/>
        </w:rPr>
      </w:pPr>
      <w:r w:rsidRPr="005D1DA6">
        <w:rPr>
          <w:rStyle w:val="DevConfigGray"/>
        </w:rPr>
        <w:t xml:space="preserve">  description Learning cache </w:t>
      </w:r>
      <w:proofErr w:type="spellStart"/>
      <w:r w:rsidRPr="005D1DA6">
        <w:rPr>
          <w:rStyle w:val="DevConfigGray"/>
        </w:rPr>
        <w:t>ovfl</w:t>
      </w:r>
      <w:proofErr w:type="spellEnd"/>
      <w:r w:rsidRPr="005D1DA6">
        <w:rPr>
          <w:rStyle w:val="DevConfigGray"/>
        </w:rPr>
        <w:t>, High Rate App, Exception, EGR Exception, NFLSAMPLED DATA, RPF Failed</w:t>
      </w:r>
    </w:p>
    <w:p w14:paraId="41413608"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-police-punt-</w:t>
      </w:r>
      <w:proofErr w:type="spellStart"/>
      <w:r w:rsidRPr="005D1DA6">
        <w:rPr>
          <w:rStyle w:val="DevConfigGray"/>
        </w:rPr>
        <w:t>webauth</w:t>
      </w:r>
      <w:proofErr w:type="spellEnd"/>
    </w:p>
    <w:p w14:paraId="7DC2A473" w14:textId="77777777" w:rsidR="00B367BC" w:rsidRPr="005D1DA6" w:rsidRDefault="00B367BC" w:rsidP="005D1DA6">
      <w:pPr>
        <w:pStyle w:val="DevConfigs"/>
        <w:rPr>
          <w:rStyle w:val="DevConfigGray"/>
        </w:rPr>
      </w:pPr>
      <w:r w:rsidRPr="005D1DA6">
        <w:rPr>
          <w:rStyle w:val="DevConfigGray"/>
        </w:rPr>
        <w:t xml:space="preserve">  description Punt </w:t>
      </w:r>
      <w:proofErr w:type="spellStart"/>
      <w:r w:rsidRPr="005D1DA6">
        <w:rPr>
          <w:rStyle w:val="DevConfigGray"/>
        </w:rPr>
        <w:t>Webauth</w:t>
      </w:r>
      <w:proofErr w:type="spellEnd"/>
    </w:p>
    <w:p w14:paraId="2F2BBDEC" w14:textId="77777777" w:rsidR="00B367BC" w:rsidRPr="005D1DA6" w:rsidRDefault="00B367BC" w:rsidP="005D1DA6">
      <w:pPr>
        <w:pStyle w:val="DevConfigs"/>
        <w:rPr>
          <w:rStyle w:val="DevConfigGray"/>
        </w:rPr>
      </w:pPr>
      <w:r w:rsidRPr="005D1DA6">
        <w:rPr>
          <w:rStyle w:val="DevConfigGray"/>
        </w:rPr>
        <w:t>class-map match-any system-cpp-police-l2lvx-control</w:t>
      </w:r>
    </w:p>
    <w:p w14:paraId="3C21E12C" w14:textId="77777777" w:rsidR="00B367BC" w:rsidRPr="005D1DA6" w:rsidRDefault="00B367BC" w:rsidP="005D1DA6">
      <w:pPr>
        <w:pStyle w:val="DevConfigs"/>
        <w:rPr>
          <w:rStyle w:val="DevConfigGray"/>
        </w:rPr>
      </w:pPr>
      <w:r w:rsidRPr="005D1DA6">
        <w:rPr>
          <w:rStyle w:val="DevConfigGray"/>
        </w:rPr>
        <w:t xml:space="preserve">  description L2 LVX control packets</w:t>
      </w:r>
    </w:p>
    <w:p w14:paraId="7AC83809"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w:t>
      </w:r>
      <w:proofErr w:type="spellStart"/>
      <w:r w:rsidRPr="005D1DA6">
        <w:rPr>
          <w:rStyle w:val="DevConfigGray"/>
        </w:rPr>
        <w:t>forus</w:t>
      </w:r>
      <w:proofErr w:type="spellEnd"/>
    </w:p>
    <w:p w14:paraId="6E1AB66A" w14:textId="77777777" w:rsidR="00B367BC" w:rsidRPr="005D1DA6" w:rsidRDefault="00B367BC" w:rsidP="005D1DA6">
      <w:pPr>
        <w:pStyle w:val="DevConfigs"/>
        <w:rPr>
          <w:rStyle w:val="DevConfigGray"/>
        </w:rPr>
      </w:pPr>
      <w:r w:rsidRPr="005D1DA6">
        <w:rPr>
          <w:rStyle w:val="DevConfigGray"/>
        </w:rPr>
        <w:t xml:space="preserve">  description </w:t>
      </w:r>
      <w:proofErr w:type="spellStart"/>
      <w:r w:rsidRPr="005D1DA6">
        <w:rPr>
          <w:rStyle w:val="DevConfigGray"/>
        </w:rPr>
        <w:t>Forus</w:t>
      </w:r>
      <w:proofErr w:type="spellEnd"/>
      <w:r w:rsidRPr="005D1DA6">
        <w:rPr>
          <w:rStyle w:val="DevConfigGray"/>
        </w:rPr>
        <w:t xml:space="preserve"> Address resolution and </w:t>
      </w:r>
      <w:proofErr w:type="spellStart"/>
      <w:r w:rsidRPr="005D1DA6">
        <w:rPr>
          <w:rStyle w:val="DevConfigGray"/>
        </w:rPr>
        <w:t>Forus</w:t>
      </w:r>
      <w:proofErr w:type="spellEnd"/>
      <w:r w:rsidRPr="005D1DA6">
        <w:rPr>
          <w:rStyle w:val="DevConfigGray"/>
        </w:rPr>
        <w:t xml:space="preserve"> traffic</w:t>
      </w:r>
    </w:p>
    <w:p w14:paraId="11D4F82C"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-police-multicast-end-station</w:t>
      </w:r>
    </w:p>
    <w:p w14:paraId="3241669C" w14:textId="77777777" w:rsidR="00B367BC" w:rsidRPr="005D1DA6" w:rsidRDefault="00B367BC" w:rsidP="005D1DA6">
      <w:pPr>
        <w:pStyle w:val="DevConfigs"/>
        <w:rPr>
          <w:rStyle w:val="DevConfigGray"/>
        </w:rPr>
      </w:pPr>
      <w:r w:rsidRPr="005D1DA6">
        <w:rPr>
          <w:rStyle w:val="DevConfigGray"/>
        </w:rPr>
        <w:t xml:space="preserve">  description MCAST END STATION</w:t>
      </w:r>
    </w:p>
    <w:p w14:paraId="120A321C"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-police-multicast</w:t>
      </w:r>
    </w:p>
    <w:p w14:paraId="2C3121EF" w14:textId="77777777" w:rsidR="00B367BC" w:rsidRPr="005D1DA6" w:rsidRDefault="00B367BC" w:rsidP="005D1DA6">
      <w:pPr>
        <w:pStyle w:val="DevConfigs"/>
        <w:rPr>
          <w:rStyle w:val="DevConfigGray"/>
        </w:rPr>
      </w:pPr>
      <w:r w:rsidRPr="005D1DA6">
        <w:rPr>
          <w:rStyle w:val="DevConfigGray"/>
        </w:rPr>
        <w:t xml:space="preserve">  description Transit Traffic and MCAST Data</w:t>
      </w:r>
    </w:p>
    <w:p w14:paraId="73EF856B" w14:textId="77777777" w:rsidR="00B367BC" w:rsidRPr="005D1DA6" w:rsidRDefault="00B367BC" w:rsidP="005D1DA6">
      <w:pPr>
        <w:pStyle w:val="DevConfigs"/>
        <w:rPr>
          <w:rStyle w:val="DevConfigGray"/>
        </w:rPr>
      </w:pPr>
      <w:r w:rsidRPr="005D1DA6">
        <w:rPr>
          <w:rStyle w:val="DevConfigGray"/>
        </w:rPr>
        <w:t>class-map match-any system-cpp-police-l2-control</w:t>
      </w:r>
    </w:p>
    <w:p w14:paraId="46DE5188" w14:textId="77777777" w:rsidR="00B367BC" w:rsidRPr="005D1DA6" w:rsidRDefault="00B367BC" w:rsidP="005D1DA6">
      <w:pPr>
        <w:pStyle w:val="DevConfigs"/>
        <w:rPr>
          <w:rStyle w:val="DevConfigGray"/>
        </w:rPr>
      </w:pPr>
      <w:r w:rsidRPr="005D1DA6">
        <w:rPr>
          <w:rStyle w:val="DevConfigGray"/>
        </w:rPr>
        <w:t xml:space="preserve">  description L2 control</w:t>
      </w:r>
    </w:p>
    <w:p w14:paraId="59EAAB64" w14:textId="77777777" w:rsidR="00B367BC" w:rsidRPr="005D1DA6" w:rsidRDefault="00B367BC" w:rsidP="005D1DA6">
      <w:pPr>
        <w:pStyle w:val="DevConfigs"/>
        <w:rPr>
          <w:rStyle w:val="DevConfigGray"/>
        </w:rPr>
      </w:pPr>
      <w:r w:rsidRPr="005D1DA6">
        <w:rPr>
          <w:rStyle w:val="DevConfigGray"/>
        </w:rPr>
        <w:t>class-map match-any system-cpp-police-dot1x-auth</w:t>
      </w:r>
    </w:p>
    <w:p w14:paraId="1ABE0521" w14:textId="77777777" w:rsidR="00B367BC" w:rsidRPr="005D1DA6" w:rsidRDefault="00B367BC" w:rsidP="005D1DA6">
      <w:pPr>
        <w:pStyle w:val="DevConfigs"/>
        <w:rPr>
          <w:rStyle w:val="DevConfigGray"/>
        </w:rPr>
      </w:pPr>
      <w:r w:rsidRPr="005D1DA6">
        <w:rPr>
          <w:rStyle w:val="DevConfigGray"/>
        </w:rPr>
        <w:t xml:space="preserve">  description DOT1X Auth</w:t>
      </w:r>
    </w:p>
    <w:p w14:paraId="06D788C0"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-police-data</w:t>
      </w:r>
    </w:p>
    <w:p w14:paraId="15A5E55A" w14:textId="77777777" w:rsidR="00B367BC" w:rsidRPr="005D1DA6" w:rsidRDefault="00B367BC" w:rsidP="005D1DA6">
      <w:pPr>
        <w:pStyle w:val="DevConfigs"/>
        <w:rPr>
          <w:rStyle w:val="DevConfigGray"/>
        </w:rPr>
      </w:pPr>
      <w:r w:rsidRPr="005D1DA6">
        <w:rPr>
          <w:rStyle w:val="DevConfigGray"/>
        </w:rPr>
        <w:t xml:space="preserve">  description ICMP redirect, ICMP_GEN and BROADCAST</w:t>
      </w:r>
    </w:p>
    <w:p w14:paraId="185C58A2"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w:t>
      </w:r>
      <w:proofErr w:type="spellStart"/>
      <w:r w:rsidRPr="005D1DA6">
        <w:rPr>
          <w:rStyle w:val="DevConfigGray"/>
        </w:rPr>
        <w:t>stackwise</w:t>
      </w:r>
      <w:proofErr w:type="spellEnd"/>
      <w:r w:rsidRPr="005D1DA6">
        <w:rPr>
          <w:rStyle w:val="DevConfigGray"/>
        </w:rPr>
        <w:t>-</w:t>
      </w:r>
      <w:proofErr w:type="spellStart"/>
      <w:r w:rsidRPr="005D1DA6">
        <w:rPr>
          <w:rStyle w:val="DevConfigGray"/>
        </w:rPr>
        <w:t>virt</w:t>
      </w:r>
      <w:proofErr w:type="spellEnd"/>
      <w:r w:rsidRPr="005D1DA6">
        <w:rPr>
          <w:rStyle w:val="DevConfigGray"/>
        </w:rPr>
        <w:t>-control</w:t>
      </w:r>
    </w:p>
    <w:p w14:paraId="29C0F567" w14:textId="77777777" w:rsidR="00B367BC" w:rsidRPr="005D1DA6" w:rsidRDefault="00B367BC" w:rsidP="005D1DA6">
      <w:pPr>
        <w:pStyle w:val="DevConfigs"/>
        <w:rPr>
          <w:rStyle w:val="DevConfigGray"/>
        </w:rPr>
      </w:pPr>
      <w:r w:rsidRPr="005D1DA6">
        <w:rPr>
          <w:rStyle w:val="DevConfigGray"/>
        </w:rPr>
        <w:t xml:space="preserve">  description </w:t>
      </w:r>
      <w:proofErr w:type="spellStart"/>
      <w:r w:rsidRPr="005D1DA6">
        <w:rPr>
          <w:rStyle w:val="DevConfigGray"/>
        </w:rPr>
        <w:t>Stackwise</w:t>
      </w:r>
      <w:proofErr w:type="spellEnd"/>
      <w:r w:rsidRPr="005D1DA6">
        <w:rPr>
          <w:rStyle w:val="DevConfigGray"/>
        </w:rPr>
        <w:t xml:space="preserve"> Virtual</w:t>
      </w:r>
    </w:p>
    <w:p w14:paraId="6A932CE2" w14:textId="77777777" w:rsidR="00B367BC" w:rsidRPr="005D1DA6" w:rsidRDefault="00B367BC" w:rsidP="005D1DA6">
      <w:pPr>
        <w:pStyle w:val="DevConfigs"/>
        <w:rPr>
          <w:rStyle w:val="DevConfigGray"/>
        </w:rPr>
      </w:pPr>
      <w:r w:rsidRPr="005D1DA6">
        <w:rPr>
          <w:rStyle w:val="DevConfigGray"/>
        </w:rPr>
        <w:t>class-map match-any non-client-</w:t>
      </w:r>
      <w:proofErr w:type="spellStart"/>
      <w:r w:rsidRPr="005D1DA6">
        <w:rPr>
          <w:rStyle w:val="DevConfigGray"/>
        </w:rPr>
        <w:t>nrt</w:t>
      </w:r>
      <w:proofErr w:type="spellEnd"/>
      <w:r w:rsidRPr="005D1DA6">
        <w:rPr>
          <w:rStyle w:val="DevConfigGray"/>
        </w:rPr>
        <w:t>-class</w:t>
      </w:r>
    </w:p>
    <w:p w14:paraId="2B2DCA59"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-police-routing-control</w:t>
      </w:r>
    </w:p>
    <w:p w14:paraId="16B86F8F" w14:textId="77777777" w:rsidR="00B367BC" w:rsidRPr="005D1DA6" w:rsidRDefault="00B367BC" w:rsidP="005D1DA6">
      <w:pPr>
        <w:pStyle w:val="DevConfigs"/>
        <w:rPr>
          <w:rStyle w:val="DevConfigGray"/>
        </w:rPr>
      </w:pPr>
      <w:r w:rsidRPr="005D1DA6">
        <w:rPr>
          <w:rStyle w:val="DevConfigGray"/>
        </w:rPr>
        <w:t xml:space="preserve">  description Routing control and Low Latency</w:t>
      </w:r>
    </w:p>
    <w:p w14:paraId="3C9C6F68"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-police-protocol-snooping</w:t>
      </w:r>
    </w:p>
    <w:p w14:paraId="586AB3EF" w14:textId="77777777" w:rsidR="00B367BC" w:rsidRPr="005D1DA6" w:rsidRDefault="00B367BC" w:rsidP="005D1DA6">
      <w:pPr>
        <w:pStyle w:val="DevConfigs"/>
        <w:rPr>
          <w:rStyle w:val="DevConfigGray"/>
        </w:rPr>
      </w:pPr>
      <w:r w:rsidRPr="005D1DA6">
        <w:rPr>
          <w:rStyle w:val="DevConfigGray"/>
        </w:rPr>
        <w:t xml:space="preserve">  description Protocol snooping</w:t>
      </w:r>
    </w:p>
    <w:p w14:paraId="1085B8C9"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w:t>
      </w:r>
      <w:proofErr w:type="spellStart"/>
      <w:r w:rsidRPr="005D1DA6">
        <w:rPr>
          <w:rStyle w:val="DevConfigGray"/>
        </w:rPr>
        <w:t>dhcp</w:t>
      </w:r>
      <w:proofErr w:type="spellEnd"/>
      <w:r w:rsidRPr="005D1DA6">
        <w:rPr>
          <w:rStyle w:val="DevConfigGray"/>
        </w:rPr>
        <w:t>-snooping</w:t>
      </w:r>
    </w:p>
    <w:p w14:paraId="750EAC24" w14:textId="77777777" w:rsidR="00B367BC" w:rsidRPr="005D1DA6" w:rsidRDefault="00B367BC" w:rsidP="005D1DA6">
      <w:pPr>
        <w:pStyle w:val="DevConfigs"/>
        <w:rPr>
          <w:rStyle w:val="DevConfigGray"/>
        </w:rPr>
      </w:pPr>
      <w:r w:rsidRPr="005D1DA6">
        <w:rPr>
          <w:rStyle w:val="DevConfigGray"/>
        </w:rPr>
        <w:t xml:space="preserve">  description DHCP snooping</w:t>
      </w:r>
    </w:p>
    <w:p w14:paraId="4EEED8F6" w14:textId="77777777" w:rsidR="00B367BC" w:rsidRPr="005D1DA6" w:rsidRDefault="00B367BC" w:rsidP="005D1DA6">
      <w:pPr>
        <w:pStyle w:val="DevConfigs"/>
        <w:rPr>
          <w:rStyle w:val="DevConfigGray"/>
        </w:rPr>
      </w:pPr>
      <w:r w:rsidRPr="005D1DA6">
        <w:rPr>
          <w:rStyle w:val="DevConfigGray"/>
        </w:rPr>
        <w:t>class-map match-any system-</w:t>
      </w:r>
      <w:proofErr w:type="spellStart"/>
      <w:r w:rsidRPr="005D1DA6">
        <w:rPr>
          <w:rStyle w:val="DevConfigGray"/>
        </w:rPr>
        <w:t>cpp</w:t>
      </w:r>
      <w:proofErr w:type="spellEnd"/>
      <w:r w:rsidRPr="005D1DA6">
        <w:rPr>
          <w:rStyle w:val="DevConfigGray"/>
        </w:rPr>
        <w:t>-police-system-critical</w:t>
      </w:r>
    </w:p>
    <w:p w14:paraId="3C06472F" w14:textId="77777777" w:rsidR="00B367BC" w:rsidRPr="005D1DA6" w:rsidRDefault="00B367BC" w:rsidP="005D1DA6">
      <w:pPr>
        <w:pStyle w:val="DevConfigs"/>
        <w:rPr>
          <w:rStyle w:val="DevConfigGray"/>
        </w:rPr>
      </w:pPr>
      <w:r w:rsidRPr="005D1DA6">
        <w:rPr>
          <w:rStyle w:val="DevConfigGray"/>
        </w:rPr>
        <w:t xml:space="preserve">  description System Critical and Gold Pkt</w:t>
      </w:r>
    </w:p>
    <w:p w14:paraId="57E5AC8A" w14:textId="77777777" w:rsidR="00B367BC" w:rsidRPr="005D1DA6" w:rsidRDefault="00B367BC" w:rsidP="005D1DA6">
      <w:pPr>
        <w:pStyle w:val="DevConfigs"/>
        <w:rPr>
          <w:rStyle w:val="DevConfigGray"/>
        </w:rPr>
      </w:pPr>
      <w:r w:rsidRPr="005D1DA6">
        <w:rPr>
          <w:rStyle w:val="DevConfigGray"/>
        </w:rPr>
        <w:t>!</w:t>
      </w:r>
    </w:p>
    <w:p w14:paraId="21191B80" w14:textId="77777777" w:rsidR="00B367BC" w:rsidRPr="005D1DA6" w:rsidRDefault="00B367BC" w:rsidP="005D1DA6">
      <w:pPr>
        <w:pStyle w:val="DevConfigs"/>
        <w:rPr>
          <w:rStyle w:val="DevConfigGray"/>
        </w:rPr>
      </w:pPr>
      <w:r w:rsidRPr="005D1DA6">
        <w:rPr>
          <w:rStyle w:val="DevConfigGray"/>
        </w:rPr>
        <w:t>policy-map system-</w:t>
      </w:r>
      <w:proofErr w:type="spellStart"/>
      <w:r w:rsidRPr="005D1DA6">
        <w:rPr>
          <w:rStyle w:val="DevConfigGray"/>
        </w:rPr>
        <w:t>cpp</w:t>
      </w:r>
      <w:proofErr w:type="spellEnd"/>
      <w:r w:rsidRPr="005D1DA6">
        <w:rPr>
          <w:rStyle w:val="DevConfigGray"/>
        </w:rPr>
        <w:t>-policy</w:t>
      </w:r>
    </w:p>
    <w:p w14:paraId="608C620B" w14:textId="77777777" w:rsidR="00B367BC" w:rsidRPr="005D1DA6" w:rsidRDefault="00B367BC" w:rsidP="005D1DA6">
      <w:pPr>
        <w:pStyle w:val="DevConfigs"/>
        <w:rPr>
          <w:rStyle w:val="DevConfigGray"/>
        </w:rPr>
      </w:pPr>
      <w:r w:rsidRPr="005D1DA6">
        <w:rPr>
          <w:rStyle w:val="DevConfigGray"/>
        </w:rPr>
        <w:t>!</w:t>
      </w:r>
    </w:p>
    <w:p w14:paraId="049A3723" w14:textId="77777777" w:rsidR="00B367BC" w:rsidRPr="005D1DA6" w:rsidRDefault="00B367BC" w:rsidP="005D1DA6">
      <w:pPr>
        <w:pStyle w:val="DevConfigs"/>
        <w:rPr>
          <w:rStyle w:val="DevConfigGray"/>
        </w:rPr>
      </w:pPr>
      <w:r w:rsidRPr="005D1DA6">
        <w:rPr>
          <w:rStyle w:val="DevConfigGray"/>
        </w:rPr>
        <w:t>interface Port-channel2</w:t>
      </w:r>
    </w:p>
    <w:p w14:paraId="2B41E5D9" w14:textId="77777777" w:rsidR="00B367BC" w:rsidRPr="005D1DA6" w:rsidRDefault="00B367BC" w:rsidP="005D1DA6">
      <w:pPr>
        <w:pStyle w:val="DevConfigs"/>
        <w:rPr>
          <w:rStyle w:val="DevConfigGray"/>
        </w:rPr>
      </w:pPr>
      <w:r w:rsidRPr="005D1DA6">
        <w:rPr>
          <w:rStyle w:val="DevConfigGray"/>
        </w:rPr>
        <w:t xml:space="preserve"> switchport mode trunk</w:t>
      </w:r>
    </w:p>
    <w:p w14:paraId="1A1B8F26" w14:textId="77777777" w:rsidR="00B367BC" w:rsidRPr="005D1DA6" w:rsidRDefault="00B367BC" w:rsidP="005D1DA6">
      <w:pPr>
        <w:pStyle w:val="DevConfigs"/>
        <w:rPr>
          <w:rStyle w:val="DevConfigGray"/>
        </w:rPr>
      </w:pPr>
      <w:r w:rsidRPr="005D1DA6">
        <w:rPr>
          <w:rStyle w:val="DevConfigGray"/>
        </w:rPr>
        <w:t>!</w:t>
      </w:r>
    </w:p>
    <w:p w14:paraId="2E4F6C10" w14:textId="77777777" w:rsidR="00B367BC" w:rsidRPr="005D1DA6" w:rsidRDefault="00B367BC" w:rsidP="005D1DA6">
      <w:pPr>
        <w:pStyle w:val="DevConfigs"/>
        <w:rPr>
          <w:rStyle w:val="DevConfigGray"/>
        </w:rPr>
      </w:pPr>
      <w:r w:rsidRPr="005D1DA6">
        <w:rPr>
          <w:rStyle w:val="DevConfigGray"/>
        </w:rPr>
        <w:t>interface Port-channel12</w:t>
      </w:r>
    </w:p>
    <w:p w14:paraId="37F171B0" w14:textId="77777777" w:rsidR="00B367BC" w:rsidRPr="005D1DA6" w:rsidRDefault="00B367BC" w:rsidP="005D1DA6">
      <w:pPr>
        <w:pStyle w:val="DevConfigs"/>
        <w:rPr>
          <w:rStyle w:val="DevConfigGray"/>
        </w:rPr>
      </w:pPr>
      <w:r w:rsidRPr="005D1DA6">
        <w:rPr>
          <w:rStyle w:val="DevConfigGray"/>
        </w:rPr>
        <w:t xml:space="preserve"> switchport mode trunk</w:t>
      </w:r>
    </w:p>
    <w:p w14:paraId="44A3388A" w14:textId="77777777" w:rsidR="00B367BC" w:rsidRPr="005D1DA6" w:rsidRDefault="00B367BC" w:rsidP="005D1DA6">
      <w:pPr>
        <w:pStyle w:val="DevConfigs"/>
        <w:rPr>
          <w:rStyle w:val="DevConfigGray"/>
        </w:rPr>
      </w:pPr>
      <w:r w:rsidRPr="005D1DA6">
        <w:rPr>
          <w:rStyle w:val="DevConfigGray"/>
        </w:rPr>
        <w:t>!</w:t>
      </w:r>
    </w:p>
    <w:p w14:paraId="44BCEA89" w14:textId="77777777" w:rsidR="00B367BC" w:rsidRPr="005D1DA6" w:rsidRDefault="00B367BC" w:rsidP="005D1DA6">
      <w:pPr>
        <w:pStyle w:val="DevConfigs"/>
        <w:rPr>
          <w:rStyle w:val="DevConfigGray"/>
        </w:rPr>
      </w:pPr>
      <w:r w:rsidRPr="005D1DA6">
        <w:rPr>
          <w:rStyle w:val="DevConfigGray"/>
        </w:rPr>
        <w:t>interface GigabitEthernet0/0</w:t>
      </w:r>
    </w:p>
    <w:p w14:paraId="1E7E72E5" w14:textId="77777777" w:rsidR="00B367BC" w:rsidRPr="005D1DA6" w:rsidRDefault="00B367BC" w:rsidP="005D1DA6">
      <w:pPr>
        <w:pStyle w:val="DevConfigs"/>
        <w:rPr>
          <w:rStyle w:val="DevConfigGray"/>
        </w:rPr>
      </w:pPr>
      <w:r w:rsidRPr="005D1DA6">
        <w:rPr>
          <w:rStyle w:val="DevConfigGray"/>
        </w:rPr>
        <w:t xml:space="preserve"> </w:t>
      </w:r>
      <w:proofErr w:type="spellStart"/>
      <w:r w:rsidRPr="005D1DA6">
        <w:rPr>
          <w:rStyle w:val="DevConfigGray"/>
        </w:rPr>
        <w:t>vrf</w:t>
      </w:r>
      <w:proofErr w:type="spellEnd"/>
      <w:r w:rsidRPr="005D1DA6">
        <w:rPr>
          <w:rStyle w:val="DevConfigGray"/>
        </w:rPr>
        <w:t xml:space="preserve"> forwarding </w:t>
      </w:r>
      <w:proofErr w:type="spellStart"/>
      <w:r w:rsidRPr="005D1DA6">
        <w:rPr>
          <w:rStyle w:val="DevConfigGray"/>
        </w:rPr>
        <w:t>Mgmt-vrf</w:t>
      </w:r>
      <w:proofErr w:type="spellEnd"/>
    </w:p>
    <w:p w14:paraId="740A8EF5" w14:textId="77777777" w:rsidR="00B367BC" w:rsidRPr="005D1DA6" w:rsidRDefault="00B367BC" w:rsidP="005D1DA6">
      <w:pPr>
        <w:pStyle w:val="DevConfigs"/>
        <w:rPr>
          <w:rStyle w:val="DevConfigGray"/>
        </w:rPr>
      </w:pPr>
      <w:r w:rsidRPr="005D1DA6">
        <w:rPr>
          <w:rStyle w:val="DevConfigGray"/>
        </w:rPr>
        <w:t xml:space="preserve"> no </w:t>
      </w:r>
      <w:proofErr w:type="spellStart"/>
      <w:r w:rsidRPr="005D1DA6">
        <w:rPr>
          <w:rStyle w:val="DevConfigGray"/>
        </w:rPr>
        <w:t>ip</w:t>
      </w:r>
      <w:proofErr w:type="spellEnd"/>
      <w:r w:rsidRPr="005D1DA6">
        <w:rPr>
          <w:rStyle w:val="DevConfigGray"/>
        </w:rPr>
        <w:t xml:space="preserve"> address</w:t>
      </w:r>
    </w:p>
    <w:p w14:paraId="541B500D" w14:textId="77777777" w:rsidR="00B367BC" w:rsidRPr="005D1DA6" w:rsidRDefault="00B367BC" w:rsidP="005D1DA6">
      <w:pPr>
        <w:pStyle w:val="DevConfigs"/>
        <w:rPr>
          <w:rStyle w:val="DevConfigGray"/>
        </w:rPr>
      </w:pPr>
      <w:r w:rsidRPr="005D1DA6">
        <w:rPr>
          <w:rStyle w:val="DevConfigGray"/>
        </w:rPr>
        <w:t xml:space="preserve"> shutdown</w:t>
      </w:r>
    </w:p>
    <w:p w14:paraId="36DAF716" w14:textId="77777777" w:rsidR="00B367BC" w:rsidRPr="005D1DA6" w:rsidRDefault="00B367BC" w:rsidP="005D1DA6">
      <w:pPr>
        <w:pStyle w:val="DevConfigs"/>
        <w:rPr>
          <w:rStyle w:val="DevConfigGray"/>
        </w:rPr>
      </w:pPr>
      <w:r w:rsidRPr="005D1DA6">
        <w:rPr>
          <w:rStyle w:val="DevConfigGray"/>
        </w:rPr>
        <w:t xml:space="preserve"> negotiation auto</w:t>
      </w:r>
    </w:p>
    <w:p w14:paraId="0945E435" w14:textId="77777777" w:rsidR="00B367BC" w:rsidRPr="005D1DA6" w:rsidRDefault="00B367BC" w:rsidP="005D1DA6">
      <w:pPr>
        <w:pStyle w:val="DevConfigs"/>
        <w:rPr>
          <w:rStyle w:val="DevConfigGray"/>
        </w:rPr>
      </w:pPr>
      <w:r w:rsidRPr="005D1DA6">
        <w:rPr>
          <w:rStyle w:val="DevConfigGray"/>
        </w:rPr>
        <w:t>!</w:t>
      </w:r>
    </w:p>
    <w:p w14:paraId="5950773B" w14:textId="77777777" w:rsidR="00B367BC" w:rsidRPr="005D1DA6" w:rsidRDefault="00B367BC" w:rsidP="005D1DA6">
      <w:pPr>
        <w:pStyle w:val="DevConfigs"/>
        <w:rPr>
          <w:rStyle w:val="DevConfigGray"/>
        </w:rPr>
      </w:pPr>
      <w:r w:rsidRPr="005D1DA6">
        <w:rPr>
          <w:rStyle w:val="DevConfigGray"/>
        </w:rPr>
        <w:t>interface GigabitEthernet1/0/1</w:t>
      </w:r>
    </w:p>
    <w:p w14:paraId="7EFAF230" w14:textId="77777777" w:rsidR="00B367BC" w:rsidRPr="005D1DA6" w:rsidRDefault="00B367BC" w:rsidP="005D1DA6">
      <w:pPr>
        <w:pStyle w:val="DevConfigs"/>
        <w:rPr>
          <w:rStyle w:val="DevConfigGray"/>
        </w:rPr>
      </w:pPr>
      <w:r w:rsidRPr="005D1DA6">
        <w:rPr>
          <w:rStyle w:val="DevConfigGray"/>
        </w:rPr>
        <w:lastRenderedPageBreak/>
        <w:t xml:space="preserve"> switchport mode trunk</w:t>
      </w:r>
    </w:p>
    <w:p w14:paraId="7C2A20E2" w14:textId="77777777" w:rsidR="00B367BC" w:rsidRPr="005D1DA6" w:rsidRDefault="00B367BC" w:rsidP="005D1DA6">
      <w:pPr>
        <w:pStyle w:val="DevConfigs"/>
        <w:rPr>
          <w:rStyle w:val="DevConfigGray"/>
        </w:rPr>
      </w:pPr>
      <w:r w:rsidRPr="005D1DA6">
        <w:rPr>
          <w:rStyle w:val="DevConfigGray"/>
        </w:rPr>
        <w:t xml:space="preserve"> channel-group 12 mode active</w:t>
      </w:r>
    </w:p>
    <w:p w14:paraId="773C6B45" w14:textId="77777777" w:rsidR="00B367BC" w:rsidRPr="005D1DA6" w:rsidRDefault="00B367BC" w:rsidP="005D1DA6">
      <w:pPr>
        <w:pStyle w:val="DevConfigs"/>
        <w:rPr>
          <w:rStyle w:val="DevConfigGray"/>
        </w:rPr>
      </w:pPr>
      <w:r w:rsidRPr="005D1DA6">
        <w:rPr>
          <w:rStyle w:val="DevConfigGray"/>
        </w:rPr>
        <w:t>!</w:t>
      </w:r>
    </w:p>
    <w:p w14:paraId="63EC28EE" w14:textId="77777777" w:rsidR="00B367BC" w:rsidRPr="005D1DA6" w:rsidRDefault="00B367BC" w:rsidP="005D1DA6">
      <w:pPr>
        <w:pStyle w:val="DevConfigs"/>
        <w:rPr>
          <w:rStyle w:val="DevConfigGray"/>
        </w:rPr>
      </w:pPr>
      <w:r w:rsidRPr="005D1DA6">
        <w:rPr>
          <w:rStyle w:val="DevConfigGray"/>
        </w:rPr>
        <w:t>interface GigabitEthernet1/0/2</w:t>
      </w:r>
    </w:p>
    <w:p w14:paraId="75EB1DD5" w14:textId="77777777" w:rsidR="00B367BC" w:rsidRPr="005D1DA6" w:rsidRDefault="00B367BC" w:rsidP="005D1DA6">
      <w:pPr>
        <w:pStyle w:val="DevConfigs"/>
        <w:rPr>
          <w:rStyle w:val="DevConfigGray"/>
        </w:rPr>
      </w:pPr>
      <w:r w:rsidRPr="005D1DA6">
        <w:rPr>
          <w:rStyle w:val="DevConfigGray"/>
        </w:rPr>
        <w:t xml:space="preserve"> switchport mode trunk</w:t>
      </w:r>
    </w:p>
    <w:p w14:paraId="57E45962" w14:textId="77777777" w:rsidR="00B367BC" w:rsidRPr="005D1DA6" w:rsidRDefault="00B367BC" w:rsidP="005D1DA6">
      <w:pPr>
        <w:pStyle w:val="DevConfigs"/>
        <w:rPr>
          <w:rStyle w:val="DevConfigGray"/>
        </w:rPr>
      </w:pPr>
      <w:r w:rsidRPr="005D1DA6">
        <w:rPr>
          <w:rStyle w:val="DevConfigGray"/>
        </w:rPr>
        <w:t xml:space="preserve"> channel-group 12 mode active</w:t>
      </w:r>
    </w:p>
    <w:p w14:paraId="6E45D8BE" w14:textId="77777777" w:rsidR="00B367BC" w:rsidRPr="005D1DA6" w:rsidRDefault="00B367BC" w:rsidP="005D1DA6">
      <w:pPr>
        <w:pStyle w:val="DevConfigs"/>
        <w:rPr>
          <w:rStyle w:val="DevConfigGray"/>
        </w:rPr>
      </w:pPr>
      <w:r w:rsidRPr="005D1DA6">
        <w:rPr>
          <w:rStyle w:val="DevConfigGray"/>
        </w:rPr>
        <w:t>!</w:t>
      </w:r>
    </w:p>
    <w:p w14:paraId="0898F08E" w14:textId="77777777" w:rsidR="00B367BC" w:rsidRPr="005D1DA6" w:rsidRDefault="00B367BC" w:rsidP="005D1DA6">
      <w:pPr>
        <w:pStyle w:val="DevConfigs"/>
        <w:rPr>
          <w:rStyle w:val="DevConfigGray"/>
        </w:rPr>
      </w:pPr>
      <w:r w:rsidRPr="005D1DA6">
        <w:rPr>
          <w:rStyle w:val="DevConfigGray"/>
        </w:rPr>
        <w:t>interface GigabitEthernet1/0/3</w:t>
      </w:r>
    </w:p>
    <w:p w14:paraId="6E51310E" w14:textId="77777777" w:rsidR="00B367BC" w:rsidRPr="005D1DA6" w:rsidRDefault="00B367BC" w:rsidP="005D1DA6">
      <w:pPr>
        <w:pStyle w:val="DevConfigs"/>
        <w:rPr>
          <w:rStyle w:val="DevConfigGray"/>
        </w:rPr>
      </w:pPr>
      <w:r w:rsidRPr="005D1DA6">
        <w:rPr>
          <w:rStyle w:val="DevConfigGray"/>
        </w:rPr>
        <w:t xml:space="preserve"> switchport mode trunk</w:t>
      </w:r>
    </w:p>
    <w:p w14:paraId="3BD3CC24" w14:textId="77777777" w:rsidR="00B367BC" w:rsidRPr="005D1DA6" w:rsidRDefault="00B367BC" w:rsidP="005D1DA6">
      <w:pPr>
        <w:pStyle w:val="DevConfigs"/>
        <w:rPr>
          <w:rStyle w:val="DevConfigGray"/>
        </w:rPr>
      </w:pPr>
      <w:r w:rsidRPr="005D1DA6">
        <w:rPr>
          <w:rStyle w:val="DevConfigGray"/>
        </w:rPr>
        <w:t xml:space="preserve"> channel-group 12 mode active</w:t>
      </w:r>
    </w:p>
    <w:p w14:paraId="474B43D7" w14:textId="77777777" w:rsidR="00B367BC" w:rsidRPr="005D1DA6" w:rsidRDefault="00B367BC" w:rsidP="005D1DA6">
      <w:pPr>
        <w:pStyle w:val="DevConfigs"/>
        <w:rPr>
          <w:rStyle w:val="DevConfigGray"/>
        </w:rPr>
      </w:pPr>
      <w:r w:rsidRPr="005D1DA6">
        <w:rPr>
          <w:rStyle w:val="DevConfigGray"/>
        </w:rPr>
        <w:t>!</w:t>
      </w:r>
    </w:p>
    <w:p w14:paraId="2D7662E0" w14:textId="77777777" w:rsidR="00B367BC" w:rsidRPr="005D1DA6" w:rsidRDefault="00B367BC" w:rsidP="005D1DA6">
      <w:pPr>
        <w:pStyle w:val="DevConfigs"/>
        <w:rPr>
          <w:rStyle w:val="DevConfigGray"/>
        </w:rPr>
      </w:pPr>
      <w:r w:rsidRPr="005D1DA6">
        <w:rPr>
          <w:rStyle w:val="DevConfigGray"/>
        </w:rPr>
        <w:t>interface GigabitEthernet1/0/4</w:t>
      </w:r>
    </w:p>
    <w:p w14:paraId="31BC0810" w14:textId="77777777" w:rsidR="00B367BC" w:rsidRPr="005D1DA6" w:rsidRDefault="00B367BC" w:rsidP="005D1DA6">
      <w:pPr>
        <w:pStyle w:val="DevConfigs"/>
        <w:rPr>
          <w:rStyle w:val="DevConfigGray"/>
        </w:rPr>
      </w:pPr>
      <w:r w:rsidRPr="005D1DA6">
        <w:rPr>
          <w:rStyle w:val="DevConfigGray"/>
        </w:rPr>
        <w:t xml:space="preserve"> switchport mode trunk</w:t>
      </w:r>
    </w:p>
    <w:p w14:paraId="158E1BBE" w14:textId="77777777" w:rsidR="00B367BC" w:rsidRPr="005D1DA6" w:rsidRDefault="00B367BC" w:rsidP="005D1DA6">
      <w:pPr>
        <w:pStyle w:val="DevConfigs"/>
        <w:rPr>
          <w:rStyle w:val="DevConfigGray"/>
        </w:rPr>
      </w:pPr>
      <w:r w:rsidRPr="005D1DA6">
        <w:rPr>
          <w:rStyle w:val="DevConfigGray"/>
        </w:rPr>
        <w:t xml:space="preserve"> channel-group 12 mode active</w:t>
      </w:r>
    </w:p>
    <w:p w14:paraId="07CAF7E8" w14:textId="77777777" w:rsidR="00B367BC" w:rsidRPr="005D1DA6" w:rsidRDefault="00B367BC" w:rsidP="005D1DA6">
      <w:pPr>
        <w:pStyle w:val="DevConfigs"/>
        <w:rPr>
          <w:rStyle w:val="DevConfigGray"/>
        </w:rPr>
      </w:pPr>
      <w:r w:rsidRPr="005D1DA6">
        <w:rPr>
          <w:rStyle w:val="DevConfigGray"/>
        </w:rPr>
        <w:t>!</w:t>
      </w:r>
    </w:p>
    <w:p w14:paraId="10953562" w14:textId="77777777" w:rsidR="00B367BC" w:rsidRPr="005D1DA6" w:rsidRDefault="00B367BC" w:rsidP="005D1DA6">
      <w:pPr>
        <w:pStyle w:val="DevConfigs"/>
        <w:rPr>
          <w:rStyle w:val="DevConfigGray"/>
        </w:rPr>
      </w:pPr>
      <w:r w:rsidRPr="005D1DA6">
        <w:rPr>
          <w:rStyle w:val="DevConfigGray"/>
        </w:rPr>
        <w:t>interface GigabitEthernet1/0/5</w:t>
      </w:r>
    </w:p>
    <w:p w14:paraId="472DA99F" w14:textId="77777777" w:rsidR="00B367BC" w:rsidRPr="005D1DA6" w:rsidRDefault="00B367BC" w:rsidP="005D1DA6">
      <w:pPr>
        <w:pStyle w:val="DevConfigs"/>
        <w:rPr>
          <w:rStyle w:val="DevConfigGray"/>
        </w:rPr>
      </w:pPr>
      <w:r w:rsidRPr="005D1DA6">
        <w:rPr>
          <w:rStyle w:val="DevConfigGray"/>
        </w:rPr>
        <w:t xml:space="preserve"> switchport mode trunk</w:t>
      </w:r>
    </w:p>
    <w:p w14:paraId="3DD11B5E" w14:textId="77777777" w:rsidR="00B367BC" w:rsidRPr="005D1DA6" w:rsidRDefault="00B367BC" w:rsidP="005D1DA6">
      <w:pPr>
        <w:pStyle w:val="DevConfigs"/>
        <w:rPr>
          <w:rStyle w:val="DevConfigGray"/>
        </w:rPr>
      </w:pPr>
      <w:r w:rsidRPr="005D1DA6">
        <w:rPr>
          <w:rStyle w:val="DevConfigGray"/>
        </w:rPr>
        <w:t xml:space="preserve"> channel-group 2 mode active</w:t>
      </w:r>
    </w:p>
    <w:p w14:paraId="1A13C07D" w14:textId="77777777" w:rsidR="00B367BC" w:rsidRPr="005D1DA6" w:rsidRDefault="00B367BC" w:rsidP="005D1DA6">
      <w:pPr>
        <w:pStyle w:val="DevConfigs"/>
        <w:rPr>
          <w:rStyle w:val="DevConfigGray"/>
        </w:rPr>
      </w:pPr>
      <w:r w:rsidRPr="005D1DA6">
        <w:rPr>
          <w:rStyle w:val="DevConfigGray"/>
        </w:rPr>
        <w:t>!</w:t>
      </w:r>
    </w:p>
    <w:p w14:paraId="02CC3F00" w14:textId="77777777" w:rsidR="00B367BC" w:rsidRPr="005D1DA6" w:rsidRDefault="00B367BC" w:rsidP="005D1DA6">
      <w:pPr>
        <w:pStyle w:val="DevConfigs"/>
        <w:rPr>
          <w:rStyle w:val="DevConfigGray"/>
        </w:rPr>
      </w:pPr>
      <w:r w:rsidRPr="005D1DA6">
        <w:rPr>
          <w:rStyle w:val="DevConfigGray"/>
        </w:rPr>
        <w:t>interface GigabitEthernet1/0/6</w:t>
      </w:r>
    </w:p>
    <w:p w14:paraId="70999054" w14:textId="77777777" w:rsidR="00B367BC" w:rsidRPr="005D1DA6" w:rsidRDefault="00B367BC" w:rsidP="005D1DA6">
      <w:pPr>
        <w:pStyle w:val="DevConfigs"/>
        <w:rPr>
          <w:rStyle w:val="DevConfigGray"/>
        </w:rPr>
      </w:pPr>
      <w:r w:rsidRPr="005D1DA6">
        <w:rPr>
          <w:rStyle w:val="DevConfigGray"/>
        </w:rPr>
        <w:t xml:space="preserve"> switchport mode trunk</w:t>
      </w:r>
    </w:p>
    <w:p w14:paraId="4E42E299" w14:textId="77777777" w:rsidR="00B367BC" w:rsidRPr="005D1DA6" w:rsidRDefault="00B367BC" w:rsidP="005D1DA6">
      <w:pPr>
        <w:pStyle w:val="DevConfigs"/>
        <w:rPr>
          <w:rStyle w:val="DevConfigGray"/>
        </w:rPr>
      </w:pPr>
      <w:r w:rsidRPr="005D1DA6">
        <w:rPr>
          <w:rStyle w:val="DevConfigGray"/>
        </w:rPr>
        <w:t xml:space="preserve"> channel-group 2 mode active</w:t>
      </w:r>
    </w:p>
    <w:p w14:paraId="76FBF0B4" w14:textId="77777777" w:rsidR="00B367BC" w:rsidRPr="005D1DA6" w:rsidRDefault="00B367BC" w:rsidP="005D1DA6">
      <w:pPr>
        <w:pStyle w:val="DevConfigs"/>
        <w:rPr>
          <w:rStyle w:val="DevConfigGray"/>
        </w:rPr>
      </w:pPr>
      <w:r w:rsidRPr="005D1DA6">
        <w:rPr>
          <w:rStyle w:val="DevConfigGray"/>
        </w:rPr>
        <w:t>!</w:t>
      </w:r>
    </w:p>
    <w:p w14:paraId="3A4E2386" w14:textId="77777777" w:rsidR="00B367BC" w:rsidRPr="005D1DA6" w:rsidRDefault="00B367BC" w:rsidP="005D1DA6">
      <w:pPr>
        <w:pStyle w:val="DevConfigs"/>
        <w:rPr>
          <w:rStyle w:val="DevConfigGray"/>
        </w:rPr>
      </w:pPr>
      <w:r w:rsidRPr="005D1DA6">
        <w:rPr>
          <w:rStyle w:val="DevConfigGray"/>
        </w:rPr>
        <w:t>interface GigabitEthernet1/0/7</w:t>
      </w:r>
    </w:p>
    <w:p w14:paraId="62B5A884" w14:textId="77777777" w:rsidR="00B367BC" w:rsidRPr="005D1DA6" w:rsidRDefault="00B367BC" w:rsidP="005D1DA6">
      <w:pPr>
        <w:pStyle w:val="DevConfigs"/>
        <w:rPr>
          <w:rStyle w:val="DevConfigGray"/>
        </w:rPr>
      </w:pPr>
      <w:r w:rsidRPr="005D1DA6">
        <w:rPr>
          <w:rStyle w:val="DevConfigGray"/>
        </w:rPr>
        <w:t xml:space="preserve"> shutdown</w:t>
      </w:r>
    </w:p>
    <w:p w14:paraId="6E0EABD0" w14:textId="77777777" w:rsidR="00B367BC" w:rsidRPr="005D1DA6" w:rsidRDefault="00B367BC" w:rsidP="005D1DA6">
      <w:pPr>
        <w:pStyle w:val="DevConfigs"/>
        <w:rPr>
          <w:rStyle w:val="DevConfigGray"/>
        </w:rPr>
      </w:pPr>
      <w:r w:rsidRPr="005D1DA6">
        <w:rPr>
          <w:rStyle w:val="DevConfigGray"/>
        </w:rPr>
        <w:t>!</w:t>
      </w:r>
    </w:p>
    <w:p w14:paraId="43E23EED" w14:textId="77777777" w:rsidR="00B367BC" w:rsidRPr="005D1DA6" w:rsidRDefault="00B367BC" w:rsidP="005D1DA6">
      <w:pPr>
        <w:pStyle w:val="DevConfigs"/>
        <w:rPr>
          <w:rStyle w:val="DevConfigGray"/>
        </w:rPr>
      </w:pPr>
      <w:r w:rsidRPr="005D1DA6">
        <w:rPr>
          <w:rStyle w:val="DevConfigGray"/>
        </w:rPr>
        <w:t>interface GigabitEthernet1/0/8</w:t>
      </w:r>
    </w:p>
    <w:p w14:paraId="5994E762" w14:textId="77777777" w:rsidR="00B367BC" w:rsidRPr="005D1DA6" w:rsidRDefault="00B367BC" w:rsidP="005D1DA6">
      <w:pPr>
        <w:pStyle w:val="DevConfigs"/>
        <w:rPr>
          <w:rStyle w:val="DevConfigGray"/>
        </w:rPr>
      </w:pPr>
      <w:r w:rsidRPr="005D1DA6">
        <w:rPr>
          <w:rStyle w:val="DevConfigGray"/>
        </w:rPr>
        <w:t xml:space="preserve"> shutdown</w:t>
      </w:r>
    </w:p>
    <w:p w14:paraId="407D79E9" w14:textId="77777777" w:rsidR="00B367BC" w:rsidRPr="005D1DA6" w:rsidRDefault="00B367BC" w:rsidP="005D1DA6">
      <w:pPr>
        <w:pStyle w:val="DevConfigs"/>
        <w:rPr>
          <w:rStyle w:val="DevConfigGray"/>
        </w:rPr>
      </w:pPr>
      <w:r w:rsidRPr="005D1DA6">
        <w:rPr>
          <w:rStyle w:val="DevConfigGray"/>
        </w:rPr>
        <w:t>!</w:t>
      </w:r>
    </w:p>
    <w:p w14:paraId="28BABB49" w14:textId="77777777" w:rsidR="00B367BC" w:rsidRPr="005D1DA6" w:rsidRDefault="00B367BC" w:rsidP="005D1DA6">
      <w:pPr>
        <w:pStyle w:val="DevConfigs"/>
        <w:rPr>
          <w:rStyle w:val="DevConfigGray"/>
        </w:rPr>
      </w:pPr>
      <w:r w:rsidRPr="005D1DA6">
        <w:rPr>
          <w:rStyle w:val="DevConfigGray"/>
        </w:rPr>
        <w:t>interface GigabitEthernet1/0/9</w:t>
      </w:r>
    </w:p>
    <w:p w14:paraId="1EAF989E" w14:textId="77777777" w:rsidR="00B367BC" w:rsidRPr="005D1DA6" w:rsidRDefault="00B367BC" w:rsidP="005D1DA6">
      <w:pPr>
        <w:pStyle w:val="DevConfigs"/>
        <w:rPr>
          <w:rStyle w:val="DevConfigGray"/>
        </w:rPr>
      </w:pPr>
      <w:r w:rsidRPr="005D1DA6">
        <w:rPr>
          <w:rStyle w:val="DevConfigGray"/>
        </w:rPr>
        <w:t xml:space="preserve"> shutdown</w:t>
      </w:r>
    </w:p>
    <w:p w14:paraId="517EA89C" w14:textId="77777777" w:rsidR="00B367BC" w:rsidRPr="005D1DA6" w:rsidRDefault="00B367BC" w:rsidP="005D1DA6">
      <w:pPr>
        <w:pStyle w:val="DevConfigs"/>
        <w:rPr>
          <w:rStyle w:val="DevConfigGray"/>
        </w:rPr>
      </w:pPr>
      <w:r w:rsidRPr="005D1DA6">
        <w:rPr>
          <w:rStyle w:val="DevConfigGray"/>
        </w:rPr>
        <w:t>!</w:t>
      </w:r>
    </w:p>
    <w:p w14:paraId="03173FE4" w14:textId="77777777" w:rsidR="00B367BC" w:rsidRPr="005D1DA6" w:rsidRDefault="00B367BC" w:rsidP="005D1DA6">
      <w:pPr>
        <w:pStyle w:val="DevConfigs"/>
        <w:rPr>
          <w:rStyle w:val="DevConfigGray"/>
        </w:rPr>
      </w:pPr>
      <w:r w:rsidRPr="005D1DA6">
        <w:rPr>
          <w:rStyle w:val="DevConfigGray"/>
        </w:rPr>
        <w:t>interface GigabitEthernet1/0/10</w:t>
      </w:r>
    </w:p>
    <w:p w14:paraId="2DFAD1CA" w14:textId="77777777" w:rsidR="00B367BC" w:rsidRPr="005D1DA6" w:rsidRDefault="00B367BC" w:rsidP="005D1DA6">
      <w:pPr>
        <w:pStyle w:val="DevConfigs"/>
        <w:rPr>
          <w:rStyle w:val="DevConfigGray"/>
        </w:rPr>
      </w:pPr>
      <w:r w:rsidRPr="005D1DA6">
        <w:rPr>
          <w:rStyle w:val="DevConfigGray"/>
        </w:rPr>
        <w:t xml:space="preserve"> shutdown</w:t>
      </w:r>
    </w:p>
    <w:p w14:paraId="0A4F0290" w14:textId="77777777" w:rsidR="00B367BC" w:rsidRPr="005D1DA6" w:rsidRDefault="00B367BC" w:rsidP="005D1DA6">
      <w:pPr>
        <w:pStyle w:val="DevConfigs"/>
        <w:rPr>
          <w:rStyle w:val="DevConfigGray"/>
        </w:rPr>
      </w:pPr>
      <w:r w:rsidRPr="005D1DA6">
        <w:rPr>
          <w:rStyle w:val="DevConfigGray"/>
        </w:rPr>
        <w:t>!</w:t>
      </w:r>
    </w:p>
    <w:p w14:paraId="14220011" w14:textId="77777777" w:rsidR="00B367BC" w:rsidRPr="005D1DA6" w:rsidRDefault="00B367BC" w:rsidP="005D1DA6">
      <w:pPr>
        <w:pStyle w:val="DevConfigs"/>
        <w:rPr>
          <w:rStyle w:val="DevConfigGray"/>
        </w:rPr>
      </w:pPr>
      <w:r w:rsidRPr="005D1DA6">
        <w:rPr>
          <w:rStyle w:val="DevConfigGray"/>
        </w:rPr>
        <w:t>interface GigabitEthernet1/0/11</w:t>
      </w:r>
    </w:p>
    <w:p w14:paraId="77695707" w14:textId="77777777" w:rsidR="00B367BC" w:rsidRPr="005D1DA6" w:rsidRDefault="00B367BC" w:rsidP="005D1DA6">
      <w:pPr>
        <w:pStyle w:val="DevConfigs"/>
        <w:rPr>
          <w:rStyle w:val="DevConfigGray"/>
        </w:rPr>
      </w:pPr>
      <w:r w:rsidRPr="005D1DA6">
        <w:rPr>
          <w:rStyle w:val="DevConfigGray"/>
        </w:rPr>
        <w:t xml:space="preserve"> no switchport</w:t>
      </w:r>
    </w:p>
    <w:p w14:paraId="1F3C92FE" w14:textId="77777777" w:rsidR="00B367BC" w:rsidRPr="005D1DA6" w:rsidRDefault="00B367BC" w:rsidP="005D1DA6">
      <w:pPr>
        <w:pStyle w:val="DevConfigs"/>
        <w:rPr>
          <w:rStyle w:val="DevConfigGray"/>
        </w:rPr>
      </w:pPr>
      <w:r w:rsidRPr="005D1DA6">
        <w:rPr>
          <w:rStyle w:val="DevConfigGray"/>
        </w:rPr>
        <w:t xml:space="preserve"> </w:t>
      </w:r>
      <w:proofErr w:type="spellStart"/>
      <w:r w:rsidRPr="005D1DA6">
        <w:rPr>
          <w:rStyle w:val="DevConfigGray"/>
        </w:rPr>
        <w:t>ip</w:t>
      </w:r>
      <w:proofErr w:type="spellEnd"/>
      <w:r w:rsidRPr="005D1DA6">
        <w:rPr>
          <w:rStyle w:val="DevConfigGray"/>
        </w:rPr>
        <w:t xml:space="preserve"> address 172.16.3.2 255.255.255.0</w:t>
      </w:r>
    </w:p>
    <w:p w14:paraId="71DFE007" w14:textId="77777777" w:rsidR="00B367BC" w:rsidRPr="005D1DA6" w:rsidRDefault="00B367BC" w:rsidP="005D1DA6">
      <w:pPr>
        <w:pStyle w:val="DevConfigs"/>
        <w:rPr>
          <w:rStyle w:val="DevConfigGray"/>
        </w:rPr>
      </w:pPr>
      <w:r w:rsidRPr="005D1DA6">
        <w:rPr>
          <w:rStyle w:val="DevConfigGray"/>
        </w:rPr>
        <w:t xml:space="preserve"> ipv6 address FE</w:t>
      </w:r>
      <w:proofErr w:type="gramStart"/>
      <w:r w:rsidRPr="005D1DA6">
        <w:rPr>
          <w:rStyle w:val="DevConfigGray"/>
        </w:rPr>
        <w:t>80::</w:t>
      </w:r>
      <w:proofErr w:type="gramEnd"/>
      <w:r w:rsidRPr="005D1DA6">
        <w:rPr>
          <w:rStyle w:val="DevConfigGray"/>
        </w:rPr>
        <w:t>D2:1 link-local</w:t>
      </w:r>
    </w:p>
    <w:p w14:paraId="34A270DE" w14:textId="77777777" w:rsidR="00B367BC" w:rsidRPr="005D1DA6" w:rsidRDefault="00B367BC" w:rsidP="005D1DA6">
      <w:pPr>
        <w:pStyle w:val="DevConfigs"/>
        <w:rPr>
          <w:rStyle w:val="DevConfigGray"/>
        </w:rPr>
      </w:pPr>
      <w:r w:rsidRPr="005D1DA6">
        <w:rPr>
          <w:rStyle w:val="DevConfigGray"/>
        </w:rPr>
        <w:t xml:space="preserve"> ipv6 address 2001:DB</w:t>
      </w:r>
      <w:proofErr w:type="gramStart"/>
      <w:r w:rsidRPr="005D1DA6">
        <w:rPr>
          <w:rStyle w:val="DevConfigGray"/>
        </w:rPr>
        <w:t>8:ACAD</w:t>
      </w:r>
      <w:proofErr w:type="gramEnd"/>
      <w:r w:rsidRPr="005D1DA6">
        <w:rPr>
          <w:rStyle w:val="DevConfigGray"/>
        </w:rPr>
        <w:t>:1723::2/64</w:t>
      </w:r>
    </w:p>
    <w:p w14:paraId="56D0C618" w14:textId="77777777" w:rsidR="00B367BC" w:rsidRPr="005D1DA6" w:rsidRDefault="00B367BC" w:rsidP="005D1DA6">
      <w:pPr>
        <w:pStyle w:val="DevConfigs"/>
        <w:rPr>
          <w:rStyle w:val="DevConfigGray"/>
        </w:rPr>
      </w:pPr>
      <w:r w:rsidRPr="005D1DA6">
        <w:rPr>
          <w:rStyle w:val="DevConfigGray"/>
        </w:rPr>
        <w:t xml:space="preserve"> ipv6 </w:t>
      </w:r>
      <w:proofErr w:type="spellStart"/>
      <w:r w:rsidRPr="005D1DA6">
        <w:rPr>
          <w:rStyle w:val="DevConfigGray"/>
        </w:rPr>
        <w:t>ospf</w:t>
      </w:r>
      <w:proofErr w:type="spellEnd"/>
      <w:r w:rsidRPr="005D1DA6">
        <w:rPr>
          <w:rStyle w:val="DevConfigGray"/>
        </w:rPr>
        <w:t xml:space="preserve"> 6 area 0</w:t>
      </w:r>
    </w:p>
    <w:p w14:paraId="224C7192" w14:textId="77777777" w:rsidR="00B367BC" w:rsidRPr="005D1DA6" w:rsidRDefault="00B367BC" w:rsidP="005D1DA6">
      <w:pPr>
        <w:pStyle w:val="DevConfigs"/>
        <w:rPr>
          <w:rStyle w:val="DevConfigGray"/>
        </w:rPr>
      </w:pPr>
      <w:r w:rsidRPr="005D1DA6">
        <w:rPr>
          <w:rStyle w:val="DevConfigGray"/>
        </w:rPr>
        <w:t>!</w:t>
      </w:r>
    </w:p>
    <w:p w14:paraId="69ADA243" w14:textId="77777777" w:rsidR="00B367BC" w:rsidRPr="005D1DA6" w:rsidRDefault="00B367BC" w:rsidP="005D1DA6">
      <w:pPr>
        <w:pStyle w:val="DevConfigs"/>
        <w:rPr>
          <w:rStyle w:val="DevConfigGray"/>
        </w:rPr>
      </w:pPr>
      <w:r w:rsidRPr="005D1DA6">
        <w:rPr>
          <w:rStyle w:val="DevConfigGray"/>
        </w:rPr>
        <w:t>interface GigabitEthernet1/0/12</w:t>
      </w:r>
    </w:p>
    <w:p w14:paraId="4536D555" w14:textId="77777777" w:rsidR="00B367BC" w:rsidRPr="005D1DA6" w:rsidRDefault="00B367BC" w:rsidP="005D1DA6">
      <w:pPr>
        <w:pStyle w:val="DevConfigs"/>
        <w:rPr>
          <w:rStyle w:val="DevConfigGray"/>
        </w:rPr>
      </w:pPr>
      <w:r w:rsidRPr="005D1DA6">
        <w:rPr>
          <w:rStyle w:val="DevConfigGray"/>
        </w:rPr>
        <w:t xml:space="preserve"> shutdown</w:t>
      </w:r>
    </w:p>
    <w:p w14:paraId="63A2F46B" w14:textId="77777777" w:rsidR="00B367BC" w:rsidRPr="005D1DA6" w:rsidRDefault="00B367BC" w:rsidP="005D1DA6">
      <w:pPr>
        <w:pStyle w:val="DevConfigs"/>
        <w:rPr>
          <w:rStyle w:val="DevConfigGray"/>
        </w:rPr>
      </w:pPr>
      <w:r w:rsidRPr="005D1DA6">
        <w:rPr>
          <w:rStyle w:val="DevConfigGray"/>
        </w:rPr>
        <w:t>!</w:t>
      </w:r>
    </w:p>
    <w:p w14:paraId="7D87A534" w14:textId="77777777" w:rsidR="00B367BC" w:rsidRPr="005D1DA6" w:rsidRDefault="00B367BC" w:rsidP="005D1DA6">
      <w:pPr>
        <w:pStyle w:val="DevConfigs"/>
        <w:rPr>
          <w:rStyle w:val="DevConfigGray"/>
        </w:rPr>
      </w:pPr>
      <w:r w:rsidRPr="005D1DA6">
        <w:rPr>
          <w:rStyle w:val="DevConfigGray"/>
        </w:rPr>
        <w:t>interface GigabitEthernet1/0/13</w:t>
      </w:r>
    </w:p>
    <w:p w14:paraId="57D9B127" w14:textId="77777777" w:rsidR="00B367BC" w:rsidRPr="005D1DA6" w:rsidRDefault="00B367BC" w:rsidP="005D1DA6">
      <w:pPr>
        <w:pStyle w:val="DevConfigs"/>
        <w:rPr>
          <w:rStyle w:val="DevConfigGray"/>
        </w:rPr>
      </w:pPr>
      <w:r w:rsidRPr="005D1DA6">
        <w:rPr>
          <w:rStyle w:val="DevConfigGray"/>
        </w:rPr>
        <w:t xml:space="preserve"> shutdown</w:t>
      </w:r>
    </w:p>
    <w:p w14:paraId="556E0959" w14:textId="77777777" w:rsidR="00B367BC" w:rsidRPr="005D1DA6" w:rsidRDefault="00B367BC" w:rsidP="005D1DA6">
      <w:pPr>
        <w:pStyle w:val="DevConfigs"/>
        <w:rPr>
          <w:rStyle w:val="DevConfigGray"/>
        </w:rPr>
      </w:pPr>
      <w:r w:rsidRPr="005D1DA6">
        <w:rPr>
          <w:rStyle w:val="DevConfigGray"/>
        </w:rPr>
        <w:t>!</w:t>
      </w:r>
    </w:p>
    <w:p w14:paraId="79696F8C" w14:textId="77777777" w:rsidR="00B367BC" w:rsidRPr="005D1DA6" w:rsidRDefault="00B367BC" w:rsidP="005D1DA6">
      <w:pPr>
        <w:pStyle w:val="DevConfigs"/>
        <w:rPr>
          <w:rStyle w:val="DevConfigGray"/>
        </w:rPr>
      </w:pPr>
      <w:r w:rsidRPr="005D1DA6">
        <w:rPr>
          <w:rStyle w:val="DevConfigGray"/>
        </w:rPr>
        <w:t>interface GigabitEthernet1/0/14</w:t>
      </w:r>
    </w:p>
    <w:p w14:paraId="5CE9545B" w14:textId="77777777" w:rsidR="00B367BC" w:rsidRPr="005D1DA6" w:rsidRDefault="00B367BC" w:rsidP="005D1DA6">
      <w:pPr>
        <w:pStyle w:val="DevConfigs"/>
        <w:rPr>
          <w:rStyle w:val="DevConfigGray"/>
        </w:rPr>
      </w:pPr>
      <w:r w:rsidRPr="005D1DA6">
        <w:rPr>
          <w:rStyle w:val="DevConfigGray"/>
        </w:rPr>
        <w:t xml:space="preserve"> shutdown</w:t>
      </w:r>
    </w:p>
    <w:p w14:paraId="7E5602B1" w14:textId="77777777" w:rsidR="00B367BC" w:rsidRPr="005D1DA6" w:rsidRDefault="00B367BC" w:rsidP="005D1DA6">
      <w:pPr>
        <w:pStyle w:val="DevConfigs"/>
        <w:rPr>
          <w:rStyle w:val="DevConfigGray"/>
        </w:rPr>
      </w:pPr>
      <w:r w:rsidRPr="005D1DA6">
        <w:rPr>
          <w:rStyle w:val="DevConfigGray"/>
        </w:rPr>
        <w:lastRenderedPageBreak/>
        <w:t>!</w:t>
      </w:r>
    </w:p>
    <w:p w14:paraId="44B2461F" w14:textId="77777777" w:rsidR="00B367BC" w:rsidRPr="005D1DA6" w:rsidRDefault="00B367BC" w:rsidP="005D1DA6">
      <w:pPr>
        <w:pStyle w:val="DevConfigs"/>
        <w:rPr>
          <w:rStyle w:val="DevConfigGray"/>
        </w:rPr>
      </w:pPr>
      <w:r w:rsidRPr="005D1DA6">
        <w:rPr>
          <w:rStyle w:val="DevConfigGray"/>
        </w:rPr>
        <w:t>interface GigabitEthernet1/0/15</w:t>
      </w:r>
    </w:p>
    <w:p w14:paraId="0638FCFD" w14:textId="77777777" w:rsidR="00B367BC" w:rsidRPr="005D1DA6" w:rsidRDefault="00B367BC" w:rsidP="005D1DA6">
      <w:pPr>
        <w:pStyle w:val="DevConfigs"/>
        <w:rPr>
          <w:rStyle w:val="DevConfigGray"/>
        </w:rPr>
      </w:pPr>
      <w:r w:rsidRPr="005D1DA6">
        <w:rPr>
          <w:rStyle w:val="DevConfigGray"/>
        </w:rPr>
        <w:t xml:space="preserve"> shutdown</w:t>
      </w:r>
    </w:p>
    <w:p w14:paraId="534E34B3" w14:textId="77777777" w:rsidR="00B367BC" w:rsidRPr="005D1DA6" w:rsidRDefault="00B367BC" w:rsidP="005D1DA6">
      <w:pPr>
        <w:pStyle w:val="DevConfigs"/>
        <w:rPr>
          <w:rStyle w:val="DevConfigGray"/>
        </w:rPr>
      </w:pPr>
      <w:r w:rsidRPr="005D1DA6">
        <w:rPr>
          <w:rStyle w:val="DevConfigGray"/>
        </w:rPr>
        <w:t>!</w:t>
      </w:r>
    </w:p>
    <w:p w14:paraId="7A48991B" w14:textId="77777777" w:rsidR="00B367BC" w:rsidRPr="005D1DA6" w:rsidRDefault="00B367BC" w:rsidP="005D1DA6">
      <w:pPr>
        <w:pStyle w:val="DevConfigs"/>
        <w:rPr>
          <w:rStyle w:val="DevConfigGray"/>
        </w:rPr>
      </w:pPr>
      <w:r w:rsidRPr="005D1DA6">
        <w:rPr>
          <w:rStyle w:val="DevConfigGray"/>
        </w:rPr>
        <w:t>interface GigabitEthernet1/0/16</w:t>
      </w:r>
    </w:p>
    <w:p w14:paraId="4E269818" w14:textId="77777777" w:rsidR="00B367BC" w:rsidRPr="005D1DA6" w:rsidRDefault="00B367BC" w:rsidP="005D1DA6">
      <w:pPr>
        <w:pStyle w:val="DevConfigs"/>
        <w:rPr>
          <w:rStyle w:val="DevConfigGray"/>
        </w:rPr>
      </w:pPr>
      <w:r w:rsidRPr="005D1DA6">
        <w:rPr>
          <w:rStyle w:val="DevConfigGray"/>
        </w:rPr>
        <w:t xml:space="preserve"> shutdown</w:t>
      </w:r>
    </w:p>
    <w:p w14:paraId="39A5B127" w14:textId="77777777" w:rsidR="00B367BC" w:rsidRPr="005D1DA6" w:rsidRDefault="00B367BC" w:rsidP="005D1DA6">
      <w:pPr>
        <w:pStyle w:val="DevConfigs"/>
        <w:rPr>
          <w:rStyle w:val="DevConfigGray"/>
        </w:rPr>
      </w:pPr>
      <w:r w:rsidRPr="005D1DA6">
        <w:rPr>
          <w:rStyle w:val="DevConfigGray"/>
        </w:rPr>
        <w:t>!</w:t>
      </w:r>
    </w:p>
    <w:p w14:paraId="2489F63E" w14:textId="77777777" w:rsidR="00B367BC" w:rsidRPr="005D1DA6" w:rsidRDefault="00B367BC" w:rsidP="005D1DA6">
      <w:pPr>
        <w:pStyle w:val="DevConfigs"/>
        <w:rPr>
          <w:rStyle w:val="DevConfigGray"/>
        </w:rPr>
      </w:pPr>
      <w:r w:rsidRPr="005D1DA6">
        <w:rPr>
          <w:rStyle w:val="DevConfigGray"/>
        </w:rPr>
        <w:t>interface GigabitEthernet1/0/17</w:t>
      </w:r>
    </w:p>
    <w:p w14:paraId="5BB87087" w14:textId="77777777" w:rsidR="00B367BC" w:rsidRPr="005D1DA6" w:rsidRDefault="00B367BC" w:rsidP="005D1DA6">
      <w:pPr>
        <w:pStyle w:val="DevConfigs"/>
        <w:rPr>
          <w:rStyle w:val="DevConfigGray"/>
        </w:rPr>
      </w:pPr>
      <w:r w:rsidRPr="005D1DA6">
        <w:rPr>
          <w:rStyle w:val="DevConfigGray"/>
        </w:rPr>
        <w:t xml:space="preserve"> shutdown</w:t>
      </w:r>
    </w:p>
    <w:p w14:paraId="4DC1DA3C" w14:textId="77777777" w:rsidR="00B367BC" w:rsidRPr="005D1DA6" w:rsidRDefault="00B367BC" w:rsidP="005D1DA6">
      <w:pPr>
        <w:pStyle w:val="DevConfigs"/>
        <w:rPr>
          <w:rStyle w:val="DevConfigGray"/>
        </w:rPr>
      </w:pPr>
      <w:r w:rsidRPr="005D1DA6">
        <w:rPr>
          <w:rStyle w:val="DevConfigGray"/>
        </w:rPr>
        <w:t>!</w:t>
      </w:r>
    </w:p>
    <w:p w14:paraId="20DE1EEB" w14:textId="77777777" w:rsidR="00B367BC" w:rsidRPr="005D1DA6" w:rsidRDefault="00B367BC" w:rsidP="005D1DA6">
      <w:pPr>
        <w:pStyle w:val="DevConfigs"/>
        <w:rPr>
          <w:rStyle w:val="DevConfigGray"/>
        </w:rPr>
      </w:pPr>
      <w:r w:rsidRPr="005D1DA6">
        <w:rPr>
          <w:rStyle w:val="DevConfigGray"/>
        </w:rPr>
        <w:t>interface GigabitEthernet1/0/18</w:t>
      </w:r>
    </w:p>
    <w:p w14:paraId="0454DF29" w14:textId="77777777" w:rsidR="00B367BC" w:rsidRPr="005D1DA6" w:rsidRDefault="00B367BC" w:rsidP="005D1DA6">
      <w:pPr>
        <w:pStyle w:val="DevConfigs"/>
        <w:rPr>
          <w:rStyle w:val="DevConfigGray"/>
        </w:rPr>
      </w:pPr>
      <w:r w:rsidRPr="005D1DA6">
        <w:rPr>
          <w:rStyle w:val="DevConfigGray"/>
        </w:rPr>
        <w:t xml:space="preserve"> shutdown</w:t>
      </w:r>
    </w:p>
    <w:p w14:paraId="4701EDCD" w14:textId="77777777" w:rsidR="00B367BC" w:rsidRPr="005D1DA6" w:rsidRDefault="00B367BC" w:rsidP="005D1DA6">
      <w:pPr>
        <w:pStyle w:val="DevConfigs"/>
        <w:rPr>
          <w:rStyle w:val="DevConfigGray"/>
        </w:rPr>
      </w:pPr>
      <w:r w:rsidRPr="005D1DA6">
        <w:rPr>
          <w:rStyle w:val="DevConfigGray"/>
        </w:rPr>
        <w:t>!</w:t>
      </w:r>
    </w:p>
    <w:p w14:paraId="300CBD5F" w14:textId="77777777" w:rsidR="00B367BC" w:rsidRPr="005D1DA6" w:rsidRDefault="00B367BC" w:rsidP="005D1DA6">
      <w:pPr>
        <w:pStyle w:val="DevConfigs"/>
        <w:rPr>
          <w:rStyle w:val="DevConfigGray"/>
        </w:rPr>
      </w:pPr>
      <w:r w:rsidRPr="005D1DA6">
        <w:rPr>
          <w:rStyle w:val="DevConfigGray"/>
        </w:rPr>
        <w:t>interface GigabitEthernet1/0/19</w:t>
      </w:r>
    </w:p>
    <w:p w14:paraId="73C9AE90" w14:textId="77777777" w:rsidR="00B367BC" w:rsidRPr="005D1DA6" w:rsidRDefault="00B367BC" w:rsidP="005D1DA6">
      <w:pPr>
        <w:pStyle w:val="DevConfigs"/>
        <w:rPr>
          <w:rStyle w:val="DevConfigGray"/>
        </w:rPr>
      </w:pPr>
      <w:r w:rsidRPr="005D1DA6">
        <w:rPr>
          <w:rStyle w:val="DevConfigGray"/>
        </w:rPr>
        <w:t xml:space="preserve"> shutdown</w:t>
      </w:r>
    </w:p>
    <w:p w14:paraId="1B3ACE57" w14:textId="77777777" w:rsidR="00B367BC" w:rsidRPr="005D1DA6" w:rsidRDefault="00B367BC" w:rsidP="005D1DA6">
      <w:pPr>
        <w:pStyle w:val="DevConfigs"/>
        <w:rPr>
          <w:rStyle w:val="DevConfigGray"/>
        </w:rPr>
      </w:pPr>
      <w:r w:rsidRPr="005D1DA6">
        <w:rPr>
          <w:rStyle w:val="DevConfigGray"/>
        </w:rPr>
        <w:t>!</w:t>
      </w:r>
    </w:p>
    <w:p w14:paraId="3A0A952E" w14:textId="77777777" w:rsidR="00B367BC" w:rsidRPr="005D1DA6" w:rsidRDefault="00B367BC" w:rsidP="005D1DA6">
      <w:pPr>
        <w:pStyle w:val="DevConfigs"/>
        <w:rPr>
          <w:rStyle w:val="DevConfigGray"/>
        </w:rPr>
      </w:pPr>
      <w:r w:rsidRPr="005D1DA6">
        <w:rPr>
          <w:rStyle w:val="DevConfigGray"/>
        </w:rPr>
        <w:t>interface GigabitEthernet1/0/20</w:t>
      </w:r>
    </w:p>
    <w:p w14:paraId="4309DAAE" w14:textId="77777777" w:rsidR="00B367BC" w:rsidRPr="005D1DA6" w:rsidRDefault="00B367BC" w:rsidP="005D1DA6">
      <w:pPr>
        <w:pStyle w:val="DevConfigs"/>
        <w:rPr>
          <w:rStyle w:val="DevConfigGray"/>
        </w:rPr>
      </w:pPr>
      <w:r w:rsidRPr="005D1DA6">
        <w:rPr>
          <w:rStyle w:val="DevConfigGray"/>
        </w:rPr>
        <w:t xml:space="preserve"> shutdown</w:t>
      </w:r>
    </w:p>
    <w:p w14:paraId="6C171E4C" w14:textId="77777777" w:rsidR="00B367BC" w:rsidRPr="005D1DA6" w:rsidRDefault="00B367BC" w:rsidP="005D1DA6">
      <w:pPr>
        <w:pStyle w:val="DevConfigs"/>
        <w:rPr>
          <w:rStyle w:val="DevConfigGray"/>
        </w:rPr>
      </w:pPr>
      <w:r w:rsidRPr="005D1DA6">
        <w:rPr>
          <w:rStyle w:val="DevConfigGray"/>
        </w:rPr>
        <w:t>!</w:t>
      </w:r>
    </w:p>
    <w:p w14:paraId="4DF248B0" w14:textId="77777777" w:rsidR="00B367BC" w:rsidRPr="005D1DA6" w:rsidRDefault="00B367BC" w:rsidP="005D1DA6">
      <w:pPr>
        <w:pStyle w:val="DevConfigs"/>
        <w:rPr>
          <w:rStyle w:val="DevConfigGray"/>
        </w:rPr>
      </w:pPr>
      <w:r w:rsidRPr="005D1DA6">
        <w:rPr>
          <w:rStyle w:val="DevConfigGray"/>
        </w:rPr>
        <w:t>interface GigabitEthernet1/0/21</w:t>
      </w:r>
    </w:p>
    <w:p w14:paraId="62DB642C" w14:textId="77777777" w:rsidR="00B367BC" w:rsidRPr="005D1DA6" w:rsidRDefault="00B367BC" w:rsidP="005D1DA6">
      <w:pPr>
        <w:pStyle w:val="DevConfigs"/>
        <w:rPr>
          <w:rStyle w:val="DevConfigGray"/>
        </w:rPr>
      </w:pPr>
      <w:r w:rsidRPr="005D1DA6">
        <w:rPr>
          <w:rStyle w:val="DevConfigGray"/>
        </w:rPr>
        <w:t xml:space="preserve"> shutdown</w:t>
      </w:r>
    </w:p>
    <w:p w14:paraId="159EDCD4" w14:textId="77777777" w:rsidR="00B367BC" w:rsidRPr="005D1DA6" w:rsidRDefault="00B367BC" w:rsidP="005D1DA6">
      <w:pPr>
        <w:pStyle w:val="DevConfigs"/>
        <w:rPr>
          <w:rStyle w:val="DevConfigGray"/>
        </w:rPr>
      </w:pPr>
      <w:r w:rsidRPr="005D1DA6">
        <w:rPr>
          <w:rStyle w:val="DevConfigGray"/>
        </w:rPr>
        <w:t>!</w:t>
      </w:r>
    </w:p>
    <w:p w14:paraId="0A8A79A0" w14:textId="77777777" w:rsidR="00B367BC" w:rsidRPr="005D1DA6" w:rsidRDefault="00B367BC" w:rsidP="005D1DA6">
      <w:pPr>
        <w:pStyle w:val="DevConfigs"/>
        <w:rPr>
          <w:rStyle w:val="DevConfigGray"/>
        </w:rPr>
      </w:pPr>
      <w:r w:rsidRPr="005D1DA6">
        <w:rPr>
          <w:rStyle w:val="DevConfigGray"/>
        </w:rPr>
        <w:t>interface GigabitEthernet1/0/22</w:t>
      </w:r>
    </w:p>
    <w:p w14:paraId="7D68A2F9" w14:textId="77777777" w:rsidR="00B367BC" w:rsidRPr="005D1DA6" w:rsidRDefault="00B367BC" w:rsidP="005D1DA6">
      <w:pPr>
        <w:pStyle w:val="DevConfigs"/>
        <w:rPr>
          <w:rStyle w:val="DevConfigGray"/>
        </w:rPr>
      </w:pPr>
      <w:r w:rsidRPr="005D1DA6">
        <w:rPr>
          <w:rStyle w:val="DevConfigGray"/>
        </w:rPr>
        <w:t xml:space="preserve"> shutdown</w:t>
      </w:r>
    </w:p>
    <w:p w14:paraId="32411EF9" w14:textId="77777777" w:rsidR="00B367BC" w:rsidRPr="005D1DA6" w:rsidRDefault="00B367BC" w:rsidP="005D1DA6">
      <w:pPr>
        <w:pStyle w:val="DevConfigs"/>
        <w:rPr>
          <w:rStyle w:val="DevConfigGray"/>
        </w:rPr>
      </w:pPr>
      <w:r w:rsidRPr="005D1DA6">
        <w:rPr>
          <w:rStyle w:val="DevConfigGray"/>
        </w:rPr>
        <w:t>!</w:t>
      </w:r>
    </w:p>
    <w:p w14:paraId="074DFB52" w14:textId="77777777" w:rsidR="00B367BC" w:rsidRPr="005D1DA6" w:rsidRDefault="00B367BC" w:rsidP="005D1DA6">
      <w:pPr>
        <w:pStyle w:val="DevConfigs"/>
        <w:rPr>
          <w:rStyle w:val="DevConfigGray"/>
        </w:rPr>
      </w:pPr>
      <w:r w:rsidRPr="005D1DA6">
        <w:rPr>
          <w:rStyle w:val="DevConfigGray"/>
        </w:rPr>
        <w:t>interface GigabitEthernet1/0/23</w:t>
      </w:r>
    </w:p>
    <w:p w14:paraId="55AF297E" w14:textId="77777777" w:rsidR="00B367BC" w:rsidRPr="005D1DA6" w:rsidRDefault="00B367BC" w:rsidP="005D1DA6">
      <w:pPr>
        <w:pStyle w:val="DevConfigs"/>
        <w:rPr>
          <w:rStyle w:val="DevConfigGray"/>
        </w:rPr>
      </w:pPr>
      <w:r w:rsidRPr="005D1DA6">
        <w:rPr>
          <w:rStyle w:val="DevConfigGray"/>
        </w:rPr>
        <w:t xml:space="preserve"> shutdown</w:t>
      </w:r>
    </w:p>
    <w:p w14:paraId="3BD7A329" w14:textId="77777777" w:rsidR="00B367BC" w:rsidRPr="005D1DA6" w:rsidRDefault="00B367BC" w:rsidP="005D1DA6">
      <w:pPr>
        <w:pStyle w:val="DevConfigs"/>
        <w:rPr>
          <w:rStyle w:val="DevConfigGray"/>
        </w:rPr>
      </w:pPr>
      <w:r w:rsidRPr="005D1DA6">
        <w:rPr>
          <w:rStyle w:val="DevConfigGray"/>
        </w:rPr>
        <w:t>!</w:t>
      </w:r>
    </w:p>
    <w:p w14:paraId="5A9B344F" w14:textId="77777777" w:rsidR="00B367BC" w:rsidRPr="005D1DA6" w:rsidRDefault="00B367BC" w:rsidP="005D1DA6">
      <w:pPr>
        <w:pStyle w:val="DevConfigs"/>
        <w:rPr>
          <w:rStyle w:val="DevConfigGray"/>
        </w:rPr>
      </w:pPr>
      <w:r w:rsidRPr="005D1DA6">
        <w:rPr>
          <w:rStyle w:val="DevConfigGray"/>
        </w:rPr>
        <w:t>interface GigabitEthernet1/0/24</w:t>
      </w:r>
    </w:p>
    <w:p w14:paraId="0F32A16E" w14:textId="77777777" w:rsidR="00B367BC" w:rsidRPr="005D1DA6" w:rsidRDefault="00B367BC" w:rsidP="005D1DA6">
      <w:pPr>
        <w:pStyle w:val="DevConfigs"/>
        <w:rPr>
          <w:rStyle w:val="DevConfigGray"/>
        </w:rPr>
      </w:pPr>
      <w:r w:rsidRPr="005D1DA6">
        <w:rPr>
          <w:rStyle w:val="DevConfigGray"/>
        </w:rPr>
        <w:t xml:space="preserve"> shutdown</w:t>
      </w:r>
    </w:p>
    <w:p w14:paraId="2467AD90" w14:textId="77777777" w:rsidR="00B367BC" w:rsidRPr="005D1DA6" w:rsidRDefault="00B367BC" w:rsidP="005D1DA6">
      <w:pPr>
        <w:pStyle w:val="DevConfigs"/>
        <w:rPr>
          <w:rStyle w:val="DevConfigGray"/>
        </w:rPr>
      </w:pPr>
      <w:r w:rsidRPr="005D1DA6">
        <w:rPr>
          <w:rStyle w:val="DevConfigGray"/>
        </w:rPr>
        <w:t>!</w:t>
      </w:r>
    </w:p>
    <w:p w14:paraId="387A346C" w14:textId="77777777" w:rsidR="00B367BC" w:rsidRPr="005D1DA6" w:rsidRDefault="00B367BC" w:rsidP="005D1DA6">
      <w:pPr>
        <w:pStyle w:val="DevConfigs"/>
        <w:rPr>
          <w:rStyle w:val="DevConfigGray"/>
        </w:rPr>
      </w:pPr>
      <w:r w:rsidRPr="005D1DA6">
        <w:rPr>
          <w:rStyle w:val="DevConfigGray"/>
        </w:rPr>
        <w:t>interface GigabitEthernet1/1/1</w:t>
      </w:r>
    </w:p>
    <w:p w14:paraId="4339D52C" w14:textId="77777777" w:rsidR="00B367BC" w:rsidRPr="005D1DA6" w:rsidRDefault="00B367BC" w:rsidP="005D1DA6">
      <w:pPr>
        <w:pStyle w:val="DevConfigs"/>
        <w:rPr>
          <w:rStyle w:val="DevConfigGray"/>
        </w:rPr>
      </w:pPr>
      <w:r w:rsidRPr="005D1DA6">
        <w:rPr>
          <w:rStyle w:val="DevConfigGray"/>
        </w:rPr>
        <w:t xml:space="preserve"> shutdown</w:t>
      </w:r>
    </w:p>
    <w:p w14:paraId="1CB3CCD5" w14:textId="77777777" w:rsidR="00B367BC" w:rsidRPr="005D1DA6" w:rsidRDefault="00B367BC" w:rsidP="005D1DA6">
      <w:pPr>
        <w:pStyle w:val="DevConfigs"/>
        <w:rPr>
          <w:rStyle w:val="DevConfigGray"/>
        </w:rPr>
      </w:pPr>
      <w:r w:rsidRPr="005D1DA6">
        <w:rPr>
          <w:rStyle w:val="DevConfigGray"/>
        </w:rPr>
        <w:t>!</w:t>
      </w:r>
    </w:p>
    <w:p w14:paraId="38C5C4AC" w14:textId="77777777" w:rsidR="00B367BC" w:rsidRPr="005D1DA6" w:rsidRDefault="00B367BC" w:rsidP="005D1DA6">
      <w:pPr>
        <w:pStyle w:val="DevConfigs"/>
        <w:rPr>
          <w:rStyle w:val="DevConfigGray"/>
        </w:rPr>
      </w:pPr>
      <w:r w:rsidRPr="005D1DA6">
        <w:rPr>
          <w:rStyle w:val="DevConfigGray"/>
        </w:rPr>
        <w:t>interface GigabitEthernet1/1/2</w:t>
      </w:r>
    </w:p>
    <w:p w14:paraId="1616C44B" w14:textId="77777777" w:rsidR="00B367BC" w:rsidRPr="005D1DA6" w:rsidRDefault="00B367BC" w:rsidP="005D1DA6">
      <w:pPr>
        <w:pStyle w:val="DevConfigs"/>
        <w:rPr>
          <w:rStyle w:val="DevConfigGray"/>
        </w:rPr>
      </w:pPr>
      <w:r w:rsidRPr="005D1DA6">
        <w:rPr>
          <w:rStyle w:val="DevConfigGray"/>
        </w:rPr>
        <w:t xml:space="preserve"> shutdown</w:t>
      </w:r>
    </w:p>
    <w:p w14:paraId="02752181" w14:textId="77777777" w:rsidR="00B367BC" w:rsidRPr="005D1DA6" w:rsidRDefault="00B367BC" w:rsidP="005D1DA6">
      <w:pPr>
        <w:pStyle w:val="DevConfigs"/>
        <w:rPr>
          <w:rStyle w:val="DevConfigGray"/>
        </w:rPr>
      </w:pPr>
      <w:r w:rsidRPr="005D1DA6">
        <w:rPr>
          <w:rStyle w:val="DevConfigGray"/>
        </w:rPr>
        <w:t>!</w:t>
      </w:r>
    </w:p>
    <w:p w14:paraId="62930470" w14:textId="77777777" w:rsidR="00B367BC" w:rsidRPr="005D1DA6" w:rsidRDefault="00B367BC" w:rsidP="005D1DA6">
      <w:pPr>
        <w:pStyle w:val="DevConfigs"/>
        <w:rPr>
          <w:rStyle w:val="DevConfigGray"/>
        </w:rPr>
      </w:pPr>
      <w:r w:rsidRPr="005D1DA6">
        <w:rPr>
          <w:rStyle w:val="DevConfigGray"/>
        </w:rPr>
        <w:t>interface GigabitEthernet1/1/3</w:t>
      </w:r>
    </w:p>
    <w:p w14:paraId="3D1E2DD5" w14:textId="77777777" w:rsidR="00B367BC" w:rsidRPr="005D1DA6" w:rsidRDefault="00B367BC" w:rsidP="005D1DA6">
      <w:pPr>
        <w:pStyle w:val="DevConfigs"/>
        <w:rPr>
          <w:rStyle w:val="DevConfigGray"/>
        </w:rPr>
      </w:pPr>
      <w:r w:rsidRPr="005D1DA6">
        <w:rPr>
          <w:rStyle w:val="DevConfigGray"/>
        </w:rPr>
        <w:t xml:space="preserve"> shutdown</w:t>
      </w:r>
    </w:p>
    <w:p w14:paraId="49D1197F" w14:textId="77777777" w:rsidR="00B367BC" w:rsidRPr="005D1DA6" w:rsidRDefault="00B367BC" w:rsidP="005D1DA6">
      <w:pPr>
        <w:pStyle w:val="DevConfigs"/>
        <w:rPr>
          <w:rStyle w:val="DevConfigGray"/>
        </w:rPr>
      </w:pPr>
      <w:r w:rsidRPr="005D1DA6">
        <w:rPr>
          <w:rStyle w:val="DevConfigGray"/>
        </w:rPr>
        <w:t>!</w:t>
      </w:r>
    </w:p>
    <w:p w14:paraId="75CC0429" w14:textId="77777777" w:rsidR="00B367BC" w:rsidRPr="005D1DA6" w:rsidRDefault="00B367BC" w:rsidP="005D1DA6">
      <w:pPr>
        <w:pStyle w:val="DevConfigs"/>
        <w:rPr>
          <w:rStyle w:val="DevConfigGray"/>
        </w:rPr>
      </w:pPr>
      <w:r w:rsidRPr="005D1DA6">
        <w:rPr>
          <w:rStyle w:val="DevConfigGray"/>
        </w:rPr>
        <w:t>interface GigabitEthernet1/1/4</w:t>
      </w:r>
    </w:p>
    <w:p w14:paraId="2EC88FBB" w14:textId="77777777" w:rsidR="00B367BC" w:rsidRPr="005D1DA6" w:rsidRDefault="00B367BC" w:rsidP="005D1DA6">
      <w:pPr>
        <w:pStyle w:val="DevConfigs"/>
        <w:rPr>
          <w:rStyle w:val="DevConfigGray"/>
        </w:rPr>
      </w:pPr>
      <w:r w:rsidRPr="005D1DA6">
        <w:rPr>
          <w:rStyle w:val="DevConfigGray"/>
        </w:rPr>
        <w:t xml:space="preserve"> shutdown</w:t>
      </w:r>
    </w:p>
    <w:p w14:paraId="5F3ED611" w14:textId="77777777" w:rsidR="00B367BC" w:rsidRPr="005D1DA6" w:rsidRDefault="00B367BC" w:rsidP="005D1DA6">
      <w:pPr>
        <w:pStyle w:val="DevConfigs"/>
        <w:rPr>
          <w:rStyle w:val="DevConfigGray"/>
        </w:rPr>
      </w:pPr>
      <w:r w:rsidRPr="005D1DA6">
        <w:rPr>
          <w:rStyle w:val="DevConfigGray"/>
        </w:rPr>
        <w:t>!</w:t>
      </w:r>
    </w:p>
    <w:p w14:paraId="08A741EA" w14:textId="77777777" w:rsidR="00B367BC" w:rsidRPr="005D1DA6" w:rsidRDefault="00B367BC" w:rsidP="005D1DA6">
      <w:pPr>
        <w:pStyle w:val="DevConfigs"/>
        <w:rPr>
          <w:rStyle w:val="DevConfigGray"/>
        </w:rPr>
      </w:pPr>
      <w:r w:rsidRPr="005D1DA6">
        <w:rPr>
          <w:rStyle w:val="DevConfigGray"/>
        </w:rPr>
        <w:t>interface Vlan1</w:t>
      </w:r>
    </w:p>
    <w:p w14:paraId="13986B87" w14:textId="77777777" w:rsidR="00B367BC" w:rsidRPr="005D1DA6" w:rsidRDefault="00B367BC" w:rsidP="005D1DA6">
      <w:pPr>
        <w:pStyle w:val="DevConfigs"/>
        <w:rPr>
          <w:rStyle w:val="DevConfigGray"/>
        </w:rPr>
      </w:pPr>
      <w:r w:rsidRPr="005D1DA6">
        <w:rPr>
          <w:rStyle w:val="DevConfigGray"/>
        </w:rPr>
        <w:t xml:space="preserve"> no </w:t>
      </w:r>
      <w:proofErr w:type="spellStart"/>
      <w:r w:rsidRPr="005D1DA6">
        <w:rPr>
          <w:rStyle w:val="DevConfigGray"/>
        </w:rPr>
        <w:t>ip</w:t>
      </w:r>
      <w:proofErr w:type="spellEnd"/>
      <w:r w:rsidRPr="005D1DA6">
        <w:rPr>
          <w:rStyle w:val="DevConfigGray"/>
        </w:rPr>
        <w:t xml:space="preserve"> address</w:t>
      </w:r>
    </w:p>
    <w:p w14:paraId="5961D263" w14:textId="77777777" w:rsidR="00B367BC" w:rsidRPr="005D1DA6" w:rsidRDefault="00B367BC" w:rsidP="005D1DA6">
      <w:pPr>
        <w:pStyle w:val="DevConfigs"/>
        <w:rPr>
          <w:rStyle w:val="DevConfigGray"/>
        </w:rPr>
      </w:pPr>
      <w:r w:rsidRPr="005D1DA6">
        <w:rPr>
          <w:rStyle w:val="DevConfigGray"/>
        </w:rPr>
        <w:t>!</w:t>
      </w:r>
    </w:p>
    <w:p w14:paraId="3A225700" w14:textId="729EC1B6" w:rsidR="000C67DD" w:rsidRPr="000C67DD" w:rsidRDefault="000C67DD" w:rsidP="000C67DD">
      <w:pPr>
        <w:pStyle w:val="DevConfigs"/>
        <w:rPr>
          <w:rStyle w:val="DevConfigGray"/>
        </w:rPr>
      </w:pPr>
      <w:r w:rsidRPr="000C67DD">
        <w:rPr>
          <w:rStyle w:val="DevConfigGray"/>
        </w:rPr>
        <w:t>interface Vlan2</w:t>
      </w:r>
    </w:p>
    <w:p w14:paraId="52707A89" w14:textId="77777777" w:rsidR="000C67DD" w:rsidRPr="000C67DD" w:rsidRDefault="000C67DD" w:rsidP="000C67DD">
      <w:pPr>
        <w:pStyle w:val="DevConfigs"/>
        <w:rPr>
          <w:rStyle w:val="DevConfigGray"/>
        </w:rPr>
      </w:pPr>
      <w:r w:rsidRPr="000C67DD">
        <w:rPr>
          <w:rStyle w:val="DevConfigGray"/>
        </w:rPr>
        <w:t xml:space="preserve"> </w:t>
      </w:r>
      <w:proofErr w:type="spellStart"/>
      <w:r w:rsidRPr="000C67DD">
        <w:rPr>
          <w:rStyle w:val="DevConfigGray"/>
        </w:rPr>
        <w:t>ip</w:t>
      </w:r>
      <w:proofErr w:type="spellEnd"/>
      <w:r w:rsidRPr="000C67DD">
        <w:rPr>
          <w:rStyle w:val="DevConfigGray"/>
        </w:rPr>
        <w:t xml:space="preserve"> address 10.0.2.2 255.255.255.0</w:t>
      </w:r>
    </w:p>
    <w:p w14:paraId="4019BAF4" w14:textId="77777777" w:rsidR="000C67DD" w:rsidRPr="000C67DD" w:rsidRDefault="000C67DD" w:rsidP="000C67DD">
      <w:pPr>
        <w:pStyle w:val="DevConfigs"/>
        <w:rPr>
          <w:rStyle w:val="DevConfigGray"/>
        </w:rPr>
      </w:pPr>
      <w:r w:rsidRPr="000C67DD">
        <w:rPr>
          <w:rStyle w:val="DevConfigGray"/>
        </w:rPr>
        <w:t xml:space="preserve"> standby version 2</w:t>
      </w:r>
    </w:p>
    <w:p w14:paraId="3625ECAC" w14:textId="77777777" w:rsidR="000C67DD" w:rsidRPr="000C67DD" w:rsidRDefault="000C67DD" w:rsidP="000C67DD">
      <w:pPr>
        <w:pStyle w:val="DevConfigs"/>
        <w:rPr>
          <w:rStyle w:val="DevConfigGray"/>
        </w:rPr>
      </w:pPr>
      <w:r w:rsidRPr="000C67DD">
        <w:rPr>
          <w:rStyle w:val="DevConfigGray"/>
        </w:rPr>
        <w:t xml:space="preserve"> standby 2 </w:t>
      </w:r>
      <w:proofErr w:type="spellStart"/>
      <w:r w:rsidRPr="000C67DD">
        <w:rPr>
          <w:rStyle w:val="DevConfigGray"/>
        </w:rPr>
        <w:t>ip</w:t>
      </w:r>
      <w:proofErr w:type="spellEnd"/>
      <w:r w:rsidRPr="000C67DD">
        <w:rPr>
          <w:rStyle w:val="DevConfigGray"/>
        </w:rPr>
        <w:t xml:space="preserve"> 10.0.2.254</w:t>
      </w:r>
    </w:p>
    <w:p w14:paraId="67F547A4" w14:textId="77777777" w:rsidR="000C67DD" w:rsidRPr="000C67DD" w:rsidRDefault="000C67DD" w:rsidP="000C67DD">
      <w:pPr>
        <w:pStyle w:val="DevConfigs"/>
        <w:rPr>
          <w:rStyle w:val="DevConfigGray"/>
        </w:rPr>
      </w:pPr>
      <w:r w:rsidRPr="000C67DD">
        <w:rPr>
          <w:rStyle w:val="DevConfigGray"/>
        </w:rPr>
        <w:lastRenderedPageBreak/>
        <w:t xml:space="preserve"> standby 2 preempt</w:t>
      </w:r>
    </w:p>
    <w:p w14:paraId="47CA5185" w14:textId="77777777" w:rsidR="000C67DD" w:rsidRPr="000C67DD" w:rsidRDefault="000C67DD" w:rsidP="000C67DD">
      <w:pPr>
        <w:pStyle w:val="DevConfigs"/>
        <w:rPr>
          <w:rStyle w:val="DevConfigGray"/>
        </w:rPr>
      </w:pPr>
      <w:r w:rsidRPr="000C67DD">
        <w:rPr>
          <w:rStyle w:val="DevConfigGray"/>
        </w:rPr>
        <w:t xml:space="preserve"> standby 2 track 4 decrement 60</w:t>
      </w:r>
    </w:p>
    <w:p w14:paraId="37A62738" w14:textId="77777777" w:rsidR="000C67DD" w:rsidRPr="000C67DD" w:rsidRDefault="000C67DD" w:rsidP="000C67DD">
      <w:pPr>
        <w:pStyle w:val="DevConfigs"/>
        <w:rPr>
          <w:rStyle w:val="DevConfigGray"/>
        </w:rPr>
      </w:pPr>
      <w:r w:rsidRPr="000C67DD">
        <w:rPr>
          <w:rStyle w:val="DevConfigGray"/>
        </w:rPr>
        <w:t xml:space="preserve"> standby 26 ipv6 </w:t>
      </w:r>
      <w:proofErr w:type="spellStart"/>
      <w:r w:rsidRPr="000C67DD">
        <w:rPr>
          <w:rStyle w:val="DevConfigGray"/>
        </w:rPr>
        <w:t>autoconfig</w:t>
      </w:r>
      <w:proofErr w:type="spellEnd"/>
    </w:p>
    <w:p w14:paraId="7C3B6941" w14:textId="77777777" w:rsidR="000C67DD" w:rsidRPr="000C67DD" w:rsidRDefault="000C67DD" w:rsidP="000C67DD">
      <w:pPr>
        <w:pStyle w:val="DevConfigs"/>
        <w:rPr>
          <w:rStyle w:val="DevConfigGray"/>
        </w:rPr>
      </w:pPr>
      <w:r w:rsidRPr="000C67DD">
        <w:rPr>
          <w:rStyle w:val="DevConfigGray"/>
        </w:rPr>
        <w:t xml:space="preserve"> standby 26 preempt</w:t>
      </w:r>
    </w:p>
    <w:p w14:paraId="0E41E19F" w14:textId="77777777" w:rsidR="000C67DD" w:rsidRPr="000C67DD" w:rsidRDefault="000C67DD" w:rsidP="000C67DD">
      <w:pPr>
        <w:pStyle w:val="DevConfigs"/>
        <w:rPr>
          <w:rStyle w:val="DevConfigGray"/>
        </w:rPr>
      </w:pPr>
      <w:r w:rsidRPr="000C67DD">
        <w:rPr>
          <w:rStyle w:val="DevConfigGray"/>
        </w:rPr>
        <w:t xml:space="preserve"> standby 26 track 4 decrement 60</w:t>
      </w:r>
    </w:p>
    <w:p w14:paraId="10793FBF" w14:textId="77777777" w:rsidR="000C67DD" w:rsidRPr="000C67DD" w:rsidRDefault="000C67DD" w:rsidP="000C67DD">
      <w:pPr>
        <w:pStyle w:val="DevConfigs"/>
        <w:rPr>
          <w:rStyle w:val="DevConfigGray"/>
        </w:rPr>
      </w:pPr>
      <w:r w:rsidRPr="000C67DD">
        <w:rPr>
          <w:rStyle w:val="DevConfigGray"/>
        </w:rPr>
        <w:t xml:space="preserve"> ipv6 address FE</w:t>
      </w:r>
      <w:proofErr w:type="gramStart"/>
      <w:r w:rsidRPr="000C67DD">
        <w:rPr>
          <w:rStyle w:val="DevConfigGray"/>
        </w:rPr>
        <w:t>80::</w:t>
      </w:r>
      <w:proofErr w:type="gramEnd"/>
      <w:r w:rsidRPr="000C67DD">
        <w:rPr>
          <w:rStyle w:val="DevConfigGray"/>
        </w:rPr>
        <w:t>D2:2 link-local</w:t>
      </w:r>
    </w:p>
    <w:p w14:paraId="168F3198" w14:textId="77777777" w:rsidR="000C67DD" w:rsidRPr="000C67DD" w:rsidRDefault="000C67DD" w:rsidP="000C67DD">
      <w:pPr>
        <w:pStyle w:val="DevConfigs"/>
        <w:rPr>
          <w:rStyle w:val="DevConfigGray"/>
        </w:rPr>
      </w:pPr>
      <w:r w:rsidRPr="000C67DD">
        <w:rPr>
          <w:rStyle w:val="DevConfigGray"/>
        </w:rPr>
        <w:t xml:space="preserve"> ipv6 address 2001:DB</w:t>
      </w:r>
      <w:proofErr w:type="gramStart"/>
      <w:r w:rsidRPr="000C67DD">
        <w:rPr>
          <w:rStyle w:val="DevConfigGray"/>
        </w:rPr>
        <w:t>8:ACAD</w:t>
      </w:r>
      <w:proofErr w:type="gramEnd"/>
      <w:r w:rsidRPr="000C67DD">
        <w:rPr>
          <w:rStyle w:val="DevConfigGray"/>
        </w:rPr>
        <w:t>:2::2/64</w:t>
      </w:r>
    </w:p>
    <w:p w14:paraId="0E6E5855" w14:textId="77777777" w:rsidR="000C67DD" w:rsidRPr="000C67DD" w:rsidRDefault="000C67DD" w:rsidP="000C67DD">
      <w:pPr>
        <w:pStyle w:val="DevConfigs"/>
        <w:rPr>
          <w:rStyle w:val="DevConfigGray"/>
        </w:rPr>
      </w:pPr>
      <w:r w:rsidRPr="000C67DD">
        <w:rPr>
          <w:rStyle w:val="DevConfigGray"/>
        </w:rPr>
        <w:t xml:space="preserve"> ipv6 </w:t>
      </w:r>
      <w:proofErr w:type="spellStart"/>
      <w:r w:rsidRPr="000C67DD">
        <w:rPr>
          <w:rStyle w:val="DevConfigGray"/>
        </w:rPr>
        <w:t>ospf</w:t>
      </w:r>
      <w:proofErr w:type="spellEnd"/>
      <w:r w:rsidRPr="000C67DD">
        <w:rPr>
          <w:rStyle w:val="DevConfigGray"/>
        </w:rPr>
        <w:t xml:space="preserve"> 6 area 0</w:t>
      </w:r>
    </w:p>
    <w:p w14:paraId="3A3F6CA0" w14:textId="77777777" w:rsidR="000C67DD" w:rsidRPr="000C67DD" w:rsidRDefault="000C67DD" w:rsidP="000C67DD">
      <w:pPr>
        <w:pStyle w:val="DevConfigs"/>
        <w:rPr>
          <w:rStyle w:val="DevConfigGray"/>
        </w:rPr>
      </w:pPr>
      <w:r w:rsidRPr="000C67DD">
        <w:rPr>
          <w:rStyle w:val="DevConfigGray"/>
        </w:rPr>
        <w:t>!</w:t>
      </w:r>
    </w:p>
    <w:p w14:paraId="2E37155C" w14:textId="77777777" w:rsidR="000C67DD" w:rsidRPr="000C67DD" w:rsidRDefault="000C67DD" w:rsidP="000C67DD">
      <w:pPr>
        <w:pStyle w:val="DevConfigs"/>
        <w:rPr>
          <w:rStyle w:val="DevConfigGray"/>
        </w:rPr>
      </w:pPr>
      <w:r w:rsidRPr="000C67DD">
        <w:rPr>
          <w:rStyle w:val="DevConfigGray"/>
        </w:rPr>
        <w:t>interface Vlan3</w:t>
      </w:r>
    </w:p>
    <w:p w14:paraId="123B3F18" w14:textId="77777777" w:rsidR="000C67DD" w:rsidRPr="000C67DD" w:rsidRDefault="000C67DD" w:rsidP="000C67DD">
      <w:pPr>
        <w:pStyle w:val="DevConfigs"/>
        <w:rPr>
          <w:rStyle w:val="DevConfigGray"/>
        </w:rPr>
      </w:pPr>
      <w:r w:rsidRPr="000C67DD">
        <w:rPr>
          <w:rStyle w:val="DevConfigGray"/>
        </w:rPr>
        <w:t xml:space="preserve"> </w:t>
      </w:r>
      <w:proofErr w:type="spellStart"/>
      <w:r w:rsidRPr="000C67DD">
        <w:rPr>
          <w:rStyle w:val="DevConfigGray"/>
        </w:rPr>
        <w:t>ip</w:t>
      </w:r>
      <w:proofErr w:type="spellEnd"/>
      <w:r w:rsidRPr="000C67DD">
        <w:rPr>
          <w:rStyle w:val="DevConfigGray"/>
        </w:rPr>
        <w:t xml:space="preserve"> address 10.0.3.2 255.255.255.0</w:t>
      </w:r>
    </w:p>
    <w:p w14:paraId="05F038F0" w14:textId="77777777" w:rsidR="000C67DD" w:rsidRPr="000C67DD" w:rsidRDefault="000C67DD" w:rsidP="000C67DD">
      <w:pPr>
        <w:pStyle w:val="DevConfigs"/>
        <w:rPr>
          <w:rStyle w:val="DevConfigGray"/>
        </w:rPr>
      </w:pPr>
      <w:r w:rsidRPr="000C67DD">
        <w:rPr>
          <w:rStyle w:val="DevConfigGray"/>
        </w:rPr>
        <w:t xml:space="preserve"> standby version 2</w:t>
      </w:r>
    </w:p>
    <w:p w14:paraId="6BC51205" w14:textId="77777777" w:rsidR="000C67DD" w:rsidRPr="000C67DD" w:rsidRDefault="000C67DD" w:rsidP="000C67DD">
      <w:pPr>
        <w:pStyle w:val="DevConfigs"/>
        <w:rPr>
          <w:rStyle w:val="DevConfigGray"/>
        </w:rPr>
      </w:pPr>
      <w:r w:rsidRPr="000C67DD">
        <w:rPr>
          <w:rStyle w:val="DevConfigGray"/>
        </w:rPr>
        <w:t xml:space="preserve"> standby 3 </w:t>
      </w:r>
      <w:proofErr w:type="spellStart"/>
      <w:r w:rsidRPr="000C67DD">
        <w:rPr>
          <w:rStyle w:val="DevConfigGray"/>
        </w:rPr>
        <w:t>ip</w:t>
      </w:r>
      <w:proofErr w:type="spellEnd"/>
      <w:r w:rsidRPr="000C67DD">
        <w:rPr>
          <w:rStyle w:val="DevConfigGray"/>
        </w:rPr>
        <w:t xml:space="preserve"> 10.0.3.254</w:t>
      </w:r>
    </w:p>
    <w:p w14:paraId="02514AEC" w14:textId="77777777" w:rsidR="000C67DD" w:rsidRPr="000C67DD" w:rsidRDefault="000C67DD" w:rsidP="000C67DD">
      <w:pPr>
        <w:pStyle w:val="DevConfigs"/>
        <w:rPr>
          <w:rStyle w:val="DevConfigGray"/>
        </w:rPr>
      </w:pPr>
      <w:r w:rsidRPr="000C67DD">
        <w:rPr>
          <w:rStyle w:val="DevConfigGray"/>
        </w:rPr>
        <w:t xml:space="preserve"> standby 3 priority 150</w:t>
      </w:r>
    </w:p>
    <w:p w14:paraId="03B3F204" w14:textId="77777777" w:rsidR="000C67DD" w:rsidRPr="000C67DD" w:rsidRDefault="000C67DD" w:rsidP="000C67DD">
      <w:pPr>
        <w:pStyle w:val="DevConfigs"/>
        <w:rPr>
          <w:rStyle w:val="DevConfigGray"/>
        </w:rPr>
      </w:pPr>
      <w:r w:rsidRPr="000C67DD">
        <w:rPr>
          <w:rStyle w:val="DevConfigGray"/>
        </w:rPr>
        <w:t xml:space="preserve"> standby 3 preempt</w:t>
      </w:r>
    </w:p>
    <w:p w14:paraId="2958325D" w14:textId="77777777" w:rsidR="000C67DD" w:rsidRPr="000C67DD" w:rsidRDefault="000C67DD" w:rsidP="000C67DD">
      <w:pPr>
        <w:pStyle w:val="DevConfigs"/>
        <w:rPr>
          <w:rStyle w:val="DevConfigGray"/>
        </w:rPr>
      </w:pPr>
      <w:r w:rsidRPr="000C67DD">
        <w:rPr>
          <w:rStyle w:val="DevConfigGray"/>
        </w:rPr>
        <w:t xml:space="preserve"> standby 3 track 4 decrement 60</w:t>
      </w:r>
    </w:p>
    <w:p w14:paraId="3790D904" w14:textId="77777777" w:rsidR="000C67DD" w:rsidRPr="000C67DD" w:rsidRDefault="000C67DD" w:rsidP="000C67DD">
      <w:pPr>
        <w:pStyle w:val="DevConfigs"/>
        <w:rPr>
          <w:rStyle w:val="DevConfigGray"/>
        </w:rPr>
      </w:pPr>
      <w:r w:rsidRPr="000C67DD">
        <w:rPr>
          <w:rStyle w:val="DevConfigGray"/>
        </w:rPr>
        <w:t xml:space="preserve"> standby 36 ipv6 </w:t>
      </w:r>
      <w:proofErr w:type="spellStart"/>
      <w:r w:rsidRPr="000C67DD">
        <w:rPr>
          <w:rStyle w:val="DevConfigGray"/>
        </w:rPr>
        <w:t>autoconfig</w:t>
      </w:r>
      <w:proofErr w:type="spellEnd"/>
    </w:p>
    <w:p w14:paraId="4AE244BC" w14:textId="77777777" w:rsidR="000C67DD" w:rsidRPr="000C67DD" w:rsidRDefault="000C67DD" w:rsidP="000C67DD">
      <w:pPr>
        <w:pStyle w:val="DevConfigs"/>
        <w:rPr>
          <w:rStyle w:val="DevConfigGray"/>
        </w:rPr>
      </w:pPr>
      <w:r w:rsidRPr="000C67DD">
        <w:rPr>
          <w:rStyle w:val="DevConfigGray"/>
        </w:rPr>
        <w:t xml:space="preserve"> standby 36 priority 150</w:t>
      </w:r>
    </w:p>
    <w:p w14:paraId="6573AD06" w14:textId="77777777" w:rsidR="000C67DD" w:rsidRPr="000C67DD" w:rsidRDefault="000C67DD" w:rsidP="000C67DD">
      <w:pPr>
        <w:pStyle w:val="DevConfigs"/>
        <w:rPr>
          <w:rStyle w:val="DevConfigGray"/>
        </w:rPr>
      </w:pPr>
      <w:r w:rsidRPr="000C67DD">
        <w:rPr>
          <w:rStyle w:val="DevConfigGray"/>
        </w:rPr>
        <w:t xml:space="preserve"> standby 36 preempt</w:t>
      </w:r>
    </w:p>
    <w:p w14:paraId="21C19905" w14:textId="77777777" w:rsidR="000C67DD" w:rsidRPr="000C67DD" w:rsidRDefault="000C67DD" w:rsidP="000C67DD">
      <w:pPr>
        <w:pStyle w:val="DevConfigs"/>
        <w:rPr>
          <w:rStyle w:val="DevConfigGray"/>
        </w:rPr>
      </w:pPr>
      <w:r w:rsidRPr="000C67DD">
        <w:rPr>
          <w:rStyle w:val="DevConfigGray"/>
        </w:rPr>
        <w:t xml:space="preserve"> standby 36 track 4 decrement 60</w:t>
      </w:r>
    </w:p>
    <w:p w14:paraId="1B18267E" w14:textId="77777777" w:rsidR="000C67DD" w:rsidRPr="000C67DD" w:rsidRDefault="000C67DD" w:rsidP="000C67DD">
      <w:pPr>
        <w:pStyle w:val="DevConfigs"/>
        <w:rPr>
          <w:rStyle w:val="DevConfigGray"/>
        </w:rPr>
      </w:pPr>
      <w:r w:rsidRPr="000C67DD">
        <w:rPr>
          <w:rStyle w:val="DevConfigGray"/>
        </w:rPr>
        <w:t xml:space="preserve"> ipv6 address FE</w:t>
      </w:r>
      <w:proofErr w:type="gramStart"/>
      <w:r w:rsidRPr="000C67DD">
        <w:rPr>
          <w:rStyle w:val="DevConfigGray"/>
        </w:rPr>
        <w:t>80::</w:t>
      </w:r>
      <w:proofErr w:type="gramEnd"/>
      <w:r w:rsidRPr="000C67DD">
        <w:rPr>
          <w:rStyle w:val="DevConfigGray"/>
        </w:rPr>
        <w:t>D2:3 link-local</w:t>
      </w:r>
    </w:p>
    <w:p w14:paraId="088962CE" w14:textId="77777777" w:rsidR="000C67DD" w:rsidRPr="000C67DD" w:rsidRDefault="000C67DD" w:rsidP="000C67DD">
      <w:pPr>
        <w:pStyle w:val="DevConfigs"/>
        <w:rPr>
          <w:rStyle w:val="DevConfigGray"/>
        </w:rPr>
      </w:pPr>
      <w:r w:rsidRPr="000C67DD">
        <w:rPr>
          <w:rStyle w:val="DevConfigGray"/>
        </w:rPr>
        <w:t xml:space="preserve"> ipv6 address 2001:DB</w:t>
      </w:r>
      <w:proofErr w:type="gramStart"/>
      <w:r w:rsidRPr="000C67DD">
        <w:rPr>
          <w:rStyle w:val="DevConfigGray"/>
        </w:rPr>
        <w:t>8:ACAD</w:t>
      </w:r>
      <w:proofErr w:type="gramEnd"/>
      <w:r w:rsidRPr="000C67DD">
        <w:rPr>
          <w:rStyle w:val="DevConfigGray"/>
        </w:rPr>
        <w:t>:3::2/64</w:t>
      </w:r>
    </w:p>
    <w:p w14:paraId="11378167" w14:textId="19A020B3" w:rsidR="000C67DD" w:rsidRDefault="000C67DD" w:rsidP="000C67DD">
      <w:pPr>
        <w:pStyle w:val="DevConfigs"/>
        <w:rPr>
          <w:rStyle w:val="DevConfigGray"/>
        </w:rPr>
      </w:pPr>
      <w:r w:rsidRPr="000C67DD">
        <w:rPr>
          <w:rStyle w:val="DevConfigGray"/>
        </w:rPr>
        <w:t xml:space="preserve"> ipv6 </w:t>
      </w:r>
      <w:proofErr w:type="spellStart"/>
      <w:r w:rsidRPr="000C67DD">
        <w:rPr>
          <w:rStyle w:val="DevConfigGray"/>
        </w:rPr>
        <w:t>ospf</w:t>
      </w:r>
      <w:proofErr w:type="spellEnd"/>
      <w:r w:rsidRPr="000C67DD">
        <w:rPr>
          <w:rStyle w:val="DevConfigGray"/>
        </w:rPr>
        <w:t xml:space="preserve"> 6 area 0</w:t>
      </w:r>
    </w:p>
    <w:p w14:paraId="1DB1CF8A" w14:textId="77777777" w:rsidR="00B367BC" w:rsidRPr="005D1DA6" w:rsidRDefault="00B367BC" w:rsidP="005D1DA6">
      <w:pPr>
        <w:pStyle w:val="DevConfigs"/>
        <w:rPr>
          <w:rStyle w:val="DevConfigGray"/>
        </w:rPr>
      </w:pPr>
      <w:r w:rsidRPr="005D1DA6">
        <w:rPr>
          <w:rStyle w:val="DevConfigGray"/>
        </w:rPr>
        <w:t>!</w:t>
      </w:r>
    </w:p>
    <w:p w14:paraId="497394FC" w14:textId="77777777" w:rsidR="00B367BC" w:rsidRPr="005D1DA6" w:rsidRDefault="00B367BC" w:rsidP="005D1DA6">
      <w:pPr>
        <w:pStyle w:val="DevConfigs"/>
        <w:rPr>
          <w:rStyle w:val="DevConfigGray"/>
        </w:rPr>
      </w:pPr>
      <w:r w:rsidRPr="005D1DA6">
        <w:rPr>
          <w:rStyle w:val="DevConfigGray"/>
        </w:rPr>
        <w:t xml:space="preserve">router </w:t>
      </w:r>
      <w:proofErr w:type="spellStart"/>
      <w:r w:rsidRPr="005D1DA6">
        <w:rPr>
          <w:rStyle w:val="DevConfigGray"/>
        </w:rPr>
        <w:t>ospf</w:t>
      </w:r>
      <w:proofErr w:type="spellEnd"/>
      <w:r w:rsidRPr="005D1DA6">
        <w:rPr>
          <w:rStyle w:val="DevConfigGray"/>
        </w:rPr>
        <w:t xml:space="preserve"> 4</w:t>
      </w:r>
    </w:p>
    <w:p w14:paraId="722755B2" w14:textId="77777777" w:rsidR="00B367BC" w:rsidRPr="005D1DA6" w:rsidRDefault="00B367BC" w:rsidP="005D1DA6">
      <w:pPr>
        <w:pStyle w:val="DevConfigs"/>
        <w:rPr>
          <w:rStyle w:val="DevConfigGray"/>
        </w:rPr>
      </w:pPr>
      <w:r w:rsidRPr="005D1DA6">
        <w:rPr>
          <w:rStyle w:val="DevConfigGray"/>
        </w:rPr>
        <w:t xml:space="preserve"> router-id 0.13.2.4</w:t>
      </w:r>
    </w:p>
    <w:p w14:paraId="6A0F78CF" w14:textId="77777777" w:rsidR="00B367BC" w:rsidRPr="005D1DA6" w:rsidRDefault="00B367BC" w:rsidP="005D1DA6">
      <w:pPr>
        <w:pStyle w:val="DevConfigs"/>
        <w:rPr>
          <w:rStyle w:val="DevConfigGray"/>
        </w:rPr>
      </w:pPr>
      <w:r w:rsidRPr="005D1DA6">
        <w:rPr>
          <w:rStyle w:val="DevConfigGray"/>
        </w:rPr>
        <w:t xml:space="preserve"> passive-interface Vlan2</w:t>
      </w:r>
    </w:p>
    <w:p w14:paraId="6E9A93CF" w14:textId="77777777" w:rsidR="00B367BC" w:rsidRPr="005D1DA6" w:rsidRDefault="00B367BC" w:rsidP="005D1DA6">
      <w:pPr>
        <w:pStyle w:val="DevConfigs"/>
        <w:rPr>
          <w:rStyle w:val="DevConfigGray"/>
        </w:rPr>
      </w:pPr>
      <w:r w:rsidRPr="005D1DA6">
        <w:rPr>
          <w:rStyle w:val="DevConfigGray"/>
        </w:rPr>
        <w:t xml:space="preserve"> passive-interface Vlan3</w:t>
      </w:r>
    </w:p>
    <w:p w14:paraId="3B255AA5" w14:textId="77777777" w:rsidR="00B367BC" w:rsidRPr="005D1DA6" w:rsidRDefault="00B367BC" w:rsidP="005D1DA6">
      <w:pPr>
        <w:pStyle w:val="DevConfigs"/>
        <w:rPr>
          <w:rStyle w:val="DevConfigGray"/>
        </w:rPr>
      </w:pPr>
      <w:r w:rsidRPr="005D1DA6">
        <w:rPr>
          <w:rStyle w:val="DevConfigGray"/>
        </w:rPr>
        <w:t xml:space="preserve"> network 10.0.0.0 0.0.255.255 area 0</w:t>
      </w:r>
    </w:p>
    <w:p w14:paraId="23133BE4" w14:textId="77777777" w:rsidR="00B367BC" w:rsidRPr="005D1DA6" w:rsidRDefault="00B367BC" w:rsidP="005D1DA6">
      <w:pPr>
        <w:pStyle w:val="DevConfigs"/>
        <w:rPr>
          <w:rStyle w:val="DevConfigGray"/>
        </w:rPr>
      </w:pPr>
      <w:r w:rsidRPr="005D1DA6">
        <w:rPr>
          <w:rStyle w:val="DevConfigGray"/>
        </w:rPr>
        <w:t xml:space="preserve"> network 172.16.3.0 0.0.0.255 area 0</w:t>
      </w:r>
    </w:p>
    <w:p w14:paraId="33ED6C66" w14:textId="77777777" w:rsidR="00B367BC" w:rsidRPr="005D1DA6" w:rsidRDefault="00B367BC" w:rsidP="005D1DA6">
      <w:pPr>
        <w:pStyle w:val="DevConfigs"/>
        <w:rPr>
          <w:rStyle w:val="DevConfigGray"/>
        </w:rPr>
      </w:pPr>
      <w:r w:rsidRPr="005D1DA6">
        <w:rPr>
          <w:rStyle w:val="DevConfigGray"/>
        </w:rPr>
        <w:t>!</w:t>
      </w:r>
    </w:p>
    <w:p w14:paraId="36646557" w14:textId="77777777" w:rsidR="00B367BC" w:rsidRPr="005D1DA6" w:rsidRDefault="00B367BC" w:rsidP="005D1DA6">
      <w:pPr>
        <w:pStyle w:val="DevConfigs"/>
        <w:rPr>
          <w:rStyle w:val="DevConfigGray"/>
        </w:rPr>
      </w:pPr>
      <w:proofErr w:type="spellStart"/>
      <w:r w:rsidRPr="005D1DA6">
        <w:rPr>
          <w:rStyle w:val="DevConfigGray"/>
        </w:rPr>
        <w:t>ip</w:t>
      </w:r>
      <w:proofErr w:type="spellEnd"/>
      <w:r w:rsidRPr="005D1DA6">
        <w:rPr>
          <w:rStyle w:val="DevConfigGray"/>
        </w:rPr>
        <w:t xml:space="preserve"> forward-protocol </w:t>
      </w:r>
      <w:proofErr w:type="spellStart"/>
      <w:r w:rsidRPr="005D1DA6">
        <w:rPr>
          <w:rStyle w:val="DevConfigGray"/>
        </w:rPr>
        <w:t>nd</w:t>
      </w:r>
      <w:proofErr w:type="spellEnd"/>
    </w:p>
    <w:p w14:paraId="44907DBE" w14:textId="77777777" w:rsidR="00B367BC" w:rsidRPr="005D1DA6" w:rsidRDefault="00B367BC" w:rsidP="005D1DA6">
      <w:pPr>
        <w:pStyle w:val="DevConfigs"/>
        <w:rPr>
          <w:rStyle w:val="DevConfigGray"/>
        </w:rPr>
      </w:pPr>
      <w:proofErr w:type="spellStart"/>
      <w:r w:rsidRPr="005D1DA6">
        <w:rPr>
          <w:rStyle w:val="DevConfigGray"/>
        </w:rPr>
        <w:t>ip</w:t>
      </w:r>
      <w:proofErr w:type="spellEnd"/>
      <w:r w:rsidRPr="005D1DA6">
        <w:rPr>
          <w:rStyle w:val="DevConfigGray"/>
        </w:rPr>
        <w:t xml:space="preserve"> http server</w:t>
      </w:r>
    </w:p>
    <w:p w14:paraId="7634B245" w14:textId="77777777" w:rsidR="00B367BC" w:rsidRPr="005D1DA6" w:rsidRDefault="00B367BC" w:rsidP="005D1DA6">
      <w:pPr>
        <w:pStyle w:val="DevConfigs"/>
        <w:rPr>
          <w:rStyle w:val="DevConfigGray"/>
        </w:rPr>
      </w:pPr>
      <w:proofErr w:type="spellStart"/>
      <w:r w:rsidRPr="005D1DA6">
        <w:rPr>
          <w:rStyle w:val="DevConfigGray"/>
        </w:rPr>
        <w:t>ip</w:t>
      </w:r>
      <w:proofErr w:type="spellEnd"/>
      <w:r w:rsidRPr="005D1DA6">
        <w:rPr>
          <w:rStyle w:val="DevConfigGray"/>
        </w:rPr>
        <w:t xml:space="preserve"> http </w:t>
      </w:r>
      <w:proofErr w:type="gramStart"/>
      <w:r w:rsidRPr="005D1DA6">
        <w:rPr>
          <w:rStyle w:val="DevConfigGray"/>
        </w:rPr>
        <w:t>secure-server</w:t>
      </w:r>
      <w:proofErr w:type="gramEnd"/>
    </w:p>
    <w:p w14:paraId="6B9C4489" w14:textId="76666925" w:rsidR="00B367BC" w:rsidRDefault="00B367BC">
      <w:pPr>
        <w:pStyle w:val="DevConfigs"/>
        <w:rPr>
          <w:rStyle w:val="DevConfigGray"/>
        </w:rPr>
      </w:pPr>
      <w:r w:rsidRPr="005D1DA6">
        <w:rPr>
          <w:rStyle w:val="DevConfigGray"/>
        </w:rPr>
        <w:t>!</w:t>
      </w:r>
    </w:p>
    <w:p w14:paraId="46B0926D" w14:textId="77777777" w:rsidR="002135C7" w:rsidRPr="002135C7" w:rsidRDefault="002135C7" w:rsidP="002135C7">
      <w:pPr>
        <w:pStyle w:val="DevConfigs"/>
        <w:rPr>
          <w:rStyle w:val="DevConfigGray"/>
        </w:rPr>
      </w:pPr>
      <w:proofErr w:type="spellStart"/>
      <w:r w:rsidRPr="002135C7">
        <w:rPr>
          <w:rStyle w:val="DevConfigGray"/>
        </w:rPr>
        <w:t>ip</w:t>
      </w:r>
      <w:proofErr w:type="spellEnd"/>
      <w:r w:rsidRPr="002135C7">
        <w:rPr>
          <w:rStyle w:val="DevConfigGray"/>
        </w:rPr>
        <w:t xml:space="preserve"> </w:t>
      </w:r>
      <w:proofErr w:type="spellStart"/>
      <w:r w:rsidRPr="002135C7">
        <w:rPr>
          <w:rStyle w:val="DevConfigGray"/>
        </w:rPr>
        <w:t>sla</w:t>
      </w:r>
      <w:proofErr w:type="spellEnd"/>
      <w:r w:rsidRPr="002135C7">
        <w:rPr>
          <w:rStyle w:val="DevConfigGray"/>
        </w:rPr>
        <w:t xml:space="preserve"> 4</w:t>
      </w:r>
    </w:p>
    <w:p w14:paraId="7EEE3B3B" w14:textId="77777777" w:rsidR="002135C7" w:rsidRPr="002135C7" w:rsidRDefault="002135C7" w:rsidP="002135C7">
      <w:pPr>
        <w:pStyle w:val="DevConfigs"/>
        <w:rPr>
          <w:rStyle w:val="DevConfigGray"/>
        </w:rPr>
      </w:pPr>
      <w:r w:rsidRPr="002135C7">
        <w:rPr>
          <w:rStyle w:val="DevConfigGray"/>
        </w:rPr>
        <w:t xml:space="preserve"> </w:t>
      </w:r>
      <w:proofErr w:type="spellStart"/>
      <w:r w:rsidRPr="002135C7">
        <w:rPr>
          <w:rStyle w:val="DevConfigGray"/>
        </w:rPr>
        <w:t>icmp</w:t>
      </w:r>
      <w:proofErr w:type="spellEnd"/>
      <w:r w:rsidRPr="002135C7">
        <w:rPr>
          <w:rStyle w:val="DevConfigGray"/>
        </w:rPr>
        <w:t>-echo 192.168.1.1</w:t>
      </w:r>
    </w:p>
    <w:p w14:paraId="14634C42" w14:textId="77777777" w:rsidR="002135C7" w:rsidRPr="002135C7" w:rsidRDefault="002135C7" w:rsidP="002135C7">
      <w:pPr>
        <w:pStyle w:val="DevConfigs"/>
        <w:rPr>
          <w:rStyle w:val="DevConfigGray"/>
        </w:rPr>
      </w:pPr>
      <w:r w:rsidRPr="002135C7">
        <w:rPr>
          <w:rStyle w:val="DevConfigGray"/>
        </w:rPr>
        <w:t xml:space="preserve"> frequency 15</w:t>
      </w:r>
    </w:p>
    <w:p w14:paraId="40714356" w14:textId="77777777" w:rsidR="002135C7" w:rsidRPr="002135C7" w:rsidRDefault="002135C7" w:rsidP="002135C7">
      <w:pPr>
        <w:pStyle w:val="DevConfigs"/>
        <w:rPr>
          <w:rStyle w:val="DevConfigGray"/>
        </w:rPr>
      </w:pPr>
      <w:proofErr w:type="spellStart"/>
      <w:r w:rsidRPr="002135C7">
        <w:rPr>
          <w:rStyle w:val="DevConfigGray"/>
        </w:rPr>
        <w:t>ip</w:t>
      </w:r>
      <w:proofErr w:type="spellEnd"/>
      <w:r w:rsidRPr="002135C7">
        <w:rPr>
          <w:rStyle w:val="DevConfigGray"/>
        </w:rPr>
        <w:t xml:space="preserve"> </w:t>
      </w:r>
      <w:proofErr w:type="spellStart"/>
      <w:r w:rsidRPr="002135C7">
        <w:rPr>
          <w:rStyle w:val="DevConfigGray"/>
        </w:rPr>
        <w:t>sla</w:t>
      </w:r>
      <w:proofErr w:type="spellEnd"/>
      <w:r w:rsidRPr="002135C7">
        <w:rPr>
          <w:rStyle w:val="DevConfigGray"/>
        </w:rPr>
        <w:t xml:space="preserve"> schedule 4 life forever start-time now</w:t>
      </w:r>
    </w:p>
    <w:p w14:paraId="54311F65" w14:textId="77777777" w:rsidR="002135C7" w:rsidRPr="002135C7" w:rsidRDefault="002135C7" w:rsidP="002135C7">
      <w:pPr>
        <w:pStyle w:val="DevConfigs"/>
        <w:rPr>
          <w:rStyle w:val="DevConfigGray"/>
        </w:rPr>
      </w:pPr>
      <w:proofErr w:type="spellStart"/>
      <w:r w:rsidRPr="002135C7">
        <w:rPr>
          <w:rStyle w:val="DevConfigGray"/>
        </w:rPr>
        <w:t>ip</w:t>
      </w:r>
      <w:proofErr w:type="spellEnd"/>
      <w:r w:rsidRPr="002135C7">
        <w:rPr>
          <w:rStyle w:val="DevConfigGray"/>
        </w:rPr>
        <w:t xml:space="preserve"> </w:t>
      </w:r>
      <w:proofErr w:type="spellStart"/>
      <w:r w:rsidRPr="002135C7">
        <w:rPr>
          <w:rStyle w:val="DevConfigGray"/>
        </w:rPr>
        <w:t>sla</w:t>
      </w:r>
      <w:proofErr w:type="spellEnd"/>
      <w:r w:rsidRPr="002135C7">
        <w:rPr>
          <w:rStyle w:val="DevConfigGray"/>
        </w:rPr>
        <w:t xml:space="preserve"> 6</w:t>
      </w:r>
    </w:p>
    <w:p w14:paraId="7B8E47C5" w14:textId="77777777" w:rsidR="002135C7" w:rsidRPr="002135C7" w:rsidRDefault="002135C7" w:rsidP="002135C7">
      <w:pPr>
        <w:pStyle w:val="DevConfigs"/>
        <w:rPr>
          <w:rStyle w:val="DevConfigGray"/>
        </w:rPr>
      </w:pPr>
      <w:r w:rsidRPr="002135C7">
        <w:rPr>
          <w:rStyle w:val="DevConfigGray"/>
        </w:rPr>
        <w:t xml:space="preserve"> </w:t>
      </w:r>
      <w:proofErr w:type="spellStart"/>
      <w:r w:rsidRPr="002135C7">
        <w:rPr>
          <w:rStyle w:val="DevConfigGray"/>
        </w:rPr>
        <w:t>icmp</w:t>
      </w:r>
      <w:proofErr w:type="spellEnd"/>
      <w:r w:rsidRPr="002135C7">
        <w:rPr>
          <w:rStyle w:val="DevConfigGray"/>
        </w:rPr>
        <w:t>-echo 2001:DB</w:t>
      </w:r>
      <w:proofErr w:type="gramStart"/>
      <w:r w:rsidRPr="002135C7">
        <w:rPr>
          <w:rStyle w:val="DevConfigGray"/>
        </w:rPr>
        <w:t>8:ACAD</w:t>
      </w:r>
      <w:proofErr w:type="gramEnd"/>
      <w:r w:rsidRPr="002135C7">
        <w:rPr>
          <w:rStyle w:val="DevConfigGray"/>
        </w:rPr>
        <w:t>:1000::1</w:t>
      </w:r>
    </w:p>
    <w:p w14:paraId="1C6447DB" w14:textId="77777777" w:rsidR="002135C7" w:rsidRPr="002135C7" w:rsidRDefault="002135C7" w:rsidP="002135C7">
      <w:pPr>
        <w:pStyle w:val="DevConfigs"/>
        <w:rPr>
          <w:rStyle w:val="DevConfigGray"/>
        </w:rPr>
      </w:pPr>
      <w:r w:rsidRPr="002135C7">
        <w:rPr>
          <w:rStyle w:val="DevConfigGray"/>
        </w:rPr>
        <w:t xml:space="preserve"> frequency 15</w:t>
      </w:r>
    </w:p>
    <w:p w14:paraId="51DC973E" w14:textId="4E2556A1" w:rsidR="002135C7" w:rsidRPr="005D1DA6" w:rsidRDefault="002135C7" w:rsidP="005D1DA6">
      <w:pPr>
        <w:pStyle w:val="DevConfigs"/>
        <w:rPr>
          <w:rStyle w:val="DevConfigGray"/>
        </w:rPr>
      </w:pPr>
      <w:proofErr w:type="spellStart"/>
      <w:r w:rsidRPr="002135C7">
        <w:rPr>
          <w:rStyle w:val="DevConfigGray"/>
        </w:rPr>
        <w:t>ip</w:t>
      </w:r>
      <w:proofErr w:type="spellEnd"/>
      <w:r w:rsidRPr="002135C7">
        <w:rPr>
          <w:rStyle w:val="DevConfigGray"/>
        </w:rPr>
        <w:t xml:space="preserve"> </w:t>
      </w:r>
      <w:proofErr w:type="spellStart"/>
      <w:r w:rsidRPr="002135C7">
        <w:rPr>
          <w:rStyle w:val="DevConfigGray"/>
        </w:rPr>
        <w:t>sla</w:t>
      </w:r>
      <w:proofErr w:type="spellEnd"/>
      <w:r w:rsidRPr="002135C7">
        <w:rPr>
          <w:rStyle w:val="DevConfigGray"/>
        </w:rPr>
        <w:t xml:space="preserve"> schedule 6 life forever start-time now</w:t>
      </w:r>
    </w:p>
    <w:p w14:paraId="64FE34B4" w14:textId="77777777" w:rsidR="00B367BC" w:rsidRPr="005D1DA6" w:rsidRDefault="00B367BC" w:rsidP="005D1DA6">
      <w:pPr>
        <w:pStyle w:val="DevConfigs"/>
        <w:rPr>
          <w:rStyle w:val="DevConfigGray"/>
        </w:rPr>
      </w:pPr>
      <w:r w:rsidRPr="005D1DA6">
        <w:rPr>
          <w:rStyle w:val="DevConfigGray"/>
        </w:rPr>
        <w:t xml:space="preserve">ipv6 router </w:t>
      </w:r>
      <w:proofErr w:type="spellStart"/>
      <w:r w:rsidRPr="005D1DA6">
        <w:rPr>
          <w:rStyle w:val="DevConfigGray"/>
        </w:rPr>
        <w:t>ospf</w:t>
      </w:r>
      <w:proofErr w:type="spellEnd"/>
      <w:r w:rsidRPr="005D1DA6">
        <w:rPr>
          <w:rStyle w:val="DevConfigGray"/>
        </w:rPr>
        <w:t xml:space="preserve"> 6</w:t>
      </w:r>
    </w:p>
    <w:p w14:paraId="0738BDD4" w14:textId="77777777" w:rsidR="00B367BC" w:rsidRPr="005D1DA6" w:rsidRDefault="00B367BC" w:rsidP="005D1DA6">
      <w:pPr>
        <w:pStyle w:val="DevConfigs"/>
        <w:rPr>
          <w:rStyle w:val="DevConfigGray"/>
        </w:rPr>
      </w:pPr>
      <w:r w:rsidRPr="005D1DA6">
        <w:rPr>
          <w:rStyle w:val="DevConfigGray"/>
        </w:rPr>
        <w:t xml:space="preserve"> router-id 0.13.2.6</w:t>
      </w:r>
    </w:p>
    <w:p w14:paraId="26D718BA" w14:textId="77777777" w:rsidR="00B367BC" w:rsidRPr="005D1DA6" w:rsidRDefault="00B367BC" w:rsidP="005D1DA6">
      <w:pPr>
        <w:pStyle w:val="DevConfigs"/>
        <w:rPr>
          <w:rStyle w:val="DevConfigGray"/>
        </w:rPr>
      </w:pPr>
      <w:r w:rsidRPr="005D1DA6">
        <w:rPr>
          <w:rStyle w:val="DevConfigGray"/>
        </w:rPr>
        <w:t xml:space="preserve"> passive-interface Vlan2</w:t>
      </w:r>
    </w:p>
    <w:p w14:paraId="24DC5F94" w14:textId="77777777" w:rsidR="00B367BC" w:rsidRPr="005D1DA6" w:rsidRDefault="00B367BC" w:rsidP="005D1DA6">
      <w:pPr>
        <w:pStyle w:val="DevConfigs"/>
        <w:rPr>
          <w:rStyle w:val="DevConfigGray"/>
        </w:rPr>
      </w:pPr>
      <w:r w:rsidRPr="005D1DA6">
        <w:rPr>
          <w:rStyle w:val="DevConfigGray"/>
        </w:rPr>
        <w:t xml:space="preserve"> passive-interface Vlan3</w:t>
      </w:r>
    </w:p>
    <w:p w14:paraId="2B84AB57" w14:textId="77777777" w:rsidR="00B367BC" w:rsidRPr="005D1DA6" w:rsidRDefault="00B367BC" w:rsidP="005D1DA6">
      <w:pPr>
        <w:pStyle w:val="DevConfigs"/>
        <w:rPr>
          <w:rStyle w:val="DevConfigGray"/>
        </w:rPr>
      </w:pPr>
      <w:r w:rsidRPr="005D1DA6">
        <w:rPr>
          <w:rStyle w:val="DevConfigGray"/>
        </w:rPr>
        <w:t>!</w:t>
      </w:r>
    </w:p>
    <w:p w14:paraId="1BADEA65" w14:textId="77777777" w:rsidR="00B367BC" w:rsidRPr="005D1DA6" w:rsidRDefault="00B367BC" w:rsidP="005D1DA6">
      <w:pPr>
        <w:pStyle w:val="DevConfigs"/>
        <w:rPr>
          <w:rStyle w:val="DevConfigGray"/>
        </w:rPr>
      </w:pPr>
      <w:r w:rsidRPr="005D1DA6">
        <w:rPr>
          <w:rStyle w:val="DevConfigGray"/>
        </w:rPr>
        <w:t>control-plane</w:t>
      </w:r>
    </w:p>
    <w:p w14:paraId="7A05EA99" w14:textId="77777777" w:rsidR="00B367BC" w:rsidRPr="005D1DA6" w:rsidRDefault="00B367BC" w:rsidP="005D1DA6">
      <w:pPr>
        <w:pStyle w:val="DevConfigs"/>
        <w:rPr>
          <w:rStyle w:val="DevConfigGray"/>
        </w:rPr>
      </w:pPr>
      <w:r w:rsidRPr="005D1DA6">
        <w:rPr>
          <w:rStyle w:val="DevConfigGray"/>
        </w:rPr>
        <w:t xml:space="preserve"> service-policy input system-</w:t>
      </w:r>
      <w:proofErr w:type="spellStart"/>
      <w:r w:rsidRPr="005D1DA6">
        <w:rPr>
          <w:rStyle w:val="DevConfigGray"/>
        </w:rPr>
        <w:t>cpp</w:t>
      </w:r>
      <w:proofErr w:type="spellEnd"/>
      <w:r w:rsidRPr="005D1DA6">
        <w:rPr>
          <w:rStyle w:val="DevConfigGray"/>
        </w:rPr>
        <w:t>-policy</w:t>
      </w:r>
    </w:p>
    <w:p w14:paraId="5005DB7A" w14:textId="77777777" w:rsidR="00B367BC" w:rsidRPr="005D1DA6" w:rsidRDefault="00B367BC" w:rsidP="005D1DA6">
      <w:pPr>
        <w:pStyle w:val="DevConfigs"/>
        <w:rPr>
          <w:rStyle w:val="DevConfigGray"/>
        </w:rPr>
      </w:pPr>
      <w:r w:rsidRPr="005D1DA6">
        <w:rPr>
          <w:rStyle w:val="DevConfigGray"/>
        </w:rPr>
        <w:lastRenderedPageBreak/>
        <w:t>!</w:t>
      </w:r>
    </w:p>
    <w:p w14:paraId="0BC1C6BE" w14:textId="77777777" w:rsidR="00B367BC" w:rsidRPr="005D1DA6" w:rsidRDefault="00B367BC" w:rsidP="005D1DA6">
      <w:pPr>
        <w:pStyle w:val="DevConfigs"/>
        <w:rPr>
          <w:rStyle w:val="DevConfigGray"/>
        </w:rPr>
      </w:pPr>
      <w:r w:rsidRPr="005D1DA6">
        <w:rPr>
          <w:rStyle w:val="DevConfigGray"/>
        </w:rPr>
        <w:t xml:space="preserve">banner </w:t>
      </w:r>
      <w:proofErr w:type="spellStart"/>
      <w:r w:rsidRPr="005D1DA6">
        <w:rPr>
          <w:rStyle w:val="DevConfigGray"/>
        </w:rPr>
        <w:t>motd</w:t>
      </w:r>
      <w:proofErr w:type="spellEnd"/>
      <w:r w:rsidRPr="005D1DA6">
        <w:rPr>
          <w:rStyle w:val="DevConfigGray"/>
        </w:rPr>
        <w:t xml:space="preserve"> ^C D2, Implement IP SLA ^C</w:t>
      </w:r>
    </w:p>
    <w:p w14:paraId="23F21E53" w14:textId="77777777" w:rsidR="00B367BC" w:rsidRPr="005D1DA6" w:rsidRDefault="00B367BC" w:rsidP="005D1DA6">
      <w:pPr>
        <w:pStyle w:val="DevConfigs"/>
        <w:rPr>
          <w:rStyle w:val="DevConfigGray"/>
        </w:rPr>
      </w:pPr>
      <w:r w:rsidRPr="005D1DA6">
        <w:rPr>
          <w:rStyle w:val="DevConfigGray"/>
        </w:rPr>
        <w:t>!</w:t>
      </w:r>
    </w:p>
    <w:p w14:paraId="1A820B94" w14:textId="77777777" w:rsidR="00B367BC" w:rsidRPr="005D1DA6" w:rsidRDefault="00B367BC" w:rsidP="005D1DA6">
      <w:pPr>
        <w:pStyle w:val="DevConfigs"/>
        <w:rPr>
          <w:rStyle w:val="DevConfigGray"/>
        </w:rPr>
      </w:pPr>
      <w:r w:rsidRPr="005D1DA6">
        <w:rPr>
          <w:rStyle w:val="DevConfigGray"/>
        </w:rPr>
        <w:t>line con 0</w:t>
      </w:r>
    </w:p>
    <w:p w14:paraId="0A02F3CD" w14:textId="77777777" w:rsidR="00B367BC" w:rsidRPr="005D1DA6" w:rsidRDefault="00B367BC" w:rsidP="005D1DA6">
      <w:pPr>
        <w:pStyle w:val="DevConfigs"/>
        <w:rPr>
          <w:rStyle w:val="DevConfigGray"/>
        </w:rPr>
      </w:pPr>
      <w:r w:rsidRPr="005D1DA6">
        <w:rPr>
          <w:rStyle w:val="DevConfigGray"/>
        </w:rPr>
        <w:t xml:space="preserve"> exec-timeout 0 0</w:t>
      </w:r>
    </w:p>
    <w:p w14:paraId="2E4FBA71" w14:textId="77777777" w:rsidR="00B367BC" w:rsidRPr="005D1DA6" w:rsidRDefault="00B367BC" w:rsidP="005D1DA6">
      <w:pPr>
        <w:pStyle w:val="DevConfigs"/>
        <w:rPr>
          <w:rStyle w:val="DevConfigGray"/>
        </w:rPr>
      </w:pPr>
      <w:r w:rsidRPr="005D1DA6">
        <w:rPr>
          <w:rStyle w:val="DevConfigGray"/>
        </w:rPr>
        <w:t xml:space="preserve"> logging synchronous</w:t>
      </w:r>
    </w:p>
    <w:p w14:paraId="43B05904" w14:textId="77777777" w:rsidR="00B367BC" w:rsidRPr="005D1DA6" w:rsidRDefault="00B367BC" w:rsidP="005D1DA6">
      <w:pPr>
        <w:pStyle w:val="DevConfigs"/>
        <w:rPr>
          <w:rStyle w:val="DevConfigGray"/>
        </w:rPr>
      </w:pPr>
      <w:r w:rsidRPr="005D1DA6">
        <w:rPr>
          <w:rStyle w:val="DevConfigGray"/>
        </w:rPr>
        <w:t xml:space="preserve"> </w:t>
      </w:r>
      <w:proofErr w:type="spellStart"/>
      <w:r w:rsidRPr="005D1DA6">
        <w:rPr>
          <w:rStyle w:val="DevConfigGray"/>
        </w:rPr>
        <w:t>stopbits</w:t>
      </w:r>
      <w:proofErr w:type="spellEnd"/>
      <w:r w:rsidRPr="005D1DA6">
        <w:rPr>
          <w:rStyle w:val="DevConfigGray"/>
        </w:rPr>
        <w:t xml:space="preserve"> 1</w:t>
      </w:r>
    </w:p>
    <w:p w14:paraId="5F53D1BB" w14:textId="77777777" w:rsidR="00B367BC" w:rsidRPr="005D1DA6" w:rsidRDefault="00B367BC" w:rsidP="005D1DA6">
      <w:pPr>
        <w:pStyle w:val="DevConfigs"/>
        <w:rPr>
          <w:rStyle w:val="DevConfigGray"/>
        </w:rPr>
      </w:pPr>
      <w:r w:rsidRPr="005D1DA6">
        <w:rPr>
          <w:rStyle w:val="DevConfigGray"/>
        </w:rPr>
        <w:t>line aux 0</w:t>
      </w:r>
    </w:p>
    <w:p w14:paraId="2DA1E6A0" w14:textId="77777777" w:rsidR="00B367BC" w:rsidRPr="005D1DA6" w:rsidRDefault="00B367BC" w:rsidP="005D1DA6">
      <w:pPr>
        <w:pStyle w:val="DevConfigs"/>
        <w:rPr>
          <w:rStyle w:val="DevConfigGray"/>
        </w:rPr>
      </w:pPr>
      <w:r w:rsidRPr="005D1DA6">
        <w:rPr>
          <w:rStyle w:val="DevConfigGray"/>
        </w:rPr>
        <w:t xml:space="preserve"> </w:t>
      </w:r>
      <w:proofErr w:type="spellStart"/>
      <w:r w:rsidRPr="005D1DA6">
        <w:rPr>
          <w:rStyle w:val="DevConfigGray"/>
        </w:rPr>
        <w:t>stopbits</w:t>
      </w:r>
      <w:proofErr w:type="spellEnd"/>
      <w:r w:rsidRPr="005D1DA6">
        <w:rPr>
          <w:rStyle w:val="DevConfigGray"/>
        </w:rPr>
        <w:t xml:space="preserve"> 1</w:t>
      </w:r>
    </w:p>
    <w:p w14:paraId="37194CFC" w14:textId="77777777" w:rsidR="00B367BC" w:rsidRPr="005D1DA6" w:rsidRDefault="00B367BC" w:rsidP="005D1DA6">
      <w:pPr>
        <w:pStyle w:val="DevConfigs"/>
        <w:rPr>
          <w:rStyle w:val="DevConfigGray"/>
        </w:rPr>
      </w:pPr>
      <w:r w:rsidRPr="005D1DA6">
        <w:rPr>
          <w:rStyle w:val="DevConfigGray"/>
        </w:rPr>
        <w:t xml:space="preserve">line </w:t>
      </w:r>
      <w:proofErr w:type="spellStart"/>
      <w:r w:rsidRPr="005D1DA6">
        <w:rPr>
          <w:rStyle w:val="DevConfigGray"/>
        </w:rPr>
        <w:t>vty</w:t>
      </w:r>
      <w:proofErr w:type="spellEnd"/>
      <w:r w:rsidRPr="005D1DA6">
        <w:rPr>
          <w:rStyle w:val="DevConfigGray"/>
        </w:rPr>
        <w:t xml:space="preserve"> 0 4</w:t>
      </w:r>
    </w:p>
    <w:p w14:paraId="60AB369D" w14:textId="77777777" w:rsidR="00B367BC" w:rsidRPr="005D1DA6" w:rsidRDefault="00B367BC" w:rsidP="005D1DA6">
      <w:pPr>
        <w:pStyle w:val="DevConfigs"/>
        <w:rPr>
          <w:rStyle w:val="DevConfigGray"/>
        </w:rPr>
      </w:pPr>
      <w:r w:rsidRPr="005D1DA6">
        <w:rPr>
          <w:rStyle w:val="DevConfigGray"/>
        </w:rPr>
        <w:t xml:space="preserve"> exec-timeout 0 0</w:t>
      </w:r>
    </w:p>
    <w:p w14:paraId="235B016C" w14:textId="77777777" w:rsidR="00B367BC" w:rsidRPr="005D1DA6" w:rsidRDefault="00B367BC" w:rsidP="005D1DA6">
      <w:pPr>
        <w:pStyle w:val="DevConfigs"/>
        <w:rPr>
          <w:rStyle w:val="DevConfigGray"/>
        </w:rPr>
      </w:pPr>
      <w:r w:rsidRPr="005D1DA6">
        <w:rPr>
          <w:rStyle w:val="DevConfigGray"/>
        </w:rPr>
        <w:t xml:space="preserve"> privilege level 15</w:t>
      </w:r>
    </w:p>
    <w:p w14:paraId="755264A6" w14:textId="77777777" w:rsidR="00B367BC" w:rsidRPr="005D1DA6" w:rsidRDefault="00B367BC" w:rsidP="005D1DA6">
      <w:pPr>
        <w:pStyle w:val="DevConfigs"/>
        <w:rPr>
          <w:rStyle w:val="DevConfigGray"/>
        </w:rPr>
      </w:pPr>
      <w:r w:rsidRPr="005D1DA6">
        <w:rPr>
          <w:rStyle w:val="DevConfigGray"/>
        </w:rPr>
        <w:t xml:space="preserve"> password cisco123</w:t>
      </w:r>
    </w:p>
    <w:p w14:paraId="74EC1B07" w14:textId="77777777" w:rsidR="00B367BC" w:rsidRPr="005D1DA6" w:rsidRDefault="00B367BC" w:rsidP="005D1DA6">
      <w:pPr>
        <w:pStyle w:val="DevConfigs"/>
        <w:rPr>
          <w:rStyle w:val="DevConfigGray"/>
        </w:rPr>
      </w:pPr>
      <w:r w:rsidRPr="005D1DA6">
        <w:rPr>
          <w:rStyle w:val="DevConfigGray"/>
        </w:rPr>
        <w:t xml:space="preserve"> logging synchronous</w:t>
      </w:r>
    </w:p>
    <w:p w14:paraId="20D5DCF2" w14:textId="77777777" w:rsidR="00B367BC" w:rsidRPr="005D1DA6" w:rsidRDefault="00B367BC" w:rsidP="005D1DA6">
      <w:pPr>
        <w:pStyle w:val="DevConfigs"/>
        <w:rPr>
          <w:rStyle w:val="DevConfigGray"/>
        </w:rPr>
      </w:pPr>
      <w:r w:rsidRPr="005D1DA6">
        <w:rPr>
          <w:rStyle w:val="DevConfigGray"/>
        </w:rPr>
        <w:t xml:space="preserve"> login</w:t>
      </w:r>
    </w:p>
    <w:p w14:paraId="4789FE10" w14:textId="77777777" w:rsidR="00B367BC" w:rsidRPr="005D1DA6" w:rsidRDefault="00B367BC" w:rsidP="005D1DA6">
      <w:pPr>
        <w:pStyle w:val="DevConfigs"/>
        <w:rPr>
          <w:rStyle w:val="DevConfigGray"/>
        </w:rPr>
      </w:pPr>
      <w:r w:rsidRPr="005D1DA6">
        <w:rPr>
          <w:rStyle w:val="DevConfigGray"/>
        </w:rPr>
        <w:t xml:space="preserve">line </w:t>
      </w:r>
      <w:proofErr w:type="spellStart"/>
      <w:r w:rsidRPr="005D1DA6">
        <w:rPr>
          <w:rStyle w:val="DevConfigGray"/>
        </w:rPr>
        <w:t>vty</w:t>
      </w:r>
      <w:proofErr w:type="spellEnd"/>
      <w:r w:rsidRPr="005D1DA6">
        <w:rPr>
          <w:rStyle w:val="DevConfigGray"/>
        </w:rPr>
        <w:t xml:space="preserve"> 5 15</w:t>
      </w:r>
    </w:p>
    <w:p w14:paraId="13E496F7" w14:textId="77777777" w:rsidR="00B367BC" w:rsidRPr="005D1DA6" w:rsidRDefault="00B367BC" w:rsidP="005D1DA6">
      <w:pPr>
        <w:pStyle w:val="DevConfigs"/>
        <w:rPr>
          <w:rStyle w:val="DevConfigGray"/>
        </w:rPr>
      </w:pPr>
      <w:r w:rsidRPr="005D1DA6">
        <w:rPr>
          <w:rStyle w:val="DevConfigGray"/>
        </w:rPr>
        <w:t xml:space="preserve"> login</w:t>
      </w:r>
    </w:p>
    <w:p w14:paraId="271054BD" w14:textId="77777777" w:rsidR="00B367BC" w:rsidRPr="005D1DA6" w:rsidRDefault="00B367BC" w:rsidP="005D1DA6">
      <w:pPr>
        <w:pStyle w:val="DevConfigs"/>
        <w:rPr>
          <w:rStyle w:val="DevConfigGray"/>
        </w:rPr>
      </w:pPr>
      <w:r w:rsidRPr="005D1DA6">
        <w:rPr>
          <w:rStyle w:val="DevConfigGray"/>
        </w:rPr>
        <w:t>!</w:t>
      </w:r>
    </w:p>
    <w:p w14:paraId="388FAEB4" w14:textId="77777777" w:rsidR="00B367BC" w:rsidRPr="005D1DA6" w:rsidRDefault="00B367BC" w:rsidP="005D1DA6">
      <w:pPr>
        <w:pStyle w:val="DevConfigs"/>
        <w:rPr>
          <w:rStyle w:val="DevConfigGray"/>
        </w:rPr>
      </w:pPr>
      <w:r w:rsidRPr="005D1DA6">
        <w:rPr>
          <w:rStyle w:val="DevConfigGray"/>
        </w:rPr>
        <w:t>end</w:t>
      </w:r>
    </w:p>
    <w:p w14:paraId="5D38294F" w14:textId="77777777" w:rsidR="00B367BC" w:rsidRPr="005D1DA6" w:rsidRDefault="00B367BC" w:rsidP="005D1DA6">
      <w:pPr>
        <w:pStyle w:val="Heading1"/>
        <w:rPr>
          <w:rStyle w:val="LabSectionGray"/>
        </w:rPr>
      </w:pPr>
      <w:r w:rsidRPr="009B0139">
        <w:rPr>
          <w:rStyle w:val="LabSectionGray"/>
        </w:rPr>
        <w:t>Switch A1</w:t>
      </w:r>
    </w:p>
    <w:p w14:paraId="4E959636" w14:textId="77777777" w:rsidR="00B367BC" w:rsidRPr="005D1DA6" w:rsidRDefault="00B367BC">
      <w:pPr>
        <w:pStyle w:val="DevConfigs"/>
        <w:rPr>
          <w:rStyle w:val="DevConfigGray"/>
        </w:rPr>
      </w:pPr>
      <w:r w:rsidRPr="005D1DA6">
        <w:rPr>
          <w:rStyle w:val="DevConfigGray"/>
        </w:rPr>
        <w:t xml:space="preserve">A1# </w:t>
      </w:r>
      <w:r w:rsidRPr="005D1DA6">
        <w:rPr>
          <w:rStyle w:val="DevConfigGray"/>
          <w:b/>
          <w:bCs/>
        </w:rPr>
        <w:t>show run</w:t>
      </w:r>
    </w:p>
    <w:p w14:paraId="5BB07FA4" w14:textId="77777777" w:rsidR="00B367BC" w:rsidRPr="005D1DA6" w:rsidRDefault="00B367BC">
      <w:pPr>
        <w:pStyle w:val="DevConfigs"/>
        <w:rPr>
          <w:rStyle w:val="DevConfigGray"/>
        </w:rPr>
      </w:pPr>
      <w:r w:rsidRPr="005D1DA6">
        <w:rPr>
          <w:rStyle w:val="DevConfigGray"/>
        </w:rPr>
        <w:t>Building configuration...</w:t>
      </w:r>
    </w:p>
    <w:p w14:paraId="1D1D913E" w14:textId="77777777" w:rsidR="00B367BC" w:rsidRPr="005D1DA6" w:rsidRDefault="00B367BC">
      <w:pPr>
        <w:pStyle w:val="DevConfigs"/>
        <w:rPr>
          <w:rStyle w:val="DevConfigGray"/>
        </w:rPr>
      </w:pPr>
    </w:p>
    <w:p w14:paraId="1259C920" w14:textId="77777777" w:rsidR="00B367BC" w:rsidRPr="005D1DA6" w:rsidRDefault="00B367BC">
      <w:pPr>
        <w:pStyle w:val="DevConfigs"/>
        <w:rPr>
          <w:rStyle w:val="DevConfigGray"/>
        </w:rPr>
      </w:pPr>
      <w:r w:rsidRPr="005D1DA6">
        <w:rPr>
          <w:rStyle w:val="DevConfigGray"/>
        </w:rPr>
        <w:t xml:space="preserve">Current </w:t>
      </w:r>
      <w:proofErr w:type="gramStart"/>
      <w:r w:rsidRPr="005D1DA6">
        <w:rPr>
          <w:rStyle w:val="DevConfigGray"/>
        </w:rPr>
        <w:t>configuration :</w:t>
      </w:r>
      <w:proofErr w:type="gramEnd"/>
      <w:r w:rsidRPr="005D1DA6">
        <w:rPr>
          <w:rStyle w:val="DevConfigGray"/>
        </w:rPr>
        <w:t xml:space="preserve"> 3917 bytes</w:t>
      </w:r>
    </w:p>
    <w:p w14:paraId="5E5B841C" w14:textId="77777777" w:rsidR="00B367BC" w:rsidRPr="005D1DA6" w:rsidRDefault="00B367BC">
      <w:pPr>
        <w:pStyle w:val="DevConfigs"/>
        <w:rPr>
          <w:rStyle w:val="DevConfigGray"/>
        </w:rPr>
      </w:pPr>
      <w:r w:rsidRPr="005D1DA6">
        <w:rPr>
          <w:rStyle w:val="DevConfigGray"/>
        </w:rPr>
        <w:t>!</w:t>
      </w:r>
    </w:p>
    <w:p w14:paraId="77E81C08" w14:textId="77777777" w:rsidR="00B367BC" w:rsidRPr="005D1DA6" w:rsidRDefault="00B367BC">
      <w:pPr>
        <w:pStyle w:val="DevConfigs"/>
        <w:rPr>
          <w:rStyle w:val="DevConfigGray"/>
        </w:rPr>
      </w:pPr>
      <w:r w:rsidRPr="005D1DA6">
        <w:rPr>
          <w:rStyle w:val="DevConfigGray"/>
        </w:rPr>
        <w:t>version 15.2</w:t>
      </w:r>
    </w:p>
    <w:p w14:paraId="1E885465" w14:textId="77777777" w:rsidR="00B367BC" w:rsidRPr="005D1DA6" w:rsidRDefault="00B367BC">
      <w:pPr>
        <w:pStyle w:val="DevConfigs"/>
        <w:rPr>
          <w:rStyle w:val="DevConfigGray"/>
        </w:rPr>
      </w:pPr>
      <w:r w:rsidRPr="005D1DA6">
        <w:rPr>
          <w:rStyle w:val="DevConfigGray"/>
        </w:rPr>
        <w:t xml:space="preserve">no service </w:t>
      </w:r>
      <w:proofErr w:type="gramStart"/>
      <w:r w:rsidRPr="005D1DA6">
        <w:rPr>
          <w:rStyle w:val="DevConfigGray"/>
        </w:rPr>
        <w:t>pad</w:t>
      </w:r>
      <w:proofErr w:type="gramEnd"/>
    </w:p>
    <w:p w14:paraId="6F1A7956" w14:textId="77777777" w:rsidR="00B367BC" w:rsidRPr="005D1DA6" w:rsidRDefault="00B367BC">
      <w:pPr>
        <w:pStyle w:val="DevConfigs"/>
        <w:rPr>
          <w:rStyle w:val="DevConfigGray"/>
        </w:rPr>
      </w:pPr>
      <w:r w:rsidRPr="005D1DA6">
        <w:rPr>
          <w:rStyle w:val="DevConfigGray"/>
        </w:rPr>
        <w:t xml:space="preserve">service timestamps debug datetime </w:t>
      </w:r>
      <w:proofErr w:type="spellStart"/>
      <w:r w:rsidRPr="005D1DA6">
        <w:rPr>
          <w:rStyle w:val="DevConfigGray"/>
        </w:rPr>
        <w:t>msec</w:t>
      </w:r>
      <w:proofErr w:type="spellEnd"/>
    </w:p>
    <w:p w14:paraId="65ADBF7E" w14:textId="77777777" w:rsidR="00B367BC" w:rsidRPr="005D1DA6" w:rsidRDefault="00B367BC">
      <w:pPr>
        <w:pStyle w:val="DevConfigs"/>
        <w:rPr>
          <w:rStyle w:val="DevConfigGray"/>
        </w:rPr>
      </w:pPr>
      <w:r w:rsidRPr="005D1DA6">
        <w:rPr>
          <w:rStyle w:val="DevConfigGray"/>
        </w:rPr>
        <w:t xml:space="preserve">service timestamps log datetime </w:t>
      </w:r>
      <w:proofErr w:type="spellStart"/>
      <w:r w:rsidRPr="005D1DA6">
        <w:rPr>
          <w:rStyle w:val="DevConfigGray"/>
        </w:rPr>
        <w:t>msec</w:t>
      </w:r>
      <w:proofErr w:type="spellEnd"/>
    </w:p>
    <w:p w14:paraId="55982A4D" w14:textId="77777777" w:rsidR="00B367BC" w:rsidRPr="005D1DA6" w:rsidRDefault="00B367BC">
      <w:pPr>
        <w:pStyle w:val="DevConfigs"/>
        <w:rPr>
          <w:rStyle w:val="DevConfigGray"/>
        </w:rPr>
      </w:pPr>
      <w:r w:rsidRPr="005D1DA6">
        <w:rPr>
          <w:rStyle w:val="DevConfigGray"/>
        </w:rPr>
        <w:t>no service password-encryption</w:t>
      </w:r>
    </w:p>
    <w:p w14:paraId="499BAA88" w14:textId="77777777" w:rsidR="00B367BC" w:rsidRPr="005D1DA6" w:rsidRDefault="00B367BC">
      <w:pPr>
        <w:pStyle w:val="DevConfigs"/>
        <w:rPr>
          <w:rStyle w:val="DevConfigGray"/>
        </w:rPr>
      </w:pPr>
      <w:r w:rsidRPr="005D1DA6">
        <w:rPr>
          <w:rStyle w:val="DevConfigGray"/>
        </w:rPr>
        <w:t>!</w:t>
      </w:r>
    </w:p>
    <w:p w14:paraId="73EA0615" w14:textId="77777777" w:rsidR="00B367BC" w:rsidRPr="005D1DA6" w:rsidRDefault="00B367BC">
      <w:pPr>
        <w:pStyle w:val="DevConfigs"/>
        <w:rPr>
          <w:rStyle w:val="DevConfigGray"/>
        </w:rPr>
      </w:pPr>
      <w:r w:rsidRPr="005D1DA6">
        <w:rPr>
          <w:rStyle w:val="DevConfigGray"/>
        </w:rPr>
        <w:t>hostname A1</w:t>
      </w:r>
    </w:p>
    <w:p w14:paraId="73F85C4C" w14:textId="77777777" w:rsidR="00B367BC" w:rsidRPr="005D1DA6" w:rsidRDefault="00B367BC">
      <w:pPr>
        <w:pStyle w:val="DevConfigs"/>
        <w:rPr>
          <w:rStyle w:val="DevConfigGray"/>
        </w:rPr>
      </w:pPr>
      <w:r w:rsidRPr="005D1DA6">
        <w:rPr>
          <w:rStyle w:val="DevConfigGray"/>
        </w:rPr>
        <w:t>!</w:t>
      </w:r>
    </w:p>
    <w:p w14:paraId="19F9B571" w14:textId="77777777" w:rsidR="00B367BC" w:rsidRPr="005D1DA6" w:rsidRDefault="00B367BC">
      <w:pPr>
        <w:pStyle w:val="DevConfigs"/>
        <w:rPr>
          <w:rStyle w:val="DevConfigGray"/>
        </w:rPr>
      </w:pPr>
      <w:r w:rsidRPr="005D1DA6">
        <w:rPr>
          <w:rStyle w:val="DevConfigGray"/>
        </w:rPr>
        <w:t>boot-start-marker</w:t>
      </w:r>
    </w:p>
    <w:p w14:paraId="1BB25DD6" w14:textId="77777777" w:rsidR="00B367BC" w:rsidRPr="005D1DA6" w:rsidRDefault="00B367BC">
      <w:pPr>
        <w:pStyle w:val="DevConfigs"/>
        <w:rPr>
          <w:rStyle w:val="DevConfigGray"/>
        </w:rPr>
      </w:pPr>
      <w:r w:rsidRPr="005D1DA6">
        <w:rPr>
          <w:rStyle w:val="DevConfigGray"/>
        </w:rPr>
        <w:t>boot-end-marker</w:t>
      </w:r>
    </w:p>
    <w:p w14:paraId="7030ED2D" w14:textId="77777777" w:rsidR="00B367BC" w:rsidRPr="005D1DA6" w:rsidRDefault="00B367BC">
      <w:pPr>
        <w:pStyle w:val="DevConfigs"/>
        <w:rPr>
          <w:rStyle w:val="DevConfigGray"/>
        </w:rPr>
      </w:pPr>
      <w:r w:rsidRPr="005D1DA6">
        <w:rPr>
          <w:rStyle w:val="DevConfigGray"/>
        </w:rPr>
        <w:t>!</w:t>
      </w:r>
    </w:p>
    <w:p w14:paraId="2007D5D4" w14:textId="77777777" w:rsidR="00B367BC" w:rsidRPr="005D1DA6" w:rsidRDefault="00B367BC">
      <w:pPr>
        <w:pStyle w:val="DevConfigs"/>
        <w:rPr>
          <w:rStyle w:val="DevConfigGray"/>
        </w:rPr>
      </w:pPr>
      <w:r w:rsidRPr="005D1DA6">
        <w:rPr>
          <w:rStyle w:val="DevConfigGray"/>
        </w:rPr>
        <w:t xml:space="preserve">no </w:t>
      </w:r>
      <w:proofErr w:type="spellStart"/>
      <w:r w:rsidRPr="005D1DA6">
        <w:rPr>
          <w:rStyle w:val="DevConfigGray"/>
        </w:rPr>
        <w:t>aaa</w:t>
      </w:r>
      <w:proofErr w:type="spellEnd"/>
      <w:r w:rsidRPr="005D1DA6">
        <w:rPr>
          <w:rStyle w:val="DevConfigGray"/>
        </w:rPr>
        <w:t xml:space="preserve"> </w:t>
      </w:r>
      <w:proofErr w:type="gramStart"/>
      <w:r w:rsidRPr="005D1DA6">
        <w:rPr>
          <w:rStyle w:val="DevConfigGray"/>
        </w:rPr>
        <w:t>new-model</w:t>
      </w:r>
      <w:proofErr w:type="gramEnd"/>
    </w:p>
    <w:p w14:paraId="67A2F0DE" w14:textId="77777777" w:rsidR="00B367BC" w:rsidRPr="005D1DA6" w:rsidRDefault="00B367BC">
      <w:pPr>
        <w:pStyle w:val="DevConfigs"/>
        <w:rPr>
          <w:rStyle w:val="DevConfigGray"/>
        </w:rPr>
      </w:pPr>
      <w:r w:rsidRPr="005D1DA6">
        <w:rPr>
          <w:rStyle w:val="DevConfigGray"/>
        </w:rPr>
        <w:t xml:space="preserve">system </w:t>
      </w:r>
      <w:proofErr w:type="spellStart"/>
      <w:r w:rsidRPr="005D1DA6">
        <w:rPr>
          <w:rStyle w:val="DevConfigGray"/>
        </w:rPr>
        <w:t>mtu</w:t>
      </w:r>
      <w:proofErr w:type="spellEnd"/>
      <w:r w:rsidRPr="005D1DA6">
        <w:rPr>
          <w:rStyle w:val="DevConfigGray"/>
        </w:rPr>
        <w:t xml:space="preserve"> routing 1500</w:t>
      </w:r>
    </w:p>
    <w:p w14:paraId="101664B2" w14:textId="77777777" w:rsidR="00B367BC" w:rsidRPr="005D1DA6" w:rsidRDefault="00B367BC">
      <w:pPr>
        <w:pStyle w:val="DevConfigs"/>
        <w:rPr>
          <w:rStyle w:val="DevConfigGray"/>
        </w:rPr>
      </w:pPr>
      <w:r w:rsidRPr="005D1DA6">
        <w:rPr>
          <w:rStyle w:val="DevConfigGray"/>
        </w:rPr>
        <w:t>!</w:t>
      </w:r>
    </w:p>
    <w:p w14:paraId="4621AA66" w14:textId="77777777" w:rsidR="00B367BC" w:rsidRPr="005D1DA6" w:rsidRDefault="00B367BC">
      <w:pPr>
        <w:pStyle w:val="DevConfigs"/>
        <w:rPr>
          <w:rStyle w:val="DevConfigGray"/>
        </w:rPr>
      </w:pPr>
      <w:r w:rsidRPr="005D1DA6">
        <w:rPr>
          <w:rStyle w:val="DevConfigGray"/>
        </w:rPr>
        <w:t xml:space="preserve">no </w:t>
      </w:r>
      <w:proofErr w:type="spellStart"/>
      <w:r w:rsidRPr="005D1DA6">
        <w:rPr>
          <w:rStyle w:val="DevConfigGray"/>
        </w:rPr>
        <w:t>ip</w:t>
      </w:r>
      <w:proofErr w:type="spellEnd"/>
      <w:r w:rsidRPr="005D1DA6">
        <w:rPr>
          <w:rStyle w:val="DevConfigGray"/>
        </w:rPr>
        <w:t xml:space="preserve"> domain-lookup</w:t>
      </w:r>
    </w:p>
    <w:p w14:paraId="1492EB91" w14:textId="77777777" w:rsidR="00B367BC" w:rsidRPr="005D1DA6" w:rsidRDefault="00B367BC">
      <w:pPr>
        <w:pStyle w:val="DevConfigs"/>
        <w:rPr>
          <w:rStyle w:val="DevConfigGray"/>
        </w:rPr>
      </w:pPr>
      <w:r w:rsidRPr="005D1DA6">
        <w:rPr>
          <w:rStyle w:val="DevConfigGray"/>
        </w:rPr>
        <w:t>!</w:t>
      </w:r>
    </w:p>
    <w:p w14:paraId="679FBB80" w14:textId="77777777" w:rsidR="00B367BC" w:rsidRPr="005D1DA6" w:rsidRDefault="00B367BC">
      <w:pPr>
        <w:pStyle w:val="DevConfigs"/>
        <w:rPr>
          <w:rStyle w:val="DevConfigGray"/>
        </w:rPr>
      </w:pPr>
      <w:r w:rsidRPr="005D1DA6">
        <w:rPr>
          <w:rStyle w:val="DevConfigGray"/>
        </w:rPr>
        <w:t>spanning-tree mode rapid-</w:t>
      </w:r>
      <w:proofErr w:type="spellStart"/>
      <w:r w:rsidRPr="005D1DA6">
        <w:rPr>
          <w:rStyle w:val="DevConfigGray"/>
        </w:rPr>
        <w:t>pvst</w:t>
      </w:r>
      <w:proofErr w:type="spellEnd"/>
    </w:p>
    <w:p w14:paraId="75E91DB4" w14:textId="77777777" w:rsidR="00B367BC" w:rsidRPr="005D1DA6" w:rsidRDefault="00B367BC">
      <w:pPr>
        <w:pStyle w:val="DevConfigs"/>
        <w:rPr>
          <w:rStyle w:val="DevConfigGray"/>
        </w:rPr>
      </w:pPr>
      <w:r w:rsidRPr="005D1DA6">
        <w:rPr>
          <w:rStyle w:val="DevConfigGray"/>
        </w:rPr>
        <w:t>spanning-tree extend system-id</w:t>
      </w:r>
    </w:p>
    <w:p w14:paraId="0B256B12" w14:textId="77777777" w:rsidR="00B367BC" w:rsidRPr="005D1DA6" w:rsidRDefault="00B367BC">
      <w:pPr>
        <w:pStyle w:val="DevConfigs"/>
        <w:rPr>
          <w:rStyle w:val="DevConfigGray"/>
        </w:rPr>
      </w:pPr>
      <w:r w:rsidRPr="005D1DA6">
        <w:rPr>
          <w:rStyle w:val="DevConfigGray"/>
        </w:rPr>
        <w:t>!</w:t>
      </w:r>
    </w:p>
    <w:p w14:paraId="35893B93" w14:textId="77777777" w:rsidR="00B367BC" w:rsidRPr="005D1DA6" w:rsidRDefault="00B367BC">
      <w:pPr>
        <w:pStyle w:val="DevConfigs"/>
        <w:rPr>
          <w:rStyle w:val="DevConfigGray"/>
        </w:rPr>
      </w:pPr>
      <w:proofErr w:type="spellStart"/>
      <w:r w:rsidRPr="005D1DA6">
        <w:rPr>
          <w:rStyle w:val="DevConfigGray"/>
        </w:rPr>
        <w:t>vlan</w:t>
      </w:r>
      <w:proofErr w:type="spellEnd"/>
      <w:r w:rsidRPr="005D1DA6">
        <w:rPr>
          <w:rStyle w:val="DevConfigGray"/>
        </w:rPr>
        <w:t xml:space="preserve"> internal allocation policy ascending</w:t>
      </w:r>
    </w:p>
    <w:p w14:paraId="01E392CC" w14:textId="6A9CC685" w:rsidR="00B367BC" w:rsidRPr="005D1DA6" w:rsidRDefault="00B367BC">
      <w:pPr>
        <w:pStyle w:val="DevConfigs"/>
        <w:rPr>
          <w:rStyle w:val="DevConfigGray"/>
        </w:rPr>
      </w:pPr>
      <w:r w:rsidRPr="005D1DA6">
        <w:rPr>
          <w:rStyle w:val="DevConfigGray"/>
        </w:rPr>
        <w:t>!</w:t>
      </w:r>
    </w:p>
    <w:p w14:paraId="12833B35" w14:textId="77777777" w:rsidR="00B367BC" w:rsidRPr="005D1DA6" w:rsidRDefault="00B367BC">
      <w:pPr>
        <w:pStyle w:val="DevConfigs"/>
        <w:rPr>
          <w:rStyle w:val="DevConfigGray"/>
        </w:rPr>
      </w:pPr>
      <w:r w:rsidRPr="005D1DA6">
        <w:rPr>
          <w:rStyle w:val="DevConfigGray"/>
        </w:rPr>
        <w:t>interface Port-channel1</w:t>
      </w:r>
    </w:p>
    <w:p w14:paraId="4F832258" w14:textId="77777777" w:rsidR="00B367BC" w:rsidRPr="005D1DA6" w:rsidRDefault="00B367BC">
      <w:pPr>
        <w:pStyle w:val="DevConfigs"/>
        <w:rPr>
          <w:rStyle w:val="DevConfigGray"/>
        </w:rPr>
      </w:pPr>
      <w:r w:rsidRPr="005D1DA6">
        <w:rPr>
          <w:rStyle w:val="DevConfigGray"/>
        </w:rPr>
        <w:t xml:space="preserve"> switchport mode trunk</w:t>
      </w:r>
    </w:p>
    <w:p w14:paraId="74C95C63" w14:textId="77777777" w:rsidR="00B367BC" w:rsidRPr="005D1DA6" w:rsidRDefault="00B367BC">
      <w:pPr>
        <w:pStyle w:val="DevConfigs"/>
        <w:rPr>
          <w:rStyle w:val="DevConfigGray"/>
        </w:rPr>
      </w:pPr>
      <w:r w:rsidRPr="005D1DA6">
        <w:rPr>
          <w:rStyle w:val="DevConfigGray"/>
        </w:rPr>
        <w:lastRenderedPageBreak/>
        <w:t>!</w:t>
      </w:r>
    </w:p>
    <w:p w14:paraId="6BEA3AAC" w14:textId="77777777" w:rsidR="00B367BC" w:rsidRPr="005D1DA6" w:rsidRDefault="00B367BC">
      <w:pPr>
        <w:pStyle w:val="DevConfigs"/>
        <w:rPr>
          <w:rStyle w:val="DevConfigGray"/>
        </w:rPr>
      </w:pPr>
      <w:r w:rsidRPr="005D1DA6">
        <w:rPr>
          <w:rStyle w:val="DevConfigGray"/>
        </w:rPr>
        <w:t>interface Port-channel2</w:t>
      </w:r>
    </w:p>
    <w:p w14:paraId="13D9CA4E" w14:textId="77777777" w:rsidR="00B367BC" w:rsidRPr="005D1DA6" w:rsidRDefault="00B367BC">
      <w:pPr>
        <w:pStyle w:val="DevConfigs"/>
        <w:rPr>
          <w:rStyle w:val="DevConfigGray"/>
        </w:rPr>
      </w:pPr>
      <w:r w:rsidRPr="005D1DA6">
        <w:rPr>
          <w:rStyle w:val="DevConfigGray"/>
        </w:rPr>
        <w:t xml:space="preserve"> switchport mode trunk</w:t>
      </w:r>
    </w:p>
    <w:p w14:paraId="2532C284" w14:textId="77777777" w:rsidR="00B367BC" w:rsidRPr="005D1DA6" w:rsidRDefault="00B367BC">
      <w:pPr>
        <w:pStyle w:val="DevConfigs"/>
        <w:rPr>
          <w:rStyle w:val="DevConfigGray"/>
        </w:rPr>
      </w:pPr>
      <w:r w:rsidRPr="005D1DA6">
        <w:rPr>
          <w:rStyle w:val="DevConfigGray"/>
        </w:rPr>
        <w:t>!</w:t>
      </w:r>
    </w:p>
    <w:p w14:paraId="275D13ED" w14:textId="77777777" w:rsidR="00B367BC" w:rsidRPr="005D1DA6" w:rsidRDefault="00B367BC">
      <w:pPr>
        <w:pStyle w:val="DevConfigs"/>
        <w:rPr>
          <w:rStyle w:val="DevConfigGray"/>
        </w:rPr>
      </w:pPr>
      <w:r w:rsidRPr="005D1DA6">
        <w:rPr>
          <w:rStyle w:val="DevConfigGray"/>
        </w:rPr>
        <w:t>interface FastEthernet0/1</w:t>
      </w:r>
    </w:p>
    <w:p w14:paraId="38D239FF" w14:textId="77777777" w:rsidR="00B367BC" w:rsidRPr="005D1DA6" w:rsidRDefault="00B367BC">
      <w:pPr>
        <w:pStyle w:val="DevConfigs"/>
        <w:rPr>
          <w:rStyle w:val="DevConfigGray"/>
        </w:rPr>
      </w:pPr>
      <w:r w:rsidRPr="005D1DA6">
        <w:rPr>
          <w:rStyle w:val="DevConfigGray"/>
        </w:rPr>
        <w:t xml:space="preserve"> switchport mode trunk</w:t>
      </w:r>
    </w:p>
    <w:p w14:paraId="7407CFBD" w14:textId="77777777" w:rsidR="00B367BC" w:rsidRPr="005D1DA6" w:rsidRDefault="00B367BC">
      <w:pPr>
        <w:pStyle w:val="DevConfigs"/>
        <w:rPr>
          <w:rStyle w:val="DevConfigGray"/>
        </w:rPr>
      </w:pPr>
      <w:r w:rsidRPr="005D1DA6">
        <w:rPr>
          <w:rStyle w:val="DevConfigGray"/>
        </w:rPr>
        <w:t xml:space="preserve"> channel-group 1 mode active</w:t>
      </w:r>
    </w:p>
    <w:p w14:paraId="6AB97946" w14:textId="77777777" w:rsidR="00B367BC" w:rsidRPr="005D1DA6" w:rsidRDefault="00B367BC">
      <w:pPr>
        <w:pStyle w:val="DevConfigs"/>
        <w:rPr>
          <w:rStyle w:val="DevConfigGray"/>
        </w:rPr>
      </w:pPr>
      <w:r w:rsidRPr="005D1DA6">
        <w:rPr>
          <w:rStyle w:val="DevConfigGray"/>
        </w:rPr>
        <w:t>!</w:t>
      </w:r>
    </w:p>
    <w:p w14:paraId="686E56C2" w14:textId="77777777" w:rsidR="00B367BC" w:rsidRPr="005D1DA6" w:rsidRDefault="00B367BC">
      <w:pPr>
        <w:pStyle w:val="DevConfigs"/>
        <w:rPr>
          <w:rStyle w:val="DevConfigGray"/>
        </w:rPr>
      </w:pPr>
      <w:r w:rsidRPr="005D1DA6">
        <w:rPr>
          <w:rStyle w:val="DevConfigGray"/>
        </w:rPr>
        <w:t>interface FastEthernet0/2</w:t>
      </w:r>
    </w:p>
    <w:p w14:paraId="6C0332A1" w14:textId="77777777" w:rsidR="00B367BC" w:rsidRPr="005D1DA6" w:rsidRDefault="00B367BC">
      <w:pPr>
        <w:pStyle w:val="DevConfigs"/>
        <w:rPr>
          <w:rStyle w:val="DevConfigGray"/>
        </w:rPr>
      </w:pPr>
      <w:r w:rsidRPr="005D1DA6">
        <w:rPr>
          <w:rStyle w:val="DevConfigGray"/>
        </w:rPr>
        <w:t xml:space="preserve"> switchport mode trunk</w:t>
      </w:r>
    </w:p>
    <w:p w14:paraId="51BA48BE" w14:textId="77777777" w:rsidR="00B367BC" w:rsidRPr="005D1DA6" w:rsidRDefault="00B367BC">
      <w:pPr>
        <w:pStyle w:val="DevConfigs"/>
        <w:rPr>
          <w:rStyle w:val="DevConfigGray"/>
        </w:rPr>
      </w:pPr>
      <w:r w:rsidRPr="005D1DA6">
        <w:rPr>
          <w:rStyle w:val="DevConfigGray"/>
        </w:rPr>
        <w:t xml:space="preserve"> channel-group 1 mode active</w:t>
      </w:r>
    </w:p>
    <w:p w14:paraId="72857D68" w14:textId="77777777" w:rsidR="00B367BC" w:rsidRPr="005D1DA6" w:rsidRDefault="00B367BC">
      <w:pPr>
        <w:pStyle w:val="DevConfigs"/>
        <w:rPr>
          <w:rStyle w:val="DevConfigGray"/>
        </w:rPr>
      </w:pPr>
      <w:r w:rsidRPr="005D1DA6">
        <w:rPr>
          <w:rStyle w:val="DevConfigGray"/>
        </w:rPr>
        <w:t>!</w:t>
      </w:r>
    </w:p>
    <w:p w14:paraId="0628FD90" w14:textId="77777777" w:rsidR="00B367BC" w:rsidRPr="005D1DA6" w:rsidRDefault="00B367BC">
      <w:pPr>
        <w:pStyle w:val="DevConfigs"/>
        <w:rPr>
          <w:rStyle w:val="DevConfigGray"/>
        </w:rPr>
      </w:pPr>
      <w:r w:rsidRPr="005D1DA6">
        <w:rPr>
          <w:rStyle w:val="DevConfigGray"/>
        </w:rPr>
        <w:t>interface FastEthernet0/3</w:t>
      </w:r>
    </w:p>
    <w:p w14:paraId="6D943DAC" w14:textId="77777777" w:rsidR="00B367BC" w:rsidRPr="005D1DA6" w:rsidRDefault="00B367BC">
      <w:pPr>
        <w:pStyle w:val="DevConfigs"/>
        <w:rPr>
          <w:rStyle w:val="DevConfigGray"/>
        </w:rPr>
      </w:pPr>
      <w:r w:rsidRPr="005D1DA6">
        <w:rPr>
          <w:rStyle w:val="DevConfigGray"/>
        </w:rPr>
        <w:t xml:space="preserve"> switchport mode trunk</w:t>
      </w:r>
    </w:p>
    <w:p w14:paraId="6B0EF0CF" w14:textId="77777777" w:rsidR="00B367BC" w:rsidRPr="005D1DA6" w:rsidRDefault="00B367BC">
      <w:pPr>
        <w:pStyle w:val="DevConfigs"/>
        <w:rPr>
          <w:rStyle w:val="DevConfigGray"/>
        </w:rPr>
      </w:pPr>
      <w:r w:rsidRPr="005D1DA6">
        <w:rPr>
          <w:rStyle w:val="DevConfigGray"/>
        </w:rPr>
        <w:t xml:space="preserve"> channel-group 2 mode active</w:t>
      </w:r>
    </w:p>
    <w:p w14:paraId="373922D2" w14:textId="77777777" w:rsidR="00B367BC" w:rsidRPr="005D1DA6" w:rsidRDefault="00B367BC">
      <w:pPr>
        <w:pStyle w:val="DevConfigs"/>
        <w:rPr>
          <w:rStyle w:val="DevConfigGray"/>
        </w:rPr>
      </w:pPr>
      <w:r w:rsidRPr="005D1DA6">
        <w:rPr>
          <w:rStyle w:val="DevConfigGray"/>
        </w:rPr>
        <w:t>!</w:t>
      </w:r>
    </w:p>
    <w:p w14:paraId="25F9A23D" w14:textId="77777777" w:rsidR="00B367BC" w:rsidRPr="005D1DA6" w:rsidRDefault="00B367BC">
      <w:pPr>
        <w:pStyle w:val="DevConfigs"/>
        <w:rPr>
          <w:rStyle w:val="DevConfigGray"/>
        </w:rPr>
      </w:pPr>
      <w:r w:rsidRPr="005D1DA6">
        <w:rPr>
          <w:rStyle w:val="DevConfigGray"/>
        </w:rPr>
        <w:t>interface FastEthernet0/4</w:t>
      </w:r>
    </w:p>
    <w:p w14:paraId="74D1D0BA" w14:textId="77777777" w:rsidR="00B367BC" w:rsidRPr="005D1DA6" w:rsidRDefault="00B367BC">
      <w:pPr>
        <w:pStyle w:val="DevConfigs"/>
        <w:rPr>
          <w:rStyle w:val="DevConfigGray"/>
        </w:rPr>
      </w:pPr>
      <w:r w:rsidRPr="005D1DA6">
        <w:rPr>
          <w:rStyle w:val="DevConfigGray"/>
        </w:rPr>
        <w:t xml:space="preserve"> switchport mode trunk</w:t>
      </w:r>
    </w:p>
    <w:p w14:paraId="30417638" w14:textId="77777777" w:rsidR="00B367BC" w:rsidRPr="005D1DA6" w:rsidRDefault="00B367BC">
      <w:pPr>
        <w:pStyle w:val="DevConfigs"/>
        <w:rPr>
          <w:rStyle w:val="DevConfigGray"/>
        </w:rPr>
      </w:pPr>
      <w:r w:rsidRPr="005D1DA6">
        <w:rPr>
          <w:rStyle w:val="DevConfigGray"/>
        </w:rPr>
        <w:t xml:space="preserve"> channel-group 2 mode active</w:t>
      </w:r>
    </w:p>
    <w:p w14:paraId="5A61058E" w14:textId="77777777" w:rsidR="00B367BC" w:rsidRPr="005D1DA6" w:rsidRDefault="00B367BC">
      <w:pPr>
        <w:pStyle w:val="DevConfigs"/>
        <w:rPr>
          <w:rStyle w:val="DevConfigGray"/>
        </w:rPr>
      </w:pPr>
      <w:r w:rsidRPr="005D1DA6">
        <w:rPr>
          <w:rStyle w:val="DevConfigGray"/>
        </w:rPr>
        <w:t>!</w:t>
      </w:r>
    </w:p>
    <w:p w14:paraId="571EEFCD" w14:textId="77777777" w:rsidR="00B367BC" w:rsidRPr="005D1DA6" w:rsidRDefault="00B367BC">
      <w:pPr>
        <w:pStyle w:val="DevConfigs"/>
        <w:rPr>
          <w:rStyle w:val="DevConfigGray"/>
        </w:rPr>
      </w:pPr>
      <w:r w:rsidRPr="005D1DA6">
        <w:rPr>
          <w:rStyle w:val="DevConfigGray"/>
        </w:rPr>
        <w:t>interface FastEthernet0/5</w:t>
      </w:r>
    </w:p>
    <w:p w14:paraId="58E275CB" w14:textId="77777777" w:rsidR="00B367BC" w:rsidRPr="005D1DA6" w:rsidRDefault="00B367BC">
      <w:pPr>
        <w:pStyle w:val="DevConfigs"/>
        <w:rPr>
          <w:rStyle w:val="DevConfigGray"/>
        </w:rPr>
      </w:pPr>
      <w:r w:rsidRPr="005D1DA6">
        <w:rPr>
          <w:rStyle w:val="DevConfigGray"/>
        </w:rPr>
        <w:t xml:space="preserve"> shutdown</w:t>
      </w:r>
    </w:p>
    <w:p w14:paraId="02CDE349" w14:textId="77777777" w:rsidR="00B367BC" w:rsidRPr="005D1DA6" w:rsidRDefault="00B367BC">
      <w:pPr>
        <w:pStyle w:val="DevConfigs"/>
        <w:rPr>
          <w:rStyle w:val="DevConfigGray"/>
        </w:rPr>
      </w:pPr>
      <w:r w:rsidRPr="005D1DA6">
        <w:rPr>
          <w:rStyle w:val="DevConfigGray"/>
        </w:rPr>
        <w:t>!</w:t>
      </w:r>
    </w:p>
    <w:p w14:paraId="2F9528A2" w14:textId="77777777" w:rsidR="00B367BC" w:rsidRPr="005D1DA6" w:rsidRDefault="00B367BC">
      <w:pPr>
        <w:pStyle w:val="DevConfigs"/>
        <w:rPr>
          <w:rStyle w:val="DevConfigGray"/>
        </w:rPr>
      </w:pPr>
      <w:r w:rsidRPr="005D1DA6">
        <w:rPr>
          <w:rStyle w:val="DevConfigGray"/>
        </w:rPr>
        <w:t>interface FastEthernet0/6</w:t>
      </w:r>
    </w:p>
    <w:p w14:paraId="0844A2C7" w14:textId="77777777" w:rsidR="00B367BC" w:rsidRPr="005D1DA6" w:rsidRDefault="00B367BC">
      <w:pPr>
        <w:pStyle w:val="DevConfigs"/>
        <w:rPr>
          <w:rStyle w:val="DevConfigGray"/>
        </w:rPr>
      </w:pPr>
      <w:r w:rsidRPr="005D1DA6">
        <w:rPr>
          <w:rStyle w:val="DevConfigGray"/>
        </w:rPr>
        <w:t xml:space="preserve"> shutdown</w:t>
      </w:r>
    </w:p>
    <w:p w14:paraId="4C256131" w14:textId="77777777" w:rsidR="00B367BC" w:rsidRPr="005D1DA6" w:rsidRDefault="00B367BC">
      <w:pPr>
        <w:pStyle w:val="DevConfigs"/>
        <w:rPr>
          <w:rStyle w:val="DevConfigGray"/>
        </w:rPr>
      </w:pPr>
      <w:r w:rsidRPr="005D1DA6">
        <w:rPr>
          <w:rStyle w:val="DevConfigGray"/>
        </w:rPr>
        <w:t>!</w:t>
      </w:r>
    </w:p>
    <w:p w14:paraId="510E77C8" w14:textId="77777777" w:rsidR="00B367BC" w:rsidRPr="005D1DA6" w:rsidRDefault="00B367BC">
      <w:pPr>
        <w:pStyle w:val="DevConfigs"/>
        <w:rPr>
          <w:rStyle w:val="DevConfigGray"/>
        </w:rPr>
      </w:pPr>
      <w:r w:rsidRPr="005D1DA6">
        <w:rPr>
          <w:rStyle w:val="DevConfigGray"/>
        </w:rPr>
        <w:t>interface FastEthernet0/7</w:t>
      </w:r>
    </w:p>
    <w:p w14:paraId="33160B79" w14:textId="77777777" w:rsidR="00B367BC" w:rsidRPr="005D1DA6" w:rsidRDefault="00B367BC">
      <w:pPr>
        <w:pStyle w:val="DevConfigs"/>
        <w:rPr>
          <w:rStyle w:val="DevConfigGray"/>
        </w:rPr>
      </w:pPr>
      <w:r w:rsidRPr="005D1DA6">
        <w:rPr>
          <w:rStyle w:val="DevConfigGray"/>
        </w:rPr>
        <w:t xml:space="preserve"> shutdown</w:t>
      </w:r>
    </w:p>
    <w:p w14:paraId="6FC2F64C" w14:textId="77777777" w:rsidR="00B367BC" w:rsidRPr="005D1DA6" w:rsidRDefault="00B367BC">
      <w:pPr>
        <w:pStyle w:val="DevConfigs"/>
        <w:rPr>
          <w:rStyle w:val="DevConfigGray"/>
        </w:rPr>
      </w:pPr>
      <w:r w:rsidRPr="005D1DA6">
        <w:rPr>
          <w:rStyle w:val="DevConfigGray"/>
        </w:rPr>
        <w:t>!</w:t>
      </w:r>
    </w:p>
    <w:p w14:paraId="256FBD8B" w14:textId="77777777" w:rsidR="00B367BC" w:rsidRPr="005D1DA6" w:rsidRDefault="00B367BC">
      <w:pPr>
        <w:pStyle w:val="DevConfigs"/>
        <w:rPr>
          <w:rStyle w:val="DevConfigGray"/>
        </w:rPr>
      </w:pPr>
      <w:r w:rsidRPr="005D1DA6">
        <w:rPr>
          <w:rStyle w:val="DevConfigGray"/>
        </w:rPr>
        <w:t>interface FastEthernet0/8</w:t>
      </w:r>
    </w:p>
    <w:p w14:paraId="4AC741C1" w14:textId="77777777" w:rsidR="00B367BC" w:rsidRPr="005D1DA6" w:rsidRDefault="00B367BC">
      <w:pPr>
        <w:pStyle w:val="DevConfigs"/>
        <w:rPr>
          <w:rStyle w:val="DevConfigGray"/>
        </w:rPr>
      </w:pPr>
      <w:r w:rsidRPr="005D1DA6">
        <w:rPr>
          <w:rStyle w:val="DevConfigGray"/>
        </w:rPr>
        <w:t xml:space="preserve"> shutdown</w:t>
      </w:r>
    </w:p>
    <w:p w14:paraId="59327529" w14:textId="77777777" w:rsidR="00B367BC" w:rsidRPr="005D1DA6" w:rsidRDefault="00B367BC">
      <w:pPr>
        <w:pStyle w:val="DevConfigs"/>
        <w:rPr>
          <w:rStyle w:val="DevConfigGray"/>
        </w:rPr>
      </w:pPr>
      <w:r w:rsidRPr="005D1DA6">
        <w:rPr>
          <w:rStyle w:val="DevConfigGray"/>
        </w:rPr>
        <w:t>!</w:t>
      </w:r>
    </w:p>
    <w:p w14:paraId="7FC57CE2" w14:textId="77777777" w:rsidR="00B367BC" w:rsidRPr="005D1DA6" w:rsidRDefault="00B367BC">
      <w:pPr>
        <w:pStyle w:val="DevConfigs"/>
        <w:rPr>
          <w:rStyle w:val="DevConfigGray"/>
        </w:rPr>
      </w:pPr>
      <w:r w:rsidRPr="005D1DA6">
        <w:rPr>
          <w:rStyle w:val="DevConfigGray"/>
        </w:rPr>
        <w:t>interface FastEthernet0/9</w:t>
      </w:r>
    </w:p>
    <w:p w14:paraId="5654E5E2" w14:textId="77777777" w:rsidR="00B367BC" w:rsidRPr="005D1DA6" w:rsidRDefault="00B367BC">
      <w:pPr>
        <w:pStyle w:val="DevConfigs"/>
        <w:rPr>
          <w:rStyle w:val="DevConfigGray"/>
        </w:rPr>
      </w:pPr>
      <w:r w:rsidRPr="005D1DA6">
        <w:rPr>
          <w:rStyle w:val="DevConfigGray"/>
        </w:rPr>
        <w:t xml:space="preserve"> shutdown</w:t>
      </w:r>
    </w:p>
    <w:p w14:paraId="1203EBA4" w14:textId="77777777" w:rsidR="00B367BC" w:rsidRPr="005D1DA6" w:rsidRDefault="00B367BC">
      <w:pPr>
        <w:pStyle w:val="DevConfigs"/>
        <w:rPr>
          <w:rStyle w:val="DevConfigGray"/>
        </w:rPr>
      </w:pPr>
      <w:r w:rsidRPr="005D1DA6">
        <w:rPr>
          <w:rStyle w:val="DevConfigGray"/>
        </w:rPr>
        <w:t>!</w:t>
      </w:r>
    </w:p>
    <w:p w14:paraId="3B73B291" w14:textId="77777777" w:rsidR="00B367BC" w:rsidRPr="005D1DA6" w:rsidRDefault="00B367BC">
      <w:pPr>
        <w:pStyle w:val="DevConfigs"/>
        <w:rPr>
          <w:rStyle w:val="DevConfigGray"/>
        </w:rPr>
      </w:pPr>
      <w:r w:rsidRPr="005D1DA6">
        <w:rPr>
          <w:rStyle w:val="DevConfigGray"/>
        </w:rPr>
        <w:t>interface FastEthernet0/10</w:t>
      </w:r>
    </w:p>
    <w:p w14:paraId="60964329" w14:textId="77777777" w:rsidR="00B367BC" w:rsidRPr="005D1DA6" w:rsidRDefault="00B367BC">
      <w:pPr>
        <w:pStyle w:val="DevConfigs"/>
        <w:rPr>
          <w:rStyle w:val="DevConfigGray"/>
        </w:rPr>
      </w:pPr>
      <w:r w:rsidRPr="005D1DA6">
        <w:rPr>
          <w:rStyle w:val="DevConfigGray"/>
        </w:rPr>
        <w:t xml:space="preserve"> shutdown</w:t>
      </w:r>
    </w:p>
    <w:p w14:paraId="7F9B579A" w14:textId="77777777" w:rsidR="00B367BC" w:rsidRPr="005D1DA6" w:rsidRDefault="00B367BC">
      <w:pPr>
        <w:pStyle w:val="DevConfigs"/>
        <w:rPr>
          <w:rStyle w:val="DevConfigGray"/>
        </w:rPr>
      </w:pPr>
      <w:r w:rsidRPr="005D1DA6">
        <w:rPr>
          <w:rStyle w:val="DevConfigGray"/>
        </w:rPr>
        <w:t>!</w:t>
      </w:r>
    </w:p>
    <w:p w14:paraId="057CBBBD" w14:textId="77777777" w:rsidR="00B367BC" w:rsidRPr="005D1DA6" w:rsidRDefault="00B367BC">
      <w:pPr>
        <w:pStyle w:val="DevConfigs"/>
        <w:rPr>
          <w:rStyle w:val="DevConfigGray"/>
        </w:rPr>
      </w:pPr>
      <w:r w:rsidRPr="005D1DA6">
        <w:rPr>
          <w:rStyle w:val="DevConfigGray"/>
        </w:rPr>
        <w:t>interface FastEthernet0/11</w:t>
      </w:r>
    </w:p>
    <w:p w14:paraId="1D3B00D4" w14:textId="77777777" w:rsidR="00B367BC" w:rsidRPr="005D1DA6" w:rsidRDefault="00B367BC">
      <w:pPr>
        <w:pStyle w:val="DevConfigs"/>
        <w:rPr>
          <w:rStyle w:val="DevConfigGray"/>
        </w:rPr>
      </w:pPr>
      <w:r w:rsidRPr="005D1DA6">
        <w:rPr>
          <w:rStyle w:val="DevConfigGray"/>
        </w:rPr>
        <w:t xml:space="preserve"> shutdown</w:t>
      </w:r>
    </w:p>
    <w:p w14:paraId="7B9B7D35" w14:textId="77777777" w:rsidR="00B367BC" w:rsidRPr="005D1DA6" w:rsidRDefault="00B367BC">
      <w:pPr>
        <w:pStyle w:val="DevConfigs"/>
        <w:rPr>
          <w:rStyle w:val="DevConfigGray"/>
        </w:rPr>
      </w:pPr>
      <w:r w:rsidRPr="005D1DA6">
        <w:rPr>
          <w:rStyle w:val="DevConfigGray"/>
        </w:rPr>
        <w:t>!</w:t>
      </w:r>
    </w:p>
    <w:p w14:paraId="171F634D" w14:textId="77777777" w:rsidR="00B367BC" w:rsidRPr="005D1DA6" w:rsidRDefault="00B367BC">
      <w:pPr>
        <w:pStyle w:val="DevConfigs"/>
        <w:rPr>
          <w:rStyle w:val="DevConfigGray"/>
        </w:rPr>
      </w:pPr>
      <w:r w:rsidRPr="005D1DA6">
        <w:rPr>
          <w:rStyle w:val="DevConfigGray"/>
        </w:rPr>
        <w:t>interface FastEthernet0/12</w:t>
      </w:r>
    </w:p>
    <w:p w14:paraId="2A313CFE" w14:textId="77777777" w:rsidR="00B367BC" w:rsidRPr="005D1DA6" w:rsidRDefault="00B367BC">
      <w:pPr>
        <w:pStyle w:val="DevConfigs"/>
        <w:rPr>
          <w:rStyle w:val="DevConfigGray"/>
        </w:rPr>
      </w:pPr>
      <w:r w:rsidRPr="005D1DA6">
        <w:rPr>
          <w:rStyle w:val="DevConfigGray"/>
        </w:rPr>
        <w:t xml:space="preserve"> shutdown</w:t>
      </w:r>
    </w:p>
    <w:p w14:paraId="3DFDA2B5" w14:textId="77777777" w:rsidR="00B367BC" w:rsidRPr="005D1DA6" w:rsidRDefault="00B367BC">
      <w:pPr>
        <w:pStyle w:val="DevConfigs"/>
        <w:rPr>
          <w:rStyle w:val="DevConfigGray"/>
        </w:rPr>
      </w:pPr>
      <w:r w:rsidRPr="005D1DA6">
        <w:rPr>
          <w:rStyle w:val="DevConfigGray"/>
        </w:rPr>
        <w:t>!</w:t>
      </w:r>
    </w:p>
    <w:p w14:paraId="4657C9B4" w14:textId="77777777" w:rsidR="00B367BC" w:rsidRPr="005D1DA6" w:rsidRDefault="00B367BC">
      <w:pPr>
        <w:pStyle w:val="DevConfigs"/>
        <w:rPr>
          <w:rStyle w:val="DevConfigGray"/>
        </w:rPr>
      </w:pPr>
      <w:r w:rsidRPr="005D1DA6">
        <w:rPr>
          <w:rStyle w:val="DevConfigGray"/>
        </w:rPr>
        <w:t>interface FastEthernet0/13</w:t>
      </w:r>
    </w:p>
    <w:p w14:paraId="30E1D0F6" w14:textId="77777777" w:rsidR="00B367BC" w:rsidRPr="005D1DA6" w:rsidRDefault="00B367BC">
      <w:pPr>
        <w:pStyle w:val="DevConfigs"/>
        <w:rPr>
          <w:rStyle w:val="DevConfigGray"/>
        </w:rPr>
      </w:pPr>
      <w:r w:rsidRPr="005D1DA6">
        <w:rPr>
          <w:rStyle w:val="DevConfigGray"/>
        </w:rPr>
        <w:t xml:space="preserve"> shutdown</w:t>
      </w:r>
    </w:p>
    <w:p w14:paraId="621A4DA6" w14:textId="77777777" w:rsidR="00B367BC" w:rsidRPr="005D1DA6" w:rsidRDefault="00B367BC">
      <w:pPr>
        <w:pStyle w:val="DevConfigs"/>
        <w:rPr>
          <w:rStyle w:val="DevConfigGray"/>
        </w:rPr>
      </w:pPr>
      <w:r w:rsidRPr="005D1DA6">
        <w:rPr>
          <w:rStyle w:val="DevConfigGray"/>
        </w:rPr>
        <w:t>!</w:t>
      </w:r>
    </w:p>
    <w:p w14:paraId="2621C2CE" w14:textId="77777777" w:rsidR="00B367BC" w:rsidRPr="005D1DA6" w:rsidRDefault="00B367BC">
      <w:pPr>
        <w:pStyle w:val="DevConfigs"/>
        <w:rPr>
          <w:rStyle w:val="DevConfigGray"/>
        </w:rPr>
      </w:pPr>
      <w:r w:rsidRPr="005D1DA6">
        <w:rPr>
          <w:rStyle w:val="DevConfigGray"/>
        </w:rPr>
        <w:t>interface FastEthernet0/14</w:t>
      </w:r>
    </w:p>
    <w:p w14:paraId="783B2915" w14:textId="77777777" w:rsidR="00B367BC" w:rsidRPr="005D1DA6" w:rsidRDefault="00B367BC">
      <w:pPr>
        <w:pStyle w:val="DevConfigs"/>
        <w:rPr>
          <w:rStyle w:val="DevConfigGray"/>
        </w:rPr>
      </w:pPr>
      <w:r w:rsidRPr="005D1DA6">
        <w:rPr>
          <w:rStyle w:val="DevConfigGray"/>
        </w:rPr>
        <w:t xml:space="preserve"> shutdown</w:t>
      </w:r>
    </w:p>
    <w:p w14:paraId="10A3F914" w14:textId="77777777" w:rsidR="00B367BC" w:rsidRPr="005D1DA6" w:rsidRDefault="00B367BC">
      <w:pPr>
        <w:pStyle w:val="DevConfigs"/>
        <w:rPr>
          <w:rStyle w:val="DevConfigGray"/>
        </w:rPr>
      </w:pPr>
      <w:r w:rsidRPr="005D1DA6">
        <w:rPr>
          <w:rStyle w:val="DevConfigGray"/>
        </w:rPr>
        <w:t>!</w:t>
      </w:r>
    </w:p>
    <w:p w14:paraId="7D971DD9" w14:textId="77777777" w:rsidR="00B367BC" w:rsidRPr="005D1DA6" w:rsidRDefault="00B367BC">
      <w:pPr>
        <w:pStyle w:val="DevConfigs"/>
        <w:rPr>
          <w:rStyle w:val="DevConfigGray"/>
        </w:rPr>
      </w:pPr>
      <w:r w:rsidRPr="005D1DA6">
        <w:rPr>
          <w:rStyle w:val="DevConfigGray"/>
        </w:rPr>
        <w:lastRenderedPageBreak/>
        <w:t>interface FastEthernet0/15</w:t>
      </w:r>
    </w:p>
    <w:p w14:paraId="296106C5" w14:textId="77777777" w:rsidR="00B367BC" w:rsidRPr="005D1DA6" w:rsidRDefault="00B367BC">
      <w:pPr>
        <w:pStyle w:val="DevConfigs"/>
        <w:rPr>
          <w:rStyle w:val="DevConfigGray"/>
        </w:rPr>
      </w:pPr>
      <w:r w:rsidRPr="005D1DA6">
        <w:rPr>
          <w:rStyle w:val="DevConfigGray"/>
        </w:rPr>
        <w:t xml:space="preserve"> shutdown</w:t>
      </w:r>
    </w:p>
    <w:p w14:paraId="0A4D6DA4" w14:textId="77777777" w:rsidR="00B367BC" w:rsidRPr="005D1DA6" w:rsidRDefault="00B367BC">
      <w:pPr>
        <w:pStyle w:val="DevConfigs"/>
        <w:rPr>
          <w:rStyle w:val="DevConfigGray"/>
        </w:rPr>
      </w:pPr>
      <w:r w:rsidRPr="005D1DA6">
        <w:rPr>
          <w:rStyle w:val="DevConfigGray"/>
        </w:rPr>
        <w:t>!</w:t>
      </w:r>
    </w:p>
    <w:p w14:paraId="5773D749" w14:textId="77777777" w:rsidR="00B367BC" w:rsidRPr="005D1DA6" w:rsidRDefault="00B367BC">
      <w:pPr>
        <w:pStyle w:val="DevConfigs"/>
        <w:rPr>
          <w:rStyle w:val="DevConfigGray"/>
        </w:rPr>
      </w:pPr>
      <w:r w:rsidRPr="005D1DA6">
        <w:rPr>
          <w:rStyle w:val="DevConfigGray"/>
        </w:rPr>
        <w:t>interface FastEthernet0/16</w:t>
      </w:r>
    </w:p>
    <w:p w14:paraId="1216F9E4" w14:textId="77777777" w:rsidR="00B367BC" w:rsidRPr="005D1DA6" w:rsidRDefault="00B367BC">
      <w:pPr>
        <w:pStyle w:val="DevConfigs"/>
        <w:rPr>
          <w:rStyle w:val="DevConfigGray"/>
        </w:rPr>
      </w:pPr>
      <w:r w:rsidRPr="005D1DA6">
        <w:rPr>
          <w:rStyle w:val="DevConfigGray"/>
        </w:rPr>
        <w:t xml:space="preserve"> shutdown</w:t>
      </w:r>
    </w:p>
    <w:p w14:paraId="167D68A9" w14:textId="77777777" w:rsidR="00B367BC" w:rsidRPr="005D1DA6" w:rsidRDefault="00B367BC">
      <w:pPr>
        <w:pStyle w:val="DevConfigs"/>
        <w:rPr>
          <w:rStyle w:val="DevConfigGray"/>
        </w:rPr>
      </w:pPr>
      <w:r w:rsidRPr="005D1DA6">
        <w:rPr>
          <w:rStyle w:val="DevConfigGray"/>
        </w:rPr>
        <w:t>!</w:t>
      </w:r>
    </w:p>
    <w:p w14:paraId="6424E426" w14:textId="77777777" w:rsidR="00B367BC" w:rsidRPr="005D1DA6" w:rsidRDefault="00B367BC">
      <w:pPr>
        <w:pStyle w:val="DevConfigs"/>
        <w:rPr>
          <w:rStyle w:val="DevConfigGray"/>
        </w:rPr>
      </w:pPr>
      <w:r w:rsidRPr="005D1DA6">
        <w:rPr>
          <w:rStyle w:val="DevConfigGray"/>
        </w:rPr>
        <w:t>interface FastEthernet0/17</w:t>
      </w:r>
    </w:p>
    <w:p w14:paraId="76516DF4" w14:textId="77777777" w:rsidR="00B367BC" w:rsidRPr="005D1DA6" w:rsidRDefault="00B367BC">
      <w:pPr>
        <w:pStyle w:val="DevConfigs"/>
        <w:rPr>
          <w:rStyle w:val="DevConfigGray"/>
        </w:rPr>
      </w:pPr>
      <w:r w:rsidRPr="005D1DA6">
        <w:rPr>
          <w:rStyle w:val="DevConfigGray"/>
        </w:rPr>
        <w:t xml:space="preserve"> shutdown</w:t>
      </w:r>
    </w:p>
    <w:p w14:paraId="2CF415EA" w14:textId="77777777" w:rsidR="00B367BC" w:rsidRPr="005D1DA6" w:rsidRDefault="00B367BC">
      <w:pPr>
        <w:pStyle w:val="DevConfigs"/>
        <w:rPr>
          <w:rStyle w:val="DevConfigGray"/>
        </w:rPr>
      </w:pPr>
      <w:r w:rsidRPr="005D1DA6">
        <w:rPr>
          <w:rStyle w:val="DevConfigGray"/>
        </w:rPr>
        <w:t>!</w:t>
      </w:r>
    </w:p>
    <w:p w14:paraId="2AF9779E" w14:textId="77777777" w:rsidR="00B367BC" w:rsidRPr="005D1DA6" w:rsidRDefault="00B367BC">
      <w:pPr>
        <w:pStyle w:val="DevConfigs"/>
        <w:rPr>
          <w:rStyle w:val="DevConfigGray"/>
        </w:rPr>
      </w:pPr>
      <w:r w:rsidRPr="005D1DA6">
        <w:rPr>
          <w:rStyle w:val="DevConfigGray"/>
        </w:rPr>
        <w:t>interface FastEthernet0/18</w:t>
      </w:r>
    </w:p>
    <w:p w14:paraId="3F6EB86C" w14:textId="77777777" w:rsidR="00B367BC" w:rsidRPr="005D1DA6" w:rsidRDefault="00B367BC">
      <w:pPr>
        <w:pStyle w:val="DevConfigs"/>
        <w:rPr>
          <w:rStyle w:val="DevConfigGray"/>
        </w:rPr>
      </w:pPr>
      <w:r w:rsidRPr="005D1DA6">
        <w:rPr>
          <w:rStyle w:val="DevConfigGray"/>
        </w:rPr>
        <w:t xml:space="preserve"> shutdown</w:t>
      </w:r>
    </w:p>
    <w:p w14:paraId="15A5E0C7" w14:textId="77777777" w:rsidR="00B367BC" w:rsidRPr="005D1DA6" w:rsidRDefault="00B367BC">
      <w:pPr>
        <w:pStyle w:val="DevConfigs"/>
        <w:rPr>
          <w:rStyle w:val="DevConfigGray"/>
        </w:rPr>
      </w:pPr>
      <w:r w:rsidRPr="005D1DA6">
        <w:rPr>
          <w:rStyle w:val="DevConfigGray"/>
        </w:rPr>
        <w:t>!</w:t>
      </w:r>
    </w:p>
    <w:p w14:paraId="17ACE818" w14:textId="77777777" w:rsidR="00B367BC" w:rsidRPr="005D1DA6" w:rsidRDefault="00B367BC">
      <w:pPr>
        <w:pStyle w:val="DevConfigs"/>
        <w:rPr>
          <w:rStyle w:val="DevConfigGray"/>
        </w:rPr>
      </w:pPr>
      <w:r w:rsidRPr="005D1DA6">
        <w:rPr>
          <w:rStyle w:val="DevConfigGray"/>
        </w:rPr>
        <w:t>interface FastEthernet0/19</w:t>
      </w:r>
    </w:p>
    <w:p w14:paraId="5F50A43A" w14:textId="77777777" w:rsidR="00B367BC" w:rsidRPr="005D1DA6" w:rsidRDefault="00B367BC">
      <w:pPr>
        <w:pStyle w:val="DevConfigs"/>
        <w:rPr>
          <w:rStyle w:val="DevConfigGray"/>
        </w:rPr>
      </w:pPr>
      <w:r w:rsidRPr="005D1DA6">
        <w:rPr>
          <w:rStyle w:val="DevConfigGray"/>
        </w:rPr>
        <w:t xml:space="preserve"> shutdown</w:t>
      </w:r>
    </w:p>
    <w:p w14:paraId="33B93829" w14:textId="77777777" w:rsidR="00B367BC" w:rsidRPr="005D1DA6" w:rsidRDefault="00B367BC">
      <w:pPr>
        <w:pStyle w:val="DevConfigs"/>
        <w:rPr>
          <w:rStyle w:val="DevConfigGray"/>
        </w:rPr>
      </w:pPr>
      <w:r w:rsidRPr="005D1DA6">
        <w:rPr>
          <w:rStyle w:val="DevConfigGray"/>
        </w:rPr>
        <w:t>!</w:t>
      </w:r>
    </w:p>
    <w:p w14:paraId="63AC56BB" w14:textId="77777777" w:rsidR="00B367BC" w:rsidRPr="005D1DA6" w:rsidRDefault="00B367BC">
      <w:pPr>
        <w:pStyle w:val="DevConfigs"/>
        <w:rPr>
          <w:rStyle w:val="DevConfigGray"/>
        </w:rPr>
      </w:pPr>
      <w:r w:rsidRPr="005D1DA6">
        <w:rPr>
          <w:rStyle w:val="DevConfigGray"/>
        </w:rPr>
        <w:t>interface FastEthernet0/20</w:t>
      </w:r>
    </w:p>
    <w:p w14:paraId="65883BF7" w14:textId="77777777" w:rsidR="00B367BC" w:rsidRPr="005D1DA6" w:rsidRDefault="00B367BC">
      <w:pPr>
        <w:pStyle w:val="DevConfigs"/>
        <w:rPr>
          <w:rStyle w:val="DevConfigGray"/>
        </w:rPr>
      </w:pPr>
      <w:r w:rsidRPr="005D1DA6">
        <w:rPr>
          <w:rStyle w:val="DevConfigGray"/>
        </w:rPr>
        <w:t xml:space="preserve"> shutdown</w:t>
      </w:r>
    </w:p>
    <w:p w14:paraId="3671727C" w14:textId="77777777" w:rsidR="00B367BC" w:rsidRPr="005D1DA6" w:rsidRDefault="00B367BC">
      <w:pPr>
        <w:pStyle w:val="DevConfigs"/>
        <w:rPr>
          <w:rStyle w:val="DevConfigGray"/>
        </w:rPr>
      </w:pPr>
      <w:r w:rsidRPr="005D1DA6">
        <w:rPr>
          <w:rStyle w:val="DevConfigGray"/>
        </w:rPr>
        <w:t>!</w:t>
      </w:r>
    </w:p>
    <w:p w14:paraId="3941CD46" w14:textId="77777777" w:rsidR="00B367BC" w:rsidRPr="005D1DA6" w:rsidRDefault="00B367BC">
      <w:pPr>
        <w:pStyle w:val="DevConfigs"/>
        <w:rPr>
          <w:rStyle w:val="DevConfigGray"/>
        </w:rPr>
      </w:pPr>
      <w:r w:rsidRPr="005D1DA6">
        <w:rPr>
          <w:rStyle w:val="DevConfigGray"/>
        </w:rPr>
        <w:t>interface FastEthernet0/21</w:t>
      </w:r>
    </w:p>
    <w:p w14:paraId="2C6CC22F" w14:textId="77777777" w:rsidR="00B367BC" w:rsidRPr="005D1DA6" w:rsidRDefault="00B367BC">
      <w:pPr>
        <w:pStyle w:val="DevConfigs"/>
        <w:rPr>
          <w:rStyle w:val="DevConfigGray"/>
        </w:rPr>
      </w:pPr>
      <w:r w:rsidRPr="005D1DA6">
        <w:rPr>
          <w:rStyle w:val="DevConfigGray"/>
        </w:rPr>
        <w:t xml:space="preserve"> shutdown</w:t>
      </w:r>
    </w:p>
    <w:p w14:paraId="6362510D" w14:textId="77777777" w:rsidR="00B367BC" w:rsidRPr="005D1DA6" w:rsidRDefault="00B367BC">
      <w:pPr>
        <w:pStyle w:val="DevConfigs"/>
        <w:rPr>
          <w:rStyle w:val="DevConfigGray"/>
        </w:rPr>
      </w:pPr>
      <w:r w:rsidRPr="005D1DA6">
        <w:rPr>
          <w:rStyle w:val="DevConfigGray"/>
        </w:rPr>
        <w:t>!</w:t>
      </w:r>
    </w:p>
    <w:p w14:paraId="4DCC409B" w14:textId="77777777" w:rsidR="00B367BC" w:rsidRPr="005D1DA6" w:rsidRDefault="00B367BC">
      <w:pPr>
        <w:pStyle w:val="DevConfigs"/>
        <w:rPr>
          <w:rStyle w:val="DevConfigGray"/>
        </w:rPr>
      </w:pPr>
      <w:r w:rsidRPr="005D1DA6">
        <w:rPr>
          <w:rStyle w:val="DevConfigGray"/>
        </w:rPr>
        <w:t>interface FastEthernet0/22</w:t>
      </w:r>
    </w:p>
    <w:p w14:paraId="2FD74ED4" w14:textId="77777777" w:rsidR="00B367BC" w:rsidRPr="005D1DA6" w:rsidRDefault="00B367BC">
      <w:pPr>
        <w:pStyle w:val="DevConfigs"/>
        <w:rPr>
          <w:rStyle w:val="DevConfigGray"/>
        </w:rPr>
      </w:pPr>
      <w:r w:rsidRPr="005D1DA6">
        <w:rPr>
          <w:rStyle w:val="DevConfigGray"/>
        </w:rPr>
        <w:t xml:space="preserve"> shutdown</w:t>
      </w:r>
    </w:p>
    <w:p w14:paraId="71F7F0A8" w14:textId="77777777" w:rsidR="00B367BC" w:rsidRPr="005D1DA6" w:rsidRDefault="00B367BC">
      <w:pPr>
        <w:pStyle w:val="DevConfigs"/>
        <w:rPr>
          <w:rStyle w:val="DevConfigGray"/>
        </w:rPr>
      </w:pPr>
      <w:r w:rsidRPr="005D1DA6">
        <w:rPr>
          <w:rStyle w:val="DevConfigGray"/>
        </w:rPr>
        <w:t>!</w:t>
      </w:r>
    </w:p>
    <w:p w14:paraId="4FD84E79" w14:textId="77777777" w:rsidR="00B367BC" w:rsidRPr="005D1DA6" w:rsidRDefault="00B367BC">
      <w:pPr>
        <w:pStyle w:val="DevConfigs"/>
        <w:rPr>
          <w:rStyle w:val="DevConfigGray"/>
        </w:rPr>
      </w:pPr>
      <w:r w:rsidRPr="005D1DA6">
        <w:rPr>
          <w:rStyle w:val="DevConfigGray"/>
        </w:rPr>
        <w:t>interface FastEthernet0/23</w:t>
      </w:r>
    </w:p>
    <w:p w14:paraId="38475219" w14:textId="77777777" w:rsidR="00B367BC" w:rsidRPr="005D1DA6" w:rsidRDefault="00B367BC">
      <w:pPr>
        <w:pStyle w:val="DevConfigs"/>
        <w:rPr>
          <w:rStyle w:val="DevConfigGray"/>
        </w:rPr>
      </w:pPr>
      <w:r w:rsidRPr="005D1DA6">
        <w:rPr>
          <w:rStyle w:val="DevConfigGray"/>
        </w:rPr>
        <w:t xml:space="preserve"> switchport access </w:t>
      </w:r>
      <w:proofErr w:type="spellStart"/>
      <w:r w:rsidRPr="005D1DA6">
        <w:rPr>
          <w:rStyle w:val="DevConfigGray"/>
        </w:rPr>
        <w:t>vlan</w:t>
      </w:r>
      <w:proofErr w:type="spellEnd"/>
      <w:r w:rsidRPr="005D1DA6">
        <w:rPr>
          <w:rStyle w:val="DevConfigGray"/>
        </w:rPr>
        <w:t xml:space="preserve"> 2</w:t>
      </w:r>
    </w:p>
    <w:p w14:paraId="23255044" w14:textId="77777777" w:rsidR="00B367BC" w:rsidRPr="005D1DA6" w:rsidRDefault="00B367BC">
      <w:pPr>
        <w:pStyle w:val="DevConfigs"/>
        <w:rPr>
          <w:rStyle w:val="DevConfigGray"/>
        </w:rPr>
      </w:pPr>
      <w:r w:rsidRPr="005D1DA6">
        <w:rPr>
          <w:rStyle w:val="DevConfigGray"/>
        </w:rPr>
        <w:t xml:space="preserve"> switchport mode access</w:t>
      </w:r>
    </w:p>
    <w:p w14:paraId="6985099B" w14:textId="77777777" w:rsidR="00B367BC" w:rsidRPr="005D1DA6" w:rsidRDefault="00B367BC">
      <w:pPr>
        <w:pStyle w:val="DevConfigs"/>
        <w:rPr>
          <w:rStyle w:val="DevConfigGray"/>
        </w:rPr>
      </w:pPr>
      <w:r w:rsidRPr="005D1DA6">
        <w:rPr>
          <w:rStyle w:val="DevConfigGray"/>
        </w:rPr>
        <w:t xml:space="preserve"> </w:t>
      </w:r>
      <w:proofErr w:type="gramStart"/>
      <w:r w:rsidRPr="005D1DA6">
        <w:rPr>
          <w:rStyle w:val="DevConfigGray"/>
        </w:rPr>
        <w:t>spanning-tree</w:t>
      </w:r>
      <w:proofErr w:type="gramEnd"/>
      <w:r w:rsidRPr="005D1DA6">
        <w:rPr>
          <w:rStyle w:val="DevConfigGray"/>
        </w:rPr>
        <w:t xml:space="preserve"> </w:t>
      </w:r>
      <w:proofErr w:type="spellStart"/>
      <w:r w:rsidRPr="005D1DA6">
        <w:rPr>
          <w:rStyle w:val="DevConfigGray"/>
        </w:rPr>
        <w:t>portfast</w:t>
      </w:r>
      <w:proofErr w:type="spellEnd"/>
      <w:r w:rsidRPr="005D1DA6">
        <w:rPr>
          <w:rStyle w:val="DevConfigGray"/>
        </w:rPr>
        <w:t xml:space="preserve"> edge</w:t>
      </w:r>
    </w:p>
    <w:p w14:paraId="2FCE7566" w14:textId="77777777" w:rsidR="00B367BC" w:rsidRPr="005D1DA6" w:rsidRDefault="00B367BC">
      <w:pPr>
        <w:pStyle w:val="DevConfigs"/>
        <w:rPr>
          <w:rStyle w:val="DevConfigGray"/>
        </w:rPr>
      </w:pPr>
      <w:r w:rsidRPr="005D1DA6">
        <w:rPr>
          <w:rStyle w:val="DevConfigGray"/>
        </w:rPr>
        <w:t>!</w:t>
      </w:r>
    </w:p>
    <w:p w14:paraId="1E7A87B9" w14:textId="77777777" w:rsidR="00B367BC" w:rsidRPr="005D1DA6" w:rsidRDefault="00B367BC">
      <w:pPr>
        <w:pStyle w:val="DevConfigs"/>
        <w:rPr>
          <w:rStyle w:val="DevConfigGray"/>
        </w:rPr>
      </w:pPr>
      <w:r w:rsidRPr="005D1DA6">
        <w:rPr>
          <w:rStyle w:val="DevConfigGray"/>
        </w:rPr>
        <w:t>interface FastEthernet0/24</w:t>
      </w:r>
    </w:p>
    <w:p w14:paraId="5DB58A7D" w14:textId="77777777" w:rsidR="00B367BC" w:rsidRPr="005D1DA6" w:rsidRDefault="00B367BC">
      <w:pPr>
        <w:pStyle w:val="DevConfigs"/>
        <w:rPr>
          <w:rStyle w:val="DevConfigGray"/>
        </w:rPr>
      </w:pPr>
      <w:r w:rsidRPr="005D1DA6">
        <w:rPr>
          <w:rStyle w:val="DevConfigGray"/>
        </w:rPr>
        <w:t xml:space="preserve"> switchport access </w:t>
      </w:r>
      <w:proofErr w:type="spellStart"/>
      <w:r w:rsidRPr="005D1DA6">
        <w:rPr>
          <w:rStyle w:val="DevConfigGray"/>
        </w:rPr>
        <w:t>vlan</w:t>
      </w:r>
      <w:proofErr w:type="spellEnd"/>
      <w:r w:rsidRPr="005D1DA6">
        <w:rPr>
          <w:rStyle w:val="DevConfigGray"/>
        </w:rPr>
        <w:t xml:space="preserve"> 3</w:t>
      </w:r>
    </w:p>
    <w:p w14:paraId="188EC5CA" w14:textId="77777777" w:rsidR="00B367BC" w:rsidRPr="005D1DA6" w:rsidRDefault="00B367BC">
      <w:pPr>
        <w:pStyle w:val="DevConfigs"/>
        <w:rPr>
          <w:rStyle w:val="DevConfigGray"/>
        </w:rPr>
      </w:pPr>
      <w:r w:rsidRPr="005D1DA6">
        <w:rPr>
          <w:rStyle w:val="DevConfigGray"/>
        </w:rPr>
        <w:t xml:space="preserve"> switchport mode access</w:t>
      </w:r>
    </w:p>
    <w:p w14:paraId="38468AD5" w14:textId="77777777" w:rsidR="00B367BC" w:rsidRPr="005D1DA6" w:rsidRDefault="00B367BC">
      <w:pPr>
        <w:pStyle w:val="DevConfigs"/>
        <w:rPr>
          <w:rStyle w:val="DevConfigGray"/>
        </w:rPr>
      </w:pPr>
      <w:r w:rsidRPr="005D1DA6">
        <w:rPr>
          <w:rStyle w:val="DevConfigGray"/>
        </w:rPr>
        <w:t xml:space="preserve"> </w:t>
      </w:r>
      <w:proofErr w:type="gramStart"/>
      <w:r w:rsidRPr="005D1DA6">
        <w:rPr>
          <w:rStyle w:val="DevConfigGray"/>
        </w:rPr>
        <w:t>spanning-tree</w:t>
      </w:r>
      <w:proofErr w:type="gramEnd"/>
      <w:r w:rsidRPr="005D1DA6">
        <w:rPr>
          <w:rStyle w:val="DevConfigGray"/>
        </w:rPr>
        <w:t xml:space="preserve"> </w:t>
      </w:r>
      <w:proofErr w:type="spellStart"/>
      <w:r w:rsidRPr="005D1DA6">
        <w:rPr>
          <w:rStyle w:val="DevConfigGray"/>
        </w:rPr>
        <w:t>portfast</w:t>
      </w:r>
      <w:proofErr w:type="spellEnd"/>
      <w:r w:rsidRPr="005D1DA6">
        <w:rPr>
          <w:rStyle w:val="DevConfigGray"/>
        </w:rPr>
        <w:t xml:space="preserve"> edge</w:t>
      </w:r>
    </w:p>
    <w:p w14:paraId="0548ECEB" w14:textId="77777777" w:rsidR="00B367BC" w:rsidRPr="005D1DA6" w:rsidRDefault="00B367BC">
      <w:pPr>
        <w:pStyle w:val="DevConfigs"/>
        <w:rPr>
          <w:rStyle w:val="DevConfigGray"/>
        </w:rPr>
      </w:pPr>
      <w:r w:rsidRPr="005D1DA6">
        <w:rPr>
          <w:rStyle w:val="DevConfigGray"/>
        </w:rPr>
        <w:t>!</w:t>
      </w:r>
    </w:p>
    <w:p w14:paraId="59B59730" w14:textId="77777777" w:rsidR="00B367BC" w:rsidRPr="005D1DA6" w:rsidRDefault="00B367BC">
      <w:pPr>
        <w:pStyle w:val="DevConfigs"/>
        <w:rPr>
          <w:rStyle w:val="DevConfigGray"/>
        </w:rPr>
      </w:pPr>
      <w:r w:rsidRPr="005D1DA6">
        <w:rPr>
          <w:rStyle w:val="DevConfigGray"/>
        </w:rPr>
        <w:t>interface GigabitEthernet0/1</w:t>
      </w:r>
    </w:p>
    <w:p w14:paraId="2675DF89" w14:textId="77777777" w:rsidR="00B367BC" w:rsidRPr="005D1DA6" w:rsidRDefault="00B367BC">
      <w:pPr>
        <w:pStyle w:val="DevConfigs"/>
        <w:rPr>
          <w:rStyle w:val="DevConfigGray"/>
        </w:rPr>
      </w:pPr>
      <w:r w:rsidRPr="005D1DA6">
        <w:rPr>
          <w:rStyle w:val="DevConfigGray"/>
        </w:rPr>
        <w:t xml:space="preserve"> shutdown</w:t>
      </w:r>
    </w:p>
    <w:p w14:paraId="130D4F1B" w14:textId="77777777" w:rsidR="00B367BC" w:rsidRPr="005D1DA6" w:rsidRDefault="00B367BC">
      <w:pPr>
        <w:pStyle w:val="DevConfigs"/>
        <w:rPr>
          <w:rStyle w:val="DevConfigGray"/>
        </w:rPr>
      </w:pPr>
      <w:r w:rsidRPr="005D1DA6">
        <w:rPr>
          <w:rStyle w:val="DevConfigGray"/>
        </w:rPr>
        <w:t>!</w:t>
      </w:r>
    </w:p>
    <w:p w14:paraId="00A08B77" w14:textId="77777777" w:rsidR="00B367BC" w:rsidRPr="005D1DA6" w:rsidRDefault="00B367BC">
      <w:pPr>
        <w:pStyle w:val="DevConfigs"/>
        <w:rPr>
          <w:rStyle w:val="DevConfigGray"/>
        </w:rPr>
      </w:pPr>
      <w:r w:rsidRPr="005D1DA6">
        <w:rPr>
          <w:rStyle w:val="DevConfigGray"/>
        </w:rPr>
        <w:t>interface GigabitEthernet0/2</w:t>
      </w:r>
    </w:p>
    <w:p w14:paraId="2A1300BD" w14:textId="77777777" w:rsidR="00B367BC" w:rsidRPr="005D1DA6" w:rsidRDefault="00B367BC">
      <w:pPr>
        <w:pStyle w:val="DevConfigs"/>
        <w:rPr>
          <w:rStyle w:val="DevConfigGray"/>
        </w:rPr>
      </w:pPr>
      <w:r w:rsidRPr="005D1DA6">
        <w:rPr>
          <w:rStyle w:val="DevConfigGray"/>
        </w:rPr>
        <w:t xml:space="preserve"> shutdown</w:t>
      </w:r>
    </w:p>
    <w:p w14:paraId="36102875" w14:textId="77777777" w:rsidR="00B367BC" w:rsidRPr="005D1DA6" w:rsidRDefault="00B367BC">
      <w:pPr>
        <w:pStyle w:val="DevConfigs"/>
        <w:rPr>
          <w:rStyle w:val="DevConfigGray"/>
        </w:rPr>
      </w:pPr>
      <w:r w:rsidRPr="005D1DA6">
        <w:rPr>
          <w:rStyle w:val="DevConfigGray"/>
        </w:rPr>
        <w:t>!</w:t>
      </w:r>
    </w:p>
    <w:p w14:paraId="24ECCEA9" w14:textId="77777777" w:rsidR="00B367BC" w:rsidRPr="005D1DA6" w:rsidRDefault="00B367BC">
      <w:pPr>
        <w:pStyle w:val="DevConfigs"/>
        <w:rPr>
          <w:rStyle w:val="DevConfigGray"/>
        </w:rPr>
      </w:pPr>
      <w:r w:rsidRPr="005D1DA6">
        <w:rPr>
          <w:rStyle w:val="DevConfigGray"/>
        </w:rPr>
        <w:t>interface Vlan1</w:t>
      </w:r>
    </w:p>
    <w:p w14:paraId="2BC0E364" w14:textId="77777777" w:rsidR="00B367BC" w:rsidRPr="005D1DA6" w:rsidRDefault="00B367BC">
      <w:pPr>
        <w:pStyle w:val="DevConfigs"/>
        <w:rPr>
          <w:rStyle w:val="DevConfigGray"/>
        </w:rPr>
      </w:pPr>
      <w:r w:rsidRPr="005D1DA6">
        <w:rPr>
          <w:rStyle w:val="DevConfigGray"/>
        </w:rPr>
        <w:t xml:space="preserve"> no </w:t>
      </w:r>
      <w:proofErr w:type="spellStart"/>
      <w:r w:rsidRPr="005D1DA6">
        <w:rPr>
          <w:rStyle w:val="DevConfigGray"/>
        </w:rPr>
        <w:t>ip</w:t>
      </w:r>
      <w:proofErr w:type="spellEnd"/>
      <w:r w:rsidRPr="005D1DA6">
        <w:rPr>
          <w:rStyle w:val="DevConfigGray"/>
        </w:rPr>
        <w:t xml:space="preserve"> address</w:t>
      </w:r>
    </w:p>
    <w:p w14:paraId="21E03D6F" w14:textId="77777777" w:rsidR="00B367BC" w:rsidRPr="005D1DA6" w:rsidRDefault="00B367BC">
      <w:pPr>
        <w:pStyle w:val="DevConfigs"/>
        <w:rPr>
          <w:rStyle w:val="DevConfigGray"/>
        </w:rPr>
      </w:pPr>
      <w:r w:rsidRPr="005D1DA6">
        <w:rPr>
          <w:rStyle w:val="DevConfigGray"/>
        </w:rPr>
        <w:t xml:space="preserve"> shutdown</w:t>
      </w:r>
    </w:p>
    <w:p w14:paraId="32A19774" w14:textId="77777777" w:rsidR="00B367BC" w:rsidRPr="005D1DA6" w:rsidRDefault="00B367BC">
      <w:pPr>
        <w:pStyle w:val="DevConfigs"/>
        <w:rPr>
          <w:rStyle w:val="DevConfigGray"/>
        </w:rPr>
      </w:pPr>
      <w:r w:rsidRPr="005D1DA6">
        <w:rPr>
          <w:rStyle w:val="DevConfigGray"/>
        </w:rPr>
        <w:t>!</w:t>
      </w:r>
    </w:p>
    <w:p w14:paraId="7C3C0598" w14:textId="77777777" w:rsidR="00B367BC" w:rsidRPr="005D1DA6" w:rsidRDefault="00B367BC">
      <w:pPr>
        <w:pStyle w:val="DevConfigs"/>
        <w:rPr>
          <w:rStyle w:val="DevConfigGray"/>
        </w:rPr>
      </w:pPr>
      <w:r w:rsidRPr="005D1DA6">
        <w:rPr>
          <w:rStyle w:val="DevConfigGray"/>
        </w:rPr>
        <w:t>interface Vlan2</w:t>
      </w:r>
    </w:p>
    <w:p w14:paraId="25AF8ADC" w14:textId="77777777" w:rsidR="00B367BC" w:rsidRPr="005D1DA6" w:rsidRDefault="00B367BC">
      <w:pPr>
        <w:pStyle w:val="DevConfigs"/>
        <w:rPr>
          <w:rStyle w:val="DevConfigGray"/>
        </w:rPr>
      </w:pPr>
      <w:r w:rsidRPr="005D1DA6">
        <w:rPr>
          <w:rStyle w:val="DevConfigGray"/>
        </w:rPr>
        <w:t xml:space="preserve"> </w:t>
      </w:r>
      <w:proofErr w:type="spellStart"/>
      <w:r w:rsidRPr="005D1DA6">
        <w:rPr>
          <w:rStyle w:val="DevConfigGray"/>
        </w:rPr>
        <w:t>ip</w:t>
      </w:r>
      <w:proofErr w:type="spellEnd"/>
      <w:r w:rsidRPr="005D1DA6">
        <w:rPr>
          <w:rStyle w:val="DevConfigGray"/>
        </w:rPr>
        <w:t xml:space="preserve"> address 10.0.2.3 255.255.255.0</w:t>
      </w:r>
    </w:p>
    <w:p w14:paraId="5A6EF076" w14:textId="77777777" w:rsidR="00B367BC" w:rsidRPr="005D1DA6" w:rsidRDefault="00B367BC">
      <w:pPr>
        <w:pStyle w:val="DevConfigs"/>
        <w:rPr>
          <w:rStyle w:val="DevConfigGray"/>
        </w:rPr>
      </w:pPr>
      <w:r w:rsidRPr="005D1DA6">
        <w:rPr>
          <w:rStyle w:val="DevConfigGray"/>
        </w:rPr>
        <w:t xml:space="preserve"> ipv6 address FE</w:t>
      </w:r>
      <w:proofErr w:type="gramStart"/>
      <w:r w:rsidRPr="005D1DA6">
        <w:rPr>
          <w:rStyle w:val="DevConfigGray"/>
        </w:rPr>
        <w:t>80::</w:t>
      </w:r>
      <w:proofErr w:type="gramEnd"/>
      <w:r w:rsidRPr="005D1DA6">
        <w:rPr>
          <w:rStyle w:val="DevConfigGray"/>
        </w:rPr>
        <w:t>A1:1 link-local</w:t>
      </w:r>
    </w:p>
    <w:p w14:paraId="6D0BD733" w14:textId="77777777" w:rsidR="00B367BC" w:rsidRPr="005D1DA6" w:rsidRDefault="00B367BC">
      <w:pPr>
        <w:pStyle w:val="DevConfigs"/>
        <w:rPr>
          <w:rStyle w:val="DevConfigGray"/>
        </w:rPr>
      </w:pPr>
      <w:r w:rsidRPr="005D1DA6">
        <w:rPr>
          <w:rStyle w:val="DevConfigGray"/>
        </w:rPr>
        <w:t xml:space="preserve"> ipv6 address 2001:DB</w:t>
      </w:r>
      <w:proofErr w:type="gramStart"/>
      <w:r w:rsidRPr="005D1DA6">
        <w:rPr>
          <w:rStyle w:val="DevConfigGray"/>
        </w:rPr>
        <w:t>8:ACAD</w:t>
      </w:r>
      <w:proofErr w:type="gramEnd"/>
      <w:r w:rsidRPr="005D1DA6">
        <w:rPr>
          <w:rStyle w:val="DevConfigGray"/>
        </w:rPr>
        <w:t>:2::3/64</w:t>
      </w:r>
    </w:p>
    <w:p w14:paraId="7A4BB4C9" w14:textId="77777777" w:rsidR="00B367BC" w:rsidRPr="005D1DA6" w:rsidRDefault="00B367BC">
      <w:pPr>
        <w:pStyle w:val="DevConfigs"/>
        <w:rPr>
          <w:rStyle w:val="DevConfigGray"/>
        </w:rPr>
      </w:pPr>
      <w:r w:rsidRPr="005D1DA6">
        <w:rPr>
          <w:rStyle w:val="DevConfigGray"/>
        </w:rPr>
        <w:t>!</w:t>
      </w:r>
    </w:p>
    <w:p w14:paraId="45638D90" w14:textId="77777777" w:rsidR="00B367BC" w:rsidRPr="005D1DA6" w:rsidRDefault="00B367BC">
      <w:pPr>
        <w:pStyle w:val="DevConfigs"/>
        <w:rPr>
          <w:rStyle w:val="DevConfigGray"/>
        </w:rPr>
      </w:pPr>
      <w:proofErr w:type="spellStart"/>
      <w:r w:rsidRPr="005D1DA6">
        <w:rPr>
          <w:rStyle w:val="DevConfigGray"/>
        </w:rPr>
        <w:t>ip</w:t>
      </w:r>
      <w:proofErr w:type="spellEnd"/>
      <w:r w:rsidRPr="005D1DA6">
        <w:rPr>
          <w:rStyle w:val="DevConfigGray"/>
        </w:rPr>
        <w:t xml:space="preserve"> default-gateway 10.0.2.254</w:t>
      </w:r>
    </w:p>
    <w:p w14:paraId="173AA19C" w14:textId="77777777" w:rsidR="00B367BC" w:rsidRPr="005D1DA6" w:rsidRDefault="00B367BC">
      <w:pPr>
        <w:pStyle w:val="DevConfigs"/>
        <w:rPr>
          <w:rStyle w:val="DevConfigGray"/>
        </w:rPr>
      </w:pPr>
      <w:proofErr w:type="spellStart"/>
      <w:r w:rsidRPr="005D1DA6">
        <w:rPr>
          <w:rStyle w:val="DevConfigGray"/>
        </w:rPr>
        <w:lastRenderedPageBreak/>
        <w:t>ip</w:t>
      </w:r>
      <w:proofErr w:type="spellEnd"/>
      <w:r w:rsidRPr="005D1DA6">
        <w:rPr>
          <w:rStyle w:val="DevConfigGray"/>
        </w:rPr>
        <w:t xml:space="preserve"> http server</w:t>
      </w:r>
    </w:p>
    <w:p w14:paraId="3F569E69" w14:textId="77777777" w:rsidR="00B367BC" w:rsidRPr="005D1DA6" w:rsidRDefault="00B367BC">
      <w:pPr>
        <w:pStyle w:val="DevConfigs"/>
        <w:rPr>
          <w:rStyle w:val="DevConfigGray"/>
        </w:rPr>
      </w:pPr>
      <w:proofErr w:type="spellStart"/>
      <w:r w:rsidRPr="005D1DA6">
        <w:rPr>
          <w:rStyle w:val="DevConfigGray"/>
        </w:rPr>
        <w:t>ip</w:t>
      </w:r>
      <w:proofErr w:type="spellEnd"/>
      <w:r w:rsidRPr="005D1DA6">
        <w:rPr>
          <w:rStyle w:val="DevConfigGray"/>
        </w:rPr>
        <w:t xml:space="preserve"> http </w:t>
      </w:r>
      <w:proofErr w:type="gramStart"/>
      <w:r w:rsidRPr="005D1DA6">
        <w:rPr>
          <w:rStyle w:val="DevConfigGray"/>
        </w:rPr>
        <w:t>secure-server</w:t>
      </w:r>
      <w:proofErr w:type="gramEnd"/>
    </w:p>
    <w:p w14:paraId="41FEC85B" w14:textId="040D2A62" w:rsidR="00B367BC" w:rsidRPr="005D1DA6" w:rsidRDefault="00B367BC">
      <w:pPr>
        <w:pStyle w:val="DevConfigs"/>
        <w:rPr>
          <w:rStyle w:val="DevConfigGray"/>
        </w:rPr>
      </w:pPr>
      <w:r w:rsidRPr="005D1DA6">
        <w:rPr>
          <w:rStyle w:val="DevConfigGray"/>
        </w:rPr>
        <w:t>!</w:t>
      </w:r>
    </w:p>
    <w:p w14:paraId="66593561" w14:textId="77777777" w:rsidR="00B367BC" w:rsidRPr="005D1DA6" w:rsidRDefault="00B367BC">
      <w:pPr>
        <w:pStyle w:val="DevConfigs"/>
        <w:rPr>
          <w:rStyle w:val="DevConfigGray"/>
        </w:rPr>
      </w:pPr>
      <w:r w:rsidRPr="005D1DA6">
        <w:rPr>
          <w:rStyle w:val="DevConfigGray"/>
        </w:rPr>
        <w:t xml:space="preserve">banner </w:t>
      </w:r>
      <w:proofErr w:type="spellStart"/>
      <w:r w:rsidRPr="005D1DA6">
        <w:rPr>
          <w:rStyle w:val="DevConfigGray"/>
        </w:rPr>
        <w:t>motd</w:t>
      </w:r>
      <w:proofErr w:type="spellEnd"/>
      <w:r w:rsidRPr="005D1DA6">
        <w:rPr>
          <w:rStyle w:val="DevConfigGray"/>
        </w:rPr>
        <w:t xml:space="preserve"> ^C A1, Implement IP SLA ^C</w:t>
      </w:r>
    </w:p>
    <w:p w14:paraId="0761C0C7" w14:textId="77777777" w:rsidR="00B367BC" w:rsidRPr="005D1DA6" w:rsidRDefault="00B367BC">
      <w:pPr>
        <w:pStyle w:val="DevConfigs"/>
        <w:rPr>
          <w:rStyle w:val="DevConfigGray"/>
        </w:rPr>
      </w:pPr>
      <w:r w:rsidRPr="005D1DA6">
        <w:rPr>
          <w:rStyle w:val="DevConfigGray"/>
        </w:rPr>
        <w:t>!</w:t>
      </w:r>
    </w:p>
    <w:p w14:paraId="4C2D5368" w14:textId="77777777" w:rsidR="00B367BC" w:rsidRPr="005D1DA6" w:rsidRDefault="00B367BC">
      <w:pPr>
        <w:pStyle w:val="DevConfigs"/>
        <w:rPr>
          <w:rStyle w:val="DevConfigGray"/>
        </w:rPr>
      </w:pPr>
      <w:r w:rsidRPr="005D1DA6">
        <w:rPr>
          <w:rStyle w:val="DevConfigGray"/>
        </w:rPr>
        <w:t>line con 0</w:t>
      </w:r>
    </w:p>
    <w:p w14:paraId="01E590B4" w14:textId="77777777" w:rsidR="00B367BC" w:rsidRPr="005D1DA6" w:rsidRDefault="00B367BC">
      <w:pPr>
        <w:pStyle w:val="DevConfigs"/>
        <w:rPr>
          <w:rStyle w:val="DevConfigGray"/>
        </w:rPr>
      </w:pPr>
      <w:r w:rsidRPr="005D1DA6">
        <w:rPr>
          <w:rStyle w:val="DevConfigGray"/>
        </w:rPr>
        <w:t xml:space="preserve"> exec-timeout 0 0</w:t>
      </w:r>
    </w:p>
    <w:p w14:paraId="5EED0DA6" w14:textId="77777777" w:rsidR="00B367BC" w:rsidRPr="005D1DA6" w:rsidRDefault="00B367BC">
      <w:pPr>
        <w:pStyle w:val="DevConfigs"/>
        <w:rPr>
          <w:rStyle w:val="DevConfigGray"/>
        </w:rPr>
      </w:pPr>
      <w:r w:rsidRPr="005D1DA6">
        <w:rPr>
          <w:rStyle w:val="DevConfigGray"/>
        </w:rPr>
        <w:t xml:space="preserve"> logging synchronous</w:t>
      </w:r>
    </w:p>
    <w:p w14:paraId="4731855A" w14:textId="77777777" w:rsidR="00B367BC" w:rsidRPr="005D1DA6" w:rsidRDefault="00B367BC">
      <w:pPr>
        <w:pStyle w:val="DevConfigs"/>
        <w:rPr>
          <w:rStyle w:val="DevConfigGray"/>
        </w:rPr>
      </w:pPr>
      <w:r w:rsidRPr="005D1DA6">
        <w:rPr>
          <w:rStyle w:val="DevConfigGray"/>
        </w:rPr>
        <w:t xml:space="preserve">line </w:t>
      </w:r>
      <w:proofErr w:type="spellStart"/>
      <w:r w:rsidRPr="005D1DA6">
        <w:rPr>
          <w:rStyle w:val="DevConfigGray"/>
        </w:rPr>
        <w:t>vty</w:t>
      </w:r>
      <w:proofErr w:type="spellEnd"/>
      <w:r w:rsidRPr="005D1DA6">
        <w:rPr>
          <w:rStyle w:val="DevConfigGray"/>
        </w:rPr>
        <w:t xml:space="preserve"> 0 4</w:t>
      </w:r>
    </w:p>
    <w:p w14:paraId="51D5BBB0" w14:textId="77777777" w:rsidR="00B367BC" w:rsidRPr="005D1DA6" w:rsidRDefault="00B367BC">
      <w:pPr>
        <w:pStyle w:val="DevConfigs"/>
        <w:rPr>
          <w:rStyle w:val="DevConfigGray"/>
        </w:rPr>
      </w:pPr>
      <w:r w:rsidRPr="005D1DA6">
        <w:rPr>
          <w:rStyle w:val="DevConfigGray"/>
        </w:rPr>
        <w:t xml:space="preserve"> exec-timeout 0 0</w:t>
      </w:r>
    </w:p>
    <w:p w14:paraId="0F8E41A8" w14:textId="77777777" w:rsidR="00B367BC" w:rsidRPr="005D1DA6" w:rsidRDefault="00B367BC">
      <w:pPr>
        <w:pStyle w:val="DevConfigs"/>
        <w:rPr>
          <w:rStyle w:val="DevConfigGray"/>
        </w:rPr>
      </w:pPr>
      <w:r w:rsidRPr="005D1DA6">
        <w:rPr>
          <w:rStyle w:val="DevConfigGray"/>
        </w:rPr>
        <w:t xml:space="preserve"> privilege level 15</w:t>
      </w:r>
    </w:p>
    <w:p w14:paraId="5F798107" w14:textId="77777777" w:rsidR="00B367BC" w:rsidRPr="005D1DA6" w:rsidRDefault="00B367BC">
      <w:pPr>
        <w:pStyle w:val="DevConfigs"/>
        <w:rPr>
          <w:rStyle w:val="DevConfigGray"/>
        </w:rPr>
      </w:pPr>
      <w:r w:rsidRPr="005D1DA6">
        <w:rPr>
          <w:rStyle w:val="DevConfigGray"/>
        </w:rPr>
        <w:t xml:space="preserve"> password cisco123</w:t>
      </w:r>
    </w:p>
    <w:p w14:paraId="5357CFD2" w14:textId="77777777" w:rsidR="00B367BC" w:rsidRPr="005D1DA6" w:rsidRDefault="00B367BC">
      <w:pPr>
        <w:pStyle w:val="DevConfigs"/>
        <w:rPr>
          <w:rStyle w:val="DevConfigGray"/>
        </w:rPr>
      </w:pPr>
      <w:r w:rsidRPr="005D1DA6">
        <w:rPr>
          <w:rStyle w:val="DevConfigGray"/>
        </w:rPr>
        <w:t xml:space="preserve"> logging synchronous</w:t>
      </w:r>
    </w:p>
    <w:p w14:paraId="6ACC82CE" w14:textId="77777777" w:rsidR="00B367BC" w:rsidRPr="005D1DA6" w:rsidRDefault="00B367BC">
      <w:pPr>
        <w:pStyle w:val="DevConfigs"/>
        <w:rPr>
          <w:rStyle w:val="DevConfigGray"/>
        </w:rPr>
      </w:pPr>
      <w:r w:rsidRPr="005D1DA6">
        <w:rPr>
          <w:rStyle w:val="DevConfigGray"/>
        </w:rPr>
        <w:t xml:space="preserve"> login</w:t>
      </w:r>
    </w:p>
    <w:p w14:paraId="42C2F8AB" w14:textId="77777777" w:rsidR="00B367BC" w:rsidRPr="005D1DA6" w:rsidRDefault="00B367BC">
      <w:pPr>
        <w:pStyle w:val="DevConfigs"/>
        <w:rPr>
          <w:rStyle w:val="DevConfigGray"/>
        </w:rPr>
      </w:pPr>
      <w:r w:rsidRPr="005D1DA6">
        <w:rPr>
          <w:rStyle w:val="DevConfigGray"/>
        </w:rPr>
        <w:t xml:space="preserve">line </w:t>
      </w:r>
      <w:proofErr w:type="spellStart"/>
      <w:r w:rsidRPr="005D1DA6">
        <w:rPr>
          <w:rStyle w:val="DevConfigGray"/>
        </w:rPr>
        <w:t>vty</w:t>
      </w:r>
      <w:proofErr w:type="spellEnd"/>
      <w:r w:rsidRPr="005D1DA6">
        <w:rPr>
          <w:rStyle w:val="DevConfigGray"/>
        </w:rPr>
        <w:t xml:space="preserve"> 5 15</w:t>
      </w:r>
    </w:p>
    <w:p w14:paraId="4CCA9E3F" w14:textId="77777777" w:rsidR="00B367BC" w:rsidRPr="005D1DA6" w:rsidRDefault="00B367BC">
      <w:pPr>
        <w:pStyle w:val="DevConfigs"/>
        <w:rPr>
          <w:rStyle w:val="DevConfigGray"/>
        </w:rPr>
      </w:pPr>
      <w:r w:rsidRPr="005D1DA6">
        <w:rPr>
          <w:rStyle w:val="DevConfigGray"/>
        </w:rPr>
        <w:t xml:space="preserve"> login</w:t>
      </w:r>
    </w:p>
    <w:p w14:paraId="1425C6D5" w14:textId="77777777" w:rsidR="00B367BC" w:rsidRPr="005D1DA6" w:rsidRDefault="00B367BC">
      <w:pPr>
        <w:pStyle w:val="DevConfigs"/>
        <w:rPr>
          <w:rStyle w:val="DevConfigGray"/>
        </w:rPr>
      </w:pPr>
      <w:r w:rsidRPr="005D1DA6">
        <w:rPr>
          <w:rStyle w:val="DevConfigGray"/>
        </w:rPr>
        <w:t>!</w:t>
      </w:r>
    </w:p>
    <w:p w14:paraId="25BFF7BC" w14:textId="6BF0BDFF" w:rsidR="00C162C0" w:rsidRPr="005D1DA6" w:rsidRDefault="00B367BC" w:rsidP="005D1DA6">
      <w:pPr>
        <w:pStyle w:val="DevConfigs"/>
        <w:rPr>
          <w:rStyle w:val="DevConfigGray"/>
        </w:rPr>
      </w:pPr>
      <w:r w:rsidRPr="005D1DA6">
        <w:rPr>
          <w:rStyle w:val="DevConfigGray"/>
        </w:rPr>
        <w:t>end</w:t>
      </w:r>
    </w:p>
    <w:sectPr w:rsidR="00C162C0" w:rsidRPr="005D1DA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0BB2A" w14:textId="77777777" w:rsidR="0064490D" w:rsidRDefault="0064490D" w:rsidP="00710659">
      <w:pPr>
        <w:spacing w:after="0" w:line="240" w:lineRule="auto"/>
      </w:pPr>
      <w:r>
        <w:separator/>
      </w:r>
    </w:p>
    <w:p w14:paraId="06292F3A" w14:textId="77777777" w:rsidR="0064490D" w:rsidRDefault="0064490D"/>
  </w:endnote>
  <w:endnote w:type="continuationSeparator" w:id="0">
    <w:p w14:paraId="6B2765CB" w14:textId="77777777" w:rsidR="0064490D" w:rsidRDefault="0064490D" w:rsidP="00710659">
      <w:pPr>
        <w:spacing w:after="0" w:line="240" w:lineRule="auto"/>
      </w:pPr>
      <w:r>
        <w:continuationSeparator/>
      </w:r>
    </w:p>
    <w:p w14:paraId="6178FB61" w14:textId="77777777" w:rsidR="0064490D" w:rsidRDefault="006449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3ADFD" w14:textId="6DFBBCFE" w:rsidR="0073435D" w:rsidRPr="00882B63" w:rsidRDefault="0073435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5A098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FA773" w14:textId="383297BE" w:rsidR="0073435D" w:rsidRDefault="0073435D" w:rsidP="005D1DA6">
    <w:pPr>
      <w:pStyle w:val="Foote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5A098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2B42C" w14:textId="77777777" w:rsidR="0064490D" w:rsidRDefault="0064490D" w:rsidP="00710659">
      <w:pPr>
        <w:spacing w:after="0" w:line="240" w:lineRule="auto"/>
      </w:pPr>
      <w:r>
        <w:separator/>
      </w:r>
    </w:p>
    <w:p w14:paraId="1736C125" w14:textId="77777777" w:rsidR="0064490D" w:rsidRDefault="0064490D"/>
  </w:footnote>
  <w:footnote w:type="continuationSeparator" w:id="0">
    <w:p w14:paraId="4F420CB8" w14:textId="77777777" w:rsidR="0064490D" w:rsidRDefault="0064490D" w:rsidP="00710659">
      <w:pPr>
        <w:spacing w:after="0" w:line="240" w:lineRule="auto"/>
      </w:pPr>
      <w:r>
        <w:continuationSeparator/>
      </w:r>
    </w:p>
    <w:p w14:paraId="33EEC8C2" w14:textId="77777777" w:rsidR="0064490D" w:rsidRDefault="006449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A634B980744485BBB4AEAC3183A45BB"/>
      </w:placeholder>
      <w:dataBinding w:prefixMappings="xmlns:ns0='http://purl.org/dc/elements/1.1/' xmlns:ns1='http://schemas.openxmlformats.org/package/2006/metadata/core-properties' " w:xpath="/ns1:coreProperties[1]/ns0:title[1]" w:storeItemID="{6C3C8BC8-F283-45AE-878A-BAB7291924A1}"/>
      <w:text/>
    </w:sdtPr>
    <w:sdtContent>
      <w:p w14:paraId="65C6D697" w14:textId="67503283" w:rsidR="0073435D" w:rsidRDefault="0073435D" w:rsidP="008402F2">
        <w:pPr>
          <w:pStyle w:val="PageHead"/>
        </w:pPr>
        <w:r>
          <w:t>Lab - Implement IP SLA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02656" w14:textId="77777777" w:rsidR="0073435D" w:rsidRDefault="0073435D" w:rsidP="006C3FCF">
    <w:pPr>
      <w:ind w:left="-288"/>
    </w:pPr>
    <w:r>
      <w:rPr>
        <w:noProof/>
      </w:rPr>
      <w:drawing>
        <wp:inline distT="0" distB="0" distL="0" distR="0" wp14:anchorId="4C6DFD92" wp14:editId="32A59F3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953484B"/>
    <w:multiLevelType w:val="multilevel"/>
    <w:tmpl w:val="2100868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2"/>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19"/>
  </w:num>
  <w:num w:numId="12">
    <w:abstractNumId w:val="12"/>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1"/>
  </w:num>
  <w:num w:numId="17">
    <w:abstractNumId w:val="21"/>
  </w:num>
  <w:num w:numId="18">
    <w:abstractNumId w:val="18"/>
  </w:num>
  <w:num w:numId="19">
    <w:abstractNumId w:val="10"/>
  </w:num>
  <w:num w:numId="20">
    <w:abstractNumId w:val="13"/>
  </w:num>
  <w:num w:numId="21">
    <w:abstractNumId w:val="3"/>
  </w:num>
  <w:num w:numId="22">
    <w:abstractNumId w:val="9"/>
  </w:num>
  <w:num w:numId="23">
    <w:abstractNumId w:val="17"/>
  </w:num>
  <w:num w:numId="24">
    <w:abstractNumId w:val="1"/>
  </w:num>
  <w:num w:numId="25">
    <w:abstractNumId w:val="15"/>
  </w:num>
  <w:num w:numId="26">
    <w:abstractNumId w:val="12"/>
  </w:num>
  <w:num w:numId="27">
    <w:abstractNumId w:val="7"/>
  </w:num>
  <w:num w:numId="28">
    <w:abstractNumId w:val="20"/>
  </w:num>
  <w:num w:numId="29">
    <w:abstractNumId w:val="16"/>
  </w:num>
  <w:num w:numId="3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4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7DD"/>
    <w:rsid w:val="000C6E6E"/>
    <w:rsid w:val="000C7B7D"/>
    <w:rsid w:val="000D55B4"/>
    <w:rsid w:val="000E65F0"/>
    <w:rsid w:val="000E7804"/>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0B7A"/>
    <w:rsid w:val="001710C0"/>
    <w:rsid w:val="00172AFB"/>
    <w:rsid w:val="001772B8"/>
    <w:rsid w:val="00177B76"/>
    <w:rsid w:val="00180FBF"/>
    <w:rsid w:val="001813C3"/>
    <w:rsid w:val="00182CF4"/>
    <w:rsid w:val="001866DD"/>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D72"/>
    <w:rsid w:val="001F643A"/>
    <w:rsid w:val="001F7DD8"/>
    <w:rsid w:val="00201928"/>
    <w:rsid w:val="00203994"/>
    <w:rsid w:val="00203E26"/>
    <w:rsid w:val="0020449C"/>
    <w:rsid w:val="002113B8"/>
    <w:rsid w:val="002135C7"/>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7066"/>
    <w:rsid w:val="002C04C4"/>
    <w:rsid w:val="002C090C"/>
    <w:rsid w:val="002C1243"/>
    <w:rsid w:val="002C1815"/>
    <w:rsid w:val="002C475E"/>
    <w:rsid w:val="002C6AD6"/>
    <w:rsid w:val="002D6C2A"/>
    <w:rsid w:val="002D7A86"/>
    <w:rsid w:val="002E1BBE"/>
    <w:rsid w:val="002F45FF"/>
    <w:rsid w:val="002F66D3"/>
    <w:rsid w:val="002F6D17"/>
    <w:rsid w:val="00302887"/>
    <w:rsid w:val="003056EB"/>
    <w:rsid w:val="003071FF"/>
    <w:rsid w:val="00310652"/>
    <w:rsid w:val="00311065"/>
    <w:rsid w:val="0031371D"/>
    <w:rsid w:val="0031789F"/>
    <w:rsid w:val="00320788"/>
    <w:rsid w:val="003233A3"/>
    <w:rsid w:val="00331466"/>
    <w:rsid w:val="00334C33"/>
    <w:rsid w:val="0034218C"/>
    <w:rsid w:val="0034455D"/>
    <w:rsid w:val="0034604B"/>
    <w:rsid w:val="00346D17"/>
    <w:rsid w:val="00347972"/>
    <w:rsid w:val="00350A0F"/>
    <w:rsid w:val="0035469B"/>
    <w:rsid w:val="003559CC"/>
    <w:rsid w:val="00355D4B"/>
    <w:rsid w:val="003569D7"/>
    <w:rsid w:val="003608AC"/>
    <w:rsid w:val="00363A23"/>
    <w:rsid w:val="0036440C"/>
    <w:rsid w:val="0036465A"/>
    <w:rsid w:val="003743B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6F9C"/>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6F8A"/>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5C28"/>
    <w:rsid w:val="00570A65"/>
    <w:rsid w:val="0057400A"/>
    <w:rsid w:val="005762B1"/>
    <w:rsid w:val="00580456"/>
    <w:rsid w:val="00580E73"/>
    <w:rsid w:val="00592329"/>
    <w:rsid w:val="00593386"/>
    <w:rsid w:val="00596998"/>
    <w:rsid w:val="0059790F"/>
    <w:rsid w:val="005A0986"/>
    <w:rsid w:val="005A6E62"/>
    <w:rsid w:val="005B2FB3"/>
    <w:rsid w:val="005C6DE5"/>
    <w:rsid w:val="005D1DA6"/>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3D5"/>
    <w:rsid w:val="006131CE"/>
    <w:rsid w:val="0061336B"/>
    <w:rsid w:val="00617D6E"/>
    <w:rsid w:val="00620ED5"/>
    <w:rsid w:val="00622D61"/>
    <w:rsid w:val="00624198"/>
    <w:rsid w:val="00636C28"/>
    <w:rsid w:val="006428E5"/>
    <w:rsid w:val="0064490D"/>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5435"/>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435D"/>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C54"/>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463"/>
    <w:rsid w:val="008F340F"/>
    <w:rsid w:val="0090226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139"/>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16EF3"/>
    <w:rsid w:val="00A21211"/>
    <w:rsid w:val="00A30F8A"/>
    <w:rsid w:val="00A33890"/>
    <w:rsid w:val="00A34E7F"/>
    <w:rsid w:val="00A46F0A"/>
    <w:rsid w:val="00A46F25"/>
    <w:rsid w:val="00A47CC2"/>
    <w:rsid w:val="00A502BA"/>
    <w:rsid w:val="00A53C31"/>
    <w:rsid w:val="00A60146"/>
    <w:rsid w:val="00A601A9"/>
    <w:rsid w:val="00A60F6F"/>
    <w:rsid w:val="00A622C4"/>
    <w:rsid w:val="00A6283D"/>
    <w:rsid w:val="00A676FF"/>
    <w:rsid w:val="00A67B9D"/>
    <w:rsid w:val="00A73EBA"/>
    <w:rsid w:val="00A754B4"/>
    <w:rsid w:val="00A76665"/>
    <w:rsid w:val="00A76749"/>
    <w:rsid w:val="00A807C1"/>
    <w:rsid w:val="00A82658"/>
    <w:rsid w:val="00A83374"/>
    <w:rsid w:val="00A96172"/>
    <w:rsid w:val="00A96D52"/>
    <w:rsid w:val="00A97C5F"/>
    <w:rsid w:val="00AA1110"/>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E7425"/>
    <w:rsid w:val="00AE7F31"/>
    <w:rsid w:val="00AF7ACC"/>
    <w:rsid w:val="00B00914"/>
    <w:rsid w:val="00B01241"/>
    <w:rsid w:val="00B02A8E"/>
    <w:rsid w:val="00B052EE"/>
    <w:rsid w:val="00B1081F"/>
    <w:rsid w:val="00B15713"/>
    <w:rsid w:val="00B2496B"/>
    <w:rsid w:val="00B27499"/>
    <w:rsid w:val="00B3010D"/>
    <w:rsid w:val="00B35151"/>
    <w:rsid w:val="00B367BC"/>
    <w:rsid w:val="00B433F2"/>
    <w:rsid w:val="00B458E8"/>
    <w:rsid w:val="00B47940"/>
    <w:rsid w:val="00B5397B"/>
    <w:rsid w:val="00B53EE9"/>
    <w:rsid w:val="00B565F6"/>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2E4E"/>
    <w:rsid w:val="00C351B8"/>
    <w:rsid w:val="00C35620"/>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6F49"/>
    <w:rsid w:val="00CF7733"/>
    <w:rsid w:val="00CF791A"/>
    <w:rsid w:val="00D00513"/>
    <w:rsid w:val="00D00D7D"/>
    <w:rsid w:val="00D030AE"/>
    <w:rsid w:val="00D139C8"/>
    <w:rsid w:val="00D17F81"/>
    <w:rsid w:val="00D26154"/>
    <w:rsid w:val="00D2758C"/>
    <w:rsid w:val="00D275CA"/>
    <w:rsid w:val="00D2789B"/>
    <w:rsid w:val="00D32337"/>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FF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E8A"/>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0B6C"/>
    <w:rsid w:val="00ED2EA2"/>
    <w:rsid w:val="00ED41E8"/>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A7784"/>
  <w15:docId w15:val="{7E017BF5-EF91-4F5C-B9E0-FB0C2D10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A16EF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E1BB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SubStepAlpha"/>
    <w:qFormat/>
    <w:rsid w:val="00A76665"/>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A3FF0"/>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BodyText1">
    <w:name w:val="Body Text1"/>
    <w:basedOn w:val="Normal"/>
    <w:qFormat/>
    <w:rsid w:val="00B367BC"/>
    <w:pPr>
      <w:spacing w:line="240" w:lineRule="auto"/>
    </w:pPr>
    <w:rPr>
      <w:sz w:val="20"/>
    </w:rPr>
  </w:style>
  <w:style w:type="paragraph" w:styleId="ListParagraph">
    <w:name w:val="List Paragraph"/>
    <w:basedOn w:val="Normal"/>
    <w:uiPriority w:val="34"/>
    <w:unhideWhenUsed/>
    <w:qFormat/>
    <w:rsid w:val="00B367BC"/>
    <w:pPr>
      <w:ind w:left="720"/>
    </w:pPr>
  </w:style>
  <w:style w:type="paragraph" w:styleId="Revision">
    <w:name w:val="Revision"/>
    <w:hidden/>
    <w:uiPriority w:val="99"/>
    <w:semiHidden/>
    <w:rsid w:val="00B367BC"/>
    <w:rPr>
      <w:sz w:val="22"/>
      <w:szCs w:val="22"/>
    </w:rPr>
  </w:style>
  <w:style w:type="paragraph" w:customStyle="1" w:styleId="BodyFormat">
    <w:name w:val="Body Format"/>
    <w:basedOn w:val="Normal"/>
    <w:link w:val="BodyFormatChar"/>
    <w:qFormat/>
    <w:rsid w:val="00B367BC"/>
    <w:pPr>
      <w:spacing w:before="120" w:after="120" w:line="260" w:lineRule="atLeast"/>
      <w:ind w:left="360"/>
    </w:pPr>
    <w:rPr>
      <w:rFonts w:eastAsia="Times New Roman"/>
      <w:sz w:val="20"/>
      <w:szCs w:val="24"/>
    </w:rPr>
  </w:style>
  <w:style w:type="character" w:customStyle="1" w:styleId="BodyFormatChar">
    <w:name w:val="Body Format Char"/>
    <w:basedOn w:val="DefaultParagraphFont"/>
    <w:link w:val="BodyFormat"/>
    <w:rsid w:val="00B367BC"/>
    <w:rPr>
      <w:rFonts w:eastAsia="Times New Roman"/>
      <w:szCs w:val="24"/>
    </w:rPr>
  </w:style>
  <w:style w:type="paragraph" w:customStyle="1" w:styleId="BulletBody">
    <w:name w:val="Bullet Body"/>
    <w:basedOn w:val="BodyFormat"/>
    <w:link w:val="BulletBodyChar"/>
    <w:qFormat/>
    <w:rsid w:val="00B367BC"/>
    <w:pPr>
      <w:numPr>
        <w:numId w:val="27"/>
      </w:numPr>
      <w:spacing w:before="60" w:after="60"/>
    </w:pPr>
  </w:style>
  <w:style w:type="character" w:customStyle="1" w:styleId="BulletBodyChar">
    <w:name w:val="Bullet Body Char"/>
    <w:basedOn w:val="BodyFormatChar"/>
    <w:link w:val="BulletBody"/>
    <w:rsid w:val="00B367BC"/>
    <w:rPr>
      <w:rFonts w:eastAsia="Times New Roman"/>
      <w:szCs w:val="24"/>
    </w:rPr>
  </w:style>
  <w:style w:type="table" w:customStyle="1" w:styleId="LabTableStyle2">
    <w:name w:val="Lab_Table_Style2"/>
    <w:basedOn w:val="TableNormal"/>
    <w:uiPriority w:val="99"/>
    <w:qFormat/>
    <w:rsid w:val="00D32337"/>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634B980744485BBB4AEAC3183A45BB"/>
        <w:category>
          <w:name w:val="General"/>
          <w:gallery w:val="placeholder"/>
        </w:category>
        <w:types>
          <w:type w:val="bbPlcHdr"/>
        </w:types>
        <w:behaviors>
          <w:behavior w:val="content"/>
        </w:behaviors>
        <w:guid w:val="{30FC50CD-C4C3-426F-B09C-1BF5BAB183C8}"/>
      </w:docPartPr>
      <w:docPartBody>
        <w:p w:rsidR="001100BD" w:rsidRDefault="00925187">
          <w:pPr>
            <w:pStyle w:val="5A634B980744485BBB4AEAC3183A45B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87"/>
    <w:rsid w:val="00057CFB"/>
    <w:rsid w:val="001100BD"/>
    <w:rsid w:val="00925187"/>
    <w:rsid w:val="00A96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634B980744485BBB4AEAC3183A45BB">
    <w:name w:val="5A634B980744485BBB4AEAC3183A4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335D4F-6E55-4641-8B38-91CE2585D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20</TotalTime>
  <Pages>37</Pages>
  <Words>6488</Words>
  <Characters>36988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Lab - Implement IP SLA</vt:lpstr>
    </vt:vector>
  </TitlesOfParts>
  <Company>Cisco Systems, Inc.</Company>
  <LinksUpToDate>false</LinksUpToDate>
  <CharactersWithSpaces>43390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IP SLA</dc:title>
  <dc:creator>SP</dc:creator>
  <dc:description>2020</dc:description>
  <cp:lastModifiedBy>Suk-Yi Pennock -X (spennock - UNICON INC at Cisco)</cp:lastModifiedBy>
  <cp:revision>8</cp:revision>
  <cp:lastPrinted>2020-03-06T17:50:00Z</cp:lastPrinted>
  <dcterms:created xsi:type="dcterms:W3CDTF">2020-03-06T17:36:00Z</dcterms:created>
  <dcterms:modified xsi:type="dcterms:W3CDTF">2020-03-06T17:57:00Z</dcterms:modified>
</cp:coreProperties>
</file>