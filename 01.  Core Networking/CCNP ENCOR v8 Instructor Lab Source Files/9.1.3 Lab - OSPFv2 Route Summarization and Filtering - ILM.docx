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2DAAB" w14:textId="77777777" w:rsidR="004D36D7" w:rsidRPr="00FD4A68" w:rsidRDefault="000817DB" w:rsidP="00B47940">
      <w:pPr>
        <w:pStyle w:val="Title"/>
        <w:rPr>
          <w:rStyle w:val="LabTitleInstVersred"/>
          <w:b/>
          <w:color w:val="auto"/>
        </w:rPr>
      </w:pPr>
      <w:sdt>
        <w:sdtPr>
          <w:rPr>
            <w:b w:val="0"/>
            <w:color w:val="EE0000"/>
          </w:rPr>
          <w:alias w:val="Title"/>
          <w:tag w:val=""/>
          <w:id w:val="-487021785"/>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61073F">
            <w:t>Lab - OSPFv2 Route Summarization and Filtering</w:t>
          </w:r>
        </w:sdtContent>
      </w:sdt>
      <w:r w:rsidR="004D36D7" w:rsidRPr="00FD4A68">
        <w:t xml:space="preserve"> </w:t>
      </w:r>
      <w:r w:rsidR="00D84BDA" w:rsidRPr="00FD4A68">
        <w:rPr>
          <w:rStyle w:val="LabTitleInstVersred"/>
        </w:rPr>
        <w:t>(Instructor Version)</w:t>
      </w:r>
    </w:p>
    <w:p w14:paraId="761BA417"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D72FB9F" w14:textId="77777777" w:rsidR="00D778DF" w:rsidRPr="00E70096" w:rsidRDefault="00D778DF" w:rsidP="00D452F4">
      <w:pPr>
        <w:pStyle w:val="Heading1"/>
      </w:pPr>
      <w:r w:rsidRPr="00E70096">
        <w:t>Topology</w:t>
      </w:r>
    </w:p>
    <w:p w14:paraId="5F2BC093" w14:textId="4EC4F4E4" w:rsidR="00D778DF" w:rsidRDefault="00470FFF" w:rsidP="00D778DF">
      <w:pPr>
        <w:pStyle w:val="Visual"/>
      </w:pPr>
      <w:r>
        <w:rPr>
          <w:noProof/>
        </w:rPr>
        <w:drawing>
          <wp:inline distT="0" distB="0" distL="0" distR="0" wp14:anchorId="4F0832B2" wp14:editId="52E4BA45">
            <wp:extent cx="5857875" cy="5136349"/>
            <wp:effectExtent l="0" t="0" r="0" b="7620"/>
            <wp:docPr id="1" name="Picture 1" descr="The topology has 3 routers, 2 switches and 2 PCs. PC1 is connected to D1 G1/0/23. D1 G1/0/5 is connected R1 to G0/0/1. R1 G0/0/0 is connected to R2 G0/0/0. R2 G0/0/1 is connected to R3 G0/0/0. R3 G0/0/1 is connected to D2 G1/0/11. D2 G1/0/23 is connected to P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2576" cy="5140471"/>
                    </a:xfrm>
                    <a:prstGeom prst="rect">
                      <a:avLst/>
                    </a:prstGeom>
                    <a:noFill/>
                  </pic:spPr>
                </pic:pic>
              </a:graphicData>
            </a:graphic>
          </wp:inline>
        </w:drawing>
      </w:r>
    </w:p>
    <w:p w14:paraId="2C87C1FD" w14:textId="77777777" w:rsidR="00D778DF" w:rsidRPr="00E70096" w:rsidRDefault="00D778DF" w:rsidP="00D452F4">
      <w:pPr>
        <w:pStyle w:val="Heading1"/>
      </w:pPr>
      <w:r w:rsidRPr="00E70096">
        <w:t>Addressing Table</w:t>
      </w:r>
    </w:p>
    <w:tbl>
      <w:tblPr>
        <w:tblStyle w:val="LabTableStyle"/>
        <w:tblW w:w="10086" w:type="dxa"/>
        <w:tblLayout w:type="fixed"/>
        <w:tblLook w:val="04A0" w:firstRow="1" w:lastRow="0" w:firstColumn="1" w:lastColumn="0" w:noHBand="0" w:noVBand="1"/>
        <w:tblDescription w:val="This table shows the addressing for the Device, Interface, and IPv4 Address."/>
      </w:tblPr>
      <w:tblGrid>
        <w:gridCol w:w="3362"/>
        <w:gridCol w:w="3362"/>
        <w:gridCol w:w="3362"/>
      </w:tblGrid>
      <w:tr w:rsidR="00470FFF" w:rsidRPr="00D24354" w14:paraId="630FF03F" w14:textId="77777777" w:rsidTr="00470FFF">
        <w:trPr>
          <w:cnfStyle w:val="100000000000" w:firstRow="1" w:lastRow="0" w:firstColumn="0" w:lastColumn="0" w:oddVBand="0" w:evenVBand="0" w:oddHBand="0" w:evenHBand="0" w:firstRowFirstColumn="0" w:firstRowLastColumn="0" w:lastRowFirstColumn="0" w:lastRowLastColumn="0"/>
          <w:trHeight w:val="269"/>
          <w:tblHeader/>
        </w:trPr>
        <w:tc>
          <w:tcPr>
            <w:tcW w:w="3362" w:type="dxa"/>
          </w:tcPr>
          <w:p w14:paraId="147AF2DB" w14:textId="77777777" w:rsidR="00470FFF" w:rsidRPr="00470FFF" w:rsidRDefault="00470FFF" w:rsidP="00470FFF">
            <w:pPr>
              <w:pStyle w:val="TableHeading"/>
            </w:pPr>
            <w:r w:rsidRPr="00470FFF">
              <w:t>Device</w:t>
            </w:r>
          </w:p>
        </w:tc>
        <w:tc>
          <w:tcPr>
            <w:tcW w:w="3362" w:type="dxa"/>
          </w:tcPr>
          <w:p w14:paraId="4BC36957" w14:textId="77777777" w:rsidR="00470FFF" w:rsidRPr="00470FFF" w:rsidRDefault="00470FFF" w:rsidP="00470FFF">
            <w:pPr>
              <w:pStyle w:val="TableHeading"/>
            </w:pPr>
            <w:r w:rsidRPr="00470FFF">
              <w:t>Interface</w:t>
            </w:r>
          </w:p>
        </w:tc>
        <w:tc>
          <w:tcPr>
            <w:tcW w:w="3362" w:type="dxa"/>
          </w:tcPr>
          <w:p w14:paraId="22AD07C6" w14:textId="77777777" w:rsidR="00470FFF" w:rsidRPr="00470FFF" w:rsidRDefault="00470FFF" w:rsidP="00470FFF">
            <w:pPr>
              <w:pStyle w:val="TableHeading"/>
            </w:pPr>
            <w:r w:rsidRPr="00470FFF">
              <w:t>IPv4 Address</w:t>
            </w:r>
          </w:p>
        </w:tc>
      </w:tr>
      <w:tr w:rsidR="00470FFF" w:rsidRPr="00D24354" w14:paraId="2DA70442" w14:textId="77777777" w:rsidTr="00470FFF">
        <w:tc>
          <w:tcPr>
            <w:tcW w:w="3362" w:type="dxa"/>
            <w:tcBorders>
              <w:bottom w:val="nil"/>
            </w:tcBorders>
          </w:tcPr>
          <w:p w14:paraId="75809F5D" w14:textId="77777777" w:rsidR="00470FFF" w:rsidRPr="00D24354" w:rsidRDefault="00470FFF" w:rsidP="00470FFF">
            <w:pPr>
              <w:pStyle w:val="TableText"/>
              <w:rPr>
                <w:rFonts w:cs="Arial"/>
              </w:rPr>
            </w:pPr>
            <w:r w:rsidRPr="00D24354">
              <w:rPr>
                <w:rFonts w:cs="Arial"/>
              </w:rPr>
              <w:t>R1</w:t>
            </w:r>
          </w:p>
        </w:tc>
        <w:tc>
          <w:tcPr>
            <w:tcW w:w="3362" w:type="dxa"/>
          </w:tcPr>
          <w:p w14:paraId="626EA400" w14:textId="77777777" w:rsidR="00470FFF" w:rsidRPr="00D24354" w:rsidRDefault="00470FFF" w:rsidP="00470FFF">
            <w:pPr>
              <w:pStyle w:val="TableText"/>
              <w:rPr>
                <w:rFonts w:cs="Arial"/>
              </w:rPr>
            </w:pPr>
            <w:r w:rsidRPr="00D24354">
              <w:rPr>
                <w:rFonts w:cs="Arial"/>
              </w:rPr>
              <w:t>G0/0/0</w:t>
            </w:r>
          </w:p>
        </w:tc>
        <w:tc>
          <w:tcPr>
            <w:tcW w:w="3362" w:type="dxa"/>
          </w:tcPr>
          <w:p w14:paraId="49967F86" w14:textId="77777777" w:rsidR="00470FFF" w:rsidRPr="00D24354" w:rsidRDefault="00470FFF" w:rsidP="00470FFF">
            <w:pPr>
              <w:pStyle w:val="TableText"/>
              <w:rPr>
                <w:rFonts w:cs="Arial"/>
              </w:rPr>
            </w:pPr>
            <w:r w:rsidRPr="00D24354">
              <w:rPr>
                <w:rFonts w:cs="Arial"/>
              </w:rPr>
              <w:t>172.16.0.2/30</w:t>
            </w:r>
          </w:p>
        </w:tc>
      </w:tr>
      <w:tr w:rsidR="00470FFF" w:rsidRPr="00D24354" w14:paraId="73B1370A" w14:textId="77777777" w:rsidTr="00470FFF">
        <w:tc>
          <w:tcPr>
            <w:tcW w:w="3362" w:type="dxa"/>
            <w:tcBorders>
              <w:top w:val="nil"/>
              <w:bottom w:val="nil"/>
            </w:tcBorders>
          </w:tcPr>
          <w:p w14:paraId="7B5B23E0" w14:textId="77777777" w:rsidR="00470FFF" w:rsidRPr="00D24354" w:rsidRDefault="00470FFF" w:rsidP="00470FFF">
            <w:pPr>
              <w:pStyle w:val="ConfigWindow"/>
            </w:pPr>
            <w:r w:rsidRPr="00D24354">
              <w:t>R1</w:t>
            </w:r>
          </w:p>
        </w:tc>
        <w:tc>
          <w:tcPr>
            <w:tcW w:w="3362" w:type="dxa"/>
          </w:tcPr>
          <w:p w14:paraId="727C48A6" w14:textId="77777777" w:rsidR="00470FFF" w:rsidRPr="00D24354" w:rsidRDefault="00470FFF" w:rsidP="00470FFF">
            <w:pPr>
              <w:pStyle w:val="TableText"/>
              <w:rPr>
                <w:rFonts w:cs="Arial"/>
              </w:rPr>
            </w:pPr>
            <w:r w:rsidRPr="00D24354">
              <w:rPr>
                <w:rFonts w:cs="Arial"/>
              </w:rPr>
              <w:t>G0/0/1</w:t>
            </w:r>
          </w:p>
        </w:tc>
        <w:tc>
          <w:tcPr>
            <w:tcW w:w="3362" w:type="dxa"/>
          </w:tcPr>
          <w:p w14:paraId="24FC074F" w14:textId="77777777" w:rsidR="00470FFF" w:rsidRPr="00D24354" w:rsidRDefault="00470FFF" w:rsidP="00470FFF">
            <w:pPr>
              <w:pStyle w:val="TableText"/>
              <w:rPr>
                <w:rFonts w:cs="Arial"/>
              </w:rPr>
            </w:pPr>
            <w:r w:rsidRPr="00D24354">
              <w:rPr>
                <w:rFonts w:cs="Arial"/>
              </w:rPr>
              <w:t>10.10.0.1/30</w:t>
            </w:r>
          </w:p>
        </w:tc>
      </w:tr>
      <w:tr w:rsidR="00470FFF" w:rsidRPr="00D24354" w14:paraId="5817A9DF" w14:textId="77777777" w:rsidTr="00470FFF">
        <w:tc>
          <w:tcPr>
            <w:tcW w:w="3362" w:type="dxa"/>
            <w:tcBorders>
              <w:top w:val="nil"/>
              <w:bottom w:val="single" w:sz="2" w:space="0" w:color="auto"/>
            </w:tcBorders>
          </w:tcPr>
          <w:p w14:paraId="70997690" w14:textId="77777777" w:rsidR="00470FFF" w:rsidRPr="00D24354" w:rsidRDefault="00470FFF" w:rsidP="00470FFF">
            <w:pPr>
              <w:pStyle w:val="ConfigWindow"/>
            </w:pPr>
            <w:r w:rsidRPr="00D24354">
              <w:t>R1</w:t>
            </w:r>
          </w:p>
        </w:tc>
        <w:tc>
          <w:tcPr>
            <w:tcW w:w="3362" w:type="dxa"/>
          </w:tcPr>
          <w:p w14:paraId="4A665CEF" w14:textId="77777777" w:rsidR="00470FFF" w:rsidRPr="00D24354" w:rsidRDefault="00470FFF" w:rsidP="00470FFF">
            <w:pPr>
              <w:pStyle w:val="TableText"/>
              <w:rPr>
                <w:rFonts w:cs="Arial"/>
              </w:rPr>
            </w:pPr>
            <w:r w:rsidRPr="00D24354">
              <w:rPr>
                <w:rFonts w:cs="Arial"/>
              </w:rPr>
              <w:t>Lo0</w:t>
            </w:r>
          </w:p>
        </w:tc>
        <w:tc>
          <w:tcPr>
            <w:tcW w:w="3362" w:type="dxa"/>
          </w:tcPr>
          <w:p w14:paraId="540828F2" w14:textId="77777777" w:rsidR="00470FFF" w:rsidRPr="00D24354" w:rsidRDefault="00470FFF" w:rsidP="00470FFF">
            <w:pPr>
              <w:pStyle w:val="TableText"/>
              <w:rPr>
                <w:rFonts w:cs="Arial"/>
              </w:rPr>
            </w:pPr>
            <w:r w:rsidRPr="00D24354">
              <w:rPr>
                <w:rFonts w:cs="Arial"/>
              </w:rPr>
              <w:t>209.165.200.225/27</w:t>
            </w:r>
          </w:p>
        </w:tc>
      </w:tr>
      <w:tr w:rsidR="00470FFF" w:rsidRPr="00D24354" w14:paraId="2C818D8F" w14:textId="77777777" w:rsidTr="00470FFF">
        <w:tc>
          <w:tcPr>
            <w:tcW w:w="3362" w:type="dxa"/>
            <w:tcBorders>
              <w:bottom w:val="nil"/>
            </w:tcBorders>
          </w:tcPr>
          <w:p w14:paraId="1EDCC7AD" w14:textId="77777777" w:rsidR="00470FFF" w:rsidRPr="00D24354" w:rsidRDefault="00470FFF" w:rsidP="00470FFF">
            <w:pPr>
              <w:pStyle w:val="TableText"/>
              <w:rPr>
                <w:rFonts w:cs="Arial"/>
              </w:rPr>
            </w:pPr>
            <w:r w:rsidRPr="00D24354">
              <w:rPr>
                <w:rFonts w:cs="Arial"/>
              </w:rPr>
              <w:lastRenderedPageBreak/>
              <w:t>R2</w:t>
            </w:r>
          </w:p>
        </w:tc>
        <w:tc>
          <w:tcPr>
            <w:tcW w:w="3362" w:type="dxa"/>
          </w:tcPr>
          <w:p w14:paraId="16E4EE66" w14:textId="77777777" w:rsidR="00470FFF" w:rsidRPr="00D24354" w:rsidRDefault="00470FFF" w:rsidP="00470FFF">
            <w:pPr>
              <w:pStyle w:val="TableText"/>
              <w:rPr>
                <w:rFonts w:cs="Arial"/>
              </w:rPr>
            </w:pPr>
            <w:r w:rsidRPr="00D24354">
              <w:rPr>
                <w:rFonts w:cs="Arial"/>
              </w:rPr>
              <w:t>G0/0/0</w:t>
            </w:r>
          </w:p>
        </w:tc>
        <w:tc>
          <w:tcPr>
            <w:tcW w:w="3362" w:type="dxa"/>
          </w:tcPr>
          <w:p w14:paraId="679A7B85" w14:textId="77777777" w:rsidR="00470FFF" w:rsidRPr="00D24354" w:rsidRDefault="00470FFF" w:rsidP="00470FFF">
            <w:pPr>
              <w:pStyle w:val="TableText"/>
              <w:rPr>
                <w:rFonts w:cs="Arial"/>
              </w:rPr>
            </w:pPr>
            <w:r w:rsidRPr="00D24354">
              <w:rPr>
                <w:rFonts w:cs="Arial"/>
              </w:rPr>
              <w:t>172.16.0.1/30</w:t>
            </w:r>
          </w:p>
        </w:tc>
      </w:tr>
      <w:tr w:rsidR="00470FFF" w:rsidRPr="00D24354" w14:paraId="03D34527" w14:textId="77777777" w:rsidTr="00470FFF">
        <w:tc>
          <w:tcPr>
            <w:tcW w:w="3362" w:type="dxa"/>
            <w:tcBorders>
              <w:top w:val="nil"/>
              <w:bottom w:val="single" w:sz="2" w:space="0" w:color="auto"/>
            </w:tcBorders>
          </w:tcPr>
          <w:p w14:paraId="0120848A" w14:textId="77777777" w:rsidR="00470FFF" w:rsidRPr="00D24354" w:rsidRDefault="00470FFF" w:rsidP="00470FFF">
            <w:pPr>
              <w:pStyle w:val="ConfigWindow"/>
            </w:pPr>
            <w:r w:rsidRPr="00D24354">
              <w:t>R2</w:t>
            </w:r>
          </w:p>
        </w:tc>
        <w:tc>
          <w:tcPr>
            <w:tcW w:w="3362" w:type="dxa"/>
          </w:tcPr>
          <w:p w14:paraId="57895096" w14:textId="77777777" w:rsidR="00470FFF" w:rsidRPr="00D24354" w:rsidRDefault="00470FFF" w:rsidP="00470FFF">
            <w:pPr>
              <w:pStyle w:val="TableText"/>
              <w:rPr>
                <w:rFonts w:cs="Arial"/>
              </w:rPr>
            </w:pPr>
            <w:r w:rsidRPr="00D24354">
              <w:rPr>
                <w:rFonts w:cs="Arial"/>
              </w:rPr>
              <w:t>G0/0/1</w:t>
            </w:r>
          </w:p>
        </w:tc>
        <w:tc>
          <w:tcPr>
            <w:tcW w:w="3362" w:type="dxa"/>
          </w:tcPr>
          <w:p w14:paraId="49E57C02" w14:textId="77777777" w:rsidR="00470FFF" w:rsidRPr="00D24354" w:rsidRDefault="00470FFF" w:rsidP="00470FFF">
            <w:pPr>
              <w:pStyle w:val="TableText"/>
              <w:rPr>
                <w:rFonts w:cs="Arial"/>
              </w:rPr>
            </w:pPr>
            <w:r w:rsidRPr="00D24354">
              <w:rPr>
                <w:rFonts w:cs="Arial"/>
              </w:rPr>
              <w:t>172.16.1.1/30</w:t>
            </w:r>
          </w:p>
        </w:tc>
      </w:tr>
      <w:tr w:rsidR="00470FFF" w:rsidRPr="00D24354" w14:paraId="57899196" w14:textId="77777777" w:rsidTr="00470FFF">
        <w:tc>
          <w:tcPr>
            <w:tcW w:w="3362" w:type="dxa"/>
            <w:tcBorders>
              <w:bottom w:val="nil"/>
            </w:tcBorders>
          </w:tcPr>
          <w:p w14:paraId="5B109646" w14:textId="77777777" w:rsidR="00470FFF" w:rsidRPr="00D24354" w:rsidRDefault="00470FFF" w:rsidP="00470FFF">
            <w:pPr>
              <w:pStyle w:val="TableText"/>
              <w:rPr>
                <w:rFonts w:cs="Arial"/>
              </w:rPr>
            </w:pPr>
            <w:r w:rsidRPr="00D24354">
              <w:rPr>
                <w:rFonts w:cs="Arial"/>
              </w:rPr>
              <w:t>R3</w:t>
            </w:r>
          </w:p>
        </w:tc>
        <w:tc>
          <w:tcPr>
            <w:tcW w:w="3362" w:type="dxa"/>
          </w:tcPr>
          <w:p w14:paraId="2661E29C" w14:textId="77777777" w:rsidR="00470FFF" w:rsidRPr="00D24354" w:rsidRDefault="00470FFF" w:rsidP="00470FFF">
            <w:pPr>
              <w:pStyle w:val="TableText"/>
              <w:rPr>
                <w:rFonts w:cs="Arial"/>
              </w:rPr>
            </w:pPr>
            <w:r w:rsidRPr="00D24354">
              <w:rPr>
                <w:rFonts w:cs="Arial"/>
              </w:rPr>
              <w:t>G0/0/0</w:t>
            </w:r>
          </w:p>
        </w:tc>
        <w:tc>
          <w:tcPr>
            <w:tcW w:w="3362" w:type="dxa"/>
          </w:tcPr>
          <w:p w14:paraId="143F32B9" w14:textId="77777777" w:rsidR="00470FFF" w:rsidRPr="00D24354" w:rsidRDefault="00470FFF" w:rsidP="00470FFF">
            <w:pPr>
              <w:pStyle w:val="TableText"/>
              <w:rPr>
                <w:rFonts w:cs="Arial"/>
              </w:rPr>
            </w:pPr>
            <w:r w:rsidRPr="00D24354">
              <w:rPr>
                <w:rFonts w:cs="Arial"/>
              </w:rPr>
              <w:t>172.16.1.2/30</w:t>
            </w:r>
          </w:p>
        </w:tc>
      </w:tr>
      <w:tr w:rsidR="00470FFF" w:rsidRPr="00D24354" w14:paraId="45EF877A" w14:textId="77777777" w:rsidTr="00470FFF">
        <w:tc>
          <w:tcPr>
            <w:tcW w:w="3362" w:type="dxa"/>
            <w:tcBorders>
              <w:top w:val="nil"/>
              <w:bottom w:val="single" w:sz="2" w:space="0" w:color="auto"/>
            </w:tcBorders>
          </w:tcPr>
          <w:p w14:paraId="53A3120A" w14:textId="77777777" w:rsidR="00470FFF" w:rsidRPr="00D24354" w:rsidRDefault="00470FFF" w:rsidP="00470FFF">
            <w:pPr>
              <w:pStyle w:val="ConfigWindow"/>
            </w:pPr>
            <w:r w:rsidRPr="00D24354">
              <w:t>R3</w:t>
            </w:r>
          </w:p>
        </w:tc>
        <w:tc>
          <w:tcPr>
            <w:tcW w:w="3362" w:type="dxa"/>
          </w:tcPr>
          <w:p w14:paraId="31F7EEB6" w14:textId="77777777" w:rsidR="00470FFF" w:rsidRPr="00D24354" w:rsidRDefault="00470FFF" w:rsidP="00470FFF">
            <w:pPr>
              <w:pStyle w:val="TableText"/>
              <w:rPr>
                <w:rFonts w:cs="Arial"/>
              </w:rPr>
            </w:pPr>
            <w:r w:rsidRPr="00D24354">
              <w:rPr>
                <w:rFonts w:cs="Arial"/>
              </w:rPr>
              <w:t>G0/0/1</w:t>
            </w:r>
          </w:p>
        </w:tc>
        <w:tc>
          <w:tcPr>
            <w:tcW w:w="3362" w:type="dxa"/>
          </w:tcPr>
          <w:p w14:paraId="0F8D973C" w14:textId="77777777" w:rsidR="00470FFF" w:rsidRPr="00D24354" w:rsidRDefault="00470FFF" w:rsidP="00470FFF">
            <w:pPr>
              <w:pStyle w:val="TableText"/>
              <w:rPr>
                <w:rFonts w:cs="Arial"/>
              </w:rPr>
            </w:pPr>
            <w:r w:rsidRPr="00D24354">
              <w:rPr>
                <w:rFonts w:cs="Arial"/>
              </w:rPr>
              <w:t>10.10.4.1/30</w:t>
            </w:r>
          </w:p>
        </w:tc>
      </w:tr>
      <w:tr w:rsidR="00470FFF" w:rsidRPr="00D24354" w14:paraId="2DE0263B" w14:textId="77777777" w:rsidTr="00470FFF">
        <w:tc>
          <w:tcPr>
            <w:tcW w:w="3362" w:type="dxa"/>
            <w:tcBorders>
              <w:bottom w:val="nil"/>
            </w:tcBorders>
          </w:tcPr>
          <w:p w14:paraId="112D3362" w14:textId="77777777" w:rsidR="00470FFF" w:rsidRPr="00D24354" w:rsidRDefault="00470FFF" w:rsidP="00470FFF">
            <w:pPr>
              <w:pStyle w:val="TableText"/>
              <w:rPr>
                <w:rFonts w:cs="Arial"/>
              </w:rPr>
            </w:pPr>
            <w:r w:rsidRPr="00D24354">
              <w:rPr>
                <w:rFonts w:cs="Arial"/>
              </w:rPr>
              <w:t>D1</w:t>
            </w:r>
          </w:p>
        </w:tc>
        <w:tc>
          <w:tcPr>
            <w:tcW w:w="3362" w:type="dxa"/>
          </w:tcPr>
          <w:p w14:paraId="0E18E4D6" w14:textId="2C7D5493"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6C0F9BFD" w14:textId="77777777" w:rsidR="00470FFF" w:rsidRPr="00D24354" w:rsidRDefault="00470FFF" w:rsidP="00470FFF">
            <w:pPr>
              <w:pStyle w:val="TableText"/>
              <w:rPr>
                <w:rFonts w:cs="Arial"/>
              </w:rPr>
            </w:pPr>
            <w:r w:rsidRPr="00D24354">
              <w:rPr>
                <w:rFonts w:cs="Arial"/>
              </w:rPr>
              <w:t>10.10.0.2/30</w:t>
            </w:r>
          </w:p>
        </w:tc>
      </w:tr>
      <w:tr w:rsidR="00470FFF" w:rsidRPr="00D24354" w14:paraId="3275E997" w14:textId="77777777" w:rsidTr="00470FFF">
        <w:tc>
          <w:tcPr>
            <w:tcW w:w="3362" w:type="dxa"/>
            <w:tcBorders>
              <w:top w:val="nil"/>
              <w:bottom w:val="nil"/>
            </w:tcBorders>
          </w:tcPr>
          <w:p w14:paraId="0B277FE0" w14:textId="77777777" w:rsidR="00470FFF" w:rsidRPr="00D24354" w:rsidRDefault="00470FFF" w:rsidP="00470FFF">
            <w:pPr>
              <w:pStyle w:val="ConfigWindow"/>
            </w:pPr>
            <w:r w:rsidRPr="00D24354">
              <w:t>D1</w:t>
            </w:r>
          </w:p>
        </w:tc>
        <w:tc>
          <w:tcPr>
            <w:tcW w:w="3362" w:type="dxa"/>
          </w:tcPr>
          <w:p w14:paraId="05617112" w14:textId="5F4C5E2F"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063B77F7" w14:textId="77777777" w:rsidR="00470FFF" w:rsidRPr="00D24354" w:rsidRDefault="00470FFF" w:rsidP="00470FFF">
            <w:pPr>
              <w:pStyle w:val="TableText"/>
              <w:rPr>
                <w:rFonts w:cs="Arial"/>
              </w:rPr>
            </w:pPr>
            <w:r w:rsidRPr="00D24354">
              <w:rPr>
                <w:rFonts w:cs="Arial"/>
              </w:rPr>
              <w:t>10.10.1.1/24</w:t>
            </w:r>
          </w:p>
        </w:tc>
      </w:tr>
      <w:tr w:rsidR="00470FFF" w:rsidRPr="00D24354" w14:paraId="25F75F47" w14:textId="77777777" w:rsidTr="00470FFF">
        <w:tc>
          <w:tcPr>
            <w:tcW w:w="3362" w:type="dxa"/>
            <w:tcBorders>
              <w:top w:val="nil"/>
              <w:bottom w:val="nil"/>
            </w:tcBorders>
          </w:tcPr>
          <w:p w14:paraId="708F1BCC" w14:textId="77777777" w:rsidR="00470FFF" w:rsidRPr="00D24354" w:rsidRDefault="00470FFF" w:rsidP="00470FFF">
            <w:pPr>
              <w:pStyle w:val="ConfigWindow"/>
            </w:pPr>
            <w:r w:rsidRPr="00D24354">
              <w:t>D1</w:t>
            </w:r>
          </w:p>
        </w:tc>
        <w:tc>
          <w:tcPr>
            <w:tcW w:w="3362" w:type="dxa"/>
          </w:tcPr>
          <w:p w14:paraId="3D2A4810" w14:textId="77777777" w:rsidR="00470FFF" w:rsidRPr="00D24354" w:rsidRDefault="00470FFF" w:rsidP="00470FFF">
            <w:pPr>
              <w:pStyle w:val="TableText"/>
              <w:rPr>
                <w:rFonts w:cs="Arial"/>
              </w:rPr>
            </w:pPr>
            <w:r w:rsidRPr="00D24354">
              <w:rPr>
                <w:rFonts w:cs="Arial"/>
              </w:rPr>
              <w:t>Lo2</w:t>
            </w:r>
          </w:p>
        </w:tc>
        <w:tc>
          <w:tcPr>
            <w:tcW w:w="3362" w:type="dxa"/>
          </w:tcPr>
          <w:p w14:paraId="1A1B5778" w14:textId="77777777" w:rsidR="00470FFF" w:rsidRPr="00D24354" w:rsidRDefault="00470FFF" w:rsidP="00470FFF">
            <w:pPr>
              <w:pStyle w:val="TableText"/>
              <w:rPr>
                <w:rFonts w:cs="Arial"/>
              </w:rPr>
            </w:pPr>
            <w:r w:rsidRPr="00D24354">
              <w:rPr>
                <w:rFonts w:cs="Arial"/>
              </w:rPr>
              <w:t>10.10.2.1/24</w:t>
            </w:r>
          </w:p>
        </w:tc>
      </w:tr>
      <w:tr w:rsidR="00470FFF" w:rsidRPr="00D24354" w14:paraId="6D131AD1" w14:textId="77777777" w:rsidTr="00470FFF">
        <w:tc>
          <w:tcPr>
            <w:tcW w:w="3362" w:type="dxa"/>
            <w:tcBorders>
              <w:top w:val="nil"/>
              <w:bottom w:val="single" w:sz="2" w:space="0" w:color="auto"/>
            </w:tcBorders>
          </w:tcPr>
          <w:p w14:paraId="1E0EE19D" w14:textId="77777777" w:rsidR="00470FFF" w:rsidRPr="00D24354" w:rsidRDefault="00470FFF" w:rsidP="00470FFF">
            <w:pPr>
              <w:pStyle w:val="ConfigWindow"/>
            </w:pPr>
            <w:r w:rsidRPr="00D24354">
              <w:t>D1</w:t>
            </w:r>
          </w:p>
        </w:tc>
        <w:tc>
          <w:tcPr>
            <w:tcW w:w="3362" w:type="dxa"/>
          </w:tcPr>
          <w:p w14:paraId="3BF20E11" w14:textId="77777777" w:rsidR="00470FFF" w:rsidRPr="00D24354" w:rsidRDefault="00470FFF" w:rsidP="00470FFF">
            <w:pPr>
              <w:pStyle w:val="TableText"/>
              <w:rPr>
                <w:rFonts w:cs="Arial"/>
              </w:rPr>
            </w:pPr>
            <w:r w:rsidRPr="00D24354">
              <w:rPr>
                <w:rFonts w:cs="Arial"/>
              </w:rPr>
              <w:t>Lo3</w:t>
            </w:r>
          </w:p>
        </w:tc>
        <w:tc>
          <w:tcPr>
            <w:tcW w:w="3362" w:type="dxa"/>
          </w:tcPr>
          <w:p w14:paraId="50126755" w14:textId="77777777" w:rsidR="00470FFF" w:rsidRPr="00D24354" w:rsidRDefault="00470FFF" w:rsidP="00470FFF">
            <w:pPr>
              <w:pStyle w:val="TableText"/>
              <w:rPr>
                <w:rFonts w:cs="Arial"/>
              </w:rPr>
            </w:pPr>
            <w:r w:rsidRPr="00D24354">
              <w:rPr>
                <w:rFonts w:cs="Arial"/>
              </w:rPr>
              <w:t>10.10.3.1/24</w:t>
            </w:r>
          </w:p>
        </w:tc>
      </w:tr>
      <w:tr w:rsidR="00470FFF" w:rsidRPr="00D24354" w14:paraId="4049FC6C" w14:textId="77777777" w:rsidTr="00470FFF">
        <w:tc>
          <w:tcPr>
            <w:tcW w:w="3362" w:type="dxa"/>
            <w:tcBorders>
              <w:bottom w:val="nil"/>
            </w:tcBorders>
          </w:tcPr>
          <w:p w14:paraId="10F8B632" w14:textId="77777777" w:rsidR="00470FFF" w:rsidRPr="00D24354" w:rsidRDefault="00470FFF" w:rsidP="00470FFF">
            <w:pPr>
              <w:pStyle w:val="TableText"/>
              <w:rPr>
                <w:rFonts w:cs="Arial"/>
              </w:rPr>
            </w:pPr>
            <w:r w:rsidRPr="00D24354">
              <w:rPr>
                <w:rFonts w:cs="Arial"/>
              </w:rPr>
              <w:t>D2</w:t>
            </w:r>
          </w:p>
        </w:tc>
        <w:tc>
          <w:tcPr>
            <w:tcW w:w="3362" w:type="dxa"/>
          </w:tcPr>
          <w:p w14:paraId="30724FCA" w14:textId="3E60A4DE" w:rsidR="00470FFF" w:rsidRPr="00D24354" w:rsidRDefault="00470FFF" w:rsidP="00470FFF">
            <w:pPr>
              <w:pStyle w:val="TableText"/>
              <w:rPr>
                <w:rFonts w:cs="Arial"/>
              </w:rPr>
            </w:pPr>
            <w:r>
              <w:rPr>
                <w:rFonts w:cs="Arial"/>
              </w:rPr>
              <w:t>G1/</w:t>
            </w:r>
            <w:r w:rsidRPr="00D24354">
              <w:rPr>
                <w:rFonts w:cs="Arial"/>
              </w:rPr>
              <w:t>0/11</w:t>
            </w:r>
          </w:p>
        </w:tc>
        <w:tc>
          <w:tcPr>
            <w:tcW w:w="3362" w:type="dxa"/>
          </w:tcPr>
          <w:p w14:paraId="2C6BD7FE" w14:textId="77777777" w:rsidR="00470FFF" w:rsidRPr="00D24354" w:rsidRDefault="00470FFF" w:rsidP="00470FFF">
            <w:pPr>
              <w:pStyle w:val="TableText"/>
              <w:rPr>
                <w:rFonts w:cs="Arial"/>
              </w:rPr>
            </w:pPr>
            <w:r w:rsidRPr="00D24354">
              <w:rPr>
                <w:rFonts w:cs="Arial"/>
              </w:rPr>
              <w:t>10.10.4.2/30</w:t>
            </w:r>
          </w:p>
        </w:tc>
      </w:tr>
      <w:tr w:rsidR="00470FFF" w:rsidRPr="00D24354" w14:paraId="4E126F71" w14:textId="77777777" w:rsidTr="00470FFF">
        <w:tc>
          <w:tcPr>
            <w:tcW w:w="3362" w:type="dxa"/>
            <w:tcBorders>
              <w:top w:val="nil"/>
              <w:bottom w:val="nil"/>
            </w:tcBorders>
          </w:tcPr>
          <w:p w14:paraId="71658A35" w14:textId="77777777" w:rsidR="00470FFF" w:rsidRPr="00D24354" w:rsidRDefault="00470FFF" w:rsidP="00470FFF">
            <w:pPr>
              <w:pStyle w:val="ConfigWindow"/>
            </w:pPr>
            <w:r w:rsidRPr="00D24354">
              <w:t>D2</w:t>
            </w:r>
          </w:p>
        </w:tc>
        <w:tc>
          <w:tcPr>
            <w:tcW w:w="3362" w:type="dxa"/>
          </w:tcPr>
          <w:p w14:paraId="5F73FE53" w14:textId="7FC5540C" w:rsidR="00470FFF" w:rsidRPr="00D24354" w:rsidRDefault="00470FFF" w:rsidP="00470FFF">
            <w:pPr>
              <w:pStyle w:val="TableText"/>
              <w:rPr>
                <w:rFonts w:cs="Arial"/>
              </w:rPr>
            </w:pPr>
            <w:r>
              <w:rPr>
                <w:rFonts w:cs="Arial"/>
              </w:rPr>
              <w:t>G1/</w:t>
            </w:r>
            <w:r w:rsidRPr="00D24354">
              <w:rPr>
                <w:rFonts w:cs="Arial"/>
              </w:rPr>
              <w:t>0/23</w:t>
            </w:r>
          </w:p>
        </w:tc>
        <w:tc>
          <w:tcPr>
            <w:tcW w:w="3362" w:type="dxa"/>
          </w:tcPr>
          <w:p w14:paraId="7FF0A5B8" w14:textId="77777777" w:rsidR="00470FFF" w:rsidRPr="00D24354" w:rsidRDefault="00470FFF" w:rsidP="00470FFF">
            <w:pPr>
              <w:pStyle w:val="TableText"/>
              <w:rPr>
                <w:rFonts w:cs="Arial"/>
              </w:rPr>
            </w:pPr>
            <w:r w:rsidRPr="00D24354">
              <w:rPr>
                <w:rFonts w:cs="Arial"/>
              </w:rPr>
              <w:t>10.10.5.1/24</w:t>
            </w:r>
          </w:p>
        </w:tc>
      </w:tr>
      <w:tr w:rsidR="00470FFF" w:rsidRPr="00D24354" w14:paraId="594B9605" w14:textId="77777777" w:rsidTr="00470FFF">
        <w:tc>
          <w:tcPr>
            <w:tcW w:w="3362" w:type="dxa"/>
            <w:tcBorders>
              <w:top w:val="nil"/>
              <w:bottom w:val="nil"/>
            </w:tcBorders>
          </w:tcPr>
          <w:p w14:paraId="344A1599" w14:textId="77777777" w:rsidR="00470FFF" w:rsidRPr="00D24354" w:rsidRDefault="00470FFF" w:rsidP="00470FFF">
            <w:pPr>
              <w:pStyle w:val="ConfigWindow"/>
            </w:pPr>
            <w:r w:rsidRPr="00D24354">
              <w:t>D2</w:t>
            </w:r>
          </w:p>
        </w:tc>
        <w:tc>
          <w:tcPr>
            <w:tcW w:w="3362" w:type="dxa"/>
          </w:tcPr>
          <w:p w14:paraId="192B565E" w14:textId="77777777" w:rsidR="00470FFF" w:rsidRPr="00D24354" w:rsidRDefault="00470FFF" w:rsidP="00470FFF">
            <w:pPr>
              <w:pStyle w:val="TableText"/>
              <w:rPr>
                <w:rFonts w:cs="Arial"/>
              </w:rPr>
            </w:pPr>
            <w:r w:rsidRPr="00D24354">
              <w:rPr>
                <w:rFonts w:cs="Arial"/>
              </w:rPr>
              <w:t>Lo16</w:t>
            </w:r>
          </w:p>
        </w:tc>
        <w:tc>
          <w:tcPr>
            <w:tcW w:w="3362" w:type="dxa"/>
          </w:tcPr>
          <w:p w14:paraId="2E9D0813" w14:textId="77777777" w:rsidR="00470FFF" w:rsidRPr="00D24354" w:rsidRDefault="00470FFF" w:rsidP="00470FFF">
            <w:pPr>
              <w:pStyle w:val="TableText"/>
              <w:rPr>
                <w:rFonts w:cs="Arial"/>
              </w:rPr>
            </w:pPr>
            <w:r w:rsidRPr="00D24354">
              <w:rPr>
                <w:rFonts w:cs="Arial"/>
              </w:rPr>
              <w:t>10.10.16.1/24</w:t>
            </w:r>
          </w:p>
        </w:tc>
      </w:tr>
      <w:tr w:rsidR="00470FFF" w:rsidRPr="00D24354" w14:paraId="577B1591" w14:textId="77777777" w:rsidTr="00470FFF">
        <w:tc>
          <w:tcPr>
            <w:tcW w:w="3362" w:type="dxa"/>
            <w:tcBorders>
              <w:top w:val="nil"/>
              <w:bottom w:val="nil"/>
            </w:tcBorders>
          </w:tcPr>
          <w:p w14:paraId="43C724D8" w14:textId="77777777" w:rsidR="00470FFF" w:rsidRPr="00D24354" w:rsidRDefault="00470FFF" w:rsidP="00470FFF">
            <w:pPr>
              <w:pStyle w:val="ConfigWindow"/>
            </w:pPr>
            <w:r w:rsidRPr="00D24354">
              <w:t>D2</w:t>
            </w:r>
          </w:p>
        </w:tc>
        <w:tc>
          <w:tcPr>
            <w:tcW w:w="3362" w:type="dxa"/>
          </w:tcPr>
          <w:p w14:paraId="49DD42F1" w14:textId="77777777" w:rsidR="00470FFF" w:rsidRPr="00D24354" w:rsidRDefault="00470FFF" w:rsidP="00470FFF">
            <w:pPr>
              <w:pStyle w:val="TableText"/>
              <w:rPr>
                <w:rFonts w:cs="Arial"/>
              </w:rPr>
            </w:pPr>
            <w:r w:rsidRPr="00D24354">
              <w:rPr>
                <w:rFonts w:cs="Arial"/>
              </w:rPr>
              <w:t>Lo17</w:t>
            </w:r>
          </w:p>
        </w:tc>
        <w:tc>
          <w:tcPr>
            <w:tcW w:w="3362" w:type="dxa"/>
          </w:tcPr>
          <w:p w14:paraId="485DF489" w14:textId="77777777" w:rsidR="00470FFF" w:rsidRPr="00D24354" w:rsidRDefault="00470FFF" w:rsidP="00470FFF">
            <w:pPr>
              <w:pStyle w:val="TableText"/>
              <w:rPr>
                <w:rFonts w:cs="Arial"/>
              </w:rPr>
            </w:pPr>
            <w:r w:rsidRPr="00D24354">
              <w:rPr>
                <w:rFonts w:cs="Arial"/>
              </w:rPr>
              <w:t>10.10.17.1/24</w:t>
            </w:r>
          </w:p>
        </w:tc>
      </w:tr>
      <w:tr w:rsidR="00470FFF" w:rsidRPr="00D24354" w14:paraId="3058D8A8" w14:textId="77777777" w:rsidTr="00470FFF">
        <w:tc>
          <w:tcPr>
            <w:tcW w:w="3362" w:type="dxa"/>
            <w:tcBorders>
              <w:top w:val="nil"/>
              <w:bottom w:val="nil"/>
            </w:tcBorders>
          </w:tcPr>
          <w:p w14:paraId="27F747CD" w14:textId="77777777" w:rsidR="00470FFF" w:rsidRPr="00D24354" w:rsidRDefault="00470FFF" w:rsidP="00470FFF">
            <w:pPr>
              <w:pStyle w:val="ConfigWindow"/>
            </w:pPr>
            <w:r w:rsidRPr="00D24354">
              <w:t>D2</w:t>
            </w:r>
          </w:p>
        </w:tc>
        <w:tc>
          <w:tcPr>
            <w:tcW w:w="3362" w:type="dxa"/>
          </w:tcPr>
          <w:p w14:paraId="548A3B12" w14:textId="77777777" w:rsidR="00470FFF" w:rsidRPr="00D24354" w:rsidRDefault="00470FFF" w:rsidP="00470FFF">
            <w:pPr>
              <w:pStyle w:val="TableText"/>
              <w:rPr>
                <w:rFonts w:cs="Arial"/>
              </w:rPr>
            </w:pPr>
            <w:r w:rsidRPr="00D24354">
              <w:rPr>
                <w:rFonts w:cs="Arial"/>
              </w:rPr>
              <w:t>Lo18</w:t>
            </w:r>
          </w:p>
        </w:tc>
        <w:tc>
          <w:tcPr>
            <w:tcW w:w="3362" w:type="dxa"/>
          </w:tcPr>
          <w:p w14:paraId="5608F2D6" w14:textId="77777777" w:rsidR="00470FFF" w:rsidRPr="00D24354" w:rsidRDefault="00470FFF" w:rsidP="00470FFF">
            <w:pPr>
              <w:pStyle w:val="TableText"/>
              <w:rPr>
                <w:rFonts w:cs="Arial"/>
              </w:rPr>
            </w:pPr>
            <w:r w:rsidRPr="00D24354">
              <w:rPr>
                <w:rFonts w:cs="Arial"/>
              </w:rPr>
              <w:t>10.10.18.1/24</w:t>
            </w:r>
          </w:p>
        </w:tc>
      </w:tr>
      <w:tr w:rsidR="00470FFF" w:rsidRPr="00D24354" w14:paraId="5BAC1E78" w14:textId="77777777" w:rsidTr="00470FFF">
        <w:tc>
          <w:tcPr>
            <w:tcW w:w="3362" w:type="dxa"/>
            <w:tcBorders>
              <w:top w:val="nil"/>
              <w:bottom w:val="nil"/>
            </w:tcBorders>
          </w:tcPr>
          <w:p w14:paraId="5B7C617F" w14:textId="77777777" w:rsidR="00470FFF" w:rsidRPr="00D24354" w:rsidRDefault="00470FFF" w:rsidP="00470FFF">
            <w:pPr>
              <w:pStyle w:val="ConfigWindow"/>
            </w:pPr>
            <w:r w:rsidRPr="00D24354">
              <w:t>D2</w:t>
            </w:r>
          </w:p>
        </w:tc>
        <w:tc>
          <w:tcPr>
            <w:tcW w:w="3362" w:type="dxa"/>
          </w:tcPr>
          <w:p w14:paraId="4DB53561" w14:textId="77777777" w:rsidR="00470FFF" w:rsidRPr="00D24354" w:rsidRDefault="00470FFF" w:rsidP="00470FFF">
            <w:pPr>
              <w:pStyle w:val="TableText"/>
              <w:rPr>
                <w:rFonts w:cs="Arial"/>
              </w:rPr>
            </w:pPr>
            <w:r w:rsidRPr="00D24354">
              <w:rPr>
                <w:rFonts w:cs="Arial"/>
              </w:rPr>
              <w:t>Lo19</w:t>
            </w:r>
          </w:p>
        </w:tc>
        <w:tc>
          <w:tcPr>
            <w:tcW w:w="3362" w:type="dxa"/>
          </w:tcPr>
          <w:p w14:paraId="3BCDA7D3" w14:textId="77777777" w:rsidR="00470FFF" w:rsidRPr="00D24354" w:rsidRDefault="00470FFF" w:rsidP="00470FFF">
            <w:pPr>
              <w:pStyle w:val="TableText"/>
              <w:rPr>
                <w:rFonts w:cs="Arial"/>
              </w:rPr>
            </w:pPr>
            <w:r w:rsidRPr="00D24354">
              <w:rPr>
                <w:rFonts w:cs="Arial"/>
              </w:rPr>
              <w:t>10.10.19.1/24</w:t>
            </w:r>
          </w:p>
        </w:tc>
      </w:tr>
      <w:tr w:rsidR="00470FFF" w:rsidRPr="00D24354" w14:paraId="7CD25CA8" w14:textId="77777777" w:rsidTr="00470FFF">
        <w:tc>
          <w:tcPr>
            <w:tcW w:w="3362" w:type="dxa"/>
            <w:tcBorders>
              <w:top w:val="nil"/>
              <w:bottom w:val="nil"/>
            </w:tcBorders>
          </w:tcPr>
          <w:p w14:paraId="7519D31B" w14:textId="77777777" w:rsidR="00470FFF" w:rsidRPr="00D24354" w:rsidRDefault="00470FFF" w:rsidP="00470FFF">
            <w:pPr>
              <w:pStyle w:val="ConfigWindow"/>
            </w:pPr>
            <w:r w:rsidRPr="00D24354">
              <w:t>D2</w:t>
            </w:r>
          </w:p>
        </w:tc>
        <w:tc>
          <w:tcPr>
            <w:tcW w:w="3362" w:type="dxa"/>
          </w:tcPr>
          <w:p w14:paraId="7AC4BA20" w14:textId="77777777" w:rsidR="00470FFF" w:rsidRPr="00D24354" w:rsidRDefault="00470FFF" w:rsidP="00470FFF">
            <w:pPr>
              <w:pStyle w:val="TableText"/>
              <w:rPr>
                <w:rFonts w:cs="Arial"/>
              </w:rPr>
            </w:pPr>
            <w:r w:rsidRPr="00D24354">
              <w:rPr>
                <w:rFonts w:cs="Arial"/>
              </w:rPr>
              <w:t>Lo20</w:t>
            </w:r>
          </w:p>
        </w:tc>
        <w:tc>
          <w:tcPr>
            <w:tcW w:w="3362" w:type="dxa"/>
          </w:tcPr>
          <w:p w14:paraId="68255FA0" w14:textId="77777777" w:rsidR="00470FFF" w:rsidRPr="00D24354" w:rsidRDefault="00470FFF" w:rsidP="00470FFF">
            <w:pPr>
              <w:pStyle w:val="TableText"/>
              <w:rPr>
                <w:rFonts w:cs="Arial"/>
              </w:rPr>
            </w:pPr>
            <w:r w:rsidRPr="00D24354">
              <w:rPr>
                <w:rFonts w:cs="Arial"/>
              </w:rPr>
              <w:t>10.10.20.1/24</w:t>
            </w:r>
          </w:p>
        </w:tc>
      </w:tr>
      <w:tr w:rsidR="00470FFF" w:rsidRPr="00D24354" w14:paraId="7FB7732C" w14:textId="77777777" w:rsidTr="00470FFF">
        <w:tc>
          <w:tcPr>
            <w:tcW w:w="3362" w:type="dxa"/>
            <w:tcBorders>
              <w:top w:val="nil"/>
              <w:bottom w:val="nil"/>
            </w:tcBorders>
          </w:tcPr>
          <w:p w14:paraId="2D398993" w14:textId="77777777" w:rsidR="00470FFF" w:rsidRPr="00D24354" w:rsidRDefault="00470FFF" w:rsidP="00470FFF">
            <w:pPr>
              <w:pStyle w:val="ConfigWindow"/>
            </w:pPr>
            <w:r w:rsidRPr="00D24354">
              <w:t>D2</w:t>
            </w:r>
          </w:p>
        </w:tc>
        <w:tc>
          <w:tcPr>
            <w:tcW w:w="3362" w:type="dxa"/>
          </w:tcPr>
          <w:p w14:paraId="135F9FA7" w14:textId="77777777" w:rsidR="00470FFF" w:rsidRPr="00D24354" w:rsidRDefault="00470FFF" w:rsidP="00470FFF">
            <w:pPr>
              <w:pStyle w:val="TableText"/>
              <w:rPr>
                <w:rFonts w:cs="Arial"/>
              </w:rPr>
            </w:pPr>
            <w:r w:rsidRPr="00D24354">
              <w:rPr>
                <w:rFonts w:cs="Arial"/>
              </w:rPr>
              <w:t>Lo21</w:t>
            </w:r>
          </w:p>
        </w:tc>
        <w:tc>
          <w:tcPr>
            <w:tcW w:w="3362" w:type="dxa"/>
          </w:tcPr>
          <w:p w14:paraId="567C7593" w14:textId="77777777" w:rsidR="00470FFF" w:rsidRPr="00D24354" w:rsidRDefault="00470FFF" w:rsidP="00470FFF">
            <w:pPr>
              <w:pStyle w:val="TableText"/>
              <w:rPr>
                <w:rFonts w:cs="Arial"/>
              </w:rPr>
            </w:pPr>
            <w:r w:rsidRPr="00D24354">
              <w:rPr>
                <w:rFonts w:cs="Arial"/>
              </w:rPr>
              <w:t>10.10.21.1/24</w:t>
            </w:r>
          </w:p>
        </w:tc>
      </w:tr>
      <w:tr w:rsidR="00470FFF" w:rsidRPr="00D24354" w14:paraId="3E5096B5" w14:textId="77777777" w:rsidTr="00470FFF">
        <w:tc>
          <w:tcPr>
            <w:tcW w:w="3362" w:type="dxa"/>
            <w:tcBorders>
              <w:top w:val="nil"/>
              <w:bottom w:val="nil"/>
            </w:tcBorders>
          </w:tcPr>
          <w:p w14:paraId="3BCA58F8" w14:textId="77777777" w:rsidR="00470FFF" w:rsidRPr="00D24354" w:rsidRDefault="00470FFF" w:rsidP="00470FFF">
            <w:pPr>
              <w:pStyle w:val="ConfigWindow"/>
            </w:pPr>
            <w:r w:rsidRPr="00D24354">
              <w:t>D2</w:t>
            </w:r>
          </w:p>
        </w:tc>
        <w:tc>
          <w:tcPr>
            <w:tcW w:w="3362" w:type="dxa"/>
          </w:tcPr>
          <w:p w14:paraId="5CC3F0D8" w14:textId="77777777" w:rsidR="00470FFF" w:rsidRPr="00D24354" w:rsidRDefault="00470FFF" w:rsidP="00470FFF">
            <w:pPr>
              <w:pStyle w:val="TableText"/>
              <w:rPr>
                <w:rFonts w:cs="Arial"/>
              </w:rPr>
            </w:pPr>
            <w:r w:rsidRPr="00D24354">
              <w:rPr>
                <w:rFonts w:cs="Arial"/>
              </w:rPr>
              <w:t>Lo22</w:t>
            </w:r>
          </w:p>
        </w:tc>
        <w:tc>
          <w:tcPr>
            <w:tcW w:w="3362" w:type="dxa"/>
          </w:tcPr>
          <w:p w14:paraId="63FB64A2" w14:textId="77777777" w:rsidR="00470FFF" w:rsidRPr="00D24354" w:rsidRDefault="00470FFF" w:rsidP="00470FFF">
            <w:pPr>
              <w:pStyle w:val="TableText"/>
              <w:rPr>
                <w:rFonts w:cs="Arial"/>
              </w:rPr>
            </w:pPr>
            <w:r w:rsidRPr="00D24354">
              <w:rPr>
                <w:rFonts w:cs="Arial"/>
              </w:rPr>
              <w:t>10.10.22.1/24</w:t>
            </w:r>
          </w:p>
        </w:tc>
      </w:tr>
      <w:tr w:rsidR="00470FFF" w:rsidRPr="00D24354" w14:paraId="26D4BBBA" w14:textId="77777777" w:rsidTr="00470FFF">
        <w:tc>
          <w:tcPr>
            <w:tcW w:w="3362" w:type="dxa"/>
            <w:tcBorders>
              <w:top w:val="nil"/>
            </w:tcBorders>
          </w:tcPr>
          <w:p w14:paraId="34B28142" w14:textId="77777777" w:rsidR="00470FFF" w:rsidRPr="00D24354" w:rsidRDefault="00470FFF" w:rsidP="00470FFF">
            <w:pPr>
              <w:pStyle w:val="ConfigWindow"/>
            </w:pPr>
            <w:r w:rsidRPr="00D24354">
              <w:t>D2</w:t>
            </w:r>
          </w:p>
        </w:tc>
        <w:tc>
          <w:tcPr>
            <w:tcW w:w="3362" w:type="dxa"/>
          </w:tcPr>
          <w:p w14:paraId="3F15A335" w14:textId="77777777" w:rsidR="00470FFF" w:rsidRPr="00D24354" w:rsidRDefault="00470FFF" w:rsidP="00470FFF">
            <w:pPr>
              <w:pStyle w:val="TableText"/>
              <w:rPr>
                <w:rFonts w:cs="Arial"/>
              </w:rPr>
            </w:pPr>
            <w:r w:rsidRPr="00D24354">
              <w:rPr>
                <w:rFonts w:cs="Arial"/>
              </w:rPr>
              <w:t>Lo23</w:t>
            </w:r>
          </w:p>
        </w:tc>
        <w:tc>
          <w:tcPr>
            <w:tcW w:w="3362" w:type="dxa"/>
          </w:tcPr>
          <w:p w14:paraId="3C23071D" w14:textId="77777777" w:rsidR="00470FFF" w:rsidRPr="00D24354" w:rsidRDefault="00470FFF" w:rsidP="00470FFF">
            <w:pPr>
              <w:pStyle w:val="TableText"/>
              <w:rPr>
                <w:rFonts w:cs="Arial"/>
              </w:rPr>
            </w:pPr>
            <w:r w:rsidRPr="00D24354">
              <w:rPr>
                <w:rFonts w:cs="Arial"/>
              </w:rPr>
              <w:t>10.10.23.1/24</w:t>
            </w:r>
          </w:p>
        </w:tc>
      </w:tr>
      <w:tr w:rsidR="00470FFF" w:rsidRPr="00D24354" w14:paraId="366207F5" w14:textId="77777777" w:rsidTr="00470FFF">
        <w:tc>
          <w:tcPr>
            <w:tcW w:w="3362" w:type="dxa"/>
          </w:tcPr>
          <w:p w14:paraId="4A32A064" w14:textId="77777777" w:rsidR="00470FFF" w:rsidRPr="00D24354" w:rsidRDefault="00470FFF" w:rsidP="00470FFF">
            <w:pPr>
              <w:pStyle w:val="TableText"/>
              <w:rPr>
                <w:rFonts w:cs="Arial"/>
              </w:rPr>
            </w:pPr>
            <w:r w:rsidRPr="00D24354">
              <w:rPr>
                <w:rFonts w:cs="Arial"/>
              </w:rPr>
              <w:t>PC1</w:t>
            </w:r>
          </w:p>
        </w:tc>
        <w:tc>
          <w:tcPr>
            <w:tcW w:w="3362" w:type="dxa"/>
          </w:tcPr>
          <w:p w14:paraId="134003A8" w14:textId="0EC3E0F1" w:rsidR="00470FFF" w:rsidRPr="00D24354" w:rsidRDefault="00470FFF" w:rsidP="00470FFF">
            <w:pPr>
              <w:pStyle w:val="TableText"/>
              <w:rPr>
                <w:rFonts w:cs="Arial"/>
              </w:rPr>
            </w:pPr>
            <w:r>
              <w:rPr>
                <w:rFonts w:cs="Arial"/>
              </w:rPr>
              <w:t>NIC</w:t>
            </w:r>
          </w:p>
        </w:tc>
        <w:tc>
          <w:tcPr>
            <w:tcW w:w="3362" w:type="dxa"/>
          </w:tcPr>
          <w:p w14:paraId="19D90A04" w14:textId="77777777" w:rsidR="00470FFF" w:rsidRPr="00D24354" w:rsidRDefault="00470FFF" w:rsidP="00470FFF">
            <w:pPr>
              <w:pStyle w:val="TableText"/>
              <w:rPr>
                <w:rFonts w:cs="Arial"/>
              </w:rPr>
            </w:pPr>
            <w:r w:rsidRPr="00D24354">
              <w:rPr>
                <w:rFonts w:cs="Arial"/>
              </w:rPr>
              <w:t>10.10.1.10/24</w:t>
            </w:r>
          </w:p>
        </w:tc>
      </w:tr>
      <w:tr w:rsidR="00470FFF" w:rsidRPr="00D24354" w14:paraId="38031E3F" w14:textId="77777777" w:rsidTr="00470FFF">
        <w:tc>
          <w:tcPr>
            <w:tcW w:w="3362" w:type="dxa"/>
          </w:tcPr>
          <w:p w14:paraId="69D806F0" w14:textId="77777777" w:rsidR="00470FFF" w:rsidRPr="00D24354" w:rsidRDefault="00470FFF" w:rsidP="00470FFF">
            <w:pPr>
              <w:pStyle w:val="TableText"/>
              <w:rPr>
                <w:rFonts w:cs="Arial"/>
              </w:rPr>
            </w:pPr>
            <w:r w:rsidRPr="00D24354">
              <w:rPr>
                <w:rFonts w:cs="Arial"/>
              </w:rPr>
              <w:t>PC2</w:t>
            </w:r>
          </w:p>
        </w:tc>
        <w:tc>
          <w:tcPr>
            <w:tcW w:w="3362" w:type="dxa"/>
          </w:tcPr>
          <w:p w14:paraId="1F8F033A" w14:textId="021D5116" w:rsidR="00470FFF" w:rsidRPr="00D24354" w:rsidRDefault="00470FFF" w:rsidP="00470FFF">
            <w:pPr>
              <w:pStyle w:val="TableText"/>
              <w:rPr>
                <w:rFonts w:cs="Arial"/>
              </w:rPr>
            </w:pPr>
            <w:r>
              <w:rPr>
                <w:rFonts w:cs="Arial"/>
              </w:rPr>
              <w:t>NIC</w:t>
            </w:r>
          </w:p>
        </w:tc>
        <w:tc>
          <w:tcPr>
            <w:tcW w:w="3362" w:type="dxa"/>
          </w:tcPr>
          <w:p w14:paraId="4C7B79F9" w14:textId="77777777" w:rsidR="00470FFF" w:rsidRPr="00D24354" w:rsidRDefault="00470FFF" w:rsidP="00470FFF">
            <w:pPr>
              <w:pStyle w:val="TableText"/>
              <w:rPr>
                <w:rFonts w:cs="Arial"/>
              </w:rPr>
            </w:pPr>
            <w:r w:rsidRPr="00D24354">
              <w:rPr>
                <w:rFonts w:cs="Arial"/>
              </w:rPr>
              <w:t>10.10.5.10/24</w:t>
            </w:r>
          </w:p>
        </w:tc>
      </w:tr>
    </w:tbl>
    <w:p w14:paraId="7034065C" w14:textId="77777777" w:rsidR="00D778DF" w:rsidRPr="00E70096" w:rsidRDefault="00D778DF" w:rsidP="00D452F4">
      <w:pPr>
        <w:pStyle w:val="Heading1"/>
      </w:pPr>
      <w:r w:rsidRPr="00E70096">
        <w:t>Objectives</w:t>
      </w:r>
    </w:p>
    <w:p w14:paraId="069517F2" w14:textId="77777777" w:rsidR="00B124C9" w:rsidRPr="00470FFF" w:rsidRDefault="00B124C9" w:rsidP="00B124C9">
      <w:pPr>
        <w:pStyle w:val="BodyTextL25Bold"/>
      </w:pPr>
      <w:r w:rsidRPr="00470FFF">
        <w:t>Part 1: Build the Network, Configure Basic Device Settings and Routing</w:t>
      </w:r>
    </w:p>
    <w:p w14:paraId="20C45EAE" w14:textId="77777777" w:rsidR="00B124C9" w:rsidRPr="00470FFF" w:rsidRDefault="00B124C9" w:rsidP="00B124C9">
      <w:pPr>
        <w:pStyle w:val="BodyTextL25Bold"/>
      </w:pPr>
      <w:r w:rsidRPr="00470FFF">
        <w:t>Part 2: OSPFv2 Route Summarization</w:t>
      </w:r>
    </w:p>
    <w:p w14:paraId="287102CB" w14:textId="77777777" w:rsidR="00B124C9" w:rsidRPr="00470FFF" w:rsidRDefault="00B124C9" w:rsidP="00B124C9">
      <w:pPr>
        <w:pStyle w:val="BodyTextL25Bold"/>
      </w:pPr>
      <w:r w:rsidRPr="00470FFF">
        <w:t>Part 3: OSPFv2 Route Filtering</w:t>
      </w:r>
    </w:p>
    <w:p w14:paraId="2C289527" w14:textId="77777777" w:rsidR="00D778DF" w:rsidRDefault="00D778DF" w:rsidP="00D452F4">
      <w:pPr>
        <w:pStyle w:val="Heading1"/>
      </w:pPr>
      <w:r w:rsidRPr="00E70096">
        <w:t>Background / Scenario</w:t>
      </w:r>
    </w:p>
    <w:p w14:paraId="57998DF3" w14:textId="435DFD9A" w:rsidR="00B124C9" w:rsidRPr="00D24354" w:rsidRDefault="00B124C9" w:rsidP="00B124C9">
      <w:pPr>
        <w:pStyle w:val="BodyTextL25"/>
        <w:rPr>
          <w:rFonts w:cs="Arial"/>
        </w:rPr>
      </w:pPr>
      <w:r w:rsidRPr="00D24354">
        <w:rPr>
          <w:rFonts w:cs="Arial"/>
        </w:rPr>
        <w:t xml:space="preserve">Areas make OSPF more scalable and increase efficiency. Consider a large multinational organization with a thousand OSPF routers. If all routers were in a single area, the information contained in their LSDB would </w:t>
      </w:r>
      <w:r>
        <w:rPr>
          <w:rFonts w:cs="Arial"/>
        </w:rPr>
        <w:t xml:space="preserve">be </w:t>
      </w:r>
      <w:r w:rsidRPr="00D24354">
        <w:rPr>
          <w:rFonts w:cs="Arial"/>
        </w:rPr>
        <w:t xml:space="preserve">overwhelming. Segmenting the OSPF domain into multiple areas reduces the size of the LSDB for each area, making SPF tree calculations faster, and decreasing LSDB flooding between routers when a link </w:t>
      </w:r>
      <w:proofErr w:type="gramStart"/>
      <w:r w:rsidRPr="00D24354">
        <w:rPr>
          <w:rFonts w:cs="Arial"/>
        </w:rPr>
        <w:t>flaps</w:t>
      </w:r>
      <w:proofErr w:type="gramEnd"/>
      <w:r w:rsidRPr="00D24354">
        <w:rPr>
          <w:rFonts w:cs="Arial"/>
        </w:rPr>
        <w:t>.</w:t>
      </w:r>
    </w:p>
    <w:p w14:paraId="38E79578" w14:textId="77777777" w:rsidR="00B124C9" w:rsidRPr="00D24354" w:rsidRDefault="00B124C9" w:rsidP="00B124C9">
      <w:pPr>
        <w:pStyle w:val="BodyTextL25"/>
        <w:rPr>
          <w:rFonts w:cs="Arial"/>
        </w:rPr>
      </w:pPr>
      <w:r w:rsidRPr="00D24354">
        <w:rPr>
          <w:rFonts w:cs="Arial"/>
        </w:rPr>
        <w:t xml:space="preserve">To make OSPF even more scalable and efficient, network routes can be summarized and advertised in other areas. As well, specific route filtering can be used to provide </w:t>
      </w:r>
      <w:r>
        <w:rPr>
          <w:rFonts w:cs="Arial"/>
        </w:rPr>
        <w:t>more precise</w:t>
      </w:r>
      <w:r w:rsidRPr="00D24354">
        <w:rPr>
          <w:rFonts w:cs="Arial"/>
        </w:rPr>
        <w:t xml:space="preserve"> control on route propagation.</w:t>
      </w:r>
    </w:p>
    <w:p w14:paraId="275DEF8B" w14:textId="62F853F5" w:rsidR="00B124C9" w:rsidRPr="00D24354" w:rsidRDefault="00B124C9" w:rsidP="00B124C9">
      <w:pPr>
        <w:pStyle w:val="BodyTextL25"/>
        <w:rPr>
          <w:rFonts w:cs="Arial"/>
        </w:rPr>
      </w:pPr>
      <w:r w:rsidRPr="00D24354">
        <w:rPr>
          <w:rFonts w:cs="Arial"/>
        </w:rPr>
        <w:t>In this lab, you will configure route summarization and route filtering in a multiarea OSPF version 2</w:t>
      </w:r>
      <w:r>
        <w:rPr>
          <w:rFonts w:cs="Arial"/>
        </w:rPr>
        <w:t xml:space="preserve"> network</w:t>
      </w:r>
      <w:r w:rsidRPr="00D24354">
        <w:rPr>
          <w:rFonts w:cs="Arial"/>
        </w:rPr>
        <w:t xml:space="preserve">. </w:t>
      </w:r>
      <w:r w:rsidRPr="00D24354">
        <w:rPr>
          <w:rFonts w:eastAsia="Arial" w:cs="Arial"/>
        </w:rPr>
        <w:t>This lab was specifically designed to use three routers and two Layer 3 switches. To help visualize the potential of summarization and route filtering, additional loopback interfaces will be configured to simulate LANs and create larger routing tables.</w:t>
      </w:r>
    </w:p>
    <w:p w14:paraId="59BB5DE5" w14:textId="77777777" w:rsidR="00B124C9" w:rsidRPr="00D24354" w:rsidRDefault="00B124C9" w:rsidP="00B124C9">
      <w:pPr>
        <w:pStyle w:val="BodyTextL25"/>
        <w:rPr>
          <w:rFonts w:cs="Arial"/>
        </w:rPr>
      </w:pPr>
      <w:r w:rsidRPr="00D24354">
        <w:rPr>
          <w:rFonts w:cs="Arial"/>
          <w:b/>
        </w:rPr>
        <w:lastRenderedPageBreak/>
        <w:t>Note</w:t>
      </w:r>
      <w:r w:rsidRPr="0017115D">
        <w:rPr>
          <w:rFonts w:cs="Arial"/>
          <w:bCs/>
        </w:rPr>
        <w:t>:</w:t>
      </w:r>
      <w:r w:rsidRPr="00D24354">
        <w:rPr>
          <w:rFonts w:cs="Arial"/>
        </w:rPr>
        <w:t xml:space="preserve"> This lab is an exercise in developing, deploying, and verifying how OSPF</w:t>
      </w:r>
      <w:r>
        <w:rPr>
          <w:rFonts w:cs="Arial"/>
        </w:rPr>
        <w:t xml:space="preserve"> route summarization and filtering</w:t>
      </w:r>
      <w:r w:rsidRPr="00D24354">
        <w:rPr>
          <w:rFonts w:cs="Arial"/>
        </w:rPr>
        <w:t xml:space="preserve"> operates and does not reflect networking best practices.</w:t>
      </w:r>
    </w:p>
    <w:p w14:paraId="040DEF17" w14:textId="5B5CD13E" w:rsidR="00B124C9" w:rsidRPr="00D24354" w:rsidRDefault="00B124C9" w:rsidP="00B124C9">
      <w:pPr>
        <w:pStyle w:val="BodyTextL25"/>
        <w:rPr>
          <w:rFonts w:cs="Arial"/>
          <w:b/>
        </w:rPr>
      </w:pPr>
      <w:r w:rsidRPr="00D24354">
        <w:rPr>
          <w:rFonts w:eastAsia="Arial" w:cs="Arial"/>
          <w:b/>
        </w:rPr>
        <w:t>Note</w:t>
      </w:r>
      <w:r w:rsidRPr="00D24354">
        <w:rPr>
          <w:rFonts w:eastAsia="Arial" w:cs="Arial"/>
        </w:rPr>
        <w:t xml:space="preserve">: The router used with this CCNP hands-on lab is a Cisco 4221and the two </w:t>
      </w:r>
      <w:r w:rsidR="00CB712D">
        <w:rPr>
          <w:rFonts w:eastAsia="Arial" w:cs="Arial"/>
        </w:rPr>
        <w:t>L</w:t>
      </w:r>
      <w:r w:rsidRPr="00D24354">
        <w:rPr>
          <w:rFonts w:eastAsia="Arial" w:cs="Arial"/>
        </w:rPr>
        <w:t xml:space="preserve">ayer 3 switches are Catalyst 3560 switches. Other routers and Layer 3 switches and Cisco IOS versions can be used. Depending on the model and Cisco IOS version, the commands available and the output produced might vary from what is shown in the labs. </w:t>
      </w:r>
    </w:p>
    <w:p w14:paraId="2599F11E" w14:textId="77777777" w:rsidR="00B124C9" w:rsidRPr="00D24354" w:rsidRDefault="00B124C9" w:rsidP="00B124C9">
      <w:pPr>
        <w:pStyle w:val="BodyTextL25"/>
        <w:rPr>
          <w:rFonts w:cs="Arial"/>
        </w:rPr>
      </w:pPr>
      <w:r w:rsidRPr="00D24354">
        <w:rPr>
          <w:rFonts w:cs="Arial"/>
          <w:b/>
        </w:rPr>
        <w:t>Note</w:t>
      </w:r>
      <w:r w:rsidRPr="00D24354">
        <w:rPr>
          <w:rFonts w:cs="Arial"/>
        </w:rPr>
        <w:t>: Ensure that the routers and switches have been erased and have no startup configurations. If you are unsure contact your instructor.</w:t>
      </w:r>
    </w:p>
    <w:p w14:paraId="1DC3C260" w14:textId="77777777" w:rsidR="00B124C9" w:rsidRDefault="00B124C9" w:rsidP="00B124C9">
      <w:pPr>
        <w:pStyle w:val="BodyTextL25"/>
        <w:rPr>
          <w:rFonts w:cs="Arial"/>
          <w:color w:val="FF0000"/>
        </w:rPr>
      </w:pPr>
      <w:r w:rsidRPr="00D24354">
        <w:rPr>
          <w:rFonts w:cs="Arial"/>
          <w:b/>
          <w:bCs/>
          <w:color w:val="FF0000"/>
        </w:rPr>
        <w:t>Instructor Note</w:t>
      </w:r>
      <w:r w:rsidRPr="00D24354">
        <w:rPr>
          <w:rFonts w:cs="Arial"/>
          <w:color w:val="FF0000"/>
        </w:rPr>
        <w:t>: Refer to the Instructor Lab Manual for the procedures to initialize and reload devices</w:t>
      </w:r>
      <w:r>
        <w:rPr>
          <w:rFonts w:cs="Arial"/>
          <w:color w:val="FF0000"/>
        </w:rPr>
        <w:t>.</w:t>
      </w:r>
    </w:p>
    <w:p w14:paraId="441B3A87" w14:textId="77777777" w:rsidR="00D778DF" w:rsidRPr="00E70096" w:rsidRDefault="00D778DF" w:rsidP="00D452F4">
      <w:pPr>
        <w:pStyle w:val="Heading1"/>
      </w:pPr>
      <w:r w:rsidRPr="00E70096">
        <w:t>Required Resources</w:t>
      </w:r>
    </w:p>
    <w:p w14:paraId="63A132CB" w14:textId="1C703AE1" w:rsidR="00334C33" w:rsidRDefault="00B124C9" w:rsidP="00334C33">
      <w:pPr>
        <w:pStyle w:val="Bulletlevel1"/>
      </w:pPr>
      <w:r>
        <w:t>3</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3A268936" w14:textId="5BC5012F" w:rsidR="00334C33" w:rsidRDefault="00AC05AB" w:rsidP="00334C33">
      <w:pPr>
        <w:pStyle w:val="Bulletlevel1"/>
      </w:pPr>
      <w:r>
        <w:t>2</w:t>
      </w:r>
      <w:r w:rsidR="00334C33">
        <w:t xml:space="preserve"> Switches (Cisco </w:t>
      </w:r>
      <w:r w:rsidR="00B124C9">
        <w:t>3650</w:t>
      </w:r>
      <w:r w:rsidR="0034218C">
        <w:t xml:space="preserve"> with </w:t>
      </w:r>
      <w:r w:rsidR="00B124C9">
        <w:t>Cisco IOS XE Release 16.9.4 universal image or comparable)</w:t>
      </w:r>
    </w:p>
    <w:p w14:paraId="736AB2EF" w14:textId="77777777" w:rsidR="00334C33" w:rsidRDefault="00334C33" w:rsidP="00334C33">
      <w:pPr>
        <w:pStyle w:val="Bulletlevel1"/>
      </w:pPr>
      <w:r>
        <w:t>2 PCs (Windows with terminal emulation program, such as Tera Term)</w:t>
      </w:r>
    </w:p>
    <w:p w14:paraId="5F5F5E41" w14:textId="77777777" w:rsidR="00334C33" w:rsidRDefault="00334C33" w:rsidP="00334C33">
      <w:pPr>
        <w:pStyle w:val="Bulletlevel1"/>
      </w:pPr>
      <w:r>
        <w:t>Console cables to configure the Cisco IOS devices via the console ports</w:t>
      </w:r>
    </w:p>
    <w:p w14:paraId="68AFBEF3" w14:textId="77777777" w:rsidR="00457934" w:rsidRDefault="00334C33" w:rsidP="00457934">
      <w:pPr>
        <w:pStyle w:val="Bulletlevel1"/>
      </w:pPr>
      <w:r>
        <w:t>Ethernet cables as shown in the topology</w:t>
      </w:r>
    </w:p>
    <w:p w14:paraId="44501808" w14:textId="77777777" w:rsidR="00470FFF" w:rsidRDefault="00470FFF" w:rsidP="00470FFF">
      <w:pPr>
        <w:pStyle w:val="Heading1"/>
      </w:pPr>
      <w:r>
        <w:t>Instructions</w:t>
      </w:r>
    </w:p>
    <w:p w14:paraId="70B64CFF" w14:textId="77777777" w:rsidR="0061073F" w:rsidRPr="00D24354" w:rsidRDefault="0061073F" w:rsidP="00470FFF">
      <w:pPr>
        <w:pStyle w:val="Heading2"/>
      </w:pPr>
      <w:r w:rsidRPr="00D24354">
        <w:t>Build the Network, Configure Basic Device Settings and Routing</w:t>
      </w:r>
    </w:p>
    <w:p w14:paraId="1CB4C4FB" w14:textId="77777777" w:rsidR="0061073F" w:rsidRPr="00D24354" w:rsidRDefault="0061073F" w:rsidP="0061073F">
      <w:pPr>
        <w:pStyle w:val="BodyTextL25"/>
        <w:rPr>
          <w:rFonts w:cs="Arial"/>
        </w:rPr>
      </w:pPr>
      <w:r w:rsidRPr="00D24354">
        <w:rPr>
          <w:rFonts w:cs="Arial"/>
        </w:rPr>
        <w:t>In Part 1, you will set up the network topology and configure basic settings and interface addressing on the router and Layer 3 switches. You will also configure multiarea OSPFv2 on the OSPF backbone routers R1, R2, and R3. You will manually configure OSPFv2 on D1 and D2.</w:t>
      </w:r>
    </w:p>
    <w:p w14:paraId="5DF58BDA" w14:textId="77777777" w:rsidR="0061073F" w:rsidRPr="00D24354" w:rsidRDefault="0061073F" w:rsidP="00470FFF">
      <w:pPr>
        <w:pStyle w:val="Heading3"/>
      </w:pPr>
      <w:r w:rsidRPr="00D24354">
        <w:t>Cable the network as shown in the topology.</w:t>
      </w:r>
    </w:p>
    <w:p w14:paraId="30030CA7" w14:textId="77777777" w:rsidR="0061073F" w:rsidRPr="00D24354" w:rsidRDefault="0061073F" w:rsidP="0061073F">
      <w:pPr>
        <w:pStyle w:val="BodyTextL25"/>
        <w:rPr>
          <w:rFonts w:cs="Arial"/>
        </w:rPr>
      </w:pPr>
      <w:r w:rsidRPr="00D24354">
        <w:rPr>
          <w:rFonts w:cs="Arial"/>
        </w:rPr>
        <w:t>Attach the devices as shown in the topology diagram, and cable as necessary.</w:t>
      </w:r>
    </w:p>
    <w:p w14:paraId="00093013" w14:textId="2C405A36" w:rsidR="0061073F" w:rsidRPr="00D24354" w:rsidRDefault="0061073F" w:rsidP="00470FFF">
      <w:pPr>
        <w:pStyle w:val="Heading3"/>
      </w:pPr>
      <w:r w:rsidRPr="00D24354">
        <w:t>Configure basic settings for the routers.</w:t>
      </w:r>
    </w:p>
    <w:p w14:paraId="7B85EE5D" w14:textId="3F3D70BE" w:rsidR="0061073F" w:rsidRPr="00D24354" w:rsidRDefault="0061073F" w:rsidP="007B5A41">
      <w:pPr>
        <w:pStyle w:val="SubStepAlpha"/>
      </w:pPr>
      <w:r w:rsidRPr="00D24354">
        <w:t xml:space="preserve">Console into each router, enter global configuration mode, and apply the basic settings, interface addressing, and OSPFv2 configuration. </w:t>
      </w:r>
      <w:r w:rsidR="00B517F6">
        <w:t>The configuration for each device is provided for you below.</w:t>
      </w:r>
    </w:p>
    <w:p w14:paraId="5C165F18" w14:textId="1F0B3448" w:rsidR="0061073F" w:rsidRDefault="0061073F" w:rsidP="00E40F0A">
      <w:pPr>
        <w:pStyle w:val="SubStepAlpha"/>
        <w:numPr>
          <w:ilvl w:val="0"/>
          <w:numId w:val="0"/>
        </w:numPr>
        <w:spacing w:after="0"/>
        <w:ind w:left="720"/>
        <w:rPr>
          <w:rFonts w:cs="Arial"/>
        </w:rPr>
      </w:pPr>
      <w:r w:rsidRPr="00D24354">
        <w:rPr>
          <w:rFonts w:cs="Arial"/>
          <w:b/>
        </w:rPr>
        <w:t>Note</w:t>
      </w:r>
      <w:r w:rsidRPr="00D24354">
        <w:rPr>
          <w:rFonts w:cs="Arial"/>
        </w:rPr>
        <w:t>: Routers were configured with OSPFv2.</w:t>
      </w:r>
    </w:p>
    <w:p w14:paraId="606B5586" w14:textId="77777777" w:rsidR="00E40F0A" w:rsidRPr="00EC060B" w:rsidRDefault="00E40F0A" w:rsidP="00E40F0A">
      <w:pPr>
        <w:pStyle w:val="ConfigWindow"/>
      </w:pPr>
      <w:r>
        <w:t>Open configuration window</w:t>
      </w:r>
    </w:p>
    <w:p w14:paraId="086720AE" w14:textId="77777777" w:rsidR="00B517F6" w:rsidRPr="00B517F6" w:rsidRDefault="00B517F6" w:rsidP="00B517F6">
      <w:pPr>
        <w:pStyle w:val="BodyTextL25Bold"/>
      </w:pPr>
      <w:r w:rsidRPr="00B517F6">
        <w:t>Router R1</w:t>
      </w:r>
    </w:p>
    <w:p w14:paraId="5655D2CE" w14:textId="77777777" w:rsidR="00B517F6" w:rsidRPr="00283861" w:rsidRDefault="00B517F6" w:rsidP="00283861">
      <w:pPr>
        <w:pStyle w:val="CMD"/>
      </w:pPr>
      <w:bookmarkStart w:id="0" w:name="_Hlk29030893"/>
      <w:r w:rsidRPr="00283861">
        <w:t>hostname R1</w:t>
      </w:r>
    </w:p>
    <w:p w14:paraId="4CCFA0FB" w14:textId="77777777" w:rsidR="00B517F6" w:rsidRPr="00283861" w:rsidRDefault="00B517F6" w:rsidP="00283861">
      <w:pPr>
        <w:pStyle w:val="CMD"/>
      </w:pPr>
      <w:r w:rsidRPr="00283861">
        <w:t xml:space="preserve">no </w:t>
      </w:r>
      <w:proofErr w:type="spellStart"/>
      <w:r w:rsidRPr="00283861">
        <w:t>ip</w:t>
      </w:r>
      <w:proofErr w:type="spellEnd"/>
      <w:r w:rsidRPr="00283861">
        <w:t xml:space="preserve"> domain lookup</w:t>
      </w:r>
    </w:p>
    <w:p w14:paraId="74B575E1" w14:textId="77777777" w:rsidR="00B517F6" w:rsidRPr="00283861" w:rsidRDefault="00B517F6" w:rsidP="00283861">
      <w:pPr>
        <w:pStyle w:val="CMD"/>
      </w:pPr>
      <w:r w:rsidRPr="00283861">
        <w:t>line con 0</w:t>
      </w:r>
    </w:p>
    <w:p w14:paraId="70783617" w14:textId="331AED5C" w:rsidR="00B517F6" w:rsidRPr="00283861" w:rsidRDefault="00B517F6" w:rsidP="00283861">
      <w:pPr>
        <w:pStyle w:val="CMD"/>
      </w:pPr>
      <w:r w:rsidRPr="00283861">
        <w:t xml:space="preserve"> logging sync</w:t>
      </w:r>
    </w:p>
    <w:p w14:paraId="4EC00C36" w14:textId="2B10AF13" w:rsidR="00B517F6" w:rsidRPr="00283861" w:rsidRDefault="00B517F6" w:rsidP="00283861">
      <w:pPr>
        <w:pStyle w:val="CMD"/>
      </w:pPr>
      <w:r w:rsidRPr="00283861">
        <w:t xml:space="preserve"> exec-time 0 0</w:t>
      </w:r>
    </w:p>
    <w:p w14:paraId="38A15733" w14:textId="3A193EC6" w:rsidR="00B517F6" w:rsidRPr="00283861" w:rsidRDefault="00B517F6" w:rsidP="00283861">
      <w:pPr>
        <w:pStyle w:val="CMD"/>
      </w:pPr>
      <w:r w:rsidRPr="00283861">
        <w:t xml:space="preserve"> exit</w:t>
      </w:r>
    </w:p>
    <w:p w14:paraId="75B68485" w14:textId="77777777" w:rsidR="00B517F6" w:rsidRPr="00283861" w:rsidRDefault="00B517F6" w:rsidP="00283861">
      <w:pPr>
        <w:pStyle w:val="CMD"/>
      </w:pPr>
      <w:r w:rsidRPr="00283861">
        <w:t xml:space="preserve">banner </w:t>
      </w:r>
      <w:proofErr w:type="spellStart"/>
      <w:r w:rsidRPr="00283861">
        <w:t>motd</w:t>
      </w:r>
      <w:proofErr w:type="spellEnd"/>
      <w:r w:rsidRPr="00283861">
        <w:t xml:space="preserve"> # This is R1, OSPFv2 Route Summarization and Filtering Lab #</w:t>
      </w:r>
    </w:p>
    <w:p w14:paraId="00FBFC57" w14:textId="77777777" w:rsidR="00B517F6" w:rsidRPr="00283861" w:rsidRDefault="00B517F6" w:rsidP="00283861">
      <w:pPr>
        <w:pStyle w:val="CMD"/>
      </w:pPr>
      <w:r w:rsidRPr="00283861">
        <w:t>interface g0/0/0</w:t>
      </w:r>
    </w:p>
    <w:p w14:paraId="5E0C4FF9" w14:textId="77777777" w:rsidR="00B517F6" w:rsidRPr="00283861" w:rsidRDefault="00B517F6" w:rsidP="00283861">
      <w:pPr>
        <w:pStyle w:val="CMD"/>
      </w:pPr>
      <w:r w:rsidRPr="00283861">
        <w:t xml:space="preserve"> </w:t>
      </w:r>
      <w:proofErr w:type="spellStart"/>
      <w:r w:rsidRPr="00283861">
        <w:t>ip</w:t>
      </w:r>
      <w:proofErr w:type="spellEnd"/>
      <w:r w:rsidRPr="00283861">
        <w:t xml:space="preserve"> add 172.16.0.2 255.255.255.252</w:t>
      </w:r>
    </w:p>
    <w:p w14:paraId="1964F068" w14:textId="77777777" w:rsidR="00B517F6" w:rsidRPr="00283861" w:rsidRDefault="00B517F6" w:rsidP="00283861">
      <w:pPr>
        <w:pStyle w:val="CMD"/>
      </w:pPr>
      <w:r w:rsidRPr="00283861">
        <w:t xml:space="preserve"> no shut</w:t>
      </w:r>
    </w:p>
    <w:p w14:paraId="506788C4" w14:textId="77777777" w:rsidR="00B517F6" w:rsidRPr="00283861" w:rsidRDefault="00B517F6" w:rsidP="00283861">
      <w:pPr>
        <w:pStyle w:val="CMD"/>
      </w:pPr>
      <w:r w:rsidRPr="00283861">
        <w:t xml:space="preserve"> exit</w:t>
      </w:r>
    </w:p>
    <w:p w14:paraId="48C61B10" w14:textId="77777777" w:rsidR="00B517F6" w:rsidRPr="00283861" w:rsidRDefault="00B517F6" w:rsidP="00283861">
      <w:pPr>
        <w:pStyle w:val="CMD"/>
      </w:pPr>
      <w:r w:rsidRPr="00283861">
        <w:t>interface GigabitEthernet0/0/1</w:t>
      </w:r>
    </w:p>
    <w:p w14:paraId="730903DC" w14:textId="77777777" w:rsidR="00B517F6" w:rsidRPr="00283861" w:rsidRDefault="00B517F6" w:rsidP="00283861">
      <w:pPr>
        <w:pStyle w:val="CMD"/>
      </w:pPr>
      <w:r w:rsidRPr="00283861">
        <w:lastRenderedPageBreak/>
        <w:t xml:space="preserve"> </w:t>
      </w:r>
      <w:proofErr w:type="spellStart"/>
      <w:r w:rsidRPr="00283861">
        <w:t>ip</w:t>
      </w:r>
      <w:proofErr w:type="spellEnd"/>
      <w:r w:rsidRPr="00283861">
        <w:t xml:space="preserve"> address 10.10.0.1 255.255.255.252</w:t>
      </w:r>
    </w:p>
    <w:p w14:paraId="3BE600F7" w14:textId="77777777" w:rsidR="00B517F6" w:rsidRPr="00283861" w:rsidRDefault="00B517F6" w:rsidP="00283861">
      <w:pPr>
        <w:pStyle w:val="CMD"/>
      </w:pPr>
      <w:r w:rsidRPr="00283861">
        <w:t xml:space="preserve"> no shut</w:t>
      </w:r>
    </w:p>
    <w:p w14:paraId="01BFC8E5" w14:textId="77777777" w:rsidR="00B517F6" w:rsidRPr="00283861" w:rsidRDefault="00B517F6" w:rsidP="00283861">
      <w:pPr>
        <w:pStyle w:val="CMD"/>
      </w:pPr>
      <w:r w:rsidRPr="00283861">
        <w:t xml:space="preserve"> exit</w:t>
      </w:r>
    </w:p>
    <w:p w14:paraId="2D163E7E" w14:textId="77777777" w:rsidR="00B517F6" w:rsidRPr="00283861" w:rsidRDefault="00B517F6" w:rsidP="00283861">
      <w:pPr>
        <w:pStyle w:val="CMD"/>
      </w:pPr>
      <w:r w:rsidRPr="00283861">
        <w:t xml:space="preserve">router </w:t>
      </w:r>
      <w:proofErr w:type="spellStart"/>
      <w:r w:rsidRPr="00283861">
        <w:t>ospf</w:t>
      </w:r>
      <w:proofErr w:type="spellEnd"/>
      <w:r w:rsidRPr="00283861">
        <w:t xml:space="preserve"> 123</w:t>
      </w:r>
    </w:p>
    <w:p w14:paraId="49683759" w14:textId="77777777" w:rsidR="00B517F6" w:rsidRPr="00283861" w:rsidRDefault="00B517F6" w:rsidP="00283861">
      <w:pPr>
        <w:pStyle w:val="CMD"/>
      </w:pPr>
      <w:r w:rsidRPr="00283861">
        <w:t xml:space="preserve"> router-id 1.1.1.1</w:t>
      </w:r>
    </w:p>
    <w:p w14:paraId="3E20276D" w14:textId="77777777" w:rsidR="00B517F6" w:rsidRPr="00283861" w:rsidRDefault="00B517F6" w:rsidP="00283861">
      <w:pPr>
        <w:pStyle w:val="CMD"/>
      </w:pPr>
      <w:r w:rsidRPr="00283861">
        <w:t xml:space="preserve"> auto-cost reference-bandwidth 1000</w:t>
      </w:r>
    </w:p>
    <w:p w14:paraId="72954F1F" w14:textId="77777777" w:rsidR="00B517F6" w:rsidRPr="00283861" w:rsidRDefault="00B517F6" w:rsidP="00283861">
      <w:pPr>
        <w:pStyle w:val="CMD"/>
      </w:pPr>
      <w:r w:rsidRPr="00283861">
        <w:t xml:space="preserve"> network 10.10.0.0 0.0.0.3 area 1</w:t>
      </w:r>
    </w:p>
    <w:p w14:paraId="65093FE3" w14:textId="77777777" w:rsidR="00B517F6" w:rsidRPr="00283861" w:rsidRDefault="00B517F6" w:rsidP="00283861">
      <w:pPr>
        <w:pStyle w:val="CMD"/>
      </w:pPr>
      <w:r w:rsidRPr="00283861">
        <w:t xml:space="preserve"> network 172.16.0.0 0.0.0.3 area 0</w:t>
      </w:r>
    </w:p>
    <w:p w14:paraId="2EE4C966" w14:textId="2E622E72" w:rsidR="00B517F6" w:rsidRPr="00283861" w:rsidRDefault="00283861" w:rsidP="00283861">
      <w:pPr>
        <w:pStyle w:val="CMD"/>
      </w:pPr>
      <w:r w:rsidRPr="00283861">
        <w:t xml:space="preserve"> </w:t>
      </w:r>
      <w:r w:rsidR="00B517F6" w:rsidRPr="00283861">
        <w:t>exit</w:t>
      </w:r>
    </w:p>
    <w:bookmarkEnd w:id="0"/>
    <w:p w14:paraId="01406C1E" w14:textId="77777777" w:rsidR="00B517F6" w:rsidRPr="00283861" w:rsidRDefault="00B517F6" w:rsidP="00283861">
      <w:pPr>
        <w:pStyle w:val="BodyTextL25Bold"/>
      </w:pPr>
      <w:r w:rsidRPr="00283861">
        <w:t>Router R2</w:t>
      </w:r>
    </w:p>
    <w:p w14:paraId="1F80598C" w14:textId="77777777" w:rsidR="00B517F6" w:rsidRPr="002D40CA" w:rsidRDefault="00B517F6" w:rsidP="002D40CA">
      <w:pPr>
        <w:pStyle w:val="CMD"/>
      </w:pPr>
      <w:r w:rsidRPr="002D40CA">
        <w:t>hostname R2</w:t>
      </w:r>
    </w:p>
    <w:p w14:paraId="5C512425" w14:textId="77777777" w:rsidR="00B517F6" w:rsidRPr="002D40CA" w:rsidRDefault="00B517F6" w:rsidP="002D40CA">
      <w:pPr>
        <w:pStyle w:val="CMD"/>
      </w:pPr>
      <w:r w:rsidRPr="002D40CA">
        <w:t xml:space="preserve">no </w:t>
      </w:r>
      <w:proofErr w:type="spellStart"/>
      <w:r w:rsidRPr="002D40CA">
        <w:t>ip</w:t>
      </w:r>
      <w:proofErr w:type="spellEnd"/>
      <w:r w:rsidRPr="002D40CA">
        <w:t xml:space="preserve"> domain lookup</w:t>
      </w:r>
    </w:p>
    <w:p w14:paraId="6D25A8AB" w14:textId="77777777" w:rsidR="00B517F6" w:rsidRPr="002D40CA" w:rsidRDefault="00B517F6" w:rsidP="002D40CA">
      <w:pPr>
        <w:pStyle w:val="CMD"/>
      </w:pPr>
      <w:r w:rsidRPr="002D40CA">
        <w:t>line con 0</w:t>
      </w:r>
    </w:p>
    <w:p w14:paraId="58C4A314" w14:textId="55D822B4" w:rsidR="00B517F6" w:rsidRPr="002D40CA" w:rsidRDefault="002D40CA" w:rsidP="002D40CA">
      <w:pPr>
        <w:pStyle w:val="CMD"/>
      </w:pPr>
      <w:r w:rsidRPr="002D40CA">
        <w:t xml:space="preserve"> </w:t>
      </w:r>
      <w:r w:rsidR="00B517F6" w:rsidRPr="002D40CA">
        <w:t>logging sync</w:t>
      </w:r>
    </w:p>
    <w:p w14:paraId="0AB112F5" w14:textId="5FB83851" w:rsidR="00B517F6" w:rsidRPr="002D40CA" w:rsidRDefault="002D40CA" w:rsidP="002D40CA">
      <w:pPr>
        <w:pStyle w:val="CMD"/>
      </w:pPr>
      <w:r w:rsidRPr="002D40CA">
        <w:t xml:space="preserve"> </w:t>
      </w:r>
      <w:r w:rsidR="00B517F6" w:rsidRPr="002D40CA">
        <w:t>exec-time 0 0</w:t>
      </w:r>
    </w:p>
    <w:p w14:paraId="4630E891" w14:textId="39556EF7" w:rsidR="00B517F6" w:rsidRPr="002D40CA" w:rsidRDefault="002D40CA" w:rsidP="002D40CA">
      <w:pPr>
        <w:pStyle w:val="CMD"/>
      </w:pPr>
      <w:r w:rsidRPr="002D40CA">
        <w:t xml:space="preserve"> </w:t>
      </w:r>
      <w:r w:rsidR="00B517F6" w:rsidRPr="002D40CA">
        <w:t>exit</w:t>
      </w:r>
    </w:p>
    <w:p w14:paraId="67CC8BD5" w14:textId="77777777" w:rsidR="00B517F6" w:rsidRPr="002D40CA" w:rsidRDefault="00B517F6" w:rsidP="002D40CA">
      <w:pPr>
        <w:pStyle w:val="CMD"/>
      </w:pPr>
      <w:r w:rsidRPr="002D40CA">
        <w:t xml:space="preserve">banner </w:t>
      </w:r>
      <w:proofErr w:type="spellStart"/>
      <w:r w:rsidRPr="002D40CA">
        <w:t>motd</w:t>
      </w:r>
      <w:proofErr w:type="spellEnd"/>
      <w:r w:rsidRPr="002D40CA">
        <w:t xml:space="preserve"> # This is R2, OSPFv2 Route Summarization and Filtering Lab #</w:t>
      </w:r>
    </w:p>
    <w:p w14:paraId="57A3A072" w14:textId="77777777" w:rsidR="00B517F6" w:rsidRPr="002D40CA" w:rsidRDefault="00B517F6" w:rsidP="002D40CA">
      <w:pPr>
        <w:pStyle w:val="CMD"/>
      </w:pPr>
      <w:r w:rsidRPr="002D40CA">
        <w:t>interface g0/0/0</w:t>
      </w:r>
    </w:p>
    <w:p w14:paraId="3B4F10C1"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 172.16.0.1 255.255.255.252</w:t>
      </w:r>
    </w:p>
    <w:p w14:paraId="63427FB2" w14:textId="77777777" w:rsidR="00B517F6" w:rsidRPr="002D40CA" w:rsidRDefault="00B517F6" w:rsidP="002D40CA">
      <w:pPr>
        <w:pStyle w:val="CMD"/>
      </w:pPr>
      <w:r w:rsidRPr="002D40CA">
        <w:t xml:space="preserve"> no shut</w:t>
      </w:r>
    </w:p>
    <w:p w14:paraId="0929C9BA" w14:textId="77777777" w:rsidR="00B517F6" w:rsidRPr="002D40CA" w:rsidRDefault="00B517F6" w:rsidP="002D40CA">
      <w:pPr>
        <w:pStyle w:val="CMD"/>
      </w:pPr>
      <w:r w:rsidRPr="002D40CA">
        <w:t xml:space="preserve"> exit</w:t>
      </w:r>
    </w:p>
    <w:p w14:paraId="0033BD26" w14:textId="77777777" w:rsidR="00B517F6" w:rsidRPr="002D40CA" w:rsidRDefault="00B517F6" w:rsidP="002D40CA">
      <w:pPr>
        <w:pStyle w:val="CMD"/>
      </w:pPr>
      <w:r w:rsidRPr="002D40CA">
        <w:t>interface GigabitEthernet0/0/1</w:t>
      </w:r>
    </w:p>
    <w:p w14:paraId="5BEC0A4F"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address 172.16.1.1 255.255.255.252</w:t>
      </w:r>
    </w:p>
    <w:p w14:paraId="095458B0" w14:textId="77777777" w:rsidR="00B517F6" w:rsidRPr="002D40CA" w:rsidRDefault="00B517F6" w:rsidP="002D40CA">
      <w:pPr>
        <w:pStyle w:val="CMD"/>
      </w:pPr>
      <w:r w:rsidRPr="002D40CA">
        <w:t xml:space="preserve"> no shut</w:t>
      </w:r>
    </w:p>
    <w:p w14:paraId="03DB0D97" w14:textId="77777777" w:rsidR="00B517F6" w:rsidRPr="002D40CA" w:rsidRDefault="00B517F6" w:rsidP="002D40CA">
      <w:pPr>
        <w:pStyle w:val="CMD"/>
      </w:pPr>
      <w:r w:rsidRPr="002D40CA">
        <w:t xml:space="preserve"> exit</w:t>
      </w:r>
    </w:p>
    <w:p w14:paraId="284DC3EE" w14:textId="77777777" w:rsidR="00B517F6" w:rsidRPr="002D40CA" w:rsidRDefault="00B517F6" w:rsidP="002D40CA">
      <w:pPr>
        <w:pStyle w:val="CMD"/>
      </w:pPr>
      <w:r w:rsidRPr="002D40CA">
        <w:t>int lo0</w:t>
      </w:r>
    </w:p>
    <w:p w14:paraId="4A625A8D" w14:textId="1D8ED705" w:rsidR="00B517F6" w:rsidRPr="002D40CA" w:rsidRDefault="002D40CA" w:rsidP="002D40CA">
      <w:pPr>
        <w:pStyle w:val="CMD"/>
      </w:pPr>
      <w:r w:rsidRPr="002D40CA">
        <w:t xml:space="preserve"> </w:t>
      </w:r>
      <w:proofErr w:type="spellStart"/>
      <w:r w:rsidR="00B517F6" w:rsidRPr="002D40CA">
        <w:t>ip</w:t>
      </w:r>
      <w:proofErr w:type="spellEnd"/>
      <w:r w:rsidR="00B517F6" w:rsidRPr="002D40CA">
        <w:t xml:space="preserve"> add 209.165.200.225 255.255.255.224</w:t>
      </w:r>
    </w:p>
    <w:p w14:paraId="3A38ABF0" w14:textId="0BDB93C4" w:rsidR="00B517F6" w:rsidRPr="002D40CA" w:rsidRDefault="002D40CA" w:rsidP="002D40CA">
      <w:pPr>
        <w:pStyle w:val="CMD"/>
      </w:pPr>
      <w:r w:rsidRPr="002D40CA">
        <w:t xml:space="preserve"> </w:t>
      </w:r>
      <w:r w:rsidR="00B517F6" w:rsidRPr="002D40CA">
        <w:t>exit</w:t>
      </w:r>
    </w:p>
    <w:p w14:paraId="5CE90A13" w14:textId="77777777" w:rsidR="00B517F6" w:rsidRPr="002D40CA" w:rsidRDefault="00B517F6" w:rsidP="002D40CA">
      <w:pPr>
        <w:pStyle w:val="CMD"/>
      </w:pPr>
      <w:proofErr w:type="spellStart"/>
      <w:r w:rsidRPr="002D40CA">
        <w:t>ip</w:t>
      </w:r>
      <w:proofErr w:type="spellEnd"/>
      <w:r w:rsidRPr="002D40CA">
        <w:t xml:space="preserve"> route 0.0.0.0 0.0.0.0 Loopback0</w:t>
      </w:r>
    </w:p>
    <w:p w14:paraId="3CCE6A3A" w14:textId="77777777" w:rsidR="00B517F6" w:rsidRPr="002D40CA" w:rsidRDefault="00B517F6" w:rsidP="002D40CA">
      <w:pPr>
        <w:pStyle w:val="CMD"/>
      </w:pPr>
      <w:r w:rsidRPr="002D40CA">
        <w:t xml:space="preserve">router </w:t>
      </w:r>
      <w:proofErr w:type="spellStart"/>
      <w:r w:rsidRPr="002D40CA">
        <w:t>ospf</w:t>
      </w:r>
      <w:proofErr w:type="spellEnd"/>
      <w:r w:rsidRPr="002D40CA">
        <w:t xml:space="preserve"> 123</w:t>
      </w:r>
    </w:p>
    <w:p w14:paraId="55CE0138" w14:textId="77777777" w:rsidR="00B517F6" w:rsidRPr="002D40CA" w:rsidRDefault="00B517F6" w:rsidP="002D40CA">
      <w:pPr>
        <w:pStyle w:val="CMD"/>
      </w:pPr>
      <w:r w:rsidRPr="002D40CA">
        <w:t xml:space="preserve"> router-id 2.2.2.1</w:t>
      </w:r>
    </w:p>
    <w:p w14:paraId="5B11AC7D" w14:textId="77777777" w:rsidR="00B517F6" w:rsidRPr="002D40CA" w:rsidRDefault="00B517F6" w:rsidP="002D40CA">
      <w:pPr>
        <w:pStyle w:val="CMD"/>
      </w:pPr>
      <w:r w:rsidRPr="002D40CA">
        <w:t xml:space="preserve"> auto-cost reference-bandwidth 1000</w:t>
      </w:r>
    </w:p>
    <w:p w14:paraId="50132DDF" w14:textId="77777777" w:rsidR="00B517F6" w:rsidRPr="002D40CA" w:rsidRDefault="00B517F6" w:rsidP="002D40CA">
      <w:pPr>
        <w:pStyle w:val="CMD"/>
      </w:pPr>
      <w:r w:rsidRPr="002D40CA">
        <w:t xml:space="preserve"> network 172.16.0.0 0.0.0.3 area 0</w:t>
      </w:r>
    </w:p>
    <w:p w14:paraId="0AD3A486" w14:textId="77777777" w:rsidR="00B517F6" w:rsidRPr="002D40CA" w:rsidRDefault="00B517F6" w:rsidP="002D40CA">
      <w:pPr>
        <w:pStyle w:val="CMD"/>
      </w:pPr>
      <w:r w:rsidRPr="002D40CA">
        <w:t xml:space="preserve"> network 172.16.1.0 0.0.0.3 area 0</w:t>
      </w:r>
    </w:p>
    <w:p w14:paraId="745B5A5B" w14:textId="77777777" w:rsidR="00B517F6" w:rsidRPr="002D40CA" w:rsidRDefault="00B517F6" w:rsidP="002D40CA">
      <w:pPr>
        <w:pStyle w:val="CMD"/>
      </w:pPr>
      <w:r w:rsidRPr="002D40CA">
        <w:t xml:space="preserve"> default-information originate</w:t>
      </w:r>
    </w:p>
    <w:p w14:paraId="6FA63F4E" w14:textId="01C07B7B" w:rsidR="00B517F6" w:rsidRPr="002D40CA" w:rsidRDefault="002D40CA" w:rsidP="002D40CA">
      <w:pPr>
        <w:pStyle w:val="CMD"/>
      </w:pPr>
      <w:r w:rsidRPr="002D40CA">
        <w:t xml:space="preserve"> </w:t>
      </w:r>
      <w:r w:rsidR="00B517F6" w:rsidRPr="002D40CA">
        <w:t>exit</w:t>
      </w:r>
    </w:p>
    <w:p w14:paraId="24166A95" w14:textId="77777777" w:rsidR="00B517F6" w:rsidRPr="002D40CA" w:rsidRDefault="00B517F6" w:rsidP="002D40CA">
      <w:pPr>
        <w:pStyle w:val="BodyTextL25Bold"/>
      </w:pPr>
      <w:r w:rsidRPr="002D40CA">
        <w:t>Router R3</w:t>
      </w:r>
    </w:p>
    <w:p w14:paraId="2446B403" w14:textId="77777777" w:rsidR="00B517F6" w:rsidRPr="002D40CA" w:rsidRDefault="00B517F6" w:rsidP="002D40CA">
      <w:pPr>
        <w:pStyle w:val="CMD"/>
      </w:pPr>
      <w:r w:rsidRPr="002D40CA">
        <w:t>hostname R3</w:t>
      </w:r>
    </w:p>
    <w:p w14:paraId="6247310C" w14:textId="77777777" w:rsidR="00B517F6" w:rsidRPr="002D40CA" w:rsidRDefault="00B517F6" w:rsidP="002D40CA">
      <w:pPr>
        <w:pStyle w:val="CMD"/>
      </w:pPr>
      <w:r w:rsidRPr="002D40CA">
        <w:t xml:space="preserve">no </w:t>
      </w:r>
      <w:proofErr w:type="spellStart"/>
      <w:r w:rsidRPr="002D40CA">
        <w:t>ip</w:t>
      </w:r>
      <w:proofErr w:type="spellEnd"/>
      <w:r w:rsidRPr="002D40CA">
        <w:t xml:space="preserve"> domain lookup</w:t>
      </w:r>
    </w:p>
    <w:p w14:paraId="6484B88B" w14:textId="77777777" w:rsidR="00B517F6" w:rsidRPr="002D40CA" w:rsidRDefault="00B517F6" w:rsidP="002D40CA">
      <w:pPr>
        <w:pStyle w:val="CMD"/>
      </w:pPr>
      <w:r w:rsidRPr="002D40CA">
        <w:t>line con 0</w:t>
      </w:r>
    </w:p>
    <w:p w14:paraId="52A88AFB" w14:textId="135EA87C" w:rsidR="00B517F6" w:rsidRPr="002D40CA" w:rsidRDefault="002D40CA" w:rsidP="002D40CA">
      <w:pPr>
        <w:pStyle w:val="CMD"/>
      </w:pPr>
      <w:r>
        <w:t xml:space="preserve"> </w:t>
      </w:r>
      <w:r w:rsidR="00B517F6" w:rsidRPr="002D40CA">
        <w:t>logging sync</w:t>
      </w:r>
    </w:p>
    <w:p w14:paraId="26E89AE6" w14:textId="317251CC" w:rsidR="00B517F6" w:rsidRPr="002D40CA" w:rsidRDefault="002D40CA" w:rsidP="002D40CA">
      <w:pPr>
        <w:pStyle w:val="CMD"/>
      </w:pPr>
      <w:r>
        <w:t xml:space="preserve"> </w:t>
      </w:r>
      <w:r w:rsidR="00B517F6" w:rsidRPr="002D40CA">
        <w:t>exec-time 0 0</w:t>
      </w:r>
    </w:p>
    <w:p w14:paraId="448B299E" w14:textId="09B8D428" w:rsidR="00B517F6" w:rsidRPr="002D40CA" w:rsidRDefault="002D40CA" w:rsidP="002D40CA">
      <w:pPr>
        <w:pStyle w:val="CMD"/>
      </w:pPr>
      <w:r>
        <w:t xml:space="preserve"> </w:t>
      </w:r>
      <w:r w:rsidR="00B517F6" w:rsidRPr="002D40CA">
        <w:t>exit</w:t>
      </w:r>
    </w:p>
    <w:p w14:paraId="0AAABDCA" w14:textId="77777777" w:rsidR="00B517F6" w:rsidRPr="002D40CA" w:rsidRDefault="00B517F6" w:rsidP="002D40CA">
      <w:pPr>
        <w:pStyle w:val="CMD"/>
      </w:pPr>
      <w:r w:rsidRPr="002D40CA">
        <w:t xml:space="preserve">banner </w:t>
      </w:r>
      <w:proofErr w:type="spellStart"/>
      <w:r w:rsidRPr="002D40CA">
        <w:t>motd</w:t>
      </w:r>
      <w:proofErr w:type="spellEnd"/>
      <w:r w:rsidRPr="002D40CA">
        <w:t xml:space="preserve"> # This is R3, OSPFv2 Route Summarization and Filtering Lab #</w:t>
      </w:r>
    </w:p>
    <w:p w14:paraId="4D229038" w14:textId="77777777" w:rsidR="00B517F6" w:rsidRPr="002D40CA" w:rsidRDefault="00B517F6" w:rsidP="002D40CA">
      <w:pPr>
        <w:pStyle w:val="CMD"/>
      </w:pPr>
      <w:r w:rsidRPr="002D40CA">
        <w:lastRenderedPageBreak/>
        <w:t>interface g0/0/0</w:t>
      </w:r>
    </w:p>
    <w:p w14:paraId="42039DB1"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 172.16.1.2 255.255.255.252</w:t>
      </w:r>
    </w:p>
    <w:p w14:paraId="1FC577FA" w14:textId="77777777" w:rsidR="00B517F6" w:rsidRPr="002D40CA" w:rsidRDefault="00B517F6" w:rsidP="002D40CA">
      <w:pPr>
        <w:pStyle w:val="CMD"/>
      </w:pPr>
      <w:r w:rsidRPr="002D40CA">
        <w:t xml:space="preserve"> no shut</w:t>
      </w:r>
    </w:p>
    <w:p w14:paraId="75988224" w14:textId="77777777" w:rsidR="00B517F6" w:rsidRPr="002D40CA" w:rsidRDefault="00B517F6" w:rsidP="002D40CA">
      <w:pPr>
        <w:pStyle w:val="CMD"/>
      </w:pPr>
      <w:r w:rsidRPr="002D40CA">
        <w:t xml:space="preserve"> exit</w:t>
      </w:r>
    </w:p>
    <w:p w14:paraId="14DE7187" w14:textId="77777777" w:rsidR="00B517F6" w:rsidRPr="002D40CA" w:rsidRDefault="00B517F6" w:rsidP="002D40CA">
      <w:pPr>
        <w:pStyle w:val="CMD"/>
      </w:pPr>
      <w:r w:rsidRPr="002D40CA">
        <w:t>interface GigabitEthernet0/0/1</w:t>
      </w:r>
    </w:p>
    <w:p w14:paraId="34B61419" w14:textId="77777777" w:rsidR="00B517F6" w:rsidRPr="002D40CA" w:rsidRDefault="00B517F6" w:rsidP="002D40CA">
      <w:pPr>
        <w:pStyle w:val="CMD"/>
      </w:pPr>
      <w:r w:rsidRPr="002D40CA">
        <w:t xml:space="preserve"> </w:t>
      </w:r>
      <w:proofErr w:type="spellStart"/>
      <w:r w:rsidRPr="002D40CA">
        <w:t>ip</w:t>
      </w:r>
      <w:proofErr w:type="spellEnd"/>
      <w:r w:rsidRPr="002D40CA">
        <w:t xml:space="preserve"> address 10.10.4.1 255.255.255.252</w:t>
      </w:r>
    </w:p>
    <w:p w14:paraId="482DC492" w14:textId="77777777" w:rsidR="00B517F6" w:rsidRPr="002D40CA" w:rsidRDefault="00B517F6" w:rsidP="002D40CA">
      <w:pPr>
        <w:pStyle w:val="CMD"/>
      </w:pPr>
      <w:r w:rsidRPr="002D40CA">
        <w:t xml:space="preserve"> no shut</w:t>
      </w:r>
    </w:p>
    <w:p w14:paraId="1EDAE571" w14:textId="77777777" w:rsidR="00B517F6" w:rsidRPr="002D40CA" w:rsidRDefault="00B517F6" w:rsidP="002D40CA">
      <w:pPr>
        <w:pStyle w:val="CMD"/>
      </w:pPr>
      <w:r w:rsidRPr="002D40CA">
        <w:t xml:space="preserve"> exit</w:t>
      </w:r>
    </w:p>
    <w:p w14:paraId="4AF73472" w14:textId="77777777" w:rsidR="00B517F6" w:rsidRPr="002D40CA" w:rsidRDefault="00B517F6" w:rsidP="002D40CA">
      <w:pPr>
        <w:pStyle w:val="CMD"/>
      </w:pPr>
      <w:r w:rsidRPr="002D40CA">
        <w:t xml:space="preserve">router </w:t>
      </w:r>
      <w:proofErr w:type="spellStart"/>
      <w:r w:rsidRPr="002D40CA">
        <w:t>ospf</w:t>
      </w:r>
      <w:proofErr w:type="spellEnd"/>
      <w:r w:rsidRPr="002D40CA">
        <w:t xml:space="preserve"> 123</w:t>
      </w:r>
    </w:p>
    <w:p w14:paraId="08A3DAE6" w14:textId="77777777" w:rsidR="00B517F6" w:rsidRPr="002D40CA" w:rsidRDefault="00B517F6" w:rsidP="002D40CA">
      <w:pPr>
        <w:pStyle w:val="CMD"/>
      </w:pPr>
      <w:r w:rsidRPr="002D40CA">
        <w:t xml:space="preserve"> router-id 3.3.3.1</w:t>
      </w:r>
    </w:p>
    <w:p w14:paraId="11116919" w14:textId="77777777" w:rsidR="00B517F6" w:rsidRPr="002D40CA" w:rsidRDefault="00B517F6" w:rsidP="002D40CA">
      <w:pPr>
        <w:pStyle w:val="CMD"/>
      </w:pPr>
      <w:r w:rsidRPr="002D40CA">
        <w:t xml:space="preserve"> auto-cost reference-bandwidth 1000</w:t>
      </w:r>
    </w:p>
    <w:p w14:paraId="63F998C1" w14:textId="77777777" w:rsidR="00B517F6" w:rsidRPr="002D40CA" w:rsidRDefault="00B517F6" w:rsidP="002D40CA">
      <w:pPr>
        <w:pStyle w:val="CMD"/>
      </w:pPr>
      <w:r w:rsidRPr="002D40CA">
        <w:t xml:space="preserve"> network 10.10.4.0 0.0.0.3 area 2</w:t>
      </w:r>
    </w:p>
    <w:p w14:paraId="7966188C" w14:textId="77777777" w:rsidR="00B517F6" w:rsidRPr="002D40CA" w:rsidRDefault="00B517F6" w:rsidP="002D40CA">
      <w:pPr>
        <w:pStyle w:val="CMD"/>
      </w:pPr>
      <w:r w:rsidRPr="002D40CA">
        <w:t xml:space="preserve"> network 172.16.1.0 0.0.0.3 area 0</w:t>
      </w:r>
    </w:p>
    <w:p w14:paraId="5CC8BD66" w14:textId="12AFBC3B" w:rsidR="00B517F6" w:rsidRPr="002D40CA" w:rsidRDefault="002D40CA" w:rsidP="002D40CA">
      <w:pPr>
        <w:pStyle w:val="CMD"/>
      </w:pPr>
      <w:r>
        <w:t xml:space="preserve"> </w:t>
      </w:r>
      <w:r w:rsidR="00B517F6" w:rsidRPr="002D40CA">
        <w:t>exit</w:t>
      </w:r>
    </w:p>
    <w:p w14:paraId="614B0631" w14:textId="207BDB4F" w:rsidR="0061073F" w:rsidRDefault="0061073F" w:rsidP="00E40F0A">
      <w:pPr>
        <w:pStyle w:val="SubStepAlpha"/>
        <w:spacing w:after="0"/>
      </w:pPr>
      <w:r w:rsidRPr="00D24354">
        <w:t>Save the running configuration to startup-config.</w:t>
      </w:r>
    </w:p>
    <w:p w14:paraId="71F11C47" w14:textId="2334A226" w:rsidR="00E40F0A" w:rsidRPr="00EC060B" w:rsidRDefault="00E40F0A" w:rsidP="00E40F0A">
      <w:pPr>
        <w:pStyle w:val="ConfigWindow"/>
      </w:pPr>
      <w:r>
        <w:t>Close configuration window</w:t>
      </w:r>
    </w:p>
    <w:p w14:paraId="163963EA" w14:textId="63020913" w:rsidR="0061073F" w:rsidRPr="00D24354" w:rsidRDefault="0061073F" w:rsidP="00470FFF">
      <w:pPr>
        <w:pStyle w:val="Heading3"/>
      </w:pPr>
      <w:r w:rsidRPr="00D24354">
        <w:t>Configure basic settings for the switches.</w:t>
      </w:r>
    </w:p>
    <w:p w14:paraId="32BAC0E1" w14:textId="060B39C8" w:rsidR="0061073F" w:rsidRPr="00D24354" w:rsidRDefault="0061073F" w:rsidP="007B5A41">
      <w:pPr>
        <w:pStyle w:val="SubStepAlpha"/>
      </w:pPr>
      <w:r w:rsidRPr="00D24354">
        <w:t xml:space="preserve">Console into </w:t>
      </w:r>
      <w:r w:rsidR="00E40F0A">
        <w:t>the</w:t>
      </w:r>
      <w:r w:rsidRPr="00D24354">
        <w:t xml:space="preserve"> switch, enter global configuration mode, and apply the basic settings and interface addressing. A command list for each </w:t>
      </w:r>
      <w:r w:rsidR="00E40F0A">
        <w:t>switch</w:t>
      </w:r>
      <w:r w:rsidRPr="00D24354">
        <w:t xml:space="preserve"> </w:t>
      </w:r>
      <w:r w:rsidR="00E40F0A">
        <w:t>is provided below</w:t>
      </w:r>
      <w:r w:rsidRPr="00D24354">
        <w:t>.</w:t>
      </w:r>
    </w:p>
    <w:p w14:paraId="41864C68" w14:textId="5299EAAD" w:rsidR="0061073F" w:rsidRDefault="0061073F" w:rsidP="0017115D">
      <w:pPr>
        <w:pStyle w:val="SubStepAlpha"/>
        <w:numPr>
          <w:ilvl w:val="0"/>
          <w:numId w:val="0"/>
        </w:numPr>
        <w:spacing w:after="0"/>
        <w:ind w:left="720"/>
        <w:rPr>
          <w:rFonts w:cs="Arial"/>
        </w:rPr>
      </w:pPr>
      <w:r w:rsidRPr="00D24354">
        <w:rPr>
          <w:rFonts w:cs="Arial"/>
          <w:b/>
        </w:rPr>
        <w:t>Note</w:t>
      </w:r>
      <w:r w:rsidRPr="00D24354">
        <w:rPr>
          <w:rFonts w:cs="Arial"/>
        </w:rPr>
        <w:t>: OSPF routing will be manually configured.</w:t>
      </w:r>
    </w:p>
    <w:p w14:paraId="4DF96590" w14:textId="788EE9D4" w:rsidR="001C5AF3" w:rsidRPr="00EC060B" w:rsidRDefault="001C5AF3" w:rsidP="001C5AF3">
      <w:pPr>
        <w:pStyle w:val="ConfigWindow"/>
      </w:pPr>
      <w:r>
        <w:t>Open configuration window</w:t>
      </w:r>
    </w:p>
    <w:p w14:paraId="2B92FED9" w14:textId="77777777" w:rsidR="00E40F0A" w:rsidRPr="00F07ED4" w:rsidRDefault="00E40F0A" w:rsidP="00E40F0A">
      <w:pPr>
        <w:pStyle w:val="BodyTextL25Bold"/>
        <w:rPr>
          <w:rStyle w:val="LabSectionGray"/>
          <w:rFonts w:cs="Arial"/>
        </w:rPr>
      </w:pPr>
      <w:r w:rsidRPr="002D40CA">
        <w:t>Switch D1</w:t>
      </w:r>
    </w:p>
    <w:p w14:paraId="41478E7E" w14:textId="77777777" w:rsidR="00E40F0A" w:rsidRPr="00D60E58" w:rsidRDefault="00E40F0A" w:rsidP="00E40F0A">
      <w:pPr>
        <w:pStyle w:val="CMD"/>
      </w:pPr>
      <w:r w:rsidRPr="00D60E58">
        <w:t>hostname D1</w:t>
      </w:r>
    </w:p>
    <w:p w14:paraId="7132526F" w14:textId="77777777" w:rsidR="00E40F0A" w:rsidRPr="00D60E58" w:rsidRDefault="00E40F0A" w:rsidP="00E40F0A">
      <w:pPr>
        <w:pStyle w:val="CMD"/>
      </w:pPr>
      <w:r w:rsidRPr="00D60E58">
        <w:t xml:space="preserve">no </w:t>
      </w:r>
      <w:proofErr w:type="spellStart"/>
      <w:r w:rsidRPr="00D60E58">
        <w:t>ip</w:t>
      </w:r>
      <w:proofErr w:type="spellEnd"/>
      <w:r w:rsidRPr="00D60E58">
        <w:t xml:space="preserve"> domain lookup</w:t>
      </w:r>
    </w:p>
    <w:p w14:paraId="32916449" w14:textId="77777777" w:rsidR="00E40F0A" w:rsidRPr="00D60E58" w:rsidRDefault="00E40F0A" w:rsidP="00E40F0A">
      <w:pPr>
        <w:pStyle w:val="CMD"/>
      </w:pPr>
      <w:r w:rsidRPr="00D60E58">
        <w:t>line con 0</w:t>
      </w:r>
    </w:p>
    <w:p w14:paraId="0EC11705" w14:textId="77777777" w:rsidR="00E40F0A" w:rsidRPr="00D60E58" w:rsidRDefault="00E40F0A" w:rsidP="00E40F0A">
      <w:pPr>
        <w:pStyle w:val="CMD"/>
      </w:pPr>
      <w:r w:rsidRPr="00D60E58">
        <w:t xml:space="preserve"> exec-timeout 0 0</w:t>
      </w:r>
    </w:p>
    <w:p w14:paraId="209CCDC5" w14:textId="77777777" w:rsidR="00E40F0A" w:rsidRPr="00D60E58" w:rsidRDefault="00E40F0A" w:rsidP="00E40F0A">
      <w:pPr>
        <w:pStyle w:val="CMD"/>
      </w:pPr>
      <w:r w:rsidRPr="00D60E58">
        <w:t xml:space="preserve"> logging synchronous</w:t>
      </w:r>
    </w:p>
    <w:p w14:paraId="3A8EC5D3" w14:textId="77777777" w:rsidR="00E40F0A" w:rsidRPr="00D60E58" w:rsidRDefault="00E40F0A" w:rsidP="00E40F0A">
      <w:pPr>
        <w:pStyle w:val="CMD"/>
      </w:pPr>
      <w:r w:rsidRPr="00D60E58">
        <w:t xml:space="preserve"> exit</w:t>
      </w:r>
    </w:p>
    <w:p w14:paraId="1247FF87" w14:textId="77777777" w:rsidR="00E40F0A" w:rsidRPr="00D60E58" w:rsidRDefault="00E40F0A" w:rsidP="00E40F0A">
      <w:pPr>
        <w:pStyle w:val="CMD"/>
      </w:pPr>
      <w:r w:rsidRPr="00D60E58">
        <w:t xml:space="preserve">banner </w:t>
      </w:r>
      <w:proofErr w:type="spellStart"/>
      <w:r w:rsidRPr="00D60E58">
        <w:t>motd</w:t>
      </w:r>
      <w:proofErr w:type="spellEnd"/>
      <w:r w:rsidRPr="00D60E58">
        <w:t xml:space="preserve"> # This is D1, OSPFv2 Route Summarization and Filtering Lab #</w:t>
      </w:r>
    </w:p>
    <w:p w14:paraId="6F22A9A5" w14:textId="253EEF63" w:rsidR="00E40F0A" w:rsidRPr="00D60E58" w:rsidRDefault="00E40F0A" w:rsidP="00E40F0A">
      <w:pPr>
        <w:pStyle w:val="CMD"/>
      </w:pPr>
      <w:r w:rsidRPr="00D60E58">
        <w:t xml:space="preserve">interface </w:t>
      </w:r>
      <w:r>
        <w:t>g1/</w:t>
      </w:r>
      <w:r w:rsidRPr="00D60E58">
        <w:t>0/11</w:t>
      </w:r>
    </w:p>
    <w:p w14:paraId="1FD30359" w14:textId="77777777" w:rsidR="00E40F0A" w:rsidRPr="00D60E58" w:rsidRDefault="00E40F0A" w:rsidP="00E40F0A">
      <w:pPr>
        <w:pStyle w:val="CMD"/>
      </w:pPr>
      <w:r w:rsidRPr="00D60E58">
        <w:t xml:space="preserve"> no switchport</w:t>
      </w:r>
    </w:p>
    <w:p w14:paraId="7D34301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address 10.10.0.2 255.255.255.252</w:t>
      </w:r>
    </w:p>
    <w:p w14:paraId="5625DC7D" w14:textId="77777777" w:rsidR="00E40F0A" w:rsidRPr="00D60E58" w:rsidRDefault="00E40F0A" w:rsidP="00E40F0A">
      <w:pPr>
        <w:pStyle w:val="CMD"/>
      </w:pPr>
      <w:r w:rsidRPr="00D60E58">
        <w:t xml:space="preserve"> no shut</w:t>
      </w:r>
    </w:p>
    <w:p w14:paraId="05888440" w14:textId="77777777" w:rsidR="00E40F0A" w:rsidRPr="00D60E58" w:rsidRDefault="00E40F0A" w:rsidP="00E40F0A">
      <w:pPr>
        <w:pStyle w:val="CMD"/>
      </w:pPr>
      <w:r w:rsidRPr="00D60E58">
        <w:t xml:space="preserve"> exit</w:t>
      </w:r>
    </w:p>
    <w:p w14:paraId="614640BF" w14:textId="7E84DCBB" w:rsidR="00E40F0A" w:rsidRPr="00D60E58" w:rsidRDefault="00E40F0A" w:rsidP="00E40F0A">
      <w:pPr>
        <w:pStyle w:val="CMD"/>
      </w:pPr>
      <w:r w:rsidRPr="00D60E58">
        <w:t xml:space="preserve">interface </w:t>
      </w:r>
      <w:r>
        <w:t>g1/</w:t>
      </w:r>
      <w:r w:rsidRPr="00D60E58">
        <w:t>0/23</w:t>
      </w:r>
    </w:p>
    <w:p w14:paraId="5F2ED3C0" w14:textId="77777777" w:rsidR="00E40F0A" w:rsidRPr="00D60E58" w:rsidRDefault="00E40F0A" w:rsidP="00E40F0A">
      <w:pPr>
        <w:pStyle w:val="CMD"/>
      </w:pPr>
      <w:r w:rsidRPr="00D60E58">
        <w:t xml:space="preserve"> no switchport</w:t>
      </w:r>
    </w:p>
    <w:p w14:paraId="227E49F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address 10.10.1.1 255.255.255.0</w:t>
      </w:r>
    </w:p>
    <w:p w14:paraId="61E83AB5" w14:textId="77777777" w:rsidR="00E40F0A" w:rsidRPr="00D60E58" w:rsidRDefault="00E40F0A" w:rsidP="00E40F0A">
      <w:pPr>
        <w:pStyle w:val="CMD"/>
      </w:pPr>
      <w:r w:rsidRPr="00D60E58">
        <w:t xml:space="preserve"> no shut</w:t>
      </w:r>
    </w:p>
    <w:p w14:paraId="25211184" w14:textId="77777777" w:rsidR="00E40F0A" w:rsidRPr="00D60E58" w:rsidRDefault="00E40F0A" w:rsidP="00E40F0A">
      <w:pPr>
        <w:pStyle w:val="CMD"/>
      </w:pPr>
      <w:r w:rsidRPr="00D60E58">
        <w:t xml:space="preserve"> exit</w:t>
      </w:r>
    </w:p>
    <w:p w14:paraId="00A9ADAE" w14:textId="77777777" w:rsidR="00E40F0A" w:rsidRPr="00D60E58" w:rsidRDefault="00E40F0A" w:rsidP="00E40F0A">
      <w:pPr>
        <w:pStyle w:val="CMD"/>
      </w:pPr>
      <w:r w:rsidRPr="00D60E58">
        <w:t>int Lo2</w:t>
      </w:r>
    </w:p>
    <w:p w14:paraId="08788C95"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 10.10.2.1 255.255.255.0</w:t>
      </w:r>
    </w:p>
    <w:p w14:paraId="13B5F597"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w:t>
      </w:r>
      <w:proofErr w:type="spellStart"/>
      <w:r w:rsidRPr="00D60E58">
        <w:t>ospf</w:t>
      </w:r>
      <w:proofErr w:type="spellEnd"/>
      <w:r w:rsidRPr="00D60E58">
        <w:t xml:space="preserve"> network point-to-point</w:t>
      </w:r>
    </w:p>
    <w:p w14:paraId="469B6F72" w14:textId="77777777" w:rsidR="00E40F0A" w:rsidRPr="00D60E58" w:rsidRDefault="00E40F0A" w:rsidP="00E40F0A">
      <w:pPr>
        <w:pStyle w:val="CMD"/>
      </w:pPr>
      <w:r w:rsidRPr="00D60E58">
        <w:t xml:space="preserve"> exit</w:t>
      </w:r>
    </w:p>
    <w:p w14:paraId="540F327B" w14:textId="77777777" w:rsidR="00E40F0A" w:rsidRPr="00D60E58" w:rsidRDefault="00E40F0A" w:rsidP="00E40F0A">
      <w:pPr>
        <w:pStyle w:val="CMD"/>
      </w:pPr>
      <w:r w:rsidRPr="00D60E58">
        <w:t>int Lo3</w:t>
      </w:r>
    </w:p>
    <w:p w14:paraId="6610748B" w14:textId="77777777" w:rsidR="00E40F0A" w:rsidRPr="00D60E58" w:rsidRDefault="00E40F0A" w:rsidP="00E40F0A">
      <w:pPr>
        <w:pStyle w:val="CMD"/>
      </w:pPr>
      <w:r w:rsidRPr="00D60E58">
        <w:t xml:space="preserve"> </w:t>
      </w:r>
      <w:proofErr w:type="spellStart"/>
      <w:r w:rsidRPr="00D60E58">
        <w:t>ip</w:t>
      </w:r>
      <w:proofErr w:type="spellEnd"/>
      <w:r w:rsidRPr="00D60E58">
        <w:t xml:space="preserve"> add 10.10.3.1 255.255.255.0</w:t>
      </w:r>
    </w:p>
    <w:p w14:paraId="2053ECDD" w14:textId="77777777" w:rsidR="00E40F0A" w:rsidRPr="00D60E58" w:rsidRDefault="00E40F0A" w:rsidP="00E40F0A">
      <w:pPr>
        <w:pStyle w:val="CMD"/>
      </w:pPr>
      <w:r w:rsidRPr="00D60E58">
        <w:lastRenderedPageBreak/>
        <w:t xml:space="preserve"> </w:t>
      </w:r>
      <w:proofErr w:type="spellStart"/>
      <w:r w:rsidRPr="00D60E58">
        <w:t>ip</w:t>
      </w:r>
      <w:proofErr w:type="spellEnd"/>
      <w:r w:rsidRPr="00D60E58">
        <w:t xml:space="preserve"> </w:t>
      </w:r>
      <w:proofErr w:type="spellStart"/>
      <w:r w:rsidRPr="00D60E58">
        <w:t>ospf</w:t>
      </w:r>
      <w:proofErr w:type="spellEnd"/>
      <w:r w:rsidRPr="00D60E58">
        <w:t xml:space="preserve"> network point-to-point</w:t>
      </w:r>
    </w:p>
    <w:p w14:paraId="4EB29122" w14:textId="77777777" w:rsidR="00E40F0A" w:rsidRPr="00D60E58" w:rsidRDefault="00E40F0A" w:rsidP="00E40F0A">
      <w:pPr>
        <w:pStyle w:val="CMD"/>
      </w:pPr>
      <w:r w:rsidRPr="00D60E58">
        <w:t>exit</w:t>
      </w:r>
    </w:p>
    <w:p w14:paraId="33769DB1" w14:textId="77777777" w:rsidR="00E40F0A" w:rsidRPr="002D40CA" w:rsidRDefault="00E40F0A" w:rsidP="00E40F0A">
      <w:pPr>
        <w:pStyle w:val="BodyTextL25Bold"/>
      </w:pPr>
      <w:r w:rsidRPr="002D40CA">
        <w:t>Switch D2</w:t>
      </w:r>
    </w:p>
    <w:p w14:paraId="688C6F0F" w14:textId="77777777" w:rsidR="00E40F0A" w:rsidRPr="00D24354" w:rsidRDefault="00E40F0A" w:rsidP="00E40F0A">
      <w:pPr>
        <w:pStyle w:val="CMD"/>
      </w:pPr>
      <w:r w:rsidRPr="00D24354">
        <w:t>hostname D2</w:t>
      </w:r>
    </w:p>
    <w:p w14:paraId="6E8D7188" w14:textId="77777777" w:rsidR="00E40F0A" w:rsidRPr="00D24354" w:rsidRDefault="00E40F0A" w:rsidP="00E40F0A">
      <w:pPr>
        <w:pStyle w:val="CMD"/>
      </w:pPr>
      <w:r w:rsidRPr="00D24354">
        <w:t xml:space="preserve">no </w:t>
      </w:r>
      <w:proofErr w:type="spellStart"/>
      <w:r w:rsidRPr="00D24354">
        <w:t>ip</w:t>
      </w:r>
      <w:proofErr w:type="spellEnd"/>
      <w:r w:rsidRPr="00D24354">
        <w:t xml:space="preserve"> domain lookup</w:t>
      </w:r>
    </w:p>
    <w:p w14:paraId="43495B81" w14:textId="77777777" w:rsidR="00E40F0A" w:rsidRPr="00D24354" w:rsidRDefault="00E40F0A" w:rsidP="00E40F0A">
      <w:pPr>
        <w:pStyle w:val="CMD"/>
      </w:pPr>
      <w:r w:rsidRPr="00D24354">
        <w:t>line con 0</w:t>
      </w:r>
    </w:p>
    <w:p w14:paraId="70482952" w14:textId="77777777" w:rsidR="00E40F0A" w:rsidRPr="00D24354" w:rsidRDefault="00E40F0A" w:rsidP="00E40F0A">
      <w:pPr>
        <w:pStyle w:val="CMD"/>
      </w:pPr>
      <w:r>
        <w:t xml:space="preserve"> </w:t>
      </w:r>
      <w:r w:rsidRPr="00D24354">
        <w:t>logging sync</w:t>
      </w:r>
    </w:p>
    <w:p w14:paraId="1B66173E" w14:textId="77777777" w:rsidR="00E40F0A" w:rsidRPr="00D24354" w:rsidRDefault="00E40F0A" w:rsidP="00E40F0A">
      <w:pPr>
        <w:pStyle w:val="CMD"/>
      </w:pPr>
      <w:r>
        <w:t xml:space="preserve"> </w:t>
      </w:r>
      <w:r w:rsidRPr="00D24354">
        <w:t>exec-time 0 0</w:t>
      </w:r>
    </w:p>
    <w:p w14:paraId="36966118" w14:textId="77777777" w:rsidR="00E40F0A" w:rsidRPr="00D24354" w:rsidRDefault="00E40F0A" w:rsidP="00E40F0A">
      <w:pPr>
        <w:pStyle w:val="CMD"/>
      </w:pPr>
      <w:r>
        <w:t xml:space="preserve"> </w:t>
      </w:r>
      <w:r w:rsidRPr="00D24354">
        <w:t>exit</w:t>
      </w:r>
    </w:p>
    <w:p w14:paraId="421798B4" w14:textId="77777777" w:rsidR="00E40F0A" w:rsidRPr="00D24354" w:rsidRDefault="00E40F0A" w:rsidP="00E40F0A">
      <w:pPr>
        <w:pStyle w:val="CMD"/>
      </w:pPr>
      <w:r w:rsidRPr="00D24354">
        <w:t xml:space="preserve">banner </w:t>
      </w:r>
      <w:proofErr w:type="spellStart"/>
      <w:r w:rsidRPr="00D24354">
        <w:t>motd</w:t>
      </w:r>
      <w:proofErr w:type="spellEnd"/>
      <w:r w:rsidRPr="00D24354">
        <w:t xml:space="preserve"> # This is D2, OSPFv2 Route Summarization and Filtering Lab #</w:t>
      </w:r>
    </w:p>
    <w:p w14:paraId="1E4A1A11" w14:textId="426BDCEF" w:rsidR="00E40F0A" w:rsidRPr="00D24354" w:rsidRDefault="00E40F0A" w:rsidP="00E40F0A">
      <w:pPr>
        <w:pStyle w:val="CMD"/>
      </w:pPr>
      <w:r w:rsidRPr="00D24354">
        <w:t xml:space="preserve">interface </w:t>
      </w:r>
      <w:r>
        <w:t>g1/</w:t>
      </w:r>
      <w:r w:rsidRPr="00D24354">
        <w:t>0/11</w:t>
      </w:r>
    </w:p>
    <w:p w14:paraId="1BD6CE80" w14:textId="77777777" w:rsidR="00E40F0A" w:rsidRPr="00D24354" w:rsidRDefault="00E40F0A" w:rsidP="00E40F0A">
      <w:pPr>
        <w:pStyle w:val="CMD"/>
      </w:pPr>
      <w:r w:rsidRPr="00D24354">
        <w:t xml:space="preserve"> no switchport</w:t>
      </w:r>
    </w:p>
    <w:p w14:paraId="1ABCD38D" w14:textId="77777777" w:rsidR="00E40F0A" w:rsidRPr="00D24354" w:rsidRDefault="00E40F0A" w:rsidP="00E40F0A">
      <w:pPr>
        <w:pStyle w:val="CMD"/>
      </w:pPr>
      <w:r w:rsidRPr="00D24354">
        <w:t xml:space="preserve"> </w:t>
      </w:r>
      <w:proofErr w:type="spellStart"/>
      <w:r w:rsidRPr="00D24354">
        <w:t>ip</w:t>
      </w:r>
      <w:proofErr w:type="spellEnd"/>
      <w:r w:rsidRPr="00D24354">
        <w:t xml:space="preserve"> address 10.10.4.2 255.255.255.252</w:t>
      </w:r>
    </w:p>
    <w:p w14:paraId="590C93E6" w14:textId="77777777" w:rsidR="00E40F0A" w:rsidRPr="00D24354" w:rsidRDefault="00E40F0A" w:rsidP="00E40F0A">
      <w:pPr>
        <w:pStyle w:val="CMD"/>
      </w:pPr>
      <w:r w:rsidRPr="00D24354">
        <w:t xml:space="preserve"> no shut</w:t>
      </w:r>
    </w:p>
    <w:p w14:paraId="5292C9ED" w14:textId="77777777" w:rsidR="00E40F0A" w:rsidRPr="00D24354" w:rsidRDefault="00E40F0A" w:rsidP="00E40F0A">
      <w:pPr>
        <w:pStyle w:val="CMD"/>
      </w:pPr>
      <w:r w:rsidRPr="00D24354">
        <w:t xml:space="preserve"> exit</w:t>
      </w:r>
    </w:p>
    <w:p w14:paraId="64596E19" w14:textId="3D64B57D" w:rsidR="00E40F0A" w:rsidRPr="00D24354" w:rsidRDefault="00E40F0A" w:rsidP="00E40F0A">
      <w:pPr>
        <w:pStyle w:val="CMD"/>
      </w:pPr>
      <w:r w:rsidRPr="00D24354">
        <w:t xml:space="preserve">interface </w:t>
      </w:r>
      <w:r>
        <w:t>g1/</w:t>
      </w:r>
      <w:r w:rsidRPr="00D24354">
        <w:t>0/23</w:t>
      </w:r>
    </w:p>
    <w:p w14:paraId="55E1AF97" w14:textId="77777777" w:rsidR="00E40F0A" w:rsidRPr="00D24354" w:rsidRDefault="00E40F0A" w:rsidP="00E40F0A">
      <w:pPr>
        <w:pStyle w:val="CMD"/>
      </w:pPr>
      <w:r w:rsidRPr="00D24354">
        <w:t xml:space="preserve"> no switchport</w:t>
      </w:r>
    </w:p>
    <w:p w14:paraId="4E1A0D05" w14:textId="77777777" w:rsidR="00E40F0A" w:rsidRPr="00D24354" w:rsidRDefault="00E40F0A" w:rsidP="00E40F0A">
      <w:pPr>
        <w:pStyle w:val="CMD"/>
      </w:pPr>
      <w:r w:rsidRPr="00D24354">
        <w:t xml:space="preserve"> </w:t>
      </w:r>
      <w:proofErr w:type="spellStart"/>
      <w:r w:rsidRPr="00D24354">
        <w:t>ip</w:t>
      </w:r>
      <w:proofErr w:type="spellEnd"/>
      <w:r w:rsidRPr="00D24354">
        <w:t xml:space="preserve"> address 10.10.5.1 255.255.255.0</w:t>
      </w:r>
    </w:p>
    <w:p w14:paraId="58725880" w14:textId="77777777" w:rsidR="00E40F0A" w:rsidRPr="00D24354" w:rsidRDefault="00E40F0A" w:rsidP="00E40F0A">
      <w:pPr>
        <w:pStyle w:val="CMD"/>
      </w:pPr>
      <w:r w:rsidRPr="00D24354">
        <w:t xml:space="preserve"> no shut</w:t>
      </w:r>
    </w:p>
    <w:p w14:paraId="35B9FE9E" w14:textId="77777777" w:rsidR="00E40F0A" w:rsidRPr="00D24354" w:rsidRDefault="00E40F0A" w:rsidP="00E40F0A">
      <w:pPr>
        <w:pStyle w:val="CMD"/>
      </w:pPr>
      <w:r w:rsidRPr="00D24354">
        <w:t xml:space="preserve"> exit</w:t>
      </w:r>
    </w:p>
    <w:p w14:paraId="3B69BE41" w14:textId="77777777" w:rsidR="00E40F0A" w:rsidRPr="00D24354" w:rsidRDefault="00E40F0A" w:rsidP="00E40F0A">
      <w:pPr>
        <w:pStyle w:val="CMD"/>
      </w:pPr>
      <w:r w:rsidRPr="00D24354">
        <w:t>int Lo16</w:t>
      </w:r>
    </w:p>
    <w:p w14:paraId="62B488B2" w14:textId="77777777" w:rsidR="00E40F0A" w:rsidRPr="00D24354" w:rsidRDefault="00E40F0A" w:rsidP="00E40F0A">
      <w:pPr>
        <w:pStyle w:val="CMD"/>
      </w:pPr>
      <w:r>
        <w:t xml:space="preserve"> </w:t>
      </w:r>
      <w:proofErr w:type="spellStart"/>
      <w:r w:rsidRPr="00D24354">
        <w:t>ip</w:t>
      </w:r>
      <w:proofErr w:type="spellEnd"/>
      <w:r w:rsidRPr="00D24354">
        <w:t xml:space="preserve"> add 10.10.16.1 255.255.255.0</w:t>
      </w:r>
    </w:p>
    <w:p w14:paraId="42ED00A3"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93E3D3E" w14:textId="77777777" w:rsidR="00E40F0A" w:rsidRPr="00D24354" w:rsidRDefault="00E40F0A" w:rsidP="00E40F0A">
      <w:pPr>
        <w:pStyle w:val="CMD"/>
      </w:pPr>
      <w:r>
        <w:t xml:space="preserve"> </w:t>
      </w:r>
      <w:r w:rsidRPr="00D24354">
        <w:t>exit</w:t>
      </w:r>
    </w:p>
    <w:p w14:paraId="03C026B4" w14:textId="77777777" w:rsidR="00E40F0A" w:rsidRPr="00D24354" w:rsidRDefault="00E40F0A" w:rsidP="00E40F0A">
      <w:pPr>
        <w:pStyle w:val="CMD"/>
      </w:pPr>
      <w:r w:rsidRPr="00D24354">
        <w:t>int Lo17</w:t>
      </w:r>
    </w:p>
    <w:p w14:paraId="7D997D30" w14:textId="77777777" w:rsidR="00E40F0A" w:rsidRPr="00D24354" w:rsidRDefault="00E40F0A" w:rsidP="00E40F0A">
      <w:pPr>
        <w:pStyle w:val="CMD"/>
      </w:pPr>
      <w:r>
        <w:t xml:space="preserve"> </w:t>
      </w:r>
      <w:proofErr w:type="spellStart"/>
      <w:r w:rsidRPr="00D24354">
        <w:t>ip</w:t>
      </w:r>
      <w:proofErr w:type="spellEnd"/>
      <w:r w:rsidRPr="00D24354">
        <w:t xml:space="preserve"> add 10.10.17.1 255.255.255.0</w:t>
      </w:r>
    </w:p>
    <w:p w14:paraId="04648451"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F34BDDE" w14:textId="77777777" w:rsidR="00E40F0A" w:rsidRPr="00D24354" w:rsidRDefault="00E40F0A" w:rsidP="00E40F0A">
      <w:pPr>
        <w:pStyle w:val="CMD"/>
      </w:pPr>
      <w:r>
        <w:t xml:space="preserve"> </w:t>
      </w:r>
      <w:r w:rsidRPr="00D24354">
        <w:t>exit</w:t>
      </w:r>
    </w:p>
    <w:p w14:paraId="4564A818" w14:textId="77777777" w:rsidR="00E40F0A" w:rsidRPr="00D24354" w:rsidRDefault="00E40F0A" w:rsidP="00E40F0A">
      <w:pPr>
        <w:pStyle w:val="CMD"/>
      </w:pPr>
      <w:r w:rsidRPr="00D24354">
        <w:t>int Lo18</w:t>
      </w:r>
    </w:p>
    <w:p w14:paraId="41916E45" w14:textId="77777777" w:rsidR="00E40F0A" w:rsidRPr="00D24354" w:rsidRDefault="00E40F0A" w:rsidP="00E40F0A">
      <w:pPr>
        <w:pStyle w:val="CMD"/>
      </w:pPr>
      <w:r>
        <w:t xml:space="preserve"> </w:t>
      </w:r>
      <w:proofErr w:type="spellStart"/>
      <w:r w:rsidRPr="00D24354">
        <w:t>ip</w:t>
      </w:r>
      <w:proofErr w:type="spellEnd"/>
      <w:r w:rsidRPr="00D24354">
        <w:t xml:space="preserve"> add 10.10.18.1 255.255.255.0</w:t>
      </w:r>
    </w:p>
    <w:p w14:paraId="034026D6"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4F1E8415" w14:textId="77777777" w:rsidR="00E40F0A" w:rsidRPr="00D24354" w:rsidRDefault="00E40F0A" w:rsidP="00E40F0A">
      <w:pPr>
        <w:pStyle w:val="CMD"/>
      </w:pPr>
      <w:r>
        <w:t xml:space="preserve"> </w:t>
      </w:r>
      <w:r w:rsidRPr="00D24354">
        <w:t>exit</w:t>
      </w:r>
    </w:p>
    <w:p w14:paraId="60BDF724" w14:textId="77777777" w:rsidR="00E40F0A" w:rsidRPr="00D24354" w:rsidRDefault="00E40F0A" w:rsidP="00E40F0A">
      <w:pPr>
        <w:pStyle w:val="CMD"/>
      </w:pPr>
      <w:r w:rsidRPr="00D24354">
        <w:t>int Lo19</w:t>
      </w:r>
    </w:p>
    <w:p w14:paraId="72BF04EE" w14:textId="77777777" w:rsidR="00E40F0A" w:rsidRPr="00D24354" w:rsidRDefault="00E40F0A" w:rsidP="00E40F0A">
      <w:pPr>
        <w:pStyle w:val="CMD"/>
      </w:pPr>
      <w:r>
        <w:t xml:space="preserve"> </w:t>
      </w:r>
      <w:proofErr w:type="spellStart"/>
      <w:r w:rsidRPr="00D24354">
        <w:t>ip</w:t>
      </w:r>
      <w:proofErr w:type="spellEnd"/>
      <w:r w:rsidRPr="00D24354">
        <w:t xml:space="preserve"> add 10.10.19.1 255.255.255.0</w:t>
      </w:r>
    </w:p>
    <w:p w14:paraId="252D0B09"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4C0D1363" w14:textId="77777777" w:rsidR="00E40F0A" w:rsidRPr="00D24354" w:rsidRDefault="00E40F0A" w:rsidP="00E40F0A">
      <w:pPr>
        <w:pStyle w:val="CMD"/>
      </w:pPr>
      <w:r>
        <w:t xml:space="preserve"> </w:t>
      </w:r>
      <w:r w:rsidRPr="00D24354">
        <w:t>exit</w:t>
      </w:r>
    </w:p>
    <w:p w14:paraId="2CADA2DE" w14:textId="77777777" w:rsidR="00E40F0A" w:rsidRPr="00D24354" w:rsidRDefault="00E40F0A" w:rsidP="00E40F0A">
      <w:pPr>
        <w:pStyle w:val="CMD"/>
      </w:pPr>
      <w:r w:rsidRPr="00D24354">
        <w:t>int Lo20</w:t>
      </w:r>
    </w:p>
    <w:p w14:paraId="1C4DF9B0" w14:textId="77777777" w:rsidR="00E40F0A" w:rsidRPr="00D24354" w:rsidRDefault="00E40F0A" w:rsidP="00E40F0A">
      <w:pPr>
        <w:pStyle w:val="CMD"/>
      </w:pPr>
      <w:r>
        <w:t xml:space="preserve"> </w:t>
      </w:r>
      <w:proofErr w:type="spellStart"/>
      <w:r w:rsidRPr="00D24354">
        <w:t>ip</w:t>
      </w:r>
      <w:proofErr w:type="spellEnd"/>
      <w:r w:rsidRPr="00D24354">
        <w:t xml:space="preserve"> add 10.10.20.1 255.255.255.0</w:t>
      </w:r>
    </w:p>
    <w:p w14:paraId="7670A303"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5A2A8E45" w14:textId="77777777" w:rsidR="00E40F0A" w:rsidRPr="00D24354" w:rsidRDefault="00E40F0A" w:rsidP="00E40F0A">
      <w:pPr>
        <w:pStyle w:val="CMD"/>
      </w:pPr>
      <w:r>
        <w:t xml:space="preserve"> </w:t>
      </w:r>
      <w:r w:rsidRPr="00D24354">
        <w:t>exit</w:t>
      </w:r>
    </w:p>
    <w:p w14:paraId="2DA0C15D" w14:textId="77777777" w:rsidR="00E40F0A" w:rsidRPr="00D24354" w:rsidRDefault="00E40F0A" w:rsidP="00E40F0A">
      <w:pPr>
        <w:pStyle w:val="CMD"/>
      </w:pPr>
      <w:r w:rsidRPr="00D24354">
        <w:t>int Lo21</w:t>
      </w:r>
    </w:p>
    <w:p w14:paraId="0B26CD87" w14:textId="77777777" w:rsidR="00E40F0A" w:rsidRPr="00D24354" w:rsidRDefault="00E40F0A" w:rsidP="00E40F0A">
      <w:pPr>
        <w:pStyle w:val="CMD"/>
      </w:pPr>
      <w:r>
        <w:t xml:space="preserve"> </w:t>
      </w:r>
      <w:proofErr w:type="spellStart"/>
      <w:r w:rsidRPr="00D24354">
        <w:t>ip</w:t>
      </w:r>
      <w:proofErr w:type="spellEnd"/>
      <w:r w:rsidRPr="00D24354">
        <w:t xml:space="preserve"> add 10.10.21.1 255.255.255.0</w:t>
      </w:r>
    </w:p>
    <w:p w14:paraId="6AA7651E"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32DF2F21" w14:textId="77777777" w:rsidR="00E40F0A" w:rsidRPr="00D24354" w:rsidRDefault="00E40F0A" w:rsidP="00E40F0A">
      <w:pPr>
        <w:pStyle w:val="CMD"/>
      </w:pPr>
      <w:r>
        <w:t xml:space="preserve"> </w:t>
      </w:r>
      <w:r w:rsidRPr="00D24354">
        <w:t>exit</w:t>
      </w:r>
    </w:p>
    <w:p w14:paraId="371FC8CD" w14:textId="77777777" w:rsidR="00E40F0A" w:rsidRPr="00D24354" w:rsidRDefault="00E40F0A" w:rsidP="00E40F0A">
      <w:pPr>
        <w:pStyle w:val="CMD"/>
      </w:pPr>
      <w:r w:rsidRPr="00D24354">
        <w:t>int Lo22</w:t>
      </w:r>
    </w:p>
    <w:p w14:paraId="596722B5" w14:textId="77777777" w:rsidR="00E40F0A" w:rsidRPr="00D24354" w:rsidRDefault="00E40F0A" w:rsidP="00E40F0A">
      <w:pPr>
        <w:pStyle w:val="CMD"/>
      </w:pPr>
      <w:r>
        <w:lastRenderedPageBreak/>
        <w:t xml:space="preserve"> </w:t>
      </w:r>
      <w:proofErr w:type="spellStart"/>
      <w:r w:rsidRPr="00D24354">
        <w:t>ip</w:t>
      </w:r>
      <w:proofErr w:type="spellEnd"/>
      <w:r w:rsidRPr="00D24354">
        <w:t xml:space="preserve"> add 10.10.22.1 255.255.255.0</w:t>
      </w:r>
    </w:p>
    <w:p w14:paraId="64AB6978"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1EFA1A21" w14:textId="77777777" w:rsidR="00E40F0A" w:rsidRPr="00D24354" w:rsidRDefault="00E40F0A" w:rsidP="00E40F0A">
      <w:pPr>
        <w:pStyle w:val="CMD"/>
      </w:pPr>
      <w:r>
        <w:t xml:space="preserve"> </w:t>
      </w:r>
      <w:r w:rsidRPr="00D24354">
        <w:t>exit</w:t>
      </w:r>
    </w:p>
    <w:p w14:paraId="7BC92F4A" w14:textId="77777777" w:rsidR="00E40F0A" w:rsidRPr="00D24354" w:rsidRDefault="00E40F0A" w:rsidP="00E40F0A">
      <w:pPr>
        <w:pStyle w:val="CMD"/>
      </w:pPr>
      <w:r w:rsidRPr="00D24354">
        <w:t>int Lo23</w:t>
      </w:r>
    </w:p>
    <w:p w14:paraId="702818C6" w14:textId="77777777" w:rsidR="00E40F0A" w:rsidRPr="00D24354" w:rsidRDefault="00E40F0A" w:rsidP="00E40F0A">
      <w:pPr>
        <w:pStyle w:val="CMD"/>
      </w:pPr>
      <w:r>
        <w:t xml:space="preserve"> </w:t>
      </w:r>
      <w:proofErr w:type="spellStart"/>
      <w:r w:rsidRPr="00D24354">
        <w:t>ip</w:t>
      </w:r>
      <w:proofErr w:type="spellEnd"/>
      <w:r w:rsidRPr="00D24354">
        <w:t xml:space="preserve"> add 10.10.23.1 255.255.255.0</w:t>
      </w:r>
    </w:p>
    <w:p w14:paraId="4D4B5D8A" w14:textId="77777777" w:rsidR="00E40F0A" w:rsidRPr="00D24354" w:rsidRDefault="00E40F0A" w:rsidP="00E40F0A">
      <w:pPr>
        <w:pStyle w:val="CMD"/>
      </w:pPr>
      <w:r>
        <w:t xml:space="preserve"> </w:t>
      </w:r>
      <w:proofErr w:type="spellStart"/>
      <w:r w:rsidRPr="00D24354">
        <w:t>ip</w:t>
      </w:r>
      <w:proofErr w:type="spellEnd"/>
      <w:r w:rsidRPr="00D24354">
        <w:t xml:space="preserve"> </w:t>
      </w:r>
      <w:proofErr w:type="spellStart"/>
      <w:r w:rsidRPr="00D24354">
        <w:t>ospf</w:t>
      </w:r>
      <w:proofErr w:type="spellEnd"/>
      <w:r w:rsidRPr="00D24354">
        <w:t xml:space="preserve"> network point-to-point</w:t>
      </w:r>
    </w:p>
    <w:p w14:paraId="261FBF10" w14:textId="2F45EF03" w:rsidR="00E40F0A" w:rsidRPr="00D24354" w:rsidRDefault="00E40F0A">
      <w:pPr>
        <w:pStyle w:val="CMD"/>
      </w:pPr>
      <w:r>
        <w:t xml:space="preserve"> </w:t>
      </w:r>
      <w:r w:rsidRPr="00D24354">
        <w:t>exit</w:t>
      </w:r>
    </w:p>
    <w:p w14:paraId="582E155C" w14:textId="77777777" w:rsidR="0061073F" w:rsidRPr="00D24354" w:rsidRDefault="0061073F" w:rsidP="007B5A41">
      <w:pPr>
        <w:pStyle w:val="SubStepAlpha"/>
      </w:pPr>
      <w:r w:rsidRPr="00D24354">
        <w:t>Save the running configuration to startup-config.</w:t>
      </w:r>
    </w:p>
    <w:p w14:paraId="7AF6539E" w14:textId="77777777" w:rsidR="0061073F" w:rsidRPr="00D24354" w:rsidRDefault="0061073F" w:rsidP="007B5A41">
      <w:pPr>
        <w:pStyle w:val="SubStepAlpha"/>
      </w:pPr>
      <w:r w:rsidRPr="00D24354">
        <w:t>Verify the interfaces configured on D1.</w:t>
      </w:r>
    </w:p>
    <w:p w14:paraId="56F2D580"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3CF56824" w14:textId="12D41A0F" w:rsidR="0061073F" w:rsidRPr="00D24354" w:rsidRDefault="00D2052A" w:rsidP="00D2052A">
      <w:pPr>
        <w:pStyle w:val="CMDOutput"/>
      </w:pPr>
      <w:r>
        <w:t>GigabitEthernet1/</w:t>
      </w:r>
      <w:r w:rsidR="0061073F" w:rsidRPr="00D24354">
        <w:t>0/</w:t>
      </w:r>
      <w:proofErr w:type="gramStart"/>
      <w:r w:rsidR="00555BE9">
        <w:t>11</w:t>
      </w:r>
      <w:r w:rsidR="00555BE9" w:rsidRPr="00D24354">
        <w:t xml:space="preserve">  </w:t>
      </w:r>
      <w:r w:rsidR="0061073F" w:rsidRPr="00D24354">
        <w:t>10.10.0.2</w:t>
      </w:r>
      <w:proofErr w:type="gramEnd"/>
      <w:r w:rsidR="0061073F" w:rsidRPr="00D24354">
        <w:t xml:space="preserve">       YES manual up                    </w:t>
      </w:r>
      <w:proofErr w:type="spellStart"/>
      <w:r w:rsidR="0061073F" w:rsidRPr="00D24354">
        <w:t>up</w:t>
      </w:r>
      <w:proofErr w:type="spellEnd"/>
    </w:p>
    <w:p w14:paraId="2DA90259" w14:textId="6DF85F74" w:rsidR="0061073F" w:rsidRPr="00D24354" w:rsidRDefault="00D2052A" w:rsidP="00D2052A">
      <w:pPr>
        <w:pStyle w:val="CMDOutput"/>
      </w:pPr>
      <w:r>
        <w:t>GigabitEthernet1/</w:t>
      </w:r>
      <w:r w:rsidR="0061073F" w:rsidRPr="00D24354">
        <w:t>0/</w:t>
      </w:r>
      <w:proofErr w:type="gramStart"/>
      <w:r w:rsidR="0061073F" w:rsidRPr="00D24354">
        <w:t>23  10.10.1.1</w:t>
      </w:r>
      <w:proofErr w:type="gramEnd"/>
      <w:r w:rsidR="0061073F" w:rsidRPr="00D24354">
        <w:t xml:space="preserve">       YES manual up                    </w:t>
      </w:r>
      <w:proofErr w:type="spellStart"/>
      <w:r w:rsidR="0061073F" w:rsidRPr="00D24354">
        <w:t>up</w:t>
      </w:r>
      <w:proofErr w:type="spellEnd"/>
    </w:p>
    <w:p w14:paraId="47CBDEEF" w14:textId="77777777" w:rsidR="0061073F" w:rsidRPr="00D24354" w:rsidRDefault="0061073F" w:rsidP="00D2052A">
      <w:pPr>
        <w:pStyle w:val="CMDOutput"/>
      </w:pPr>
      <w:r w:rsidRPr="00D24354">
        <w:rPr>
          <w:highlight w:val="yellow"/>
        </w:rPr>
        <w:t>Loopback2              10.10.2.1</w:t>
      </w:r>
      <w:r w:rsidRPr="00D24354">
        <w:t xml:space="preserve">       YES manual up                    </w:t>
      </w:r>
      <w:proofErr w:type="spellStart"/>
      <w:r w:rsidRPr="00D24354">
        <w:t>up</w:t>
      </w:r>
      <w:proofErr w:type="spellEnd"/>
    </w:p>
    <w:p w14:paraId="73343F0D" w14:textId="77777777" w:rsidR="0061073F" w:rsidRPr="00D24354" w:rsidRDefault="0061073F" w:rsidP="00D2052A">
      <w:pPr>
        <w:pStyle w:val="CMDOutput"/>
      </w:pPr>
      <w:r w:rsidRPr="00D24354">
        <w:rPr>
          <w:highlight w:val="yellow"/>
        </w:rPr>
        <w:t>Loopback3              10.10.3.1</w:t>
      </w:r>
      <w:r w:rsidRPr="00D24354">
        <w:t xml:space="preserve">       YES manual up                    </w:t>
      </w:r>
      <w:proofErr w:type="spellStart"/>
      <w:r w:rsidRPr="00D24354">
        <w:t>up</w:t>
      </w:r>
      <w:proofErr w:type="spellEnd"/>
    </w:p>
    <w:p w14:paraId="624ADF24" w14:textId="77777777" w:rsidR="0061073F" w:rsidRPr="00D24354" w:rsidRDefault="0061073F" w:rsidP="0061073F">
      <w:pPr>
        <w:pStyle w:val="SubStepAlpha"/>
        <w:numPr>
          <w:ilvl w:val="0"/>
          <w:numId w:val="0"/>
        </w:numPr>
        <w:ind w:left="720"/>
        <w:rPr>
          <w:rFonts w:cs="Arial"/>
        </w:rPr>
      </w:pPr>
      <w:r w:rsidRPr="00D24354">
        <w:rPr>
          <w:rFonts w:cs="Arial"/>
        </w:rPr>
        <w:t>Notice the loopback interfaces configured on D1. Theses interfaces were configured for lab purposes to simulate other LANs.</w:t>
      </w:r>
    </w:p>
    <w:p w14:paraId="6D5F45A9" w14:textId="30AF702F"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Loopback interfaces were numbered based on the network address (e.g., Lo</w:t>
      </w:r>
      <w:r w:rsidRPr="00D24354">
        <w:rPr>
          <w:rFonts w:cs="Arial"/>
          <w:b/>
        </w:rPr>
        <w:t>2</w:t>
      </w:r>
      <w:r w:rsidRPr="00D24354">
        <w:rPr>
          <w:rFonts w:cs="Arial"/>
        </w:rPr>
        <w:t xml:space="preserve"> = 10.10.</w:t>
      </w:r>
      <w:r w:rsidRPr="00D24354">
        <w:rPr>
          <w:rFonts w:cs="Arial"/>
          <w:b/>
        </w:rPr>
        <w:t>2</w:t>
      </w:r>
      <w:r w:rsidRPr="00D24354">
        <w:rPr>
          <w:rFonts w:cs="Arial"/>
        </w:rPr>
        <w:t>.0/24) for convenience only.</w:t>
      </w:r>
    </w:p>
    <w:p w14:paraId="585F7BEB" w14:textId="77777777" w:rsidR="0061073F" w:rsidRPr="00D24354" w:rsidRDefault="0061073F" w:rsidP="007B5A41">
      <w:pPr>
        <w:pStyle w:val="SubStepAlpha"/>
      </w:pPr>
      <w:r w:rsidRPr="00D24354">
        <w:t>Verify the interfaces configured on D2.</w:t>
      </w:r>
    </w:p>
    <w:p w14:paraId="6221C767" w14:textId="77777777" w:rsidR="0061073F" w:rsidRPr="00D24354"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interface brief | include manual</w:t>
      </w:r>
    </w:p>
    <w:p w14:paraId="44EB9CE0" w14:textId="6C72D335" w:rsidR="0061073F" w:rsidRPr="00D24354" w:rsidRDefault="00D2052A" w:rsidP="00D2052A">
      <w:pPr>
        <w:pStyle w:val="CMDOutput"/>
      </w:pPr>
      <w:r>
        <w:t>GigabitEthernet1/</w:t>
      </w:r>
      <w:r w:rsidR="0061073F" w:rsidRPr="00D24354">
        <w:t>0/</w:t>
      </w:r>
      <w:proofErr w:type="gramStart"/>
      <w:r w:rsidR="0061073F" w:rsidRPr="00D24354">
        <w:t>11  10.10.4.2</w:t>
      </w:r>
      <w:proofErr w:type="gramEnd"/>
      <w:r w:rsidR="0061073F" w:rsidRPr="00D24354">
        <w:t xml:space="preserve">       YES manual up                    </w:t>
      </w:r>
      <w:proofErr w:type="spellStart"/>
      <w:r w:rsidR="0061073F" w:rsidRPr="00D24354">
        <w:t>up</w:t>
      </w:r>
      <w:proofErr w:type="spellEnd"/>
    </w:p>
    <w:p w14:paraId="1DEE0AC7" w14:textId="0C1D9204" w:rsidR="0061073F" w:rsidRPr="00D24354" w:rsidRDefault="00D2052A" w:rsidP="00D2052A">
      <w:pPr>
        <w:pStyle w:val="CMDOutput"/>
      </w:pPr>
      <w:r>
        <w:t>GigabitEthernet1/</w:t>
      </w:r>
      <w:r w:rsidR="0061073F" w:rsidRPr="00D24354">
        <w:t>0/</w:t>
      </w:r>
      <w:proofErr w:type="gramStart"/>
      <w:r w:rsidR="0061073F" w:rsidRPr="00D24354">
        <w:t>23  10.10.5.1</w:t>
      </w:r>
      <w:proofErr w:type="gramEnd"/>
      <w:r w:rsidR="0061073F" w:rsidRPr="00D24354">
        <w:t xml:space="preserve">       YES manual up                    </w:t>
      </w:r>
      <w:proofErr w:type="spellStart"/>
      <w:r w:rsidR="0061073F" w:rsidRPr="00D24354">
        <w:t>up</w:t>
      </w:r>
      <w:proofErr w:type="spellEnd"/>
    </w:p>
    <w:p w14:paraId="5020401F" w14:textId="77777777" w:rsidR="0061073F" w:rsidRPr="00D24354" w:rsidRDefault="0061073F" w:rsidP="00D2052A">
      <w:pPr>
        <w:pStyle w:val="CMDOutput"/>
      </w:pPr>
      <w:r w:rsidRPr="00D24354">
        <w:rPr>
          <w:highlight w:val="yellow"/>
        </w:rPr>
        <w:t>Loopback16             10.10.16.1</w:t>
      </w:r>
      <w:r w:rsidRPr="00D24354">
        <w:t xml:space="preserve">      YES manual up                    </w:t>
      </w:r>
      <w:proofErr w:type="spellStart"/>
      <w:r w:rsidRPr="00D24354">
        <w:t>up</w:t>
      </w:r>
      <w:proofErr w:type="spellEnd"/>
    </w:p>
    <w:p w14:paraId="0048B836" w14:textId="77777777" w:rsidR="0061073F" w:rsidRPr="00D24354" w:rsidRDefault="0061073F" w:rsidP="00D2052A">
      <w:pPr>
        <w:pStyle w:val="CMDOutput"/>
      </w:pPr>
      <w:r w:rsidRPr="00D24354">
        <w:rPr>
          <w:highlight w:val="yellow"/>
        </w:rPr>
        <w:t>Loopback17             10.10.17.1</w:t>
      </w:r>
      <w:r w:rsidRPr="00D24354">
        <w:t xml:space="preserve">      YES manual up                    </w:t>
      </w:r>
      <w:proofErr w:type="spellStart"/>
      <w:r w:rsidRPr="00D24354">
        <w:t>up</w:t>
      </w:r>
      <w:proofErr w:type="spellEnd"/>
    </w:p>
    <w:p w14:paraId="00CFA605" w14:textId="77777777" w:rsidR="0061073F" w:rsidRPr="00D24354" w:rsidRDefault="0061073F" w:rsidP="00D2052A">
      <w:pPr>
        <w:pStyle w:val="CMDOutput"/>
      </w:pPr>
      <w:r w:rsidRPr="00D24354">
        <w:rPr>
          <w:highlight w:val="yellow"/>
        </w:rPr>
        <w:t>Loopback18             10.10.18.1</w:t>
      </w:r>
      <w:r w:rsidRPr="00D24354">
        <w:t xml:space="preserve">      YES manual up                    </w:t>
      </w:r>
      <w:proofErr w:type="spellStart"/>
      <w:r w:rsidRPr="00D24354">
        <w:t>up</w:t>
      </w:r>
      <w:proofErr w:type="spellEnd"/>
    </w:p>
    <w:p w14:paraId="3920BC59" w14:textId="77777777" w:rsidR="0061073F" w:rsidRPr="00D24354" w:rsidRDefault="0061073F" w:rsidP="00D2052A">
      <w:pPr>
        <w:pStyle w:val="CMDOutput"/>
      </w:pPr>
      <w:r w:rsidRPr="00D24354">
        <w:rPr>
          <w:highlight w:val="yellow"/>
        </w:rPr>
        <w:t>Loopback19             10.10.19.1</w:t>
      </w:r>
      <w:r w:rsidRPr="00D24354">
        <w:t xml:space="preserve">      YES manual up                    </w:t>
      </w:r>
      <w:proofErr w:type="spellStart"/>
      <w:r w:rsidRPr="00D24354">
        <w:t>up</w:t>
      </w:r>
      <w:proofErr w:type="spellEnd"/>
    </w:p>
    <w:p w14:paraId="37E682D4" w14:textId="77777777" w:rsidR="0061073F" w:rsidRPr="00D24354" w:rsidRDefault="0061073F" w:rsidP="00D2052A">
      <w:pPr>
        <w:pStyle w:val="CMDOutput"/>
      </w:pPr>
      <w:r w:rsidRPr="00D24354">
        <w:rPr>
          <w:highlight w:val="yellow"/>
        </w:rPr>
        <w:t>Loopback20             10.10.20.1</w:t>
      </w:r>
      <w:r w:rsidRPr="00D24354">
        <w:t xml:space="preserve">      YES manual up                    </w:t>
      </w:r>
      <w:proofErr w:type="spellStart"/>
      <w:r w:rsidRPr="00D24354">
        <w:t>up</w:t>
      </w:r>
      <w:proofErr w:type="spellEnd"/>
    </w:p>
    <w:p w14:paraId="2135CBAB" w14:textId="77777777" w:rsidR="0061073F" w:rsidRPr="00D24354" w:rsidRDefault="0061073F" w:rsidP="00D2052A">
      <w:pPr>
        <w:pStyle w:val="CMDOutput"/>
      </w:pPr>
      <w:r w:rsidRPr="00D24354">
        <w:rPr>
          <w:highlight w:val="yellow"/>
        </w:rPr>
        <w:t>Loopback21             10.10.21.1</w:t>
      </w:r>
      <w:r w:rsidRPr="00D24354">
        <w:t xml:space="preserve">      YES manual up                    </w:t>
      </w:r>
      <w:proofErr w:type="spellStart"/>
      <w:r w:rsidRPr="00D24354">
        <w:t>up</w:t>
      </w:r>
      <w:proofErr w:type="spellEnd"/>
    </w:p>
    <w:p w14:paraId="27D331FE" w14:textId="77777777" w:rsidR="0061073F" w:rsidRPr="00D24354" w:rsidRDefault="0061073F" w:rsidP="00D2052A">
      <w:pPr>
        <w:pStyle w:val="CMDOutput"/>
      </w:pPr>
      <w:r w:rsidRPr="00D24354">
        <w:rPr>
          <w:highlight w:val="yellow"/>
        </w:rPr>
        <w:t>Loopback22             10.10.22.1</w:t>
      </w:r>
      <w:r w:rsidRPr="00D24354">
        <w:t xml:space="preserve">      YES manual up                    </w:t>
      </w:r>
      <w:proofErr w:type="spellStart"/>
      <w:r w:rsidRPr="00D24354">
        <w:t>up</w:t>
      </w:r>
      <w:proofErr w:type="spellEnd"/>
    </w:p>
    <w:p w14:paraId="6C31B310" w14:textId="77777777" w:rsidR="0061073F" w:rsidRPr="00D24354" w:rsidRDefault="0061073F" w:rsidP="00D2052A">
      <w:pPr>
        <w:pStyle w:val="CMDOutput"/>
      </w:pPr>
      <w:r w:rsidRPr="00D24354">
        <w:rPr>
          <w:highlight w:val="yellow"/>
        </w:rPr>
        <w:t>Loopback23             10.10.23.1</w:t>
      </w:r>
      <w:r w:rsidRPr="00D24354">
        <w:t xml:space="preserve">      YES manual up                    </w:t>
      </w:r>
      <w:proofErr w:type="spellStart"/>
      <w:r w:rsidRPr="00D24354">
        <w:t>up</w:t>
      </w:r>
      <w:proofErr w:type="spellEnd"/>
    </w:p>
    <w:p w14:paraId="61028C37" w14:textId="07E6E61C" w:rsidR="0061073F" w:rsidRDefault="0061073F" w:rsidP="0017115D">
      <w:pPr>
        <w:pStyle w:val="SubStepAlpha"/>
        <w:numPr>
          <w:ilvl w:val="0"/>
          <w:numId w:val="0"/>
        </w:numPr>
        <w:spacing w:after="0"/>
        <w:ind w:left="720"/>
        <w:rPr>
          <w:rFonts w:cs="Arial"/>
        </w:rPr>
      </w:pPr>
      <w:r w:rsidRPr="00D24354">
        <w:rPr>
          <w:rFonts w:cs="Arial"/>
        </w:rPr>
        <w:t>Again, notice the loopback interfaces configured on D1. Theses interfaces were configured for lab purposes to simulate other LANs.</w:t>
      </w:r>
    </w:p>
    <w:p w14:paraId="3643114A" w14:textId="77777777" w:rsidR="001C5AF3" w:rsidRPr="00EC060B" w:rsidRDefault="001C5AF3" w:rsidP="001C5AF3">
      <w:pPr>
        <w:pStyle w:val="ConfigWindow"/>
      </w:pPr>
      <w:r>
        <w:t>Close configuration window</w:t>
      </w:r>
    </w:p>
    <w:p w14:paraId="39CA0A73" w14:textId="4F32CD18" w:rsidR="0061073F" w:rsidRPr="00D24354" w:rsidRDefault="0061073F" w:rsidP="007B5A41">
      <w:pPr>
        <w:pStyle w:val="Heading3"/>
      </w:pPr>
      <w:r w:rsidRPr="00D24354">
        <w:t xml:space="preserve">Verify </w:t>
      </w:r>
      <w:r>
        <w:t>r</w:t>
      </w:r>
      <w:r w:rsidRPr="00D24354">
        <w:t>outing on R1, R2, and R3.</w:t>
      </w:r>
    </w:p>
    <w:p w14:paraId="16FFA9E8" w14:textId="52FAA638" w:rsidR="0061073F" w:rsidRDefault="0061073F" w:rsidP="0017115D">
      <w:pPr>
        <w:pStyle w:val="SubStepAlpha"/>
        <w:spacing w:after="0"/>
      </w:pPr>
      <w:r w:rsidRPr="00D24354">
        <w:t xml:space="preserve">Verify the routing table of R1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98FD3C3" w14:textId="476F8690" w:rsidR="001C5AF3" w:rsidRPr="00EC060B" w:rsidRDefault="001C5AF3" w:rsidP="0017115D">
      <w:pPr>
        <w:pStyle w:val="ConfigWindow"/>
      </w:pPr>
      <w:r>
        <w:t>Open configuration window</w:t>
      </w:r>
    </w:p>
    <w:p w14:paraId="6FB7ABEF"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44BEC94" w14:textId="77777777" w:rsidR="0061073F" w:rsidRPr="00D2052A" w:rsidRDefault="0061073F" w:rsidP="00D2052A">
      <w:pPr>
        <w:pStyle w:val="CMDOutput"/>
      </w:pPr>
      <w:r w:rsidRPr="00D2052A">
        <w:t>Gateway of last resort is 172.16.0.1 to network 0.0.0.0</w:t>
      </w:r>
    </w:p>
    <w:p w14:paraId="1FBFD43E" w14:textId="77777777" w:rsidR="0061073F" w:rsidRPr="00D2052A" w:rsidRDefault="0061073F" w:rsidP="00D2052A">
      <w:pPr>
        <w:pStyle w:val="CMDOutput"/>
      </w:pPr>
    </w:p>
    <w:p w14:paraId="1D3E0659" w14:textId="77777777" w:rsidR="0061073F" w:rsidRPr="00D2052A" w:rsidRDefault="0061073F" w:rsidP="00D2052A">
      <w:pPr>
        <w:pStyle w:val="CMDOutput"/>
      </w:pPr>
      <w:r w:rsidRPr="00D2052A">
        <w:t>O*E</w:t>
      </w:r>
      <w:proofErr w:type="gramStart"/>
      <w:r w:rsidRPr="00D2052A">
        <w:t>2  0.0.0.0</w:t>
      </w:r>
      <w:proofErr w:type="gramEnd"/>
      <w:r w:rsidRPr="00D2052A">
        <w:t>/0 [110/1] via 172.16.0.1, 00:22:17, GigabitEthernet0/0/0</w:t>
      </w:r>
    </w:p>
    <w:p w14:paraId="6F86442B" w14:textId="77777777" w:rsidR="0061073F" w:rsidRPr="00D2052A" w:rsidRDefault="0061073F" w:rsidP="00D2052A">
      <w:pPr>
        <w:pStyle w:val="CMDOutput"/>
      </w:pPr>
      <w:r w:rsidRPr="00D2052A">
        <w:t xml:space="preserve">      10.0.0.0/8 is variably </w:t>
      </w:r>
      <w:proofErr w:type="spellStart"/>
      <w:r w:rsidRPr="00D2052A">
        <w:t>subnetted</w:t>
      </w:r>
      <w:proofErr w:type="spellEnd"/>
      <w:r w:rsidRPr="00D2052A">
        <w:t>, 3 subnets, 2 masks</w:t>
      </w:r>
    </w:p>
    <w:p w14:paraId="0CF21C89" w14:textId="28EF1657" w:rsidR="0061073F" w:rsidRPr="00D2052A" w:rsidRDefault="0061073F" w:rsidP="00D2052A">
      <w:pPr>
        <w:pStyle w:val="CMDOutput"/>
      </w:pPr>
      <w:r w:rsidRPr="00D2052A">
        <w:t>O IA     10.10.4.0/30 [110/</w:t>
      </w:r>
      <w:r w:rsidR="00555BE9">
        <w:t>3</w:t>
      </w:r>
      <w:r w:rsidRPr="00D2052A">
        <w:t>] via 172.16.0.1, 00:21:43, GigabitEthernet0/0/0</w:t>
      </w:r>
    </w:p>
    <w:p w14:paraId="3F3D7170" w14:textId="77777777" w:rsidR="0061073F" w:rsidRPr="00D2052A" w:rsidRDefault="0061073F" w:rsidP="00D2052A">
      <w:pPr>
        <w:pStyle w:val="CMDOutput"/>
      </w:pPr>
      <w:r w:rsidRPr="00D2052A">
        <w:t xml:space="preserve">      172.16.0.0/16 is variably </w:t>
      </w:r>
      <w:proofErr w:type="spellStart"/>
      <w:r w:rsidRPr="00D2052A">
        <w:t>subnetted</w:t>
      </w:r>
      <w:proofErr w:type="spellEnd"/>
      <w:r w:rsidRPr="00D2052A">
        <w:t>, 3 subnets, 2 masks</w:t>
      </w:r>
    </w:p>
    <w:p w14:paraId="33359BF9" w14:textId="77777777" w:rsidR="0061073F" w:rsidRPr="00D2052A" w:rsidRDefault="0061073F" w:rsidP="00D2052A">
      <w:pPr>
        <w:pStyle w:val="CMDOutput"/>
      </w:pPr>
      <w:r w:rsidRPr="00D2052A">
        <w:t>O        172.16.1.0/30 [110/2] via 172.16.0.1, 00:22:11, GigabitEthernet0/0/0</w:t>
      </w:r>
    </w:p>
    <w:p w14:paraId="6AD25C50" w14:textId="77777777" w:rsidR="0061073F" w:rsidRPr="00D24354" w:rsidRDefault="0061073F" w:rsidP="0061073F">
      <w:pPr>
        <w:pStyle w:val="SubStepAlpha"/>
        <w:numPr>
          <w:ilvl w:val="0"/>
          <w:numId w:val="0"/>
        </w:numPr>
        <w:ind w:left="720"/>
        <w:rPr>
          <w:rFonts w:cs="Arial"/>
        </w:rPr>
      </w:pPr>
      <w:r w:rsidRPr="00D24354">
        <w:rPr>
          <w:rFonts w:cs="Arial"/>
        </w:rPr>
        <w:t>The R1 routing table contains an OSPF internal or intra</w:t>
      </w:r>
      <w:r>
        <w:rPr>
          <w:rFonts w:cs="Arial"/>
        </w:rPr>
        <w:t>-</w:t>
      </w:r>
      <w:r w:rsidRPr="00D24354">
        <w:rPr>
          <w:rFonts w:cs="Arial"/>
        </w:rPr>
        <w:t>area route, and interarea route, and an external route to the default gateway.</w:t>
      </w:r>
    </w:p>
    <w:p w14:paraId="7776628D" w14:textId="77777777" w:rsidR="0061073F" w:rsidRPr="00D24354" w:rsidRDefault="0061073F" w:rsidP="007B5A41">
      <w:pPr>
        <w:pStyle w:val="SubStepAlpha"/>
      </w:pPr>
      <w:r w:rsidRPr="00D24354">
        <w:lastRenderedPageBreak/>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693C37B" w14:textId="77777777" w:rsidR="0061073F" w:rsidRPr="00D24354" w:rsidRDefault="0061073F" w:rsidP="0061073F">
      <w:pPr>
        <w:pStyle w:val="CMD"/>
        <w:rPr>
          <w:rFonts w:cs="Courier New"/>
          <w:b/>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7DBF273D" w14:textId="77777777" w:rsidR="0061073F" w:rsidRPr="00D24354" w:rsidRDefault="0061073F" w:rsidP="007B5A41">
      <w:pPr>
        <w:pStyle w:val="CMDOutput"/>
      </w:pPr>
      <w:r w:rsidRPr="00D24354">
        <w:t>Gateway of last resort is 0.0.0.0 to network 0.0.0.0</w:t>
      </w:r>
    </w:p>
    <w:p w14:paraId="29513C08" w14:textId="77777777" w:rsidR="0061073F" w:rsidRPr="00D24354" w:rsidRDefault="0061073F" w:rsidP="007B5A41">
      <w:pPr>
        <w:pStyle w:val="CMDOutput"/>
      </w:pPr>
    </w:p>
    <w:p w14:paraId="2C78D5E6" w14:textId="77777777" w:rsidR="0061073F" w:rsidRPr="00D24354" w:rsidRDefault="0061073F" w:rsidP="007B5A41">
      <w:pPr>
        <w:pStyle w:val="CMDOutput"/>
      </w:pPr>
      <w:r w:rsidRPr="00D24354">
        <w:t xml:space="preserve">      10.0.0.0/30 is </w:t>
      </w:r>
      <w:proofErr w:type="spellStart"/>
      <w:r w:rsidRPr="00D24354">
        <w:t>subnetted</w:t>
      </w:r>
      <w:proofErr w:type="spellEnd"/>
      <w:r w:rsidRPr="00D24354">
        <w:t>, 2 subnets</w:t>
      </w:r>
    </w:p>
    <w:p w14:paraId="32B2ADF9" w14:textId="7738CFAF" w:rsidR="0061073F" w:rsidRPr="00D24354" w:rsidRDefault="0061073F" w:rsidP="007B5A41">
      <w:pPr>
        <w:pStyle w:val="CMDOutput"/>
      </w:pPr>
      <w:r w:rsidRPr="00D24354">
        <w:t>O IA     10.10.0.0 [110/</w:t>
      </w:r>
      <w:r w:rsidR="00D93510">
        <w:t>2</w:t>
      </w:r>
      <w:r w:rsidRPr="00D24354">
        <w:t>] via 172.16.0.2, 00:19:40, GigabitEthernet0/0/0</w:t>
      </w:r>
    </w:p>
    <w:p w14:paraId="0BC905FF" w14:textId="46CCB15F" w:rsidR="0061073F" w:rsidRPr="00D24354" w:rsidRDefault="0061073F" w:rsidP="007B5A41">
      <w:pPr>
        <w:pStyle w:val="CMDOutput"/>
      </w:pPr>
      <w:r w:rsidRPr="00D24354">
        <w:t>O IA     10.10.4.0 [110/</w:t>
      </w:r>
      <w:r w:rsidR="00D93510">
        <w:t>2</w:t>
      </w:r>
      <w:r w:rsidRPr="00D24354">
        <w:t>] via 172.16.1.2, 00:19:07, GigabitEthernet0/0/1</w:t>
      </w:r>
    </w:p>
    <w:p w14:paraId="5A0CF362" w14:textId="35BD52A5" w:rsidR="0061073F" w:rsidRPr="00D24354" w:rsidRDefault="0061073F" w:rsidP="0061073F">
      <w:pPr>
        <w:pStyle w:val="SubStepAlpha"/>
        <w:numPr>
          <w:ilvl w:val="0"/>
          <w:numId w:val="0"/>
        </w:numPr>
        <w:ind w:left="720"/>
        <w:rPr>
          <w:rFonts w:cs="Arial"/>
        </w:rPr>
      </w:pPr>
      <w:r w:rsidRPr="00D24354">
        <w:rPr>
          <w:rFonts w:cs="Arial"/>
        </w:rPr>
        <w:t>R2 is propagating the static default route and therefore does not have an external type 2 OSPF route (i.e., O* E2) in the routing table like R1 and R3.</w:t>
      </w:r>
    </w:p>
    <w:p w14:paraId="1CE93B00" w14:textId="77777777" w:rsidR="0061073F" w:rsidRPr="00D24354" w:rsidRDefault="0061073F" w:rsidP="007B5A41">
      <w:pPr>
        <w:pStyle w:val="SubStepAlpha"/>
      </w:pPr>
      <w:r w:rsidRPr="00D24354">
        <w:t xml:space="preserve">Verify the routing table of R3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9A637DF" w14:textId="77777777" w:rsidR="0061073F" w:rsidRPr="00D24354" w:rsidRDefault="0061073F" w:rsidP="0061073F">
      <w:pPr>
        <w:pStyle w:val="CMD"/>
        <w:rPr>
          <w:rFonts w:cs="Courier New"/>
          <w:b/>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38BA47F2" w14:textId="77777777" w:rsidR="0061073F" w:rsidRPr="00D24354" w:rsidRDefault="0061073F" w:rsidP="007B5A41">
      <w:pPr>
        <w:pStyle w:val="CMDOutput"/>
      </w:pPr>
      <w:r w:rsidRPr="00D24354">
        <w:t>Gateway of last resort is 172.16.1.1 to network 0.0.0.0</w:t>
      </w:r>
    </w:p>
    <w:p w14:paraId="5D66D1E6" w14:textId="77777777" w:rsidR="0061073F" w:rsidRPr="00D24354" w:rsidRDefault="0061073F" w:rsidP="007B5A41">
      <w:pPr>
        <w:pStyle w:val="CMDOutput"/>
      </w:pPr>
    </w:p>
    <w:p w14:paraId="4C8F4D3B" w14:textId="77777777" w:rsidR="0061073F" w:rsidRPr="00D24354" w:rsidRDefault="0061073F" w:rsidP="007B5A41">
      <w:pPr>
        <w:pStyle w:val="CMDOutput"/>
      </w:pPr>
      <w:r w:rsidRPr="00D24354">
        <w:t>O*E</w:t>
      </w:r>
      <w:proofErr w:type="gramStart"/>
      <w:r w:rsidRPr="00D24354">
        <w:t>2  0.0.0.0</w:t>
      </w:r>
      <w:proofErr w:type="gramEnd"/>
      <w:r w:rsidRPr="00D24354">
        <w:t>/0 [110/1] via 172.16.1.1, 00:20:00, GigabitEthernet0/0/0</w:t>
      </w:r>
    </w:p>
    <w:p w14:paraId="3092A0C2"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3 subnets, 2 masks</w:t>
      </w:r>
    </w:p>
    <w:p w14:paraId="042E0188" w14:textId="3B184235" w:rsidR="0061073F" w:rsidRPr="00D24354" w:rsidRDefault="0061073F" w:rsidP="007B5A41">
      <w:pPr>
        <w:pStyle w:val="CMDOutput"/>
      </w:pPr>
      <w:r w:rsidRPr="00D24354">
        <w:t>O IA     10.10.0.0/30 [110/</w:t>
      </w:r>
      <w:r w:rsidR="00D93510">
        <w:t>3</w:t>
      </w:r>
      <w:r w:rsidRPr="00D24354">
        <w:t>] via 172.16.1.1, 00:20:00, GigabitEthernet0/0/0</w:t>
      </w:r>
    </w:p>
    <w:p w14:paraId="73FD63B8" w14:textId="77777777" w:rsidR="0061073F" w:rsidRPr="00D24354" w:rsidRDefault="0061073F" w:rsidP="007B5A41">
      <w:pPr>
        <w:pStyle w:val="CMDOutput"/>
      </w:pPr>
      <w:r w:rsidRPr="00D24354">
        <w:t xml:space="preserve">      172.16.0.0/16 is variably </w:t>
      </w:r>
      <w:proofErr w:type="spellStart"/>
      <w:r w:rsidRPr="00D24354">
        <w:t>subnetted</w:t>
      </w:r>
      <w:proofErr w:type="spellEnd"/>
      <w:r w:rsidRPr="00D24354">
        <w:t>, 3 subnets, 2 masks</w:t>
      </w:r>
    </w:p>
    <w:p w14:paraId="5AE77537" w14:textId="77777777" w:rsidR="0061073F" w:rsidRPr="00D24354" w:rsidRDefault="0061073F" w:rsidP="007B5A41">
      <w:pPr>
        <w:pStyle w:val="CMDOutput"/>
      </w:pPr>
      <w:r w:rsidRPr="00D24354">
        <w:t>O        172.16.0.0/30 [110/2] via 172.16.1.1, 00:20:00, GigabitEthernet0/0/0</w:t>
      </w:r>
    </w:p>
    <w:p w14:paraId="31D79F5B" w14:textId="5DC32442" w:rsidR="0061073F" w:rsidRPr="00D24354" w:rsidRDefault="0061073F" w:rsidP="0061073F">
      <w:pPr>
        <w:pStyle w:val="SubStepAlpha"/>
        <w:numPr>
          <w:ilvl w:val="0"/>
          <w:numId w:val="0"/>
        </w:numPr>
        <w:ind w:left="720"/>
        <w:rPr>
          <w:rFonts w:cs="Arial"/>
        </w:rPr>
      </w:pPr>
      <w:r w:rsidRPr="00D24354">
        <w:rPr>
          <w:rFonts w:cs="Arial"/>
        </w:rPr>
        <w:t>Like R1, R3 has an internal route (LSA 2), an interarea route (LSA 3), and an external route (LSA 5).</w:t>
      </w:r>
    </w:p>
    <w:p w14:paraId="3809461E" w14:textId="1C8A2C57" w:rsidR="0061073F" w:rsidRDefault="0061073F" w:rsidP="0017115D">
      <w:pPr>
        <w:pStyle w:val="SubStepAlpha"/>
        <w:numPr>
          <w:ilvl w:val="0"/>
          <w:numId w:val="0"/>
        </w:numPr>
        <w:spacing w:after="0"/>
        <w:ind w:left="720"/>
        <w:rPr>
          <w:rFonts w:cs="Arial"/>
        </w:rPr>
      </w:pPr>
      <w:r w:rsidRPr="00D24354">
        <w:rPr>
          <w:rFonts w:cs="Arial"/>
        </w:rPr>
        <w:t>The LANs connected to D1 and D2 are not yet advertised.</w:t>
      </w:r>
    </w:p>
    <w:p w14:paraId="048FCAE2" w14:textId="77777777" w:rsidR="001C5AF3" w:rsidRPr="00EC060B" w:rsidRDefault="001C5AF3" w:rsidP="001C5AF3">
      <w:pPr>
        <w:pStyle w:val="ConfigWindow"/>
      </w:pPr>
      <w:r>
        <w:t>Close configuration window</w:t>
      </w:r>
    </w:p>
    <w:p w14:paraId="56D3C17E" w14:textId="2252DF3B" w:rsidR="0061073F" w:rsidRPr="00D24354" w:rsidRDefault="0061073F" w:rsidP="007B5A41">
      <w:pPr>
        <w:pStyle w:val="Heading3"/>
      </w:pPr>
      <w:r w:rsidRPr="00D24354">
        <w:t>Enable OSPFv2 on D1.</w:t>
      </w:r>
    </w:p>
    <w:p w14:paraId="14B2DB63" w14:textId="2CB0C2EC" w:rsidR="0061073F" w:rsidRDefault="0061073F" w:rsidP="0017115D">
      <w:pPr>
        <w:pStyle w:val="SubStepAlpha"/>
        <w:spacing w:after="0"/>
      </w:pPr>
      <w:r w:rsidRPr="00D24354">
        <w:t xml:space="preserve">On D1, enable IP routing using the </w:t>
      </w:r>
      <w:proofErr w:type="spellStart"/>
      <w:r w:rsidRPr="00D24354">
        <w:rPr>
          <w:b/>
        </w:rPr>
        <w:t>ip</w:t>
      </w:r>
      <w:proofErr w:type="spellEnd"/>
      <w:r w:rsidRPr="00D24354">
        <w:rPr>
          <w:b/>
        </w:rPr>
        <w:t xml:space="preserve"> routing </w:t>
      </w:r>
      <w:r w:rsidRPr="00D24354">
        <w:t>global configuration command.</w:t>
      </w:r>
    </w:p>
    <w:p w14:paraId="208CA216" w14:textId="3C3D3DFF" w:rsidR="001C5AF3" w:rsidRPr="00EC060B" w:rsidRDefault="001C5AF3" w:rsidP="0017115D">
      <w:pPr>
        <w:pStyle w:val="ConfigWindow"/>
      </w:pPr>
      <w:r>
        <w:t>Open configuration window</w:t>
      </w:r>
    </w:p>
    <w:p w14:paraId="2C972BEC" w14:textId="77777777" w:rsidR="0061073F" w:rsidRPr="005B055A" w:rsidRDefault="0061073F" w:rsidP="0061073F">
      <w:pPr>
        <w:pStyle w:val="CMD"/>
        <w:rPr>
          <w:rFonts w:cs="Courier New"/>
        </w:rPr>
      </w:pPr>
      <w:r w:rsidRPr="005B055A">
        <w:rPr>
          <w:rFonts w:cs="Courier New"/>
        </w:rPr>
        <w:t xml:space="preserve">D1(config)# </w:t>
      </w:r>
      <w:proofErr w:type="spellStart"/>
      <w:r w:rsidRPr="005B055A">
        <w:rPr>
          <w:rFonts w:cs="Courier New"/>
          <w:b/>
        </w:rPr>
        <w:t>ip</w:t>
      </w:r>
      <w:proofErr w:type="spellEnd"/>
      <w:r w:rsidRPr="005B055A">
        <w:rPr>
          <w:rFonts w:cs="Courier New"/>
          <w:b/>
        </w:rPr>
        <w:t xml:space="preserve"> routing</w:t>
      </w:r>
    </w:p>
    <w:p w14:paraId="0ADD7288" w14:textId="77777777" w:rsidR="0061073F" w:rsidRPr="00D24354" w:rsidRDefault="0061073F" w:rsidP="007B5A41">
      <w:pPr>
        <w:pStyle w:val="SubStepAlpha"/>
      </w:pPr>
      <w:r w:rsidRPr="00D24354">
        <w:t xml:space="preserve">Next, enter the OSPF router configuration mode using process ID 123, assign D1 the router ID 1.1.1.2 and set the reference bandwidth to </w:t>
      </w:r>
      <w:bookmarkStart w:id="1" w:name="_Hlk29098877"/>
      <w:r w:rsidRPr="00D24354">
        <w:t xml:space="preserve">distinguish between Gigabit Ethernet and </w:t>
      </w:r>
      <w:proofErr w:type="spellStart"/>
      <w:r w:rsidRPr="00D24354">
        <w:t>FastEthernet</w:t>
      </w:r>
      <w:proofErr w:type="spellEnd"/>
      <w:r w:rsidRPr="00D24354">
        <w:t xml:space="preserve"> interfaces</w:t>
      </w:r>
      <w:bookmarkEnd w:id="1"/>
      <w:r w:rsidRPr="00D24354">
        <w:t>.</w:t>
      </w:r>
    </w:p>
    <w:p w14:paraId="6C7F75E3" w14:textId="77777777" w:rsidR="0061073F" w:rsidRPr="005B055A" w:rsidRDefault="0061073F" w:rsidP="0061073F">
      <w:pPr>
        <w:pStyle w:val="CMD"/>
        <w:rPr>
          <w:rFonts w:cs="Courier New"/>
        </w:rPr>
      </w:pPr>
      <w:r w:rsidRPr="005B055A">
        <w:rPr>
          <w:rFonts w:cs="Courier New"/>
        </w:rPr>
        <w:t xml:space="preserve">D1(config)# </w:t>
      </w:r>
      <w:r w:rsidRPr="005B055A">
        <w:rPr>
          <w:rFonts w:cs="Courier New"/>
          <w:b/>
        </w:rPr>
        <w:t xml:space="preserve">router </w:t>
      </w:r>
      <w:proofErr w:type="spellStart"/>
      <w:r w:rsidRPr="005B055A">
        <w:rPr>
          <w:rFonts w:cs="Courier New"/>
          <w:b/>
        </w:rPr>
        <w:t>ospf</w:t>
      </w:r>
      <w:proofErr w:type="spellEnd"/>
      <w:r w:rsidRPr="005B055A">
        <w:rPr>
          <w:rFonts w:cs="Courier New"/>
          <w:b/>
        </w:rPr>
        <w:t xml:space="preserve"> 123</w:t>
      </w:r>
    </w:p>
    <w:p w14:paraId="70DA854A"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router-id 1.1.1.2</w:t>
      </w:r>
    </w:p>
    <w:p w14:paraId="0A386398"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auto-cost reference-bandwidth 1000</w:t>
      </w:r>
    </w:p>
    <w:p w14:paraId="30516D80" w14:textId="77777777" w:rsidR="0061073F" w:rsidRPr="005B055A" w:rsidRDefault="0061073F" w:rsidP="0017115D">
      <w:pPr>
        <w:pStyle w:val="CMDOutput"/>
      </w:pPr>
      <w:r w:rsidRPr="005B055A">
        <w:t>% OSPF: Reference bandwidth is changed.</w:t>
      </w:r>
    </w:p>
    <w:p w14:paraId="3EE29294" w14:textId="77777777" w:rsidR="0061073F" w:rsidRPr="005B055A" w:rsidRDefault="0061073F" w:rsidP="0017115D">
      <w:pPr>
        <w:pStyle w:val="CMDOutput"/>
      </w:pPr>
      <w:r w:rsidRPr="005B055A">
        <w:t xml:space="preserve">        Please ensure reference bandwidth is consistent across all routers.</w:t>
      </w:r>
    </w:p>
    <w:p w14:paraId="3D9BF8B9"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0ADE4C09" w14:textId="14329F25" w:rsidR="0061073F" w:rsidRPr="00D24354" w:rsidRDefault="0061073F" w:rsidP="007B5A41">
      <w:pPr>
        <w:pStyle w:val="SubStepAlpha"/>
      </w:pPr>
      <w:r w:rsidRPr="00D24354">
        <w:t xml:space="preserve">Next, we need to have D1 advertise all four of its directly connected interfaces. Although this could be accomplished using four separate </w:t>
      </w:r>
      <w:r w:rsidRPr="00D24354">
        <w:rPr>
          <w:b/>
        </w:rPr>
        <w:t>network</w:t>
      </w:r>
      <w:r w:rsidRPr="00D24354">
        <w:t xml:space="preserve"> statements, we will use the wildcard mask to advertise all four interfaces using one </w:t>
      </w:r>
      <w:r w:rsidRPr="00D24354">
        <w:rPr>
          <w:b/>
        </w:rPr>
        <w:t>network</w:t>
      </w:r>
      <w:r w:rsidRPr="00D24354">
        <w:t xml:space="preserve"> statement.</w:t>
      </w:r>
    </w:p>
    <w:p w14:paraId="0D17B9FB" w14:textId="77777777" w:rsidR="0061073F" w:rsidRPr="005B055A" w:rsidRDefault="0061073F" w:rsidP="0061073F">
      <w:pPr>
        <w:pStyle w:val="CMD"/>
        <w:rPr>
          <w:rFonts w:cs="Courier New"/>
          <w:b/>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network 10.10.0.0 0.0.3.255 area 1</w:t>
      </w:r>
    </w:p>
    <w:p w14:paraId="62469B50" w14:textId="77777777" w:rsidR="0061073F" w:rsidRPr="005B055A" w:rsidRDefault="0061073F" w:rsidP="0061073F">
      <w:pPr>
        <w:pStyle w:val="CMD"/>
        <w:rPr>
          <w:rFonts w:cs="Courier New"/>
        </w:rPr>
      </w:pPr>
      <w:r w:rsidRPr="005B055A">
        <w:rPr>
          <w:rFonts w:cs="Courier New"/>
        </w:rPr>
        <w:t>D1(config-</w:t>
      </w:r>
      <w:proofErr w:type="gramStart"/>
      <w:r w:rsidRPr="005B055A">
        <w:rPr>
          <w:rFonts w:cs="Courier New"/>
        </w:rPr>
        <w:t>router)#</w:t>
      </w:r>
      <w:proofErr w:type="gramEnd"/>
      <w:r w:rsidRPr="005B055A">
        <w:rPr>
          <w:rFonts w:cs="Courier New"/>
        </w:rPr>
        <w:t xml:space="preserve"> </w:t>
      </w:r>
      <w:r w:rsidRPr="005B055A">
        <w:rPr>
          <w:rFonts w:cs="Courier New"/>
          <w:b/>
        </w:rPr>
        <w:t>end</w:t>
      </w:r>
    </w:p>
    <w:p w14:paraId="49C130B1" w14:textId="751005E3" w:rsidR="0061073F" w:rsidRPr="005B055A" w:rsidRDefault="0061073F" w:rsidP="00D2052A">
      <w:pPr>
        <w:pStyle w:val="CMDOutput"/>
      </w:pPr>
      <w:r w:rsidRPr="005B055A">
        <w:t>*</w:t>
      </w:r>
      <w:proofErr w:type="gramStart"/>
      <w:r w:rsidRPr="005B055A">
        <w:t>Mar  1</w:t>
      </w:r>
      <w:proofErr w:type="gramEnd"/>
      <w:r w:rsidRPr="005B055A">
        <w:t xml:space="preserve"> 01:01:22.540: %OSPF-5-ADJCHG: Process 123, </w:t>
      </w:r>
      <w:proofErr w:type="spellStart"/>
      <w:r w:rsidRPr="005B055A">
        <w:t>Nbr</w:t>
      </w:r>
      <w:proofErr w:type="spellEnd"/>
      <w:r w:rsidRPr="005B055A">
        <w:t xml:space="preserve"> 1.1.1.1 on </w:t>
      </w:r>
      <w:r w:rsidR="00D2052A">
        <w:t>GigabitEthernet1/</w:t>
      </w:r>
      <w:r w:rsidRPr="005B055A">
        <w:t>0/</w:t>
      </w:r>
      <w:r w:rsidR="00C07637">
        <w:t>11</w:t>
      </w:r>
      <w:r w:rsidRPr="005B055A">
        <w:t xml:space="preserve"> from LOADING to FULL, Loading Done</w:t>
      </w:r>
    </w:p>
    <w:p w14:paraId="18E18E50" w14:textId="77777777" w:rsidR="0061073F" w:rsidRPr="00D24354" w:rsidRDefault="0061073F" w:rsidP="007B5A41">
      <w:pPr>
        <w:pStyle w:val="SubStepAlpha"/>
      </w:pPr>
      <w:r w:rsidRPr="00D24354">
        <w:t>Verify the OSPF routing table on D1.</w:t>
      </w:r>
    </w:p>
    <w:p w14:paraId="20895264" w14:textId="3F55B0FA" w:rsidR="0061073F" w:rsidRPr="004445BE" w:rsidRDefault="0061073F" w:rsidP="0061073F">
      <w:pPr>
        <w:pStyle w:val="CMD"/>
        <w:rPr>
          <w:rFonts w:cs="Courier New"/>
        </w:rPr>
      </w:pPr>
      <w:r w:rsidRPr="004445BE">
        <w:rPr>
          <w:rFonts w:cs="Courier New"/>
        </w:rPr>
        <w:t>D1#</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4F2A820C" w14:textId="77777777" w:rsidR="0061073F" w:rsidRPr="004445BE" w:rsidRDefault="0061073F" w:rsidP="00986B12">
      <w:pPr>
        <w:pStyle w:val="CMDOutput"/>
      </w:pPr>
      <w:r w:rsidRPr="004445BE">
        <w:t>Gateway of last resort is 10.10.0.1 to network 0.0.0.0</w:t>
      </w:r>
    </w:p>
    <w:p w14:paraId="2CCBD749" w14:textId="77777777" w:rsidR="0061073F" w:rsidRPr="00B06C6E" w:rsidRDefault="0061073F" w:rsidP="00986B12">
      <w:pPr>
        <w:pStyle w:val="CMDOutput"/>
      </w:pPr>
    </w:p>
    <w:p w14:paraId="230EC597" w14:textId="5B53854A" w:rsidR="0061073F" w:rsidRPr="000B5C50" w:rsidRDefault="0061073F" w:rsidP="00986B12">
      <w:pPr>
        <w:pStyle w:val="CMDOutput"/>
      </w:pPr>
      <w:r w:rsidRPr="00D85008">
        <w:t>O*E</w:t>
      </w:r>
      <w:proofErr w:type="gramStart"/>
      <w:r w:rsidRPr="00D85008">
        <w:t>2  0.0.0.0</w:t>
      </w:r>
      <w:proofErr w:type="gramEnd"/>
      <w:r w:rsidRPr="00D85008">
        <w:t xml:space="preserve">/0 [110/1] via 10.10.0.1, 00:05:20, </w:t>
      </w:r>
      <w:r w:rsidR="00D2052A">
        <w:t>GigabitEthernet1/</w:t>
      </w:r>
      <w:r w:rsidRPr="00D85008">
        <w:t>0/11</w:t>
      </w:r>
    </w:p>
    <w:p w14:paraId="08BF02EE" w14:textId="77777777" w:rsidR="0061073F" w:rsidRPr="000B5C50" w:rsidRDefault="0061073F" w:rsidP="00986B12">
      <w:pPr>
        <w:pStyle w:val="CMDOutput"/>
      </w:pPr>
      <w:r w:rsidRPr="000B5C50">
        <w:lastRenderedPageBreak/>
        <w:t xml:space="preserve">      10.0.0.0/8 is variably </w:t>
      </w:r>
      <w:proofErr w:type="spellStart"/>
      <w:r w:rsidRPr="000B5C50">
        <w:t>subnetted</w:t>
      </w:r>
      <w:proofErr w:type="spellEnd"/>
      <w:r w:rsidRPr="000B5C50">
        <w:t>, 9 subnets, 3 masks</w:t>
      </w:r>
    </w:p>
    <w:p w14:paraId="22E02C78" w14:textId="02BEBF31" w:rsidR="0061073F" w:rsidRPr="000B5C50" w:rsidRDefault="0061073F" w:rsidP="00986B12">
      <w:pPr>
        <w:pStyle w:val="CMDOutput"/>
      </w:pPr>
      <w:r w:rsidRPr="000B5C50">
        <w:t>O IA     10.10.4.0/30 [110/</w:t>
      </w:r>
      <w:r w:rsidR="00D93510">
        <w:t>4</w:t>
      </w:r>
      <w:r w:rsidRPr="000B5C50">
        <w:t xml:space="preserve">] via 10.10.0.1, 00:05:20, </w:t>
      </w:r>
      <w:r w:rsidR="00D2052A">
        <w:t>GigabitEthernet1/</w:t>
      </w:r>
      <w:r w:rsidRPr="000B5C50">
        <w:t>0/11</w:t>
      </w:r>
    </w:p>
    <w:p w14:paraId="0D16C06D" w14:textId="77777777" w:rsidR="0061073F" w:rsidRPr="000B5C50" w:rsidRDefault="0061073F" w:rsidP="00986B12">
      <w:pPr>
        <w:pStyle w:val="CMDOutput"/>
      </w:pPr>
      <w:r w:rsidRPr="000B5C50">
        <w:t xml:space="preserve">      172.16.0.0/30 is </w:t>
      </w:r>
      <w:proofErr w:type="spellStart"/>
      <w:r w:rsidRPr="000B5C50">
        <w:t>subnetted</w:t>
      </w:r>
      <w:proofErr w:type="spellEnd"/>
      <w:r w:rsidRPr="000B5C50">
        <w:t>, 2 subnets</w:t>
      </w:r>
    </w:p>
    <w:p w14:paraId="3CE0DE5B" w14:textId="6AB979AA" w:rsidR="0061073F" w:rsidRPr="00D24354" w:rsidRDefault="0061073F" w:rsidP="00986B12">
      <w:pPr>
        <w:pStyle w:val="CMDOutput"/>
      </w:pPr>
      <w:r w:rsidRPr="00D24354">
        <w:t>O IA     172.16.0.0 [110/</w:t>
      </w:r>
      <w:r w:rsidR="00D93510">
        <w:t>2</w:t>
      </w:r>
      <w:r w:rsidRPr="00D24354">
        <w:t xml:space="preserve">] via 10.10.0.1, 00:05:20, </w:t>
      </w:r>
      <w:r w:rsidR="00D2052A">
        <w:t>GigabitEthernet1/</w:t>
      </w:r>
      <w:r w:rsidRPr="00D24354">
        <w:t>0/11</w:t>
      </w:r>
    </w:p>
    <w:p w14:paraId="19BF0AD9" w14:textId="2B9E8401" w:rsidR="0061073F" w:rsidRPr="00D24354" w:rsidRDefault="0061073F" w:rsidP="00986B12">
      <w:pPr>
        <w:pStyle w:val="CMDOutput"/>
      </w:pPr>
      <w:r w:rsidRPr="00D24354">
        <w:t>O IA     172.16.1.0 [110/</w:t>
      </w:r>
      <w:r w:rsidR="00D93510">
        <w:t>3</w:t>
      </w:r>
      <w:r w:rsidRPr="00D24354">
        <w:t xml:space="preserve">] via 10.10.0.1, 00:05:20, </w:t>
      </w:r>
      <w:r w:rsidR="00D2052A">
        <w:t>GigabitEthernet1/</w:t>
      </w:r>
      <w:r w:rsidRPr="00D24354">
        <w:t>0/11</w:t>
      </w:r>
    </w:p>
    <w:p w14:paraId="6AF9FA8E" w14:textId="77777777" w:rsidR="0061073F" w:rsidRPr="00D24354" w:rsidRDefault="0061073F" w:rsidP="007B5A41">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1C7C491A" w14:textId="28EDA167" w:rsidR="0061073F" w:rsidRPr="00D24354" w:rsidRDefault="0061073F" w:rsidP="0061073F">
      <w:pPr>
        <w:pStyle w:val="CMD"/>
        <w:rPr>
          <w:rFonts w:cs="Courier New"/>
          <w:szCs w:val="20"/>
        </w:rPr>
      </w:pPr>
      <w:r w:rsidRPr="00D24354">
        <w:rPr>
          <w:rFonts w:cs="Courier New"/>
          <w:szCs w:val="20"/>
        </w:rPr>
        <w:t>R2#</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670D26D6" w14:textId="77777777" w:rsidR="0061073F" w:rsidRPr="00D24354" w:rsidRDefault="0061073F" w:rsidP="007B5A41">
      <w:pPr>
        <w:pStyle w:val="CMDOutput"/>
      </w:pPr>
      <w:r w:rsidRPr="00D24354">
        <w:t>Gateway of last resort is 0.0.0.0 to network 0.0.0.0</w:t>
      </w:r>
    </w:p>
    <w:p w14:paraId="7E97C903" w14:textId="77777777" w:rsidR="0061073F" w:rsidRPr="00D24354" w:rsidRDefault="0061073F" w:rsidP="007B5A41">
      <w:pPr>
        <w:pStyle w:val="CMDOutput"/>
      </w:pPr>
    </w:p>
    <w:p w14:paraId="20078029"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5 subnets, 2 masks</w:t>
      </w:r>
    </w:p>
    <w:p w14:paraId="5ACC7956" w14:textId="7B3AF21A" w:rsidR="0061073F" w:rsidRPr="00D24354" w:rsidRDefault="0061073F" w:rsidP="007B5A41">
      <w:pPr>
        <w:pStyle w:val="CMDOutput"/>
      </w:pPr>
      <w:r w:rsidRPr="00D24354">
        <w:t>O IA     10.10.0.0/30 [110/</w:t>
      </w:r>
      <w:r w:rsidR="00A130E1">
        <w:t>2</w:t>
      </w:r>
      <w:r w:rsidRPr="00D24354">
        <w:t>] via 172.16.0.2, 00:40:29, GigabitEthernet0/0/0</w:t>
      </w:r>
    </w:p>
    <w:p w14:paraId="7157CD47" w14:textId="1F66C430" w:rsidR="0061073F" w:rsidRPr="00D24354" w:rsidRDefault="0061073F" w:rsidP="007B5A41">
      <w:pPr>
        <w:pStyle w:val="CMDOutput"/>
      </w:pPr>
      <w:r w:rsidRPr="00D24354">
        <w:t>O IA     10.10.1.0/24 [110/</w:t>
      </w:r>
      <w:r w:rsidR="00A130E1">
        <w:t>12</w:t>
      </w:r>
      <w:r w:rsidRPr="00D24354">
        <w:t>] via 172.16.0.2, 00:06:56, GigabitEthernet0/0/0</w:t>
      </w:r>
    </w:p>
    <w:p w14:paraId="506B125B" w14:textId="448118EA" w:rsidR="0061073F" w:rsidRPr="00D24354" w:rsidRDefault="0061073F" w:rsidP="007B5A41">
      <w:pPr>
        <w:pStyle w:val="CMDOutput"/>
      </w:pPr>
      <w:r w:rsidRPr="00D24354">
        <w:t>O IA     10.10.2.0/24 [110/</w:t>
      </w:r>
      <w:r w:rsidR="00A130E1">
        <w:t>3</w:t>
      </w:r>
      <w:r w:rsidRPr="00D24354">
        <w:t>] via 172.16.0.2, 00:06:56, GigabitEthernet0/0/0</w:t>
      </w:r>
    </w:p>
    <w:p w14:paraId="36AC06C0" w14:textId="27A59AAE" w:rsidR="0061073F" w:rsidRPr="00D24354" w:rsidRDefault="0061073F" w:rsidP="007B5A41">
      <w:pPr>
        <w:pStyle w:val="CMDOutput"/>
      </w:pPr>
      <w:r w:rsidRPr="00D24354">
        <w:t>O IA     10.10.3.0/24 [110/</w:t>
      </w:r>
      <w:r w:rsidR="00A130E1">
        <w:t>3</w:t>
      </w:r>
      <w:r w:rsidRPr="00D24354">
        <w:t>] via 172.16.0.2, 00:06:56, GigabitEthernet0/0/0</w:t>
      </w:r>
    </w:p>
    <w:p w14:paraId="008BB77D" w14:textId="172BDE9A" w:rsidR="0061073F" w:rsidRPr="00D24354" w:rsidRDefault="0061073F" w:rsidP="007B5A41">
      <w:pPr>
        <w:pStyle w:val="CMDOutput"/>
      </w:pPr>
      <w:r w:rsidRPr="00D24354">
        <w:t>O IA     10.10.4.0/30 [110/</w:t>
      </w:r>
      <w:r w:rsidR="00A130E1">
        <w:t>2</w:t>
      </w:r>
      <w:r w:rsidRPr="00D24354">
        <w:t>] via 172.16.1.2, 00:39:56, GigabitEthernet0/0/1</w:t>
      </w:r>
    </w:p>
    <w:p w14:paraId="4C0AD73C" w14:textId="006A65F3" w:rsidR="0061073F" w:rsidRDefault="0061073F" w:rsidP="0017115D">
      <w:pPr>
        <w:pStyle w:val="SubStepAlpha"/>
        <w:numPr>
          <w:ilvl w:val="0"/>
          <w:numId w:val="0"/>
        </w:numPr>
        <w:spacing w:after="0"/>
        <w:ind w:left="720"/>
        <w:rPr>
          <w:rFonts w:cs="Arial"/>
        </w:rPr>
      </w:pPr>
      <w:r w:rsidRPr="00D24354">
        <w:rPr>
          <w:rFonts w:cs="Arial"/>
        </w:rPr>
        <w:t xml:space="preserve">Notice how its routing table now includes routes to the D1 LANs. </w:t>
      </w:r>
      <w:r>
        <w:rPr>
          <w:rFonts w:cs="Arial"/>
        </w:rPr>
        <w:t>N</w:t>
      </w:r>
      <w:r w:rsidRPr="00D24354">
        <w:rPr>
          <w:rFonts w:cs="Arial"/>
        </w:rPr>
        <w:t xml:space="preserve">otice </w:t>
      </w:r>
      <w:r>
        <w:rPr>
          <w:rFonts w:cs="Arial"/>
        </w:rPr>
        <w:t xml:space="preserve">also </w:t>
      </w:r>
      <w:r w:rsidRPr="00D24354">
        <w:rPr>
          <w:rFonts w:cs="Arial"/>
        </w:rPr>
        <w:t>how this has increased the number of routing entries.</w:t>
      </w:r>
    </w:p>
    <w:p w14:paraId="7F41AC9D" w14:textId="77777777" w:rsidR="001C5AF3" w:rsidRPr="00EC060B" w:rsidRDefault="001C5AF3" w:rsidP="001C5AF3">
      <w:pPr>
        <w:pStyle w:val="ConfigWindow"/>
      </w:pPr>
      <w:r>
        <w:t>Close configuration window</w:t>
      </w:r>
    </w:p>
    <w:p w14:paraId="56EFF64E" w14:textId="0907882D" w:rsidR="0061073F" w:rsidRPr="00D24354" w:rsidRDefault="0061073F" w:rsidP="007B5A41">
      <w:pPr>
        <w:pStyle w:val="Heading3"/>
      </w:pPr>
      <w:bookmarkStart w:id="2" w:name="_Hlk29734493"/>
      <w:r w:rsidRPr="00D24354">
        <w:t>Enable OSPFv2 on D2.</w:t>
      </w:r>
    </w:p>
    <w:p w14:paraId="4EC9028D" w14:textId="00FFCBBE" w:rsidR="0061073F" w:rsidRDefault="0061073F" w:rsidP="0017115D">
      <w:pPr>
        <w:pStyle w:val="SubStepAlpha"/>
        <w:spacing w:after="0"/>
      </w:pPr>
      <w:r w:rsidRPr="00D24354">
        <w:t xml:space="preserve">On D2, enable IP routing using the </w:t>
      </w:r>
      <w:proofErr w:type="spellStart"/>
      <w:r w:rsidRPr="00D24354">
        <w:rPr>
          <w:b/>
        </w:rPr>
        <w:t>ip</w:t>
      </w:r>
      <w:proofErr w:type="spellEnd"/>
      <w:r w:rsidRPr="00D24354">
        <w:rPr>
          <w:b/>
        </w:rPr>
        <w:t xml:space="preserve"> routing </w:t>
      </w:r>
      <w:r w:rsidRPr="00D24354">
        <w:t>global configuration command.</w:t>
      </w:r>
    </w:p>
    <w:p w14:paraId="79143FCB" w14:textId="2E6AB4C1" w:rsidR="001C5AF3" w:rsidRPr="00EC060B" w:rsidRDefault="001C5AF3" w:rsidP="0017115D">
      <w:pPr>
        <w:pStyle w:val="ConfigWindow"/>
      </w:pPr>
      <w:r>
        <w:t>Open configuration window</w:t>
      </w:r>
    </w:p>
    <w:bookmarkEnd w:id="2"/>
    <w:p w14:paraId="1073AA80" w14:textId="77777777" w:rsidR="0061073F" w:rsidRPr="000D6967" w:rsidRDefault="0061073F" w:rsidP="0061073F">
      <w:pPr>
        <w:pStyle w:val="CMD"/>
        <w:rPr>
          <w:rFonts w:cs="Courier New"/>
        </w:rPr>
      </w:pPr>
      <w:r w:rsidRPr="000D6967">
        <w:rPr>
          <w:rFonts w:cs="Courier New"/>
        </w:rPr>
        <w:t xml:space="preserve">D2(config)# </w:t>
      </w:r>
      <w:proofErr w:type="spellStart"/>
      <w:r w:rsidRPr="000D6967">
        <w:rPr>
          <w:rFonts w:cs="Courier New"/>
          <w:b/>
        </w:rPr>
        <w:t>ip</w:t>
      </w:r>
      <w:proofErr w:type="spellEnd"/>
      <w:r w:rsidRPr="000D6967">
        <w:rPr>
          <w:rFonts w:cs="Courier New"/>
          <w:b/>
        </w:rPr>
        <w:t xml:space="preserve"> routing</w:t>
      </w:r>
    </w:p>
    <w:p w14:paraId="390C1853" w14:textId="77777777" w:rsidR="0061073F" w:rsidRPr="00D24354" w:rsidRDefault="0061073F" w:rsidP="007B5A41">
      <w:pPr>
        <w:pStyle w:val="SubStepAlpha"/>
      </w:pPr>
      <w:r w:rsidRPr="00D24354">
        <w:t xml:space="preserve">Next, enter the OSPF router configuration mode using process ID 123, assign D2 the router ID 3.3.3.2 and set the reference bandwidth to distinguish between Gigabit Ethernet and </w:t>
      </w:r>
      <w:proofErr w:type="spellStart"/>
      <w:r w:rsidRPr="00D24354">
        <w:t>FastEthernet</w:t>
      </w:r>
      <w:proofErr w:type="spellEnd"/>
      <w:r w:rsidRPr="00D24354">
        <w:t xml:space="preserve"> interfaces.</w:t>
      </w:r>
    </w:p>
    <w:p w14:paraId="200DF1BC" w14:textId="77777777" w:rsidR="0061073F" w:rsidRPr="000D6967" w:rsidRDefault="0061073F" w:rsidP="0061073F">
      <w:pPr>
        <w:pStyle w:val="CMD"/>
        <w:rPr>
          <w:rFonts w:cs="Courier New"/>
        </w:rPr>
      </w:pPr>
      <w:r w:rsidRPr="000D6967">
        <w:rPr>
          <w:rFonts w:cs="Courier New"/>
        </w:rPr>
        <w:t xml:space="preserve">D2(config)# </w:t>
      </w:r>
      <w:r w:rsidRPr="000D6967">
        <w:rPr>
          <w:rFonts w:cs="Courier New"/>
          <w:b/>
        </w:rPr>
        <w:t xml:space="preserve">router </w:t>
      </w:r>
      <w:proofErr w:type="spellStart"/>
      <w:r w:rsidRPr="000D6967">
        <w:rPr>
          <w:rFonts w:cs="Courier New"/>
          <w:b/>
        </w:rPr>
        <w:t>ospf</w:t>
      </w:r>
      <w:proofErr w:type="spellEnd"/>
      <w:r w:rsidRPr="000D6967">
        <w:rPr>
          <w:rFonts w:cs="Courier New"/>
          <w:b/>
        </w:rPr>
        <w:t xml:space="preserve"> 123</w:t>
      </w:r>
    </w:p>
    <w:p w14:paraId="51FF7B02"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router-id 3.3.3.2</w:t>
      </w:r>
    </w:p>
    <w:p w14:paraId="511EE107" w14:textId="77777777" w:rsidR="0061073F" w:rsidRPr="000D6967" w:rsidRDefault="0061073F" w:rsidP="0061073F">
      <w:pPr>
        <w:pStyle w:val="CMD"/>
        <w:rPr>
          <w:rFonts w:cs="Courier New"/>
          <w:b/>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auto-cost reference-bandwidth 1000</w:t>
      </w:r>
    </w:p>
    <w:p w14:paraId="28ABB990" w14:textId="77777777" w:rsidR="0061073F" w:rsidRPr="00642878" w:rsidRDefault="0061073F" w:rsidP="0017115D">
      <w:pPr>
        <w:pStyle w:val="CMDOutput"/>
      </w:pPr>
      <w:r w:rsidRPr="00642878">
        <w:t>% OSPF: Reference bandwidth is changed.</w:t>
      </w:r>
    </w:p>
    <w:p w14:paraId="5EFA91FE" w14:textId="77777777" w:rsidR="0061073F" w:rsidRPr="00110ECC" w:rsidRDefault="0061073F" w:rsidP="0017115D">
      <w:pPr>
        <w:pStyle w:val="CMDOutput"/>
      </w:pPr>
      <w:r w:rsidRPr="00B6654D">
        <w:t xml:space="preserve">        Please ensure reference bandwidth is consistent across all routers.</w:t>
      </w:r>
    </w:p>
    <w:p w14:paraId="4B2EB888"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Setting the reference cost value too high may cause issues with low-bandwidth interfaces.</w:t>
      </w:r>
    </w:p>
    <w:p w14:paraId="35178B0A" w14:textId="77777777" w:rsidR="0061073F" w:rsidRPr="00D24354" w:rsidRDefault="0061073F" w:rsidP="007B5A41">
      <w:pPr>
        <w:pStyle w:val="SubStepAlpha"/>
      </w:pPr>
      <w:r w:rsidRPr="00D24354">
        <w:t xml:space="preserve">Advertise the 10.10.4.0/30 and 10.10.5.0 /255 networks. Again, this could be accomplished using separate </w:t>
      </w:r>
      <w:r w:rsidRPr="00D24354">
        <w:rPr>
          <w:b/>
        </w:rPr>
        <w:t>network</w:t>
      </w:r>
      <w:r w:rsidRPr="00D24354">
        <w:t xml:space="preserve"> statements. However, the wildcard mask can be used to advertise both interfaces using one </w:t>
      </w:r>
      <w:r w:rsidRPr="00D24354">
        <w:rPr>
          <w:b/>
        </w:rPr>
        <w:t>network</w:t>
      </w:r>
      <w:r w:rsidRPr="00D24354">
        <w:t xml:space="preserve"> statement as shown.</w:t>
      </w:r>
    </w:p>
    <w:p w14:paraId="633DCA89"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10.10.4.0 0.0.1.255 area 2</w:t>
      </w:r>
    </w:p>
    <w:p w14:paraId="548FC3AF" w14:textId="77777777" w:rsidR="0061073F" w:rsidRPr="00642878"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p>
    <w:p w14:paraId="2A52E937" w14:textId="742C9DEB" w:rsidR="0061073F" w:rsidRPr="009A1696" w:rsidRDefault="0061073F" w:rsidP="00D2052A">
      <w:pPr>
        <w:pStyle w:val="CMDOutput"/>
      </w:pPr>
      <w:r w:rsidRPr="00B6654D">
        <w:t>*</w:t>
      </w:r>
      <w:proofErr w:type="gramStart"/>
      <w:r w:rsidRPr="00B6654D">
        <w:t>Mar  1</w:t>
      </w:r>
      <w:proofErr w:type="gramEnd"/>
      <w:r w:rsidRPr="00B6654D">
        <w:t xml:space="preserve"> 01:15:02.643: %OSPF-5-ADJCHG: Process 123, </w:t>
      </w:r>
      <w:proofErr w:type="spellStart"/>
      <w:r w:rsidRPr="00B6654D">
        <w:t>Nbr</w:t>
      </w:r>
      <w:proofErr w:type="spellEnd"/>
      <w:r w:rsidRPr="00B6654D">
        <w:t xml:space="preserve"> 3.3.3.1 on </w:t>
      </w:r>
      <w:r w:rsidR="00D2052A">
        <w:t>GigabitEthernet1/</w:t>
      </w:r>
      <w:r w:rsidRPr="009A1696">
        <w:t>0/11 from LOADING to FULL, Loading Done</w:t>
      </w:r>
    </w:p>
    <w:p w14:paraId="69879C6D" w14:textId="77777777" w:rsidR="0061073F" w:rsidRPr="00D24354" w:rsidRDefault="0061073F" w:rsidP="0061073F">
      <w:pPr>
        <w:pStyle w:val="SubStepAlpha"/>
        <w:numPr>
          <w:ilvl w:val="0"/>
          <w:numId w:val="0"/>
        </w:numPr>
        <w:ind w:left="720"/>
        <w:rPr>
          <w:rFonts w:cs="Arial"/>
        </w:rPr>
      </w:pPr>
      <w:r w:rsidRPr="00D24354">
        <w:rPr>
          <w:rFonts w:cs="Arial"/>
          <w:b/>
        </w:rPr>
        <w:t>Note:</w:t>
      </w:r>
      <w:r w:rsidRPr="00D24354">
        <w:rPr>
          <w:rFonts w:cs="Arial"/>
        </w:rPr>
        <w:t xml:space="preserve"> The wildcard mask 0.0.</w:t>
      </w:r>
      <w:r w:rsidRPr="00D24354">
        <w:rPr>
          <w:rFonts w:cs="Arial"/>
          <w:b/>
        </w:rPr>
        <w:t>1</w:t>
      </w:r>
      <w:r w:rsidRPr="00D24354">
        <w:rPr>
          <w:rFonts w:cs="Arial"/>
        </w:rPr>
        <w:t>.255 matches both networks 10.10.</w:t>
      </w:r>
      <w:r w:rsidRPr="00D24354">
        <w:rPr>
          <w:rFonts w:cs="Arial"/>
          <w:b/>
        </w:rPr>
        <w:t>4</w:t>
      </w:r>
      <w:r w:rsidRPr="00D24354">
        <w:rPr>
          <w:rFonts w:cs="Arial"/>
        </w:rPr>
        <w:t>.0/30 and 10.10.</w:t>
      </w:r>
      <w:r w:rsidRPr="00D24354">
        <w:rPr>
          <w:rFonts w:cs="Arial"/>
          <w:b/>
        </w:rPr>
        <w:t>5</w:t>
      </w:r>
      <w:r w:rsidRPr="00D24354">
        <w:rPr>
          <w:rFonts w:cs="Arial"/>
        </w:rPr>
        <w:t>.0/24</w:t>
      </w:r>
    </w:p>
    <w:p w14:paraId="1288DF56" w14:textId="77777777" w:rsidR="0061073F" w:rsidRPr="00D24354" w:rsidRDefault="0061073F" w:rsidP="007B5A41">
      <w:pPr>
        <w:pStyle w:val="SubStepAlpha"/>
      </w:pPr>
      <w:r w:rsidRPr="00D24354">
        <w:t xml:space="preserve">Next, advertise the 10.10.16.0/24 through to 10.10.23.0/24 loopback interface networks. Traditionally, this would require 8 </w:t>
      </w:r>
      <w:r w:rsidRPr="00D24354">
        <w:rPr>
          <w:b/>
        </w:rPr>
        <w:t>network</w:t>
      </w:r>
      <w:r w:rsidRPr="00D24354">
        <w:t xml:space="preserve"> statements. But again, the wildcard mask can be used to advertise all 8 interfaces using one </w:t>
      </w:r>
      <w:r w:rsidRPr="00D24354">
        <w:rPr>
          <w:b/>
        </w:rPr>
        <w:t>network</w:t>
      </w:r>
      <w:r w:rsidRPr="00D24354">
        <w:t xml:space="preserve"> statement as shown.</w:t>
      </w:r>
    </w:p>
    <w:p w14:paraId="27ECA2A3" w14:textId="77777777" w:rsidR="0061073F" w:rsidRPr="000D6967" w:rsidRDefault="0061073F" w:rsidP="0061073F">
      <w:pPr>
        <w:pStyle w:val="CMD"/>
        <w:rPr>
          <w:rFonts w:cs="Courier New"/>
        </w:rPr>
      </w:pPr>
      <w:r w:rsidRPr="000D6967">
        <w:rPr>
          <w:rFonts w:cs="Courier New"/>
        </w:rPr>
        <w:t>D2(config-</w:t>
      </w:r>
      <w:proofErr w:type="gramStart"/>
      <w:r w:rsidRPr="000D6967">
        <w:rPr>
          <w:rFonts w:cs="Courier New"/>
        </w:rPr>
        <w:t>router)#</w:t>
      </w:r>
      <w:proofErr w:type="gramEnd"/>
      <w:r w:rsidRPr="000D6967">
        <w:rPr>
          <w:rFonts w:cs="Courier New"/>
        </w:rPr>
        <w:t xml:space="preserve"> </w:t>
      </w:r>
      <w:r w:rsidRPr="000D6967">
        <w:rPr>
          <w:rFonts w:cs="Courier New"/>
          <w:b/>
        </w:rPr>
        <w:t>network 10.10.16.0 0.0.7.255 area 2</w:t>
      </w:r>
    </w:p>
    <w:p w14:paraId="3C280A20" w14:textId="77777777" w:rsidR="0061073F" w:rsidRPr="00B6654D" w:rsidRDefault="0061073F" w:rsidP="0061073F">
      <w:pPr>
        <w:pStyle w:val="CMD"/>
        <w:rPr>
          <w:rFonts w:cs="Courier New"/>
        </w:rPr>
      </w:pPr>
      <w:r w:rsidRPr="00642878">
        <w:rPr>
          <w:rFonts w:cs="Courier New"/>
        </w:rPr>
        <w:t>D2(config-</w:t>
      </w:r>
      <w:proofErr w:type="gramStart"/>
      <w:r w:rsidRPr="00642878">
        <w:rPr>
          <w:rFonts w:cs="Courier New"/>
        </w:rPr>
        <w:t>router)#</w:t>
      </w:r>
      <w:proofErr w:type="gramEnd"/>
      <w:r w:rsidRPr="00642878">
        <w:rPr>
          <w:rFonts w:cs="Courier New"/>
        </w:rPr>
        <w:t xml:space="preserve"> </w:t>
      </w:r>
      <w:r w:rsidRPr="00B6654D">
        <w:rPr>
          <w:rFonts w:cs="Courier New"/>
          <w:b/>
        </w:rPr>
        <w:t>end</w:t>
      </w:r>
    </w:p>
    <w:p w14:paraId="51054453" w14:textId="7037DDA3" w:rsidR="0061073F" w:rsidRDefault="0061073F" w:rsidP="0017115D">
      <w:pPr>
        <w:pStyle w:val="SubStepAlpha"/>
        <w:numPr>
          <w:ilvl w:val="0"/>
          <w:numId w:val="0"/>
        </w:numPr>
        <w:spacing w:after="0"/>
        <w:ind w:left="720"/>
        <w:rPr>
          <w:rFonts w:cs="Arial"/>
        </w:rPr>
      </w:pPr>
      <w:r w:rsidRPr="00D24354">
        <w:rPr>
          <w:rFonts w:cs="Arial"/>
          <w:b/>
        </w:rPr>
        <w:t>Note</w:t>
      </w:r>
      <w:r w:rsidRPr="0017115D">
        <w:rPr>
          <w:rFonts w:cs="Arial"/>
          <w:bCs/>
        </w:rPr>
        <w:t>:</w:t>
      </w:r>
      <w:r w:rsidRPr="00D24354">
        <w:rPr>
          <w:rFonts w:cs="Arial"/>
        </w:rPr>
        <w:t xml:space="preserve"> The wildcard mask 0.0.</w:t>
      </w:r>
      <w:r w:rsidRPr="00D24354">
        <w:rPr>
          <w:rFonts w:cs="Arial"/>
          <w:b/>
        </w:rPr>
        <w:t>7</w:t>
      </w:r>
      <w:r w:rsidRPr="00D24354">
        <w:rPr>
          <w:rFonts w:cs="Arial"/>
        </w:rPr>
        <w:t>.255 matches networks 10.10.</w:t>
      </w:r>
      <w:r w:rsidRPr="00D24354">
        <w:rPr>
          <w:rFonts w:cs="Arial"/>
          <w:b/>
        </w:rPr>
        <w:t>16</w:t>
      </w:r>
      <w:r w:rsidRPr="00D24354">
        <w:rPr>
          <w:rFonts w:cs="Arial"/>
        </w:rPr>
        <w:t>.0/24 through to 10.10.</w:t>
      </w:r>
      <w:r w:rsidRPr="00D24354">
        <w:rPr>
          <w:rFonts w:cs="Arial"/>
          <w:b/>
        </w:rPr>
        <w:t>23</w:t>
      </w:r>
      <w:r w:rsidRPr="00D24354">
        <w:rPr>
          <w:rFonts w:cs="Arial"/>
        </w:rPr>
        <w:t>.0/24</w:t>
      </w:r>
      <w:r w:rsidR="0017115D">
        <w:rPr>
          <w:rFonts w:cs="Arial"/>
        </w:rPr>
        <w:t>.</w:t>
      </w:r>
    </w:p>
    <w:p w14:paraId="1A917E53" w14:textId="77777777" w:rsidR="001C5AF3" w:rsidRPr="00EC060B" w:rsidRDefault="001C5AF3" w:rsidP="001C5AF3">
      <w:pPr>
        <w:pStyle w:val="ConfigWindow"/>
      </w:pPr>
      <w:r>
        <w:t>Close configuration window</w:t>
      </w:r>
    </w:p>
    <w:p w14:paraId="6EE27E36" w14:textId="2A3E971A" w:rsidR="0061073F" w:rsidRPr="00D24354" w:rsidRDefault="0061073F" w:rsidP="007B5A41">
      <w:pPr>
        <w:pStyle w:val="Heading3"/>
      </w:pPr>
      <w:r w:rsidRPr="00D24354">
        <w:lastRenderedPageBreak/>
        <w:t>Verify Routing.</w:t>
      </w:r>
    </w:p>
    <w:p w14:paraId="0210DD99" w14:textId="3E377A37" w:rsidR="0061073F" w:rsidRDefault="0061073F" w:rsidP="0017115D">
      <w:pPr>
        <w:pStyle w:val="SubStepAlpha"/>
        <w:numPr>
          <w:ilvl w:val="2"/>
          <w:numId w:val="10"/>
        </w:numPr>
        <w:spacing w:after="0"/>
        <w:rPr>
          <w:rFonts w:cs="Arial"/>
        </w:rPr>
      </w:pPr>
      <w:r w:rsidRPr="00D24354">
        <w:rPr>
          <w:rFonts w:cs="Arial"/>
        </w:rPr>
        <w:t xml:space="preserve">Verify the routing table of D2 using the </w:t>
      </w:r>
      <w:r w:rsidRPr="00D24354">
        <w:rPr>
          <w:rFonts w:cs="Arial"/>
          <w:b/>
        </w:rPr>
        <w:t>show</w:t>
      </w:r>
      <w:r w:rsidRPr="00D24354">
        <w:rPr>
          <w:rFonts w:cs="Arial"/>
        </w:rPr>
        <w:t xml:space="preserve">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2B19CCE8" w14:textId="52CE3339" w:rsidR="001C5AF3" w:rsidRPr="00EC060B" w:rsidRDefault="001801C2" w:rsidP="0017115D">
      <w:pPr>
        <w:pStyle w:val="ConfigWindow"/>
      </w:pPr>
      <w:r>
        <w:t>Open</w:t>
      </w:r>
      <w:r w:rsidR="001C5AF3">
        <w:t xml:space="preserve"> configuration window</w:t>
      </w:r>
    </w:p>
    <w:p w14:paraId="5C11F359" w14:textId="42AC77BF" w:rsidR="0061073F" w:rsidRPr="00D24354" w:rsidRDefault="0061073F" w:rsidP="0061073F">
      <w:pPr>
        <w:pStyle w:val="CMD"/>
        <w:rPr>
          <w:rFonts w:cs="Courier New"/>
        </w:rPr>
      </w:pPr>
      <w:r w:rsidRPr="00D24354">
        <w:rPr>
          <w:rFonts w:cs="Courier New"/>
        </w:rPr>
        <w:t>D2#</w:t>
      </w:r>
      <w:r w:rsidR="007B5A41">
        <w:rPr>
          <w:rFonts w:cs="Courier New"/>
        </w:rPr>
        <w:t xml:space="preserve"> </w:t>
      </w:r>
      <w:r w:rsidRPr="007B5A41">
        <w:rPr>
          <w:rFonts w:cs="Courier New"/>
          <w:b/>
          <w:bCs/>
        </w:rPr>
        <w:t xml:space="preserve">show </w:t>
      </w:r>
      <w:proofErr w:type="spellStart"/>
      <w:r w:rsidRPr="007B5A41">
        <w:rPr>
          <w:rFonts w:cs="Courier New"/>
          <w:b/>
          <w:bCs/>
        </w:rPr>
        <w:t>ip</w:t>
      </w:r>
      <w:proofErr w:type="spellEnd"/>
      <w:r w:rsidRPr="007B5A41">
        <w:rPr>
          <w:rFonts w:cs="Courier New"/>
          <w:b/>
          <w:bCs/>
        </w:rPr>
        <w:t xml:space="preserve"> route </w:t>
      </w:r>
      <w:proofErr w:type="spellStart"/>
      <w:r w:rsidRPr="007B5A41">
        <w:rPr>
          <w:rFonts w:cs="Courier New"/>
          <w:b/>
          <w:bCs/>
        </w:rPr>
        <w:t>ospf</w:t>
      </w:r>
      <w:proofErr w:type="spellEnd"/>
      <w:r w:rsidRPr="007B5A41">
        <w:rPr>
          <w:rFonts w:cs="Courier New"/>
          <w:b/>
          <w:bCs/>
        </w:rPr>
        <w:t xml:space="preserve"> | begin Gateway</w:t>
      </w:r>
    </w:p>
    <w:p w14:paraId="37B18316" w14:textId="77777777" w:rsidR="0061073F" w:rsidRPr="00D24354" w:rsidRDefault="0061073F" w:rsidP="007B5A41">
      <w:pPr>
        <w:pStyle w:val="CMDOutput"/>
      </w:pPr>
      <w:r w:rsidRPr="00D24354">
        <w:t>Gateway of last resort is 10.10.4.1 to network 0.0.0.0</w:t>
      </w:r>
    </w:p>
    <w:p w14:paraId="2FFEC719" w14:textId="77777777" w:rsidR="0061073F" w:rsidRPr="00D24354" w:rsidRDefault="0061073F" w:rsidP="007B5A41">
      <w:pPr>
        <w:pStyle w:val="CMDOutput"/>
      </w:pPr>
    </w:p>
    <w:p w14:paraId="5C28D755" w14:textId="6B48B599" w:rsidR="0061073F" w:rsidRPr="000D6967" w:rsidRDefault="0061073F" w:rsidP="007B5A41">
      <w:pPr>
        <w:pStyle w:val="CMDOutput"/>
      </w:pPr>
      <w:r w:rsidRPr="00D24354">
        <w:rPr>
          <w:highlight w:val="yellow"/>
        </w:rPr>
        <w:t>O*E</w:t>
      </w:r>
      <w:proofErr w:type="gramStart"/>
      <w:r w:rsidRPr="00D24354">
        <w:rPr>
          <w:highlight w:val="yellow"/>
        </w:rPr>
        <w:t>2  0.0.0.0</w:t>
      </w:r>
      <w:proofErr w:type="gramEnd"/>
      <w:r w:rsidRPr="00D24354">
        <w:rPr>
          <w:highlight w:val="yellow"/>
        </w:rPr>
        <w:t>/0</w:t>
      </w:r>
      <w:r w:rsidRPr="000D6967">
        <w:t xml:space="preserve"> [110/1] via 10.10.4.1, 00:02:19, </w:t>
      </w:r>
      <w:r w:rsidR="00D2052A">
        <w:t>GigabitEthernet1/</w:t>
      </w:r>
      <w:r w:rsidRPr="000D6967">
        <w:t>0/11</w:t>
      </w:r>
    </w:p>
    <w:p w14:paraId="25D9BC23" w14:textId="77777777" w:rsidR="0061073F" w:rsidRPr="000D6967" w:rsidRDefault="0061073F" w:rsidP="007B5A41">
      <w:pPr>
        <w:pStyle w:val="CMDOutput"/>
      </w:pPr>
      <w:r w:rsidRPr="000D6967">
        <w:t xml:space="preserve">      10.0.0.0/8 is variably </w:t>
      </w:r>
      <w:proofErr w:type="spellStart"/>
      <w:r w:rsidRPr="000D6967">
        <w:t>subnetted</w:t>
      </w:r>
      <w:proofErr w:type="spellEnd"/>
      <w:r w:rsidRPr="000D6967">
        <w:t>, 24 subnets, 3 masks</w:t>
      </w:r>
    </w:p>
    <w:p w14:paraId="2D133F8A" w14:textId="71586B8A" w:rsidR="0061073F" w:rsidRPr="000D6967" w:rsidRDefault="0061073F" w:rsidP="007B5A41">
      <w:pPr>
        <w:pStyle w:val="CMDOutput"/>
      </w:pPr>
      <w:r w:rsidRPr="00D24354">
        <w:rPr>
          <w:highlight w:val="yellow"/>
        </w:rPr>
        <w:t>O IA     10.10.0.0/30</w:t>
      </w:r>
      <w:r w:rsidRPr="000D6967">
        <w:t xml:space="preserve"> [110/</w:t>
      </w:r>
      <w:r w:rsidR="00C07637">
        <w:t>4</w:t>
      </w:r>
      <w:r w:rsidRPr="000D6967">
        <w:t xml:space="preserve">] via 10.10.4.1, 00:02:19, </w:t>
      </w:r>
      <w:r w:rsidR="00D2052A">
        <w:t>GigabitEthernet1/</w:t>
      </w:r>
      <w:r w:rsidRPr="000D6967">
        <w:t>0/11</w:t>
      </w:r>
    </w:p>
    <w:p w14:paraId="56796D25" w14:textId="68228BFC" w:rsidR="0061073F" w:rsidRPr="000D6967" w:rsidRDefault="0061073F" w:rsidP="007B5A41">
      <w:pPr>
        <w:pStyle w:val="CMDOutput"/>
      </w:pPr>
      <w:r w:rsidRPr="00D24354">
        <w:rPr>
          <w:highlight w:val="yellow"/>
        </w:rPr>
        <w:t>O IA     10.10.1.0/24</w:t>
      </w:r>
      <w:r w:rsidRPr="000D6967">
        <w:t xml:space="preserve"> [110/</w:t>
      </w:r>
      <w:r w:rsidR="00C07637">
        <w:t>14</w:t>
      </w:r>
      <w:r w:rsidRPr="000D6967">
        <w:t xml:space="preserve">] via 10.10.4.1, 00:02:19, </w:t>
      </w:r>
      <w:r w:rsidR="00D2052A">
        <w:t>GigabitEthernet1/</w:t>
      </w:r>
      <w:r w:rsidRPr="000D6967">
        <w:t>0/11</w:t>
      </w:r>
    </w:p>
    <w:p w14:paraId="0B5D0062" w14:textId="10613052" w:rsidR="0061073F" w:rsidRPr="000D6967" w:rsidRDefault="0061073F" w:rsidP="007B5A41">
      <w:pPr>
        <w:pStyle w:val="CMDOutput"/>
      </w:pPr>
      <w:r w:rsidRPr="00D24354">
        <w:rPr>
          <w:highlight w:val="yellow"/>
        </w:rPr>
        <w:t>O IA     10.10.2.0/24</w:t>
      </w:r>
      <w:r w:rsidRPr="000D6967">
        <w:t xml:space="preserve"> [110/</w:t>
      </w:r>
      <w:r w:rsidR="00C07637">
        <w:t>5</w:t>
      </w:r>
      <w:r w:rsidRPr="000D6967">
        <w:t xml:space="preserve">] via 10.10.4.1, 00:02:19, </w:t>
      </w:r>
      <w:r w:rsidR="00D2052A">
        <w:t>GigabitEthernet1/</w:t>
      </w:r>
      <w:r w:rsidRPr="000D6967">
        <w:t>0/11</w:t>
      </w:r>
    </w:p>
    <w:p w14:paraId="09E45E36" w14:textId="7B87713C" w:rsidR="0061073F" w:rsidRPr="000D6967" w:rsidRDefault="0061073F" w:rsidP="007B5A41">
      <w:pPr>
        <w:pStyle w:val="CMDOutput"/>
      </w:pPr>
      <w:r w:rsidRPr="00D24354">
        <w:rPr>
          <w:highlight w:val="yellow"/>
        </w:rPr>
        <w:t>O IA     10.10.3.0/24</w:t>
      </w:r>
      <w:r w:rsidRPr="000D6967">
        <w:t xml:space="preserve"> [110/</w:t>
      </w:r>
      <w:r w:rsidR="00C07637">
        <w:t>5</w:t>
      </w:r>
      <w:r w:rsidRPr="000D6967">
        <w:t xml:space="preserve">] via 10.10.4.1, 00:02:19, </w:t>
      </w:r>
      <w:r w:rsidR="00D2052A">
        <w:t>GigabitEthernet1/</w:t>
      </w:r>
      <w:r w:rsidRPr="000D6967">
        <w:t>0/11</w:t>
      </w:r>
    </w:p>
    <w:p w14:paraId="18FEF059" w14:textId="77777777" w:rsidR="0061073F" w:rsidRPr="000D6967" w:rsidRDefault="0061073F" w:rsidP="007B5A41">
      <w:pPr>
        <w:pStyle w:val="CMDOutput"/>
      </w:pPr>
      <w:r w:rsidRPr="000D6967">
        <w:t xml:space="preserve">      172.16.0.0/30 is </w:t>
      </w:r>
      <w:proofErr w:type="spellStart"/>
      <w:r w:rsidRPr="000D6967">
        <w:t>subnetted</w:t>
      </w:r>
      <w:proofErr w:type="spellEnd"/>
      <w:r w:rsidRPr="000D6967">
        <w:t>, 2 subnets</w:t>
      </w:r>
    </w:p>
    <w:p w14:paraId="075738B0" w14:textId="160FF486" w:rsidR="0061073F" w:rsidRPr="000D6967" w:rsidRDefault="0061073F" w:rsidP="007B5A41">
      <w:pPr>
        <w:pStyle w:val="CMDOutput"/>
      </w:pPr>
      <w:r w:rsidRPr="00D24354">
        <w:rPr>
          <w:highlight w:val="yellow"/>
        </w:rPr>
        <w:t>O IA     172.16.0.0</w:t>
      </w:r>
      <w:r w:rsidRPr="000D6967">
        <w:t xml:space="preserve"> [110/</w:t>
      </w:r>
      <w:r w:rsidR="00C07637">
        <w:t>3</w:t>
      </w:r>
      <w:r w:rsidRPr="000D6967">
        <w:t xml:space="preserve">] via 10.10.4.1, 00:02:19, </w:t>
      </w:r>
      <w:r w:rsidR="00D2052A">
        <w:t>GigabitEthernet1/</w:t>
      </w:r>
      <w:r w:rsidRPr="000D6967">
        <w:t>0/11</w:t>
      </w:r>
    </w:p>
    <w:p w14:paraId="38266DD0" w14:textId="7B0AF88B" w:rsidR="0061073F" w:rsidRPr="000D6967" w:rsidRDefault="0061073F" w:rsidP="007B5A41">
      <w:pPr>
        <w:pStyle w:val="CMDOutput"/>
      </w:pPr>
      <w:r w:rsidRPr="00D24354">
        <w:rPr>
          <w:highlight w:val="yellow"/>
        </w:rPr>
        <w:t>O IA     172.16.1.0</w:t>
      </w:r>
      <w:r w:rsidRPr="000D6967">
        <w:t xml:space="preserve"> [110/</w:t>
      </w:r>
      <w:r w:rsidR="00C07637">
        <w:t>2</w:t>
      </w:r>
      <w:r w:rsidRPr="000D6967">
        <w:t xml:space="preserve">] via 10.10.4.1, 00:02:19, </w:t>
      </w:r>
      <w:r w:rsidR="00D2052A">
        <w:t>GigabitEthernet1/</w:t>
      </w:r>
      <w:r w:rsidRPr="000D6967">
        <w:t>0/11</w:t>
      </w:r>
    </w:p>
    <w:p w14:paraId="482F619A" w14:textId="77777777" w:rsidR="0061073F" w:rsidRPr="00D24354" w:rsidRDefault="0061073F" w:rsidP="0061073F">
      <w:pPr>
        <w:pStyle w:val="SubStepAlpha"/>
        <w:numPr>
          <w:ilvl w:val="0"/>
          <w:numId w:val="0"/>
        </w:numPr>
        <w:ind w:left="720"/>
        <w:rPr>
          <w:rFonts w:cs="Arial"/>
        </w:rPr>
      </w:pPr>
      <w:r w:rsidRPr="00D24354">
        <w:rPr>
          <w:rFonts w:cs="Arial"/>
        </w:rPr>
        <w:t>D2 has OSPF route entries for:</w:t>
      </w:r>
    </w:p>
    <w:p w14:paraId="5CC02B28" w14:textId="77777777" w:rsidR="0061073F" w:rsidRPr="00D24354" w:rsidRDefault="0061073F" w:rsidP="007B5A41">
      <w:pPr>
        <w:pStyle w:val="Bulletlevel2"/>
      </w:pPr>
      <w:r w:rsidRPr="00D24354">
        <w:t>One external OSPF route to the gateway of last resort.</w:t>
      </w:r>
    </w:p>
    <w:p w14:paraId="5344920B" w14:textId="77777777" w:rsidR="0061073F" w:rsidRPr="00D24354" w:rsidRDefault="0061073F" w:rsidP="007B5A41">
      <w:pPr>
        <w:pStyle w:val="Bulletlevel2"/>
      </w:pPr>
      <w:r w:rsidRPr="00D24354">
        <w:t>The four D1 LANs (i.e., 10.10.0.0/30 through 10.10.3.0/24)</w:t>
      </w:r>
    </w:p>
    <w:p w14:paraId="08A39B26" w14:textId="77777777" w:rsidR="0061073F" w:rsidRPr="00D24354" w:rsidRDefault="0061073F" w:rsidP="007B5A41">
      <w:pPr>
        <w:pStyle w:val="Bulletlevel2"/>
      </w:pPr>
      <w:r w:rsidRPr="00D24354">
        <w:t>The two Area 0 networks (i.e., 172.16.0.0/30 and 172.16.1.0/30)</w:t>
      </w:r>
    </w:p>
    <w:p w14:paraId="624C7B9E" w14:textId="77777777" w:rsidR="0061073F" w:rsidRPr="00D24354" w:rsidRDefault="0061073F" w:rsidP="0061073F">
      <w:pPr>
        <w:pStyle w:val="SubStepAlpha"/>
        <w:numPr>
          <w:ilvl w:val="2"/>
          <w:numId w:val="10"/>
        </w:numPr>
        <w:rPr>
          <w:rFonts w:cs="Arial"/>
        </w:rPr>
      </w:pPr>
      <w:r w:rsidRPr="00D24354">
        <w:rPr>
          <w:rFonts w:cs="Arial"/>
        </w:rPr>
        <w:t xml:space="preserve">From R2,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FB61782" w14:textId="77777777" w:rsidR="0061073F" w:rsidRPr="000D6967" w:rsidRDefault="0061073F" w:rsidP="007B5A41">
      <w:pPr>
        <w:pStyle w:val="CMD"/>
      </w:pPr>
      <w:r w:rsidRPr="000D6967">
        <w:t xml:space="preserve">R2# </w:t>
      </w:r>
      <w:r w:rsidRPr="007B5A41">
        <w:rPr>
          <w:b/>
          <w:bCs/>
        </w:rPr>
        <w:t xml:space="preserve">show </w:t>
      </w:r>
      <w:proofErr w:type="spellStart"/>
      <w:r w:rsidRPr="007B5A41">
        <w:rPr>
          <w:b/>
          <w:bCs/>
        </w:rPr>
        <w:t>ip</w:t>
      </w:r>
      <w:proofErr w:type="spellEnd"/>
      <w:r w:rsidRPr="007B5A41">
        <w:rPr>
          <w:b/>
          <w:bCs/>
        </w:rPr>
        <w:t xml:space="preserve"> route </w:t>
      </w:r>
      <w:proofErr w:type="spellStart"/>
      <w:r w:rsidRPr="007B5A41">
        <w:rPr>
          <w:b/>
          <w:bCs/>
        </w:rPr>
        <w:t>ospf</w:t>
      </w:r>
      <w:proofErr w:type="spellEnd"/>
      <w:r w:rsidRPr="007B5A41">
        <w:rPr>
          <w:b/>
          <w:bCs/>
        </w:rPr>
        <w:t xml:space="preserve"> | begin Gateway</w:t>
      </w:r>
    </w:p>
    <w:p w14:paraId="17B0C1D4" w14:textId="77777777" w:rsidR="0061073F" w:rsidRPr="00B6654D" w:rsidRDefault="0061073F" w:rsidP="00D2052A">
      <w:pPr>
        <w:pStyle w:val="CMDOutput"/>
      </w:pPr>
      <w:r w:rsidRPr="00642878">
        <w:t>Gateway of last resort is 0.0.0.0 to network 0.0.0.0</w:t>
      </w:r>
    </w:p>
    <w:p w14:paraId="73088F32" w14:textId="77777777" w:rsidR="0061073F" w:rsidRPr="009A1696" w:rsidRDefault="0061073F" w:rsidP="00D2052A">
      <w:pPr>
        <w:pStyle w:val="CMDOutput"/>
      </w:pPr>
    </w:p>
    <w:p w14:paraId="2A6A5F4F" w14:textId="77777777" w:rsidR="0061073F" w:rsidRPr="004445BE" w:rsidRDefault="0061073F" w:rsidP="00D2052A">
      <w:pPr>
        <w:pStyle w:val="CMDOutput"/>
      </w:pPr>
      <w:r w:rsidRPr="004445BE">
        <w:t xml:space="preserve">      10.0.0.0/8 is variably </w:t>
      </w:r>
      <w:proofErr w:type="spellStart"/>
      <w:r w:rsidRPr="004445BE">
        <w:t>subnetted</w:t>
      </w:r>
      <w:proofErr w:type="spellEnd"/>
      <w:r w:rsidRPr="004445BE">
        <w:t>, 14 subnets, 2 masks</w:t>
      </w:r>
    </w:p>
    <w:p w14:paraId="4DD73423" w14:textId="6EEDDFCF" w:rsidR="0061073F" w:rsidRPr="004445BE" w:rsidRDefault="0061073F" w:rsidP="00D2052A">
      <w:pPr>
        <w:pStyle w:val="CMDOutput"/>
      </w:pPr>
      <w:r w:rsidRPr="004445BE">
        <w:t>O IA     10.10.0.0/30 [110/</w:t>
      </w:r>
      <w:r w:rsidR="00C81E18">
        <w:t>2</w:t>
      </w:r>
      <w:r w:rsidRPr="004445BE">
        <w:t>] via 172.16.0.2, 01:00:10, GigabitEthernet0/0/0</w:t>
      </w:r>
    </w:p>
    <w:p w14:paraId="53F805C5" w14:textId="36AFF705" w:rsidR="0061073F" w:rsidRPr="00B06C6E" w:rsidRDefault="0061073F" w:rsidP="00D2052A">
      <w:pPr>
        <w:pStyle w:val="CMDOutput"/>
      </w:pPr>
      <w:r w:rsidRPr="00B06C6E">
        <w:t>O IA     10.10.1.0/24 [110/</w:t>
      </w:r>
      <w:r w:rsidR="00C81E18">
        <w:t>12</w:t>
      </w:r>
      <w:r w:rsidRPr="00B06C6E">
        <w:t>] via 172.16.0.2, 00:26:37, GigabitEthernet0/0/0</w:t>
      </w:r>
    </w:p>
    <w:p w14:paraId="6D023559" w14:textId="17A4472C" w:rsidR="0061073F" w:rsidRPr="00D85008" w:rsidRDefault="0061073F" w:rsidP="00D2052A">
      <w:pPr>
        <w:pStyle w:val="CMDOutput"/>
      </w:pPr>
      <w:r w:rsidRPr="00D85008">
        <w:t>O IA     10.10.2.0/24 [110/</w:t>
      </w:r>
      <w:r w:rsidR="00C81E18">
        <w:t>3</w:t>
      </w:r>
      <w:r w:rsidRPr="00D85008">
        <w:t>] via 172.16.0.2, 00:26:37, GigabitEthernet0/0/0</w:t>
      </w:r>
    </w:p>
    <w:p w14:paraId="08C58EEC" w14:textId="144B19FC" w:rsidR="0061073F" w:rsidRPr="000B5C50" w:rsidRDefault="0061073F" w:rsidP="00D2052A">
      <w:pPr>
        <w:pStyle w:val="CMDOutput"/>
      </w:pPr>
      <w:r w:rsidRPr="000B5C50">
        <w:t>O IA     10.10.3.0/24 [110/</w:t>
      </w:r>
      <w:r w:rsidR="00C81E18">
        <w:t>3</w:t>
      </w:r>
      <w:r w:rsidRPr="000B5C50">
        <w:t>] via 172.16.0.2, 00:26:37, GigabitEthernet0/0/0</w:t>
      </w:r>
    </w:p>
    <w:p w14:paraId="1E08A351" w14:textId="20309877" w:rsidR="0061073F" w:rsidRPr="000B5C50" w:rsidRDefault="0061073F" w:rsidP="00D2052A">
      <w:pPr>
        <w:pStyle w:val="CMDOutput"/>
      </w:pPr>
      <w:r w:rsidRPr="000B5C50">
        <w:t>O IA     10.10.4.0/30 [110/</w:t>
      </w:r>
      <w:r w:rsidR="00C81E18">
        <w:t>2</w:t>
      </w:r>
      <w:r w:rsidRPr="000B5C50">
        <w:t>] via 172.16.1.2, 00:59:37, GigabitEthernet0/0/1</w:t>
      </w:r>
    </w:p>
    <w:p w14:paraId="4C6E1B03" w14:textId="0355BE63" w:rsidR="0061073F" w:rsidRPr="000B5C50" w:rsidRDefault="0061073F" w:rsidP="00D2052A">
      <w:pPr>
        <w:pStyle w:val="CMDOutput"/>
      </w:pPr>
      <w:r w:rsidRPr="000B5C50">
        <w:t>O IA     10.10.5.0/24 [110/1</w:t>
      </w:r>
      <w:r w:rsidR="00C81E18">
        <w:t>2</w:t>
      </w:r>
      <w:r w:rsidRPr="000B5C50">
        <w:t>] via 172.16.1.2, 00:09:55, GigabitEthernet0/0/1</w:t>
      </w:r>
    </w:p>
    <w:p w14:paraId="370F31F5" w14:textId="0B759570" w:rsidR="0061073F" w:rsidRPr="00D24354" w:rsidRDefault="0061073F" w:rsidP="00D2052A">
      <w:pPr>
        <w:pStyle w:val="CMDOutput"/>
      </w:pPr>
      <w:r w:rsidRPr="00D24354">
        <w:rPr>
          <w:highlight w:val="yellow"/>
        </w:rPr>
        <w:t>O IA     10.10.16.0/24</w:t>
      </w:r>
      <w:r w:rsidRPr="00D24354">
        <w:t xml:space="preserve"> [110/</w:t>
      </w:r>
      <w:r w:rsidR="00C81E18">
        <w:t>3</w:t>
      </w:r>
      <w:r w:rsidRPr="00D24354">
        <w:t>] via 172.16.1.2, 00:00:13, GigabitEthernet0/0/1</w:t>
      </w:r>
    </w:p>
    <w:p w14:paraId="5CFC651C" w14:textId="38F2A961" w:rsidR="0061073F" w:rsidRPr="00D24354" w:rsidRDefault="0061073F" w:rsidP="00D2052A">
      <w:pPr>
        <w:pStyle w:val="CMDOutput"/>
      </w:pPr>
      <w:r w:rsidRPr="00D24354">
        <w:rPr>
          <w:highlight w:val="yellow"/>
        </w:rPr>
        <w:t>O IA     10.10.17.0/24</w:t>
      </w:r>
      <w:r w:rsidRPr="00D24354">
        <w:t xml:space="preserve"> [110/</w:t>
      </w:r>
      <w:r w:rsidR="00C81E18">
        <w:t>3</w:t>
      </w:r>
      <w:r w:rsidRPr="00D24354">
        <w:t>] via 172.16.1.2, 00:00:13, GigabitEthernet0/0/1</w:t>
      </w:r>
    </w:p>
    <w:p w14:paraId="59BFCC98" w14:textId="5058B0D9" w:rsidR="0061073F" w:rsidRPr="00D24354" w:rsidRDefault="0061073F" w:rsidP="00D2052A">
      <w:pPr>
        <w:pStyle w:val="CMDOutput"/>
      </w:pPr>
      <w:r w:rsidRPr="00D24354">
        <w:rPr>
          <w:highlight w:val="yellow"/>
        </w:rPr>
        <w:t>O IA     10.10.18.0/24</w:t>
      </w:r>
      <w:r w:rsidRPr="00D24354">
        <w:t xml:space="preserve"> [110/</w:t>
      </w:r>
      <w:r w:rsidR="00C81E18">
        <w:t>3</w:t>
      </w:r>
      <w:r w:rsidRPr="00D24354">
        <w:t>] via 172.16.1.2, 00:00:13, GigabitEthernet0/0/1</w:t>
      </w:r>
    </w:p>
    <w:p w14:paraId="2E18D2DD" w14:textId="75856107" w:rsidR="0061073F" w:rsidRPr="00D24354" w:rsidRDefault="0061073F" w:rsidP="00D2052A">
      <w:pPr>
        <w:pStyle w:val="CMDOutput"/>
      </w:pPr>
      <w:r w:rsidRPr="00D24354">
        <w:rPr>
          <w:highlight w:val="yellow"/>
        </w:rPr>
        <w:t>O IA     10.10.19.0/24</w:t>
      </w:r>
      <w:r w:rsidRPr="00D24354">
        <w:t xml:space="preserve"> [110/</w:t>
      </w:r>
      <w:r w:rsidR="00C81E18">
        <w:t>3</w:t>
      </w:r>
      <w:r w:rsidRPr="00D24354">
        <w:t>] via 172.16.1.2, 00:00:13, GigabitEthernet0/0/1</w:t>
      </w:r>
    </w:p>
    <w:p w14:paraId="095E347E" w14:textId="18E82E79" w:rsidR="0061073F" w:rsidRPr="00D24354" w:rsidRDefault="0061073F" w:rsidP="00D2052A">
      <w:pPr>
        <w:pStyle w:val="CMDOutput"/>
      </w:pPr>
      <w:r w:rsidRPr="00D24354">
        <w:rPr>
          <w:highlight w:val="yellow"/>
        </w:rPr>
        <w:t>O IA     10.10.20.0/24</w:t>
      </w:r>
      <w:r w:rsidRPr="00D24354">
        <w:t xml:space="preserve"> [110/</w:t>
      </w:r>
      <w:r w:rsidR="00C81E18">
        <w:t>3</w:t>
      </w:r>
      <w:r w:rsidRPr="00D24354">
        <w:t>] via 172.16.1.2, 00:00:13, GigabitEthernet0/0/1</w:t>
      </w:r>
    </w:p>
    <w:p w14:paraId="7E106ED5" w14:textId="1E4BA536" w:rsidR="0061073F" w:rsidRPr="00D24354" w:rsidRDefault="0061073F" w:rsidP="00D2052A">
      <w:pPr>
        <w:pStyle w:val="CMDOutput"/>
      </w:pPr>
      <w:r w:rsidRPr="00D24354">
        <w:rPr>
          <w:highlight w:val="yellow"/>
        </w:rPr>
        <w:t>O IA     10.10.21.0/24</w:t>
      </w:r>
      <w:r w:rsidRPr="00D24354">
        <w:t xml:space="preserve"> [110/</w:t>
      </w:r>
      <w:r w:rsidR="00C81E18">
        <w:t>3</w:t>
      </w:r>
      <w:r w:rsidRPr="00D24354">
        <w:t>] via 172.16.1.2, 00:00:13, GigabitEthernet0/0/1</w:t>
      </w:r>
    </w:p>
    <w:p w14:paraId="5778CFE6" w14:textId="4685446A" w:rsidR="0061073F" w:rsidRPr="00D24354" w:rsidRDefault="0061073F" w:rsidP="00D2052A">
      <w:pPr>
        <w:pStyle w:val="CMDOutput"/>
      </w:pPr>
      <w:r w:rsidRPr="00D24354">
        <w:rPr>
          <w:highlight w:val="yellow"/>
        </w:rPr>
        <w:t>O IA     10.10.22.0/24</w:t>
      </w:r>
      <w:r w:rsidRPr="00D24354">
        <w:t xml:space="preserve"> [110/</w:t>
      </w:r>
      <w:r w:rsidR="00C81E18">
        <w:t>3</w:t>
      </w:r>
      <w:r w:rsidRPr="00D24354">
        <w:t>] via 172.16.1.2, 00:00:13, GigabitEthernet0/0/1</w:t>
      </w:r>
    </w:p>
    <w:p w14:paraId="50CC8165" w14:textId="019E7286" w:rsidR="0061073F" w:rsidRPr="00D24354" w:rsidRDefault="0061073F" w:rsidP="00D2052A">
      <w:pPr>
        <w:pStyle w:val="CMDOutput"/>
      </w:pPr>
      <w:r w:rsidRPr="00D24354">
        <w:rPr>
          <w:highlight w:val="yellow"/>
        </w:rPr>
        <w:t>O IA     10.10.23.0/24</w:t>
      </w:r>
      <w:r w:rsidRPr="00D24354">
        <w:t xml:space="preserve"> [110/</w:t>
      </w:r>
      <w:r w:rsidR="00C81E18">
        <w:t>3</w:t>
      </w:r>
      <w:r w:rsidRPr="00D24354">
        <w:t>] via 172.16.1.2, 00:00:13, GigabitEthernet0/0/1</w:t>
      </w:r>
    </w:p>
    <w:p w14:paraId="08ED3177" w14:textId="77777777" w:rsidR="0061073F" w:rsidRPr="00D24354" w:rsidRDefault="0061073F" w:rsidP="0061073F">
      <w:pPr>
        <w:pStyle w:val="SubStepAlpha"/>
        <w:numPr>
          <w:ilvl w:val="0"/>
          <w:numId w:val="0"/>
        </w:numPr>
        <w:ind w:left="720"/>
        <w:rPr>
          <w:rFonts w:cs="Arial"/>
          <w:sz w:val="22"/>
        </w:rPr>
      </w:pPr>
      <w:r w:rsidRPr="00D24354">
        <w:rPr>
          <w:rFonts w:cs="Arial"/>
        </w:rPr>
        <w:t>Notice how the routing table of R2 now includes routes to the D1 and D2 LANs. And again, notice how this has increased the number of routing entries.</w:t>
      </w:r>
    </w:p>
    <w:p w14:paraId="0E8F6166" w14:textId="77777777" w:rsidR="0061073F" w:rsidRPr="00D24354" w:rsidRDefault="0061073F" w:rsidP="0061073F">
      <w:pPr>
        <w:pStyle w:val="SubStepAlpha"/>
        <w:numPr>
          <w:ilvl w:val="2"/>
          <w:numId w:val="10"/>
        </w:numPr>
        <w:rPr>
          <w:rFonts w:cs="Arial"/>
        </w:rPr>
      </w:pPr>
      <w:r w:rsidRPr="00D24354">
        <w:rPr>
          <w:rFonts w:cs="Arial"/>
        </w:rPr>
        <w:t xml:space="preserve">From D1, verify the routing table using the </w:t>
      </w:r>
      <w:r w:rsidRPr="00D24354">
        <w:rPr>
          <w:rFonts w:cs="Arial"/>
          <w:b/>
        </w:rPr>
        <w:t xml:space="preserve">show </w:t>
      </w:r>
      <w:proofErr w:type="spellStart"/>
      <w:r w:rsidRPr="00D24354">
        <w:rPr>
          <w:rFonts w:cs="Arial"/>
          <w:b/>
        </w:rPr>
        <w:t>ip</w:t>
      </w:r>
      <w:proofErr w:type="spellEnd"/>
      <w:r w:rsidRPr="00D24354">
        <w:rPr>
          <w:rFonts w:cs="Arial"/>
          <w:b/>
        </w:rPr>
        <w:t xml:space="preserve"> route </w:t>
      </w:r>
      <w:proofErr w:type="spellStart"/>
      <w:r w:rsidRPr="00D24354">
        <w:rPr>
          <w:rFonts w:cs="Arial"/>
          <w:b/>
        </w:rPr>
        <w:t>ospf</w:t>
      </w:r>
      <w:proofErr w:type="spellEnd"/>
      <w:r w:rsidRPr="00D24354">
        <w:rPr>
          <w:rFonts w:cs="Arial"/>
          <w:b/>
        </w:rPr>
        <w:t xml:space="preserve"> </w:t>
      </w:r>
      <w:r w:rsidRPr="00D24354">
        <w:rPr>
          <w:rFonts w:cs="Arial"/>
        </w:rPr>
        <w:t>command.</w:t>
      </w:r>
    </w:p>
    <w:p w14:paraId="4498FFEE" w14:textId="6D7AB14D" w:rsidR="0061073F" w:rsidRPr="00D24354" w:rsidRDefault="0061073F" w:rsidP="0061073F">
      <w:pPr>
        <w:pStyle w:val="CMD"/>
        <w:rPr>
          <w:rFonts w:cs="Courier New"/>
          <w:szCs w:val="20"/>
        </w:rPr>
      </w:pPr>
      <w:r w:rsidRPr="00D24354">
        <w:rPr>
          <w:rFonts w:cs="Courier New"/>
          <w:szCs w:val="20"/>
        </w:rPr>
        <w:t>D1#</w:t>
      </w:r>
      <w:r w:rsidR="007B5A41">
        <w:rPr>
          <w:rFonts w:cs="Courier New"/>
          <w:szCs w:val="20"/>
        </w:rPr>
        <w:t xml:space="preserve"> </w:t>
      </w:r>
      <w:r w:rsidRPr="007B5A41">
        <w:rPr>
          <w:rFonts w:cs="Courier New"/>
          <w:b/>
          <w:bCs/>
          <w:szCs w:val="20"/>
        </w:rPr>
        <w:t xml:space="preserve">show </w:t>
      </w:r>
      <w:proofErr w:type="spellStart"/>
      <w:r w:rsidRPr="007B5A41">
        <w:rPr>
          <w:rFonts w:cs="Courier New"/>
          <w:b/>
          <w:bCs/>
          <w:szCs w:val="20"/>
        </w:rPr>
        <w:t>ip</w:t>
      </w:r>
      <w:proofErr w:type="spellEnd"/>
      <w:r w:rsidRPr="007B5A41">
        <w:rPr>
          <w:rFonts w:cs="Courier New"/>
          <w:b/>
          <w:bCs/>
          <w:szCs w:val="20"/>
        </w:rPr>
        <w:t xml:space="preserve"> route </w:t>
      </w:r>
      <w:proofErr w:type="spellStart"/>
      <w:r w:rsidRPr="007B5A41">
        <w:rPr>
          <w:rFonts w:cs="Courier New"/>
          <w:b/>
          <w:bCs/>
          <w:szCs w:val="20"/>
        </w:rPr>
        <w:t>ospf</w:t>
      </w:r>
      <w:proofErr w:type="spellEnd"/>
      <w:r w:rsidRPr="007B5A41">
        <w:rPr>
          <w:rFonts w:cs="Courier New"/>
          <w:b/>
          <w:bCs/>
          <w:szCs w:val="20"/>
        </w:rPr>
        <w:t xml:space="preserve"> | begin Gateway</w:t>
      </w:r>
    </w:p>
    <w:p w14:paraId="3C9F2FC4" w14:textId="77777777" w:rsidR="0061073F" w:rsidRPr="00D24354" w:rsidRDefault="0061073F" w:rsidP="007B5A41">
      <w:pPr>
        <w:pStyle w:val="CMDOutput"/>
      </w:pPr>
      <w:r w:rsidRPr="00D24354">
        <w:t>Gateway of last resort is 10.10.0.1 to network 0.0.0.0</w:t>
      </w:r>
    </w:p>
    <w:p w14:paraId="41F85808" w14:textId="77777777" w:rsidR="0061073F" w:rsidRPr="00D24354" w:rsidRDefault="0061073F" w:rsidP="007B5A41">
      <w:pPr>
        <w:pStyle w:val="CMDOutput"/>
      </w:pPr>
    </w:p>
    <w:p w14:paraId="6F55FEF9" w14:textId="16AD5AE5" w:rsidR="0061073F" w:rsidRPr="00D24354" w:rsidRDefault="0061073F" w:rsidP="007B5A41">
      <w:pPr>
        <w:pStyle w:val="CMDOutput"/>
      </w:pPr>
      <w:r w:rsidRPr="00D24354">
        <w:t>O*E</w:t>
      </w:r>
      <w:proofErr w:type="gramStart"/>
      <w:r w:rsidRPr="00D24354">
        <w:t>2  0.0.0.0</w:t>
      </w:r>
      <w:proofErr w:type="gramEnd"/>
      <w:r w:rsidRPr="00D24354">
        <w:t xml:space="preserve">/0 [110/1] via 10.10.0.1, 00:18:43, </w:t>
      </w:r>
      <w:r w:rsidR="00D2052A">
        <w:t>GigabitEthernet1/</w:t>
      </w:r>
      <w:r w:rsidRPr="00D24354">
        <w:t>0/11</w:t>
      </w:r>
    </w:p>
    <w:p w14:paraId="51238F04"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18 subnets, 3 masks</w:t>
      </w:r>
    </w:p>
    <w:p w14:paraId="5C327055" w14:textId="369C3441" w:rsidR="0061073F" w:rsidRPr="00D24354" w:rsidRDefault="0061073F" w:rsidP="007B5A41">
      <w:pPr>
        <w:pStyle w:val="CMDOutput"/>
      </w:pPr>
      <w:r w:rsidRPr="00D24354">
        <w:lastRenderedPageBreak/>
        <w:t>O IA     10.10.4.0/30 [110/</w:t>
      </w:r>
      <w:r w:rsidR="00AB44C9">
        <w:t>4</w:t>
      </w:r>
      <w:r w:rsidRPr="00D24354">
        <w:t xml:space="preserve">] via 10.10.0.1, 00:18:43, </w:t>
      </w:r>
      <w:r w:rsidR="00D2052A">
        <w:t>GigabitEthernet1/</w:t>
      </w:r>
      <w:r w:rsidRPr="00D24354">
        <w:t>0/11</w:t>
      </w:r>
    </w:p>
    <w:p w14:paraId="160C4B97" w14:textId="218D7696" w:rsidR="0061073F" w:rsidRPr="00D24354" w:rsidRDefault="0061073F" w:rsidP="007B5A41">
      <w:pPr>
        <w:pStyle w:val="CMDOutput"/>
      </w:pPr>
      <w:r w:rsidRPr="00D24354">
        <w:t>O IA     10.10.5.0/24 [110/</w:t>
      </w:r>
      <w:r w:rsidR="00D64836">
        <w:t>5</w:t>
      </w:r>
      <w:r w:rsidRPr="00D24354">
        <w:t xml:space="preserve">] via 10.10.0.1, 00:09:56, </w:t>
      </w:r>
      <w:r w:rsidR="00D2052A">
        <w:t>GigabitEthernet1/</w:t>
      </w:r>
      <w:r w:rsidRPr="00D24354">
        <w:t>0/11</w:t>
      </w:r>
    </w:p>
    <w:p w14:paraId="70BCAA1B" w14:textId="4B0B16AF" w:rsidR="0061073F" w:rsidRPr="00D24354" w:rsidRDefault="0061073F" w:rsidP="007B5A41">
      <w:pPr>
        <w:pStyle w:val="CMDOutput"/>
      </w:pPr>
      <w:r w:rsidRPr="00D24354">
        <w:t>O IA     10.10.16.0/24 [110/</w:t>
      </w:r>
      <w:r w:rsidR="00AB44C9">
        <w:t>5</w:t>
      </w:r>
      <w:r w:rsidRPr="00D24354">
        <w:t xml:space="preserve">] via 10.10.0.1, 00:08:27, </w:t>
      </w:r>
      <w:r w:rsidR="00D2052A">
        <w:t>GigabitEthernet1/</w:t>
      </w:r>
      <w:r w:rsidRPr="00D24354">
        <w:t>0/11</w:t>
      </w:r>
    </w:p>
    <w:p w14:paraId="10D6CE3D" w14:textId="03720847" w:rsidR="0061073F" w:rsidRPr="00D24354" w:rsidRDefault="0061073F" w:rsidP="007B5A41">
      <w:pPr>
        <w:pStyle w:val="CMDOutput"/>
      </w:pPr>
      <w:r w:rsidRPr="00D24354">
        <w:t>O IA     10.10.17.0/24 [110/</w:t>
      </w:r>
      <w:r w:rsidR="00AB44C9">
        <w:t>5</w:t>
      </w:r>
      <w:r w:rsidRPr="00D24354">
        <w:t xml:space="preserve">] via 10.10.0.1, 00:08:27, </w:t>
      </w:r>
      <w:r w:rsidR="00D2052A">
        <w:t>GigabitEthernet1/</w:t>
      </w:r>
      <w:r w:rsidRPr="00D24354">
        <w:t>0/11</w:t>
      </w:r>
    </w:p>
    <w:p w14:paraId="1BB2BA87" w14:textId="48B430F5" w:rsidR="0061073F" w:rsidRPr="00D24354" w:rsidRDefault="0061073F" w:rsidP="007B5A41">
      <w:pPr>
        <w:pStyle w:val="CMDOutput"/>
      </w:pPr>
      <w:r w:rsidRPr="00D24354">
        <w:t>O IA     10.10.18.0/24 [110/</w:t>
      </w:r>
      <w:r w:rsidR="00AB44C9">
        <w:t>5</w:t>
      </w:r>
      <w:r w:rsidRPr="00D24354">
        <w:t xml:space="preserve">] via 10.10.0.1, 00:08:27, </w:t>
      </w:r>
      <w:r w:rsidR="00D2052A">
        <w:t>GigabitEthernet1/</w:t>
      </w:r>
      <w:r w:rsidRPr="00D24354">
        <w:t>0/11</w:t>
      </w:r>
    </w:p>
    <w:p w14:paraId="32AA81A5" w14:textId="43C70471" w:rsidR="0061073F" w:rsidRPr="00D24354" w:rsidRDefault="0061073F" w:rsidP="007B5A41">
      <w:pPr>
        <w:pStyle w:val="CMDOutput"/>
      </w:pPr>
      <w:r w:rsidRPr="00D24354">
        <w:t>O IA     10.10.19.0/24 [110/</w:t>
      </w:r>
      <w:r w:rsidR="00AB44C9">
        <w:t>5</w:t>
      </w:r>
      <w:r w:rsidRPr="00D24354">
        <w:t xml:space="preserve">] via 10.10.0.1, 00:08:27, </w:t>
      </w:r>
      <w:r w:rsidR="00D2052A">
        <w:t>GigabitEthernet1/</w:t>
      </w:r>
      <w:r w:rsidRPr="00D24354">
        <w:t>0/11</w:t>
      </w:r>
    </w:p>
    <w:p w14:paraId="523C5E0C" w14:textId="450229EF" w:rsidR="0061073F" w:rsidRPr="00D24354" w:rsidRDefault="0061073F" w:rsidP="007B5A41">
      <w:pPr>
        <w:pStyle w:val="CMDOutput"/>
      </w:pPr>
      <w:r w:rsidRPr="00D24354">
        <w:t>O IA     10.10.20.0/24 [110/</w:t>
      </w:r>
      <w:r w:rsidR="00AB44C9">
        <w:t>5</w:t>
      </w:r>
      <w:r w:rsidRPr="00D24354">
        <w:t xml:space="preserve">] via 10.10.0.1, 00:08:27, </w:t>
      </w:r>
      <w:r w:rsidR="00D2052A">
        <w:t>GigabitEthernet1/</w:t>
      </w:r>
      <w:r w:rsidRPr="00D24354">
        <w:t>0/11</w:t>
      </w:r>
    </w:p>
    <w:p w14:paraId="70F0DAA8" w14:textId="7F0F8937" w:rsidR="0061073F" w:rsidRPr="00D24354" w:rsidRDefault="0061073F" w:rsidP="007B5A41">
      <w:pPr>
        <w:pStyle w:val="CMDOutput"/>
      </w:pPr>
      <w:r w:rsidRPr="00D24354">
        <w:t>O IA     10.10.21.0/24 [110/</w:t>
      </w:r>
      <w:r w:rsidR="00AB44C9">
        <w:t>5</w:t>
      </w:r>
      <w:r w:rsidRPr="00D24354">
        <w:t xml:space="preserve">] via 10.10.0.1, 00:08:27, </w:t>
      </w:r>
      <w:r w:rsidR="00D2052A">
        <w:t>GigabitEthernet1/</w:t>
      </w:r>
      <w:r w:rsidRPr="00D24354">
        <w:t>0/11</w:t>
      </w:r>
    </w:p>
    <w:p w14:paraId="6301593D" w14:textId="1210098E" w:rsidR="0061073F" w:rsidRPr="00D24354" w:rsidRDefault="0061073F" w:rsidP="007B5A41">
      <w:pPr>
        <w:pStyle w:val="CMDOutput"/>
      </w:pPr>
      <w:r w:rsidRPr="00D24354">
        <w:t>O IA     10.10.22.0/24 [110/</w:t>
      </w:r>
      <w:r w:rsidR="00AB44C9">
        <w:t>5</w:t>
      </w:r>
      <w:r w:rsidRPr="00D24354">
        <w:t xml:space="preserve">] via 10.10.0.1, 00:08:27, </w:t>
      </w:r>
      <w:r w:rsidR="00D2052A">
        <w:t>GigabitEthernet1/</w:t>
      </w:r>
      <w:r w:rsidRPr="00D24354">
        <w:t>0/11</w:t>
      </w:r>
    </w:p>
    <w:p w14:paraId="45C95CE4" w14:textId="0C4B48C2" w:rsidR="0061073F" w:rsidRPr="00D24354" w:rsidRDefault="0061073F" w:rsidP="007B5A41">
      <w:pPr>
        <w:pStyle w:val="CMDOutput"/>
      </w:pPr>
      <w:r w:rsidRPr="00D24354">
        <w:t>O IA     10.10.23.0/24 [110/</w:t>
      </w:r>
      <w:r w:rsidR="00AB44C9">
        <w:t>5</w:t>
      </w:r>
      <w:r w:rsidRPr="00D24354">
        <w:t xml:space="preserve">] via 10.10.0.1, 00:08:27, </w:t>
      </w:r>
      <w:r w:rsidR="00D2052A">
        <w:t>GigabitEthernet1/</w:t>
      </w:r>
      <w:r w:rsidRPr="00D24354">
        <w:t>0/11</w:t>
      </w:r>
    </w:p>
    <w:p w14:paraId="58FD679A" w14:textId="77777777" w:rsidR="0061073F" w:rsidRPr="00D24354" w:rsidRDefault="0061073F" w:rsidP="007B5A41">
      <w:pPr>
        <w:pStyle w:val="CMDOutput"/>
      </w:pPr>
      <w:r w:rsidRPr="00D24354">
        <w:t xml:space="preserve">      172.16.0.0/30 is </w:t>
      </w:r>
      <w:proofErr w:type="spellStart"/>
      <w:r w:rsidRPr="00D24354">
        <w:t>subnetted</w:t>
      </w:r>
      <w:proofErr w:type="spellEnd"/>
      <w:r w:rsidRPr="00D24354">
        <w:t>, 2 subnets</w:t>
      </w:r>
    </w:p>
    <w:p w14:paraId="0C7C5172" w14:textId="3F32E87C" w:rsidR="0061073F" w:rsidRPr="00D24354" w:rsidRDefault="0061073F" w:rsidP="007B5A41">
      <w:pPr>
        <w:pStyle w:val="CMDOutput"/>
      </w:pPr>
      <w:r w:rsidRPr="00D24354">
        <w:t>O IA     172.16.0.0 [110/</w:t>
      </w:r>
      <w:r w:rsidR="00C81E18">
        <w:t>2</w:t>
      </w:r>
      <w:r w:rsidRPr="00D24354">
        <w:t xml:space="preserve">] via 10.10.0.1, 00:18:43, </w:t>
      </w:r>
      <w:r w:rsidR="00D2052A">
        <w:t>GigabitEthernet1/</w:t>
      </w:r>
      <w:r w:rsidRPr="00D24354">
        <w:t>0/11</w:t>
      </w:r>
    </w:p>
    <w:p w14:paraId="184D355E" w14:textId="1F0DA4C1" w:rsidR="0061073F" w:rsidRPr="00D24354" w:rsidRDefault="0061073F" w:rsidP="007B5A41">
      <w:pPr>
        <w:pStyle w:val="CMDOutput"/>
      </w:pPr>
      <w:r w:rsidRPr="00D24354">
        <w:t>O IA     172.16.1.0 [110/</w:t>
      </w:r>
      <w:r w:rsidR="00C81E18">
        <w:t>3</w:t>
      </w:r>
      <w:r w:rsidRPr="00D24354">
        <w:t xml:space="preserve">] via 10.10.0.1, 00:18:43, </w:t>
      </w:r>
      <w:r w:rsidR="00D2052A">
        <w:t>GigabitEthernet1/</w:t>
      </w:r>
      <w:r w:rsidRPr="00D24354">
        <w:t>0/11</w:t>
      </w:r>
    </w:p>
    <w:p w14:paraId="259F37A3" w14:textId="1FC36BC8" w:rsidR="0061073F" w:rsidRDefault="0061073F" w:rsidP="0017115D">
      <w:pPr>
        <w:pStyle w:val="BodyTextL50"/>
        <w:spacing w:after="0"/>
      </w:pPr>
      <w:r w:rsidRPr="00D24354">
        <w:t>Notice the OSPF routing table now includes the additional interarea routes from D2.</w:t>
      </w:r>
    </w:p>
    <w:p w14:paraId="5ED5577D" w14:textId="77777777" w:rsidR="001C5AF3" w:rsidRPr="00EC060B" w:rsidRDefault="001C5AF3" w:rsidP="001C5AF3">
      <w:pPr>
        <w:pStyle w:val="ConfigWindow"/>
      </w:pPr>
      <w:r>
        <w:t>Close configuration window</w:t>
      </w:r>
    </w:p>
    <w:p w14:paraId="19094A6F" w14:textId="77777777" w:rsidR="0061073F" w:rsidRPr="00D24354" w:rsidRDefault="0061073F" w:rsidP="007B5A41">
      <w:pPr>
        <w:pStyle w:val="Heading2"/>
      </w:pPr>
      <w:r w:rsidRPr="00D24354">
        <w:t>OSPFv2 Route Summarization</w:t>
      </w:r>
    </w:p>
    <w:p w14:paraId="14793AA6" w14:textId="77777777" w:rsidR="0061073F" w:rsidRPr="00D24354" w:rsidRDefault="0061073F" w:rsidP="007B5A41">
      <w:pPr>
        <w:pStyle w:val="BodyTextL25"/>
      </w:pPr>
      <w:r w:rsidRPr="00D24354">
        <w:t xml:space="preserve">As shown in Part 1, routing tables increase in the number of entries as more and more networks are connected to the OSPF domain. </w:t>
      </w:r>
    </w:p>
    <w:p w14:paraId="09CBC03C" w14:textId="77777777" w:rsidR="0061073F" w:rsidRPr="00D24354" w:rsidRDefault="0061073F" w:rsidP="007B5A41">
      <w:pPr>
        <w:pStyle w:val="BodyTextL25"/>
      </w:pPr>
      <w:r w:rsidRPr="00D24354">
        <w:t>To reduce the size of the routing table and LSDB, network prefixes must be summarized. Route summarization improves OSPF performance as fewer network entries are required.</w:t>
      </w:r>
    </w:p>
    <w:p w14:paraId="689A6DAD" w14:textId="6976536E" w:rsidR="0061073F" w:rsidRPr="00D24354" w:rsidRDefault="0061073F" w:rsidP="007B5A41">
      <w:pPr>
        <w:pStyle w:val="BodyTextL25"/>
      </w:pPr>
      <w:r w:rsidRPr="00D24354">
        <w:t>Route summarization involves consolidating multiple routes into a single advertisement. Proper route summarization reduces the bandwidth, memory</w:t>
      </w:r>
      <w:r>
        <w:t>,</w:t>
      </w:r>
      <w:r w:rsidRPr="00D24354">
        <w:t xml:space="preserve"> and CPU resources consumed by the OSPF process.</w:t>
      </w:r>
    </w:p>
    <w:p w14:paraId="076E6250" w14:textId="77777777" w:rsidR="0061073F" w:rsidRPr="00D24354" w:rsidRDefault="0061073F" w:rsidP="007B5A41">
      <w:pPr>
        <w:pStyle w:val="BodyTextL25"/>
      </w:pPr>
      <w:r w:rsidRPr="00D24354">
        <w:t xml:space="preserve">OSPF routes can only be summarized between areas. Interarea route summarization is configured on ABRs using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advertise</w:t>
      </w:r>
      <w:r w:rsidRPr="00D24354">
        <w:t xml:space="preserve"> | </w:t>
      </w:r>
      <w:r w:rsidRPr="00D24354">
        <w:rPr>
          <w:b/>
        </w:rPr>
        <w:t>not-advertise</w:t>
      </w:r>
      <w:r w:rsidRPr="00D24354">
        <w:t>] [</w:t>
      </w:r>
      <w:r w:rsidRPr="00D24354">
        <w:rPr>
          <w:b/>
        </w:rPr>
        <w:t>cost</w:t>
      </w:r>
      <w:r w:rsidRPr="00D24354">
        <w:t xml:space="preserve"> </w:t>
      </w:r>
      <w:r w:rsidRPr="00D24354">
        <w:rPr>
          <w:i/>
        </w:rPr>
        <w:t>metric</w:t>
      </w:r>
      <w:r w:rsidRPr="00D24354">
        <w:t xml:space="preserve">] router configuration command. </w:t>
      </w:r>
    </w:p>
    <w:tbl>
      <w:tblPr>
        <w:tblStyle w:val="LabTableStyle"/>
        <w:tblW w:w="10167" w:type="dxa"/>
        <w:tblLook w:val="04A0" w:firstRow="1" w:lastRow="0" w:firstColumn="1" w:lastColumn="0" w:noHBand="0" w:noVBand="1"/>
        <w:tblDescription w:val="This table displays the route summarization parameterr and description."/>
      </w:tblPr>
      <w:tblGrid>
        <w:gridCol w:w="1527"/>
        <w:gridCol w:w="8640"/>
      </w:tblGrid>
      <w:tr w:rsidR="0061073F" w:rsidRPr="00F07ED4" w14:paraId="4FEDAF4D"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527" w:type="dxa"/>
          </w:tcPr>
          <w:p w14:paraId="1013183D" w14:textId="77777777" w:rsidR="0061073F" w:rsidRPr="00D24354" w:rsidRDefault="0061073F" w:rsidP="0017115D">
            <w:pPr>
              <w:pStyle w:val="TableHeading"/>
            </w:pPr>
            <w:r w:rsidRPr="00D24354">
              <w:t>Parameter</w:t>
            </w:r>
          </w:p>
        </w:tc>
        <w:tc>
          <w:tcPr>
            <w:tcW w:w="8640" w:type="dxa"/>
          </w:tcPr>
          <w:p w14:paraId="47959122" w14:textId="77777777" w:rsidR="0061073F" w:rsidRPr="00D24354" w:rsidRDefault="0061073F" w:rsidP="0017115D">
            <w:pPr>
              <w:pStyle w:val="TableHeading"/>
            </w:pPr>
            <w:r w:rsidRPr="00D24354">
              <w:t>Description</w:t>
            </w:r>
          </w:p>
        </w:tc>
      </w:tr>
      <w:tr w:rsidR="0061073F" w:rsidRPr="00F07ED4" w14:paraId="50A9FB27" w14:textId="77777777" w:rsidTr="0017115D">
        <w:trPr>
          <w:trHeight w:val="404"/>
        </w:trPr>
        <w:tc>
          <w:tcPr>
            <w:tcW w:w="1527" w:type="dxa"/>
            <w:hideMark/>
          </w:tcPr>
          <w:p w14:paraId="6C6AF0AA"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area </w:t>
            </w:r>
            <w:r w:rsidRPr="00D24354">
              <w:rPr>
                <w:rFonts w:cs="Arial"/>
                <w:i/>
                <w:iCs/>
              </w:rPr>
              <w:t>area-id</w:t>
            </w:r>
          </w:p>
        </w:tc>
        <w:tc>
          <w:tcPr>
            <w:tcW w:w="8640" w:type="dxa"/>
            <w:hideMark/>
          </w:tcPr>
          <w:p w14:paraId="5D9FA5D6" w14:textId="77777777" w:rsidR="0061073F" w:rsidRPr="00D24354" w:rsidRDefault="0061073F" w:rsidP="0017115D">
            <w:pPr>
              <w:pStyle w:val="TableText"/>
              <w:numPr>
                <w:ilvl w:val="0"/>
                <w:numId w:val="16"/>
              </w:numPr>
              <w:ind w:left="241" w:hanging="225"/>
            </w:pPr>
            <w:r w:rsidRPr="00D24354">
              <w:t>Identifies the area subject to route summarization.</w:t>
            </w:r>
          </w:p>
        </w:tc>
      </w:tr>
      <w:tr w:rsidR="0061073F" w:rsidRPr="00F07ED4" w14:paraId="2A41C53E" w14:textId="77777777" w:rsidTr="0017115D">
        <w:trPr>
          <w:trHeight w:val="172"/>
        </w:trPr>
        <w:tc>
          <w:tcPr>
            <w:tcW w:w="1527" w:type="dxa"/>
            <w:hideMark/>
          </w:tcPr>
          <w:p w14:paraId="2414DD0A" w14:textId="77777777" w:rsidR="0061073F" w:rsidRPr="00D24354" w:rsidRDefault="0061073F" w:rsidP="00470FFF">
            <w:pPr>
              <w:pStyle w:val="SubStepAlpha"/>
              <w:numPr>
                <w:ilvl w:val="0"/>
                <w:numId w:val="0"/>
              </w:numPr>
              <w:jc w:val="center"/>
              <w:rPr>
                <w:rFonts w:cs="Arial"/>
                <w:lang w:val="en-CA"/>
              </w:rPr>
            </w:pPr>
            <w:r w:rsidRPr="00D24354">
              <w:rPr>
                <w:rFonts w:cs="Arial"/>
                <w:i/>
                <w:iCs/>
              </w:rPr>
              <w:t>address</w:t>
            </w:r>
          </w:p>
        </w:tc>
        <w:tc>
          <w:tcPr>
            <w:tcW w:w="8640" w:type="dxa"/>
            <w:hideMark/>
          </w:tcPr>
          <w:p w14:paraId="4F708241" w14:textId="77777777" w:rsidR="0061073F" w:rsidRPr="00D24354" w:rsidRDefault="0061073F" w:rsidP="0017115D">
            <w:pPr>
              <w:pStyle w:val="TableText"/>
              <w:numPr>
                <w:ilvl w:val="0"/>
                <w:numId w:val="16"/>
              </w:numPr>
              <w:ind w:left="241" w:hanging="225"/>
            </w:pPr>
            <w:r w:rsidRPr="00D24354">
              <w:t>The summary address designated for a range of addresses.</w:t>
            </w:r>
          </w:p>
        </w:tc>
      </w:tr>
      <w:tr w:rsidR="0061073F" w:rsidRPr="00F07ED4" w14:paraId="0E1DE1D1" w14:textId="77777777" w:rsidTr="0017115D">
        <w:trPr>
          <w:trHeight w:val="366"/>
        </w:trPr>
        <w:tc>
          <w:tcPr>
            <w:tcW w:w="1527" w:type="dxa"/>
            <w:hideMark/>
          </w:tcPr>
          <w:p w14:paraId="383895E5" w14:textId="77777777" w:rsidR="0061073F" w:rsidRPr="00D24354" w:rsidRDefault="0061073F" w:rsidP="00470FFF">
            <w:pPr>
              <w:pStyle w:val="SubStepAlpha"/>
              <w:numPr>
                <w:ilvl w:val="0"/>
                <w:numId w:val="0"/>
              </w:numPr>
              <w:jc w:val="center"/>
              <w:rPr>
                <w:rFonts w:cs="Arial"/>
                <w:lang w:val="en-CA"/>
              </w:rPr>
            </w:pPr>
            <w:r w:rsidRPr="00D24354">
              <w:rPr>
                <w:rFonts w:cs="Arial"/>
                <w:i/>
                <w:iCs/>
              </w:rPr>
              <w:t>mask</w:t>
            </w:r>
          </w:p>
        </w:tc>
        <w:tc>
          <w:tcPr>
            <w:tcW w:w="8640" w:type="dxa"/>
            <w:hideMark/>
          </w:tcPr>
          <w:p w14:paraId="6DDB38C5" w14:textId="77777777" w:rsidR="0061073F" w:rsidRPr="00D24354" w:rsidRDefault="0061073F" w:rsidP="0017115D">
            <w:pPr>
              <w:pStyle w:val="TableText"/>
              <w:numPr>
                <w:ilvl w:val="0"/>
                <w:numId w:val="16"/>
              </w:numPr>
              <w:ind w:left="241" w:hanging="225"/>
            </w:pPr>
            <w:r w:rsidRPr="00D24354">
              <w:t>The IP subnet mask used for the summary route.</w:t>
            </w:r>
          </w:p>
        </w:tc>
      </w:tr>
      <w:tr w:rsidR="0061073F" w:rsidRPr="00F07ED4" w14:paraId="17C2CD4A" w14:textId="77777777" w:rsidTr="0017115D">
        <w:trPr>
          <w:trHeight w:val="290"/>
        </w:trPr>
        <w:tc>
          <w:tcPr>
            <w:tcW w:w="1527" w:type="dxa"/>
            <w:hideMark/>
          </w:tcPr>
          <w:p w14:paraId="2B6CD955" w14:textId="77777777" w:rsidR="0061073F" w:rsidRPr="00D24354" w:rsidRDefault="0061073F" w:rsidP="00470FFF">
            <w:pPr>
              <w:pStyle w:val="SubStepAlpha"/>
              <w:numPr>
                <w:ilvl w:val="0"/>
                <w:numId w:val="0"/>
              </w:numPr>
              <w:jc w:val="center"/>
              <w:rPr>
                <w:rFonts w:cs="Arial"/>
                <w:lang w:val="en-CA"/>
              </w:rPr>
            </w:pPr>
            <w:r w:rsidRPr="00D24354">
              <w:rPr>
                <w:rFonts w:cs="Arial"/>
                <w:b/>
                <w:bCs/>
              </w:rPr>
              <w:t>advertise</w:t>
            </w:r>
          </w:p>
        </w:tc>
        <w:tc>
          <w:tcPr>
            <w:tcW w:w="8640" w:type="dxa"/>
            <w:hideMark/>
          </w:tcPr>
          <w:p w14:paraId="09DA5385" w14:textId="4FD17D71" w:rsidR="0061073F" w:rsidRPr="0017115D" w:rsidRDefault="000817DB" w:rsidP="0017115D">
            <w:pPr>
              <w:pStyle w:val="TableText"/>
              <w:numPr>
                <w:ilvl w:val="0"/>
                <w:numId w:val="16"/>
              </w:numPr>
              <w:ind w:left="241" w:hanging="225"/>
            </w:pPr>
            <w:r w:rsidRPr="0017115D">
              <w:t>Enabled by default, it sets the address range status to advertise and generate a type 3 summary LSA.</w:t>
            </w:r>
          </w:p>
        </w:tc>
      </w:tr>
      <w:tr w:rsidR="0061073F" w:rsidRPr="00F07ED4" w14:paraId="79B66391" w14:textId="77777777" w:rsidTr="0017115D">
        <w:trPr>
          <w:trHeight w:val="344"/>
        </w:trPr>
        <w:tc>
          <w:tcPr>
            <w:tcW w:w="1527" w:type="dxa"/>
            <w:hideMark/>
          </w:tcPr>
          <w:p w14:paraId="274A5DA9" w14:textId="77777777" w:rsidR="0061073F" w:rsidRPr="00D24354" w:rsidRDefault="0061073F" w:rsidP="00470FFF">
            <w:pPr>
              <w:pStyle w:val="SubStepAlpha"/>
              <w:numPr>
                <w:ilvl w:val="0"/>
                <w:numId w:val="0"/>
              </w:numPr>
              <w:jc w:val="center"/>
              <w:rPr>
                <w:rFonts w:cs="Arial"/>
                <w:lang w:val="en-CA"/>
              </w:rPr>
            </w:pPr>
            <w:r w:rsidRPr="00D24354">
              <w:rPr>
                <w:rFonts w:cs="Arial"/>
                <w:b/>
                <w:bCs/>
              </w:rPr>
              <w:t>not-advertise</w:t>
            </w:r>
          </w:p>
        </w:tc>
        <w:tc>
          <w:tcPr>
            <w:tcW w:w="8640" w:type="dxa"/>
            <w:hideMark/>
          </w:tcPr>
          <w:p w14:paraId="6AF7E4B3" w14:textId="6F25E1C2" w:rsidR="0061073F" w:rsidRPr="0017115D" w:rsidRDefault="000817DB" w:rsidP="0017115D">
            <w:pPr>
              <w:pStyle w:val="TableText"/>
              <w:numPr>
                <w:ilvl w:val="0"/>
                <w:numId w:val="16"/>
              </w:numPr>
              <w:ind w:left="241" w:hanging="225"/>
            </w:pPr>
            <w:r w:rsidRPr="0017115D">
              <w:t xml:space="preserve">(Optional) Sets the address range status to </w:t>
            </w:r>
            <w:proofErr w:type="spellStart"/>
            <w:r w:rsidRPr="0017115D">
              <w:t>DoNotAdvertise</w:t>
            </w:r>
            <w:proofErr w:type="spellEnd"/>
            <w:r w:rsidRPr="0017115D">
              <w:t>.</w:t>
            </w:r>
          </w:p>
          <w:p w14:paraId="430D8BBB" w14:textId="77777777" w:rsidR="0061073F" w:rsidRPr="0017115D" w:rsidRDefault="0061073F" w:rsidP="0017115D">
            <w:pPr>
              <w:pStyle w:val="TableText"/>
              <w:numPr>
                <w:ilvl w:val="0"/>
                <w:numId w:val="16"/>
              </w:numPr>
              <w:ind w:left="241" w:hanging="225"/>
            </w:pPr>
            <w:r w:rsidRPr="0017115D">
              <w:t>Can be used for route filtering as the type 3 summary LSA is suppressed, and the component networks remain hidden from other networks.</w:t>
            </w:r>
          </w:p>
        </w:tc>
      </w:tr>
      <w:tr w:rsidR="0061073F" w:rsidRPr="00F07ED4" w14:paraId="2EDC03BF" w14:textId="77777777" w:rsidTr="0017115D">
        <w:trPr>
          <w:trHeight w:val="87"/>
        </w:trPr>
        <w:tc>
          <w:tcPr>
            <w:tcW w:w="1527" w:type="dxa"/>
            <w:hideMark/>
          </w:tcPr>
          <w:p w14:paraId="65169B53" w14:textId="77777777" w:rsidR="0061073F" w:rsidRPr="00D24354" w:rsidRDefault="0061073F" w:rsidP="00470FFF">
            <w:pPr>
              <w:pStyle w:val="SubStepAlpha"/>
              <w:numPr>
                <w:ilvl w:val="0"/>
                <w:numId w:val="0"/>
              </w:numPr>
              <w:jc w:val="center"/>
              <w:rPr>
                <w:rFonts w:cs="Arial"/>
                <w:lang w:val="en-CA"/>
              </w:rPr>
            </w:pPr>
            <w:r w:rsidRPr="00D24354">
              <w:rPr>
                <w:rFonts w:cs="Arial"/>
                <w:b/>
                <w:bCs/>
              </w:rPr>
              <w:t xml:space="preserve">cost </w:t>
            </w:r>
            <w:proofErr w:type="spellStart"/>
            <w:r w:rsidRPr="00D24354">
              <w:rPr>
                <w:rFonts w:cs="Arial"/>
                <w:i/>
                <w:iCs/>
              </w:rPr>
              <w:t>cost</w:t>
            </w:r>
            <w:proofErr w:type="spellEnd"/>
          </w:p>
        </w:tc>
        <w:tc>
          <w:tcPr>
            <w:tcW w:w="8640" w:type="dxa"/>
            <w:hideMark/>
          </w:tcPr>
          <w:p w14:paraId="2F519D7D" w14:textId="1B52D287" w:rsidR="0061073F" w:rsidRPr="00D24354" w:rsidRDefault="0061073F" w:rsidP="0017115D">
            <w:pPr>
              <w:pStyle w:val="TableText"/>
              <w:numPr>
                <w:ilvl w:val="0"/>
                <w:numId w:val="16"/>
              </w:numPr>
              <w:ind w:left="241" w:hanging="225"/>
            </w:pPr>
            <w:r w:rsidRPr="00D24354">
              <w:t>(Optional) Metric or cost for this summary route, which is used during the OSPF SPF calculation to determine the shortest paths to the destination.</w:t>
            </w:r>
          </w:p>
          <w:p w14:paraId="6913922F" w14:textId="5363530B" w:rsidR="0061073F" w:rsidRPr="00D24354" w:rsidRDefault="0061073F" w:rsidP="0017115D">
            <w:pPr>
              <w:pStyle w:val="TableText"/>
              <w:numPr>
                <w:ilvl w:val="0"/>
                <w:numId w:val="16"/>
              </w:numPr>
              <w:ind w:left="241" w:hanging="225"/>
            </w:pPr>
            <w:r w:rsidRPr="00D24354">
              <w:t>The value can be 0</w:t>
            </w:r>
            <w:r w:rsidR="004633F1">
              <w:t xml:space="preserve"> </w:t>
            </w:r>
            <w:r w:rsidRPr="00D24354">
              <w:t>to 16777215.</w:t>
            </w:r>
          </w:p>
        </w:tc>
      </w:tr>
    </w:tbl>
    <w:p w14:paraId="12F2E235" w14:textId="77777777" w:rsidR="0061073F" w:rsidRPr="00D24354" w:rsidRDefault="0061073F" w:rsidP="007B5A41">
      <w:pPr>
        <w:pStyle w:val="BodyTextL25"/>
      </w:pPr>
      <w:r w:rsidRPr="00D24354">
        <w:t>In this part, you will learn how to reduce the number of routing entries without compromising access to any networks.</w:t>
      </w:r>
    </w:p>
    <w:p w14:paraId="53EC6251" w14:textId="2475AA35" w:rsidR="0061073F" w:rsidRPr="00D24354" w:rsidRDefault="0061073F" w:rsidP="007B5A41">
      <w:pPr>
        <w:pStyle w:val="Heading3"/>
      </w:pPr>
      <w:r w:rsidRPr="00D24354">
        <w:lastRenderedPageBreak/>
        <w:t xml:space="preserve">Configure </w:t>
      </w:r>
      <w:r>
        <w:t>i</w:t>
      </w:r>
      <w:r w:rsidRPr="00D24354">
        <w:t xml:space="preserve">nterarea </w:t>
      </w:r>
      <w:r>
        <w:t>r</w:t>
      </w:r>
      <w:r w:rsidRPr="00D24354">
        <w:t xml:space="preserve">oute </w:t>
      </w:r>
      <w:r>
        <w:t>s</w:t>
      </w:r>
      <w:r w:rsidRPr="00D24354">
        <w:t>ummarization on R1</w:t>
      </w:r>
      <w:r>
        <w:t>.</w:t>
      </w:r>
    </w:p>
    <w:p w14:paraId="2E84A3A1" w14:textId="77777777" w:rsidR="0061073F" w:rsidRPr="00D24354" w:rsidRDefault="0061073F" w:rsidP="007B5A41">
      <w:pPr>
        <w:pStyle w:val="BodyTextL25"/>
      </w:pPr>
      <w:r w:rsidRPr="00D24354">
        <w:t>Area 1 consists of networks 10.10.0.0/30, 10.10.1.0/24, 10.10.2.0/24, and 10.10.3.0/24. To calculate the summary address of these networks:</w:t>
      </w:r>
    </w:p>
    <w:p w14:paraId="3186280A" w14:textId="77777777" w:rsidR="0061073F" w:rsidRPr="00D24354" w:rsidRDefault="0061073F" w:rsidP="007B5A41">
      <w:pPr>
        <w:pStyle w:val="SubStepNum"/>
      </w:pPr>
      <w:r w:rsidRPr="00D24354">
        <w:t>List the networks in binary format</w:t>
      </w:r>
      <w:r>
        <w:t>.</w:t>
      </w:r>
    </w:p>
    <w:p w14:paraId="02BAC53A" w14:textId="77777777" w:rsidR="0061073F" w:rsidRPr="00D24354" w:rsidRDefault="0061073F" w:rsidP="007B5A41">
      <w:pPr>
        <w:pStyle w:val="SubStepNum"/>
      </w:pPr>
      <w:r w:rsidRPr="00D24354">
        <w:t>Count the number of left-most matching bits to determine the mask</w:t>
      </w:r>
      <w:r>
        <w:t>.</w:t>
      </w:r>
    </w:p>
    <w:p w14:paraId="522D0162" w14:textId="77777777" w:rsidR="0061073F" w:rsidRPr="00D24354" w:rsidRDefault="0061073F" w:rsidP="007B5A41">
      <w:pPr>
        <w:pStyle w:val="SubStepNum"/>
      </w:pPr>
      <w:r w:rsidRPr="00D24354">
        <w:t>Copy the matching bits and add zero bits to determine the network address.</w:t>
      </w:r>
    </w:p>
    <w:p w14:paraId="3B0A02BB" w14:textId="77777777" w:rsidR="0061073F" w:rsidRPr="00D24354" w:rsidRDefault="0061073F" w:rsidP="0061073F">
      <w:pPr>
        <w:pStyle w:val="SubStepAlpha"/>
        <w:numPr>
          <w:ilvl w:val="0"/>
          <w:numId w:val="0"/>
        </w:numPr>
        <w:ind w:left="720" w:hanging="360"/>
        <w:rPr>
          <w:rFonts w:cs="Arial"/>
        </w:rPr>
      </w:pPr>
      <w:r w:rsidRPr="00D24354">
        <w:rPr>
          <w:rFonts w:cs="Arial"/>
        </w:rPr>
        <w:t>The four networks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930"/>
        <w:gridCol w:w="1930"/>
        <w:gridCol w:w="1931"/>
        <w:gridCol w:w="1930"/>
        <w:gridCol w:w="1931"/>
      </w:tblGrid>
      <w:tr w:rsidR="0061073F" w:rsidRPr="00F07ED4" w14:paraId="0660682B" w14:textId="77777777" w:rsidTr="007B5A41">
        <w:trPr>
          <w:cnfStyle w:val="100000000000" w:firstRow="1" w:lastRow="0" w:firstColumn="0" w:lastColumn="0" w:oddVBand="0" w:evenVBand="0" w:oddHBand="0" w:evenHBand="0" w:firstRowFirstColumn="0" w:firstRowLastColumn="0" w:lastRowFirstColumn="0" w:lastRowLastColumn="0"/>
          <w:tblHeader/>
        </w:trPr>
        <w:tc>
          <w:tcPr>
            <w:tcW w:w="1930" w:type="dxa"/>
            <w:vAlign w:val="center"/>
          </w:tcPr>
          <w:p w14:paraId="0A179116"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930" w:type="dxa"/>
            <w:vAlign w:val="center"/>
          </w:tcPr>
          <w:p w14:paraId="4525A19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931" w:type="dxa"/>
            <w:vAlign w:val="center"/>
          </w:tcPr>
          <w:p w14:paraId="4FB57C04"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930" w:type="dxa"/>
            <w:vAlign w:val="center"/>
          </w:tcPr>
          <w:p w14:paraId="006394F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931" w:type="dxa"/>
            <w:vAlign w:val="center"/>
          </w:tcPr>
          <w:p w14:paraId="0755EC8C"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6B0675DC" w14:textId="77777777" w:rsidTr="007B5A41">
        <w:tc>
          <w:tcPr>
            <w:tcW w:w="1930" w:type="dxa"/>
            <w:vAlign w:val="center"/>
          </w:tcPr>
          <w:p w14:paraId="3B88E90B"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0</w:t>
            </w:r>
            <w:r w:rsidRPr="00D24354">
              <w:rPr>
                <w:rFonts w:cs="Arial"/>
              </w:rPr>
              <w:t>.0</w:t>
            </w:r>
          </w:p>
        </w:tc>
        <w:tc>
          <w:tcPr>
            <w:tcW w:w="1930" w:type="dxa"/>
            <w:vAlign w:val="center"/>
          </w:tcPr>
          <w:p w14:paraId="0E6114C2"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3D66072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0E2E4C1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00</w:t>
            </w:r>
          </w:p>
        </w:tc>
        <w:tc>
          <w:tcPr>
            <w:tcW w:w="1931" w:type="dxa"/>
            <w:vAlign w:val="center"/>
          </w:tcPr>
          <w:p w14:paraId="212A3380"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91F823E" w14:textId="77777777" w:rsidTr="007B5A41">
        <w:tc>
          <w:tcPr>
            <w:tcW w:w="1930" w:type="dxa"/>
            <w:vAlign w:val="center"/>
          </w:tcPr>
          <w:p w14:paraId="71E47A3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w:t>
            </w:r>
            <w:r w:rsidRPr="00D24354">
              <w:rPr>
                <w:rFonts w:cs="Arial"/>
              </w:rPr>
              <w:t>.0</w:t>
            </w:r>
          </w:p>
        </w:tc>
        <w:tc>
          <w:tcPr>
            <w:tcW w:w="1930" w:type="dxa"/>
            <w:vAlign w:val="center"/>
          </w:tcPr>
          <w:p w14:paraId="6532B081"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64AA3B2C"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71ACFFEA"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01</w:t>
            </w:r>
          </w:p>
        </w:tc>
        <w:tc>
          <w:tcPr>
            <w:tcW w:w="1931" w:type="dxa"/>
            <w:vAlign w:val="center"/>
          </w:tcPr>
          <w:p w14:paraId="14E2BAA8"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60B4B28" w14:textId="77777777" w:rsidTr="007B5A41">
        <w:tc>
          <w:tcPr>
            <w:tcW w:w="1930" w:type="dxa"/>
            <w:vAlign w:val="center"/>
          </w:tcPr>
          <w:p w14:paraId="28D45BBE"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w:t>
            </w:r>
            <w:r w:rsidRPr="00D24354">
              <w:rPr>
                <w:rFonts w:cs="Arial"/>
              </w:rPr>
              <w:t>.0</w:t>
            </w:r>
          </w:p>
        </w:tc>
        <w:tc>
          <w:tcPr>
            <w:tcW w:w="1930" w:type="dxa"/>
            <w:vAlign w:val="center"/>
          </w:tcPr>
          <w:p w14:paraId="75D04BF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52FFD2B8"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3B43C478"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10</w:t>
            </w:r>
          </w:p>
        </w:tc>
        <w:tc>
          <w:tcPr>
            <w:tcW w:w="1931" w:type="dxa"/>
            <w:vAlign w:val="center"/>
          </w:tcPr>
          <w:p w14:paraId="31D5117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C607B49" w14:textId="77777777" w:rsidTr="007B5A41">
        <w:tc>
          <w:tcPr>
            <w:tcW w:w="1930" w:type="dxa"/>
            <w:vAlign w:val="center"/>
          </w:tcPr>
          <w:p w14:paraId="0A4F2A55"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3</w:t>
            </w:r>
            <w:r w:rsidRPr="00D24354">
              <w:rPr>
                <w:rFonts w:cs="Arial"/>
              </w:rPr>
              <w:t>.0</w:t>
            </w:r>
          </w:p>
        </w:tc>
        <w:tc>
          <w:tcPr>
            <w:tcW w:w="1930" w:type="dxa"/>
            <w:vAlign w:val="center"/>
          </w:tcPr>
          <w:p w14:paraId="1A17A87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1" w:type="dxa"/>
            <w:vAlign w:val="center"/>
          </w:tcPr>
          <w:p w14:paraId="18A6AFC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930" w:type="dxa"/>
            <w:vAlign w:val="center"/>
          </w:tcPr>
          <w:p w14:paraId="4DB32BC1" w14:textId="77777777" w:rsidR="0061073F" w:rsidRPr="00D24354" w:rsidRDefault="0061073F" w:rsidP="00470FFF">
            <w:pPr>
              <w:pStyle w:val="SubStepAlpha"/>
              <w:numPr>
                <w:ilvl w:val="0"/>
                <w:numId w:val="0"/>
              </w:numPr>
              <w:jc w:val="center"/>
              <w:rPr>
                <w:rFonts w:cs="Arial"/>
              </w:rPr>
            </w:pPr>
            <w:r w:rsidRPr="00D24354">
              <w:rPr>
                <w:rFonts w:cs="Arial"/>
              </w:rPr>
              <w:t>0000 00</w:t>
            </w:r>
            <w:r w:rsidRPr="00D24354">
              <w:rPr>
                <w:rFonts w:cs="Arial"/>
                <w:b/>
              </w:rPr>
              <w:t>11</w:t>
            </w:r>
          </w:p>
        </w:tc>
        <w:tc>
          <w:tcPr>
            <w:tcW w:w="1931" w:type="dxa"/>
            <w:vAlign w:val="center"/>
          </w:tcPr>
          <w:p w14:paraId="6DA2749C"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2FA42E9E" w14:textId="3BD441AF" w:rsidR="0061073F" w:rsidRPr="00D24354" w:rsidRDefault="0061073F" w:rsidP="007B5A41">
      <w:pPr>
        <w:pStyle w:val="BodyTextL25"/>
      </w:pPr>
      <w:r w:rsidRPr="00D24354">
        <w:t xml:space="preserve">There are 22 left-most bits that match. Octet 1 and 2 </w:t>
      </w:r>
      <w:proofErr w:type="gramStart"/>
      <w:r w:rsidRPr="00D24354">
        <w:t>match</w:t>
      </w:r>
      <w:proofErr w:type="gramEnd"/>
      <w:r w:rsidRPr="00D24354">
        <w:t xml:space="preserve"> for a sum of 16 bits. There are 6 left-most bits that match in the 3</w:t>
      </w:r>
      <w:r w:rsidRPr="00D24354">
        <w:rPr>
          <w:vertAlign w:val="superscript"/>
        </w:rPr>
        <w:t>rd</w:t>
      </w:r>
      <w:r w:rsidRPr="00D24354">
        <w:t xml:space="preserve"> octet which results in a total of 22 bits that match.</w:t>
      </w:r>
    </w:p>
    <w:p w14:paraId="489D2410" w14:textId="77777777" w:rsidR="0061073F" w:rsidRPr="00D24354" w:rsidRDefault="0061073F" w:rsidP="007B5A41">
      <w:pPr>
        <w:pStyle w:val="BodyTextL25"/>
      </w:pPr>
      <w:r w:rsidRPr="00D24354">
        <w:t>A /22 subnet converts to 255.255.252.0.</w:t>
      </w:r>
    </w:p>
    <w:p w14:paraId="4F7D4A49" w14:textId="17DA8BBB" w:rsidR="0061073F" w:rsidRDefault="0061073F" w:rsidP="0017115D">
      <w:pPr>
        <w:pStyle w:val="BodyTextL25"/>
        <w:spacing w:after="0"/>
      </w:pPr>
      <w:r w:rsidRPr="00D24354">
        <w:t>Therefore, the summary network address of networks 10.10.0.0/30, 10.10.1.0/24, 10.10.2.0/24, and 10.10.3.0/24 is 10.10.0.0 255.255.252.0.</w:t>
      </w:r>
    </w:p>
    <w:p w14:paraId="50D834AC" w14:textId="77777777" w:rsidR="001801C2" w:rsidRDefault="001801C2" w:rsidP="001801C2">
      <w:pPr>
        <w:pStyle w:val="ConfigWindow"/>
      </w:pPr>
      <w:r>
        <w:t>Open configuration window</w:t>
      </w:r>
    </w:p>
    <w:p w14:paraId="1497AF82" w14:textId="77777777" w:rsidR="0061073F" w:rsidRPr="00D24354" w:rsidRDefault="0061073F" w:rsidP="007B5A41">
      <w:pPr>
        <w:pStyle w:val="SubStepAlpha"/>
        <w:numPr>
          <w:ilvl w:val="3"/>
          <w:numId w:val="15"/>
        </w:numPr>
      </w:pPr>
      <w:r w:rsidRPr="00D24354">
        <w:t>On the Area 1 ABR router R1, enter OSFP router config mode.</w:t>
      </w:r>
    </w:p>
    <w:p w14:paraId="1A34D1AA" w14:textId="77777777" w:rsidR="0061073F" w:rsidRPr="00110ECC" w:rsidRDefault="0061073F" w:rsidP="0061073F">
      <w:pPr>
        <w:pStyle w:val="CMD"/>
        <w:rPr>
          <w:rFonts w:cs="Courier New"/>
          <w:sz w:val="18"/>
        </w:rPr>
      </w:pPr>
      <w:r w:rsidRPr="00110ECC">
        <w:rPr>
          <w:rFonts w:cs="Courier New"/>
          <w:sz w:val="18"/>
        </w:rPr>
        <w:t xml:space="preserve">R1(config)# </w:t>
      </w:r>
      <w:r w:rsidRPr="00110ECC">
        <w:rPr>
          <w:rFonts w:cs="Courier New"/>
          <w:b/>
          <w:sz w:val="18"/>
        </w:rPr>
        <w:t xml:space="preserve">router </w:t>
      </w:r>
      <w:proofErr w:type="spellStart"/>
      <w:r w:rsidRPr="00110ECC">
        <w:rPr>
          <w:rFonts w:cs="Courier New"/>
          <w:b/>
          <w:sz w:val="18"/>
        </w:rPr>
        <w:t>ospf</w:t>
      </w:r>
      <w:proofErr w:type="spellEnd"/>
      <w:r w:rsidRPr="00110ECC">
        <w:rPr>
          <w:rFonts w:cs="Courier New"/>
          <w:b/>
          <w:sz w:val="18"/>
        </w:rPr>
        <w:t xml:space="preserve"> 123</w:t>
      </w:r>
    </w:p>
    <w:p w14:paraId="66645F74" w14:textId="77777777" w:rsidR="0061073F" w:rsidRPr="00D24354" w:rsidRDefault="0061073F" w:rsidP="007B5A41">
      <w:pPr>
        <w:pStyle w:val="SubStepAlpha"/>
      </w:pPr>
      <w:r w:rsidRPr="00D24354">
        <w:t xml:space="preserve">Summarize the D1 LANs using the </w:t>
      </w:r>
      <w:r w:rsidRPr="00D24354">
        <w:rPr>
          <w:b/>
        </w:rPr>
        <w:t>area 1 range 10.10.0.0 255.255.252.0</w:t>
      </w:r>
      <w:r w:rsidRPr="00D24354">
        <w:t xml:space="preserve"> router configuration command.</w:t>
      </w:r>
    </w:p>
    <w:p w14:paraId="33AECFFD" w14:textId="77777777" w:rsidR="0061073F" w:rsidRPr="007B5A41" w:rsidRDefault="0061073F" w:rsidP="007B5A41">
      <w:pPr>
        <w:pStyle w:val="CMD"/>
      </w:pPr>
      <w:r w:rsidRPr="007B5A41">
        <w:t>R1(config-</w:t>
      </w:r>
      <w:proofErr w:type="gramStart"/>
      <w:r w:rsidRPr="007B5A41">
        <w:t>router)#</w:t>
      </w:r>
      <w:proofErr w:type="gramEnd"/>
      <w:r w:rsidRPr="007B5A41">
        <w:t xml:space="preserve"> </w:t>
      </w:r>
      <w:r w:rsidRPr="007B5A41">
        <w:rPr>
          <w:b/>
          <w:bCs/>
        </w:rPr>
        <w:t>area 1 range 10.10.0.0 255.255.252.0</w:t>
      </w:r>
    </w:p>
    <w:p w14:paraId="546DF77F" w14:textId="0CED19C0" w:rsidR="0061073F" w:rsidRDefault="0061073F" w:rsidP="007B5A41">
      <w:pPr>
        <w:pStyle w:val="CMD"/>
        <w:rPr>
          <w:b/>
          <w:bCs/>
        </w:rPr>
      </w:pPr>
      <w:r w:rsidRPr="007B5A41">
        <w:t>R1(config-</w:t>
      </w:r>
      <w:proofErr w:type="gramStart"/>
      <w:r w:rsidRPr="007B5A41">
        <w:t>router)#</w:t>
      </w:r>
      <w:proofErr w:type="gramEnd"/>
      <w:r w:rsidRPr="007B5A41">
        <w:t xml:space="preserve"> </w:t>
      </w:r>
      <w:r w:rsidRPr="007B5A41">
        <w:rPr>
          <w:b/>
          <w:bCs/>
        </w:rPr>
        <w:t>end</w:t>
      </w:r>
    </w:p>
    <w:p w14:paraId="7A91AF0A" w14:textId="7CE27CCC" w:rsidR="001801C2" w:rsidRDefault="001801C2" w:rsidP="001801C2">
      <w:pPr>
        <w:pStyle w:val="ConfigWindow"/>
      </w:pPr>
      <w:r>
        <w:t>Close configuration window</w:t>
      </w:r>
    </w:p>
    <w:p w14:paraId="66542F60" w14:textId="0A7E842D" w:rsidR="0061073F" w:rsidRPr="00D24354" w:rsidRDefault="0061073F" w:rsidP="0017115D">
      <w:pPr>
        <w:pStyle w:val="Heading3"/>
        <w:spacing w:before="120"/>
      </w:pPr>
      <w:r w:rsidRPr="00D24354">
        <w:t xml:space="preserve">Verify the </w:t>
      </w:r>
      <w:r>
        <w:t>i</w:t>
      </w:r>
      <w:r w:rsidRPr="00D24354">
        <w:t xml:space="preserve">nterarea </w:t>
      </w:r>
      <w:r>
        <w:t>r</w:t>
      </w:r>
      <w:r w:rsidRPr="00D24354">
        <w:t xml:space="preserve">oute </w:t>
      </w:r>
      <w:r>
        <w:t>s</w:t>
      </w:r>
      <w:r w:rsidRPr="00D24354">
        <w:t>ummarization</w:t>
      </w:r>
      <w:r>
        <w:t>.</w:t>
      </w:r>
    </w:p>
    <w:p w14:paraId="46AA6B4A" w14:textId="5436FF7F" w:rsidR="0061073F" w:rsidRDefault="0061073F" w:rsidP="0017115D">
      <w:pPr>
        <w:pStyle w:val="SubStepAlpha"/>
        <w:spacing w:after="0"/>
      </w:pPr>
      <w:r w:rsidRPr="00D24354">
        <w:t>Verify the routing table of R1</w:t>
      </w:r>
      <w:r w:rsidR="007B5A41">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2B00239B" w14:textId="27974795" w:rsidR="00545010" w:rsidRDefault="00545010" w:rsidP="0017115D">
      <w:pPr>
        <w:pStyle w:val="ConfigWindow"/>
      </w:pPr>
      <w:r>
        <w:t>Open configuration window</w:t>
      </w:r>
    </w:p>
    <w:p w14:paraId="20287653"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4B500CCB" w14:textId="77777777" w:rsidR="0061073F" w:rsidRPr="00D24354" w:rsidRDefault="0061073F" w:rsidP="007B5A41">
      <w:pPr>
        <w:pStyle w:val="CMDOutput"/>
      </w:pPr>
      <w:r w:rsidRPr="00D24354">
        <w:t>Gateway of last resort is 172.16.0.1 to network 0.0.0.0</w:t>
      </w:r>
    </w:p>
    <w:p w14:paraId="59079BE4" w14:textId="77777777" w:rsidR="0061073F" w:rsidRPr="00D24354" w:rsidRDefault="0061073F" w:rsidP="007B5A41">
      <w:pPr>
        <w:pStyle w:val="CMDOutput"/>
      </w:pPr>
    </w:p>
    <w:p w14:paraId="13F452FF" w14:textId="77777777" w:rsidR="0061073F" w:rsidRPr="00D24354" w:rsidRDefault="0061073F" w:rsidP="007B5A41">
      <w:pPr>
        <w:pStyle w:val="CMDOutput"/>
      </w:pPr>
      <w:r w:rsidRPr="00D24354">
        <w:t>O*E</w:t>
      </w:r>
      <w:proofErr w:type="gramStart"/>
      <w:r w:rsidRPr="00D24354">
        <w:t>2  0.0.0.0</w:t>
      </w:r>
      <w:proofErr w:type="gramEnd"/>
      <w:r w:rsidRPr="00D24354">
        <w:t>/0 [110/1] via 172.16.0.1, 00:40:51, GigabitEthernet0/0/0</w:t>
      </w:r>
    </w:p>
    <w:p w14:paraId="1F20B9F6"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16 subnets, 4 masks</w:t>
      </w:r>
    </w:p>
    <w:p w14:paraId="458AC41F" w14:textId="77777777" w:rsidR="0061073F" w:rsidRPr="00D24354" w:rsidRDefault="0061073F" w:rsidP="007B5A41">
      <w:pPr>
        <w:pStyle w:val="CMDOutput"/>
      </w:pPr>
      <w:r w:rsidRPr="00D24354">
        <w:rPr>
          <w:highlight w:val="yellow"/>
        </w:rPr>
        <w:t>O        10.10.0.0/22 is a summary, 00:40:51, Null0</w:t>
      </w:r>
    </w:p>
    <w:p w14:paraId="7792A41D" w14:textId="510F8B98" w:rsidR="0061073F" w:rsidRPr="00D24354" w:rsidRDefault="0061073F" w:rsidP="007B5A41">
      <w:pPr>
        <w:pStyle w:val="CMDOutput"/>
      </w:pPr>
      <w:r w:rsidRPr="00D24354">
        <w:t>O        10.10.1.0/24 [110/</w:t>
      </w:r>
      <w:r w:rsidR="0084010C">
        <w:t>11</w:t>
      </w:r>
      <w:r w:rsidRPr="00D24354">
        <w:t>] via 10.10.0.2, 00:40:51, GigabitEthernet0/0/1</w:t>
      </w:r>
    </w:p>
    <w:p w14:paraId="4FAED7FB" w14:textId="5C6B25FA" w:rsidR="0061073F" w:rsidRPr="00D24354" w:rsidRDefault="0061073F" w:rsidP="007B5A41">
      <w:pPr>
        <w:pStyle w:val="CMDOutput"/>
      </w:pPr>
      <w:r w:rsidRPr="00D24354">
        <w:t>O        10.10.2.0/24 [110/</w:t>
      </w:r>
      <w:r w:rsidR="0084010C">
        <w:t>2</w:t>
      </w:r>
      <w:r w:rsidRPr="00D24354">
        <w:t>] via 10.10.0.2, 00:40:51, GigabitEthernet0/0/1</w:t>
      </w:r>
    </w:p>
    <w:p w14:paraId="01A0A44F" w14:textId="159CC6E8" w:rsidR="0061073F" w:rsidRPr="00D24354" w:rsidRDefault="0061073F" w:rsidP="007B5A41">
      <w:pPr>
        <w:pStyle w:val="CMDOutput"/>
      </w:pPr>
      <w:r w:rsidRPr="00D24354">
        <w:t>O        10.10.3.0/24 [110/</w:t>
      </w:r>
      <w:r w:rsidR="0084010C">
        <w:t>2</w:t>
      </w:r>
      <w:r w:rsidRPr="00D24354">
        <w:t>] via 10.10.0.2, 00:40:51, GigabitEthernet0/0/1</w:t>
      </w:r>
    </w:p>
    <w:p w14:paraId="0ACC224D" w14:textId="3A877904" w:rsidR="0061073F" w:rsidRPr="00D24354" w:rsidRDefault="0061073F" w:rsidP="007B5A41">
      <w:pPr>
        <w:pStyle w:val="CMDOutput"/>
      </w:pPr>
      <w:r w:rsidRPr="00D24354">
        <w:t>O IA     10.10.4.0/30 [110/</w:t>
      </w:r>
      <w:r w:rsidR="00D64836">
        <w:t>4</w:t>
      </w:r>
      <w:r w:rsidRPr="00D24354">
        <w:t>] via 172.16.0.1, 00:40:51, GigabitEthernet0/0/0</w:t>
      </w:r>
    </w:p>
    <w:p w14:paraId="544C8EE8" w14:textId="7A3A53E9" w:rsidR="0061073F" w:rsidRPr="00D24354" w:rsidRDefault="0061073F" w:rsidP="007B5A41">
      <w:pPr>
        <w:pStyle w:val="CMDOutput"/>
      </w:pPr>
      <w:r w:rsidRPr="00D24354">
        <w:t>O IA     10.10.5.0/24 [110/</w:t>
      </w:r>
      <w:r w:rsidR="00D64836">
        <w:t>4</w:t>
      </w:r>
      <w:r w:rsidRPr="00D24354">
        <w:t>] via 172.16.0.1, 00:40:51, GigabitEthernet0/0/0</w:t>
      </w:r>
    </w:p>
    <w:p w14:paraId="181342B2" w14:textId="2AB1FA19" w:rsidR="0061073F" w:rsidRPr="00D24354" w:rsidRDefault="0061073F" w:rsidP="007B5A41">
      <w:pPr>
        <w:pStyle w:val="CMDOutput"/>
      </w:pPr>
      <w:r w:rsidRPr="00D24354">
        <w:t>O IA     10.10.16.0/24 [110/</w:t>
      </w:r>
      <w:r w:rsidR="0084010C">
        <w:t>4</w:t>
      </w:r>
      <w:r w:rsidRPr="00D24354">
        <w:t>] via 172.16.0.1, 00:40:51, GigabitEthernet0/0/0</w:t>
      </w:r>
    </w:p>
    <w:p w14:paraId="35F271BE" w14:textId="08D44CA7" w:rsidR="0061073F" w:rsidRPr="00D24354" w:rsidRDefault="0061073F" w:rsidP="007B5A41">
      <w:pPr>
        <w:pStyle w:val="CMDOutput"/>
      </w:pPr>
      <w:r w:rsidRPr="00D24354">
        <w:t>O IA     10.10.17.0/24 [110/</w:t>
      </w:r>
      <w:r w:rsidR="0084010C">
        <w:t>4</w:t>
      </w:r>
      <w:r w:rsidRPr="00D24354">
        <w:t>] via 172.16.0.1, 00:40:51, GigabitEthernet0/0/0</w:t>
      </w:r>
    </w:p>
    <w:p w14:paraId="31026003" w14:textId="538D65A7" w:rsidR="0061073F" w:rsidRPr="00D24354" w:rsidRDefault="0061073F" w:rsidP="007B5A41">
      <w:pPr>
        <w:pStyle w:val="CMDOutput"/>
      </w:pPr>
      <w:r w:rsidRPr="00D24354">
        <w:t>O IA     10.10.18.0/24 [110/</w:t>
      </w:r>
      <w:r w:rsidR="0084010C">
        <w:t>4</w:t>
      </w:r>
      <w:r w:rsidRPr="00D24354">
        <w:t>] via 172.16.0.1, 00:40:51, GigabitEthernet0/0/0</w:t>
      </w:r>
    </w:p>
    <w:p w14:paraId="432A32B3" w14:textId="7281A057" w:rsidR="0061073F" w:rsidRPr="00D24354" w:rsidRDefault="0061073F" w:rsidP="007B5A41">
      <w:pPr>
        <w:pStyle w:val="CMDOutput"/>
      </w:pPr>
      <w:r w:rsidRPr="00D24354">
        <w:t>O IA     10.10.19.0/24 [110/</w:t>
      </w:r>
      <w:r w:rsidR="0084010C">
        <w:t>4</w:t>
      </w:r>
      <w:r w:rsidRPr="00D24354">
        <w:t>] via 172.16.0.1, 00:40:51, GigabitEthernet0/0/0</w:t>
      </w:r>
    </w:p>
    <w:p w14:paraId="44E7CE2D" w14:textId="71F1204A" w:rsidR="0061073F" w:rsidRPr="00D24354" w:rsidRDefault="0061073F" w:rsidP="007B5A41">
      <w:pPr>
        <w:pStyle w:val="CMDOutput"/>
      </w:pPr>
      <w:r w:rsidRPr="00D24354">
        <w:lastRenderedPageBreak/>
        <w:t>O IA     10.10.20.0/24 [110/</w:t>
      </w:r>
      <w:r w:rsidR="0084010C">
        <w:t>4</w:t>
      </w:r>
      <w:r w:rsidRPr="00D24354">
        <w:t>] via 172.16.0.1, 00:40:51, GigabitEthernet0/0/0</w:t>
      </w:r>
    </w:p>
    <w:p w14:paraId="0BDD6353" w14:textId="4A70AC4C" w:rsidR="0061073F" w:rsidRPr="00D24354" w:rsidRDefault="0061073F" w:rsidP="007B5A41">
      <w:pPr>
        <w:pStyle w:val="CMDOutput"/>
      </w:pPr>
      <w:r w:rsidRPr="00D24354">
        <w:t>O IA     10.10.21.0/24 [110/</w:t>
      </w:r>
      <w:r w:rsidR="0084010C">
        <w:t>4</w:t>
      </w:r>
      <w:r w:rsidRPr="00D24354">
        <w:t>] via 172.16.0.1, 00:40:51, GigabitEthernet0/0/0</w:t>
      </w:r>
    </w:p>
    <w:p w14:paraId="47382BDD" w14:textId="5F8EAB5C" w:rsidR="0061073F" w:rsidRPr="00D24354" w:rsidRDefault="0061073F" w:rsidP="007B5A41">
      <w:pPr>
        <w:pStyle w:val="CMDOutput"/>
      </w:pPr>
      <w:r w:rsidRPr="00D24354">
        <w:t>O IA     10.10.22.0/24 [110/</w:t>
      </w:r>
      <w:r w:rsidR="0084010C">
        <w:t>4</w:t>
      </w:r>
      <w:r w:rsidRPr="00D24354">
        <w:t>] via 172.16.0.1, 00:40:51, GigabitEthernet0/0/0</w:t>
      </w:r>
    </w:p>
    <w:p w14:paraId="50F7866A" w14:textId="7F50DAC2" w:rsidR="0061073F" w:rsidRPr="00D24354" w:rsidRDefault="0061073F" w:rsidP="007B5A41">
      <w:pPr>
        <w:pStyle w:val="CMDOutput"/>
      </w:pPr>
      <w:r w:rsidRPr="00D24354">
        <w:t>O IA     10.10.23.0/24 [110/</w:t>
      </w:r>
      <w:r w:rsidR="0084010C">
        <w:t>4</w:t>
      </w:r>
      <w:r w:rsidRPr="00D24354">
        <w:t>] via 172.16.0.1, 00:40:51, GigabitEthernet0/0/0</w:t>
      </w:r>
    </w:p>
    <w:p w14:paraId="42EC7523" w14:textId="77777777" w:rsidR="0061073F" w:rsidRPr="00D24354" w:rsidRDefault="0061073F" w:rsidP="007B5A41">
      <w:pPr>
        <w:pStyle w:val="CMDOutput"/>
      </w:pPr>
      <w:r w:rsidRPr="00D24354">
        <w:t xml:space="preserve">      172.16.0.0/16 is variably </w:t>
      </w:r>
      <w:proofErr w:type="spellStart"/>
      <w:r w:rsidRPr="00D24354">
        <w:t>subnetted</w:t>
      </w:r>
      <w:proofErr w:type="spellEnd"/>
      <w:r w:rsidRPr="00D24354">
        <w:t>, 3 subnets, 2 masks</w:t>
      </w:r>
    </w:p>
    <w:p w14:paraId="04569763" w14:textId="77777777" w:rsidR="0061073F" w:rsidRPr="00D24354" w:rsidRDefault="0061073F" w:rsidP="007B5A41">
      <w:pPr>
        <w:pStyle w:val="CMDOutput"/>
      </w:pPr>
      <w:r w:rsidRPr="00D24354">
        <w:t>O        172.16.1.0/30 [110/2] via 172.16.0.1, 00:40:51, GigabitEthernet0/0/0</w:t>
      </w:r>
    </w:p>
    <w:p w14:paraId="16B2F388" w14:textId="623BB115" w:rsidR="006E3CCB" w:rsidRPr="00D24354" w:rsidRDefault="006E3CCB" w:rsidP="006E3CCB">
      <w:pPr>
        <w:pStyle w:val="SubStepAlpha"/>
        <w:numPr>
          <w:ilvl w:val="0"/>
          <w:numId w:val="0"/>
        </w:numPr>
        <w:ind w:left="720"/>
        <w:rPr>
          <w:rFonts w:cs="Arial"/>
        </w:rPr>
      </w:pPr>
      <w:r w:rsidRPr="00D24354">
        <w:rPr>
          <w:rFonts w:cs="Arial"/>
        </w:rPr>
        <w:t xml:space="preserve">The routing table of the ABR </w:t>
      </w:r>
      <w:r>
        <w:rPr>
          <w:rFonts w:cs="Arial"/>
        </w:rPr>
        <w:t>using</w:t>
      </w:r>
      <w:r w:rsidRPr="00D24354">
        <w:rPr>
          <w:rFonts w:cs="Arial"/>
        </w:rPr>
        <w:t xml:space="preserve"> the summary address adds a discard route entry to the Null 0 interface to prevent routing loops</w:t>
      </w:r>
      <w:r>
        <w:rPr>
          <w:rFonts w:cs="Arial"/>
        </w:rPr>
        <w:t xml:space="preserve">. The </w:t>
      </w:r>
      <w:r w:rsidRPr="00D24354">
        <w:rPr>
          <w:rFonts w:cs="Arial"/>
        </w:rPr>
        <w:t xml:space="preserve">portions of the summarized network range </w:t>
      </w:r>
      <w:r>
        <w:rPr>
          <w:rFonts w:cs="Arial"/>
        </w:rPr>
        <w:t>will</w:t>
      </w:r>
      <w:r w:rsidRPr="00D24354">
        <w:rPr>
          <w:rFonts w:cs="Arial"/>
        </w:rPr>
        <w:t xml:space="preserve"> not have a more specific route in the routing table.</w:t>
      </w:r>
    </w:p>
    <w:p w14:paraId="333AD154" w14:textId="17FCC5B0" w:rsidR="0061073F" w:rsidRPr="00D24354" w:rsidRDefault="0061073F" w:rsidP="0017115D">
      <w:pPr>
        <w:pStyle w:val="SubStepAlpha"/>
      </w:pPr>
      <w:r w:rsidRPr="00D24354">
        <w:t>Verify the routing table of R2</w:t>
      </w:r>
      <w:r w:rsidR="00D64836">
        <w:t xml:space="preserve"> </w:t>
      </w:r>
      <w:r w:rsidRPr="00D24354">
        <w:t xml:space="preserve">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27D625F"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4F33D511" w14:textId="77777777" w:rsidR="0061073F" w:rsidRPr="00D24354" w:rsidRDefault="0061073F" w:rsidP="007B5A41">
      <w:pPr>
        <w:pStyle w:val="CMDOutput"/>
      </w:pPr>
      <w:r w:rsidRPr="00D24354">
        <w:t>Gateway of last resort is 0.0.0.0 to network 0.0.0.0</w:t>
      </w:r>
    </w:p>
    <w:p w14:paraId="1281BF13" w14:textId="77777777" w:rsidR="0061073F" w:rsidRPr="00D24354" w:rsidRDefault="0061073F" w:rsidP="007B5A41">
      <w:pPr>
        <w:pStyle w:val="CMDOutput"/>
      </w:pPr>
    </w:p>
    <w:p w14:paraId="168C03D6" w14:textId="77777777" w:rsidR="0061073F" w:rsidRPr="00D24354" w:rsidRDefault="0061073F" w:rsidP="007B5A41">
      <w:pPr>
        <w:pStyle w:val="CMDOutput"/>
      </w:pPr>
      <w:r w:rsidRPr="00D24354">
        <w:t xml:space="preserve">      10.0.0.0/8 is variably </w:t>
      </w:r>
      <w:proofErr w:type="spellStart"/>
      <w:r w:rsidRPr="00D24354">
        <w:t>subnetted</w:t>
      </w:r>
      <w:proofErr w:type="spellEnd"/>
      <w:r w:rsidRPr="00D24354">
        <w:t>, 11 subnets, 3 masks</w:t>
      </w:r>
    </w:p>
    <w:p w14:paraId="147BEA9B" w14:textId="27055FF3" w:rsidR="0061073F" w:rsidRPr="00D24354" w:rsidRDefault="0061073F" w:rsidP="007B5A41">
      <w:pPr>
        <w:pStyle w:val="CMDOutput"/>
      </w:pPr>
      <w:r w:rsidRPr="00D24354">
        <w:rPr>
          <w:highlight w:val="yellow"/>
        </w:rPr>
        <w:t>O IA     10.10.0.0/22</w:t>
      </w:r>
      <w:r w:rsidRPr="00D24354">
        <w:t xml:space="preserve"> [110/</w:t>
      </w:r>
      <w:r w:rsidR="00C81E18">
        <w:t>2</w:t>
      </w:r>
      <w:r w:rsidRPr="00D24354">
        <w:t>] via 172.16.0.2, 00:36:38, GigabitEthernet0/0/0</w:t>
      </w:r>
    </w:p>
    <w:p w14:paraId="70E4092F" w14:textId="143EC7A5" w:rsidR="0061073F" w:rsidRPr="00D24354" w:rsidRDefault="0061073F" w:rsidP="007B5A41">
      <w:pPr>
        <w:pStyle w:val="CMDOutput"/>
      </w:pPr>
      <w:r w:rsidRPr="00D24354">
        <w:t>O IA     10.10.4.0/30 [110/</w:t>
      </w:r>
      <w:r w:rsidR="00C81E18">
        <w:t>2</w:t>
      </w:r>
      <w:r w:rsidRPr="00D24354">
        <w:t>] via 172.16.1.2, 02:20:03, GigabitEthernet0/0/1</w:t>
      </w:r>
    </w:p>
    <w:p w14:paraId="774137D9" w14:textId="3D6EEEAA" w:rsidR="0061073F" w:rsidRPr="00D24354" w:rsidRDefault="0061073F" w:rsidP="007B5A41">
      <w:pPr>
        <w:pStyle w:val="CMDOutput"/>
      </w:pPr>
      <w:r w:rsidRPr="00D24354">
        <w:t>O IA     10.10.5.0/24 [110/</w:t>
      </w:r>
      <w:r w:rsidR="00C81E18">
        <w:t>12</w:t>
      </w:r>
      <w:r w:rsidRPr="00D24354">
        <w:t>] via 172.16.1.2, 01:30:21, GigabitEthernet0/0/1</w:t>
      </w:r>
    </w:p>
    <w:p w14:paraId="1C086FB4" w14:textId="63C6C09B" w:rsidR="0061073F" w:rsidRPr="00D24354" w:rsidRDefault="0061073F" w:rsidP="007B5A41">
      <w:pPr>
        <w:pStyle w:val="CMDOutput"/>
      </w:pPr>
      <w:r w:rsidRPr="00D24354">
        <w:t>O IA     10.10.16.0/24 [110/</w:t>
      </w:r>
      <w:r w:rsidR="00C81E18">
        <w:t>3</w:t>
      </w:r>
      <w:r w:rsidRPr="00D24354">
        <w:t>] via 172.16.1.2, 01:20:39, GigabitEthernet0/0/1</w:t>
      </w:r>
    </w:p>
    <w:p w14:paraId="0AB20737" w14:textId="24E42820" w:rsidR="0061073F" w:rsidRPr="00D24354" w:rsidRDefault="0061073F" w:rsidP="007B5A41">
      <w:pPr>
        <w:pStyle w:val="CMDOutput"/>
      </w:pPr>
      <w:r w:rsidRPr="00D24354">
        <w:t>O IA     10.10.17.0/24 [110/</w:t>
      </w:r>
      <w:r w:rsidR="00C81E18">
        <w:t>3</w:t>
      </w:r>
      <w:r w:rsidRPr="00D24354">
        <w:t>] via 172.16.1.2, 01:20:39, GigabitEthernet0/0/1</w:t>
      </w:r>
    </w:p>
    <w:p w14:paraId="6ACB6CA5" w14:textId="4CF67F54" w:rsidR="0061073F" w:rsidRPr="00D24354" w:rsidRDefault="0061073F" w:rsidP="007B5A41">
      <w:pPr>
        <w:pStyle w:val="CMDOutput"/>
      </w:pPr>
      <w:r w:rsidRPr="00D24354">
        <w:t>O IA     10.10.18.0/24 [110/</w:t>
      </w:r>
      <w:r w:rsidR="00C81E18">
        <w:t>3</w:t>
      </w:r>
      <w:r w:rsidRPr="00D24354">
        <w:t>] via 172.16.1.2, 01:20:39, GigabitEthernet0/0/1</w:t>
      </w:r>
    </w:p>
    <w:p w14:paraId="1913E177" w14:textId="277F96E1" w:rsidR="0061073F" w:rsidRPr="00D24354" w:rsidRDefault="0061073F" w:rsidP="007B5A41">
      <w:pPr>
        <w:pStyle w:val="CMDOutput"/>
      </w:pPr>
      <w:r w:rsidRPr="00D24354">
        <w:t>O IA     10.10.19.0/24 [110/</w:t>
      </w:r>
      <w:r w:rsidR="00C81E18">
        <w:t>3</w:t>
      </w:r>
      <w:r w:rsidRPr="00D24354">
        <w:t>] via 172.16.1.2, 01:20:39, GigabitEthernet0/0/1</w:t>
      </w:r>
    </w:p>
    <w:p w14:paraId="2ABD5EE2" w14:textId="64CBF5A6" w:rsidR="0061073F" w:rsidRPr="00D24354" w:rsidRDefault="0061073F" w:rsidP="007B5A41">
      <w:pPr>
        <w:pStyle w:val="CMDOutput"/>
      </w:pPr>
      <w:r w:rsidRPr="00D24354">
        <w:t>O IA     10.10.20.0/24 [110/</w:t>
      </w:r>
      <w:r w:rsidR="00C81E18">
        <w:t>3</w:t>
      </w:r>
      <w:r w:rsidRPr="00D24354">
        <w:t>] via 172.16.1.2, 01:20:39, GigabitEthernet0/0/1</w:t>
      </w:r>
    </w:p>
    <w:p w14:paraId="3DEDD6F9" w14:textId="7F9BDF2E" w:rsidR="0061073F" w:rsidRPr="00D24354" w:rsidRDefault="0061073F" w:rsidP="007B5A41">
      <w:pPr>
        <w:pStyle w:val="CMDOutput"/>
      </w:pPr>
      <w:r w:rsidRPr="00D24354">
        <w:t>O IA     10.10.21.0/24 [110/</w:t>
      </w:r>
      <w:r w:rsidR="00C81E18">
        <w:t>3</w:t>
      </w:r>
      <w:r w:rsidRPr="00D24354">
        <w:t>] via 172.16.1.2, 01:20:39, GigabitEthernet0/0/1</w:t>
      </w:r>
    </w:p>
    <w:p w14:paraId="685CE43F" w14:textId="19CDEDE9" w:rsidR="0061073F" w:rsidRPr="00D24354" w:rsidRDefault="0061073F" w:rsidP="007B5A41">
      <w:pPr>
        <w:pStyle w:val="CMDOutput"/>
      </w:pPr>
      <w:r w:rsidRPr="00D24354">
        <w:t>O IA     10.10.22.0/24 [110/</w:t>
      </w:r>
      <w:r w:rsidR="00C81E18">
        <w:t>3</w:t>
      </w:r>
      <w:r w:rsidRPr="00D24354">
        <w:t>] via 172.16.1.2, 01:20:39, GigabitEthernet0/0/1</w:t>
      </w:r>
    </w:p>
    <w:p w14:paraId="4EAD4444" w14:textId="0C2CC369" w:rsidR="0061073F" w:rsidRPr="00D24354" w:rsidRDefault="0061073F" w:rsidP="007B5A41">
      <w:pPr>
        <w:pStyle w:val="CMDOutput"/>
      </w:pPr>
      <w:r w:rsidRPr="00D24354">
        <w:t>O IA     10.10.23.0/24 [110/</w:t>
      </w:r>
      <w:r w:rsidR="00C81E18">
        <w:t>3</w:t>
      </w:r>
      <w:r w:rsidRPr="00D24354">
        <w:t>] via 172.16.1.2, 01:20:39, GigabitEthernet0/0/1</w:t>
      </w:r>
    </w:p>
    <w:p w14:paraId="200CB66B" w14:textId="29F7D418" w:rsidR="0061073F" w:rsidRDefault="0061073F" w:rsidP="0017115D">
      <w:pPr>
        <w:pStyle w:val="SubStepAlpha"/>
        <w:numPr>
          <w:ilvl w:val="0"/>
          <w:numId w:val="0"/>
        </w:numPr>
        <w:spacing w:after="0"/>
        <w:ind w:left="720"/>
        <w:rPr>
          <w:rFonts w:cs="Arial"/>
        </w:rPr>
      </w:pPr>
      <w:r w:rsidRPr="00D24354">
        <w:rPr>
          <w:rFonts w:cs="Arial"/>
        </w:rPr>
        <w:t xml:space="preserve">Notice how the </w:t>
      </w:r>
      <w:r w:rsidR="007B5A41" w:rsidRPr="00D24354">
        <w:rPr>
          <w:rFonts w:cs="Arial"/>
        </w:rPr>
        <w:t>previous</w:t>
      </w:r>
      <w:r w:rsidRPr="00D24354">
        <w:rPr>
          <w:rFonts w:cs="Arial"/>
        </w:rPr>
        <w:t xml:space="preserve"> four route entries for network 10.10.0.0 to 10.0.3.0 have now been summarized onto one route.</w:t>
      </w:r>
    </w:p>
    <w:p w14:paraId="740ACCB1" w14:textId="77777777" w:rsidR="00545010" w:rsidRDefault="00545010" w:rsidP="00545010">
      <w:pPr>
        <w:pStyle w:val="ConfigWindow"/>
      </w:pPr>
      <w:r>
        <w:t>Close configuration window</w:t>
      </w:r>
    </w:p>
    <w:p w14:paraId="22BEEF54" w14:textId="77777777" w:rsidR="0061073F" w:rsidRPr="00D24354" w:rsidRDefault="0061073F" w:rsidP="007B5A41">
      <w:pPr>
        <w:pStyle w:val="Heading3"/>
      </w:pPr>
      <w:r w:rsidRPr="00D24354">
        <w:t xml:space="preserve">Configure </w:t>
      </w:r>
      <w:r>
        <w:t>i</w:t>
      </w:r>
      <w:r w:rsidRPr="00D24354">
        <w:t xml:space="preserve">nterarea </w:t>
      </w:r>
      <w:r>
        <w:t>r</w:t>
      </w:r>
      <w:r w:rsidRPr="00D24354">
        <w:t xml:space="preserve">oute </w:t>
      </w:r>
      <w:r>
        <w:t>s</w:t>
      </w:r>
      <w:r w:rsidRPr="00D24354">
        <w:t>ummarization on R3</w:t>
      </w:r>
      <w:r>
        <w:t>.</w:t>
      </w:r>
    </w:p>
    <w:p w14:paraId="11F035CC" w14:textId="606098EB" w:rsidR="0061073F" w:rsidRDefault="0061073F" w:rsidP="0017115D">
      <w:pPr>
        <w:pStyle w:val="BodyTextL25"/>
        <w:spacing w:after="0"/>
      </w:pPr>
      <w:r w:rsidRPr="00D24354">
        <w:t>Area 2 consists of networks 10.10.4.0/30 and 10.10.5.0/24. It also consists of LANs 10.10.16.0/24 through to 10.10.23.0/24. These networks are not contiguous and cannot easily be summarized. For this reason, two summary commands will be configured on R3.</w:t>
      </w:r>
    </w:p>
    <w:p w14:paraId="03C9DB27" w14:textId="688FD76D" w:rsidR="00545010" w:rsidRDefault="00545010" w:rsidP="00545010">
      <w:pPr>
        <w:pStyle w:val="ConfigWindow"/>
      </w:pPr>
      <w:r>
        <w:t>Open configuration window</w:t>
      </w:r>
    </w:p>
    <w:p w14:paraId="474C8323" w14:textId="77777777" w:rsidR="0061073F" w:rsidRPr="00D24354" w:rsidRDefault="0061073F" w:rsidP="007B5A41">
      <w:pPr>
        <w:pStyle w:val="SubStepAlpha"/>
      </w:pPr>
      <w:r w:rsidRPr="00D24354">
        <w:t>On R3 enter OSFP router config mode.</w:t>
      </w:r>
    </w:p>
    <w:p w14:paraId="5D4FC01D"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1CCDD630" w14:textId="77777777" w:rsidR="0061073F" w:rsidRPr="00D24354" w:rsidRDefault="0061073F" w:rsidP="007B5A41">
      <w:pPr>
        <w:pStyle w:val="SubStepAlpha"/>
      </w:pPr>
      <w:r w:rsidRPr="00D24354">
        <w:t>The first summary advertisement will be for the 10.10.4.0/30 and 10.10.5.0/24 networks. To summarize they are listed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94"/>
        <w:gridCol w:w="1894"/>
        <w:gridCol w:w="1895"/>
        <w:gridCol w:w="1894"/>
        <w:gridCol w:w="1895"/>
      </w:tblGrid>
      <w:tr w:rsidR="0061073F" w:rsidRPr="00F07ED4" w14:paraId="569CE214"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94" w:type="dxa"/>
            <w:vAlign w:val="center"/>
          </w:tcPr>
          <w:p w14:paraId="1F9EB02E"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94" w:type="dxa"/>
            <w:vAlign w:val="center"/>
          </w:tcPr>
          <w:p w14:paraId="25D985C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95" w:type="dxa"/>
            <w:vAlign w:val="center"/>
          </w:tcPr>
          <w:p w14:paraId="24EE6F40"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94" w:type="dxa"/>
            <w:vAlign w:val="center"/>
          </w:tcPr>
          <w:p w14:paraId="6A2EAE0F"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95" w:type="dxa"/>
            <w:vAlign w:val="center"/>
          </w:tcPr>
          <w:p w14:paraId="1BD85E0D"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25397633" w14:textId="77777777" w:rsidTr="00B517F6">
        <w:tc>
          <w:tcPr>
            <w:tcW w:w="1894" w:type="dxa"/>
            <w:vAlign w:val="center"/>
          </w:tcPr>
          <w:p w14:paraId="5B99EC6F"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4</w:t>
            </w:r>
            <w:r w:rsidRPr="00D24354">
              <w:rPr>
                <w:rFonts w:cs="Arial"/>
              </w:rPr>
              <w:t>.0</w:t>
            </w:r>
          </w:p>
        </w:tc>
        <w:tc>
          <w:tcPr>
            <w:tcW w:w="1894" w:type="dxa"/>
            <w:vAlign w:val="center"/>
          </w:tcPr>
          <w:p w14:paraId="3B104FFE"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7BD98BC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3D5311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0</w:t>
            </w:r>
          </w:p>
        </w:tc>
        <w:tc>
          <w:tcPr>
            <w:tcW w:w="1895" w:type="dxa"/>
            <w:vAlign w:val="center"/>
          </w:tcPr>
          <w:p w14:paraId="04C8C4F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57626F03" w14:textId="77777777" w:rsidTr="00B517F6">
        <w:tc>
          <w:tcPr>
            <w:tcW w:w="1894" w:type="dxa"/>
            <w:vAlign w:val="center"/>
          </w:tcPr>
          <w:p w14:paraId="2878520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5</w:t>
            </w:r>
            <w:r w:rsidRPr="00D24354">
              <w:rPr>
                <w:rFonts w:cs="Arial"/>
              </w:rPr>
              <w:t>.0</w:t>
            </w:r>
          </w:p>
        </w:tc>
        <w:tc>
          <w:tcPr>
            <w:tcW w:w="1894" w:type="dxa"/>
            <w:vAlign w:val="center"/>
          </w:tcPr>
          <w:p w14:paraId="2AEFA5AB"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5" w:type="dxa"/>
            <w:vAlign w:val="center"/>
          </w:tcPr>
          <w:p w14:paraId="46B363C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94" w:type="dxa"/>
            <w:vAlign w:val="center"/>
          </w:tcPr>
          <w:p w14:paraId="6B073D74" w14:textId="77777777" w:rsidR="0061073F" w:rsidRPr="00D24354" w:rsidRDefault="0061073F" w:rsidP="00470FFF">
            <w:pPr>
              <w:pStyle w:val="SubStepAlpha"/>
              <w:numPr>
                <w:ilvl w:val="0"/>
                <w:numId w:val="0"/>
              </w:numPr>
              <w:jc w:val="center"/>
              <w:rPr>
                <w:rFonts w:cs="Arial"/>
              </w:rPr>
            </w:pPr>
            <w:r w:rsidRPr="00D24354">
              <w:rPr>
                <w:rFonts w:cs="Arial"/>
              </w:rPr>
              <w:t>0000 010</w:t>
            </w:r>
            <w:r w:rsidRPr="00D24354">
              <w:rPr>
                <w:rFonts w:cs="Arial"/>
                <w:b/>
              </w:rPr>
              <w:t>1</w:t>
            </w:r>
          </w:p>
        </w:tc>
        <w:tc>
          <w:tcPr>
            <w:tcW w:w="1895" w:type="dxa"/>
            <w:vAlign w:val="center"/>
          </w:tcPr>
          <w:p w14:paraId="0FCD7086"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0523F5A0" w14:textId="77777777" w:rsidR="0061073F" w:rsidRPr="00D24354" w:rsidRDefault="0061073F" w:rsidP="0061073F">
      <w:pPr>
        <w:pStyle w:val="SubStepAlpha"/>
        <w:numPr>
          <w:ilvl w:val="0"/>
          <w:numId w:val="0"/>
        </w:numPr>
        <w:ind w:left="720"/>
        <w:rPr>
          <w:rFonts w:cs="Arial"/>
        </w:rPr>
      </w:pPr>
      <w:r w:rsidRPr="00D24354">
        <w:rPr>
          <w:rFonts w:cs="Arial"/>
        </w:rPr>
        <w:t xml:space="preserve">There are 23 left-most bits that match. Octet 1 and 2 </w:t>
      </w:r>
      <w:proofErr w:type="gramStart"/>
      <w:r w:rsidRPr="00D24354">
        <w:rPr>
          <w:rFonts w:cs="Arial"/>
        </w:rPr>
        <w:t>match</w:t>
      </w:r>
      <w:proofErr w:type="gramEnd"/>
      <w:r w:rsidRPr="00D24354">
        <w:rPr>
          <w:rFonts w:cs="Arial"/>
        </w:rPr>
        <w:t xml:space="preserve"> for a sum of 16 bits. There are 7 left-most bits that match in the 3</w:t>
      </w:r>
      <w:r w:rsidRPr="00D24354">
        <w:rPr>
          <w:rFonts w:cs="Arial"/>
          <w:vertAlign w:val="superscript"/>
        </w:rPr>
        <w:t>rd</w:t>
      </w:r>
      <w:r w:rsidRPr="00D24354">
        <w:rPr>
          <w:rFonts w:cs="Arial"/>
        </w:rPr>
        <w:t xml:space="preserve"> octet which results in a total of 23 bits that match.</w:t>
      </w:r>
    </w:p>
    <w:p w14:paraId="4F929BB8" w14:textId="77777777" w:rsidR="0061073F" w:rsidRPr="00D24354" w:rsidRDefault="0061073F" w:rsidP="0061073F">
      <w:pPr>
        <w:pStyle w:val="SubStepAlpha"/>
        <w:numPr>
          <w:ilvl w:val="0"/>
          <w:numId w:val="0"/>
        </w:numPr>
        <w:ind w:left="720"/>
        <w:rPr>
          <w:rFonts w:cs="Arial"/>
        </w:rPr>
      </w:pPr>
      <w:r w:rsidRPr="00D24354">
        <w:rPr>
          <w:rFonts w:cs="Arial"/>
        </w:rPr>
        <w:t>A /23 subnet converts to 255.255.254.0. Therefore, the summary network address of networks 10.10.4.0/30 and 10.10.5.0/24 is 10.10.4.0 255.255.254.0.</w:t>
      </w:r>
    </w:p>
    <w:p w14:paraId="547D1957" w14:textId="77777777" w:rsidR="0061073F" w:rsidRPr="00D24354" w:rsidRDefault="0061073F" w:rsidP="0061073F">
      <w:pPr>
        <w:pStyle w:val="SubStepAlpha"/>
        <w:numPr>
          <w:ilvl w:val="0"/>
          <w:numId w:val="0"/>
        </w:numPr>
        <w:ind w:left="720"/>
        <w:rPr>
          <w:rFonts w:cs="Arial"/>
        </w:rPr>
      </w:pPr>
      <w:r w:rsidRPr="00D24354">
        <w:rPr>
          <w:rFonts w:cs="Arial"/>
        </w:rPr>
        <w:lastRenderedPageBreak/>
        <w:t xml:space="preserve">Summarize the D2 LANs and using the </w:t>
      </w:r>
      <w:r w:rsidRPr="00D24354">
        <w:rPr>
          <w:rFonts w:cs="Arial"/>
          <w:b/>
        </w:rPr>
        <w:t xml:space="preserve">area 2 range 10.10.4.0 255.255.254.0 </w:t>
      </w:r>
      <w:r w:rsidRPr="00D24354">
        <w:rPr>
          <w:rFonts w:cs="Arial"/>
        </w:rPr>
        <w:t>router configuration command.</w:t>
      </w:r>
    </w:p>
    <w:p w14:paraId="5E420182"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10.10.4.0 255.255.254.0</w:t>
      </w:r>
    </w:p>
    <w:p w14:paraId="64980E5C" w14:textId="77777777" w:rsidR="0061073F" w:rsidRPr="00D24354" w:rsidRDefault="0061073F" w:rsidP="00B517F6">
      <w:pPr>
        <w:pStyle w:val="SubStepAlpha"/>
      </w:pPr>
      <w:r w:rsidRPr="00D24354">
        <w:t>The second summary advertisement will be for the 10.10.16.0/24 through to 10.10.23.0/24 networks. Although all eight networks could be listed in binary format, it is possible to discover the summary addresses by only listing the first network and last network in binary format.</w:t>
      </w:r>
    </w:p>
    <w:tbl>
      <w:tblPr>
        <w:tblStyle w:val="LabTableStyle"/>
        <w:tblW w:w="0" w:type="auto"/>
        <w:tblLook w:val="04A0" w:firstRow="1" w:lastRow="0" w:firstColumn="1" w:lastColumn="0" w:noHBand="0" w:noVBand="1"/>
        <w:tblDescription w:val="This table displays the networks and the associated octets."/>
      </w:tblPr>
      <w:tblGrid>
        <w:gridCol w:w="1875"/>
        <w:gridCol w:w="1875"/>
        <w:gridCol w:w="1875"/>
        <w:gridCol w:w="1875"/>
        <w:gridCol w:w="1876"/>
      </w:tblGrid>
      <w:tr w:rsidR="0061073F" w:rsidRPr="00F07ED4" w14:paraId="3721F9DE" w14:textId="77777777" w:rsidTr="0017115D">
        <w:trPr>
          <w:cnfStyle w:val="100000000000" w:firstRow="1" w:lastRow="0" w:firstColumn="0" w:lastColumn="0" w:oddVBand="0" w:evenVBand="0" w:oddHBand="0" w:evenHBand="0" w:firstRowFirstColumn="0" w:firstRowLastColumn="0" w:lastRowFirstColumn="0" w:lastRowLastColumn="0"/>
          <w:tblHeader/>
        </w:trPr>
        <w:tc>
          <w:tcPr>
            <w:tcW w:w="1875" w:type="dxa"/>
            <w:vAlign w:val="center"/>
          </w:tcPr>
          <w:p w14:paraId="386BCD6B" w14:textId="77777777" w:rsidR="0061073F" w:rsidRPr="00D24354" w:rsidRDefault="0061073F" w:rsidP="00470FFF">
            <w:pPr>
              <w:pStyle w:val="SubStepAlpha"/>
              <w:numPr>
                <w:ilvl w:val="0"/>
                <w:numId w:val="0"/>
              </w:numPr>
              <w:rPr>
                <w:rFonts w:cs="Arial"/>
                <w:b/>
              </w:rPr>
            </w:pPr>
            <w:r w:rsidRPr="00D24354">
              <w:rPr>
                <w:rFonts w:cs="Arial"/>
                <w:b/>
              </w:rPr>
              <w:t>Network</w:t>
            </w:r>
          </w:p>
        </w:tc>
        <w:tc>
          <w:tcPr>
            <w:tcW w:w="1875" w:type="dxa"/>
            <w:vAlign w:val="center"/>
          </w:tcPr>
          <w:p w14:paraId="1AB44E3A" w14:textId="77777777" w:rsidR="0061073F" w:rsidRPr="00D24354" w:rsidRDefault="0061073F" w:rsidP="00470FFF">
            <w:pPr>
              <w:pStyle w:val="SubStepAlpha"/>
              <w:numPr>
                <w:ilvl w:val="0"/>
                <w:numId w:val="0"/>
              </w:numPr>
              <w:rPr>
                <w:rFonts w:cs="Arial"/>
                <w:b/>
              </w:rPr>
            </w:pPr>
            <w:r w:rsidRPr="00D24354">
              <w:rPr>
                <w:rFonts w:cs="Arial"/>
                <w:b/>
              </w:rPr>
              <w:t>1st Octet</w:t>
            </w:r>
          </w:p>
        </w:tc>
        <w:tc>
          <w:tcPr>
            <w:tcW w:w="1875" w:type="dxa"/>
            <w:vAlign w:val="center"/>
          </w:tcPr>
          <w:p w14:paraId="1229BE12" w14:textId="77777777" w:rsidR="0061073F" w:rsidRPr="00D24354" w:rsidRDefault="0061073F" w:rsidP="00470FFF">
            <w:pPr>
              <w:pStyle w:val="SubStepAlpha"/>
              <w:numPr>
                <w:ilvl w:val="0"/>
                <w:numId w:val="0"/>
              </w:numPr>
              <w:rPr>
                <w:rFonts w:cs="Arial"/>
                <w:b/>
              </w:rPr>
            </w:pPr>
            <w:r w:rsidRPr="00D24354">
              <w:rPr>
                <w:rFonts w:cs="Arial"/>
                <w:b/>
              </w:rPr>
              <w:t>2nd Octet</w:t>
            </w:r>
          </w:p>
        </w:tc>
        <w:tc>
          <w:tcPr>
            <w:tcW w:w="1875" w:type="dxa"/>
            <w:vAlign w:val="center"/>
          </w:tcPr>
          <w:p w14:paraId="666D7873" w14:textId="77777777" w:rsidR="0061073F" w:rsidRPr="00D24354" w:rsidRDefault="0061073F" w:rsidP="00470FFF">
            <w:pPr>
              <w:pStyle w:val="SubStepAlpha"/>
              <w:numPr>
                <w:ilvl w:val="0"/>
                <w:numId w:val="0"/>
              </w:numPr>
              <w:rPr>
                <w:rFonts w:cs="Arial"/>
                <w:b/>
              </w:rPr>
            </w:pPr>
            <w:r w:rsidRPr="00D24354">
              <w:rPr>
                <w:rFonts w:cs="Arial"/>
                <w:b/>
              </w:rPr>
              <w:t>3rd Octet</w:t>
            </w:r>
          </w:p>
        </w:tc>
        <w:tc>
          <w:tcPr>
            <w:tcW w:w="1876" w:type="dxa"/>
            <w:vAlign w:val="center"/>
          </w:tcPr>
          <w:p w14:paraId="10B2D1A9" w14:textId="77777777" w:rsidR="0061073F" w:rsidRPr="00D24354" w:rsidRDefault="0061073F" w:rsidP="00470FFF">
            <w:pPr>
              <w:pStyle w:val="SubStepAlpha"/>
              <w:numPr>
                <w:ilvl w:val="0"/>
                <w:numId w:val="0"/>
              </w:numPr>
              <w:rPr>
                <w:rFonts w:cs="Arial"/>
                <w:b/>
              </w:rPr>
            </w:pPr>
            <w:r w:rsidRPr="00D24354">
              <w:rPr>
                <w:rFonts w:cs="Arial"/>
                <w:b/>
              </w:rPr>
              <w:t>4th Octet</w:t>
            </w:r>
          </w:p>
        </w:tc>
      </w:tr>
      <w:tr w:rsidR="0061073F" w:rsidRPr="00F07ED4" w14:paraId="01A2F541" w14:textId="77777777" w:rsidTr="00B517F6">
        <w:tc>
          <w:tcPr>
            <w:tcW w:w="1875" w:type="dxa"/>
            <w:vAlign w:val="center"/>
          </w:tcPr>
          <w:p w14:paraId="2D7B7957"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16</w:t>
            </w:r>
            <w:r w:rsidRPr="00D24354">
              <w:rPr>
                <w:rFonts w:cs="Arial"/>
              </w:rPr>
              <w:t>.0</w:t>
            </w:r>
          </w:p>
        </w:tc>
        <w:tc>
          <w:tcPr>
            <w:tcW w:w="1875" w:type="dxa"/>
            <w:vAlign w:val="center"/>
          </w:tcPr>
          <w:p w14:paraId="74EAC137"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6D03472D"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31CE6E47"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000</w:t>
            </w:r>
          </w:p>
        </w:tc>
        <w:tc>
          <w:tcPr>
            <w:tcW w:w="1876" w:type="dxa"/>
            <w:vAlign w:val="center"/>
          </w:tcPr>
          <w:p w14:paraId="5769670B"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r w:rsidR="0061073F" w:rsidRPr="00F07ED4" w14:paraId="09981BCA" w14:textId="77777777" w:rsidTr="00B517F6">
        <w:tc>
          <w:tcPr>
            <w:tcW w:w="1875" w:type="dxa"/>
            <w:vAlign w:val="center"/>
          </w:tcPr>
          <w:p w14:paraId="63A77370" w14:textId="77777777" w:rsidR="0061073F" w:rsidRPr="00D24354" w:rsidRDefault="0061073F" w:rsidP="00470FFF">
            <w:pPr>
              <w:pStyle w:val="SubStepAlpha"/>
              <w:numPr>
                <w:ilvl w:val="0"/>
                <w:numId w:val="0"/>
              </w:numPr>
              <w:jc w:val="center"/>
              <w:rPr>
                <w:rFonts w:cs="Arial"/>
              </w:rPr>
            </w:pPr>
            <w:r w:rsidRPr="00D24354">
              <w:rPr>
                <w:rFonts w:cs="Arial"/>
              </w:rPr>
              <w:t>10.10.</w:t>
            </w:r>
            <w:r w:rsidRPr="00D24354">
              <w:rPr>
                <w:rFonts w:cs="Arial"/>
                <w:b/>
              </w:rPr>
              <w:t>23</w:t>
            </w:r>
            <w:r w:rsidRPr="00D24354">
              <w:rPr>
                <w:rFonts w:cs="Arial"/>
              </w:rPr>
              <w:t>.0</w:t>
            </w:r>
          </w:p>
        </w:tc>
        <w:tc>
          <w:tcPr>
            <w:tcW w:w="1875" w:type="dxa"/>
            <w:vAlign w:val="center"/>
          </w:tcPr>
          <w:p w14:paraId="2A046BB4"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06A4996F" w14:textId="77777777" w:rsidR="0061073F" w:rsidRPr="00D24354" w:rsidRDefault="0061073F" w:rsidP="00470FFF">
            <w:pPr>
              <w:pStyle w:val="SubStepAlpha"/>
              <w:numPr>
                <w:ilvl w:val="0"/>
                <w:numId w:val="0"/>
              </w:numPr>
              <w:jc w:val="center"/>
              <w:rPr>
                <w:rFonts w:cs="Arial"/>
              </w:rPr>
            </w:pPr>
            <w:r w:rsidRPr="00D24354">
              <w:rPr>
                <w:rFonts w:cs="Arial"/>
              </w:rPr>
              <w:t>0000 1010</w:t>
            </w:r>
          </w:p>
        </w:tc>
        <w:tc>
          <w:tcPr>
            <w:tcW w:w="1875" w:type="dxa"/>
            <w:vAlign w:val="center"/>
          </w:tcPr>
          <w:p w14:paraId="739EDDE9" w14:textId="77777777" w:rsidR="0061073F" w:rsidRPr="00D24354" w:rsidRDefault="0061073F" w:rsidP="00470FFF">
            <w:pPr>
              <w:pStyle w:val="SubStepAlpha"/>
              <w:numPr>
                <w:ilvl w:val="0"/>
                <w:numId w:val="0"/>
              </w:numPr>
              <w:jc w:val="center"/>
              <w:rPr>
                <w:rFonts w:cs="Arial"/>
              </w:rPr>
            </w:pPr>
            <w:r w:rsidRPr="00D24354">
              <w:rPr>
                <w:rFonts w:cs="Arial"/>
              </w:rPr>
              <w:t>0001 0</w:t>
            </w:r>
            <w:r w:rsidRPr="00D24354">
              <w:rPr>
                <w:rFonts w:cs="Arial"/>
                <w:b/>
              </w:rPr>
              <w:t>111</w:t>
            </w:r>
          </w:p>
        </w:tc>
        <w:tc>
          <w:tcPr>
            <w:tcW w:w="1876" w:type="dxa"/>
            <w:vAlign w:val="center"/>
          </w:tcPr>
          <w:p w14:paraId="30B42264" w14:textId="77777777" w:rsidR="0061073F" w:rsidRPr="00D24354" w:rsidRDefault="0061073F" w:rsidP="00470FFF">
            <w:pPr>
              <w:pStyle w:val="SubStepAlpha"/>
              <w:numPr>
                <w:ilvl w:val="0"/>
                <w:numId w:val="0"/>
              </w:numPr>
              <w:jc w:val="center"/>
              <w:rPr>
                <w:rFonts w:cs="Arial"/>
              </w:rPr>
            </w:pPr>
            <w:r w:rsidRPr="00D24354">
              <w:rPr>
                <w:rFonts w:cs="Arial"/>
              </w:rPr>
              <w:t>0000 0000</w:t>
            </w:r>
          </w:p>
        </w:tc>
      </w:tr>
    </w:tbl>
    <w:p w14:paraId="56269B60" w14:textId="77777777" w:rsidR="0061073F" w:rsidRPr="00D24354" w:rsidRDefault="0061073F" w:rsidP="00B517F6">
      <w:pPr>
        <w:pStyle w:val="BodyTextL50"/>
      </w:pPr>
      <w:r w:rsidRPr="00D24354">
        <w:t xml:space="preserve">There are 21 left-most bits that match. Octet 1 and 2 </w:t>
      </w:r>
      <w:proofErr w:type="gramStart"/>
      <w:r w:rsidRPr="00D24354">
        <w:t>match</w:t>
      </w:r>
      <w:proofErr w:type="gramEnd"/>
      <w:r w:rsidRPr="00D24354">
        <w:t xml:space="preserve"> for a sum of 16 bits. There are 5 left-most bits that match in the 3</w:t>
      </w:r>
      <w:r w:rsidRPr="00D24354">
        <w:rPr>
          <w:vertAlign w:val="superscript"/>
        </w:rPr>
        <w:t>rd</w:t>
      </w:r>
      <w:r w:rsidRPr="00D24354">
        <w:t xml:space="preserve"> octet which results in a total of 21 bits that match.</w:t>
      </w:r>
    </w:p>
    <w:p w14:paraId="22238D4A" w14:textId="77777777" w:rsidR="0061073F" w:rsidRPr="00D24354" w:rsidRDefault="0061073F" w:rsidP="00B517F6">
      <w:pPr>
        <w:pStyle w:val="BodyTextL50"/>
      </w:pPr>
      <w:r w:rsidRPr="00D24354">
        <w:t>A /21 subnet converts to 255.255.248.0. Therefore, the summary network address of networks 10.10.16.0/24 through to 10.10.23.0/24 is 10.10.16.0 255.255.248.0.</w:t>
      </w:r>
    </w:p>
    <w:p w14:paraId="48F01A70" w14:textId="2C515CBA" w:rsidR="0061073F" w:rsidRPr="00D24354" w:rsidRDefault="0061073F" w:rsidP="00B517F6">
      <w:pPr>
        <w:pStyle w:val="BodyTextL50"/>
      </w:pPr>
      <w:r w:rsidRPr="00D24354">
        <w:t xml:space="preserve">A cost can also be assigned to a summary route by using the </w:t>
      </w:r>
      <w:r w:rsidRPr="00D24354">
        <w:rPr>
          <w:b/>
        </w:rPr>
        <w:t xml:space="preserve">cost </w:t>
      </w:r>
      <w:r w:rsidRPr="00D24354">
        <w:t>keyword.</w:t>
      </w:r>
    </w:p>
    <w:p w14:paraId="3E330A43" w14:textId="77777777" w:rsidR="0061073F" w:rsidRPr="00D24354" w:rsidRDefault="0061073F" w:rsidP="00B517F6">
      <w:pPr>
        <w:pStyle w:val="BodyTextL50"/>
      </w:pPr>
      <w:r w:rsidRPr="00D24354">
        <w:t xml:space="preserve">Summarize the D2 LANs and assign them a cost of 65 using the </w:t>
      </w:r>
      <w:r w:rsidRPr="00D24354">
        <w:rPr>
          <w:b/>
        </w:rPr>
        <w:t>area 2 range 10.10.16.0 255.255.248.0 cost 65</w:t>
      </w:r>
      <w:r w:rsidRPr="00D24354">
        <w:t xml:space="preserve"> router configuration command.</w:t>
      </w:r>
    </w:p>
    <w:p w14:paraId="471D826F" w14:textId="317E6EC0" w:rsidR="0061073F" w:rsidRDefault="0061073F" w:rsidP="0061073F">
      <w:pPr>
        <w:pStyle w:val="CMD"/>
        <w:rPr>
          <w:rFonts w:cs="Courier New"/>
          <w:b/>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10.10.16.0 255.255.248.0 cost 65</w:t>
      </w:r>
    </w:p>
    <w:p w14:paraId="6CA43008" w14:textId="77777777" w:rsidR="00545010" w:rsidRDefault="00545010" w:rsidP="00545010">
      <w:pPr>
        <w:pStyle w:val="ConfigWindow"/>
      </w:pPr>
      <w:r>
        <w:t>Close configuration window</w:t>
      </w:r>
    </w:p>
    <w:p w14:paraId="6597205C" w14:textId="4CC44AB2" w:rsidR="0061073F" w:rsidRPr="00D24354" w:rsidRDefault="0061073F" w:rsidP="0017115D">
      <w:pPr>
        <w:pStyle w:val="Heading3"/>
        <w:spacing w:before="120"/>
      </w:pPr>
      <w:r w:rsidRPr="00D24354">
        <w:t xml:space="preserve">Verify the </w:t>
      </w:r>
      <w:r>
        <w:t>i</w:t>
      </w:r>
      <w:r w:rsidRPr="00D24354">
        <w:t xml:space="preserve">nterarea </w:t>
      </w:r>
      <w:r>
        <w:t>r</w:t>
      </w:r>
      <w:r w:rsidRPr="00D24354">
        <w:t xml:space="preserve">oute </w:t>
      </w:r>
      <w:r>
        <w:t>s</w:t>
      </w:r>
      <w:r w:rsidRPr="00D24354">
        <w:t>ummarization</w:t>
      </w:r>
    </w:p>
    <w:p w14:paraId="71C14BF3" w14:textId="5C7CA06F" w:rsidR="0061073F" w:rsidRDefault="0061073F" w:rsidP="0017115D">
      <w:pPr>
        <w:pStyle w:val="SubStepAlpha"/>
        <w:spacing w:after="0"/>
      </w:pPr>
      <w:r w:rsidRPr="00D24354">
        <w:t xml:space="preserve">Verify the routing table of R1using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579D6CBC" w14:textId="2251A6F3" w:rsidR="00545010" w:rsidRDefault="00545010" w:rsidP="0017115D">
      <w:pPr>
        <w:pStyle w:val="ConfigWindow"/>
      </w:pPr>
      <w:r>
        <w:t>Open configuration window</w:t>
      </w:r>
    </w:p>
    <w:p w14:paraId="4B1FCEF2" w14:textId="77777777" w:rsidR="0061073F" w:rsidRPr="00D24354" w:rsidRDefault="0061073F" w:rsidP="0061073F">
      <w:pPr>
        <w:pStyle w:val="CMD"/>
        <w:rPr>
          <w:rFonts w:cs="Courier New"/>
          <w:szCs w:val="20"/>
        </w:rPr>
      </w:pPr>
      <w:r w:rsidRPr="00D24354">
        <w:rPr>
          <w:rFonts w:cs="Courier New"/>
          <w:szCs w:val="20"/>
        </w:rPr>
        <w:t xml:space="preserve">R3#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w:t>
      </w:r>
      <w:proofErr w:type="spellStart"/>
      <w:r w:rsidRPr="00D24354">
        <w:rPr>
          <w:rFonts w:cs="Courier New"/>
          <w:b/>
          <w:szCs w:val="20"/>
        </w:rPr>
        <w:t>ospf</w:t>
      </w:r>
      <w:proofErr w:type="spellEnd"/>
      <w:r w:rsidRPr="00D24354">
        <w:rPr>
          <w:rFonts w:cs="Courier New"/>
          <w:b/>
          <w:szCs w:val="20"/>
        </w:rPr>
        <w:t xml:space="preserve"> | begin Gateway</w:t>
      </w:r>
    </w:p>
    <w:p w14:paraId="1E52FB2C" w14:textId="77777777" w:rsidR="0061073F" w:rsidRPr="00D24354" w:rsidRDefault="0061073F" w:rsidP="00B517F6">
      <w:pPr>
        <w:pStyle w:val="CMDOutput"/>
      </w:pPr>
      <w:r w:rsidRPr="00D24354">
        <w:t>Gateway of last resort is 172.16.1.1 to network 0.0.0.0</w:t>
      </w:r>
    </w:p>
    <w:p w14:paraId="707A97FB" w14:textId="77777777" w:rsidR="0061073F" w:rsidRPr="00D24354" w:rsidRDefault="0061073F" w:rsidP="00B517F6">
      <w:pPr>
        <w:pStyle w:val="CMDOutput"/>
      </w:pPr>
    </w:p>
    <w:p w14:paraId="2A255F96" w14:textId="77777777" w:rsidR="0061073F" w:rsidRPr="00D24354" w:rsidRDefault="0061073F" w:rsidP="00B517F6">
      <w:pPr>
        <w:pStyle w:val="CMDOutput"/>
      </w:pPr>
      <w:r w:rsidRPr="00D24354">
        <w:t>O*E</w:t>
      </w:r>
      <w:proofErr w:type="gramStart"/>
      <w:r w:rsidRPr="00D24354">
        <w:t>2  0.0.0.0</w:t>
      </w:r>
      <w:proofErr w:type="gramEnd"/>
      <w:r w:rsidRPr="00D24354">
        <w:t>/0 [110/1] via 172.16.1.1, 00:01:14, GigabitEthernet0/0/0</w:t>
      </w:r>
    </w:p>
    <w:p w14:paraId="76D0CA71"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14 subnets, 6 masks</w:t>
      </w:r>
    </w:p>
    <w:p w14:paraId="42F33FCC" w14:textId="485F0D48" w:rsidR="0061073F" w:rsidRPr="00D24354" w:rsidRDefault="0061073F" w:rsidP="00B517F6">
      <w:pPr>
        <w:pStyle w:val="CMDOutput"/>
      </w:pPr>
      <w:r w:rsidRPr="00D24354">
        <w:t>O IA     10.10.0.0/22 [110/</w:t>
      </w:r>
      <w:r w:rsidR="00C81E18">
        <w:t>3</w:t>
      </w:r>
      <w:r w:rsidRPr="00D24354">
        <w:t>] via 172.16.1.1, 00:01:14, GigabitEthernet0/0/0</w:t>
      </w:r>
    </w:p>
    <w:p w14:paraId="08E33A92" w14:textId="77777777" w:rsidR="0061073F" w:rsidRPr="00D24354" w:rsidRDefault="0061073F" w:rsidP="00B517F6">
      <w:pPr>
        <w:pStyle w:val="CMDOutput"/>
      </w:pPr>
      <w:r w:rsidRPr="00D24354">
        <w:rPr>
          <w:highlight w:val="yellow"/>
        </w:rPr>
        <w:t>O        10.10.4.0/23 is a summary, 00:01:14, Null0</w:t>
      </w:r>
    </w:p>
    <w:p w14:paraId="104AB521" w14:textId="018D6877" w:rsidR="0061073F" w:rsidRPr="00D24354" w:rsidRDefault="0061073F" w:rsidP="00B517F6">
      <w:pPr>
        <w:pStyle w:val="CMDOutput"/>
      </w:pPr>
      <w:r w:rsidRPr="00D24354">
        <w:t>O        10.10.5.0/24 [110/</w:t>
      </w:r>
      <w:r w:rsidR="00D64836">
        <w:t>2</w:t>
      </w:r>
      <w:r w:rsidRPr="00D24354">
        <w:t>] via 10.10.4.2, 00:01:14, GigabitEthernet0/0/1</w:t>
      </w:r>
    </w:p>
    <w:p w14:paraId="1D136E69" w14:textId="77777777" w:rsidR="0061073F" w:rsidRPr="00D24354" w:rsidRDefault="0061073F" w:rsidP="00B517F6">
      <w:pPr>
        <w:pStyle w:val="CMDOutput"/>
      </w:pPr>
      <w:r w:rsidRPr="00D24354">
        <w:rPr>
          <w:highlight w:val="yellow"/>
        </w:rPr>
        <w:t>O        10.10.16.0/21 is a summary, 00:01:14, Null0</w:t>
      </w:r>
    </w:p>
    <w:p w14:paraId="0D7F6732" w14:textId="30D11D5D" w:rsidR="0061073F" w:rsidRPr="00D24354" w:rsidRDefault="0061073F" w:rsidP="00B517F6">
      <w:pPr>
        <w:pStyle w:val="CMDOutput"/>
      </w:pPr>
      <w:r w:rsidRPr="00D24354">
        <w:t>O        10.10.16.0/24 [110/</w:t>
      </w:r>
      <w:r w:rsidR="00C81E18">
        <w:t>2</w:t>
      </w:r>
      <w:r w:rsidRPr="00D24354">
        <w:t>] via 10.10.4.2, 00:01:14, GigabitEthernet0/0/1</w:t>
      </w:r>
    </w:p>
    <w:p w14:paraId="6BA6B3B7" w14:textId="61603F1B" w:rsidR="0061073F" w:rsidRPr="00D24354" w:rsidRDefault="0061073F" w:rsidP="00B517F6">
      <w:pPr>
        <w:pStyle w:val="CMDOutput"/>
      </w:pPr>
      <w:r w:rsidRPr="00D24354">
        <w:t>O        10.10.17.0/24 [110/</w:t>
      </w:r>
      <w:r w:rsidR="00C81E18">
        <w:t>2</w:t>
      </w:r>
      <w:r w:rsidRPr="00D24354">
        <w:t>] via 10.10.4.2, 00:01:14, GigabitEthernet0/0/1</w:t>
      </w:r>
    </w:p>
    <w:p w14:paraId="7549696A" w14:textId="4461C77C" w:rsidR="0061073F" w:rsidRPr="00D24354" w:rsidRDefault="0061073F" w:rsidP="00B517F6">
      <w:pPr>
        <w:pStyle w:val="CMDOutput"/>
      </w:pPr>
      <w:r w:rsidRPr="00D24354">
        <w:t>O        10.10.18.0/24 [110/</w:t>
      </w:r>
      <w:r w:rsidR="00C81E18">
        <w:t>2</w:t>
      </w:r>
      <w:r w:rsidRPr="00D24354">
        <w:t>] via 10.10.4.2, 00:01:14, GigabitEthernet0/0/1</w:t>
      </w:r>
    </w:p>
    <w:p w14:paraId="1C5E041E" w14:textId="762ECBF1" w:rsidR="0061073F" w:rsidRPr="00D24354" w:rsidRDefault="0061073F" w:rsidP="00B517F6">
      <w:pPr>
        <w:pStyle w:val="CMDOutput"/>
      </w:pPr>
      <w:r w:rsidRPr="00D24354">
        <w:t>O        10.10.19.0/24 [110/</w:t>
      </w:r>
      <w:r w:rsidR="00C81E18">
        <w:t>2</w:t>
      </w:r>
      <w:r w:rsidRPr="00D24354">
        <w:t>] via 10.10.4.2, 00:01:14, GigabitEthernet0/0/1</w:t>
      </w:r>
    </w:p>
    <w:p w14:paraId="5DD0A912" w14:textId="7C52CBF7" w:rsidR="0061073F" w:rsidRPr="00D24354" w:rsidRDefault="0061073F" w:rsidP="00B517F6">
      <w:pPr>
        <w:pStyle w:val="CMDOutput"/>
      </w:pPr>
      <w:r w:rsidRPr="00D24354">
        <w:t>O        10.10.20.0/24 [110/</w:t>
      </w:r>
      <w:r w:rsidR="00C81E18">
        <w:t>2</w:t>
      </w:r>
      <w:r w:rsidRPr="00D24354">
        <w:t>] via 10.10.4.2, 00:01:14, GigabitEthernet0/0/1</w:t>
      </w:r>
    </w:p>
    <w:p w14:paraId="28F2FDE5" w14:textId="0F67C6D5" w:rsidR="0061073F" w:rsidRPr="00D24354" w:rsidRDefault="0061073F" w:rsidP="00B517F6">
      <w:pPr>
        <w:pStyle w:val="CMDOutput"/>
      </w:pPr>
      <w:r w:rsidRPr="00D24354">
        <w:t>O        10.10.21.0/24 [110/</w:t>
      </w:r>
      <w:r w:rsidR="00C81E18">
        <w:t>2</w:t>
      </w:r>
      <w:r w:rsidRPr="00D24354">
        <w:t>] via 10.10.4.2, 00:01:14, GigabitEthernet0/0/1</w:t>
      </w:r>
    </w:p>
    <w:p w14:paraId="0D02F251" w14:textId="1B4395D9" w:rsidR="0061073F" w:rsidRPr="00D24354" w:rsidRDefault="0061073F" w:rsidP="00B517F6">
      <w:pPr>
        <w:pStyle w:val="CMDOutput"/>
      </w:pPr>
      <w:r w:rsidRPr="00D24354">
        <w:t>O        10.10.22.0/24 [110/</w:t>
      </w:r>
      <w:r w:rsidR="00C81E18">
        <w:t>2</w:t>
      </w:r>
      <w:r w:rsidRPr="00D24354">
        <w:t>] via 10.10.4.2, 00:01:14, GigabitEthernet0/0/1</w:t>
      </w:r>
    </w:p>
    <w:p w14:paraId="4516C2C6" w14:textId="0AD86FB7" w:rsidR="0061073F" w:rsidRPr="00D24354" w:rsidRDefault="0061073F" w:rsidP="00B517F6">
      <w:pPr>
        <w:pStyle w:val="CMDOutput"/>
      </w:pPr>
      <w:r w:rsidRPr="00D24354">
        <w:t>O        10.10.23.0/24 [110/</w:t>
      </w:r>
      <w:r w:rsidR="00C81E18">
        <w:t>2</w:t>
      </w:r>
      <w:r w:rsidRPr="00D24354">
        <w:t>] via 10.10.4.2, 00:01:14, GigabitEthernet0/0/1</w:t>
      </w:r>
    </w:p>
    <w:p w14:paraId="153B0C5C" w14:textId="77777777" w:rsidR="0061073F" w:rsidRPr="00D24354" w:rsidRDefault="0061073F" w:rsidP="00B517F6">
      <w:pPr>
        <w:pStyle w:val="CMDOutput"/>
      </w:pPr>
      <w:r w:rsidRPr="00D24354">
        <w:t xml:space="preserve">      172.16.0.0/16 is variably </w:t>
      </w:r>
      <w:proofErr w:type="spellStart"/>
      <w:r w:rsidRPr="00D24354">
        <w:t>subnetted</w:t>
      </w:r>
      <w:proofErr w:type="spellEnd"/>
      <w:r w:rsidRPr="00D24354">
        <w:t>, 3 subnets, 2 masks</w:t>
      </w:r>
    </w:p>
    <w:p w14:paraId="1555E484" w14:textId="77777777" w:rsidR="0061073F" w:rsidRPr="00D24354" w:rsidRDefault="0061073F" w:rsidP="00B517F6">
      <w:pPr>
        <w:pStyle w:val="CMDOutput"/>
      </w:pPr>
      <w:r w:rsidRPr="00D24354">
        <w:t>O        172.16.0.0/30 [110/2] via 172.16.1.1, 00:01:14, GigabitEthernet0/0/0</w:t>
      </w:r>
    </w:p>
    <w:p w14:paraId="5F14B785" w14:textId="77777777" w:rsidR="0061073F" w:rsidRPr="00D24354" w:rsidRDefault="0061073F" w:rsidP="0061073F">
      <w:pPr>
        <w:pStyle w:val="SubStepAlpha"/>
        <w:numPr>
          <w:ilvl w:val="0"/>
          <w:numId w:val="0"/>
        </w:numPr>
        <w:ind w:left="720"/>
        <w:rPr>
          <w:rFonts w:cs="Arial"/>
        </w:rPr>
      </w:pPr>
      <w:r w:rsidRPr="00D24354">
        <w:rPr>
          <w:rFonts w:cs="Arial"/>
        </w:rPr>
        <w:t>R3 added two discard route entries to the Null 0 interface to prevent routing loops.</w:t>
      </w:r>
    </w:p>
    <w:p w14:paraId="515D2C6F" w14:textId="77777777" w:rsidR="0061073F" w:rsidRPr="00D24354" w:rsidRDefault="0061073F" w:rsidP="0017115D">
      <w:pPr>
        <w:pStyle w:val="SubStepAlpha"/>
      </w:pPr>
      <w:r w:rsidRPr="00D24354">
        <w:t xml:space="preserve">Verify the routing table of R2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7E7E6EA5" w14:textId="7C6BB3E1"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367A55A" w14:textId="77777777" w:rsidR="0061073F" w:rsidRPr="00D24354" w:rsidRDefault="0061073F" w:rsidP="00B517F6">
      <w:pPr>
        <w:pStyle w:val="CMDOutput"/>
      </w:pPr>
      <w:r w:rsidRPr="00D24354">
        <w:t>Gateway of last resort is 0.0.0.0 to network 0.0.0.0</w:t>
      </w:r>
    </w:p>
    <w:p w14:paraId="4A3F5FD0" w14:textId="77777777" w:rsidR="0061073F" w:rsidRPr="00D24354" w:rsidRDefault="0061073F" w:rsidP="00B517F6">
      <w:pPr>
        <w:pStyle w:val="CMDOutput"/>
      </w:pPr>
    </w:p>
    <w:p w14:paraId="7C4B7A89"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3 subnets, 3 masks</w:t>
      </w:r>
    </w:p>
    <w:p w14:paraId="76A8E103" w14:textId="2C4276B4" w:rsidR="0061073F" w:rsidRPr="00D24354" w:rsidRDefault="0061073F" w:rsidP="00B517F6">
      <w:pPr>
        <w:pStyle w:val="CMDOutput"/>
      </w:pPr>
      <w:r w:rsidRPr="00D24354">
        <w:t>O IA     10.10.0.0/22 [110/</w:t>
      </w:r>
      <w:r w:rsidR="00D7591B">
        <w:t>2</w:t>
      </w:r>
      <w:r w:rsidRPr="00D24354">
        <w:t>] via 172.16.0.2, 00:01:25, GigabitEthernet0/0/0</w:t>
      </w:r>
    </w:p>
    <w:p w14:paraId="47CD2B0C" w14:textId="0CD0AC37" w:rsidR="0061073F" w:rsidRPr="00D24354" w:rsidRDefault="0061073F" w:rsidP="00B517F6">
      <w:pPr>
        <w:pStyle w:val="CMDOutput"/>
      </w:pPr>
      <w:r w:rsidRPr="00D24354">
        <w:rPr>
          <w:highlight w:val="yellow"/>
        </w:rPr>
        <w:t>O IA     10.10.4.0/23</w:t>
      </w:r>
      <w:r w:rsidRPr="00D24354">
        <w:t xml:space="preserve"> [110/</w:t>
      </w:r>
      <w:r w:rsidR="00D7591B">
        <w:t>2</w:t>
      </w:r>
      <w:r w:rsidRPr="00D24354">
        <w:t>] via 172.16.1.2, 00:01:25, GigabitEthernet0/0/1</w:t>
      </w:r>
    </w:p>
    <w:p w14:paraId="24F9480C" w14:textId="77777777" w:rsidR="0061073F" w:rsidRPr="00D24354" w:rsidRDefault="0061073F" w:rsidP="00B517F6">
      <w:pPr>
        <w:pStyle w:val="CMDOutput"/>
      </w:pPr>
      <w:r w:rsidRPr="00D24354">
        <w:rPr>
          <w:highlight w:val="yellow"/>
        </w:rPr>
        <w:t>O IA     10.10.16.0/21</w:t>
      </w:r>
      <w:r w:rsidRPr="00D24354">
        <w:t xml:space="preserve"> [110/</w:t>
      </w:r>
      <w:r w:rsidRPr="00D24354">
        <w:rPr>
          <w:highlight w:val="yellow"/>
        </w:rPr>
        <w:t>66</w:t>
      </w:r>
      <w:r w:rsidRPr="00D24354">
        <w:t>] via 172.16.1.2, 00:00:04, GigabitEthernet0/0/1</w:t>
      </w:r>
    </w:p>
    <w:p w14:paraId="3778554D" w14:textId="77777777" w:rsidR="0061073F" w:rsidRPr="00D24354" w:rsidRDefault="0061073F" w:rsidP="0061073F">
      <w:pPr>
        <w:pStyle w:val="SubStepAlpha"/>
        <w:numPr>
          <w:ilvl w:val="0"/>
          <w:numId w:val="0"/>
        </w:numPr>
        <w:ind w:left="720"/>
        <w:rPr>
          <w:rFonts w:cs="Arial"/>
          <w:szCs w:val="20"/>
        </w:rPr>
      </w:pPr>
      <w:r w:rsidRPr="00D24354">
        <w:rPr>
          <w:rFonts w:cs="Arial"/>
          <w:szCs w:val="20"/>
        </w:rPr>
        <w:t>Notice how R2 now has only two route entries for the D2 LANs. Previous to route summarization on R3, R2 had 10 route entries for the D2 LANs. Also notice the cost of the 10.10.16.0/21 route has been influenced.</w:t>
      </w:r>
    </w:p>
    <w:p w14:paraId="61CA67AA" w14:textId="77777777" w:rsidR="0061073F" w:rsidRPr="00D24354" w:rsidRDefault="0061073F" w:rsidP="0017115D">
      <w:pPr>
        <w:pStyle w:val="SubStepAlpha"/>
      </w:pPr>
      <w:r w:rsidRPr="00D24354">
        <w:t xml:space="preserve">Verify the routing table of D1 using the </w:t>
      </w:r>
      <w:r w:rsidRPr="00D24354">
        <w:rPr>
          <w:b/>
        </w:rPr>
        <w:t xml:space="preserve">show </w:t>
      </w:r>
      <w:proofErr w:type="spellStart"/>
      <w:r w:rsidRPr="00D24354">
        <w:rPr>
          <w:b/>
        </w:rPr>
        <w:t>ip</w:t>
      </w:r>
      <w:proofErr w:type="spellEnd"/>
      <w:r w:rsidRPr="00D24354">
        <w:rPr>
          <w:b/>
        </w:rPr>
        <w:t xml:space="preserve"> route </w:t>
      </w:r>
      <w:proofErr w:type="spellStart"/>
      <w:r w:rsidRPr="00D24354">
        <w:rPr>
          <w:b/>
        </w:rPr>
        <w:t>ospf</w:t>
      </w:r>
      <w:proofErr w:type="spellEnd"/>
      <w:r w:rsidRPr="00D24354">
        <w:rPr>
          <w:b/>
        </w:rPr>
        <w:t xml:space="preserve"> </w:t>
      </w:r>
      <w:r w:rsidRPr="00D24354">
        <w:t>command.</w:t>
      </w:r>
    </w:p>
    <w:p w14:paraId="379142AB" w14:textId="4AE0AD68"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AB76DD1" w14:textId="77777777" w:rsidR="0061073F" w:rsidRPr="00D24354" w:rsidRDefault="0061073F" w:rsidP="00B517F6">
      <w:pPr>
        <w:pStyle w:val="CMDOutput"/>
      </w:pPr>
      <w:r w:rsidRPr="00D24354">
        <w:t>Gateway of last resort is 10.10.0.1 to network 0.0.0.0</w:t>
      </w:r>
    </w:p>
    <w:p w14:paraId="49FCC0A5" w14:textId="77777777" w:rsidR="0061073F" w:rsidRPr="00D24354" w:rsidRDefault="0061073F" w:rsidP="00B517F6">
      <w:pPr>
        <w:pStyle w:val="CMDOutput"/>
      </w:pPr>
    </w:p>
    <w:p w14:paraId="00774BFE" w14:textId="36023D4B" w:rsidR="0061073F" w:rsidRPr="00D24354" w:rsidRDefault="0061073F" w:rsidP="00B517F6">
      <w:pPr>
        <w:pStyle w:val="CMDOutput"/>
      </w:pPr>
      <w:r w:rsidRPr="00D24354">
        <w:t>O*E</w:t>
      </w:r>
      <w:proofErr w:type="gramStart"/>
      <w:r w:rsidRPr="00D24354">
        <w:t>2  0.0.0.0</w:t>
      </w:r>
      <w:proofErr w:type="gramEnd"/>
      <w:r w:rsidRPr="00D24354">
        <w:t xml:space="preserve">/0 [110/1] via 10.10.0.1, 01:19:46, </w:t>
      </w:r>
      <w:r w:rsidR="00D2052A">
        <w:t>GigabitEthernet1/</w:t>
      </w:r>
      <w:r w:rsidRPr="00D24354">
        <w:t>0/11</w:t>
      </w:r>
    </w:p>
    <w:p w14:paraId="7BAAFEC6"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10 subnets, 5 masks</w:t>
      </w:r>
    </w:p>
    <w:p w14:paraId="69FCF846" w14:textId="3C6B5EC5" w:rsidR="0061073F" w:rsidRPr="00D24354" w:rsidRDefault="0061073F" w:rsidP="00B517F6">
      <w:pPr>
        <w:pStyle w:val="CMDOutput"/>
      </w:pPr>
      <w:r w:rsidRPr="00D24354">
        <w:t>O IA     10.10.4.0/23 [110/</w:t>
      </w:r>
      <w:r w:rsidR="00DC32EE">
        <w:t>4</w:t>
      </w:r>
      <w:r w:rsidRPr="00D24354">
        <w:t xml:space="preserve">] via 10.10.0.1, 00:10:04, </w:t>
      </w:r>
      <w:r w:rsidR="00D2052A">
        <w:t>GigabitEthernet1/</w:t>
      </w:r>
      <w:r w:rsidRPr="00D24354">
        <w:t>0/11</w:t>
      </w:r>
    </w:p>
    <w:p w14:paraId="28CD9509" w14:textId="7E1F8C85" w:rsidR="0061073F" w:rsidRPr="00D24354" w:rsidRDefault="0061073F" w:rsidP="00B517F6">
      <w:pPr>
        <w:pStyle w:val="CMDOutput"/>
      </w:pPr>
      <w:r w:rsidRPr="00D24354">
        <w:t>O IA     10.10.16.0/21 [110/</w:t>
      </w:r>
      <w:r w:rsidR="00DC32EE">
        <w:t>68</w:t>
      </w:r>
      <w:r w:rsidRPr="00D24354">
        <w:t xml:space="preserve">] via 10.10.0.1, 00:09:23, </w:t>
      </w:r>
      <w:r w:rsidR="00D2052A">
        <w:t>GigabitEthernet1/</w:t>
      </w:r>
      <w:r w:rsidRPr="00D24354">
        <w:t>0/11</w:t>
      </w:r>
    </w:p>
    <w:p w14:paraId="71DB3A8E" w14:textId="77777777" w:rsidR="0061073F" w:rsidRPr="00D24354" w:rsidRDefault="0061073F" w:rsidP="00B517F6">
      <w:pPr>
        <w:pStyle w:val="CMDOutput"/>
      </w:pPr>
      <w:r w:rsidRPr="00D24354">
        <w:t xml:space="preserve">      172.16.0.0/30 is </w:t>
      </w:r>
      <w:proofErr w:type="spellStart"/>
      <w:r w:rsidRPr="00D24354">
        <w:t>subnetted</w:t>
      </w:r>
      <w:proofErr w:type="spellEnd"/>
      <w:r w:rsidRPr="00D24354">
        <w:t>, 2 subnets</w:t>
      </w:r>
    </w:p>
    <w:p w14:paraId="026253F3" w14:textId="1B5ECC2B" w:rsidR="0061073F" w:rsidRPr="00D24354" w:rsidRDefault="0061073F" w:rsidP="00B517F6">
      <w:pPr>
        <w:pStyle w:val="CMDOutput"/>
      </w:pPr>
      <w:r w:rsidRPr="00D24354">
        <w:t>O IA     172.16.0.0 [110/</w:t>
      </w:r>
      <w:r w:rsidR="00DC32EE">
        <w:t>2</w:t>
      </w:r>
      <w:r w:rsidRPr="00D24354">
        <w:t xml:space="preserve">] via 10.10.0.1, 01:19:46, </w:t>
      </w:r>
      <w:r w:rsidR="00D2052A">
        <w:t>GigabitEthernet1/</w:t>
      </w:r>
      <w:r w:rsidRPr="00D24354">
        <w:t>0/11</w:t>
      </w:r>
    </w:p>
    <w:p w14:paraId="113B3638" w14:textId="1ECB5F38" w:rsidR="0061073F" w:rsidRPr="00D24354" w:rsidRDefault="0061073F" w:rsidP="00B517F6">
      <w:pPr>
        <w:pStyle w:val="CMDOutput"/>
      </w:pPr>
      <w:r w:rsidRPr="00D24354">
        <w:t>O IA     172.16.1.0 [110/</w:t>
      </w:r>
      <w:r w:rsidR="00DC32EE">
        <w:t>3</w:t>
      </w:r>
      <w:r w:rsidRPr="00D24354">
        <w:t xml:space="preserve">] via 10.10.0.1, 01:19:46, </w:t>
      </w:r>
      <w:r w:rsidR="00D2052A">
        <w:t>GigabitEthernet1/</w:t>
      </w:r>
      <w:r w:rsidRPr="00D24354">
        <w:t>0/11</w:t>
      </w:r>
    </w:p>
    <w:p w14:paraId="538EDE1D" w14:textId="77777777" w:rsidR="0061073F" w:rsidRPr="00D24354" w:rsidRDefault="0061073F" w:rsidP="0061073F">
      <w:pPr>
        <w:pStyle w:val="SubStepAlpha"/>
        <w:numPr>
          <w:ilvl w:val="0"/>
          <w:numId w:val="0"/>
        </w:numPr>
        <w:ind w:left="720"/>
        <w:rPr>
          <w:rFonts w:cs="Arial"/>
          <w:szCs w:val="20"/>
        </w:rPr>
      </w:pPr>
      <w:r w:rsidRPr="00D24354">
        <w:rPr>
          <w:rFonts w:cs="Arial"/>
          <w:szCs w:val="20"/>
        </w:rPr>
        <w:t>Notice how its routing table is smaller.</w:t>
      </w:r>
    </w:p>
    <w:p w14:paraId="33E73769" w14:textId="77777777" w:rsidR="0061073F" w:rsidRPr="00D24354" w:rsidRDefault="0061073F" w:rsidP="0061073F">
      <w:pPr>
        <w:pStyle w:val="SubStepAlpha"/>
        <w:numPr>
          <w:ilvl w:val="2"/>
          <w:numId w:val="10"/>
        </w:numPr>
        <w:rPr>
          <w:rFonts w:cs="Arial"/>
        </w:rPr>
      </w:pPr>
      <w:r w:rsidRPr="00D24354">
        <w:rPr>
          <w:rFonts w:cs="Arial"/>
        </w:rPr>
        <w:t>Verify connectivity to D2.</w:t>
      </w:r>
    </w:p>
    <w:p w14:paraId="2FE92472" w14:textId="77777777" w:rsidR="0061073F" w:rsidRPr="00D24354" w:rsidRDefault="0061073F" w:rsidP="0061073F">
      <w:pPr>
        <w:pStyle w:val="CMD"/>
        <w:rPr>
          <w:rFonts w:cs="Courier New"/>
          <w:szCs w:val="20"/>
        </w:rPr>
      </w:pPr>
      <w:r w:rsidRPr="00D24354">
        <w:rPr>
          <w:rFonts w:cs="Courier New"/>
          <w:szCs w:val="20"/>
        </w:rPr>
        <w:t xml:space="preserve">D1# </w:t>
      </w:r>
      <w:r w:rsidRPr="00D24354">
        <w:rPr>
          <w:rFonts w:cs="Courier New"/>
          <w:b/>
          <w:szCs w:val="20"/>
        </w:rPr>
        <w:t>ping 10.10.23.1 source 10.10.1.1</w:t>
      </w:r>
    </w:p>
    <w:p w14:paraId="1E27EA14" w14:textId="77777777" w:rsidR="0061073F" w:rsidRPr="00D24354" w:rsidRDefault="0061073F" w:rsidP="00D2052A">
      <w:pPr>
        <w:pStyle w:val="CMDOutput"/>
      </w:pPr>
    </w:p>
    <w:p w14:paraId="7C4BD1BC" w14:textId="77777777" w:rsidR="0061073F" w:rsidRPr="00D24354" w:rsidRDefault="0061073F" w:rsidP="00D2052A">
      <w:pPr>
        <w:pStyle w:val="CMDOutput"/>
      </w:pPr>
      <w:r w:rsidRPr="00D24354">
        <w:t>Type escape sequence to abort.</w:t>
      </w:r>
    </w:p>
    <w:p w14:paraId="03BA1CA6" w14:textId="77777777" w:rsidR="0061073F" w:rsidRPr="00D24354" w:rsidRDefault="0061073F" w:rsidP="00D2052A">
      <w:pPr>
        <w:pStyle w:val="CMDOutput"/>
      </w:pPr>
      <w:r w:rsidRPr="00D24354">
        <w:t xml:space="preserve">Sending 5, 100-byte ICMP </w:t>
      </w:r>
      <w:proofErr w:type="spellStart"/>
      <w:r w:rsidRPr="00D24354">
        <w:t>Echos</w:t>
      </w:r>
      <w:proofErr w:type="spellEnd"/>
      <w:r w:rsidRPr="00D24354">
        <w:t xml:space="preserve"> to 10.10.23.1, timeout is 2 seconds:</w:t>
      </w:r>
    </w:p>
    <w:p w14:paraId="15E9CFD1" w14:textId="77777777" w:rsidR="0061073F" w:rsidRPr="00D24354" w:rsidRDefault="0061073F" w:rsidP="00D2052A">
      <w:pPr>
        <w:pStyle w:val="CMDOutput"/>
      </w:pPr>
      <w:r w:rsidRPr="00D24354">
        <w:t>Packet sent with a source address of 10.10.1.1</w:t>
      </w:r>
    </w:p>
    <w:p w14:paraId="45D651A7" w14:textId="77777777" w:rsidR="0061073F" w:rsidRPr="00D24354" w:rsidRDefault="0061073F" w:rsidP="00D2052A">
      <w:pPr>
        <w:pStyle w:val="CMDOutput"/>
      </w:pPr>
      <w:r w:rsidRPr="00D24354">
        <w:t>!!!!!</w:t>
      </w:r>
    </w:p>
    <w:p w14:paraId="4A074D82" w14:textId="282E846F" w:rsidR="0061073F" w:rsidRDefault="0061073F" w:rsidP="00D2052A">
      <w:pPr>
        <w:pStyle w:val="CMDOutput"/>
      </w:pPr>
      <w:r w:rsidRPr="00D24354">
        <w:t xml:space="preserve">Success rate is 100 percent (5/5), round-trip min/avg/max = 1/2/8 </w:t>
      </w:r>
      <w:proofErr w:type="spellStart"/>
      <w:r w:rsidRPr="00D24354">
        <w:t>ms</w:t>
      </w:r>
      <w:proofErr w:type="spellEnd"/>
    </w:p>
    <w:p w14:paraId="33BADD7C" w14:textId="77777777" w:rsidR="00545010" w:rsidRDefault="00545010" w:rsidP="00545010">
      <w:pPr>
        <w:pStyle w:val="ConfigWindow"/>
      </w:pPr>
      <w:r>
        <w:t>Close configuration window</w:t>
      </w:r>
    </w:p>
    <w:p w14:paraId="77054F23" w14:textId="77777777" w:rsidR="0061073F" w:rsidRPr="00D24354" w:rsidRDefault="0061073F" w:rsidP="0017115D">
      <w:pPr>
        <w:pStyle w:val="Heading2"/>
        <w:spacing w:before="120"/>
      </w:pPr>
      <w:r w:rsidRPr="00D24354">
        <w:t>OSPFv2 Route Filtering</w:t>
      </w:r>
    </w:p>
    <w:p w14:paraId="73662E6E" w14:textId="77777777" w:rsidR="0061073F" w:rsidRPr="00D24354" w:rsidRDefault="0061073F" w:rsidP="00B517F6">
      <w:pPr>
        <w:pStyle w:val="BodyTextL25"/>
      </w:pPr>
      <w:r w:rsidRPr="00D24354">
        <w:t>In this part, you will learn about OSPF route filtering. Route filtering is a method for selectively identifying routes that are advertised or received from neighbor routers. Route filtering may be used to manipulate traffic flows, reduce memory utilization, or improve security.</w:t>
      </w:r>
    </w:p>
    <w:p w14:paraId="321019D0" w14:textId="77777777" w:rsidR="0061073F" w:rsidRPr="00D24354" w:rsidRDefault="0061073F" w:rsidP="00B517F6">
      <w:pPr>
        <w:pStyle w:val="BodyTextL25"/>
      </w:pPr>
      <w:r w:rsidRPr="00D24354">
        <w:t>Filtering of routes with vector-based routing protocols is straightforward</w:t>
      </w:r>
      <w:r>
        <w:t>. This is because</w:t>
      </w:r>
      <w:r w:rsidRPr="00D24354">
        <w:t xml:space="preserve"> the routes are filtered as routing updates</w:t>
      </w:r>
      <w:r>
        <w:t xml:space="preserve"> and</w:t>
      </w:r>
      <w:r w:rsidRPr="00D24354">
        <w:t xml:space="preserve"> are advertised to downstream neighbors. However, with link-state routing protocols such as OSPF, every router in an area shares a complete copy of the link-state database. Therefore, filtering of routes generally occurs as routes enter the area on the ABR.</w:t>
      </w:r>
    </w:p>
    <w:p w14:paraId="2EBB111D" w14:textId="77777777" w:rsidR="0061073F" w:rsidRPr="00D24354" w:rsidRDefault="0061073F" w:rsidP="00B517F6">
      <w:pPr>
        <w:pStyle w:val="BodyTextL25"/>
      </w:pPr>
      <w:r w:rsidRPr="00D24354">
        <w:t>The following sections describe three techniques for filtering routes with OSPF.</w:t>
      </w:r>
    </w:p>
    <w:p w14:paraId="598C4320" w14:textId="77777777" w:rsidR="0061073F" w:rsidRPr="00D24354" w:rsidRDefault="0061073F" w:rsidP="00B517F6">
      <w:pPr>
        <w:pStyle w:val="Bulletlevel2"/>
      </w:pPr>
      <w:r w:rsidRPr="00D24354">
        <w:rPr>
          <w:b/>
        </w:rPr>
        <w:t xml:space="preserve">Filtering with Summarization </w:t>
      </w:r>
      <w:r w:rsidRPr="00D24354">
        <w:t xml:space="preserve">– An easy router filtering method is to use the </w:t>
      </w:r>
      <w:r w:rsidRPr="00D24354">
        <w:rPr>
          <w:b/>
        </w:rPr>
        <w:t>area</w:t>
      </w:r>
      <w:r w:rsidRPr="00D24354">
        <w:t xml:space="preserve"> </w:t>
      </w:r>
      <w:r w:rsidRPr="00D24354">
        <w:rPr>
          <w:i/>
        </w:rPr>
        <w:t>area-id</w:t>
      </w:r>
      <w:r w:rsidRPr="00D24354">
        <w:t xml:space="preserve"> </w:t>
      </w:r>
      <w:r w:rsidRPr="00D24354">
        <w:rPr>
          <w:b/>
        </w:rPr>
        <w:t>range</w:t>
      </w:r>
      <w:r w:rsidRPr="00D24354">
        <w:t xml:space="preserve"> </w:t>
      </w:r>
      <w:r w:rsidRPr="00D24354">
        <w:rPr>
          <w:i/>
        </w:rPr>
        <w:t>network subnet-mask</w:t>
      </w:r>
      <w:r w:rsidRPr="00D24354">
        <w:t xml:space="preserve"> </w:t>
      </w:r>
      <w:r w:rsidRPr="00D24354">
        <w:rPr>
          <w:b/>
        </w:rPr>
        <w:t>not-advertise</w:t>
      </w:r>
      <w:r w:rsidRPr="00D24354">
        <w:t xml:space="preserve"> router config command. However, it is limited in its ability to filter. </w:t>
      </w:r>
    </w:p>
    <w:p w14:paraId="74F8084D" w14:textId="77777777" w:rsidR="0061073F" w:rsidRPr="00D24354" w:rsidRDefault="0061073F" w:rsidP="00B517F6">
      <w:pPr>
        <w:pStyle w:val="Bulletlevel2"/>
      </w:pPr>
      <w:r w:rsidRPr="00D24354">
        <w:rPr>
          <w:b/>
        </w:rPr>
        <w:t>Area Filtering</w:t>
      </w:r>
      <w:r w:rsidRPr="00D24354">
        <w:t xml:space="preserve"> - OSPF area filtering is accomplished by using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router config command on the ABR</w:t>
      </w:r>
      <w:r>
        <w:t>.</w:t>
      </w:r>
    </w:p>
    <w:p w14:paraId="6A635E77" w14:textId="77777777" w:rsidR="0061073F" w:rsidRPr="00D24354" w:rsidRDefault="0061073F" w:rsidP="00B517F6">
      <w:pPr>
        <w:pStyle w:val="Bulletlevel2"/>
      </w:pPr>
      <w:r w:rsidRPr="00D24354">
        <w:rPr>
          <w:b/>
        </w:rPr>
        <w:t>Local OSPF Filtering</w:t>
      </w:r>
      <w:r w:rsidRPr="00D24354">
        <w:t xml:space="preserve"> – To enable a route to exist in the OSPF LSDB and prevent it from being installed in the local routing table, use the distribute list feature.</w:t>
      </w:r>
    </w:p>
    <w:p w14:paraId="0F70A1F7" w14:textId="28695390" w:rsidR="0061073F" w:rsidRPr="00D24354" w:rsidRDefault="0061073F" w:rsidP="00B517F6">
      <w:pPr>
        <w:pStyle w:val="Heading3"/>
      </w:pPr>
      <w:r w:rsidRPr="00D24354">
        <w:lastRenderedPageBreak/>
        <w:t xml:space="preserve">Filter with </w:t>
      </w:r>
      <w:r>
        <w:t>s</w:t>
      </w:r>
      <w:r w:rsidRPr="00D24354">
        <w:t>ummarization</w:t>
      </w:r>
      <w:r>
        <w:t>.</w:t>
      </w:r>
    </w:p>
    <w:p w14:paraId="6F023926" w14:textId="07B07A02" w:rsidR="0061073F" w:rsidRDefault="0061073F" w:rsidP="0017115D">
      <w:pPr>
        <w:pStyle w:val="SubStepAlpha"/>
        <w:spacing w:after="0"/>
      </w:pPr>
      <w:bookmarkStart w:id="3" w:name="_Hlk29746082"/>
      <w:r w:rsidRPr="00D24354">
        <w:t>As an example of filtering with summarization, we will remove the last route summarization command configured on R3.</w:t>
      </w:r>
    </w:p>
    <w:p w14:paraId="73373B76" w14:textId="311EDB3D" w:rsidR="00545010" w:rsidRDefault="00545010" w:rsidP="0017115D">
      <w:pPr>
        <w:pStyle w:val="ConfigWindow"/>
      </w:pPr>
      <w:r>
        <w:t>Open configuration window</w:t>
      </w:r>
    </w:p>
    <w:p w14:paraId="435769E4"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2 range 10.10.16.0 255.255.248.0</w:t>
      </w:r>
    </w:p>
    <w:bookmarkEnd w:id="3"/>
    <w:p w14:paraId="3697442C" w14:textId="77777777" w:rsidR="0061073F" w:rsidRPr="00D24354" w:rsidRDefault="0061073F" w:rsidP="00B517F6">
      <w:pPr>
        <w:pStyle w:val="SubStepAlpha"/>
      </w:pPr>
      <w:r w:rsidRPr="00D24354">
        <w:t>On D1, verify that all of the 1010.16.0/24 through 10.10.23.0/24 networks are in the routing table.</w:t>
      </w:r>
    </w:p>
    <w:p w14:paraId="641F1364" w14:textId="6BB77A8D"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1737C124" w14:textId="77777777" w:rsidR="0061073F" w:rsidRPr="00D24354" w:rsidRDefault="0061073F" w:rsidP="00B517F6">
      <w:pPr>
        <w:pStyle w:val="CMDOutput"/>
      </w:pPr>
      <w:r w:rsidRPr="00D24354">
        <w:t>Gateway of last resort is 10.10.0.1 to network 0.0.0.0</w:t>
      </w:r>
    </w:p>
    <w:p w14:paraId="50F94570" w14:textId="77777777" w:rsidR="0061073F" w:rsidRPr="00D24354" w:rsidRDefault="0061073F" w:rsidP="00B517F6">
      <w:pPr>
        <w:pStyle w:val="CMDOutput"/>
      </w:pPr>
    </w:p>
    <w:p w14:paraId="05E9BED8" w14:textId="43C3084D" w:rsidR="0061073F" w:rsidRPr="00D24354" w:rsidRDefault="0061073F" w:rsidP="00B517F6">
      <w:pPr>
        <w:pStyle w:val="CMDOutput"/>
      </w:pPr>
      <w:r w:rsidRPr="00D24354">
        <w:t>O*E</w:t>
      </w:r>
      <w:proofErr w:type="gramStart"/>
      <w:r w:rsidRPr="00D24354">
        <w:t>2  0.0.0.0</w:t>
      </w:r>
      <w:proofErr w:type="gramEnd"/>
      <w:r w:rsidRPr="00D24354">
        <w:t xml:space="preserve">/0 [110/1] via 10.10.0.1, 01:25:49, </w:t>
      </w:r>
      <w:r w:rsidR="00D2052A">
        <w:t>GigabitEthernet1/</w:t>
      </w:r>
      <w:r w:rsidRPr="00D24354">
        <w:t>0/11</w:t>
      </w:r>
    </w:p>
    <w:p w14:paraId="734B202F" w14:textId="77777777" w:rsidR="0061073F" w:rsidRPr="00D24354" w:rsidRDefault="0061073F" w:rsidP="00B517F6">
      <w:pPr>
        <w:pStyle w:val="CMDOutput"/>
      </w:pPr>
      <w:r w:rsidRPr="00D24354">
        <w:t xml:space="preserve">      10.0.0.0/8 is variably </w:t>
      </w:r>
      <w:proofErr w:type="spellStart"/>
      <w:r w:rsidRPr="00D24354">
        <w:t>subnetted</w:t>
      </w:r>
      <w:proofErr w:type="spellEnd"/>
      <w:r w:rsidRPr="00D24354">
        <w:t>, 17 subnets, 4 masks</w:t>
      </w:r>
    </w:p>
    <w:p w14:paraId="241EA25D" w14:textId="7B10B9C3" w:rsidR="0061073F" w:rsidRPr="00D24354" w:rsidRDefault="0061073F" w:rsidP="00B517F6">
      <w:pPr>
        <w:pStyle w:val="CMDOutput"/>
      </w:pPr>
      <w:r w:rsidRPr="00D24354">
        <w:t>O IA     10.10.4.0/23 [110/</w:t>
      </w:r>
      <w:r w:rsidR="00DC32EE">
        <w:t>4</w:t>
      </w:r>
      <w:r w:rsidRPr="00D24354">
        <w:t xml:space="preserve">] via 10.10.0.1, 00:16:07, </w:t>
      </w:r>
      <w:r w:rsidR="00D2052A">
        <w:t>GigabitEthernet1/</w:t>
      </w:r>
      <w:r w:rsidRPr="00D24354">
        <w:t>0/11</w:t>
      </w:r>
    </w:p>
    <w:p w14:paraId="464783DB" w14:textId="4BB3668D" w:rsidR="0061073F" w:rsidRPr="00D24354" w:rsidRDefault="0061073F" w:rsidP="00B517F6">
      <w:pPr>
        <w:pStyle w:val="CMDOutput"/>
      </w:pPr>
      <w:r w:rsidRPr="00D24354">
        <w:t>O IA     10.10.16.0/24 [110/</w:t>
      </w:r>
      <w:r w:rsidR="00DC32EE">
        <w:t>5</w:t>
      </w:r>
      <w:r w:rsidRPr="00D24354">
        <w:t xml:space="preserve">] via 10.10.0.1, 00:00:07, </w:t>
      </w:r>
      <w:r w:rsidR="00D2052A">
        <w:t>GigabitEthernet1/</w:t>
      </w:r>
      <w:r w:rsidRPr="00D24354">
        <w:t>0/11</w:t>
      </w:r>
    </w:p>
    <w:p w14:paraId="409A39A2" w14:textId="3C71FAAD" w:rsidR="0061073F" w:rsidRPr="00D24354" w:rsidRDefault="0061073F" w:rsidP="00B517F6">
      <w:pPr>
        <w:pStyle w:val="CMDOutput"/>
      </w:pPr>
      <w:r w:rsidRPr="00D24354">
        <w:t>O IA     10.10.17.0/24 [110/</w:t>
      </w:r>
      <w:r w:rsidR="00DC32EE">
        <w:t>5</w:t>
      </w:r>
      <w:r w:rsidRPr="00D24354">
        <w:t xml:space="preserve">] via 10.10.0.1, 00:00:07, </w:t>
      </w:r>
      <w:r w:rsidR="00D2052A">
        <w:t>GigabitEthernet1/</w:t>
      </w:r>
      <w:r w:rsidRPr="00D24354">
        <w:t>0/11</w:t>
      </w:r>
    </w:p>
    <w:p w14:paraId="77A1C3DB" w14:textId="7BAA9550" w:rsidR="0061073F" w:rsidRPr="00D24354" w:rsidRDefault="0061073F" w:rsidP="00B517F6">
      <w:pPr>
        <w:pStyle w:val="CMDOutput"/>
      </w:pPr>
      <w:r w:rsidRPr="00D24354">
        <w:t>O IA     10.10.18.0/24 [110/</w:t>
      </w:r>
      <w:r w:rsidR="00DC32EE">
        <w:t>5</w:t>
      </w:r>
      <w:r w:rsidRPr="00D24354">
        <w:t xml:space="preserve">] via 10.10.0.1, 00:00:07, </w:t>
      </w:r>
      <w:r w:rsidR="00D2052A">
        <w:t>GigabitEthernet1/</w:t>
      </w:r>
      <w:r w:rsidRPr="00D24354">
        <w:t>0/11</w:t>
      </w:r>
    </w:p>
    <w:p w14:paraId="13E397C1" w14:textId="5A2F0F6E" w:rsidR="0061073F" w:rsidRPr="00D24354" w:rsidRDefault="0061073F" w:rsidP="00B517F6">
      <w:pPr>
        <w:pStyle w:val="CMDOutput"/>
      </w:pPr>
      <w:r w:rsidRPr="00D24354">
        <w:t>O IA     10.10.19.0/24 [110/</w:t>
      </w:r>
      <w:r w:rsidR="00DC32EE">
        <w:t>5</w:t>
      </w:r>
      <w:r w:rsidRPr="00D24354">
        <w:t xml:space="preserve">] via 10.10.0.1, 00:00:07, </w:t>
      </w:r>
      <w:r w:rsidR="00D2052A">
        <w:t>GigabitEthernet1/</w:t>
      </w:r>
      <w:r w:rsidRPr="00D24354">
        <w:t>0/11</w:t>
      </w:r>
    </w:p>
    <w:p w14:paraId="1D418FDF" w14:textId="5A6FC20E" w:rsidR="0061073F" w:rsidRPr="00D24354" w:rsidRDefault="0061073F" w:rsidP="00B517F6">
      <w:pPr>
        <w:pStyle w:val="CMDOutput"/>
      </w:pPr>
      <w:r w:rsidRPr="00D24354">
        <w:t>O IA     10.10.20.0/24 [110/</w:t>
      </w:r>
      <w:r w:rsidR="00DC32EE">
        <w:t>5</w:t>
      </w:r>
      <w:r w:rsidRPr="00D24354">
        <w:t xml:space="preserve">] via 10.10.0.1, 00:00:07, </w:t>
      </w:r>
      <w:r w:rsidR="00D2052A">
        <w:t>GigabitEthernet1/</w:t>
      </w:r>
      <w:r w:rsidRPr="00D24354">
        <w:t>0/11</w:t>
      </w:r>
    </w:p>
    <w:p w14:paraId="77391FCC" w14:textId="0C747DCA" w:rsidR="0061073F" w:rsidRPr="00D24354" w:rsidRDefault="0061073F" w:rsidP="00B517F6">
      <w:pPr>
        <w:pStyle w:val="CMDOutput"/>
      </w:pPr>
      <w:r w:rsidRPr="00D24354">
        <w:t>O IA     10.10.21.0/24 [110/</w:t>
      </w:r>
      <w:r w:rsidR="00DC32EE">
        <w:t>5</w:t>
      </w:r>
      <w:r w:rsidRPr="00D24354">
        <w:t xml:space="preserve">] via 10.10.0.1, 00:00:07, </w:t>
      </w:r>
      <w:r w:rsidR="00D2052A">
        <w:t>GigabitEthernet1/</w:t>
      </w:r>
      <w:r w:rsidRPr="00D24354">
        <w:t>0/11</w:t>
      </w:r>
    </w:p>
    <w:p w14:paraId="6585C161" w14:textId="6C0A54AB" w:rsidR="0061073F" w:rsidRPr="00D24354" w:rsidRDefault="0061073F" w:rsidP="00B517F6">
      <w:pPr>
        <w:pStyle w:val="CMDOutput"/>
      </w:pPr>
      <w:r w:rsidRPr="00D24354">
        <w:t>O IA     10.10.22.0/24 [110/</w:t>
      </w:r>
      <w:r w:rsidR="00DC32EE">
        <w:t>5</w:t>
      </w:r>
      <w:r w:rsidRPr="00D24354">
        <w:t xml:space="preserve">] via 10.10.0.1, 00:00:07, </w:t>
      </w:r>
      <w:r w:rsidR="00D2052A">
        <w:t>GigabitEthernet1/</w:t>
      </w:r>
      <w:r w:rsidRPr="00D24354">
        <w:t>0/11</w:t>
      </w:r>
    </w:p>
    <w:p w14:paraId="57589235" w14:textId="635F1D5A" w:rsidR="0061073F" w:rsidRDefault="0061073F" w:rsidP="00B517F6">
      <w:pPr>
        <w:pStyle w:val="CMDOutput"/>
      </w:pPr>
      <w:r w:rsidRPr="00D24354">
        <w:t>O IA     10.10.23.0/24 [110/</w:t>
      </w:r>
      <w:r w:rsidR="00DC32EE">
        <w:t>5</w:t>
      </w:r>
      <w:r w:rsidRPr="00D24354">
        <w:t xml:space="preserve">] via 10.10.0.1, 00:00:07, </w:t>
      </w:r>
      <w:r w:rsidR="00D2052A">
        <w:t>GigabitEthernet1/</w:t>
      </w:r>
      <w:r w:rsidRPr="00D24354">
        <w:t>0/11</w:t>
      </w:r>
    </w:p>
    <w:p w14:paraId="7E10610C" w14:textId="77777777" w:rsidR="00DC32EE" w:rsidRPr="00D24354" w:rsidRDefault="00DC32EE" w:rsidP="00DC32EE">
      <w:pPr>
        <w:pStyle w:val="CMDOutput"/>
      </w:pPr>
      <w:r w:rsidRPr="00D24354">
        <w:t xml:space="preserve">      172.16.0.0/30 is </w:t>
      </w:r>
      <w:proofErr w:type="spellStart"/>
      <w:r w:rsidRPr="00D24354">
        <w:t>subnetted</w:t>
      </w:r>
      <w:proofErr w:type="spellEnd"/>
      <w:r w:rsidRPr="00D24354">
        <w:t>, 2 subnets</w:t>
      </w:r>
    </w:p>
    <w:p w14:paraId="556810E7" w14:textId="3CFBCFA0" w:rsidR="00DC32EE" w:rsidRPr="00D24354" w:rsidRDefault="00DC32EE" w:rsidP="00DC32EE">
      <w:pPr>
        <w:pStyle w:val="CMDOutput"/>
      </w:pPr>
      <w:r w:rsidRPr="00D24354">
        <w:t>O IA     172.16.0.0 [110/</w:t>
      </w:r>
      <w:r>
        <w:t>2</w:t>
      </w:r>
      <w:r w:rsidRPr="00D24354">
        <w:t xml:space="preserve">] via 10.10.0.1, 01:31:12, </w:t>
      </w:r>
      <w:r>
        <w:t>GigabitEthernet1/</w:t>
      </w:r>
      <w:r w:rsidRPr="00D24354">
        <w:t>0/11</w:t>
      </w:r>
    </w:p>
    <w:p w14:paraId="145D5E63" w14:textId="058158D7" w:rsidR="00DC32EE" w:rsidRPr="00D24354" w:rsidRDefault="00DC32EE" w:rsidP="00DC32EE">
      <w:pPr>
        <w:pStyle w:val="CMDOutput"/>
      </w:pPr>
      <w:r w:rsidRPr="00D24354">
        <w:t>O IA     172.16.1.0 [110/</w:t>
      </w:r>
      <w:r>
        <w:t>3</w:t>
      </w:r>
      <w:r w:rsidRPr="00D24354">
        <w:t xml:space="preserve">] via 10.10.0.1, 01:31:12, </w:t>
      </w:r>
      <w:r>
        <w:t>GigabitEthernet1/</w:t>
      </w:r>
      <w:r w:rsidRPr="00D24354">
        <w:t>0/11</w:t>
      </w:r>
    </w:p>
    <w:p w14:paraId="3BAB6245" w14:textId="78E558BF" w:rsidR="0061073F" w:rsidRPr="00D24354" w:rsidRDefault="0061073F" w:rsidP="0061073F">
      <w:pPr>
        <w:pStyle w:val="SubStepAlpha"/>
        <w:numPr>
          <w:ilvl w:val="0"/>
          <w:numId w:val="0"/>
        </w:numPr>
        <w:ind w:left="720"/>
        <w:rPr>
          <w:rFonts w:cs="Arial"/>
        </w:rPr>
      </w:pPr>
      <w:r w:rsidRPr="00D24354">
        <w:rPr>
          <w:rFonts w:cs="Arial"/>
        </w:rPr>
        <w:t>The D2 LANs are in the routing table of D1.</w:t>
      </w:r>
    </w:p>
    <w:p w14:paraId="38E5C0A4" w14:textId="77777777" w:rsidR="0061073F" w:rsidRPr="00D24354" w:rsidRDefault="0061073F" w:rsidP="0017115D">
      <w:pPr>
        <w:pStyle w:val="SubStepAlpha"/>
      </w:pPr>
      <w:r w:rsidRPr="00D24354">
        <w:t xml:space="preserve">Now, on R3, filter the 10.10.18.0/24 network from being advertised to another area using the </w:t>
      </w:r>
      <w:r w:rsidRPr="00D24354">
        <w:rPr>
          <w:b/>
        </w:rPr>
        <w:t xml:space="preserve">not-advertise </w:t>
      </w:r>
      <w:r w:rsidRPr="00D24354">
        <w:t>keyword.</w:t>
      </w:r>
    </w:p>
    <w:p w14:paraId="611C29AB"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2 range 10.10.18.0 255.255.255.0 not-advertise</w:t>
      </w:r>
    </w:p>
    <w:p w14:paraId="5290865A" w14:textId="77777777" w:rsidR="0061073F" w:rsidRPr="00D24354" w:rsidRDefault="0061073F" w:rsidP="0017115D">
      <w:pPr>
        <w:pStyle w:val="SubStepAlpha"/>
      </w:pPr>
      <w:r w:rsidRPr="00D24354">
        <w:t>On D1, verify the routing table.</w:t>
      </w:r>
    </w:p>
    <w:p w14:paraId="0D7F0C8E" w14:textId="118A9C63" w:rsidR="0061073F" w:rsidRPr="00D24354" w:rsidRDefault="0061073F" w:rsidP="0061073F">
      <w:pPr>
        <w:pStyle w:val="CMD"/>
        <w:rPr>
          <w:rFonts w:cs="Courier New"/>
          <w:szCs w:val="20"/>
        </w:rPr>
      </w:pPr>
      <w:r w:rsidRPr="00D24354">
        <w:rPr>
          <w:rFonts w:cs="Courier New"/>
          <w:szCs w:val="20"/>
        </w:rPr>
        <w:t>D1#</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begin Gateway</w:t>
      </w:r>
    </w:p>
    <w:p w14:paraId="5E115F9A" w14:textId="77777777" w:rsidR="0061073F" w:rsidRPr="00D24354" w:rsidRDefault="0061073F" w:rsidP="00986B12">
      <w:pPr>
        <w:pStyle w:val="CMDOutput"/>
      </w:pPr>
      <w:r w:rsidRPr="00D24354">
        <w:t>Gateway of last resort is 10.10.0.1 to network 0.0.0.0</w:t>
      </w:r>
    </w:p>
    <w:p w14:paraId="5B8D83BD" w14:textId="77777777" w:rsidR="0061073F" w:rsidRPr="00D24354" w:rsidRDefault="0061073F" w:rsidP="00986B12">
      <w:pPr>
        <w:pStyle w:val="CMDOutput"/>
      </w:pPr>
    </w:p>
    <w:p w14:paraId="5F03DFF8" w14:textId="0E95933C" w:rsidR="0061073F" w:rsidRPr="00D24354" w:rsidRDefault="0061073F" w:rsidP="00986B12">
      <w:pPr>
        <w:pStyle w:val="CMDOutput"/>
      </w:pPr>
      <w:r w:rsidRPr="00D24354">
        <w:t>O*E</w:t>
      </w:r>
      <w:proofErr w:type="gramStart"/>
      <w:r w:rsidRPr="00D24354">
        <w:t>2  0.0.0.0</w:t>
      </w:r>
      <w:proofErr w:type="gramEnd"/>
      <w:r w:rsidRPr="00D24354">
        <w:t xml:space="preserve">/0 [110/1] via 10.10.0.1, 01:31:12, </w:t>
      </w:r>
      <w:r w:rsidR="00D2052A">
        <w:t>GigabitEthernet1/</w:t>
      </w:r>
      <w:r w:rsidRPr="00D24354">
        <w:t>0/11</w:t>
      </w:r>
    </w:p>
    <w:p w14:paraId="32B42607" w14:textId="77777777" w:rsidR="0061073F" w:rsidRPr="00D24354" w:rsidRDefault="0061073F" w:rsidP="00986B12">
      <w:pPr>
        <w:pStyle w:val="CMDOutput"/>
      </w:pPr>
      <w:r w:rsidRPr="00D24354">
        <w:t xml:space="preserve">      10.0.0.0/8 is variably </w:t>
      </w:r>
      <w:proofErr w:type="spellStart"/>
      <w:r w:rsidRPr="00D24354">
        <w:t>subnetted</w:t>
      </w:r>
      <w:proofErr w:type="spellEnd"/>
      <w:r w:rsidRPr="00D24354">
        <w:t>, 16 subnets, 4 masks</w:t>
      </w:r>
    </w:p>
    <w:p w14:paraId="4423BAD3" w14:textId="42B7A0F4" w:rsidR="0061073F" w:rsidRPr="00D24354" w:rsidRDefault="0061073F" w:rsidP="00986B12">
      <w:pPr>
        <w:pStyle w:val="CMDOutput"/>
      </w:pPr>
      <w:r w:rsidRPr="00D24354">
        <w:t>O IA     10.10.4.0/23 [110/</w:t>
      </w:r>
      <w:r w:rsidR="00DC32EE">
        <w:t>4</w:t>
      </w:r>
      <w:r w:rsidRPr="00D24354">
        <w:t xml:space="preserve">] via 10.10.0.1, 00:21:30, </w:t>
      </w:r>
      <w:r w:rsidR="00D2052A">
        <w:t>GigabitEthernet1/</w:t>
      </w:r>
      <w:r w:rsidRPr="00D24354">
        <w:t>0/11</w:t>
      </w:r>
    </w:p>
    <w:p w14:paraId="29C31A27" w14:textId="19A67A26" w:rsidR="0061073F" w:rsidRPr="00D24354" w:rsidRDefault="0061073F" w:rsidP="00986B12">
      <w:pPr>
        <w:pStyle w:val="CMDOutput"/>
      </w:pPr>
      <w:r w:rsidRPr="00D24354">
        <w:t>O IA     10.10.16.0/24 [110/</w:t>
      </w:r>
      <w:r w:rsidR="00DC32EE">
        <w:t>5</w:t>
      </w:r>
      <w:r w:rsidRPr="00D24354">
        <w:t xml:space="preserve">] via 10.10.0.1, 00:05:30, </w:t>
      </w:r>
      <w:r w:rsidR="00D2052A">
        <w:t>GigabitEthernet1/</w:t>
      </w:r>
      <w:r w:rsidRPr="00D24354">
        <w:t>0/11</w:t>
      </w:r>
    </w:p>
    <w:p w14:paraId="3CCF1A6B" w14:textId="22A8BE8D" w:rsidR="0061073F" w:rsidRPr="00D24354" w:rsidRDefault="0061073F" w:rsidP="00986B12">
      <w:pPr>
        <w:pStyle w:val="CMDOutput"/>
      </w:pPr>
      <w:r w:rsidRPr="00D24354">
        <w:t>O IA     10.10.17.0/24 [110/</w:t>
      </w:r>
      <w:r w:rsidR="00DC32EE">
        <w:t>5</w:t>
      </w:r>
      <w:r w:rsidRPr="00D24354">
        <w:t xml:space="preserve">] via 10.10.0.1, 00:05:30, </w:t>
      </w:r>
      <w:r w:rsidR="00D2052A">
        <w:t>GigabitEthernet1/</w:t>
      </w:r>
      <w:r w:rsidRPr="00D24354">
        <w:t>0/11</w:t>
      </w:r>
    </w:p>
    <w:p w14:paraId="703542F3" w14:textId="3EA2EA49" w:rsidR="0061073F" w:rsidRPr="00D24354" w:rsidRDefault="0061073F" w:rsidP="00986B12">
      <w:pPr>
        <w:pStyle w:val="CMDOutput"/>
      </w:pPr>
      <w:r w:rsidRPr="00D24354">
        <w:t>O IA     10.10.19.0/24 [110/</w:t>
      </w:r>
      <w:r w:rsidR="00DC32EE">
        <w:t>5</w:t>
      </w:r>
      <w:r w:rsidRPr="00D24354">
        <w:t xml:space="preserve">] via 10.10.0.1, 00:05:30, </w:t>
      </w:r>
      <w:r w:rsidR="00D2052A">
        <w:t>GigabitEthernet1/</w:t>
      </w:r>
      <w:r w:rsidRPr="00D24354">
        <w:t>0/11</w:t>
      </w:r>
    </w:p>
    <w:p w14:paraId="46565A70" w14:textId="0B02BBCE" w:rsidR="0061073F" w:rsidRPr="00D24354" w:rsidRDefault="0061073F" w:rsidP="00986B12">
      <w:pPr>
        <w:pStyle w:val="CMDOutput"/>
      </w:pPr>
      <w:r w:rsidRPr="00D24354">
        <w:t>O IA     10.10.20.0/24 [110/</w:t>
      </w:r>
      <w:r w:rsidR="00DC32EE">
        <w:t>5</w:t>
      </w:r>
      <w:r w:rsidRPr="00D24354">
        <w:t xml:space="preserve">] via 10.10.0.1, 00:05:30, </w:t>
      </w:r>
      <w:r w:rsidR="00D2052A">
        <w:t>GigabitEthernet1/</w:t>
      </w:r>
      <w:r w:rsidRPr="00D24354">
        <w:t>0/11</w:t>
      </w:r>
    </w:p>
    <w:p w14:paraId="79D865C2" w14:textId="02EB73AE" w:rsidR="0061073F" w:rsidRPr="00D24354" w:rsidRDefault="0061073F" w:rsidP="00986B12">
      <w:pPr>
        <w:pStyle w:val="CMDOutput"/>
      </w:pPr>
      <w:r w:rsidRPr="00D24354">
        <w:t>O IA     10.10.21.0/24 [110/</w:t>
      </w:r>
      <w:r w:rsidR="00DC32EE">
        <w:t>5</w:t>
      </w:r>
      <w:r w:rsidRPr="00D24354">
        <w:t xml:space="preserve">] via 10.10.0.1, 00:05:30, </w:t>
      </w:r>
      <w:r w:rsidR="00D2052A">
        <w:t>GigabitEthernet1/</w:t>
      </w:r>
      <w:r w:rsidRPr="00D24354">
        <w:t>0/11</w:t>
      </w:r>
    </w:p>
    <w:p w14:paraId="7DC4B2F7" w14:textId="1DC18346" w:rsidR="0061073F" w:rsidRPr="00D24354" w:rsidRDefault="0061073F" w:rsidP="00986B12">
      <w:pPr>
        <w:pStyle w:val="CMDOutput"/>
      </w:pPr>
      <w:r w:rsidRPr="00D24354">
        <w:t>O IA     10.10.22.0/24 [110/</w:t>
      </w:r>
      <w:r w:rsidR="00DC32EE">
        <w:t>5</w:t>
      </w:r>
      <w:r w:rsidRPr="00D24354">
        <w:t xml:space="preserve">] via 10.10.0.1, 00:05:30, </w:t>
      </w:r>
      <w:r w:rsidR="00D2052A">
        <w:t>GigabitEthernet1/</w:t>
      </w:r>
      <w:r w:rsidRPr="00D24354">
        <w:t>0/11</w:t>
      </w:r>
    </w:p>
    <w:p w14:paraId="7E12B8B8" w14:textId="23D5DC97" w:rsidR="0061073F" w:rsidRPr="00D24354" w:rsidRDefault="0061073F" w:rsidP="00986B12">
      <w:pPr>
        <w:pStyle w:val="CMDOutput"/>
      </w:pPr>
      <w:r w:rsidRPr="00D24354">
        <w:t>O IA     10.10.23.0/24 [110/</w:t>
      </w:r>
      <w:r w:rsidR="00DC32EE">
        <w:t>5</w:t>
      </w:r>
      <w:r w:rsidRPr="00D24354">
        <w:t xml:space="preserve">] via 10.10.0.1, 00:05:30, </w:t>
      </w:r>
      <w:r w:rsidR="00D2052A">
        <w:t>GigabitEthernet1/</w:t>
      </w:r>
      <w:r w:rsidRPr="00D24354">
        <w:t>0/11</w:t>
      </w:r>
    </w:p>
    <w:p w14:paraId="2F4568F3" w14:textId="77777777" w:rsidR="0061073F" w:rsidRPr="00D24354" w:rsidRDefault="0061073F" w:rsidP="00986B12">
      <w:pPr>
        <w:pStyle w:val="CMDOutput"/>
      </w:pPr>
      <w:r w:rsidRPr="00D24354">
        <w:t xml:space="preserve">      172.16.0.0/30 is </w:t>
      </w:r>
      <w:proofErr w:type="spellStart"/>
      <w:r w:rsidRPr="00D24354">
        <w:t>subnetted</w:t>
      </w:r>
      <w:proofErr w:type="spellEnd"/>
      <w:r w:rsidRPr="00D24354">
        <w:t>, 2 subnets</w:t>
      </w:r>
    </w:p>
    <w:p w14:paraId="14D800BB" w14:textId="5E7C5443" w:rsidR="0061073F" w:rsidRPr="00D24354" w:rsidRDefault="0061073F" w:rsidP="00986B12">
      <w:pPr>
        <w:pStyle w:val="CMDOutput"/>
      </w:pPr>
      <w:r w:rsidRPr="00D24354">
        <w:t>O IA     172.16.0.0 [110/</w:t>
      </w:r>
      <w:r w:rsidR="00DC32EE">
        <w:t>2</w:t>
      </w:r>
      <w:r w:rsidRPr="00D24354">
        <w:t xml:space="preserve">] via 10.10.0.1, 01:31:12, </w:t>
      </w:r>
      <w:r w:rsidR="00D2052A">
        <w:t>GigabitEthernet1/</w:t>
      </w:r>
      <w:r w:rsidRPr="00D24354">
        <w:t>0/11</w:t>
      </w:r>
    </w:p>
    <w:p w14:paraId="3DA0C03A" w14:textId="62B96C26" w:rsidR="0061073F" w:rsidRPr="00D24354" w:rsidRDefault="0061073F" w:rsidP="00986B12">
      <w:pPr>
        <w:pStyle w:val="CMDOutput"/>
      </w:pPr>
      <w:r w:rsidRPr="00D24354">
        <w:t>O IA     172.16.1.0 [110/</w:t>
      </w:r>
      <w:r w:rsidR="00DC32EE">
        <w:t>3</w:t>
      </w:r>
      <w:r w:rsidRPr="00D24354">
        <w:t xml:space="preserve">] via 10.10.0.1, 01:31:12, </w:t>
      </w:r>
      <w:r w:rsidR="00D2052A">
        <w:t>GigabitEthernet1/</w:t>
      </w:r>
      <w:r w:rsidRPr="00D24354">
        <w:t>0/11</w:t>
      </w:r>
    </w:p>
    <w:p w14:paraId="2FF17B13" w14:textId="1B7354F8" w:rsidR="0061073F" w:rsidRDefault="0061073F" w:rsidP="0061073F">
      <w:pPr>
        <w:pStyle w:val="SubStepAlpha"/>
        <w:numPr>
          <w:ilvl w:val="0"/>
          <w:numId w:val="0"/>
        </w:numPr>
        <w:ind w:left="720"/>
        <w:rPr>
          <w:rFonts w:cs="Arial"/>
        </w:rPr>
      </w:pPr>
      <w:r w:rsidRPr="00D24354">
        <w:rPr>
          <w:rFonts w:cs="Arial"/>
        </w:rPr>
        <w:t>Notice that the 10.10.18.0/24 prefix is no longer in the routing table of D1.</w:t>
      </w:r>
    </w:p>
    <w:p w14:paraId="44E649F3" w14:textId="77777777" w:rsidR="00545010" w:rsidRDefault="00545010" w:rsidP="00545010">
      <w:pPr>
        <w:pStyle w:val="ConfigWindow"/>
      </w:pPr>
      <w:r>
        <w:t>Close configuration window</w:t>
      </w:r>
    </w:p>
    <w:p w14:paraId="755E2B71" w14:textId="0D9E4554" w:rsidR="0061073F" w:rsidRPr="00D24354" w:rsidRDefault="0061073F" w:rsidP="0017115D">
      <w:pPr>
        <w:pStyle w:val="Heading3"/>
        <w:spacing w:before="120"/>
      </w:pPr>
      <w:r>
        <w:lastRenderedPageBreak/>
        <w:t>Use a</w:t>
      </w:r>
      <w:r w:rsidRPr="00D24354">
        <w:t xml:space="preserve">rea </w:t>
      </w:r>
      <w:r>
        <w:t>f</w:t>
      </w:r>
      <w:r w:rsidRPr="00D24354">
        <w:t>iltering</w:t>
      </w:r>
      <w:r>
        <w:t>.</w:t>
      </w:r>
    </w:p>
    <w:p w14:paraId="2BA636FC" w14:textId="77777777" w:rsidR="00545010" w:rsidRDefault="0061073F" w:rsidP="0017115D">
      <w:pPr>
        <w:pStyle w:val="BodyTextL25"/>
        <w:spacing w:after="0"/>
      </w:pPr>
      <w:bookmarkStart w:id="4" w:name="_Hlk29745579"/>
      <w:r w:rsidRPr="00D24354">
        <w:t xml:space="preserve">On R1, filter the 10.10.2.0/24 network from being advertised into OSPF </w:t>
      </w:r>
      <w:r>
        <w:t>A</w:t>
      </w:r>
      <w:r w:rsidRPr="00D24354">
        <w:t xml:space="preserve">rea 0 by creating a prefix list and then referencing the list in the </w:t>
      </w:r>
      <w:r w:rsidRPr="00D24354">
        <w:rPr>
          <w:b/>
        </w:rPr>
        <w:t>area</w:t>
      </w:r>
      <w:r w:rsidRPr="00D24354">
        <w:t xml:space="preserve"> </w:t>
      </w:r>
      <w:r w:rsidRPr="00D24354">
        <w:rPr>
          <w:i/>
        </w:rPr>
        <w:t>area-id</w:t>
      </w:r>
      <w:r w:rsidRPr="00D24354">
        <w:t xml:space="preserve"> </w:t>
      </w:r>
      <w:r w:rsidRPr="00D24354">
        <w:rPr>
          <w:b/>
        </w:rPr>
        <w:t>filter-list prefix</w:t>
      </w:r>
      <w:r w:rsidRPr="00D24354">
        <w:t xml:space="preserve"> </w:t>
      </w:r>
      <w:r w:rsidRPr="00D24354">
        <w:rPr>
          <w:i/>
        </w:rPr>
        <w:t>prefix-list-name</w:t>
      </w:r>
      <w:r w:rsidRPr="00D24354">
        <w:t xml:space="preserve"> {</w:t>
      </w:r>
      <w:r w:rsidRPr="00D24354">
        <w:rPr>
          <w:b/>
        </w:rPr>
        <w:t>in</w:t>
      </w:r>
      <w:r w:rsidRPr="00D24354">
        <w:t xml:space="preserve"> |</w:t>
      </w:r>
      <w:r w:rsidRPr="00D24354">
        <w:rPr>
          <w:b/>
        </w:rPr>
        <w:t xml:space="preserve"> out</w:t>
      </w:r>
      <w:r w:rsidRPr="00D24354">
        <w:t xml:space="preserve">} command on </w:t>
      </w:r>
      <w:bookmarkEnd w:id="4"/>
      <w:r w:rsidRPr="00D24354">
        <w:t>R1. You will then filter the 10.10.3.0 network from being propagated into Area 2.</w:t>
      </w:r>
    </w:p>
    <w:p w14:paraId="0B66EC90" w14:textId="7749C577" w:rsidR="00545010" w:rsidRDefault="00545010">
      <w:pPr>
        <w:pStyle w:val="ConfigWindow"/>
      </w:pPr>
      <w:r>
        <w:t>Open configuration window</w:t>
      </w:r>
    </w:p>
    <w:p w14:paraId="28B77E6F" w14:textId="77777777" w:rsidR="0061073F" w:rsidRPr="00D24354" w:rsidRDefault="0061073F" w:rsidP="00B517F6">
      <w:pPr>
        <w:pStyle w:val="SubStepAlpha"/>
      </w:pPr>
      <w:r w:rsidRPr="00D24354">
        <w:t>O R1, remove the route summarization command that was configured in Part 2.</w:t>
      </w:r>
    </w:p>
    <w:p w14:paraId="227A271E"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no area 1 range 10.10.0.0 255.255.252.0</w:t>
      </w:r>
    </w:p>
    <w:p w14:paraId="433B659E" w14:textId="77777777" w:rsidR="0061073F" w:rsidRPr="00D24354" w:rsidRDefault="0061073F" w:rsidP="0061073F">
      <w:pPr>
        <w:pStyle w:val="CMD"/>
        <w:rPr>
          <w:rFonts w:cs="Courier New"/>
          <w:b/>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exit</w:t>
      </w:r>
    </w:p>
    <w:p w14:paraId="683384C7" w14:textId="77777777" w:rsidR="0061073F" w:rsidRPr="00D24354" w:rsidRDefault="0061073F" w:rsidP="00B517F6">
      <w:pPr>
        <w:pStyle w:val="SubStepAlpha"/>
      </w:pPr>
      <w:r w:rsidRPr="00D24354">
        <w:t xml:space="preserve">Verify </w:t>
      </w:r>
      <w:r>
        <w:t xml:space="preserve">that </w:t>
      </w:r>
      <w:r w:rsidRPr="00D24354">
        <w:t>the routing table of R2 has the 4 entries from Area 1.</w:t>
      </w:r>
    </w:p>
    <w:p w14:paraId="1B79B4AA" w14:textId="0BD6664F" w:rsidR="0061073F" w:rsidRPr="00D24354" w:rsidRDefault="0061073F" w:rsidP="0061073F">
      <w:pPr>
        <w:pStyle w:val="CMD"/>
        <w:rPr>
          <w:rFonts w:cs="Courier New"/>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2714A697" w14:textId="7E76D786" w:rsidR="0061073F" w:rsidRPr="00D24354" w:rsidRDefault="0061073F" w:rsidP="00B517F6">
      <w:pPr>
        <w:pStyle w:val="CMDOutput"/>
      </w:pPr>
      <w:r w:rsidRPr="00D24354">
        <w:t>O IA     10.10.0.0/30 [110/</w:t>
      </w:r>
      <w:r w:rsidR="00953060">
        <w:t>2</w:t>
      </w:r>
      <w:r w:rsidRPr="00D24354">
        <w:t>] via 172.16.0.2, 00:03:46, GigabitEthernet0/0/0</w:t>
      </w:r>
    </w:p>
    <w:p w14:paraId="5E47B79C" w14:textId="30373B33" w:rsidR="0061073F" w:rsidRPr="00D24354" w:rsidRDefault="0061073F" w:rsidP="00B517F6">
      <w:pPr>
        <w:pStyle w:val="CMDOutput"/>
      </w:pPr>
      <w:r w:rsidRPr="00D24354">
        <w:t>O IA     10.10.1.0/24 [110/</w:t>
      </w:r>
      <w:r w:rsidR="00953060">
        <w:t>12</w:t>
      </w:r>
      <w:r w:rsidRPr="00D24354">
        <w:t>] via 172.16.0.2, 00:03:46, GigabitEthernet0/0/0</w:t>
      </w:r>
    </w:p>
    <w:p w14:paraId="005BC3D4" w14:textId="51E6CF65" w:rsidR="0061073F" w:rsidRPr="00D24354" w:rsidRDefault="0061073F" w:rsidP="00B517F6">
      <w:pPr>
        <w:pStyle w:val="CMDOutput"/>
      </w:pPr>
      <w:r w:rsidRPr="00D24354">
        <w:t>O IA     10.10.2.0/24 [110/</w:t>
      </w:r>
      <w:r w:rsidR="00953060">
        <w:t>3</w:t>
      </w:r>
      <w:r w:rsidRPr="00D24354">
        <w:t>] via 172.16.0.2, 00:03:46, GigabitEthernet0/0/0</w:t>
      </w:r>
    </w:p>
    <w:p w14:paraId="5B743B8F" w14:textId="1EAF348E" w:rsidR="0061073F" w:rsidRPr="00D24354" w:rsidRDefault="0061073F" w:rsidP="00B517F6">
      <w:pPr>
        <w:pStyle w:val="CMDOutput"/>
      </w:pPr>
      <w:r w:rsidRPr="00D24354">
        <w:t>O IA     10.10.3.0/24 [110/</w:t>
      </w:r>
      <w:r w:rsidR="00953060">
        <w:t>3</w:t>
      </w:r>
      <w:r w:rsidRPr="00D24354">
        <w:t>] via 172.16.0.2, 00:03:46, GigabitEthernet0/0/0</w:t>
      </w:r>
    </w:p>
    <w:p w14:paraId="66B4896B" w14:textId="77777777" w:rsidR="0061073F" w:rsidRPr="00D24354" w:rsidRDefault="0061073F" w:rsidP="00B517F6">
      <w:pPr>
        <w:pStyle w:val="SubStepAlpha"/>
      </w:pPr>
      <w:r w:rsidRPr="00D24354">
        <w:t>Create the following prefix list on R1 to deny 10.10.2.0/24 but permit everything else.</w:t>
      </w:r>
    </w:p>
    <w:p w14:paraId="3708B68C"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deny 10.10.2.0/24</w:t>
      </w:r>
    </w:p>
    <w:p w14:paraId="644FE92E" w14:textId="77777777" w:rsidR="0061073F" w:rsidRPr="00D24354" w:rsidRDefault="0061073F" w:rsidP="0061073F">
      <w:pPr>
        <w:pStyle w:val="CMD"/>
        <w:rPr>
          <w:rFonts w:cs="Courier New"/>
          <w:b/>
          <w:szCs w:val="20"/>
        </w:rPr>
      </w:pPr>
      <w:r w:rsidRPr="00D24354">
        <w:rPr>
          <w:rFonts w:cs="Courier New"/>
          <w:szCs w:val="20"/>
        </w:rPr>
        <w:t xml:space="preserve">R1(config)#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0C060759" w14:textId="77777777" w:rsidR="0061073F" w:rsidRPr="00D24354" w:rsidRDefault="0061073F" w:rsidP="00B517F6">
      <w:pPr>
        <w:pStyle w:val="SubStepAlpha"/>
      </w:pPr>
      <w:r w:rsidRPr="00D24354">
        <w:t xml:space="preserve">Enter OSPF router configuration mode and assign the prefix filter incoming in </w:t>
      </w:r>
      <w:r>
        <w:t>A</w:t>
      </w:r>
      <w:r w:rsidRPr="00D24354">
        <w:t>rea 0.</w:t>
      </w:r>
    </w:p>
    <w:p w14:paraId="5E54A00C" w14:textId="77777777" w:rsidR="0061073F" w:rsidRPr="00D24354" w:rsidRDefault="0061073F" w:rsidP="0061073F">
      <w:pPr>
        <w:pStyle w:val="CMD"/>
        <w:rPr>
          <w:rFonts w:cs="Courier New"/>
          <w:szCs w:val="20"/>
        </w:rPr>
      </w:pPr>
      <w:r w:rsidRPr="00D24354">
        <w:rPr>
          <w:rFonts w:cs="Courier New"/>
          <w:szCs w:val="20"/>
        </w:rPr>
        <w:t xml:space="preserve">R1(config)#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F8CC778" w14:textId="77777777" w:rsidR="0061073F" w:rsidRPr="00D24354" w:rsidRDefault="0061073F" w:rsidP="0061073F">
      <w:pPr>
        <w:pStyle w:val="CMD"/>
        <w:rPr>
          <w:rFonts w:cs="Courier New"/>
          <w:szCs w:val="20"/>
        </w:rPr>
      </w:pPr>
      <w:r w:rsidRPr="00D24354">
        <w:rPr>
          <w:rFonts w:cs="Courier New"/>
          <w:szCs w:val="20"/>
        </w:rPr>
        <w:t>R1(config-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in</w:t>
      </w:r>
    </w:p>
    <w:p w14:paraId="0B69DA23" w14:textId="77777777" w:rsidR="0061073F" w:rsidRPr="00D24354" w:rsidRDefault="0061073F" w:rsidP="00B517F6">
      <w:pPr>
        <w:pStyle w:val="SubStepAlpha"/>
      </w:pPr>
      <w:r w:rsidRPr="00D24354">
        <w:t>Verify that 10.10.2.0 is not in the routing table of R2.</w:t>
      </w:r>
    </w:p>
    <w:p w14:paraId="76E225E9" w14:textId="3B1FA06B" w:rsidR="0061073F" w:rsidRPr="00B517F6" w:rsidRDefault="0061073F" w:rsidP="0061073F">
      <w:pPr>
        <w:pStyle w:val="CMD"/>
        <w:rPr>
          <w:rFonts w:cs="Courier New"/>
          <w:b/>
          <w:bCs/>
          <w:szCs w:val="20"/>
        </w:rPr>
      </w:pPr>
      <w:r w:rsidRPr="00D24354">
        <w:rPr>
          <w:rFonts w:cs="Courier New"/>
          <w:szCs w:val="20"/>
        </w:rPr>
        <w:t>R2#</w:t>
      </w:r>
      <w:r w:rsidR="00B517F6">
        <w:rPr>
          <w:rFonts w:cs="Courier New"/>
          <w:szCs w:val="20"/>
        </w:rPr>
        <w:t xml:space="preserve"> </w:t>
      </w:r>
      <w:r w:rsidRPr="00B517F6">
        <w:rPr>
          <w:rFonts w:cs="Courier New"/>
          <w:b/>
          <w:bCs/>
          <w:szCs w:val="20"/>
        </w:rPr>
        <w:t xml:space="preserve">show </w:t>
      </w:r>
      <w:proofErr w:type="spellStart"/>
      <w:r w:rsidRPr="00B517F6">
        <w:rPr>
          <w:rFonts w:cs="Courier New"/>
          <w:b/>
          <w:bCs/>
          <w:szCs w:val="20"/>
        </w:rPr>
        <w:t>ip</w:t>
      </w:r>
      <w:proofErr w:type="spellEnd"/>
      <w:r w:rsidRPr="00B517F6">
        <w:rPr>
          <w:rFonts w:cs="Courier New"/>
          <w:b/>
          <w:bCs/>
          <w:szCs w:val="20"/>
        </w:rPr>
        <w:t xml:space="preserve"> route </w:t>
      </w:r>
      <w:proofErr w:type="spellStart"/>
      <w:r w:rsidRPr="00B517F6">
        <w:rPr>
          <w:rFonts w:cs="Courier New"/>
          <w:b/>
          <w:bCs/>
          <w:szCs w:val="20"/>
        </w:rPr>
        <w:t>ospf</w:t>
      </w:r>
      <w:proofErr w:type="spellEnd"/>
      <w:r w:rsidRPr="00B517F6">
        <w:rPr>
          <w:rFonts w:cs="Courier New"/>
          <w:b/>
          <w:bCs/>
          <w:szCs w:val="20"/>
        </w:rPr>
        <w:t xml:space="preserve"> | include 0/0/0</w:t>
      </w:r>
    </w:p>
    <w:p w14:paraId="5CD55A7F" w14:textId="427FDD6A" w:rsidR="0061073F" w:rsidRPr="00D24354" w:rsidRDefault="0061073F" w:rsidP="00B517F6">
      <w:pPr>
        <w:pStyle w:val="CMDOutput"/>
      </w:pPr>
      <w:r w:rsidRPr="00D24354">
        <w:t>O IA     10.10.0.0/30 [110/</w:t>
      </w:r>
      <w:r w:rsidR="00953060">
        <w:t>2</w:t>
      </w:r>
      <w:r w:rsidRPr="00D24354">
        <w:t>] via 172.16.0.2, 00:08:59, GigabitEthernet0/0/0</w:t>
      </w:r>
    </w:p>
    <w:p w14:paraId="7FFDA7E7" w14:textId="3E5DFD54" w:rsidR="0061073F" w:rsidRPr="00D24354" w:rsidRDefault="0061073F" w:rsidP="00B517F6">
      <w:pPr>
        <w:pStyle w:val="CMDOutput"/>
      </w:pPr>
      <w:r w:rsidRPr="00D24354">
        <w:t>O IA     10.10.1.0/24 [110/</w:t>
      </w:r>
      <w:r w:rsidR="00953060">
        <w:t>12</w:t>
      </w:r>
      <w:r w:rsidRPr="00D24354">
        <w:t>] via 172.16.0.2, 00:08:59, GigabitEthernet0/0/0</w:t>
      </w:r>
    </w:p>
    <w:p w14:paraId="411F4D17" w14:textId="36CC66D8" w:rsidR="0061073F" w:rsidRPr="00D24354" w:rsidRDefault="0061073F" w:rsidP="00B517F6">
      <w:pPr>
        <w:pStyle w:val="CMDOutput"/>
      </w:pPr>
      <w:r w:rsidRPr="00D24354">
        <w:t>O IA     10.10.3.0/24 [110/</w:t>
      </w:r>
      <w:r w:rsidR="00953060">
        <w:t>3</w:t>
      </w:r>
      <w:r w:rsidRPr="00D24354">
        <w:t>] via 172.16.0.2, 00:08:59, GigabitEthernet0/0/0</w:t>
      </w:r>
    </w:p>
    <w:p w14:paraId="74437BF3" w14:textId="77777777" w:rsidR="0061073F" w:rsidRPr="00D24354" w:rsidRDefault="0061073F" w:rsidP="0061073F">
      <w:pPr>
        <w:pStyle w:val="SubStepAlpha"/>
        <w:numPr>
          <w:ilvl w:val="0"/>
          <w:numId w:val="0"/>
        </w:numPr>
        <w:ind w:left="720"/>
        <w:rPr>
          <w:rFonts w:cs="Arial"/>
        </w:rPr>
      </w:pPr>
      <w:r w:rsidRPr="00D24354">
        <w:rPr>
          <w:rFonts w:cs="Arial"/>
        </w:rPr>
        <w:t>Notice that</w:t>
      </w:r>
      <w:r>
        <w:rPr>
          <w:rFonts w:cs="Arial"/>
        </w:rPr>
        <w:t xml:space="preserve"> the</w:t>
      </w:r>
      <w:r w:rsidRPr="00D24354">
        <w:rPr>
          <w:rFonts w:cs="Arial"/>
        </w:rPr>
        <w:t xml:space="preserve"> 10.10.2.0/24 prefix has been filtered from Area 0 is no longer in the R2 routing table.</w:t>
      </w:r>
    </w:p>
    <w:p w14:paraId="304344BF" w14:textId="77777777" w:rsidR="0061073F" w:rsidRPr="00D24354" w:rsidRDefault="0061073F" w:rsidP="00B517F6">
      <w:pPr>
        <w:pStyle w:val="SubStepAlpha"/>
      </w:pPr>
      <w:r w:rsidRPr="00D24354">
        <w:t>Verify that D2 has a route entry for 10.10.3.0/24.</w:t>
      </w:r>
    </w:p>
    <w:p w14:paraId="1FB12476" w14:textId="77777777" w:rsidR="0061073F" w:rsidRPr="00D24354" w:rsidRDefault="0061073F" w:rsidP="0061073F">
      <w:pPr>
        <w:pStyle w:val="CMD"/>
        <w:rPr>
          <w:rFonts w:cs="Courier New"/>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69D08ADF" w14:textId="5A923273" w:rsidR="0061073F" w:rsidRPr="00D24354" w:rsidRDefault="0061073F" w:rsidP="00B517F6">
      <w:pPr>
        <w:pStyle w:val="CMDOutput"/>
      </w:pPr>
      <w:r w:rsidRPr="00D24354">
        <w:t>O IA    10.10.3.0/24 [110/</w:t>
      </w:r>
      <w:r w:rsidR="00953060">
        <w:t>5</w:t>
      </w:r>
      <w:r w:rsidRPr="00D24354">
        <w:t xml:space="preserve">] via 10.10.4.1, 00:13:22, </w:t>
      </w:r>
      <w:r w:rsidR="00D2052A">
        <w:t>Gigabit</w:t>
      </w:r>
      <w:r w:rsidRPr="00D24354">
        <w:t>Ethernet</w:t>
      </w:r>
      <w:r w:rsidR="00D2052A">
        <w:t>1/</w:t>
      </w:r>
      <w:r w:rsidRPr="00D24354">
        <w:t>0/11</w:t>
      </w:r>
    </w:p>
    <w:p w14:paraId="75EA22E0" w14:textId="77777777" w:rsidR="0061073F" w:rsidRPr="00D24354" w:rsidRDefault="0061073F" w:rsidP="00B517F6">
      <w:pPr>
        <w:pStyle w:val="SubStepAlpha"/>
      </w:pPr>
      <w:r w:rsidRPr="00D24354">
        <w:t>On R3, create the following prefix list to deny 10.10.3.0/24 but permit everything else.</w:t>
      </w:r>
    </w:p>
    <w:p w14:paraId="3248E31D" w14:textId="77777777" w:rsidR="0061073F" w:rsidRPr="00D24354" w:rsidRDefault="0061073F" w:rsidP="0061073F">
      <w:pPr>
        <w:pStyle w:val="CMD"/>
        <w:rPr>
          <w:rFonts w:cs="Courier New"/>
          <w:b/>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deny 10.10.3.0/24</w:t>
      </w:r>
    </w:p>
    <w:p w14:paraId="313D8D34" w14:textId="77777777" w:rsidR="0061073F" w:rsidRPr="00D24354" w:rsidRDefault="0061073F" w:rsidP="0061073F">
      <w:pPr>
        <w:pStyle w:val="CMD"/>
        <w:rPr>
          <w:rFonts w:cs="Courier New"/>
          <w:szCs w:val="20"/>
        </w:rPr>
      </w:pPr>
      <w:r w:rsidRPr="00D24354">
        <w:rPr>
          <w:rFonts w:cs="Courier New"/>
          <w:szCs w:val="20"/>
        </w:rPr>
        <w:t xml:space="preserve">R3(config)# </w:t>
      </w:r>
      <w:proofErr w:type="spellStart"/>
      <w:r w:rsidRPr="00D24354">
        <w:rPr>
          <w:rFonts w:cs="Courier New"/>
          <w:b/>
          <w:szCs w:val="20"/>
        </w:rPr>
        <w:t>ip</w:t>
      </w:r>
      <w:proofErr w:type="spellEnd"/>
      <w:r w:rsidRPr="00D24354">
        <w:rPr>
          <w:rFonts w:cs="Courier New"/>
          <w:b/>
          <w:szCs w:val="20"/>
        </w:rPr>
        <w:t xml:space="preserve"> prefix-list FILTER-1 permit 0.0.0.0/0 le 32</w:t>
      </w:r>
    </w:p>
    <w:p w14:paraId="3ABEBE3C" w14:textId="77777777" w:rsidR="0061073F" w:rsidRPr="00D24354" w:rsidRDefault="0061073F" w:rsidP="00B517F6">
      <w:pPr>
        <w:pStyle w:val="SubStepAlpha"/>
      </w:pPr>
      <w:r w:rsidRPr="00D24354">
        <w:t xml:space="preserve">On R3, enter OSPF router configuration mode and assign the prefix filter outgoing from </w:t>
      </w:r>
      <w:r>
        <w:t>A</w:t>
      </w:r>
      <w:r w:rsidRPr="00D24354">
        <w:t>rea 0.</w:t>
      </w:r>
    </w:p>
    <w:p w14:paraId="4294E355" w14:textId="77777777" w:rsidR="0061073F" w:rsidRPr="00D24354" w:rsidRDefault="0061073F" w:rsidP="0061073F">
      <w:pPr>
        <w:pStyle w:val="CMD"/>
        <w:rPr>
          <w:rFonts w:cs="Courier New"/>
          <w:szCs w:val="20"/>
        </w:rPr>
      </w:pPr>
      <w:r w:rsidRPr="00D24354">
        <w:rPr>
          <w:rFonts w:cs="Courier New"/>
          <w:szCs w:val="20"/>
        </w:rPr>
        <w:t xml:space="preserve">R3(config)#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64E1FE0E" w14:textId="77777777" w:rsidR="0061073F" w:rsidRPr="00D24354" w:rsidRDefault="0061073F" w:rsidP="0061073F">
      <w:pPr>
        <w:pStyle w:val="CMD"/>
        <w:rPr>
          <w:rFonts w:cs="Courier New"/>
          <w:szCs w:val="20"/>
        </w:rPr>
      </w:pPr>
      <w:r w:rsidRPr="00D24354">
        <w:rPr>
          <w:rFonts w:cs="Courier New"/>
          <w:szCs w:val="20"/>
        </w:rPr>
        <w:t>R3(config-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area 0 filter-list prefix FILTER-1 out</w:t>
      </w:r>
    </w:p>
    <w:p w14:paraId="26A9C5D1" w14:textId="77777777" w:rsidR="0061073F" w:rsidRPr="00D24354" w:rsidRDefault="0061073F" w:rsidP="00B517F6">
      <w:pPr>
        <w:pStyle w:val="SubStepAlpha"/>
      </w:pPr>
      <w:r w:rsidRPr="00D24354">
        <w:t>Verify that 10.10.3.0 is not in the routing table of D2.</w:t>
      </w:r>
    </w:p>
    <w:p w14:paraId="5A16B5CC" w14:textId="1D4DDAA8" w:rsidR="0061073F" w:rsidRDefault="0061073F" w:rsidP="0061073F">
      <w:pPr>
        <w:pStyle w:val="CMD"/>
        <w:rPr>
          <w:rFonts w:cs="Courier New"/>
          <w:b/>
          <w:szCs w:val="20"/>
        </w:rPr>
      </w:pPr>
      <w:r w:rsidRPr="00D24354">
        <w:rPr>
          <w:rFonts w:cs="Courier New"/>
          <w:szCs w:val="20"/>
        </w:rPr>
        <w:t xml:space="preserve">D2#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w:t>
      </w:r>
      <w:proofErr w:type="spellStart"/>
      <w:r w:rsidRPr="00D24354">
        <w:rPr>
          <w:rFonts w:cs="Courier New"/>
          <w:b/>
          <w:szCs w:val="20"/>
        </w:rPr>
        <w:t>inc</w:t>
      </w:r>
      <w:proofErr w:type="spellEnd"/>
      <w:r w:rsidRPr="00D24354">
        <w:rPr>
          <w:rFonts w:cs="Courier New"/>
          <w:b/>
          <w:szCs w:val="20"/>
        </w:rPr>
        <w:t xml:space="preserve"> 10.10.3.0</w:t>
      </w:r>
    </w:p>
    <w:p w14:paraId="391AF810" w14:textId="77777777" w:rsidR="00545010" w:rsidRDefault="00545010" w:rsidP="00545010">
      <w:pPr>
        <w:pStyle w:val="ConfigWindow"/>
      </w:pPr>
      <w:r>
        <w:t>Close configuration window</w:t>
      </w:r>
    </w:p>
    <w:p w14:paraId="6EEAE892" w14:textId="4759F9CB" w:rsidR="0061073F" w:rsidRPr="00D24354" w:rsidRDefault="0061073F" w:rsidP="0017115D">
      <w:pPr>
        <w:pStyle w:val="Heading3"/>
        <w:spacing w:before="120"/>
      </w:pPr>
      <w:r>
        <w:t>Use l</w:t>
      </w:r>
      <w:r w:rsidRPr="00D24354">
        <w:t xml:space="preserve">ocal OSPF </w:t>
      </w:r>
      <w:r>
        <w:t>f</w:t>
      </w:r>
      <w:r w:rsidRPr="00D24354">
        <w:t>iltering</w:t>
      </w:r>
      <w:r>
        <w:t>.</w:t>
      </w:r>
    </w:p>
    <w:p w14:paraId="44E90979" w14:textId="77777777" w:rsidR="0061073F" w:rsidRPr="00D24354" w:rsidRDefault="0061073F" w:rsidP="00B517F6">
      <w:pPr>
        <w:pStyle w:val="BodyTextL25"/>
      </w:pPr>
      <w:r w:rsidRPr="00D24354">
        <w:t xml:space="preserve">A distribute list should not be used for filtering prefixes between areas. A distribute list is configured using the </w:t>
      </w:r>
      <w:r w:rsidRPr="00D24354">
        <w:rPr>
          <w:b/>
        </w:rPr>
        <w:t>distribute-list</w:t>
      </w:r>
      <w:r w:rsidRPr="00D24354">
        <w:t xml:space="preserve"> {</w:t>
      </w:r>
      <w:proofErr w:type="spellStart"/>
      <w:r w:rsidRPr="00D24354">
        <w:rPr>
          <w:i/>
        </w:rPr>
        <w:t>acl</w:t>
      </w:r>
      <w:proofErr w:type="spellEnd"/>
      <w:r w:rsidRPr="00D24354">
        <w:rPr>
          <w:i/>
        </w:rPr>
        <w:t>-number</w:t>
      </w:r>
      <w:r w:rsidRPr="00D24354">
        <w:t xml:space="preserve"> | </w:t>
      </w:r>
      <w:proofErr w:type="spellStart"/>
      <w:r w:rsidRPr="00D24354">
        <w:rPr>
          <w:i/>
        </w:rPr>
        <w:t>acl</w:t>
      </w:r>
      <w:proofErr w:type="spellEnd"/>
      <w:r w:rsidRPr="00D24354">
        <w:rPr>
          <w:i/>
        </w:rPr>
        <w:t>-</w:t>
      </w:r>
      <w:r w:rsidRPr="00D24354">
        <w:t xml:space="preserve">name | </w:t>
      </w:r>
      <w:r w:rsidRPr="00D24354">
        <w:rPr>
          <w:b/>
        </w:rPr>
        <w:t>prefix</w:t>
      </w:r>
      <w:r w:rsidRPr="00D24354">
        <w:t xml:space="preserve"> </w:t>
      </w:r>
      <w:r w:rsidRPr="00D24354">
        <w:rPr>
          <w:i/>
        </w:rPr>
        <w:t>prefix-list-name</w:t>
      </w:r>
      <w:r w:rsidRPr="00D24354">
        <w:t xml:space="preserve"> | </w:t>
      </w:r>
      <w:r w:rsidRPr="00D24354">
        <w:rPr>
          <w:b/>
        </w:rPr>
        <w:t>route-map</w:t>
      </w:r>
      <w:r w:rsidRPr="00D24354">
        <w:t xml:space="preserve"> </w:t>
      </w:r>
      <w:r w:rsidRPr="00D24354">
        <w:rPr>
          <w:i/>
        </w:rPr>
        <w:t>route-map-name</w:t>
      </w:r>
      <w:r w:rsidRPr="00D24354">
        <w:t xml:space="preserve">} </w:t>
      </w:r>
      <w:r w:rsidRPr="00D24354">
        <w:rPr>
          <w:b/>
        </w:rPr>
        <w:t xml:space="preserve">in </w:t>
      </w:r>
      <w:r w:rsidRPr="00D24354">
        <w:t xml:space="preserve">router configuration command. </w:t>
      </w:r>
    </w:p>
    <w:p w14:paraId="3B1D381B" w14:textId="77359DC6" w:rsidR="0061073F" w:rsidRDefault="0061073F" w:rsidP="0017115D">
      <w:pPr>
        <w:pStyle w:val="BodyTextL25"/>
        <w:spacing w:after="0"/>
      </w:pPr>
      <w:r w:rsidRPr="00D24354">
        <w:t>In this step, we will filter the 10.10.20.0/24 network from entering the R2 routing table.</w:t>
      </w:r>
    </w:p>
    <w:p w14:paraId="1D8C4896" w14:textId="1F68D228" w:rsidR="00545010" w:rsidRDefault="00545010" w:rsidP="00545010">
      <w:pPr>
        <w:pStyle w:val="ConfigWindow"/>
      </w:pPr>
      <w:r>
        <w:lastRenderedPageBreak/>
        <w:t>Open configuration window</w:t>
      </w:r>
    </w:p>
    <w:p w14:paraId="6AFE32C8" w14:textId="77777777" w:rsidR="0061073F" w:rsidRPr="00D24354" w:rsidRDefault="0061073F" w:rsidP="00B517F6">
      <w:pPr>
        <w:pStyle w:val="SubStepAlpha"/>
      </w:pPr>
      <w:r w:rsidRPr="00D24354">
        <w:t>On R2, verify that 10.10.20.0 is in the routing table.</w:t>
      </w:r>
    </w:p>
    <w:p w14:paraId="34EF0DBB"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51EE8823" w14:textId="35A658A5" w:rsidR="0061073F" w:rsidRPr="00D24354" w:rsidRDefault="0061073F" w:rsidP="00B517F6">
      <w:pPr>
        <w:pStyle w:val="CMDOutput"/>
      </w:pPr>
      <w:r w:rsidRPr="00D24354">
        <w:t>O IA     10.10.20.0/24 [110/</w:t>
      </w:r>
      <w:r w:rsidR="00953060">
        <w:t>3</w:t>
      </w:r>
      <w:r w:rsidRPr="00D24354">
        <w:t>] via 172.16.1.2, 01:32:39, GigabitEthernet0/0/1</w:t>
      </w:r>
    </w:p>
    <w:p w14:paraId="099EDA9C" w14:textId="77777777" w:rsidR="0061073F" w:rsidRPr="00D24354" w:rsidRDefault="0061073F" w:rsidP="00B517F6">
      <w:pPr>
        <w:pStyle w:val="SubStepAlpha"/>
      </w:pPr>
      <w:r w:rsidRPr="00D24354">
        <w:t>Next enter an ACL called OSPF-FILTER that denies 10.10.20.0/24 from entering the R2 routing table.</w:t>
      </w:r>
    </w:p>
    <w:p w14:paraId="2E355A74" w14:textId="77777777" w:rsidR="0061073F" w:rsidRPr="00D24354" w:rsidRDefault="0061073F" w:rsidP="0061073F">
      <w:pPr>
        <w:pStyle w:val="CMD"/>
        <w:rPr>
          <w:rFonts w:cs="Courier New"/>
          <w:b/>
          <w:szCs w:val="20"/>
        </w:rPr>
      </w:pPr>
      <w:r w:rsidRPr="00D24354">
        <w:rPr>
          <w:rFonts w:cs="Courier New"/>
          <w:szCs w:val="20"/>
        </w:rPr>
        <w:t xml:space="preserve">R2(config)# </w:t>
      </w:r>
      <w:proofErr w:type="spellStart"/>
      <w:r w:rsidRPr="00D24354">
        <w:rPr>
          <w:rFonts w:cs="Courier New"/>
          <w:b/>
          <w:szCs w:val="20"/>
        </w:rPr>
        <w:t>ip</w:t>
      </w:r>
      <w:proofErr w:type="spellEnd"/>
      <w:r w:rsidRPr="00D24354">
        <w:rPr>
          <w:rFonts w:cs="Courier New"/>
          <w:b/>
          <w:szCs w:val="20"/>
        </w:rPr>
        <w:t xml:space="preserve"> access-list standard OSPF-FILTER</w:t>
      </w:r>
    </w:p>
    <w:p w14:paraId="4FDBEE6E"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deny 10.10.20.0 0.0.0.255</w:t>
      </w:r>
    </w:p>
    <w:p w14:paraId="4356C714"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permit any</w:t>
      </w:r>
    </w:p>
    <w:p w14:paraId="7320314A" w14:textId="77777777" w:rsidR="0061073F" w:rsidRPr="00D24354" w:rsidRDefault="0061073F" w:rsidP="0061073F">
      <w:pPr>
        <w:pStyle w:val="CMD"/>
        <w:rPr>
          <w:rFonts w:cs="Courier New"/>
          <w:szCs w:val="20"/>
        </w:rPr>
      </w:pPr>
      <w:r w:rsidRPr="00D24354">
        <w:rPr>
          <w:rFonts w:cs="Courier New"/>
          <w:szCs w:val="20"/>
        </w:rPr>
        <w:t>R2(config-std-</w:t>
      </w:r>
      <w:proofErr w:type="spellStart"/>
      <w:proofErr w:type="gramStart"/>
      <w:r w:rsidRPr="00D24354">
        <w:rPr>
          <w:rFonts w:cs="Courier New"/>
          <w:szCs w:val="20"/>
        </w:rPr>
        <w:t>nacl</w:t>
      </w:r>
      <w:proofErr w:type="spellEnd"/>
      <w:r w:rsidRPr="00D24354">
        <w:rPr>
          <w:rFonts w:cs="Courier New"/>
          <w:szCs w:val="20"/>
        </w:rPr>
        <w:t>)#</w:t>
      </w:r>
      <w:proofErr w:type="gramEnd"/>
      <w:r w:rsidRPr="00D24354">
        <w:rPr>
          <w:rFonts w:cs="Courier New"/>
          <w:szCs w:val="20"/>
        </w:rPr>
        <w:t xml:space="preserve"> </w:t>
      </w:r>
      <w:r w:rsidRPr="00D24354">
        <w:rPr>
          <w:rFonts w:cs="Courier New"/>
          <w:b/>
          <w:szCs w:val="20"/>
        </w:rPr>
        <w:t>exit</w:t>
      </w:r>
    </w:p>
    <w:p w14:paraId="7CC0EB8D" w14:textId="77777777" w:rsidR="0061073F" w:rsidRPr="00D24354" w:rsidRDefault="0061073F" w:rsidP="00B517F6">
      <w:pPr>
        <w:pStyle w:val="SubStepAlpha"/>
      </w:pPr>
      <w:r w:rsidRPr="00D24354">
        <w:t>On R2, enter OSPF router configuration mode and assign the distribute list filter.</w:t>
      </w:r>
    </w:p>
    <w:p w14:paraId="10198A78" w14:textId="77777777" w:rsidR="0061073F" w:rsidRPr="00D24354" w:rsidRDefault="0061073F" w:rsidP="0061073F">
      <w:pPr>
        <w:pStyle w:val="CMD"/>
        <w:rPr>
          <w:rFonts w:cs="Courier New"/>
          <w:szCs w:val="20"/>
        </w:rPr>
      </w:pPr>
      <w:r w:rsidRPr="00D24354">
        <w:rPr>
          <w:rFonts w:cs="Courier New"/>
          <w:szCs w:val="20"/>
        </w:rPr>
        <w:t xml:space="preserve">R2(config)# </w:t>
      </w:r>
      <w:r w:rsidRPr="00D24354">
        <w:rPr>
          <w:rFonts w:cs="Courier New"/>
          <w:b/>
          <w:szCs w:val="20"/>
        </w:rPr>
        <w:t xml:space="preserve">router </w:t>
      </w:r>
      <w:proofErr w:type="spellStart"/>
      <w:r w:rsidRPr="00D24354">
        <w:rPr>
          <w:rFonts w:cs="Courier New"/>
          <w:b/>
          <w:szCs w:val="20"/>
        </w:rPr>
        <w:t>ospf</w:t>
      </w:r>
      <w:proofErr w:type="spellEnd"/>
      <w:r w:rsidRPr="00D24354">
        <w:rPr>
          <w:rFonts w:cs="Courier New"/>
          <w:b/>
          <w:szCs w:val="20"/>
        </w:rPr>
        <w:t xml:space="preserve"> 123</w:t>
      </w:r>
    </w:p>
    <w:p w14:paraId="3EE1D604"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distribute-list OSPF-FILTER in</w:t>
      </w:r>
    </w:p>
    <w:p w14:paraId="78DC28AC" w14:textId="77777777" w:rsidR="0061073F" w:rsidRPr="00D24354" w:rsidRDefault="0061073F" w:rsidP="0061073F">
      <w:pPr>
        <w:pStyle w:val="CMD"/>
        <w:rPr>
          <w:rFonts w:cs="Courier New"/>
          <w:szCs w:val="20"/>
        </w:rPr>
      </w:pPr>
      <w:r w:rsidRPr="00D24354">
        <w:rPr>
          <w:rFonts w:cs="Courier New"/>
          <w:szCs w:val="20"/>
        </w:rPr>
        <w:t>R2(config-</w:t>
      </w:r>
      <w:proofErr w:type="gramStart"/>
      <w:r w:rsidRPr="00D24354">
        <w:rPr>
          <w:rFonts w:cs="Courier New"/>
          <w:szCs w:val="20"/>
        </w:rPr>
        <w:t>router)#</w:t>
      </w:r>
      <w:proofErr w:type="gramEnd"/>
      <w:r w:rsidRPr="00D24354">
        <w:rPr>
          <w:rFonts w:cs="Courier New"/>
          <w:szCs w:val="20"/>
        </w:rPr>
        <w:t xml:space="preserve"> </w:t>
      </w:r>
      <w:r w:rsidRPr="00D24354">
        <w:rPr>
          <w:rFonts w:cs="Courier New"/>
          <w:b/>
          <w:szCs w:val="20"/>
        </w:rPr>
        <w:t>end</w:t>
      </w:r>
    </w:p>
    <w:p w14:paraId="6288A29E" w14:textId="77777777" w:rsidR="0061073F" w:rsidRPr="00D24354" w:rsidRDefault="0061073F" w:rsidP="00B517F6">
      <w:pPr>
        <w:pStyle w:val="SubStepAlpha"/>
      </w:pPr>
      <w:r w:rsidRPr="00D24354">
        <w:t>Verify that 10.10.20.0 prefix is not in the routing table of R2.</w:t>
      </w:r>
    </w:p>
    <w:p w14:paraId="2ED36489" w14:textId="77777777" w:rsidR="0061073F" w:rsidRPr="00D24354" w:rsidRDefault="0061073F" w:rsidP="0061073F">
      <w:pPr>
        <w:pStyle w:val="CMD"/>
        <w:rPr>
          <w:rFonts w:cs="Courier New"/>
          <w:szCs w:val="20"/>
        </w:rPr>
      </w:pPr>
      <w:r w:rsidRPr="00D24354">
        <w:rPr>
          <w:rFonts w:cs="Courier New"/>
          <w:szCs w:val="20"/>
        </w:rPr>
        <w:t xml:space="preserve">R2#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76AA92C9" w14:textId="77777777" w:rsidR="0061073F" w:rsidRPr="00D24354" w:rsidRDefault="0061073F" w:rsidP="00B517F6">
      <w:pPr>
        <w:pStyle w:val="SubStepAlpha"/>
      </w:pPr>
      <w:r w:rsidRPr="00D24354">
        <w:t>Verify that the 10.10.20.0 prefix is still being propagated in the area. Verify the routing table of R1.</w:t>
      </w:r>
    </w:p>
    <w:p w14:paraId="08CE209C" w14:textId="77777777" w:rsidR="0061073F" w:rsidRPr="00D24354" w:rsidRDefault="0061073F" w:rsidP="0061073F">
      <w:pPr>
        <w:pStyle w:val="CMD"/>
        <w:rPr>
          <w:rFonts w:cs="Courier New"/>
          <w:szCs w:val="20"/>
        </w:rPr>
      </w:pPr>
      <w:r w:rsidRPr="00D24354">
        <w:rPr>
          <w:rFonts w:cs="Courier New"/>
          <w:szCs w:val="20"/>
        </w:rPr>
        <w:t xml:space="preserve">R1# </w:t>
      </w:r>
      <w:r w:rsidRPr="00D24354">
        <w:rPr>
          <w:rFonts w:cs="Courier New"/>
          <w:b/>
          <w:szCs w:val="20"/>
        </w:rPr>
        <w:t xml:space="preserve">show </w:t>
      </w:r>
      <w:proofErr w:type="spellStart"/>
      <w:r w:rsidRPr="00D24354">
        <w:rPr>
          <w:rFonts w:cs="Courier New"/>
          <w:b/>
          <w:szCs w:val="20"/>
        </w:rPr>
        <w:t>ip</w:t>
      </w:r>
      <w:proofErr w:type="spellEnd"/>
      <w:r w:rsidRPr="00D24354">
        <w:rPr>
          <w:rFonts w:cs="Courier New"/>
          <w:b/>
          <w:szCs w:val="20"/>
        </w:rPr>
        <w:t xml:space="preserve"> route | include 10.10.20.0</w:t>
      </w:r>
    </w:p>
    <w:p w14:paraId="66C5B040" w14:textId="49A376E0" w:rsidR="0061073F" w:rsidRPr="00D24354" w:rsidRDefault="0061073F" w:rsidP="00B517F6">
      <w:pPr>
        <w:pStyle w:val="CMDOutput"/>
      </w:pPr>
      <w:r w:rsidRPr="00D24354">
        <w:rPr>
          <w:highlight w:val="yellow"/>
        </w:rPr>
        <w:t>O IA     10.10.20.0/24</w:t>
      </w:r>
      <w:r w:rsidRPr="00D24354">
        <w:t xml:space="preserve"> [110/</w:t>
      </w:r>
      <w:r w:rsidR="00953060">
        <w:t>4</w:t>
      </w:r>
      <w:r w:rsidRPr="00D24354">
        <w:t>] via 172.16.0.1, 00:45:23, GigabitEthernet0/0/0</w:t>
      </w:r>
    </w:p>
    <w:p w14:paraId="3D1B8A65" w14:textId="3F138244" w:rsidR="0061073F" w:rsidRDefault="0061073F" w:rsidP="0017115D">
      <w:pPr>
        <w:pStyle w:val="SubStepAlpha"/>
        <w:numPr>
          <w:ilvl w:val="0"/>
          <w:numId w:val="0"/>
        </w:numPr>
        <w:spacing w:after="0"/>
        <w:ind w:left="720"/>
        <w:rPr>
          <w:rFonts w:cs="Arial"/>
        </w:rPr>
      </w:pPr>
      <w:r w:rsidRPr="00D24354">
        <w:rPr>
          <w:rFonts w:cs="Arial"/>
        </w:rPr>
        <w:t>The 10.10.20.0/24 prefix still appears in the routing table of R1. The distribute list only filtered the route from entering the routing table on R2 but is still in the LSDB for Area 0.</w:t>
      </w:r>
    </w:p>
    <w:p w14:paraId="6A794A16" w14:textId="2CE8E2E1" w:rsidR="00545010" w:rsidRDefault="00545010" w:rsidP="0017115D">
      <w:pPr>
        <w:pStyle w:val="ConfigWindow"/>
      </w:pPr>
      <w:r>
        <w:t>Close configuration window</w:t>
      </w:r>
    </w:p>
    <w:p w14:paraId="054F1069" w14:textId="77777777" w:rsidR="001C5AF3" w:rsidRPr="004C0909" w:rsidRDefault="001C5AF3" w:rsidP="001C5AF3">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1C5AF3" w14:paraId="61249FAB" w14:textId="77777777" w:rsidTr="000817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4535326F" w14:textId="77777777" w:rsidR="001C5AF3" w:rsidRPr="00763D8B" w:rsidRDefault="001C5AF3" w:rsidP="000817DB">
            <w:pPr>
              <w:pStyle w:val="TableHeading"/>
            </w:pPr>
            <w:r w:rsidRPr="00763D8B">
              <w:t>Router Model</w:t>
            </w:r>
          </w:p>
        </w:tc>
        <w:tc>
          <w:tcPr>
            <w:tcW w:w="2250" w:type="dxa"/>
          </w:tcPr>
          <w:p w14:paraId="24DC9F32" w14:textId="77777777" w:rsidR="001C5AF3" w:rsidRPr="00763D8B" w:rsidRDefault="001C5AF3" w:rsidP="000817DB">
            <w:pPr>
              <w:pStyle w:val="TableHeading"/>
            </w:pPr>
            <w:r w:rsidRPr="00763D8B">
              <w:t>Ethernet Interface #1</w:t>
            </w:r>
          </w:p>
        </w:tc>
        <w:tc>
          <w:tcPr>
            <w:tcW w:w="2250" w:type="dxa"/>
          </w:tcPr>
          <w:p w14:paraId="3ED416F5" w14:textId="77777777" w:rsidR="001C5AF3" w:rsidRPr="00763D8B" w:rsidRDefault="001C5AF3" w:rsidP="000817DB">
            <w:pPr>
              <w:pStyle w:val="TableHeading"/>
            </w:pPr>
            <w:r w:rsidRPr="00763D8B">
              <w:t>Ethernet Interface #2</w:t>
            </w:r>
          </w:p>
        </w:tc>
        <w:tc>
          <w:tcPr>
            <w:tcW w:w="2070" w:type="dxa"/>
          </w:tcPr>
          <w:p w14:paraId="69818E04" w14:textId="77777777" w:rsidR="001C5AF3" w:rsidRPr="00763D8B" w:rsidRDefault="001C5AF3" w:rsidP="000817DB">
            <w:pPr>
              <w:pStyle w:val="TableHeading"/>
            </w:pPr>
            <w:r w:rsidRPr="00763D8B">
              <w:t>Serial Interface #1</w:t>
            </w:r>
          </w:p>
        </w:tc>
        <w:tc>
          <w:tcPr>
            <w:tcW w:w="2160" w:type="dxa"/>
          </w:tcPr>
          <w:p w14:paraId="2A322791" w14:textId="77777777" w:rsidR="001C5AF3" w:rsidRPr="00763D8B" w:rsidRDefault="001C5AF3" w:rsidP="000817DB">
            <w:pPr>
              <w:pStyle w:val="TableHeading"/>
            </w:pPr>
            <w:r w:rsidRPr="00763D8B">
              <w:t>Serial Interface #2</w:t>
            </w:r>
          </w:p>
        </w:tc>
      </w:tr>
      <w:tr w:rsidR="001C5AF3" w14:paraId="5E2605F4" w14:textId="77777777" w:rsidTr="000817DB">
        <w:tc>
          <w:tcPr>
            <w:tcW w:w="1530" w:type="dxa"/>
          </w:tcPr>
          <w:p w14:paraId="550E5396" w14:textId="77777777" w:rsidR="001C5AF3" w:rsidRPr="009453F7" w:rsidRDefault="001C5AF3" w:rsidP="000817DB">
            <w:pPr>
              <w:pStyle w:val="TableText"/>
            </w:pPr>
            <w:r w:rsidRPr="009453F7">
              <w:t>1800</w:t>
            </w:r>
          </w:p>
        </w:tc>
        <w:tc>
          <w:tcPr>
            <w:tcW w:w="2250" w:type="dxa"/>
          </w:tcPr>
          <w:p w14:paraId="21A993FC" w14:textId="77777777" w:rsidR="001C5AF3" w:rsidRPr="009453F7" w:rsidRDefault="001C5AF3" w:rsidP="000817DB">
            <w:pPr>
              <w:pStyle w:val="TableText"/>
            </w:pPr>
            <w:r w:rsidRPr="009453F7">
              <w:t>Fast Ethernet 0/0 (F0/0)</w:t>
            </w:r>
          </w:p>
        </w:tc>
        <w:tc>
          <w:tcPr>
            <w:tcW w:w="2250" w:type="dxa"/>
          </w:tcPr>
          <w:p w14:paraId="019EF302" w14:textId="77777777" w:rsidR="001C5AF3" w:rsidRPr="009453F7" w:rsidRDefault="001C5AF3" w:rsidP="000817DB">
            <w:pPr>
              <w:pStyle w:val="TableText"/>
            </w:pPr>
            <w:r w:rsidRPr="009453F7">
              <w:t>Fast Ethernet 0/1 (F0/1)</w:t>
            </w:r>
          </w:p>
        </w:tc>
        <w:tc>
          <w:tcPr>
            <w:tcW w:w="2070" w:type="dxa"/>
          </w:tcPr>
          <w:p w14:paraId="49DD39A4" w14:textId="77777777" w:rsidR="001C5AF3" w:rsidRPr="009453F7" w:rsidRDefault="001C5AF3" w:rsidP="000817DB">
            <w:pPr>
              <w:pStyle w:val="TableText"/>
            </w:pPr>
            <w:r w:rsidRPr="009453F7">
              <w:t>Serial 0/0/0 (S0/0/0)</w:t>
            </w:r>
          </w:p>
        </w:tc>
        <w:tc>
          <w:tcPr>
            <w:tcW w:w="2160" w:type="dxa"/>
          </w:tcPr>
          <w:p w14:paraId="46F91EF9" w14:textId="77777777" w:rsidR="001C5AF3" w:rsidRPr="009453F7" w:rsidRDefault="001C5AF3" w:rsidP="000817DB">
            <w:pPr>
              <w:pStyle w:val="TableText"/>
            </w:pPr>
            <w:r w:rsidRPr="009453F7">
              <w:t>Serial 0/0/1 (S0/0</w:t>
            </w:r>
            <w:r>
              <w:t>/</w:t>
            </w:r>
            <w:r w:rsidRPr="009453F7">
              <w:t>1)</w:t>
            </w:r>
          </w:p>
        </w:tc>
      </w:tr>
      <w:tr w:rsidR="001C5AF3" w14:paraId="7C611A8D" w14:textId="77777777" w:rsidTr="000817DB">
        <w:tc>
          <w:tcPr>
            <w:tcW w:w="1530" w:type="dxa"/>
          </w:tcPr>
          <w:p w14:paraId="73BF5720" w14:textId="77777777" w:rsidR="001C5AF3" w:rsidRPr="009453F7" w:rsidRDefault="001C5AF3" w:rsidP="000817DB">
            <w:pPr>
              <w:pStyle w:val="TableText"/>
            </w:pPr>
            <w:r w:rsidRPr="009453F7">
              <w:t>1900</w:t>
            </w:r>
          </w:p>
        </w:tc>
        <w:tc>
          <w:tcPr>
            <w:tcW w:w="2250" w:type="dxa"/>
          </w:tcPr>
          <w:p w14:paraId="0E7E5FA3" w14:textId="77777777" w:rsidR="001C5AF3" w:rsidRPr="009453F7" w:rsidRDefault="001C5AF3" w:rsidP="000817DB">
            <w:pPr>
              <w:pStyle w:val="TableText"/>
            </w:pPr>
            <w:r w:rsidRPr="009453F7">
              <w:t>Gigabit Ethernet 0/0 (G0/0)</w:t>
            </w:r>
          </w:p>
        </w:tc>
        <w:tc>
          <w:tcPr>
            <w:tcW w:w="2250" w:type="dxa"/>
          </w:tcPr>
          <w:p w14:paraId="2127B12E" w14:textId="77777777" w:rsidR="001C5AF3" w:rsidRPr="009453F7" w:rsidRDefault="001C5AF3" w:rsidP="000817DB">
            <w:pPr>
              <w:pStyle w:val="TableText"/>
            </w:pPr>
            <w:r w:rsidRPr="009453F7">
              <w:t>Gigabit Ethernet 0/1 (G0/1)</w:t>
            </w:r>
          </w:p>
        </w:tc>
        <w:tc>
          <w:tcPr>
            <w:tcW w:w="2070" w:type="dxa"/>
          </w:tcPr>
          <w:p w14:paraId="0AC4F7B3" w14:textId="77777777" w:rsidR="001C5AF3" w:rsidRPr="009453F7" w:rsidRDefault="001C5AF3" w:rsidP="000817DB">
            <w:pPr>
              <w:pStyle w:val="TableText"/>
            </w:pPr>
            <w:r w:rsidRPr="009453F7">
              <w:t>Serial 0/0/0 (S0/0/0)</w:t>
            </w:r>
          </w:p>
        </w:tc>
        <w:tc>
          <w:tcPr>
            <w:tcW w:w="2160" w:type="dxa"/>
          </w:tcPr>
          <w:p w14:paraId="415F342B" w14:textId="77777777" w:rsidR="001C5AF3" w:rsidRPr="009453F7" w:rsidRDefault="001C5AF3" w:rsidP="000817DB">
            <w:pPr>
              <w:pStyle w:val="TableText"/>
            </w:pPr>
            <w:r w:rsidRPr="009453F7">
              <w:t>Serial 0/0/1 (S0/0/1)</w:t>
            </w:r>
          </w:p>
        </w:tc>
      </w:tr>
      <w:tr w:rsidR="001C5AF3" w14:paraId="5B31F70B" w14:textId="77777777" w:rsidTr="000817DB">
        <w:tc>
          <w:tcPr>
            <w:tcW w:w="1530" w:type="dxa"/>
          </w:tcPr>
          <w:p w14:paraId="3444979F" w14:textId="77777777" w:rsidR="001C5AF3" w:rsidRPr="009453F7" w:rsidRDefault="001C5AF3" w:rsidP="000817DB">
            <w:pPr>
              <w:pStyle w:val="TableText"/>
            </w:pPr>
            <w:r w:rsidRPr="009453F7">
              <w:t>2801</w:t>
            </w:r>
          </w:p>
        </w:tc>
        <w:tc>
          <w:tcPr>
            <w:tcW w:w="2250" w:type="dxa"/>
          </w:tcPr>
          <w:p w14:paraId="4679871A" w14:textId="77777777" w:rsidR="001C5AF3" w:rsidRPr="009453F7" w:rsidRDefault="001C5AF3" w:rsidP="000817DB">
            <w:pPr>
              <w:pStyle w:val="TableText"/>
            </w:pPr>
            <w:r w:rsidRPr="009453F7">
              <w:t>Fast Ethernet 0/0 (F0/0)</w:t>
            </w:r>
          </w:p>
        </w:tc>
        <w:tc>
          <w:tcPr>
            <w:tcW w:w="2250" w:type="dxa"/>
          </w:tcPr>
          <w:p w14:paraId="3F40D034" w14:textId="77777777" w:rsidR="001C5AF3" w:rsidRPr="009453F7" w:rsidRDefault="001C5AF3" w:rsidP="000817DB">
            <w:pPr>
              <w:pStyle w:val="TableText"/>
            </w:pPr>
            <w:r w:rsidRPr="009453F7">
              <w:t>Fast Ethernet 0/1 (F0/1)</w:t>
            </w:r>
          </w:p>
        </w:tc>
        <w:tc>
          <w:tcPr>
            <w:tcW w:w="2070" w:type="dxa"/>
          </w:tcPr>
          <w:p w14:paraId="348039FA" w14:textId="77777777" w:rsidR="001C5AF3" w:rsidRPr="009453F7" w:rsidRDefault="001C5AF3" w:rsidP="000817DB">
            <w:pPr>
              <w:pStyle w:val="TableText"/>
            </w:pPr>
            <w:r w:rsidRPr="009453F7">
              <w:t>Serial 0/1/0 (S0/1/0)</w:t>
            </w:r>
          </w:p>
        </w:tc>
        <w:tc>
          <w:tcPr>
            <w:tcW w:w="2160" w:type="dxa"/>
          </w:tcPr>
          <w:p w14:paraId="363CF28E" w14:textId="77777777" w:rsidR="001C5AF3" w:rsidRPr="009453F7" w:rsidRDefault="001C5AF3" w:rsidP="000817DB">
            <w:pPr>
              <w:pStyle w:val="TableText"/>
            </w:pPr>
            <w:r w:rsidRPr="009453F7">
              <w:t>Serial 0/1/1 (S0/1/1)</w:t>
            </w:r>
          </w:p>
        </w:tc>
      </w:tr>
      <w:tr w:rsidR="001C5AF3" w14:paraId="42938BE1" w14:textId="77777777" w:rsidTr="000817DB">
        <w:tc>
          <w:tcPr>
            <w:tcW w:w="1530" w:type="dxa"/>
          </w:tcPr>
          <w:p w14:paraId="26DF4973" w14:textId="77777777" w:rsidR="001C5AF3" w:rsidRPr="009453F7" w:rsidRDefault="001C5AF3" w:rsidP="000817DB">
            <w:pPr>
              <w:pStyle w:val="TableText"/>
            </w:pPr>
            <w:r w:rsidRPr="009453F7">
              <w:t>2811</w:t>
            </w:r>
          </w:p>
        </w:tc>
        <w:tc>
          <w:tcPr>
            <w:tcW w:w="2250" w:type="dxa"/>
          </w:tcPr>
          <w:p w14:paraId="5F117C32" w14:textId="77777777" w:rsidR="001C5AF3" w:rsidRPr="009453F7" w:rsidRDefault="001C5AF3" w:rsidP="000817DB">
            <w:pPr>
              <w:pStyle w:val="TableText"/>
            </w:pPr>
            <w:r w:rsidRPr="009453F7">
              <w:t>Fast Ethernet 0/0 (F0/0)</w:t>
            </w:r>
          </w:p>
        </w:tc>
        <w:tc>
          <w:tcPr>
            <w:tcW w:w="2250" w:type="dxa"/>
          </w:tcPr>
          <w:p w14:paraId="3CD66594" w14:textId="77777777" w:rsidR="001C5AF3" w:rsidRPr="009453F7" w:rsidRDefault="001C5AF3" w:rsidP="000817DB">
            <w:pPr>
              <w:pStyle w:val="TableText"/>
            </w:pPr>
            <w:r w:rsidRPr="009453F7">
              <w:t>Fast Ethernet 0/1 (F0/1)</w:t>
            </w:r>
          </w:p>
        </w:tc>
        <w:tc>
          <w:tcPr>
            <w:tcW w:w="2070" w:type="dxa"/>
          </w:tcPr>
          <w:p w14:paraId="0803A953" w14:textId="77777777" w:rsidR="001C5AF3" w:rsidRPr="009453F7" w:rsidRDefault="001C5AF3" w:rsidP="000817DB">
            <w:pPr>
              <w:pStyle w:val="TableText"/>
            </w:pPr>
            <w:r w:rsidRPr="009453F7">
              <w:t>Serial 0/0/0 (S0/0/0)</w:t>
            </w:r>
          </w:p>
        </w:tc>
        <w:tc>
          <w:tcPr>
            <w:tcW w:w="2160" w:type="dxa"/>
          </w:tcPr>
          <w:p w14:paraId="0F837E5E" w14:textId="77777777" w:rsidR="001C5AF3" w:rsidRPr="009453F7" w:rsidRDefault="001C5AF3" w:rsidP="000817DB">
            <w:pPr>
              <w:pStyle w:val="TableText"/>
            </w:pPr>
            <w:r w:rsidRPr="009453F7">
              <w:t>Serial 0/0/1 (S0/0/1)</w:t>
            </w:r>
          </w:p>
        </w:tc>
      </w:tr>
      <w:tr w:rsidR="001C5AF3" w14:paraId="25008726" w14:textId="77777777" w:rsidTr="000817DB">
        <w:tc>
          <w:tcPr>
            <w:tcW w:w="1530" w:type="dxa"/>
          </w:tcPr>
          <w:p w14:paraId="316A0544" w14:textId="77777777" w:rsidR="001C5AF3" w:rsidRPr="009453F7" w:rsidRDefault="001C5AF3" w:rsidP="000817DB">
            <w:pPr>
              <w:pStyle w:val="TableText"/>
            </w:pPr>
            <w:r w:rsidRPr="009453F7">
              <w:t>2900</w:t>
            </w:r>
          </w:p>
        </w:tc>
        <w:tc>
          <w:tcPr>
            <w:tcW w:w="2250" w:type="dxa"/>
          </w:tcPr>
          <w:p w14:paraId="4B58C2F7" w14:textId="77777777" w:rsidR="001C5AF3" w:rsidRPr="009453F7" w:rsidRDefault="001C5AF3" w:rsidP="000817DB">
            <w:pPr>
              <w:pStyle w:val="TableText"/>
            </w:pPr>
            <w:r w:rsidRPr="009453F7">
              <w:t>Gigabit Ethernet 0/0 (G0/0)</w:t>
            </w:r>
          </w:p>
        </w:tc>
        <w:tc>
          <w:tcPr>
            <w:tcW w:w="2250" w:type="dxa"/>
          </w:tcPr>
          <w:p w14:paraId="273C5F97" w14:textId="77777777" w:rsidR="001C5AF3" w:rsidRPr="009453F7" w:rsidRDefault="001C5AF3" w:rsidP="000817DB">
            <w:pPr>
              <w:pStyle w:val="TableText"/>
            </w:pPr>
            <w:r w:rsidRPr="009453F7">
              <w:t>Gigabit Ethernet 0/1 (G0/1)</w:t>
            </w:r>
          </w:p>
        </w:tc>
        <w:tc>
          <w:tcPr>
            <w:tcW w:w="2070" w:type="dxa"/>
          </w:tcPr>
          <w:p w14:paraId="522BDFDF" w14:textId="77777777" w:rsidR="001C5AF3" w:rsidRPr="009453F7" w:rsidRDefault="001C5AF3" w:rsidP="000817DB">
            <w:pPr>
              <w:pStyle w:val="TableText"/>
            </w:pPr>
            <w:r w:rsidRPr="009453F7">
              <w:t>Serial 0/0/0 (S0/0/0)</w:t>
            </w:r>
          </w:p>
        </w:tc>
        <w:tc>
          <w:tcPr>
            <w:tcW w:w="2160" w:type="dxa"/>
          </w:tcPr>
          <w:p w14:paraId="78385ACE" w14:textId="77777777" w:rsidR="001C5AF3" w:rsidRPr="009453F7" w:rsidRDefault="001C5AF3" w:rsidP="000817DB">
            <w:pPr>
              <w:pStyle w:val="TableText"/>
            </w:pPr>
            <w:r w:rsidRPr="009453F7">
              <w:t>Serial 0/0/1 (S0/0/1)</w:t>
            </w:r>
          </w:p>
        </w:tc>
      </w:tr>
      <w:tr w:rsidR="001C5AF3" w14:paraId="629E80BD" w14:textId="77777777" w:rsidTr="000817DB">
        <w:tc>
          <w:tcPr>
            <w:tcW w:w="1530" w:type="dxa"/>
          </w:tcPr>
          <w:p w14:paraId="204D8F74" w14:textId="77777777" w:rsidR="001C5AF3" w:rsidRPr="009453F7" w:rsidRDefault="001C5AF3" w:rsidP="000817DB">
            <w:pPr>
              <w:pStyle w:val="TableText"/>
            </w:pPr>
            <w:r>
              <w:t>4221</w:t>
            </w:r>
          </w:p>
        </w:tc>
        <w:tc>
          <w:tcPr>
            <w:tcW w:w="2250" w:type="dxa"/>
          </w:tcPr>
          <w:p w14:paraId="5A851607"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3EAAEFEC"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3EC3015C" w14:textId="77777777" w:rsidR="001C5AF3" w:rsidRPr="009453F7" w:rsidRDefault="001C5AF3" w:rsidP="000817DB">
            <w:pPr>
              <w:pStyle w:val="TableText"/>
            </w:pPr>
            <w:r>
              <w:t>Serial 0/1/0 (S0/1</w:t>
            </w:r>
            <w:r w:rsidRPr="009453F7">
              <w:t>/0)</w:t>
            </w:r>
          </w:p>
        </w:tc>
        <w:tc>
          <w:tcPr>
            <w:tcW w:w="2160" w:type="dxa"/>
          </w:tcPr>
          <w:p w14:paraId="5A17EAFB" w14:textId="77777777" w:rsidR="001C5AF3" w:rsidRPr="009453F7" w:rsidRDefault="001C5AF3" w:rsidP="000817DB">
            <w:pPr>
              <w:pStyle w:val="TableText"/>
            </w:pPr>
            <w:r>
              <w:t>Serial 0/1/1</w:t>
            </w:r>
            <w:r w:rsidRPr="009453F7">
              <w:t xml:space="preserve"> (S0/</w:t>
            </w:r>
            <w:r>
              <w:t>1/1</w:t>
            </w:r>
            <w:r w:rsidRPr="009453F7">
              <w:t>)</w:t>
            </w:r>
          </w:p>
        </w:tc>
      </w:tr>
      <w:tr w:rsidR="001C5AF3" w14:paraId="3D1EC97C" w14:textId="77777777" w:rsidTr="000817DB">
        <w:tc>
          <w:tcPr>
            <w:tcW w:w="1530" w:type="dxa"/>
          </w:tcPr>
          <w:p w14:paraId="75BDBF87" w14:textId="77777777" w:rsidR="001C5AF3" w:rsidRDefault="001C5AF3" w:rsidP="000817DB">
            <w:pPr>
              <w:pStyle w:val="TableText"/>
            </w:pPr>
            <w:r>
              <w:t>4300</w:t>
            </w:r>
          </w:p>
        </w:tc>
        <w:tc>
          <w:tcPr>
            <w:tcW w:w="2250" w:type="dxa"/>
          </w:tcPr>
          <w:p w14:paraId="0B699B54" w14:textId="77777777" w:rsidR="001C5AF3" w:rsidRPr="009453F7" w:rsidRDefault="001C5AF3" w:rsidP="000817DB">
            <w:pPr>
              <w:pStyle w:val="TableText"/>
            </w:pPr>
            <w:r w:rsidRPr="009453F7">
              <w:t>Gigabit Ethernet 0/0</w:t>
            </w:r>
            <w:r>
              <w:t>/0</w:t>
            </w:r>
            <w:r w:rsidRPr="009453F7">
              <w:t xml:space="preserve"> (G0/0</w:t>
            </w:r>
            <w:r>
              <w:t>/0</w:t>
            </w:r>
            <w:r w:rsidRPr="009453F7">
              <w:t>)</w:t>
            </w:r>
          </w:p>
        </w:tc>
        <w:tc>
          <w:tcPr>
            <w:tcW w:w="2250" w:type="dxa"/>
          </w:tcPr>
          <w:p w14:paraId="6D788D9A" w14:textId="77777777" w:rsidR="001C5AF3" w:rsidRPr="009453F7" w:rsidRDefault="001C5AF3" w:rsidP="000817DB">
            <w:pPr>
              <w:pStyle w:val="TableText"/>
            </w:pPr>
            <w:r w:rsidRPr="009453F7">
              <w:t>Gigabit Ethernet 0/0</w:t>
            </w:r>
            <w:r>
              <w:t>/1</w:t>
            </w:r>
            <w:r w:rsidRPr="009453F7">
              <w:t xml:space="preserve"> (G0/0</w:t>
            </w:r>
            <w:r>
              <w:t>/1</w:t>
            </w:r>
            <w:r w:rsidRPr="009453F7">
              <w:t>)</w:t>
            </w:r>
          </w:p>
        </w:tc>
        <w:tc>
          <w:tcPr>
            <w:tcW w:w="2070" w:type="dxa"/>
          </w:tcPr>
          <w:p w14:paraId="44DD2D9A" w14:textId="77777777" w:rsidR="001C5AF3" w:rsidRDefault="001C5AF3" w:rsidP="000817DB">
            <w:pPr>
              <w:pStyle w:val="TableText"/>
            </w:pPr>
            <w:r>
              <w:t>Serial 0/1/0 (S0/1</w:t>
            </w:r>
            <w:r w:rsidRPr="009453F7">
              <w:t>/0)</w:t>
            </w:r>
          </w:p>
        </w:tc>
        <w:tc>
          <w:tcPr>
            <w:tcW w:w="2160" w:type="dxa"/>
          </w:tcPr>
          <w:p w14:paraId="742B5312" w14:textId="77777777" w:rsidR="001C5AF3" w:rsidRDefault="001C5AF3" w:rsidP="000817DB">
            <w:pPr>
              <w:pStyle w:val="TableText"/>
            </w:pPr>
            <w:r>
              <w:t>Serial 0/1/1</w:t>
            </w:r>
            <w:r w:rsidRPr="009453F7">
              <w:t xml:space="preserve"> (S0/</w:t>
            </w:r>
            <w:r>
              <w:t>1/1</w:t>
            </w:r>
            <w:r w:rsidRPr="009453F7">
              <w:t>)</w:t>
            </w:r>
          </w:p>
        </w:tc>
      </w:tr>
    </w:tbl>
    <w:p w14:paraId="61245BE8" w14:textId="77777777" w:rsidR="001C5AF3" w:rsidRPr="00603503" w:rsidRDefault="001C5AF3" w:rsidP="001C5AF3">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w:t>
      </w:r>
      <w:r w:rsidRPr="00763D8B">
        <w:lastRenderedPageBreak/>
        <w:t>example of this might be an ISDN BRI interface. The string in parenthesis is the legal abbreviation that can be used in Cisco IOS commands to represent the interface.</w:t>
      </w:r>
    </w:p>
    <w:p w14:paraId="7BC6664A" w14:textId="67F54641" w:rsidR="001C5AF3" w:rsidRPr="00D24354" w:rsidRDefault="001C5AF3" w:rsidP="0017115D">
      <w:pPr>
        <w:pStyle w:val="ConfigWindow"/>
      </w:pPr>
      <w:r>
        <w:t>End of document</w:t>
      </w:r>
    </w:p>
    <w:p w14:paraId="647259B4" w14:textId="77777777" w:rsidR="0061073F" w:rsidRPr="0017115D" w:rsidRDefault="0061073F" w:rsidP="0017115D">
      <w:pPr>
        <w:pStyle w:val="Heading1"/>
        <w:spacing w:before="120"/>
        <w:rPr>
          <w:rStyle w:val="LabSectionGray"/>
        </w:rPr>
      </w:pPr>
      <w:bookmarkStart w:id="5" w:name="_Hlk27999808"/>
      <w:r w:rsidRPr="00DB0E4E">
        <w:rPr>
          <w:rStyle w:val="LabSectionGray"/>
        </w:rPr>
        <w:t>Device Con</w:t>
      </w:r>
      <w:r w:rsidRPr="007A0FF3">
        <w:rPr>
          <w:rStyle w:val="LabSectionGray"/>
        </w:rPr>
        <w:t>figs – Final</w:t>
      </w:r>
      <w:bookmarkEnd w:id="5"/>
    </w:p>
    <w:p w14:paraId="1BA2A4EA" w14:textId="000F39EE" w:rsidR="00F15BFF" w:rsidRDefault="00F15BFF" w:rsidP="0017115D">
      <w:pPr>
        <w:pStyle w:val="Heading1"/>
        <w:rPr>
          <w:rStyle w:val="LabSectionGray"/>
        </w:rPr>
      </w:pPr>
      <w:r w:rsidRPr="00DB0E4E">
        <w:rPr>
          <w:rStyle w:val="LabSectionGray"/>
        </w:rPr>
        <w:t>Router R1</w:t>
      </w:r>
    </w:p>
    <w:p w14:paraId="632E1FAC" w14:textId="1F9C08EF" w:rsidR="0017115D" w:rsidRPr="0017115D" w:rsidRDefault="0017115D" w:rsidP="0017115D">
      <w:pPr>
        <w:pStyle w:val="DevConfigs"/>
        <w:rPr>
          <w:rStyle w:val="DevConfigGray"/>
        </w:rPr>
      </w:pPr>
      <w:r w:rsidRPr="0017115D">
        <w:rPr>
          <w:rStyle w:val="DevConfigGray"/>
        </w:rPr>
        <w:t xml:space="preserve">R1# </w:t>
      </w:r>
      <w:r w:rsidRPr="0017115D">
        <w:rPr>
          <w:rStyle w:val="DevConfigGray"/>
          <w:b/>
          <w:bCs/>
        </w:rPr>
        <w:t>show run</w:t>
      </w:r>
    </w:p>
    <w:p w14:paraId="15E9FF02" w14:textId="4F4EC32E" w:rsidR="00F15BFF" w:rsidRPr="0017115D" w:rsidRDefault="00F15BFF" w:rsidP="0017115D">
      <w:pPr>
        <w:pStyle w:val="DevConfigs"/>
        <w:rPr>
          <w:rStyle w:val="DevConfigGray"/>
        </w:rPr>
      </w:pPr>
      <w:r w:rsidRPr="0017115D">
        <w:rPr>
          <w:rStyle w:val="DevConfigGray"/>
        </w:rPr>
        <w:t>Building configuration...</w:t>
      </w:r>
    </w:p>
    <w:p w14:paraId="4CE8A107" w14:textId="77777777" w:rsidR="00F15BFF" w:rsidRPr="0017115D" w:rsidRDefault="00F15BFF" w:rsidP="0017115D">
      <w:pPr>
        <w:pStyle w:val="DevConfigs"/>
        <w:rPr>
          <w:rStyle w:val="DevConfigGray"/>
        </w:rPr>
      </w:pPr>
    </w:p>
    <w:p w14:paraId="13767751" w14:textId="77777777" w:rsidR="00F15BFF" w:rsidRPr="0017115D" w:rsidRDefault="00F15BFF" w:rsidP="0017115D">
      <w:pPr>
        <w:pStyle w:val="DevConfigs"/>
        <w:rPr>
          <w:rStyle w:val="DevConfigGray"/>
        </w:rPr>
      </w:pPr>
    </w:p>
    <w:p w14:paraId="42CC15DF" w14:textId="77777777" w:rsidR="00F15BFF" w:rsidRPr="0017115D" w:rsidRDefault="00F15BFF" w:rsidP="0017115D">
      <w:pPr>
        <w:pStyle w:val="DevConfigs"/>
        <w:rPr>
          <w:rStyle w:val="DevConfigGray"/>
        </w:rPr>
      </w:pPr>
      <w:r w:rsidRPr="0017115D">
        <w:rPr>
          <w:rStyle w:val="DevConfigGray"/>
        </w:rPr>
        <w:t xml:space="preserve">Current </w:t>
      </w:r>
      <w:proofErr w:type="gramStart"/>
      <w:r w:rsidRPr="0017115D">
        <w:rPr>
          <w:rStyle w:val="DevConfigGray"/>
        </w:rPr>
        <w:t>configuration :</w:t>
      </w:r>
      <w:proofErr w:type="gramEnd"/>
      <w:r w:rsidRPr="0017115D">
        <w:rPr>
          <w:rStyle w:val="DevConfigGray"/>
        </w:rPr>
        <w:t xml:space="preserve"> 1516 bytes</w:t>
      </w:r>
    </w:p>
    <w:p w14:paraId="5657A7DC" w14:textId="218678FD" w:rsidR="00F15BFF" w:rsidRPr="0017115D" w:rsidRDefault="00F15BFF" w:rsidP="0017115D">
      <w:pPr>
        <w:pStyle w:val="DevConfigs"/>
        <w:rPr>
          <w:rStyle w:val="DevConfigGray"/>
        </w:rPr>
      </w:pPr>
      <w:r w:rsidRPr="0017115D">
        <w:rPr>
          <w:rStyle w:val="DevConfigGray"/>
        </w:rPr>
        <w:t>!</w:t>
      </w:r>
    </w:p>
    <w:p w14:paraId="7BCF73D7" w14:textId="77777777" w:rsidR="00F15BFF" w:rsidRPr="0017115D" w:rsidRDefault="00F15BFF" w:rsidP="0017115D">
      <w:pPr>
        <w:pStyle w:val="DevConfigs"/>
        <w:rPr>
          <w:rStyle w:val="DevConfigGray"/>
        </w:rPr>
      </w:pPr>
      <w:r w:rsidRPr="0017115D">
        <w:rPr>
          <w:rStyle w:val="DevConfigGray"/>
        </w:rPr>
        <w:t>version 16.9</w:t>
      </w:r>
    </w:p>
    <w:p w14:paraId="609C05E6" w14:textId="77777777" w:rsidR="00F15BFF" w:rsidRPr="0017115D" w:rsidRDefault="00F15BFF" w:rsidP="0017115D">
      <w:pPr>
        <w:pStyle w:val="DevConfigs"/>
        <w:rPr>
          <w:rStyle w:val="DevConfigGray"/>
        </w:rPr>
      </w:pPr>
      <w:r w:rsidRPr="0017115D">
        <w:rPr>
          <w:rStyle w:val="DevConfigGray"/>
        </w:rPr>
        <w:t xml:space="preserve">service timestamps debug datetime </w:t>
      </w:r>
      <w:proofErr w:type="spellStart"/>
      <w:r w:rsidRPr="0017115D">
        <w:rPr>
          <w:rStyle w:val="DevConfigGray"/>
        </w:rPr>
        <w:t>msec</w:t>
      </w:r>
      <w:proofErr w:type="spellEnd"/>
    </w:p>
    <w:p w14:paraId="5C9B4010" w14:textId="77777777" w:rsidR="00F15BFF" w:rsidRPr="0017115D" w:rsidRDefault="00F15BFF" w:rsidP="0017115D">
      <w:pPr>
        <w:pStyle w:val="DevConfigs"/>
        <w:rPr>
          <w:rStyle w:val="DevConfigGray"/>
        </w:rPr>
      </w:pPr>
      <w:r w:rsidRPr="0017115D">
        <w:rPr>
          <w:rStyle w:val="DevConfigGray"/>
        </w:rPr>
        <w:t xml:space="preserve">service timestamps log datetime </w:t>
      </w:r>
      <w:proofErr w:type="spellStart"/>
      <w:r w:rsidRPr="0017115D">
        <w:rPr>
          <w:rStyle w:val="DevConfigGray"/>
        </w:rPr>
        <w:t>msec</w:t>
      </w:r>
      <w:proofErr w:type="spellEnd"/>
    </w:p>
    <w:p w14:paraId="4AF59B26" w14:textId="77777777" w:rsidR="00F15BFF" w:rsidRPr="0017115D" w:rsidRDefault="00F15BFF" w:rsidP="0017115D">
      <w:pPr>
        <w:pStyle w:val="DevConfigs"/>
        <w:rPr>
          <w:rStyle w:val="DevConfigGray"/>
        </w:rPr>
      </w:pPr>
      <w:r w:rsidRPr="0017115D">
        <w:rPr>
          <w:rStyle w:val="DevConfigGray"/>
        </w:rPr>
        <w:t xml:space="preserve">platform </w:t>
      </w:r>
      <w:proofErr w:type="spellStart"/>
      <w:r w:rsidRPr="0017115D">
        <w:rPr>
          <w:rStyle w:val="DevConfigGray"/>
        </w:rPr>
        <w:t>qfp</w:t>
      </w:r>
      <w:proofErr w:type="spellEnd"/>
      <w:r w:rsidRPr="0017115D">
        <w:rPr>
          <w:rStyle w:val="DevConfigGray"/>
        </w:rPr>
        <w:t xml:space="preserve"> utilization monitor load 80</w:t>
      </w:r>
    </w:p>
    <w:p w14:paraId="4B4DEBE0" w14:textId="77777777" w:rsidR="00F15BFF" w:rsidRPr="0017115D" w:rsidRDefault="00F15BFF" w:rsidP="0017115D">
      <w:pPr>
        <w:pStyle w:val="DevConfigs"/>
        <w:rPr>
          <w:rStyle w:val="DevConfigGray"/>
        </w:rPr>
      </w:pPr>
      <w:r w:rsidRPr="0017115D">
        <w:rPr>
          <w:rStyle w:val="DevConfigGray"/>
        </w:rPr>
        <w:t>no platform punt-keepalive disable-kernel-core</w:t>
      </w:r>
    </w:p>
    <w:p w14:paraId="075EDFDF" w14:textId="77777777" w:rsidR="00F15BFF" w:rsidRPr="0017115D" w:rsidRDefault="00F15BFF" w:rsidP="0017115D">
      <w:pPr>
        <w:pStyle w:val="DevConfigs"/>
        <w:rPr>
          <w:rStyle w:val="DevConfigGray"/>
        </w:rPr>
      </w:pPr>
      <w:r w:rsidRPr="0017115D">
        <w:rPr>
          <w:rStyle w:val="DevConfigGray"/>
        </w:rPr>
        <w:t>!</w:t>
      </w:r>
    </w:p>
    <w:p w14:paraId="5DBF2C47" w14:textId="77777777" w:rsidR="00F15BFF" w:rsidRPr="0017115D" w:rsidRDefault="00F15BFF" w:rsidP="0017115D">
      <w:pPr>
        <w:pStyle w:val="DevConfigs"/>
        <w:rPr>
          <w:rStyle w:val="DevConfigGray"/>
        </w:rPr>
      </w:pPr>
      <w:r w:rsidRPr="0017115D">
        <w:rPr>
          <w:rStyle w:val="DevConfigGray"/>
        </w:rPr>
        <w:t>hostname R1</w:t>
      </w:r>
    </w:p>
    <w:p w14:paraId="0A127776" w14:textId="77777777" w:rsidR="00F15BFF" w:rsidRPr="0017115D" w:rsidRDefault="00F15BFF" w:rsidP="0017115D">
      <w:pPr>
        <w:pStyle w:val="DevConfigs"/>
        <w:rPr>
          <w:rStyle w:val="DevConfigGray"/>
        </w:rPr>
      </w:pPr>
      <w:r w:rsidRPr="0017115D">
        <w:rPr>
          <w:rStyle w:val="DevConfigGray"/>
        </w:rPr>
        <w:t>!</w:t>
      </w:r>
    </w:p>
    <w:p w14:paraId="017DB147" w14:textId="77777777" w:rsidR="00F15BFF" w:rsidRPr="0017115D" w:rsidRDefault="00F15BFF" w:rsidP="0017115D">
      <w:pPr>
        <w:pStyle w:val="DevConfigs"/>
        <w:rPr>
          <w:rStyle w:val="DevConfigGray"/>
        </w:rPr>
      </w:pPr>
      <w:r w:rsidRPr="0017115D">
        <w:rPr>
          <w:rStyle w:val="DevConfigGray"/>
        </w:rPr>
        <w:t>boot-start-marker</w:t>
      </w:r>
    </w:p>
    <w:p w14:paraId="4E06A83D" w14:textId="77777777" w:rsidR="00F15BFF" w:rsidRPr="0017115D" w:rsidRDefault="00F15BFF" w:rsidP="0017115D">
      <w:pPr>
        <w:pStyle w:val="DevConfigs"/>
        <w:rPr>
          <w:rStyle w:val="DevConfigGray"/>
        </w:rPr>
      </w:pPr>
      <w:r w:rsidRPr="0017115D">
        <w:rPr>
          <w:rStyle w:val="DevConfigGray"/>
        </w:rPr>
        <w:t>boot-end-marker</w:t>
      </w:r>
    </w:p>
    <w:p w14:paraId="5E07BFFB" w14:textId="39945908" w:rsidR="00F15BFF" w:rsidRPr="0017115D" w:rsidRDefault="00F15BFF" w:rsidP="0017115D">
      <w:pPr>
        <w:pStyle w:val="DevConfigs"/>
        <w:rPr>
          <w:rStyle w:val="DevConfigGray"/>
        </w:rPr>
      </w:pPr>
      <w:r w:rsidRPr="0017115D">
        <w:rPr>
          <w:rStyle w:val="DevConfigGray"/>
        </w:rPr>
        <w:t>!</w:t>
      </w:r>
    </w:p>
    <w:p w14:paraId="6A5CEDBA"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aaa</w:t>
      </w:r>
      <w:proofErr w:type="spellEnd"/>
      <w:r w:rsidRPr="0017115D">
        <w:rPr>
          <w:rStyle w:val="DevConfigGray"/>
        </w:rPr>
        <w:t xml:space="preserve"> </w:t>
      </w:r>
      <w:proofErr w:type="gramStart"/>
      <w:r w:rsidRPr="0017115D">
        <w:rPr>
          <w:rStyle w:val="DevConfigGray"/>
        </w:rPr>
        <w:t>new-model</w:t>
      </w:r>
      <w:proofErr w:type="gramEnd"/>
    </w:p>
    <w:p w14:paraId="0A18E7D8" w14:textId="77777777" w:rsidR="00F15BFF" w:rsidRPr="0017115D" w:rsidRDefault="00F15BFF" w:rsidP="0017115D">
      <w:pPr>
        <w:pStyle w:val="DevConfigs"/>
        <w:rPr>
          <w:rStyle w:val="DevConfigGray"/>
        </w:rPr>
      </w:pPr>
      <w:r w:rsidRPr="0017115D">
        <w:rPr>
          <w:rStyle w:val="DevConfigGray"/>
        </w:rPr>
        <w:t>!</w:t>
      </w:r>
    </w:p>
    <w:p w14:paraId="7882F2D3"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domain lookup</w:t>
      </w:r>
    </w:p>
    <w:p w14:paraId="52AA930B" w14:textId="77777777" w:rsidR="00F15BFF" w:rsidRPr="0017115D" w:rsidRDefault="00F15BFF" w:rsidP="0017115D">
      <w:pPr>
        <w:pStyle w:val="DevConfigs"/>
        <w:rPr>
          <w:rStyle w:val="DevConfigGray"/>
        </w:rPr>
      </w:pPr>
      <w:r w:rsidRPr="0017115D">
        <w:rPr>
          <w:rStyle w:val="DevConfigGray"/>
        </w:rPr>
        <w:t>!</w:t>
      </w:r>
    </w:p>
    <w:p w14:paraId="6DBF057E" w14:textId="77777777" w:rsidR="00F15BFF" w:rsidRPr="0017115D" w:rsidRDefault="00F15BFF" w:rsidP="0017115D">
      <w:pPr>
        <w:pStyle w:val="DevConfigs"/>
        <w:rPr>
          <w:rStyle w:val="DevConfigGray"/>
        </w:rPr>
      </w:pPr>
      <w:r w:rsidRPr="0017115D">
        <w:rPr>
          <w:rStyle w:val="DevConfigGray"/>
        </w:rPr>
        <w:t>login on-success log</w:t>
      </w:r>
    </w:p>
    <w:p w14:paraId="5442A09E" w14:textId="77777777" w:rsidR="00F15BFF" w:rsidRPr="0017115D" w:rsidRDefault="00F15BFF" w:rsidP="0017115D">
      <w:pPr>
        <w:pStyle w:val="DevConfigs"/>
        <w:rPr>
          <w:rStyle w:val="DevConfigGray"/>
        </w:rPr>
      </w:pPr>
      <w:r w:rsidRPr="0017115D">
        <w:rPr>
          <w:rStyle w:val="DevConfigGray"/>
        </w:rPr>
        <w:t>!</w:t>
      </w:r>
    </w:p>
    <w:p w14:paraId="7FCD040F" w14:textId="77777777" w:rsidR="00F15BFF" w:rsidRPr="0017115D" w:rsidRDefault="00F15BFF" w:rsidP="0017115D">
      <w:pPr>
        <w:pStyle w:val="DevConfigs"/>
        <w:rPr>
          <w:rStyle w:val="DevConfigGray"/>
        </w:rPr>
      </w:pPr>
      <w:r w:rsidRPr="0017115D">
        <w:rPr>
          <w:rStyle w:val="DevConfigGray"/>
        </w:rPr>
        <w:t>subscriber templating</w:t>
      </w:r>
    </w:p>
    <w:p w14:paraId="7721B107" w14:textId="77777777" w:rsidR="00F15BFF" w:rsidRPr="0017115D" w:rsidRDefault="00F15BFF" w:rsidP="0017115D">
      <w:pPr>
        <w:pStyle w:val="DevConfigs"/>
        <w:rPr>
          <w:rStyle w:val="DevConfigGray"/>
        </w:rPr>
      </w:pPr>
      <w:r w:rsidRPr="0017115D">
        <w:rPr>
          <w:rStyle w:val="DevConfigGray"/>
        </w:rPr>
        <w:t>!</w:t>
      </w:r>
    </w:p>
    <w:p w14:paraId="0756D4E8" w14:textId="77777777" w:rsidR="00F15BFF" w:rsidRPr="0017115D" w:rsidRDefault="00F15BFF" w:rsidP="0017115D">
      <w:pPr>
        <w:pStyle w:val="DevConfigs"/>
        <w:rPr>
          <w:rStyle w:val="DevConfigGray"/>
        </w:rPr>
      </w:pPr>
      <w:r w:rsidRPr="0017115D">
        <w:rPr>
          <w:rStyle w:val="DevConfigGray"/>
        </w:rPr>
        <w:t>multilink bundle-name authenticated</w:t>
      </w:r>
    </w:p>
    <w:p w14:paraId="2932892C" w14:textId="77777777" w:rsidR="00F15BFF" w:rsidRPr="0017115D" w:rsidRDefault="00F15BFF" w:rsidP="0017115D">
      <w:pPr>
        <w:pStyle w:val="DevConfigs"/>
        <w:rPr>
          <w:rStyle w:val="DevConfigGray"/>
        </w:rPr>
      </w:pPr>
      <w:r w:rsidRPr="0017115D">
        <w:rPr>
          <w:rStyle w:val="DevConfigGray"/>
        </w:rPr>
        <w:t>!</w:t>
      </w:r>
    </w:p>
    <w:p w14:paraId="3A079A3D" w14:textId="77777777" w:rsidR="00F15BFF" w:rsidRPr="0017115D" w:rsidRDefault="00F15BFF" w:rsidP="0017115D">
      <w:pPr>
        <w:pStyle w:val="DevConfigs"/>
        <w:rPr>
          <w:rStyle w:val="DevConfigGray"/>
        </w:rPr>
      </w:pPr>
      <w:r w:rsidRPr="0017115D">
        <w:rPr>
          <w:rStyle w:val="DevConfigGray"/>
        </w:rPr>
        <w:t>spanning-tree extend system-id</w:t>
      </w:r>
    </w:p>
    <w:p w14:paraId="50B4F552" w14:textId="77777777" w:rsidR="00F15BFF" w:rsidRPr="0017115D" w:rsidRDefault="00F15BFF" w:rsidP="0017115D">
      <w:pPr>
        <w:pStyle w:val="DevConfigs"/>
        <w:rPr>
          <w:rStyle w:val="DevConfigGray"/>
        </w:rPr>
      </w:pPr>
      <w:r w:rsidRPr="0017115D">
        <w:rPr>
          <w:rStyle w:val="DevConfigGray"/>
        </w:rPr>
        <w:t>!</w:t>
      </w:r>
    </w:p>
    <w:p w14:paraId="1BBC284C" w14:textId="77777777" w:rsidR="00F15BFF" w:rsidRPr="0017115D" w:rsidRDefault="00F15BFF" w:rsidP="0017115D">
      <w:pPr>
        <w:pStyle w:val="DevConfigs"/>
        <w:rPr>
          <w:rStyle w:val="DevConfigGray"/>
        </w:rPr>
      </w:pPr>
      <w:r w:rsidRPr="0017115D">
        <w:rPr>
          <w:rStyle w:val="DevConfigGray"/>
        </w:rPr>
        <w:t>redundancy</w:t>
      </w:r>
    </w:p>
    <w:p w14:paraId="1C62B963" w14:textId="77777777" w:rsidR="00F15BFF" w:rsidRPr="0017115D" w:rsidRDefault="00F15BFF" w:rsidP="0017115D">
      <w:pPr>
        <w:pStyle w:val="DevConfigs"/>
        <w:rPr>
          <w:rStyle w:val="DevConfigGray"/>
        </w:rPr>
      </w:pPr>
      <w:r w:rsidRPr="0017115D">
        <w:rPr>
          <w:rStyle w:val="DevConfigGray"/>
        </w:rPr>
        <w:t xml:space="preserve"> mode none</w:t>
      </w:r>
    </w:p>
    <w:p w14:paraId="7DEE75DA" w14:textId="77777777" w:rsidR="00F15BFF" w:rsidRPr="0017115D" w:rsidRDefault="00F15BFF" w:rsidP="0017115D">
      <w:pPr>
        <w:pStyle w:val="DevConfigs"/>
        <w:rPr>
          <w:rStyle w:val="DevConfigGray"/>
        </w:rPr>
      </w:pPr>
      <w:r w:rsidRPr="0017115D">
        <w:rPr>
          <w:rStyle w:val="DevConfigGray"/>
        </w:rPr>
        <w:t>!</w:t>
      </w:r>
    </w:p>
    <w:p w14:paraId="402C1BB0" w14:textId="77777777" w:rsidR="00F15BFF" w:rsidRPr="0017115D" w:rsidRDefault="00F15BFF" w:rsidP="0017115D">
      <w:pPr>
        <w:pStyle w:val="DevConfigs"/>
        <w:rPr>
          <w:rStyle w:val="DevConfigGray"/>
        </w:rPr>
      </w:pPr>
      <w:r w:rsidRPr="0017115D">
        <w:rPr>
          <w:rStyle w:val="DevConfigGray"/>
        </w:rPr>
        <w:t>interface GigabitEthernet0/0/0</w:t>
      </w:r>
    </w:p>
    <w:p w14:paraId="772F1390"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172.16.0.2 255.255.255.252</w:t>
      </w:r>
    </w:p>
    <w:p w14:paraId="640E7957" w14:textId="77777777" w:rsidR="00F15BFF" w:rsidRPr="0017115D" w:rsidRDefault="00F15BFF" w:rsidP="0017115D">
      <w:pPr>
        <w:pStyle w:val="DevConfigs"/>
        <w:rPr>
          <w:rStyle w:val="DevConfigGray"/>
        </w:rPr>
      </w:pPr>
      <w:r w:rsidRPr="0017115D">
        <w:rPr>
          <w:rStyle w:val="DevConfigGray"/>
        </w:rPr>
        <w:t xml:space="preserve"> negotiation auto</w:t>
      </w:r>
    </w:p>
    <w:p w14:paraId="1A51EC87" w14:textId="77777777" w:rsidR="00F15BFF" w:rsidRPr="0017115D" w:rsidRDefault="00F15BFF" w:rsidP="0017115D">
      <w:pPr>
        <w:pStyle w:val="DevConfigs"/>
        <w:rPr>
          <w:rStyle w:val="DevConfigGray"/>
        </w:rPr>
      </w:pPr>
      <w:r w:rsidRPr="0017115D">
        <w:rPr>
          <w:rStyle w:val="DevConfigGray"/>
        </w:rPr>
        <w:t>!</w:t>
      </w:r>
    </w:p>
    <w:p w14:paraId="53EBBC6D" w14:textId="77777777" w:rsidR="00F15BFF" w:rsidRPr="0017115D" w:rsidRDefault="00F15BFF" w:rsidP="0017115D">
      <w:pPr>
        <w:pStyle w:val="DevConfigs"/>
        <w:rPr>
          <w:rStyle w:val="DevConfigGray"/>
        </w:rPr>
      </w:pPr>
      <w:r w:rsidRPr="0017115D">
        <w:rPr>
          <w:rStyle w:val="DevConfigGray"/>
        </w:rPr>
        <w:t>interface GigabitEthernet0/0/1</w:t>
      </w:r>
    </w:p>
    <w:p w14:paraId="15A88315"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10.10.0.1 255.255.255.252</w:t>
      </w:r>
    </w:p>
    <w:p w14:paraId="7CB97C2A" w14:textId="77777777" w:rsidR="00F15BFF" w:rsidRPr="0017115D" w:rsidRDefault="00F15BFF" w:rsidP="0017115D">
      <w:pPr>
        <w:pStyle w:val="DevConfigs"/>
        <w:rPr>
          <w:rStyle w:val="DevConfigGray"/>
        </w:rPr>
      </w:pPr>
      <w:r w:rsidRPr="0017115D">
        <w:rPr>
          <w:rStyle w:val="DevConfigGray"/>
        </w:rPr>
        <w:t xml:space="preserve"> negotiation auto</w:t>
      </w:r>
    </w:p>
    <w:p w14:paraId="72DD58A8" w14:textId="77777777" w:rsidR="00F15BFF" w:rsidRPr="0017115D" w:rsidRDefault="00F15BFF" w:rsidP="0017115D">
      <w:pPr>
        <w:pStyle w:val="DevConfigs"/>
        <w:rPr>
          <w:rStyle w:val="DevConfigGray"/>
        </w:rPr>
      </w:pPr>
      <w:r w:rsidRPr="0017115D">
        <w:rPr>
          <w:rStyle w:val="DevConfigGray"/>
        </w:rPr>
        <w:t>!</w:t>
      </w:r>
    </w:p>
    <w:p w14:paraId="309F198C" w14:textId="77777777" w:rsidR="00F15BFF" w:rsidRPr="0017115D" w:rsidRDefault="00F15BFF" w:rsidP="0017115D">
      <w:pPr>
        <w:pStyle w:val="DevConfigs"/>
        <w:rPr>
          <w:rStyle w:val="DevConfigGray"/>
        </w:rPr>
      </w:pPr>
      <w:r w:rsidRPr="0017115D">
        <w:rPr>
          <w:rStyle w:val="DevConfigGray"/>
        </w:rPr>
        <w:t>interface Serial0/1/0</w:t>
      </w:r>
    </w:p>
    <w:p w14:paraId="62A3D4B7"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42246DE9" w14:textId="77777777" w:rsidR="00F15BFF" w:rsidRPr="0017115D" w:rsidRDefault="00F15BFF" w:rsidP="0017115D">
      <w:pPr>
        <w:pStyle w:val="DevConfigs"/>
        <w:rPr>
          <w:rStyle w:val="DevConfigGray"/>
        </w:rPr>
      </w:pPr>
      <w:r w:rsidRPr="0017115D">
        <w:rPr>
          <w:rStyle w:val="DevConfigGray"/>
        </w:rPr>
        <w:t>!</w:t>
      </w:r>
    </w:p>
    <w:p w14:paraId="0A996009" w14:textId="77777777" w:rsidR="00F15BFF" w:rsidRPr="0017115D" w:rsidRDefault="00F15BFF" w:rsidP="0017115D">
      <w:pPr>
        <w:pStyle w:val="DevConfigs"/>
        <w:rPr>
          <w:rStyle w:val="DevConfigGray"/>
        </w:rPr>
      </w:pPr>
      <w:r w:rsidRPr="0017115D">
        <w:rPr>
          <w:rStyle w:val="DevConfigGray"/>
        </w:rPr>
        <w:lastRenderedPageBreak/>
        <w:t>interface Serial0/1/1</w:t>
      </w:r>
    </w:p>
    <w:p w14:paraId="3905EB53"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33218F84" w14:textId="77777777" w:rsidR="00F15BFF" w:rsidRPr="0017115D" w:rsidRDefault="00F15BFF" w:rsidP="0017115D">
      <w:pPr>
        <w:pStyle w:val="DevConfigs"/>
        <w:rPr>
          <w:rStyle w:val="DevConfigGray"/>
        </w:rPr>
      </w:pPr>
      <w:r w:rsidRPr="0017115D">
        <w:rPr>
          <w:rStyle w:val="DevConfigGray"/>
        </w:rPr>
        <w:t>!</w:t>
      </w:r>
    </w:p>
    <w:p w14:paraId="298B95EB" w14:textId="77777777" w:rsidR="00F15BFF" w:rsidRPr="0017115D" w:rsidRDefault="00F15BFF" w:rsidP="0017115D">
      <w:pPr>
        <w:pStyle w:val="DevConfigs"/>
        <w:rPr>
          <w:rStyle w:val="DevConfigGray"/>
        </w:rPr>
      </w:pPr>
      <w:r w:rsidRPr="0017115D">
        <w:rPr>
          <w:rStyle w:val="DevConfigGray"/>
        </w:rPr>
        <w:t xml:space="preserve">router </w:t>
      </w:r>
      <w:proofErr w:type="spellStart"/>
      <w:r w:rsidRPr="0017115D">
        <w:rPr>
          <w:rStyle w:val="DevConfigGray"/>
        </w:rPr>
        <w:t>ospf</w:t>
      </w:r>
      <w:proofErr w:type="spellEnd"/>
      <w:r w:rsidRPr="0017115D">
        <w:rPr>
          <w:rStyle w:val="DevConfigGray"/>
        </w:rPr>
        <w:t xml:space="preserve"> 123</w:t>
      </w:r>
    </w:p>
    <w:p w14:paraId="6B031F7A" w14:textId="77777777" w:rsidR="00F15BFF" w:rsidRPr="0017115D" w:rsidRDefault="00F15BFF" w:rsidP="0017115D">
      <w:pPr>
        <w:pStyle w:val="DevConfigs"/>
        <w:rPr>
          <w:rStyle w:val="DevConfigGray"/>
        </w:rPr>
      </w:pPr>
      <w:r w:rsidRPr="0017115D">
        <w:rPr>
          <w:rStyle w:val="DevConfigGray"/>
        </w:rPr>
        <w:t xml:space="preserve"> router-id 1.1.1.1</w:t>
      </w:r>
    </w:p>
    <w:p w14:paraId="71DB739E" w14:textId="77777777" w:rsidR="00F15BFF" w:rsidRPr="0017115D" w:rsidRDefault="00F15BFF" w:rsidP="0017115D">
      <w:pPr>
        <w:pStyle w:val="DevConfigs"/>
        <w:rPr>
          <w:rStyle w:val="DevConfigGray"/>
        </w:rPr>
      </w:pPr>
      <w:r w:rsidRPr="0017115D">
        <w:rPr>
          <w:rStyle w:val="DevConfigGray"/>
        </w:rPr>
        <w:t xml:space="preserve"> auto-cost reference-bandwidth 1000</w:t>
      </w:r>
    </w:p>
    <w:p w14:paraId="0AEF6E9C" w14:textId="77777777" w:rsidR="00F15BFF" w:rsidRPr="0017115D" w:rsidRDefault="00F15BFF" w:rsidP="0017115D">
      <w:pPr>
        <w:pStyle w:val="DevConfigs"/>
        <w:rPr>
          <w:rStyle w:val="DevConfigGray"/>
        </w:rPr>
      </w:pPr>
      <w:r w:rsidRPr="0017115D">
        <w:rPr>
          <w:rStyle w:val="DevConfigGray"/>
        </w:rPr>
        <w:t xml:space="preserve"> area 0 filter-list prefix FILTER-1 in</w:t>
      </w:r>
    </w:p>
    <w:p w14:paraId="1E73140A" w14:textId="77777777" w:rsidR="00F15BFF" w:rsidRPr="0017115D" w:rsidRDefault="00F15BFF" w:rsidP="0017115D">
      <w:pPr>
        <w:pStyle w:val="DevConfigs"/>
        <w:rPr>
          <w:rStyle w:val="DevConfigGray"/>
        </w:rPr>
      </w:pPr>
      <w:r w:rsidRPr="0017115D">
        <w:rPr>
          <w:rStyle w:val="DevConfigGray"/>
        </w:rPr>
        <w:t xml:space="preserve"> network 10.10.0.0 0.0.0.3 area 1</w:t>
      </w:r>
    </w:p>
    <w:p w14:paraId="3FD49468" w14:textId="77777777" w:rsidR="00F15BFF" w:rsidRPr="0017115D" w:rsidRDefault="00F15BFF" w:rsidP="0017115D">
      <w:pPr>
        <w:pStyle w:val="DevConfigs"/>
        <w:rPr>
          <w:rStyle w:val="DevConfigGray"/>
        </w:rPr>
      </w:pPr>
      <w:r w:rsidRPr="0017115D">
        <w:rPr>
          <w:rStyle w:val="DevConfigGray"/>
        </w:rPr>
        <w:t xml:space="preserve"> network 172.16.0.0 0.0.0.3 area 0</w:t>
      </w:r>
    </w:p>
    <w:p w14:paraId="594E2C47" w14:textId="77777777" w:rsidR="00F15BFF" w:rsidRPr="0017115D" w:rsidRDefault="00F15BFF" w:rsidP="0017115D">
      <w:pPr>
        <w:pStyle w:val="DevConfigs"/>
        <w:rPr>
          <w:rStyle w:val="DevConfigGray"/>
        </w:rPr>
      </w:pPr>
      <w:r w:rsidRPr="0017115D">
        <w:rPr>
          <w:rStyle w:val="DevConfigGray"/>
        </w:rPr>
        <w:t>!</w:t>
      </w:r>
    </w:p>
    <w:p w14:paraId="2705791C"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forward-protocol </w:t>
      </w:r>
      <w:proofErr w:type="spellStart"/>
      <w:r w:rsidRPr="0017115D">
        <w:rPr>
          <w:rStyle w:val="DevConfigGray"/>
        </w:rPr>
        <w:t>nd</w:t>
      </w:r>
      <w:proofErr w:type="spellEnd"/>
    </w:p>
    <w:p w14:paraId="1803EE6E"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http server</w:t>
      </w:r>
    </w:p>
    <w:p w14:paraId="69DEC1D5"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w:t>
      </w:r>
      <w:proofErr w:type="gramStart"/>
      <w:r w:rsidRPr="0017115D">
        <w:rPr>
          <w:rStyle w:val="DevConfigGray"/>
        </w:rPr>
        <w:t>secure-server</w:t>
      </w:r>
      <w:proofErr w:type="gramEnd"/>
    </w:p>
    <w:p w14:paraId="21BEFA59" w14:textId="77777777" w:rsidR="00F15BFF" w:rsidRPr="0017115D" w:rsidRDefault="00F15BFF" w:rsidP="0017115D">
      <w:pPr>
        <w:pStyle w:val="DevConfigs"/>
        <w:rPr>
          <w:rStyle w:val="DevConfigGray"/>
        </w:rPr>
      </w:pPr>
      <w:r w:rsidRPr="0017115D">
        <w:rPr>
          <w:rStyle w:val="DevConfigGray"/>
        </w:rPr>
        <w:t>!</w:t>
      </w:r>
    </w:p>
    <w:p w14:paraId="59C847FC"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prefix-list FILTER-1 seq 5 deny 10.10.2.0/24</w:t>
      </w:r>
    </w:p>
    <w:p w14:paraId="737E6B3B"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prefix-list FILTER-1 seq 10 permit 0.0.0.0/0 le 32</w:t>
      </w:r>
    </w:p>
    <w:p w14:paraId="4847548B" w14:textId="77777777" w:rsidR="00F15BFF" w:rsidRPr="0017115D" w:rsidRDefault="00F15BFF" w:rsidP="0017115D">
      <w:pPr>
        <w:pStyle w:val="DevConfigs"/>
        <w:rPr>
          <w:rStyle w:val="DevConfigGray"/>
        </w:rPr>
      </w:pPr>
      <w:r w:rsidRPr="0017115D">
        <w:rPr>
          <w:rStyle w:val="DevConfigGray"/>
        </w:rPr>
        <w:t>!</w:t>
      </w:r>
    </w:p>
    <w:p w14:paraId="73833B19" w14:textId="77777777" w:rsidR="00F15BFF" w:rsidRPr="0017115D" w:rsidRDefault="00F15BFF" w:rsidP="0017115D">
      <w:pPr>
        <w:pStyle w:val="DevConfigs"/>
        <w:rPr>
          <w:rStyle w:val="DevConfigGray"/>
        </w:rPr>
      </w:pPr>
      <w:r w:rsidRPr="0017115D">
        <w:rPr>
          <w:rStyle w:val="DevConfigGray"/>
        </w:rPr>
        <w:t>control-plane</w:t>
      </w:r>
    </w:p>
    <w:p w14:paraId="0C7F2FC9" w14:textId="77777777" w:rsidR="00F15BFF" w:rsidRPr="0017115D" w:rsidRDefault="00F15BFF" w:rsidP="0017115D">
      <w:pPr>
        <w:pStyle w:val="DevConfigs"/>
        <w:rPr>
          <w:rStyle w:val="DevConfigGray"/>
        </w:rPr>
      </w:pPr>
      <w:r w:rsidRPr="0017115D">
        <w:rPr>
          <w:rStyle w:val="DevConfigGray"/>
        </w:rPr>
        <w:t>!</w:t>
      </w:r>
    </w:p>
    <w:p w14:paraId="0658F5AF" w14:textId="77777777" w:rsidR="00F15BFF" w:rsidRPr="0017115D" w:rsidRDefault="00F15BFF" w:rsidP="0017115D">
      <w:pPr>
        <w:pStyle w:val="DevConfigs"/>
        <w:rPr>
          <w:rStyle w:val="DevConfigGray"/>
        </w:rPr>
      </w:pPr>
      <w:r w:rsidRPr="0017115D">
        <w:rPr>
          <w:rStyle w:val="DevConfigGray"/>
        </w:rPr>
        <w:t xml:space="preserve">banner </w:t>
      </w:r>
      <w:proofErr w:type="spellStart"/>
      <w:r w:rsidRPr="0017115D">
        <w:rPr>
          <w:rStyle w:val="DevConfigGray"/>
        </w:rPr>
        <w:t>motd</w:t>
      </w:r>
      <w:proofErr w:type="spellEnd"/>
      <w:r w:rsidRPr="0017115D">
        <w:rPr>
          <w:rStyle w:val="DevConfigGray"/>
        </w:rPr>
        <w:t xml:space="preserve"> ^C This is R1, OSPFv2 Route Summarization and Filtering Lab ^C</w:t>
      </w:r>
    </w:p>
    <w:p w14:paraId="1DD5EEE0" w14:textId="77777777" w:rsidR="00F15BFF" w:rsidRPr="0017115D" w:rsidRDefault="00F15BFF" w:rsidP="0017115D">
      <w:pPr>
        <w:pStyle w:val="DevConfigs"/>
        <w:rPr>
          <w:rStyle w:val="DevConfigGray"/>
        </w:rPr>
      </w:pPr>
      <w:r w:rsidRPr="0017115D">
        <w:rPr>
          <w:rStyle w:val="DevConfigGray"/>
        </w:rPr>
        <w:t>!</w:t>
      </w:r>
    </w:p>
    <w:p w14:paraId="3339D8F9" w14:textId="77777777" w:rsidR="00F15BFF" w:rsidRPr="0017115D" w:rsidRDefault="00F15BFF" w:rsidP="0017115D">
      <w:pPr>
        <w:pStyle w:val="DevConfigs"/>
        <w:rPr>
          <w:rStyle w:val="DevConfigGray"/>
        </w:rPr>
      </w:pPr>
      <w:r w:rsidRPr="0017115D">
        <w:rPr>
          <w:rStyle w:val="DevConfigGray"/>
        </w:rPr>
        <w:t>line con 0</w:t>
      </w:r>
    </w:p>
    <w:p w14:paraId="4D459AE1" w14:textId="77777777" w:rsidR="00F15BFF" w:rsidRPr="0017115D" w:rsidRDefault="00F15BFF" w:rsidP="0017115D">
      <w:pPr>
        <w:pStyle w:val="DevConfigs"/>
        <w:rPr>
          <w:rStyle w:val="DevConfigGray"/>
        </w:rPr>
      </w:pPr>
      <w:r w:rsidRPr="0017115D">
        <w:rPr>
          <w:rStyle w:val="DevConfigGray"/>
        </w:rPr>
        <w:t xml:space="preserve"> exec-timeout 0 0</w:t>
      </w:r>
    </w:p>
    <w:p w14:paraId="02537C17" w14:textId="77777777" w:rsidR="00F15BFF" w:rsidRPr="0017115D" w:rsidRDefault="00F15BFF" w:rsidP="0017115D">
      <w:pPr>
        <w:pStyle w:val="DevConfigs"/>
        <w:rPr>
          <w:rStyle w:val="DevConfigGray"/>
        </w:rPr>
      </w:pPr>
      <w:r w:rsidRPr="0017115D">
        <w:rPr>
          <w:rStyle w:val="DevConfigGray"/>
        </w:rPr>
        <w:t xml:space="preserve"> logging synchronous</w:t>
      </w:r>
    </w:p>
    <w:p w14:paraId="57CC235E" w14:textId="77777777" w:rsidR="00F15BFF" w:rsidRPr="0017115D" w:rsidRDefault="00F15BFF" w:rsidP="0017115D">
      <w:pPr>
        <w:pStyle w:val="DevConfigs"/>
        <w:rPr>
          <w:rStyle w:val="DevConfigGray"/>
        </w:rPr>
      </w:pPr>
      <w:r w:rsidRPr="0017115D">
        <w:rPr>
          <w:rStyle w:val="DevConfigGray"/>
        </w:rPr>
        <w:t xml:space="preserve"> transport input none</w:t>
      </w:r>
    </w:p>
    <w:p w14:paraId="4D75C303"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39C73038" w14:textId="77777777" w:rsidR="00F15BFF" w:rsidRPr="0017115D" w:rsidRDefault="00F15BFF" w:rsidP="0017115D">
      <w:pPr>
        <w:pStyle w:val="DevConfigs"/>
        <w:rPr>
          <w:rStyle w:val="DevConfigGray"/>
        </w:rPr>
      </w:pPr>
      <w:r w:rsidRPr="0017115D">
        <w:rPr>
          <w:rStyle w:val="DevConfigGray"/>
        </w:rPr>
        <w:t>line aux 0</w:t>
      </w:r>
    </w:p>
    <w:p w14:paraId="29919DED"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52644ECF"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0 4</w:t>
      </w:r>
    </w:p>
    <w:p w14:paraId="6D304080" w14:textId="77777777" w:rsidR="00F15BFF" w:rsidRPr="0017115D" w:rsidRDefault="00F15BFF" w:rsidP="0017115D">
      <w:pPr>
        <w:pStyle w:val="DevConfigs"/>
        <w:rPr>
          <w:rStyle w:val="DevConfigGray"/>
        </w:rPr>
      </w:pPr>
      <w:r w:rsidRPr="0017115D">
        <w:rPr>
          <w:rStyle w:val="DevConfigGray"/>
        </w:rPr>
        <w:t xml:space="preserve"> login</w:t>
      </w:r>
    </w:p>
    <w:p w14:paraId="6F275E84" w14:textId="77777777" w:rsidR="00F15BFF" w:rsidRPr="0017115D" w:rsidRDefault="00F15BFF" w:rsidP="0017115D">
      <w:pPr>
        <w:pStyle w:val="DevConfigs"/>
        <w:rPr>
          <w:rStyle w:val="DevConfigGray"/>
        </w:rPr>
      </w:pPr>
      <w:r w:rsidRPr="0017115D">
        <w:rPr>
          <w:rStyle w:val="DevConfigGray"/>
        </w:rPr>
        <w:t>!</w:t>
      </w:r>
    </w:p>
    <w:p w14:paraId="79A810BC" w14:textId="77777777" w:rsidR="00F15BFF" w:rsidRPr="0017115D" w:rsidRDefault="00F15BFF" w:rsidP="0017115D">
      <w:pPr>
        <w:pStyle w:val="DevConfigs"/>
        <w:rPr>
          <w:rStyle w:val="DevConfigGray"/>
        </w:rPr>
      </w:pPr>
      <w:r w:rsidRPr="0017115D">
        <w:rPr>
          <w:rStyle w:val="DevConfigGray"/>
        </w:rPr>
        <w:t>end</w:t>
      </w:r>
    </w:p>
    <w:p w14:paraId="3F96E9D8" w14:textId="011DBEEF" w:rsidR="00F15BFF" w:rsidRPr="00F15BFF" w:rsidRDefault="00F15BFF" w:rsidP="00F15BFF">
      <w:pPr>
        <w:pStyle w:val="Heading1"/>
        <w:numPr>
          <w:ilvl w:val="0"/>
          <w:numId w:val="3"/>
        </w:numPr>
        <w:rPr>
          <w:rStyle w:val="LabSectionGray"/>
          <w:rFonts w:cs="Arial"/>
        </w:rPr>
      </w:pPr>
      <w:r>
        <w:rPr>
          <w:rStyle w:val="LabSectionGray"/>
          <w:rFonts w:cs="Arial"/>
        </w:rPr>
        <w:t>Router R2</w:t>
      </w:r>
    </w:p>
    <w:p w14:paraId="2FE5421D" w14:textId="16E0634D" w:rsidR="0017115D" w:rsidRPr="0017115D" w:rsidRDefault="0017115D" w:rsidP="0017115D">
      <w:pPr>
        <w:pStyle w:val="DevConfigs"/>
        <w:numPr>
          <w:ilvl w:val="0"/>
          <w:numId w:val="3"/>
        </w:numPr>
        <w:rPr>
          <w:rStyle w:val="DevConfigGray"/>
        </w:rPr>
      </w:pPr>
      <w:r w:rsidRPr="0017115D">
        <w:rPr>
          <w:rStyle w:val="DevConfigGray"/>
        </w:rPr>
        <w:t>R</w:t>
      </w:r>
      <w:r>
        <w:rPr>
          <w:rStyle w:val="DevConfigGray"/>
        </w:rPr>
        <w:t>2</w:t>
      </w:r>
      <w:r w:rsidRPr="0017115D">
        <w:rPr>
          <w:rStyle w:val="DevConfigGray"/>
        </w:rPr>
        <w:t xml:space="preserve"># </w:t>
      </w:r>
      <w:r w:rsidRPr="0017115D">
        <w:rPr>
          <w:rStyle w:val="DevConfigGray"/>
          <w:b/>
          <w:bCs/>
        </w:rPr>
        <w:t>show run</w:t>
      </w:r>
    </w:p>
    <w:p w14:paraId="5CD40E57" w14:textId="77777777" w:rsidR="00F15BFF" w:rsidRPr="0017115D" w:rsidRDefault="00F15BFF" w:rsidP="0017115D">
      <w:pPr>
        <w:pStyle w:val="DevConfigs"/>
        <w:rPr>
          <w:rStyle w:val="DevConfigGray"/>
        </w:rPr>
      </w:pPr>
      <w:r w:rsidRPr="0017115D">
        <w:rPr>
          <w:rStyle w:val="DevConfigGray"/>
        </w:rPr>
        <w:t>Building configuration...</w:t>
      </w:r>
    </w:p>
    <w:p w14:paraId="4E36FB64" w14:textId="77777777" w:rsidR="00F15BFF" w:rsidRPr="0017115D" w:rsidRDefault="00F15BFF" w:rsidP="0017115D">
      <w:pPr>
        <w:pStyle w:val="DevConfigs"/>
        <w:rPr>
          <w:rStyle w:val="DevConfigGray"/>
        </w:rPr>
      </w:pPr>
    </w:p>
    <w:p w14:paraId="2E5718BA" w14:textId="77777777" w:rsidR="00F15BFF" w:rsidRPr="0017115D" w:rsidRDefault="00F15BFF" w:rsidP="0017115D">
      <w:pPr>
        <w:pStyle w:val="DevConfigs"/>
        <w:rPr>
          <w:rStyle w:val="DevConfigGray"/>
        </w:rPr>
      </w:pPr>
    </w:p>
    <w:p w14:paraId="5E5C528A" w14:textId="77777777" w:rsidR="00F15BFF" w:rsidRPr="0017115D" w:rsidRDefault="00F15BFF" w:rsidP="0017115D">
      <w:pPr>
        <w:pStyle w:val="DevConfigs"/>
        <w:rPr>
          <w:rStyle w:val="DevConfigGray"/>
        </w:rPr>
      </w:pPr>
      <w:r w:rsidRPr="0017115D">
        <w:rPr>
          <w:rStyle w:val="DevConfigGray"/>
        </w:rPr>
        <w:t xml:space="preserve">Current </w:t>
      </w:r>
      <w:proofErr w:type="gramStart"/>
      <w:r w:rsidRPr="0017115D">
        <w:rPr>
          <w:rStyle w:val="DevConfigGray"/>
        </w:rPr>
        <w:t>configuration :</w:t>
      </w:r>
      <w:proofErr w:type="gramEnd"/>
      <w:r w:rsidRPr="0017115D">
        <w:rPr>
          <w:rStyle w:val="DevConfigGray"/>
        </w:rPr>
        <w:t xml:space="preserve"> 1540 bytes</w:t>
      </w:r>
    </w:p>
    <w:p w14:paraId="7D4F671C" w14:textId="77777777" w:rsidR="00F15BFF" w:rsidRPr="0017115D" w:rsidRDefault="00F15BFF" w:rsidP="0017115D">
      <w:pPr>
        <w:pStyle w:val="DevConfigs"/>
        <w:rPr>
          <w:rStyle w:val="DevConfigGray"/>
        </w:rPr>
      </w:pPr>
      <w:r w:rsidRPr="0017115D">
        <w:rPr>
          <w:rStyle w:val="DevConfigGray"/>
        </w:rPr>
        <w:t>!</w:t>
      </w:r>
    </w:p>
    <w:p w14:paraId="6A338864" w14:textId="77777777" w:rsidR="00F15BFF" w:rsidRPr="0017115D" w:rsidRDefault="00F15BFF" w:rsidP="0017115D">
      <w:pPr>
        <w:pStyle w:val="DevConfigs"/>
        <w:rPr>
          <w:rStyle w:val="DevConfigGray"/>
        </w:rPr>
      </w:pPr>
      <w:r w:rsidRPr="0017115D">
        <w:rPr>
          <w:rStyle w:val="DevConfigGray"/>
        </w:rPr>
        <w:t>version 16.9</w:t>
      </w:r>
    </w:p>
    <w:p w14:paraId="560461D5" w14:textId="77777777" w:rsidR="00F15BFF" w:rsidRPr="0017115D" w:rsidRDefault="00F15BFF" w:rsidP="0017115D">
      <w:pPr>
        <w:pStyle w:val="DevConfigs"/>
        <w:rPr>
          <w:rStyle w:val="DevConfigGray"/>
        </w:rPr>
      </w:pPr>
      <w:r w:rsidRPr="0017115D">
        <w:rPr>
          <w:rStyle w:val="DevConfigGray"/>
        </w:rPr>
        <w:t xml:space="preserve">service timestamps debug datetime </w:t>
      </w:r>
      <w:proofErr w:type="spellStart"/>
      <w:r w:rsidRPr="0017115D">
        <w:rPr>
          <w:rStyle w:val="DevConfigGray"/>
        </w:rPr>
        <w:t>msec</w:t>
      </w:r>
      <w:proofErr w:type="spellEnd"/>
    </w:p>
    <w:p w14:paraId="012A0BBD" w14:textId="77777777" w:rsidR="00F15BFF" w:rsidRPr="0017115D" w:rsidRDefault="00F15BFF" w:rsidP="0017115D">
      <w:pPr>
        <w:pStyle w:val="DevConfigs"/>
        <w:rPr>
          <w:rStyle w:val="DevConfigGray"/>
        </w:rPr>
      </w:pPr>
      <w:r w:rsidRPr="0017115D">
        <w:rPr>
          <w:rStyle w:val="DevConfigGray"/>
        </w:rPr>
        <w:t xml:space="preserve">service timestamps log datetime </w:t>
      </w:r>
      <w:proofErr w:type="spellStart"/>
      <w:r w:rsidRPr="0017115D">
        <w:rPr>
          <w:rStyle w:val="DevConfigGray"/>
        </w:rPr>
        <w:t>msec</w:t>
      </w:r>
      <w:proofErr w:type="spellEnd"/>
    </w:p>
    <w:p w14:paraId="4510FF97" w14:textId="77777777" w:rsidR="00F15BFF" w:rsidRPr="0017115D" w:rsidRDefault="00F15BFF" w:rsidP="0017115D">
      <w:pPr>
        <w:pStyle w:val="DevConfigs"/>
        <w:rPr>
          <w:rStyle w:val="DevConfigGray"/>
        </w:rPr>
      </w:pPr>
      <w:r w:rsidRPr="0017115D">
        <w:rPr>
          <w:rStyle w:val="DevConfigGray"/>
        </w:rPr>
        <w:t xml:space="preserve">platform </w:t>
      </w:r>
      <w:proofErr w:type="spellStart"/>
      <w:r w:rsidRPr="0017115D">
        <w:rPr>
          <w:rStyle w:val="DevConfigGray"/>
        </w:rPr>
        <w:t>qfp</w:t>
      </w:r>
      <w:proofErr w:type="spellEnd"/>
      <w:r w:rsidRPr="0017115D">
        <w:rPr>
          <w:rStyle w:val="DevConfigGray"/>
        </w:rPr>
        <w:t xml:space="preserve"> utilization monitor load 80</w:t>
      </w:r>
    </w:p>
    <w:p w14:paraId="382A2AF5" w14:textId="77777777" w:rsidR="00F15BFF" w:rsidRPr="0017115D" w:rsidRDefault="00F15BFF" w:rsidP="0017115D">
      <w:pPr>
        <w:pStyle w:val="DevConfigs"/>
        <w:rPr>
          <w:rStyle w:val="DevConfigGray"/>
        </w:rPr>
      </w:pPr>
      <w:r w:rsidRPr="0017115D">
        <w:rPr>
          <w:rStyle w:val="DevConfigGray"/>
        </w:rPr>
        <w:t>no platform punt-keepalive disable-kernel-core</w:t>
      </w:r>
    </w:p>
    <w:p w14:paraId="44BEDBE9" w14:textId="77777777" w:rsidR="00F15BFF" w:rsidRPr="0017115D" w:rsidRDefault="00F15BFF" w:rsidP="0017115D">
      <w:pPr>
        <w:pStyle w:val="DevConfigs"/>
        <w:rPr>
          <w:rStyle w:val="DevConfigGray"/>
        </w:rPr>
      </w:pPr>
      <w:r w:rsidRPr="0017115D">
        <w:rPr>
          <w:rStyle w:val="DevConfigGray"/>
        </w:rPr>
        <w:t>!</w:t>
      </w:r>
    </w:p>
    <w:p w14:paraId="69074A7D" w14:textId="77777777" w:rsidR="00F15BFF" w:rsidRPr="0017115D" w:rsidRDefault="00F15BFF" w:rsidP="0017115D">
      <w:pPr>
        <w:pStyle w:val="DevConfigs"/>
        <w:rPr>
          <w:rStyle w:val="DevConfigGray"/>
        </w:rPr>
      </w:pPr>
      <w:r w:rsidRPr="0017115D">
        <w:rPr>
          <w:rStyle w:val="DevConfigGray"/>
        </w:rPr>
        <w:t>hostname R2</w:t>
      </w:r>
    </w:p>
    <w:p w14:paraId="57C19D3D" w14:textId="77777777" w:rsidR="00F15BFF" w:rsidRPr="0017115D" w:rsidRDefault="00F15BFF" w:rsidP="0017115D">
      <w:pPr>
        <w:pStyle w:val="DevConfigs"/>
        <w:rPr>
          <w:rStyle w:val="DevConfigGray"/>
        </w:rPr>
      </w:pPr>
      <w:r w:rsidRPr="0017115D">
        <w:rPr>
          <w:rStyle w:val="DevConfigGray"/>
        </w:rPr>
        <w:t>!</w:t>
      </w:r>
    </w:p>
    <w:p w14:paraId="39BA025B" w14:textId="77777777" w:rsidR="00F15BFF" w:rsidRPr="0017115D" w:rsidRDefault="00F15BFF" w:rsidP="0017115D">
      <w:pPr>
        <w:pStyle w:val="DevConfigs"/>
        <w:rPr>
          <w:rStyle w:val="DevConfigGray"/>
        </w:rPr>
      </w:pPr>
      <w:r w:rsidRPr="0017115D">
        <w:rPr>
          <w:rStyle w:val="DevConfigGray"/>
        </w:rPr>
        <w:t>boot-start-marker</w:t>
      </w:r>
    </w:p>
    <w:p w14:paraId="2FF924B1" w14:textId="77777777" w:rsidR="00F15BFF" w:rsidRPr="0017115D" w:rsidRDefault="00F15BFF" w:rsidP="0017115D">
      <w:pPr>
        <w:pStyle w:val="DevConfigs"/>
        <w:rPr>
          <w:rStyle w:val="DevConfigGray"/>
        </w:rPr>
      </w:pPr>
      <w:r w:rsidRPr="0017115D">
        <w:rPr>
          <w:rStyle w:val="DevConfigGray"/>
        </w:rPr>
        <w:lastRenderedPageBreak/>
        <w:t>boot-end-marker</w:t>
      </w:r>
    </w:p>
    <w:p w14:paraId="5F10DCD2" w14:textId="00AD699D" w:rsidR="00F15BFF" w:rsidRPr="0017115D" w:rsidRDefault="00F15BFF" w:rsidP="0017115D">
      <w:pPr>
        <w:pStyle w:val="DevConfigs"/>
        <w:rPr>
          <w:rStyle w:val="DevConfigGray"/>
        </w:rPr>
      </w:pPr>
      <w:r w:rsidRPr="0017115D">
        <w:rPr>
          <w:rStyle w:val="DevConfigGray"/>
        </w:rPr>
        <w:t>!</w:t>
      </w:r>
    </w:p>
    <w:p w14:paraId="24F43BCF"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aaa</w:t>
      </w:r>
      <w:proofErr w:type="spellEnd"/>
      <w:r w:rsidRPr="0017115D">
        <w:rPr>
          <w:rStyle w:val="DevConfigGray"/>
        </w:rPr>
        <w:t xml:space="preserve"> </w:t>
      </w:r>
      <w:proofErr w:type="gramStart"/>
      <w:r w:rsidRPr="0017115D">
        <w:rPr>
          <w:rStyle w:val="DevConfigGray"/>
        </w:rPr>
        <w:t>new-model</w:t>
      </w:r>
      <w:proofErr w:type="gramEnd"/>
    </w:p>
    <w:p w14:paraId="48A72DAB" w14:textId="77777777" w:rsidR="00F15BFF" w:rsidRPr="0017115D" w:rsidRDefault="00F15BFF" w:rsidP="0017115D">
      <w:pPr>
        <w:pStyle w:val="DevConfigs"/>
        <w:rPr>
          <w:rStyle w:val="DevConfigGray"/>
        </w:rPr>
      </w:pPr>
      <w:r w:rsidRPr="0017115D">
        <w:rPr>
          <w:rStyle w:val="DevConfigGray"/>
        </w:rPr>
        <w:t>!</w:t>
      </w:r>
    </w:p>
    <w:p w14:paraId="508FDF2C"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domain lookup</w:t>
      </w:r>
    </w:p>
    <w:p w14:paraId="3A7183F6" w14:textId="77777777" w:rsidR="00F15BFF" w:rsidRPr="0017115D" w:rsidRDefault="00F15BFF" w:rsidP="0017115D">
      <w:pPr>
        <w:pStyle w:val="DevConfigs"/>
        <w:rPr>
          <w:rStyle w:val="DevConfigGray"/>
        </w:rPr>
      </w:pPr>
      <w:r w:rsidRPr="0017115D">
        <w:rPr>
          <w:rStyle w:val="DevConfigGray"/>
        </w:rPr>
        <w:t>!</w:t>
      </w:r>
    </w:p>
    <w:p w14:paraId="65C9A4AE" w14:textId="77777777" w:rsidR="00F15BFF" w:rsidRPr="0017115D" w:rsidRDefault="00F15BFF" w:rsidP="0017115D">
      <w:pPr>
        <w:pStyle w:val="DevConfigs"/>
        <w:rPr>
          <w:rStyle w:val="DevConfigGray"/>
        </w:rPr>
      </w:pPr>
      <w:r w:rsidRPr="0017115D">
        <w:rPr>
          <w:rStyle w:val="DevConfigGray"/>
        </w:rPr>
        <w:t>login on-success log</w:t>
      </w:r>
    </w:p>
    <w:p w14:paraId="27DCB99F" w14:textId="77777777" w:rsidR="00F15BFF" w:rsidRPr="0017115D" w:rsidRDefault="00F15BFF" w:rsidP="0017115D">
      <w:pPr>
        <w:pStyle w:val="DevConfigs"/>
        <w:rPr>
          <w:rStyle w:val="DevConfigGray"/>
        </w:rPr>
      </w:pPr>
      <w:r w:rsidRPr="0017115D">
        <w:rPr>
          <w:rStyle w:val="DevConfigGray"/>
        </w:rPr>
        <w:t>!</w:t>
      </w:r>
    </w:p>
    <w:p w14:paraId="59C9D902" w14:textId="77777777" w:rsidR="00F15BFF" w:rsidRPr="0017115D" w:rsidRDefault="00F15BFF" w:rsidP="0017115D">
      <w:pPr>
        <w:pStyle w:val="DevConfigs"/>
        <w:rPr>
          <w:rStyle w:val="DevConfigGray"/>
        </w:rPr>
      </w:pPr>
      <w:r w:rsidRPr="0017115D">
        <w:rPr>
          <w:rStyle w:val="DevConfigGray"/>
        </w:rPr>
        <w:t>subscriber templating</w:t>
      </w:r>
    </w:p>
    <w:p w14:paraId="2B36618D" w14:textId="77777777" w:rsidR="00F15BFF" w:rsidRPr="0017115D" w:rsidRDefault="00F15BFF" w:rsidP="0017115D">
      <w:pPr>
        <w:pStyle w:val="DevConfigs"/>
        <w:rPr>
          <w:rStyle w:val="DevConfigGray"/>
        </w:rPr>
      </w:pPr>
      <w:r w:rsidRPr="0017115D">
        <w:rPr>
          <w:rStyle w:val="DevConfigGray"/>
        </w:rPr>
        <w:t>!</w:t>
      </w:r>
    </w:p>
    <w:p w14:paraId="60493583" w14:textId="77777777" w:rsidR="00F15BFF" w:rsidRPr="0017115D" w:rsidRDefault="00F15BFF" w:rsidP="0017115D">
      <w:pPr>
        <w:pStyle w:val="DevConfigs"/>
        <w:rPr>
          <w:rStyle w:val="DevConfigGray"/>
        </w:rPr>
      </w:pPr>
      <w:r w:rsidRPr="0017115D">
        <w:rPr>
          <w:rStyle w:val="DevConfigGray"/>
        </w:rPr>
        <w:t>multilink bundle-name authenticated</w:t>
      </w:r>
    </w:p>
    <w:p w14:paraId="36C2E6C1" w14:textId="77777777" w:rsidR="00F15BFF" w:rsidRPr="0017115D" w:rsidRDefault="00F15BFF" w:rsidP="0017115D">
      <w:pPr>
        <w:pStyle w:val="DevConfigs"/>
        <w:rPr>
          <w:rStyle w:val="DevConfigGray"/>
        </w:rPr>
      </w:pPr>
      <w:r w:rsidRPr="0017115D">
        <w:rPr>
          <w:rStyle w:val="DevConfigGray"/>
        </w:rPr>
        <w:t>!</w:t>
      </w:r>
    </w:p>
    <w:p w14:paraId="6E1B572C" w14:textId="77777777" w:rsidR="00F15BFF" w:rsidRPr="0017115D" w:rsidRDefault="00F15BFF" w:rsidP="0017115D">
      <w:pPr>
        <w:pStyle w:val="DevConfigs"/>
        <w:rPr>
          <w:rStyle w:val="DevConfigGray"/>
        </w:rPr>
      </w:pPr>
      <w:r w:rsidRPr="0017115D">
        <w:rPr>
          <w:rStyle w:val="DevConfigGray"/>
        </w:rPr>
        <w:t>spanning-tree extend system-id</w:t>
      </w:r>
    </w:p>
    <w:p w14:paraId="67359BA8" w14:textId="77777777" w:rsidR="00F15BFF" w:rsidRPr="0017115D" w:rsidRDefault="00F15BFF" w:rsidP="0017115D">
      <w:pPr>
        <w:pStyle w:val="DevConfigs"/>
        <w:rPr>
          <w:rStyle w:val="DevConfigGray"/>
        </w:rPr>
      </w:pPr>
      <w:r w:rsidRPr="0017115D">
        <w:rPr>
          <w:rStyle w:val="DevConfigGray"/>
        </w:rPr>
        <w:t>!</w:t>
      </w:r>
    </w:p>
    <w:p w14:paraId="0EA16B14" w14:textId="77777777" w:rsidR="00F15BFF" w:rsidRPr="0017115D" w:rsidRDefault="00F15BFF" w:rsidP="0017115D">
      <w:pPr>
        <w:pStyle w:val="DevConfigs"/>
        <w:rPr>
          <w:rStyle w:val="DevConfigGray"/>
        </w:rPr>
      </w:pPr>
      <w:r w:rsidRPr="0017115D">
        <w:rPr>
          <w:rStyle w:val="DevConfigGray"/>
        </w:rPr>
        <w:t>redundancy</w:t>
      </w:r>
    </w:p>
    <w:p w14:paraId="61959915" w14:textId="77777777" w:rsidR="00F15BFF" w:rsidRPr="0017115D" w:rsidRDefault="00F15BFF" w:rsidP="0017115D">
      <w:pPr>
        <w:pStyle w:val="DevConfigs"/>
        <w:rPr>
          <w:rStyle w:val="DevConfigGray"/>
        </w:rPr>
      </w:pPr>
      <w:r w:rsidRPr="0017115D">
        <w:rPr>
          <w:rStyle w:val="DevConfigGray"/>
        </w:rPr>
        <w:t xml:space="preserve"> mode none</w:t>
      </w:r>
    </w:p>
    <w:p w14:paraId="41C7525B" w14:textId="77777777" w:rsidR="00F15BFF" w:rsidRPr="0017115D" w:rsidRDefault="00F15BFF" w:rsidP="0017115D">
      <w:pPr>
        <w:pStyle w:val="DevConfigs"/>
        <w:rPr>
          <w:rStyle w:val="DevConfigGray"/>
        </w:rPr>
      </w:pPr>
      <w:r w:rsidRPr="0017115D">
        <w:rPr>
          <w:rStyle w:val="DevConfigGray"/>
        </w:rPr>
        <w:t>!</w:t>
      </w:r>
    </w:p>
    <w:p w14:paraId="16AF44F4" w14:textId="77777777" w:rsidR="00F15BFF" w:rsidRPr="0017115D" w:rsidRDefault="00F15BFF" w:rsidP="0017115D">
      <w:pPr>
        <w:pStyle w:val="DevConfigs"/>
        <w:rPr>
          <w:rStyle w:val="DevConfigGray"/>
        </w:rPr>
      </w:pPr>
      <w:r w:rsidRPr="0017115D">
        <w:rPr>
          <w:rStyle w:val="DevConfigGray"/>
        </w:rPr>
        <w:t>interface Loopback0</w:t>
      </w:r>
    </w:p>
    <w:p w14:paraId="5CF4FA96"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209.165.200.225 255.255.255.224</w:t>
      </w:r>
    </w:p>
    <w:p w14:paraId="3D3E444E" w14:textId="77777777" w:rsidR="00F15BFF" w:rsidRPr="0017115D" w:rsidRDefault="00F15BFF" w:rsidP="0017115D">
      <w:pPr>
        <w:pStyle w:val="DevConfigs"/>
        <w:rPr>
          <w:rStyle w:val="DevConfigGray"/>
        </w:rPr>
      </w:pPr>
      <w:r w:rsidRPr="0017115D">
        <w:rPr>
          <w:rStyle w:val="DevConfigGray"/>
        </w:rPr>
        <w:t>!</w:t>
      </w:r>
    </w:p>
    <w:p w14:paraId="18CF28D3" w14:textId="77777777" w:rsidR="00F15BFF" w:rsidRPr="0017115D" w:rsidRDefault="00F15BFF" w:rsidP="0017115D">
      <w:pPr>
        <w:pStyle w:val="DevConfigs"/>
        <w:rPr>
          <w:rStyle w:val="DevConfigGray"/>
        </w:rPr>
      </w:pPr>
      <w:r w:rsidRPr="0017115D">
        <w:rPr>
          <w:rStyle w:val="DevConfigGray"/>
        </w:rPr>
        <w:t>interface GigabitEthernet0/0/0</w:t>
      </w:r>
    </w:p>
    <w:p w14:paraId="5E5DDAE0"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172.16.0.1 255.255.255.252</w:t>
      </w:r>
    </w:p>
    <w:p w14:paraId="51A2B45E" w14:textId="77777777" w:rsidR="00F15BFF" w:rsidRPr="0017115D" w:rsidRDefault="00F15BFF" w:rsidP="0017115D">
      <w:pPr>
        <w:pStyle w:val="DevConfigs"/>
        <w:rPr>
          <w:rStyle w:val="DevConfigGray"/>
        </w:rPr>
      </w:pPr>
      <w:r w:rsidRPr="0017115D">
        <w:rPr>
          <w:rStyle w:val="DevConfigGray"/>
        </w:rPr>
        <w:t xml:space="preserve"> negotiation auto</w:t>
      </w:r>
    </w:p>
    <w:p w14:paraId="69EE50B0" w14:textId="77777777" w:rsidR="00F15BFF" w:rsidRPr="0017115D" w:rsidRDefault="00F15BFF" w:rsidP="0017115D">
      <w:pPr>
        <w:pStyle w:val="DevConfigs"/>
        <w:rPr>
          <w:rStyle w:val="DevConfigGray"/>
        </w:rPr>
      </w:pPr>
      <w:r w:rsidRPr="0017115D">
        <w:rPr>
          <w:rStyle w:val="DevConfigGray"/>
        </w:rPr>
        <w:t>!</w:t>
      </w:r>
    </w:p>
    <w:p w14:paraId="769A6845" w14:textId="77777777" w:rsidR="00F15BFF" w:rsidRPr="0017115D" w:rsidRDefault="00F15BFF" w:rsidP="0017115D">
      <w:pPr>
        <w:pStyle w:val="DevConfigs"/>
        <w:rPr>
          <w:rStyle w:val="DevConfigGray"/>
        </w:rPr>
      </w:pPr>
      <w:r w:rsidRPr="0017115D">
        <w:rPr>
          <w:rStyle w:val="DevConfigGray"/>
        </w:rPr>
        <w:t>interface GigabitEthernet0/0/1</w:t>
      </w:r>
    </w:p>
    <w:p w14:paraId="1C9F1455"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172.16.1.1 255.255.255.252</w:t>
      </w:r>
    </w:p>
    <w:p w14:paraId="1DDBBEB2" w14:textId="77777777" w:rsidR="00F15BFF" w:rsidRPr="0017115D" w:rsidRDefault="00F15BFF" w:rsidP="0017115D">
      <w:pPr>
        <w:pStyle w:val="DevConfigs"/>
        <w:rPr>
          <w:rStyle w:val="DevConfigGray"/>
        </w:rPr>
      </w:pPr>
      <w:r w:rsidRPr="0017115D">
        <w:rPr>
          <w:rStyle w:val="DevConfigGray"/>
        </w:rPr>
        <w:t xml:space="preserve"> negotiation auto</w:t>
      </w:r>
    </w:p>
    <w:p w14:paraId="122F86E3" w14:textId="77777777" w:rsidR="00F15BFF" w:rsidRPr="0017115D" w:rsidRDefault="00F15BFF" w:rsidP="0017115D">
      <w:pPr>
        <w:pStyle w:val="DevConfigs"/>
        <w:rPr>
          <w:rStyle w:val="DevConfigGray"/>
        </w:rPr>
      </w:pPr>
      <w:r w:rsidRPr="0017115D">
        <w:rPr>
          <w:rStyle w:val="DevConfigGray"/>
        </w:rPr>
        <w:t>!</w:t>
      </w:r>
    </w:p>
    <w:p w14:paraId="44566C3C" w14:textId="77777777" w:rsidR="00F15BFF" w:rsidRPr="0017115D" w:rsidRDefault="00F15BFF" w:rsidP="0017115D">
      <w:pPr>
        <w:pStyle w:val="DevConfigs"/>
        <w:rPr>
          <w:rStyle w:val="DevConfigGray"/>
        </w:rPr>
      </w:pPr>
      <w:r w:rsidRPr="0017115D">
        <w:rPr>
          <w:rStyle w:val="DevConfigGray"/>
        </w:rPr>
        <w:t xml:space="preserve">router </w:t>
      </w:r>
      <w:proofErr w:type="spellStart"/>
      <w:r w:rsidRPr="0017115D">
        <w:rPr>
          <w:rStyle w:val="DevConfigGray"/>
        </w:rPr>
        <w:t>ospf</w:t>
      </w:r>
      <w:proofErr w:type="spellEnd"/>
      <w:r w:rsidRPr="0017115D">
        <w:rPr>
          <w:rStyle w:val="DevConfigGray"/>
        </w:rPr>
        <w:t xml:space="preserve"> 123</w:t>
      </w:r>
    </w:p>
    <w:p w14:paraId="4283155C" w14:textId="77777777" w:rsidR="00F15BFF" w:rsidRPr="0017115D" w:rsidRDefault="00F15BFF" w:rsidP="0017115D">
      <w:pPr>
        <w:pStyle w:val="DevConfigs"/>
        <w:rPr>
          <w:rStyle w:val="DevConfigGray"/>
        </w:rPr>
      </w:pPr>
      <w:r w:rsidRPr="0017115D">
        <w:rPr>
          <w:rStyle w:val="DevConfigGray"/>
        </w:rPr>
        <w:t xml:space="preserve"> router-id 2.2.2.1</w:t>
      </w:r>
    </w:p>
    <w:p w14:paraId="39D742EA" w14:textId="77777777" w:rsidR="00F15BFF" w:rsidRPr="0017115D" w:rsidRDefault="00F15BFF" w:rsidP="0017115D">
      <w:pPr>
        <w:pStyle w:val="DevConfigs"/>
        <w:rPr>
          <w:rStyle w:val="DevConfigGray"/>
        </w:rPr>
      </w:pPr>
      <w:r w:rsidRPr="0017115D">
        <w:rPr>
          <w:rStyle w:val="DevConfigGray"/>
        </w:rPr>
        <w:t xml:space="preserve"> auto-cost reference-bandwidth 1000</w:t>
      </w:r>
    </w:p>
    <w:p w14:paraId="122ED258" w14:textId="77777777" w:rsidR="00F15BFF" w:rsidRPr="0017115D" w:rsidRDefault="00F15BFF" w:rsidP="0017115D">
      <w:pPr>
        <w:pStyle w:val="DevConfigs"/>
        <w:rPr>
          <w:rStyle w:val="DevConfigGray"/>
        </w:rPr>
      </w:pPr>
      <w:r w:rsidRPr="0017115D">
        <w:rPr>
          <w:rStyle w:val="DevConfigGray"/>
        </w:rPr>
        <w:t xml:space="preserve"> network 172.16.0.0 0.0.0.3 area 0</w:t>
      </w:r>
    </w:p>
    <w:p w14:paraId="29482A73" w14:textId="77777777" w:rsidR="00F15BFF" w:rsidRPr="0017115D" w:rsidRDefault="00F15BFF" w:rsidP="0017115D">
      <w:pPr>
        <w:pStyle w:val="DevConfigs"/>
        <w:rPr>
          <w:rStyle w:val="DevConfigGray"/>
        </w:rPr>
      </w:pPr>
      <w:r w:rsidRPr="0017115D">
        <w:rPr>
          <w:rStyle w:val="DevConfigGray"/>
        </w:rPr>
        <w:t xml:space="preserve"> network 172.16.1.0 0.0.0.3 area 0</w:t>
      </w:r>
    </w:p>
    <w:p w14:paraId="50914542" w14:textId="77777777" w:rsidR="00F15BFF" w:rsidRPr="0017115D" w:rsidRDefault="00F15BFF" w:rsidP="0017115D">
      <w:pPr>
        <w:pStyle w:val="DevConfigs"/>
        <w:rPr>
          <w:rStyle w:val="DevConfigGray"/>
        </w:rPr>
      </w:pPr>
      <w:r w:rsidRPr="0017115D">
        <w:rPr>
          <w:rStyle w:val="DevConfigGray"/>
        </w:rPr>
        <w:t xml:space="preserve"> default-information originate</w:t>
      </w:r>
    </w:p>
    <w:p w14:paraId="701AD9C1" w14:textId="77777777" w:rsidR="00F15BFF" w:rsidRPr="0017115D" w:rsidRDefault="00F15BFF" w:rsidP="0017115D">
      <w:pPr>
        <w:pStyle w:val="DevConfigs"/>
        <w:rPr>
          <w:rStyle w:val="DevConfigGray"/>
        </w:rPr>
      </w:pPr>
      <w:r w:rsidRPr="0017115D">
        <w:rPr>
          <w:rStyle w:val="DevConfigGray"/>
        </w:rPr>
        <w:t xml:space="preserve"> distribute-list OSPF-FILTER in</w:t>
      </w:r>
    </w:p>
    <w:p w14:paraId="5120A6B7" w14:textId="77777777" w:rsidR="00F15BFF" w:rsidRPr="0017115D" w:rsidRDefault="00F15BFF" w:rsidP="0017115D">
      <w:pPr>
        <w:pStyle w:val="DevConfigs"/>
        <w:rPr>
          <w:rStyle w:val="DevConfigGray"/>
        </w:rPr>
      </w:pPr>
      <w:r w:rsidRPr="0017115D">
        <w:rPr>
          <w:rStyle w:val="DevConfigGray"/>
        </w:rPr>
        <w:t>!</w:t>
      </w:r>
    </w:p>
    <w:p w14:paraId="6CA8A002"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forward-protocol </w:t>
      </w:r>
      <w:proofErr w:type="spellStart"/>
      <w:r w:rsidRPr="0017115D">
        <w:rPr>
          <w:rStyle w:val="DevConfigGray"/>
        </w:rPr>
        <w:t>nd</w:t>
      </w:r>
      <w:proofErr w:type="spellEnd"/>
    </w:p>
    <w:p w14:paraId="1C0F4B4A"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http server</w:t>
      </w:r>
    </w:p>
    <w:p w14:paraId="11C8125A"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w:t>
      </w:r>
      <w:proofErr w:type="gramStart"/>
      <w:r w:rsidRPr="0017115D">
        <w:rPr>
          <w:rStyle w:val="DevConfigGray"/>
        </w:rPr>
        <w:t>secure-server</w:t>
      </w:r>
      <w:proofErr w:type="gramEnd"/>
    </w:p>
    <w:p w14:paraId="4374D093"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route 0.0.0.0 0.0.0.0 Loopback0</w:t>
      </w:r>
    </w:p>
    <w:p w14:paraId="737274FC" w14:textId="77777777" w:rsidR="00F15BFF" w:rsidRPr="0017115D" w:rsidRDefault="00F15BFF" w:rsidP="0017115D">
      <w:pPr>
        <w:pStyle w:val="DevConfigs"/>
        <w:rPr>
          <w:rStyle w:val="DevConfigGray"/>
        </w:rPr>
      </w:pPr>
      <w:r w:rsidRPr="0017115D">
        <w:rPr>
          <w:rStyle w:val="DevConfigGray"/>
        </w:rPr>
        <w:t>!</w:t>
      </w:r>
    </w:p>
    <w:p w14:paraId="62E38BF3"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access-list standard OSPF-FILTER</w:t>
      </w:r>
    </w:p>
    <w:p w14:paraId="4E7CC4C4" w14:textId="77777777" w:rsidR="00F15BFF" w:rsidRPr="0017115D" w:rsidRDefault="00F15BFF" w:rsidP="0017115D">
      <w:pPr>
        <w:pStyle w:val="DevConfigs"/>
        <w:rPr>
          <w:rStyle w:val="DevConfigGray"/>
        </w:rPr>
      </w:pPr>
      <w:r w:rsidRPr="0017115D">
        <w:rPr>
          <w:rStyle w:val="DevConfigGray"/>
        </w:rPr>
        <w:t xml:space="preserve"> deny   10.10.20.0 0.0.0.255</w:t>
      </w:r>
    </w:p>
    <w:p w14:paraId="239564BA" w14:textId="77777777" w:rsidR="00F15BFF" w:rsidRPr="0017115D" w:rsidRDefault="00F15BFF" w:rsidP="0017115D">
      <w:pPr>
        <w:pStyle w:val="DevConfigs"/>
        <w:rPr>
          <w:rStyle w:val="DevConfigGray"/>
        </w:rPr>
      </w:pPr>
      <w:r w:rsidRPr="0017115D">
        <w:rPr>
          <w:rStyle w:val="DevConfigGray"/>
        </w:rPr>
        <w:t xml:space="preserve"> permit any</w:t>
      </w:r>
    </w:p>
    <w:p w14:paraId="1B545FB9" w14:textId="77777777" w:rsidR="00F15BFF" w:rsidRPr="0017115D" w:rsidRDefault="00F15BFF" w:rsidP="0017115D">
      <w:pPr>
        <w:pStyle w:val="DevConfigs"/>
        <w:rPr>
          <w:rStyle w:val="DevConfigGray"/>
        </w:rPr>
      </w:pPr>
      <w:r w:rsidRPr="0017115D">
        <w:rPr>
          <w:rStyle w:val="DevConfigGray"/>
        </w:rPr>
        <w:t>!</w:t>
      </w:r>
    </w:p>
    <w:p w14:paraId="0EE8F994" w14:textId="77777777" w:rsidR="00F15BFF" w:rsidRPr="0017115D" w:rsidRDefault="00F15BFF" w:rsidP="0017115D">
      <w:pPr>
        <w:pStyle w:val="DevConfigs"/>
        <w:rPr>
          <w:rStyle w:val="DevConfigGray"/>
        </w:rPr>
      </w:pPr>
      <w:r w:rsidRPr="0017115D">
        <w:rPr>
          <w:rStyle w:val="DevConfigGray"/>
        </w:rPr>
        <w:t>control-plane</w:t>
      </w:r>
    </w:p>
    <w:p w14:paraId="1ABB4D2D" w14:textId="77777777" w:rsidR="00F15BFF" w:rsidRPr="0017115D" w:rsidRDefault="00F15BFF" w:rsidP="0017115D">
      <w:pPr>
        <w:pStyle w:val="DevConfigs"/>
        <w:rPr>
          <w:rStyle w:val="DevConfigGray"/>
        </w:rPr>
      </w:pPr>
      <w:r w:rsidRPr="0017115D">
        <w:rPr>
          <w:rStyle w:val="DevConfigGray"/>
        </w:rPr>
        <w:t>!</w:t>
      </w:r>
    </w:p>
    <w:p w14:paraId="1E8C89D9" w14:textId="77777777" w:rsidR="00F15BFF" w:rsidRPr="0017115D" w:rsidRDefault="00F15BFF" w:rsidP="0017115D">
      <w:pPr>
        <w:pStyle w:val="DevConfigs"/>
        <w:rPr>
          <w:rStyle w:val="DevConfigGray"/>
        </w:rPr>
      </w:pPr>
      <w:r w:rsidRPr="0017115D">
        <w:rPr>
          <w:rStyle w:val="DevConfigGray"/>
        </w:rPr>
        <w:t xml:space="preserve">banner </w:t>
      </w:r>
      <w:proofErr w:type="spellStart"/>
      <w:r w:rsidRPr="0017115D">
        <w:rPr>
          <w:rStyle w:val="DevConfigGray"/>
        </w:rPr>
        <w:t>motd</w:t>
      </w:r>
      <w:proofErr w:type="spellEnd"/>
      <w:r w:rsidRPr="0017115D">
        <w:rPr>
          <w:rStyle w:val="DevConfigGray"/>
        </w:rPr>
        <w:t xml:space="preserve"> ^C This is R2, OSPFv2 Route Summarization and Filtering Lab ^C</w:t>
      </w:r>
    </w:p>
    <w:p w14:paraId="1090FCC9" w14:textId="77777777" w:rsidR="00F15BFF" w:rsidRPr="0017115D" w:rsidRDefault="00F15BFF" w:rsidP="0017115D">
      <w:pPr>
        <w:pStyle w:val="DevConfigs"/>
        <w:rPr>
          <w:rStyle w:val="DevConfigGray"/>
        </w:rPr>
      </w:pPr>
      <w:r w:rsidRPr="0017115D">
        <w:rPr>
          <w:rStyle w:val="DevConfigGray"/>
        </w:rPr>
        <w:t>!</w:t>
      </w:r>
    </w:p>
    <w:p w14:paraId="253E7247" w14:textId="77777777" w:rsidR="00F15BFF" w:rsidRPr="0017115D" w:rsidRDefault="00F15BFF" w:rsidP="0017115D">
      <w:pPr>
        <w:pStyle w:val="DevConfigs"/>
        <w:rPr>
          <w:rStyle w:val="DevConfigGray"/>
        </w:rPr>
      </w:pPr>
      <w:r w:rsidRPr="0017115D">
        <w:rPr>
          <w:rStyle w:val="DevConfigGray"/>
        </w:rPr>
        <w:t>line con 0</w:t>
      </w:r>
    </w:p>
    <w:p w14:paraId="67B2DDAA" w14:textId="77777777" w:rsidR="00F15BFF" w:rsidRPr="0017115D" w:rsidRDefault="00F15BFF" w:rsidP="0017115D">
      <w:pPr>
        <w:pStyle w:val="DevConfigs"/>
        <w:rPr>
          <w:rStyle w:val="DevConfigGray"/>
        </w:rPr>
      </w:pPr>
      <w:r w:rsidRPr="0017115D">
        <w:rPr>
          <w:rStyle w:val="DevConfigGray"/>
        </w:rPr>
        <w:lastRenderedPageBreak/>
        <w:t xml:space="preserve"> exec-timeout 0 0</w:t>
      </w:r>
    </w:p>
    <w:p w14:paraId="53EEB4B9" w14:textId="77777777" w:rsidR="00F15BFF" w:rsidRPr="0017115D" w:rsidRDefault="00F15BFF" w:rsidP="0017115D">
      <w:pPr>
        <w:pStyle w:val="DevConfigs"/>
        <w:rPr>
          <w:rStyle w:val="DevConfigGray"/>
        </w:rPr>
      </w:pPr>
      <w:r w:rsidRPr="0017115D">
        <w:rPr>
          <w:rStyle w:val="DevConfigGray"/>
        </w:rPr>
        <w:t xml:space="preserve"> logging synchronous</w:t>
      </w:r>
    </w:p>
    <w:p w14:paraId="0798019D" w14:textId="77777777" w:rsidR="00F15BFF" w:rsidRPr="0017115D" w:rsidRDefault="00F15BFF" w:rsidP="0017115D">
      <w:pPr>
        <w:pStyle w:val="DevConfigs"/>
        <w:rPr>
          <w:rStyle w:val="DevConfigGray"/>
        </w:rPr>
      </w:pPr>
      <w:r w:rsidRPr="0017115D">
        <w:rPr>
          <w:rStyle w:val="DevConfigGray"/>
        </w:rPr>
        <w:t xml:space="preserve"> transport input none</w:t>
      </w:r>
    </w:p>
    <w:p w14:paraId="6D82A6CB"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4845B3E1" w14:textId="77777777" w:rsidR="00F15BFF" w:rsidRPr="0017115D" w:rsidRDefault="00F15BFF" w:rsidP="0017115D">
      <w:pPr>
        <w:pStyle w:val="DevConfigs"/>
        <w:rPr>
          <w:rStyle w:val="DevConfigGray"/>
        </w:rPr>
      </w:pPr>
      <w:r w:rsidRPr="0017115D">
        <w:rPr>
          <w:rStyle w:val="DevConfigGray"/>
        </w:rPr>
        <w:t>line aux 0</w:t>
      </w:r>
    </w:p>
    <w:p w14:paraId="35129B93"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25E73244"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0 4</w:t>
      </w:r>
    </w:p>
    <w:p w14:paraId="318028B4" w14:textId="77777777" w:rsidR="00F15BFF" w:rsidRPr="0017115D" w:rsidRDefault="00F15BFF" w:rsidP="0017115D">
      <w:pPr>
        <w:pStyle w:val="DevConfigs"/>
        <w:rPr>
          <w:rStyle w:val="DevConfigGray"/>
        </w:rPr>
      </w:pPr>
      <w:r w:rsidRPr="0017115D">
        <w:rPr>
          <w:rStyle w:val="DevConfigGray"/>
        </w:rPr>
        <w:t xml:space="preserve"> login</w:t>
      </w:r>
    </w:p>
    <w:p w14:paraId="4571816A" w14:textId="77777777" w:rsidR="00F15BFF" w:rsidRPr="0017115D" w:rsidRDefault="00F15BFF" w:rsidP="0017115D">
      <w:pPr>
        <w:pStyle w:val="DevConfigs"/>
        <w:rPr>
          <w:rStyle w:val="DevConfigGray"/>
        </w:rPr>
      </w:pPr>
      <w:r w:rsidRPr="0017115D">
        <w:rPr>
          <w:rStyle w:val="DevConfigGray"/>
        </w:rPr>
        <w:t>!</w:t>
      </w:r>
    </w:p>
    <w:p w14:paraId="2E7EA7F6" w14:textId="77777777" w:rsidR="00F15BFF" w:rsidRPr="0017115D" w:rsidRDefault="00F15BFF" w:rsidP="0017115D">
      <w:pPr>
        <w:pStyle w:val="DevConfigs"/>
        <w:rPr>
          <w:rStyle w:val="DevConfigGray"/>
        </w:rPr>
      </w:pPr>
      <w:r w:rsidRPr="0017115D">
        <w:rPr>
          <w:rStyle w:val="DevConfigGray"/>
        </w:rPr>
        <w:t>end</w:t>
      </w:r>
    </w:p>
    <w:p w14:paraId="747B516E" w14:textId="2C5D1187" w:rsidR="00F15BFF" w:rsidRPr="0017115D" w:rsidRDefault="00F15BFF">
      <w:pPr>
        <w:pStyle w:val="Heading1"/>
        <w:numPr>
          <w:ilvl w:val="0"/>
          <w:numId w:val="3"/>
        </w:numPr>
        <w:rPr>
          <w:rStyle w:val="LabSectionGray"/>
          <w:rFonts w:cs="Arial"/>
        </w:rPr>
      </w:pPr>
      <w:r w:rsidRPr="00F15BFF">
        <w:rPr>
          <w:rStyle w:val="LabSectionGray"/>
          <w:rFonts w:cs="Arial"/>
        </w:rPr>
        <w:t>Router R3</w:t>
      </w:r>
    </w:p>
    <w:p w14:paraId="394E4A1A" w14:textId="6F3F2C91" w:rsidR="0017115D" w:rsidRPr="0017115D" w:rsidRDefault="0017115D" w:rsidP="0017115D">
      <w:pPr>
        <w:pStyle w:val="DevConfigs"/>
        <w:numPr>
          <w:ilvl w:val="0"/>
          <w:numId w:val="3"/>
        </w:numPr>
        <w:rPr>
          <w:rStyle w:val="DevConfigGray"/>
        </w:rPr>
      </w:pPr>
      <w:r w:rsidRPr="0017115D">
        <w:rPr>
          <w:rStyle w:val="DevConfigGray"/>
        </w:rPr>
        <w:t>R</w:t>
      </w:r>
      <w:r>
        <w:rPr>
          <w:rStyle w:val="DevConfigGray"/>
        </w:rPr>
        <w:t>3</w:t>
      </w:r>
      <w:r w:rsidRPr="0017115D">
        <w:rPr>
          <w:rStyle w:val="DevConfigGray"/>
        </w:rPr>
        <w:t xml:space="preserve"># </w:t>
      </w:r>
      <w:r w:rsidRPr="0017115D">
        <w:rPr>
          <w:rStyle w:val="DevConfigGray"/>
          <w:b/>
          <w:bCs/>
        </w:rPr>
        <w:t>show run</w:t>
      </w:r>
    </w:p>
    <w:p w14:paraId="39EFD9E1" w14:textId="77777777" w:rsidR="00F15BFF" w:rsidRPr="0017115D" w:rsidRDefault="00F15BFF" w:rsidP="0017115D">
      <w:pPr>
        <w:pStyle w:val="DevConfigs"/>
        <w:rPr>
          <w:rStyle w:val="DevConfigGray"/>
        </w:rPr>
      </w:pPr>
      <w:r w:rsidRPr="0017115D">
        <w:rPr>
          <w:rStyle w:val="DevConfigGray"/>
        </w:rPr>
        <w:t>Building configuration...</w:t>
      </w:r>
    </w:p>
    <w:p w14:paraId="41865C63" w14:textId="77777777" w:rsidR="00F15BFF" w:rsidRPr="0017115D" w:rsidRDefault="00F15BFF" w:rsidP="0017115D">
      <w:pPr>
        <w:pStyle w:val="DevConfigs"/>
        <w:rPr>
          <w:rStyle w:val="DevConfigGray"/>
        </w:rPr>
      </w:pPr>
    </w:p>
    <w:p w14:paraId="5A931F06" w14:textId="77777777" w:rsidR="00F15BFF" w:rsidRPr="0017115D" w:rsidRDefault="00F15BFF" w:rsidP="0017115D">
      <w:pPr>
        <w:pStyle w:val="DevConfigs"/>
        <w:rPr>
          <w:rStyle w:val="DevConfigGray"/>
        </w:rPr>
      </w:pPr>
    </w:p>
    <w:p w14:paraId="591A19F2" w14:textId="77777777" w:rsidR="00F15BFF" w:rsidRPr="0017115D" w:rsidRDefault="00F15BFF" w:rsidP="0017115D">
      <w:pPr>
        <w:pStyle w:val="DevConfigs"/>
        <w:rPr>
          <w:rStyle w:val="DevConfigGray"/>
        </w:rPr>
      </w:pPr>
      <w:r w:rsidRPr="0017115D">
        <w:rPr>
          <w:rStyle w:val="DevConfigGray"/>
        </w:rPr>
        <w:t xml:space="preserve">Current </w:t>
      </w:r>
      <w:proofErr w:type="gramStart"/>
      <w:r w:rsidRPr="0017115D">
        <w:rPr>
          <w:rStyle w:val="DevConfigGray"/>
        </w:rPr>
        <w:t>configuration :</w:t>
      </w:r>
      <w:proofErr w:type="gramEnd"/>
      <w:r w:rsidRPr="0017115D">
        <w:rPr>
          <w:rStyle w:val="DevConfigGray"/>
        </w:rPr>
        <w:t xml:space="preserve"> 1608 bytes</w:t>
      </w:r>
    </w:p>
    <w:p w14:paraId="106210BF" w14:textId="77777777" w:rsidR="00F15BFF" w:rsidRPr="0017115D" w:rsidRDefault="00F15BFF" w:rsidP="0017115D">
      <w:pPr>
        <w:pStyle w:val="DevConfigs"/>
        <w:rPr>
          <w:rStyle w:val="DevConfigGray"/>
        </w:rPr>
      </w:pPr>
      <w:r w:rsidRPr="0017115D">
        <w:rPr>
          <w:rStyle w:val="DevConfigGray"/>
        </w:rPr>
        <w:t>!</w:t>
      </w:r>
    </w:p>
    <w:p w14:paraId="1D2937B2" w14:textId="77777777" w:rsidR="00F15BFF" w:rsidRPr="0017115D" w:rsidRDefault="00F15BFF" w:rsidP="0017115D">
      <w:pPr>
        <w:pStyle w:val="DevConfigs"/>
        <w:rPr>
          <w:rStyle w:val="DevConfigGray"/>
        </w:rPr>
      </w:pPr>
      <w:r w:rsidRPr="0017115D">
        <w:rPr>
          <w:rStyle w:val="DevConfigGray"/>
        </w:rPr>
        <w:t>version 16.9</w:t>
      </w:r>
    </w:p>
    <w:p w14:paraId="514A6601" w14:textId="77777777" w:rsidR="00F15BFF" w:rsidRPr="0017115D" w:rsidRDefault="00F15BFF" w:rsidP="0017115D">
      <w:pPr>
        <w:pStyle w:val="DevConfigs"/>
        <w:rPr>
          <w:rStyle w:val="DevConfigGray"/>
        </w:rPr>
      </w:pPr>
      <w:r w:rsidRPr="0017115D">
        <w:rPr>
          <w:rStyle w:val="DevConfigGray"/>
        </w:rPr>
        <w:t xml:space="preserve">service timestamps debug datetime </w:t>
      </w:r>
      <w:proofErr w:type="spellStart"/>
      <w:r w:rsidRPr="0017115D">
        <w:rPr>
          <w:rStyle w:val="DevConfigGray"/>
        </w:rPr>
        <w:t>msec</w:t>
      </w:r>
      <w:proofErr w:type="spellEnd"/>
    </w:p>
    <w:p w14:paraId="2E381300" w14:textId="77777777" w:rsidR="00F15BFF" w:rsidRPr="0017115D" w:rsidRDefault="00F15BFF" w:rsidP="0017115D">
      <w:pPr>
        <w:pStyle w:val="DevConfigs"/>
        <w:rPr>
          <w:rStyle w:val="DevConfigGray"/>
        </w:rPr>
      </w:pPr>
      <w:r w:rsidRPr="0017115D">
        <w:rPr>
          <w:rStyle w:val="DevConfigGray"/>
        </w:rPr>
        <w:t xml:space="preserve">service timestamps log datetime </w:t>
      </w:r>
      <w:proofErr w:type="spellStart"/>
      <w:r w:rsidRPr="0017115D">
        <w:rPr>
          <w:rStyle w:val="DevConfigGray"/>
        </w:rPr>
        <w:t>msec</w:t>
      </w:r>
      <w:proofErr w:type="spellEnd"/>
    </w:p>
    <w:p w14:paraId="383DAA49" w14:textId="77777777" w:rsidR="00F15BFF" w:rsidRPr="0017115D" w:rsidRDefault="00F15BFF" w:rsidP="0017115D">
      <w:pPr>
        <w:pStyle w:val="DevConfigs"/>
        <w:rPr>
          <w:rStyle w:val="DevConfigGray"/>
        </w:rPr>
      </w:pPr>
      <w:r w:rsidRPr="0017115D">
        <w:rPr>
          <w:rStyle w:val="DevConfigGray"/>
        </w:rPr>
        <w:t xml:space="preserve">platform </w:t>
      </w:r>
      <w:proofErr w:type="spellStart"/>
      <w:r w:rsidRPr="0017115D">
        <w:rPr>
          <w:rStyle w:val="DevConfigGray"/>
        </w:rPr>
        <w:t>qfp</w:t>
      </w:r>
      <w:proofErr w:type="spellEnd"/>
      <w:r w:rsidRPr="0017115D">
        <w:rPr>
          <w:rStyle w:val="DevConfigGray"/>
        </w:rPr>
        <w:t xml:space="preserve"> utilization monitor load 80</w:t>
      </w:r>
    </w:p>
    <w:p w14:paraId="30BA90B5" w14:textId="77777777" w:rsidR="00F15BFF" w:rsidRPr="0017115D" w:rsidRDefault="00F15BFF" w:rsidP="0017115D">
      <w:pPr>
        <w:pStyle w:val="DevConfigs"/>
        <w:rPr>
          <w:rStyle w:val="DevConfigGray"/>
        </w:rPr>
      </w:pPr>
      <w:r w:rsidRPr="0017115D">
        <w:rPr>
          <w:rStyle w:val="DevConfigGray"/>
        </w:rPr>
        <w:t>no platform punt-keepalive disable-kernel-core</w:t>
      </w:r>
    </w:p>
    <w:p w14:paraId="004E2F99" w14:textId="77777777" w:rsidR="00F15BFF" w:rsidRPr="0017115D" w:rsidRDefault="00F15BFF" w:rsidP="0017115D">
      <w:pPr>
        <w:pStyle w:val="DevConfigs"/>
        <w:rPr>
          <w:rStyle w:val="DevConfigGray"/>
        </w:rPr>
      </w:pPr>
      <w:r w:rsidRPr="0017115D">
        <w:rPr>
          <w:rStyle w:val="DevConfigGray"/>
        </w:rPr>
        <w:t>!</w:t>
      </w:r>
    </w:p>
    <w:p w14:paraId="5284AAC4" w14:textId="77777777" w:rsidR="00F15BFF" w:rsidRPr="0017115D" w:rsidRDefault="00F15BFF" w:rsidP="0017115D">
      <w:pPr>
        <w:pStyle w:val="DevConfigs"/>
        <w:rPr>
          <w:rStyle w:val="DevConfigGray"/>
        </w:rPr>
      </w:pPr>
      <w:r w:rsidRPr="0017115D">
        <w:rPr>
          <w:rStyle w:val="DevConfigGray"/>
        </w:rPr>
        <w:t>hostname R3</w:t>
      </w:r>
    </w:p>
    <w:p w14:paraId="46980529" w14:textId="77777777" w:rsidR="00F15BFF" w:rsidRPr="0017115D" w:rsidRDefault="00F15BFF" w:rsidP="0017115D">
      <w:pPr>
        <w:pStyle w:val="DevConfigs"/>
        <w:rPr>
          <w:rStyle w:val="DevConfigGray"/>
        </w:rPr>
      </w:pPr>
      <w:r w:rsidRPr="0017115D">
        <w:rPr>
          <w:rStyle w:val="DevConfigGray"/>
        </w:rPr>
        <w:t>!</w:t>
      </w:r>
    </w:p>
    <w:p w14:paraId="510AC398" w14:textId="77777777" w:rsidR="00F15BFF" w:rsidRPr="0017115D" w:rsidRDefault="00F15BFF" w:rsidP="0017115D">
      <w:pPr>
        <w:pStyle w:val="DevConfigs"/>
        <w:rPr>
          <w:rStyle w:val="DevConfigGray"/>
        </w:rPr>
      </w:pPr>
      <w:r w:rsidRPr="0017115D">
        <w:rPr>
          <w:rStyle w:val="DevConfigGray"/>
        </w:rPr>
        <w:t>boot-start-marker</w:t>
      </w:r>
    </w:p>
    <w:p w14:paraId="24FE85EC" w14:textId="77777777" w:rsidR="00F15BFF" w:rsidRPr="0017115D" w:rsidRDefault="00F15BFF" w:rsidP="0017115D">
      <w:pPr>
        <w:pStyle w:val="DevConfigs"/>
        <w:rPr>
          <w:rStyle w:val="DevConfigGray"/>
        </w:rPr>
      </w:pPr>
      <w:r w:rsidRPr="0017115D">
        <w:rPr>
          <w:rStyle w:val="DevConfigGray"/>
        </w:rPr>
        <w:t>boot-end-marker</w:t>
      </w:r>
    </w:p>
    <w:p w14:paraId="53647132" w14:textId="77777777" w:rsidR="00F15BFF" w:rsidRPr="0017115D" w:rsidRDefault="00F15BFF" w:rsidP="0017115D">
      <w:pPr>
        <w:pStyle w:val="DevConfigs"/>
        <w:rPr>
          <w:rStyle w:val="DevConfigGray"/>
        </w:rPr>
      </w:pPr>
      <w:r w:rsidRPr="0017115D">
        <w:rPr>
          <w:rStyle w:val="DevConfigGray"/>
        </w:rPr>
        <w:t>!</w:t>
      </w:r>
    </w:p>
    <w:p w14:paraId="71FDFF35"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aaa</w:t>
      </w:r>
      <w:proofErr w:type="spellEnd"/>
      <w:r w:rsidRPr="0017115D">
        <w:rPr>
          <w:rStyle w:val="DevConfigGray"/>
        </w:rPr>
        <w:t xml:space="preserve"> </w:t>
      </w:r>
      <w:proofErr w:type="gramStart"/>
      <w:r w:rsidRPr="0017115D">
        <w:rPr>
          <w:rStyle w:val="DevConfigGray"/>
        </w:rPr>
        <w:t>new-model</w:t>
      </w:r>
      <w:proofErr w:type="gramEnd"/>
    </w:p>
    <w:p w14:paraId="38347895" w14:textId="77777777" w:rsidR="00F15BFF" w:rsidRPr="0017115D" w:rsidRDefault="00F15BFF" w:rsidP="0017115D">
      <w:pPr>
        <w:pStyle w:val="DevConfigs"/>
        <w:rPr>
          <w:rStyle w:val="DevConfigGray"/>
        </w:rPr>
      </w:pPr>
      <w:r w:rsidRPr="0017115D">
        <w:rPr>
          <w:rStyle w:val="DevConfigGray"/>
        </w:rPr>
        <w:t>!</w:t>
      </w:r>
    </w:p>
    <w:p w14:paraId="5002CE5C"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domain lookup</w:t>
      </w:r>
    </w:p>
    <w:p w14:paraId="16B37E49" w14:textId="77777777" w:rsidR="00F15BFF" w:rsidRPr="0017115D" w:rsidRDefault="00F15BFF" w:rsidP="0017115D">
      <w:pPr>
        <w:pStyle w:val="DevConfigs"/>
        <w:rPr>
          <w:rStyle w:val="DevConfigGray"/>
        </w:rPr>
      </w:pPr>
      <w:r w:rsidRPr="0017115D">
        <w:rPr>
          <w:rStyle w:val="DevConfigGray"/>
        </w:rPr>
        <w:t>!</w:t>
      </w:r>
    </w:p>
    <w:p w14:paraId="719CEF7E" w14:textId="77777777" w:rsidR="00F15BFF" w:rsidRPr="0017115D" w:rsidRDefault="00F15BFF" w:rsidP="0017115D">
      <w:pPr>
        <w:pStyle w:val="DevConfigs"/>
        <w:rPr>
          <w:rStyle w:val="DevConfigGray"/>
        </w:rPr>
      </w:pPr>
      <w:r w:rsidRPr="0017115D">
        <w:rPr>
          <w:rStyle w:val="DevConfigGray"/>
        </w:rPr>
        <w:t>login on-success log</w:t>
      </w:r>
    </w:p>
    <w:p w14:paraId="2C9CA11F" w14:textId="77777777" w:rsidR="00F15BFF" w:rsidRPr="0017115D" w:rsidRDefault="00F15BFF" w:rsidP="0017115D">
      <w:pPr>
        <w:pStyle w:val="DevConfigs"/>
        <w:rPr>
          <w:rStyle w:val="DevConfigGray"/>
        </w:rPr>
      </w:pPr>
      <w:r w:rsidRPr="0017115D">
        <w:rPr>
          <w:rStyle w:val="DevConfigGray"/>
        </w:rPr>
        <w:t>!</w:t>
      </w:r>
    </w:p>
    <w:p w14:paraId="2893AB9A" w14:textId="77777777" w:rsidR="00F15BFF" w:rsidRPr="0017115D" w:rsidRDefault="00F15BFF" w:rsidP="0017115D">
      <w:pPr>
        <w:pStyle w:val="DevConfigs"/>
        <w:rPr>
          <w:rStyle w:val="DevConfigGray"/>
        </w:rPr>
      </w:pPr>
      <w:r w:rsidRPr="0017115D">
        <w:rPr>
          <w:rStyle w:val="DevConfigGray"/>
        </w:rPr>
        <w:t>subscriber templating</w:t>
      </w:r>
    </w:p>
    <w:p w14:paraId="3244A945" w14:textId="77777777" w:rsidR="00F15BFF" w:rsidRPr="0017115D" w:rsidRDefault="00F15BFF" w:rsidP="0017115D">
      <w:pPr>
        <w:pStyle w:val="DevConfigs"/>
        <w:rPr>
          <w:rStyle w:val="DevConfigGray"/>
        </w:rPr>
      </w:pPr>
      <w:r w:rsidRPr="0017115D">
        <w:rPr>
          <w:rStyle w:val="DevConfigGray"/>
        </w:rPr>
        <w:t>!</w:t>
      </w:r>
    </w:p>
    <w:p w14:paraId="0F1E9336" w14:textId="77777777" w:rsidR="00F15BFF" w:rsidRPr="0017115D" w:rsidRDefault="00F15BFF" w:rsidP="0017115D">
      <w:pPr>
        <w:pStyle w:val="DevConfigs"/>
        <w:rPr>
          <w:rStyle w:val="DevConfigGray"/>
        </w:rPr>
      </w:pPr>
      <w:r w:rsidRPr="0017115D">
        <w:rPr>
          <w:rStyle w:val="DevConfigGray"/>
        </w:rPr>
        <w:t>multilink bundle-name authenticated</w:t>
      </w:r>
    </w:p>
    <w:p w14:paraId="184F10DE" w14:textId="77777777" w:rsidR="00F15BFF" w:rsidRPr="0017115D" w:rsidRDefault="00F15BFF" w:rsidP="0017115D">
      <w:pPr>
        <w:pStyle w:val="DevConfigs"/>
        <w:rPr>
          <w:rStyle w:val="DevConfigGray"/>
        </w:rPr>
      </w:pPr>
      <w:r w:rsidRPr="0017115D">
        <w:rPr>
          <w:rStyle w:val="DevConfigGray"/>
        </w:rPr>
        <w:t>!</w:t>
      </w:r>
    </w:p>
    <w:p w14:paraId="2C46C7FA" w14:textId="77777777" w:rsidR="00F15BFF" w:rsidRPr="0017115D" w:rsidRDefault="00F15BFF" w:rsidP="0017115D">
      <w:pPr>
        <w:pStyle w:val="DevConfigs"/>
        <w:rPr>
          <w:rStyle w:val="DevConfigGray"/>
        </w:rPr>
      </w:pPr>
      <w:r w:rsidRPr="0017115D">
        <w:rPr>
          <w:rStyle w:val="DevConfigGray"/>
        </w:rPr>
        <w:t>spanning-tree extend system-id</w:t>
      </w:r>
    </w:p>
    <w:p w14:paraId="4760E23C" w14:textId="77777777" w:rsidR="00F15BFF" w:rsidRPr="0017115D" w:rsidRDefault="00F15BFF" w:rsidP="0017115D">
      <w:pPr>
        <w:pStyle w:val="DevConfigs"/>
        <w:rPr>
          <w:rStyle w:val="DevConfigGray"/>
        </w:rPr>
      </w:pPr>
      <w:r w:rsidRPr="0017115D">
        <w:rPr>
          <w:rStyle w:val="DevConfigGray"/>
        </w:rPr>
        <w:t>!</w:t>
      </w:r>
    </w:p>
    <w:p w14:paraId="6AD3F4A1" w14:textId="77777777" w:rsidR="00F15BFF" w:rsidRPr="0017115D" w:rsidRDefault="00F15BFF" w:rsidP="0017115D">
      <w:pPr>
        <w:pStyle w:val="DevConfigs"/>
        <w:rPr>
          <w:rStyle w:val="DevConfigGray"/>
        </w:rPr>
      </w:pPr>
      <w:r w:rsidRPr="0017115D">
        <w:rPr>
          <w:rStyle w:val="DevConfigGray"/>
        </w:rPr>
        <w:t>redundancy</w:t>
      </w:r>
    </w:p>
    <w:p w14:paraId="605CC6B6" w14:textId="77777777" w:rsidR="00F15BFF" w:rsidRPr="0017115D" w:rsidRDefault="00F15BFF" w:rsidP="0017115D">
      <w:pPr>
        <w:pStyle w:val="DevConfigs"/>
        <w:rPr>
          <w:rStyle w:val="DevConfigGray"/>
        </w:rPr>
      </w:pPr>
      <w:r w:rsidRPr="0017115D">
        <w:rPr>
          <w:rStyle w:val="DevConfigGray"/>
        </w:rPr>
        <w:t xml:space="preserve"> mode none</w:t>
      </w:r>
    </w:p>
    <w:p w14:paraId="557798BE" w14:textId="77777777" w:rsidR="00F15BFF" w:rsidRPr="0017115D" w:rsidRDefault="00F15BFF" w:rsidP="0017115D">
      <w:pPr>
        <w:pStyle w:val="DevConfigs"/>
        <w:rPr>
          <w:rStyle w:val="DevConfigGray"/>
        </w:rPr>
      </w:pPr>
      <w:r w:rsidRPr="0017115D">
        <w:rPr>
          <w:rStyle w:val="DevConfigGray"/>
        </w:rPr>
        <w:t>!</w:t>
      </w:r>
    </w:p>
    <w:p w14:paraId="682BA469" w14:textId="77777777" w:rsidR="00F15BFF" w:rsidRPr="0017115D" w:rsidRDefault="00F15BFF" w:rsidP="0017115D">
      <w:pPr>
        <w:pStyle w:val="DevConfigs"/>
        <w:rPr>
          <w:rStyle w:val="DevConfigGray"/>
        </w:rPr>
      </w:pPr>
      <w:r w:rsidRPr="0017115D">
        <w:rPr>
          <w:rStyle w:val="DevConfigGray"/>
        </w:rPr>
        <w:t>interface GigabitEthernet0/0/0</w:t>
      </w:r>
    </w:p>
    <w:p w14:paraId="6D4F45DB"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172.16.1.2 255.255.255.252</w:t>
      </w:r>
    </w:p>
    <w:p w14:paraId="1537CA1D" w14:textId="77777777" w:rsidR="00F15BFF" w:rsidRPr="0017115D" w:rsidRDefault="00F15BFF" w:rsidP="0017115D">
      <w:pPr>
        <w:pStyle w:val="DevConfigs"/>
        <w:rPr>
          <w:rStyle w:val="DevConfigGray"/>
        </w:rPr>
      </w:pPr>
      <w:r w:rsidRPr="0017115D">
        <w:rPr>
          <w:rStyle w:val="DevConfigGray"/>
        </w:rPr>
        <w:t xml:space="preserve"> negotiation auto</w:t>
      </w:r>
    </w:p>
    <w:p w14:paraId="18516F36" w14:textId="77777777" w:rsidR="00F15BFF" w:rsidRPr="0017115D" w:rsidRDefault="00F15BFF" w:rsidP="0017115D">
      <w:pPr>
        <w:pStyle w:val="DevConfigs"/>
        <w:rPr>
          <w:rStyle w:val="DevConfigGray"/>
        </w:rPr>
      </w:pPr>
      <w:r w:rsidRPr="0017115D">
        <w:rPr>
          <w:rStyle w:val="DevConfigGray"/>
        </w:rPr>
        <w:t>!</w:t>
      </w:r>
    </w:p>
    <w:p w14:paraId="072438B2" w14:textId="77777777" w:rsidR="00F15BFF" w:rsidRPr="0017115D" w:rsidRDefault="00F15BFF" w:rsidP="0017115D">
      <w:pPr>
        <w:pStyle w:val="DevConfigs"/>
        <w:rPr>
          <w:rStyle w:val="DevConfigGray"/>
        </w:rPr>
      </w:pPr>
      <w:r w:rsidRPr="0017115D">
        <w:rPr>
          <w:rStyle w:val="DevConfigGray"/>
        </w:rPr>
        <w:t>interface GigabitEthernet0/0/1</w:t>
      </w:r>
    </w:p>
    <w:p w14:paraId="139FC27C" w14:textId="77777777" w:rsidR="00F15BFF" w:rsidRPr="0017115D" w:rsidRDefault="00F15BFF" w:rsidP="0017115D">
      <w:pPr>
        <w:pStyle w:val="DevConfigs"/>
        <w:rPr>
          <w:rStyle w:val="DevConfigGray"/>
        </w:rPr>
      </w:pPr>
      <w:r w:rsidRPr="0017115D">
        <w:rPr>
          <w:rStyle w:val="DevConfigGray"/>
        </w:rPr>
        <w:lastRenderedPageBreak/>
        <w:t xml:space="preserve"> </w:t>
      </w:r>
      <w:proofErr w:type="spellStart"/>
      <w:r w:rsidRPr="0017115D">
        <w:rPr>
          <w:rStyle w:val="DevConfigGray"/>
        </w:rPr>
        <w:t>ip</w:t>
      </w:r>
      <w:proofErr w:type="spellEnd"/>
      <w:r w:rsidRPr="0017115D">
        <w:rPr>
          <w:rStyle w:val="DevConfigGray"/>
        </w:rPr>
        <w:t xml:space="preserve"> address 10.10.4.1 255.255.255.252</w:t>
      </w:r>
    </w:p>
    <w:p w14:paraId="72F4BCE6" w14:textId="77777777" w:rsidR="00F15BFF" w:rsidRPr="0017115D" w:rsidRDefault="00F15BFF" w:rsidP="0017115D">
      <w:pPr>
        <w:pStyle w:val="DevConfigs"/>
        <w:rPr>
          <w:rStyle w:val="DevConfigGray"/>
        </w:rPr>
      </w:pPr>
      <w:r w:rsidRPr="0017115D">
        <w:rPr>
          <w:rStyle w:val="DevConfigGray"/>
        </w:rPr>
        <w:t xml:space="preserve"> negotiation auto</w:t>
      </w:r>
    </w:p>
    <w:p w14:paraId="31FFCA0D" w14:textId="77777777" w:rsidR="00F15BFF" w:rsidRPr="0017115D" w:rsidRDefault="00F15BFF" w:rsidP="0017115D">
      <w:pPr>
        <w:pStyle w:val="DevConfigs"/>
        <w:rPr>
          <w:rStyle w:val="DevConfigGray"/>
        </w:rPr>
      </w:pPr>
      <w:r w:rsidRPr="0017115D">
        <w:rPr>
          <w:rStyle w:val="DevConfigGray"/>
        </w:rPr>
        <w:t>!</w:t>
      </w:r>
    </w:p>
    <w:p w14:paraId="3CF7305C" w14:textId="77777777" w:rsidR="00F15BFF" w:rsidRPr="0017115D" w:rsidRDefault="00F15BFF" w:rsidP="0017115D">
      <w:pPr>
        <w:pStyle w:val="DevConfigs"/>
        <w:rPr>
          <w:rStyle w:val="DevConfigGray"/>
        </w:rPr>
      </w:pPr>
      <w:r w:rsidRPr="0017115D">
        <w:rPr>
          <w:rStyle w:val="DevConfigGray"/>
        </w:rPr>
        <w:t>interface Serial0/1/0</w:t>
      </w:r>
    </w:p>
    <w:p w14:paraId="720718E1"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15525951" w14:textId="77777777" w:rsidR="00F15BFF" w:rsidRPr="0017115D" w:rsidRDefault="00F15BFF" w:rsidP="0017115D">
      <w:pPr>
        <w:pStyle w:val="DevConfigs"/>
        <w:rPr>
          <w:rStyle w:val="DevConfigGray"/>
        </w:rPr>
      </w:pPr>
      <w:r w:rsidRPr="0017115D">
        <w:rPr>
          <w:rStyle w:val="DevConfigGray"/>
        </w:rPr>
        <w:t>!</w:t>
      </w:r>
    </w:p>
    <w:p w14:paraId="1339295B" w14:textId="77777777" w:rsidR="00F15BFF" w:rsidRPr="0017115D" w:rsidRDefault="00F15BFF" w:rsidP="0017115D">
      <w:pPr>
        <w:pStyle w:val="DevConfigs"/>
        <w:rPr>
          <w:rStyle w:val="DevConfigGray"/>
        </w:rPr>
      </w:pPr>
      <w:r w:rsidRPr="0017115D">
        <w:rPr>
          <w:rStyle w:val="DevConfigGray"/>
        </w:rPr>
        <w:t>interface Serial0/1/1</w:t>
      </w:r>
    </w:p>
    <w:p w14:paraId="12F452FD"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42207FF6" w14:textId="77777777" w:rsidR="00F15BFF" w:rsidRPr="0017115D" w:rsidRDefault="00F15BFF" w:rsidP="0017115D">
      <w:pPr>
        <w:pStyle w:val="DevConfigs"/>
        <w:rPr>
          <w:rStyle w:val="DevConfigGray"/>
        </w:rPr>
      </w:pPr>
      <w:r w:rsidRPr="0017115D">
        <w:rPr>
          <w:rStyle w:val="DevConfigGray"/>
        </w:rPr>
        <w:t>!</w:t>
      </w:r>
    </w:p>
    <w:p w14:paraId="73D9E837" w14:textId="77777777" w:rsidR="00F15BFF" w:rsidRPr="0017115D" w:rsidRDefault="00F15BFF" w:rsidP="0017115D">
      <w:pPr>
        <w:pStyle w:val="DevConfigs"/>
        <w:rPr>
          <w:rStyle w:val="DevConfigGray"/>
        </w:rPr>
      </w:pPr>
      <w:r w:rsidRPr="0017115D">
        <w:rPr>
          <w:rStyle w:val="DevConfigGray"/>
        </w:rPr>
        <w:t xml:space="preserve">router </w:t>
      </w:r>
      <w:proofErr w:type="spellStart"/>
      <w:r w:rsidRPr="0017115D">
        <w:rPr>
          <w:rStyle w:val="DevConfigGray"/>
        </w:rPr>
        <w:t>ospf</w:t>
      </w:r>
      <w:proofErr w:type="spellEnd"/>
      <w:r w:rsidRPr="0017115D">
        <w:rPr>
          <w:rStyle w:val="DevConfigGray"/>
        </w:rPr>
        <w:t xml:space="preserve"> 123</w:t>
      </w:r>
    </w:p>
    <w:p w14:paraId="09AE7CBF" w14:textId="77777777" w:rsidR="00F15BFF" w:rsidRPr="0017115D" w:rsidRDefault="00F15BFF" w:rsidP="0017115D">
      <w:pPr>
        <w:pStyle w:val="DevConfigs"/>
        <w:rPr>
          <w:rStyle w:val="DevConfigGray"/>
        </w:rPr>
      </w:pPr>
      <w:r w:rsidRPr="0017115D">
        <w:rPr>
          <w:rStyle w:val="DevConfigGray"/>
        </w:rPr>
        <w:t xml:space="preserve"> router-id 3.3.3.1</w:t>
      </w:r>
    </w:p>
    <w:p w14:paraId="05F45B1F" w14:textId="77777777" w:rsidR="00F15BFF" w:rsidRPr="0017115D" w:rsidRDefault="00F15BFF" w:rsidP="0017115D">
      <w:pPr>
        <w:pStyle w:val="DevConfigs"/>
        <w:rPr>
          <w:rStyle w:val="DevConfigGray"/>
        </w:rPr>
      </w:pPr>
      <w:r w:rsidRPr="0017115D">
        <w:rPr>
          <w:rStyle w:val="DevConfigGray"/>
        </w:rPr>
        <w:t xml:space="preserve"> auto-cost reference-bandwidth 1000</w:t>
      </w:r>
    </w:p>
    <w:p w14:paraId="0A585C6D" w14:textId="77777777" w:rsidR="00F15BFF" w:rsidRPr="0017115D" w:rsidRDefault="00F15BFF" w:rsidP="0017115D">
      <w:pPr>
        <w:pStyle w:val="DevConfigs"/>
        <w:rPr>
          <w:rStyle w:val="DevConfigGray"/>
        </w:rPr>
      </w:pPr>
      <w:r w:rsidRPr="0017115D">
        <w:rPr>
          <w:rStyle w:val="DevConfigGray"/>
        </w:rPr>
        <w:t xml:space="preserve"> area 0 filter-list prefix FILTER-1 out</w:t>
      </w:r>
    </w:p>
    <w:p w14:paraId="7ADE82DB" w14:textId="77777777" w:rsidR="00F15BFF" w:rsidRPr="0017115D" w:rsidRDefault="00F15BFF" w:rsidP="0017115D">
      <w:pPr>
        <w:pStyle w:val="DevConfigs"/>
        <w:rPr>
          <w:rStyle w:val="DevConfigGray"/>
        </w:rPr>
      </w:pPr>
      <w:r w:rsidRPr="0017115D">
        <w:rPr>
          <w:rStyle w:val="DevConfigGray"/>
        </w:rPr>
        <w:t xml:space="preserve"> area 2 range 10.10.4.0 255.255.254.0</w:t>
      </w:r>
    </w:p>
    <w:p w14:paraId="454F13C7" w14:textId="77777777" w:rsidR="00F15BFF" w:rsidRPr="0017115D" w:rsidRDefault="00F15BFF" w:rsidP="0017115D">
      <w:pPr>
        <w:pStyle w:val="DevConfigs"/>
        <w:rPr>
          <w:rStyle w:val="DevConfigGray"/>
        </w:rPr>
      </w:pPr>
      <w:r w:rsidRPr="0017115D">
        <w:rPr>
          <w:rStyle w:val="DevConfigGray"/>
        </w:rPr>
        <w:t xml:space="preserve"> area 2 range 10.10.18.0 255.255.255.0 not-advertise</w:t>
      </w:r>
    </w:p>
    <w:p w14:paraId="05B69BD4" w14:textId="77777777" w:rsidR="00F15BFF" w:rsidRPr="0017115D" w:rsidRDefault="00F15BFF" w:rsidP="0017115D">
      <w:pPr>
        <w:pStyle w:val="DevConfigs"/>
        <w:rPr>
          <w:rStyle w:val="DevConfigGray"/>
        </w:rPr>
      </w:pPr>
      <w:r w:rsidRPr="0017115D">
        <w:rPr>
          <w:rStyle w:val="DevConfigGray"/>
        </w:rPr>
        <w:t xml:space="preserve"> network 10.10.4.0 0.0.0.3 area 2</w:t>
      </w:r>
    </w:p>
    <w:p w14:paraId="4984C205" w14:textId="77777777" w:rsidR="00F15BFF" w:rsidRPr="0017115D" w:rsidRDefault="00F15BFF" w:rsidP="0017115D">
      <w:pPr>
        <w:pStyle w:val="DevConfigs"/>
        <w:rPr>
          <w:rStyle w:val="DevConfigGray"/>
        </w:rPr>
      </w:pPr>
      <w:r w:rsidRPr="0017115D">
        <w:rPr>
          <w:rStyle w:val="DevConfigGray"/>
        </w:rPr>
        <w:t xml:space="preserve"> network 172.16.1.0 0.0.0.3 area 0</w:t>
      </w:r>
    </w:p>
    <w:p w14:paraId="051427E4" w14:textId="77777777" w:rsidR="00F15BFF" w:rsidRPr="0017115D" w:rsidRDefault="00F15BFF" w:rsidP="0017115D">
      <w:pPr>
        <w:pStyle w:val="DevConfigs"/>
        <w:rPr>
          <w:rStyle w:val="DevConfigGray"/>
        </w:rPr>
      </w:pPr>
      <w:r w:rsidRPr="0017115D">
        <w:rPr>
          <w:rStyle w:val="DevConfigGray"/>
        </w:rPr>
        <w:t>!</w:t>
      </w:r>
    </w:p>
    <w:p w14:paraId="714B02C8"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forward-protocol </w:t>
      </w:r>
      <w:proofErr w:type="spellStart"/>
      <w:r w:rsidRPr="0017115D">
        <w:rPr>
          <w:rStyle w:val="DevConfigGray"/>
        </w:rPr>
        <w:t>nd</w:t>
      </w:r>
      <w:proofErr w:type="spellEnd"/>
    </w:p>
    <w:p w14:paraId="65B6B242"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http server</w:t>
      </w:r>
    </w:p>
    <w:p w14:paraId="2CE174B4"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w:t>
      </w:r>
      <w:proofErr w:type="gramStart"/>
      <w:r w:rsidRPr="0017115D">
        <w:rPr>
          <w:rStyle w:val="DevConfigGray"/>
        </w:rPr>
        <w:t>secure-server</w:t>
      </w:r>
      <w:proofErr w:type="gramEnd"/>
    </w:p>
    <w:p w14:paraId="6046F85A" w14:textId="77777777" w:rsidR="00F15BFF" w:rsidRPr="0017115D" w:rsidRDefault="00F15BFF" w:rsidP="0017115D">
      <w:pPr>
        <w:pStyle w:val="DevConfigs"/>
        <w:rPr>
          <w:rStyle w:val="DevConfigGray"/>
        </w:rPr>
      </w:pPr>
      <w:r w:rsidRPr="0017115D">
        <w:rPr>
          <w:rStyle w:val="DevConfigGray"/>
        </w:rPr>
        <w:t>!</w:t>
      </w:r>
    </w:p>
    <w:p w14:paraId="63CFDACB"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prefix-list FILTER-1 seq 5 deny 10.10.3.0/24</w:t>
      </w:r>
    </w:p>
    <w:p w14:paraId="38098167"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prefix-list FILTER-1 seq 10 permit 0.0.0.0/0 le 32</w:t>
      </w:r>
    </w:p>
    <w:p w14:paraId="613A7F7F" w14:textId="77777777" w:rsidR="00F15BFF" w:rsidRPr="0017115D" w:rsidRDefault="00F15BFF" w:rsidP="0017115D">
      <w:pPr>
        <w:pStyle w:val="DevConfigs"/>
        <w:rPr>
          <w:rStyle w:val="DevConfigGray"/>
        </w:rPr>
      </w:pPr>
      <w:r w:rsidRPr="0017115D">
        <w:rPr>
          <w:rStyle w:val="DevConfigGray"/>
        </w:rPr>
        <w:t>!</w:t>
      </w:r>
    </w:p>
    <w:p w14:paraId="1C3A0F9E" w14:textId="77777777" w:rsidR="00F15BFF" w:rsidRPr="0017115D" w:rsidRDefault="00F15BFF" w:rsidP="0017115D">
      <w:pPr>
        <w:pStyle w:val="DevConfigs"/>
        <w:rPr>
          <w:rStyle w:val="DevConfigGray"/>
        </w:rPr>
      </w:pPr>
      <w:r w:rsidRPr="0017115D">
        <w:rPr>
          <w:rStyle w:val="DevConfigGray"/>
        </w:rPr>
        <w:t>control-plane</w:t>
      </w:r>
    </w:p>
    <w:p w14:paraId="7A75EA20" w14:textId="77777777" w:rsidR="00F15BFF" w:rsidRPr="0017115D" w:rsidRDefault="00F15BFF" w:rsidP="0017115D">
      <w:pPr>
        <w:pStyle w:val="DevConfigs"/>
        <w:rPr>
          <w:rStyle w:val="DevConfigGray"/>
        </w:rPr>
      </w:pPr>
      <w:r w:rsidRPr="0017115D">
        <w:rPr>
          <w:rStyle w:val="DevConfigGray"/>
        </w:rPr>
        <w:t>!</w:t>
      </w:r>
    </w:p>
    <w:p w14:paraId="18A3C3A4" w14:textId="77777777" w:rsidR="00F15BFF" w:rsidRPr="0017115D" w:rsidRDefault="00F15BFF" w:rsidP="0017115D">
      <w:pPr>
        <w:pStyle w:val="DevConfigs"/>
        <w:rPr>
          <w:rStyle w:val="DevConfigGray"/>
        </w:rPr>
      </w:pPr>
      <w:r w:rsidRPr="0017115D">
        <w:rPr>
          <w:rStyle w:val="DevConfigGray"/>
        </w:rPr>
        <w:t xml:space="preserve">banner </w:t>
      </w:r>
      <w:proofErr w:type="spellStart"/>
      <w:r w:rsidRPr="0017115D">
        <w:rPr>
          <w:rStyle w:val="DevConfigGray"/>
        </w:rPr>
        <w:t>motd</w:t>
      </w:r>
      <w:proofErr w:type="spellEnd"/>
      <w:r w:rsidRPr="0017115D">
        <w:rPr>
          <w:rStyle w:val="DevConfigGray"/>
        </w:rPr>
        <w:t xml:space="preserve"> ^C This is R3, OSPFv2 Route Summarization and Filtering Lab ^C</w:t>
      </w:r>
    </w:p>
    <w:p w14:paraId="5D952159" w14:textId="77777777" w:rsidR="00F15BFF" w:rsidRPr="0017115D" w:rsidRDefault="00F15BFF" w:rsidP="0017115D">
      <w:pPr>
        <w:pStyle w:val="DevConfigs"/>
        <w:rPr>
          <w:rStyle w:val="DevConfigGray"/>
        </w:rPr>
      </w:pPr>
      <w:r w:rsidRPr="0017115D">
        <w:rPr>
          <w:rStyle w:val="DevConfigGray"/>
        </w:rPr>
        <w:t>!</w:t>
      </w:r>
    </w:p>
    <w:p w14:paraId="3D2D4B11" w14:textId="77777777" w:rsidR="00F15BFF" w:rsidRPr="0017115D" w:rsidRDefault="00F15BFF" w:rsidP="0017115D">
      <w:pPr>
        <w:pStyle w:val="DevConfigs"/>
        <w:rPr>
          <w:rStyle w:val="DevConfigGray"/>
        </w:rPr>
      </w:pPr>
      <w:r w:rsidRPr="0017115D">
        <w:rPr>
          <w:rStyle w:val="DevConfigGray"/>
        </w:rPr>
        <w:t>line con 0</w:t>
      </w:r>
    </w:p>
    <w:p w14:paraId="0DA5AF0F" w14:textId="77777777" w:rsidR="00F15BFF" w:rsidRPr="0017115D" w:rsidRDefault="00F15BFF" w:rsidP="0017115D">
      <w:pPr>
        <w:pStyle w:val="DevConfigs"/>
        <w:rPr>
          <w:rStyle w:val="DevConfigGray"/>
        </w:rPr>
      </w:pPr>
      <w:r w:rsidRPr="0017115D">
        <w:rPr>
          <w:rStyle w:val="DevConfigGray"/>
        </w:rPr>
        <w:t xml:space="preserve"> exec-timeout 0 0</w:t>
      </w:r>
    </w:p>
    <w:p w14:paraId="28398ACC" w14:textId="77777777" w:rsidR="00F15BFF" w:rsidRPr="0017115D" w:rsidRDefault="00F15BFF" w:rsidP="0017115D">
      <w:pPr>
        <w:pStyle w:val="DevConfigs"/>
        <w:rPr>
          <w:rStyle w:val="DevConfigGray"/>
        </w:rPr>
      </w:pPr>
      <w:r w:rsidRPr="0017115D">
        <w:rPr>
          <w:rStyle w:val="DevConfigGray"/>
        </w:rPr>
        <w:t xml:space="preserve"> logging synchronous</w:t>
      </w:r>
    </w:p>
    <w:p w14:paraId="428E7E5D" w14:textId="77777777" w:rsidR="00F15BFF" w:rsidRPr="0017115D" w:rsidRDefault="00F15BFF" w:rsidP="0017115D">
      <w:pPr>
        <w:pStyle w:val="DevConfigs"/>
        <w:rPr>
          <w:rStyle w:val="DevConfigGray"/>
        </w:rPr>
      </w:pPr>
      <w:r w:rsidRPr="0017115D">
        <w:rPr>
          <w:rStyle w:val="DevConfigGray"/>
        </w:rPr>
        <w:t xml:space="preserve"> transport input none</w:t>
      </w:r>
    </w:p>
    <w:p w14:paraId="6F928FD9"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64A55E68" w14:textId="77777777" w:rsidR="00F15BFF" w:rsidRPr="0017115D" w:rsidRDefault="00F15BFF" w:rsidP="0017115D">
      <w:pPr>
        <w:pStyle w:val="DevConfigs"/>
        <w:rPr>
          <w:rStyle w:val="DevConfigGray"/>
        </w:rPr>
      </w:pPr>
      <w:r w:rsidRPr="0017115D">
        <w:rPr>
          <w:rStyle w:val="DevConfigGray"/>
        </w:rPr>
        <w:t>line aux 0</w:t>
      </w:r>
    </w:p>
    <w:p w14:paraId="3723AF3F"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6F06DA34"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0 4</w:t>
      </w:r>
    </w:p>
    <w:p w14:paraId="74EDE051" w14:textId="77777777" w:rsidR="00F15BFF" w:rsidRPr="0017115D" w:rsidRDefault="00F15BFF" w:rsidP="0017115D">
      <w:pPr>
        <w:pStyle w:val="DevConfigs"/>
        <w:rPr>
          <w:rStyle w:val="DevConfigGray"/>
        </w:rPr>
      </w:pPr>
      <w:r w:rsidRPr="0017115D">
        <w:rPr>
          <w:rStyle w:val="DevConfigGray"/>
        </w:rPr>
        <w:t xml:space="preserve"> login</w:t>
      </w:r>
    </w:p>
    <w:p w14:paraId="42131E8E" w14:textId="77777777" w:rsidR="00F15BFF" w:rsidRPr="0017115D" w:rsidRDefault="00F15BFF" w:rsidP="0017115D">
      <w:pPr>
        <w:pStyle w:val="DevConfigs"/>
        <w:rPr>
          <w:rStyle w:val="DevConfigGray"/>
        </w:rPr>
      </w:pPr>
      <w:r w:rsidRPr="0017115D">
        <w:rPr>
          <w:rStyle w:val="DevConfigGray"/>
        </w:rPr>
        <w:t>!</w:t>
      </w:r>
    </w:p>
    <w:p w14:paraId="7287F909" w14:textId="77777777" w:rsidR="00F15BFF" w:rsidRPr="0017115D" w:rsidRDefault="00F15BFF" w:rsidP="0017115D">
      <w:pPr>
        <w:pStyle w:val="DevConfigs"/>
        <w:rPr>
          <w:rStyle w:val="DevConfigGray"/>
        </w:rPr>
      </w:pPr>
      <w:r w:rsidRPr="0017115D">
        <w:rPr>
          <w:rStyle w:val="DevConfigGray"/>
        </w:rPr>
        <w:t>end</w:t>
      </w:r>
    </w:p>
    <w:p w14:paraId="26A16F9A" w14:textId="07713386" w:rsidR="00F15BFF" w:rsidRPr="0017115D" w:rsidRDefault="00F15BFF">
      <w:pPr>
        <w:pStyle w:val="Heading1"/>
        <w:numPr>
          <w:ilvl w:val="0"/>
          <w:numId w:val="3"/>
        </w:numPr>
        <w:rPr>
          <w:rStyle w:val="LabSectionGray"/>
          <w:rFonts w:cs="Arial"/>
        </w:rPr>
      </w:pPr>
      <w:r w:rsidRPr="00F15BFF">
        <w:rPr>
          <w:rStyle w:val="LabSectionGray"/>
          <w:rFonts w:cs="Arial"/>
        </w:rPr>
        <w:t>Switch D1</w:t>
      </w:r>
    </w:p>
    <w:p w14:paraId="659DA472" w14:textId="6DE55F4D" w:rsidR="0017115D" w:rsidRPr="0017115D" w:rsidRDefault="0017115D" w:rsidP="0017115D">
      <w:pPr>
        <w:pStyle w:val="DevConfigs"/>
        <w:numPr>
          <w:ilvl w:val="0"/>
          <w:numId w:val="3"/>
        </w:numPr>
        <w:rPr>
          <w:rStyle w:val="DevConfigGray"/>
        </w:rPr>
      </w:pPr>
      <w:r>
        <w:rPr>
          <w:rStyle w:val="DevConfigGray"/>
        </w:rPr>
        <w:t>D</w:t>
      </w:r>
      <w:r w:rsidRPr="0017115D">
        <w:rPr>
          <w:rStyle w:val="DevConfigGray"/>
        </w:rPr>
        <w:t xml:space="preserve">1# </w:t>
      </w:r>
      <w:r w:rsidRPr="0017115D">
        <w:rPr>
          <w:rStyle w:val="DevConfigGray"/>
          <w:b/>
          <w:bCs/>
        </w:rPr>
        <w:t>show run</w:t>
      </w:r>
    </w:p>
    <w:p w14:paraId="1A43218B" w14:textId="77777777" w:rsidR="00F15BFF" w:rsidRPr="0017115D" w:rsidRDefault="00F15BFF" w:rsidP="0017115D">
      <w:pPr>
        <w:pStyle w:val="DevConfigs"/>
        <w:rPr>
          <w:rStyle w:val="DevConfigGray"/>
        </w:rPr>
      </w:pPr>
      <w:r w:rsidRPr="0017115D">
        <w:rPr>
          <w:rStyle w:val="DevConfigGray"/>
        </w:rPr>
        <w:t>Building configuration...</w:t>
      </w:r>
    </w:p>
    <w:p w14:paraId="1C6A869F" w14:textId="77777777" w:rsidR="00F15BFF" w:rsidRPr="0017115D" w:rsidRDefault="00F15BFF" w:rsidP="0017115D">
      <w:pPr>
        <w:pStyle w:val="DevConfigs"/>
        <w:rPr>
          <w:rStyle w:val="DevConfigGray"/>
        </w:rPr>
      </w:pPr>
    </w:p>
    <w:p w14:paraId="3DBB5349" w14:textId="77777777" w:rsidR="00F15BFF" w:rsidRPr="0017115D" w:rsidRDefault="00F15BFF" w:rsidP="0017115D">
      <w:pPr>
        <w:pStyle w:val="DevConfigs"/>
        <w:rPr>
          <w:rStyle w:val="DevConfigGray"/>
        </w:rPr>
      </w:pPr>
      <w:r w:rsidRPr="0017115D">
        <w:rPr>
          <w:rStyle w:val="DevConfigGray"/>
        </w:rPr>
        <w:t xml:space="preserve">Current </w:t>
      </w:r>
      <w:proofErr w:type="gramStart"/>
      <w:r w:rsidRPr="0017115D">
        <w:rPr>
          <w:rStyle w:val="DevConfigGray"/>
        </w:rPr>
        <w:t>configuration :</w:t>
      </w:r>
      <w:proofErr w:type="gramEnd"/>
      <w:r w:rsidRPr="0017115D">
        <w:rPr>
          <w:rStyle w:val="DevConfigGray"/>
        </w:rPr>
        <w:t xml:space="preserve"> 6660 bytes</w:t>
      </w:r>
    </w:p>
    <w:p w14:paraId="343D8F1A" w14:textId="77777777" w:rsidR="00F15BFF" w:rsidRPr="0017115D" w:rsidRDefault="00F15BFF" w:rsidP="0017115D">
      <w:pPr>
        <w:pStyle w:val="DevConfigs"/>
        <w:rPr>
          <w:rStyle w:val="DevConfigGray"/>
        </w:rPr>
      </w:pPr>
      <w:r w:rsidRPr="0017115D">
        <w:rPr>
          <w:rStyle w:val="DevConfigGray"/>
        </w:rPr>
        <w:t>!</w:t>
      </w:r>
    </w:p>
    <w:p w14:paraId="38A7AB77" w14:textId="77777777" w:rsidR="00F15BFF" w:rsidRPr="0017115D" w:rsidRDefault="00F15BFF" w:rsidP="0017115D">
      <w:pPr>
        <w:pStyle w:val="DevConfigs"/>
        <w:rPr>
          <w:rStyle w:val="DevConfigGray"/>
        </w:rPr>
      </w:pPr>
      <w:r w:rsidRPr="0017115D">
        <w:rPr>
          <w:rStyle w:val="DevConfigGray"/>
        </w:rPr>
        <w:t>version 16.9</w:t>
      </w:r>
    </w:p>
    <w:p w14:paraId="1369D7F7" w14:textId="77777777" w:rsidR="00F15BFF" w:rsidRPr="0017115D" w:rsidRDefault="00F15BFF" w:rsidP="0017115D">
      <w:pPr>
        <w:pStyle w:val="DevConfigs"/>
        <w:rPr>
          <w:rStyle w:val="DevConfigGray"/>
        </w:rPr>
      </w:pPr>
      <w:r w:rsidRPr="0017115D">
        <w:rPr>
          <w:rStyle w:val="DevConfigGray"/>
        </w:rPr>
        <w:t xml:space="preserve">no service </w:t>
      </w:r>
      <w:proofErr w:type="gramStart"/>
      <w:r w:rsidRPr="0017115D">
        <w:rPr>
          <w:rStyle w:val="DevConfigGray"/>
        </w:rPr>
        <w:t>pad</w:t>
      </w:r>
      <w:proofErr w:type="gramEnd"/>
    </w:p>
    <w:p w14:paraId="5E8EC923" w14:textId="77777777" w:rsidR="00F15BFF" w:rsidRPr="0017115D" w:rsidRDefault="00F15BFF" w:rsidP="0017115D">
      <w:pPr>
        <w:pStyle w:val="DevConfigs"/>
        <w:rPr>
          <w:rStyle w:val="DevConfigGray"/>
        </w:rPr>
      </w:pPr>
      <w:r w:rsidRPr="0017115D">
        <w:rPr>
          <w:rStyle w:val="DevConfigGray"/>
        </w:rPr>
        <w:lastRenderedPageBreak/>
        <w:t xml:space="preserve">service timestamps debug datetime </w:t>
      </w:r>
      <w:proofErr w:type="spellStart"/>
      <w:r w:rsidRPr="0017115D">
        <w:rPr>
          <w:rStyle w:val="DevConfigGray"/>
        </w:rPr>
        <w:t>msec</w:t>
      </w:r>
      <w:proofErr w:type="spellEnd"/>
    </w:p>
    <w:p w14:paraId="26C73C93" w14:textId="77777777" w:rsidR="00F15BFF" w:rsidRPr="0017115D" w:rsidRDefault="00F15BFF" w:rsidP="0017115D">
      <w:pPr>
        <w:pStyle w:val="DevConfigs"/>
        <w:rPr>
          <w:rStyle w:val="DevConfigGray"/>
        </w:rPr>
      </w:pPr>
      <w:r w:rsidRPr="0017115D">
        <w:rPr>
          <w:rStyle w:val="DevConfigGray"/>
        </w:rPr>
        <w:t xml:space="preserve">service timestamps log datetime </w:t>
      </w:r>
      <w:proofErr w:type="spellStart"/>
      <w:r w:rsidRPr="0017115D">
        <w:rPr>
          <w:rStyle w:val="DevConfigGray"/>
        </w:rPr>
        <w:t>msec</w:t>
      </w:r>
      <w:proofErr w:type="spellEnd"/>
    </w:p>
    <w:p w14:paraId="446BACB8" w14:textId="77777777" w:rsidR="00F15BFF" w:rsidRPr="0017115D" w:rsidRDefault="00F15BFF" w:rsidP="0017115D">
      <w:pPr>
        <w:pStyle w:val="DevConfigs"/>
        <w:rPr>
          <w:rStyle w:val="DevConfigGray"/>
        </w:rPr>
      </w:pPr>
      <w:r w:rsidRPr="0017115D">
        <w:rPr>
          <w:rStyle w:val="DevConfigGray"/>
        </w:rPr>
        <w:t>! Call-home is enabled by Smart-Licensing.</w:t>
      </w:r>
    </w:p>
    <w:p w14:paraId="71CDD619" w14:textId="77777777" w:rsidR="00F15BFF" w:rsidRPr="0017115D" w:rsidRDefault="00F15BFF" w:rsidP="0017115D">
      <w:pPr>
        <w:pStyle w:val="DevConfigs"/>
        <w:rPr>
          <w:rStyle w:val="DevConfigGray"/>
        </w:rPr>
      </w:pPr>
      <w:r w:rsidRPr="0017115D">
        <w:rPr>
          <w:rStyle w:val="DevConfigGray"/>
        </w:rPr>
        <w:t>service call-home</w:t>
      </w:r>
    </w:p>
    <w:p w14:paraId="009B7353" w14:textId="77777777" w:rsidR="00F15BFF" w:rsidRPr="0017115D" w:rsidRDefault="00F15BFF" w:rsidP="0017115D">
      <w:pPr>
        <w:pStyle w:val="DevConfigs"/>
        <w:rPr>
          <w:rStyle w:val="DevConfigGray"/>
        </w:rPr>
      </w:pPr>
      <w:r w:rsidRPr="0017115D">
        <w:rPr>
          <w:rStyle w:val="DevConfigGray"/>
        </w:rPr>
        <w:t>no platform punt-keepalive disable-kernel-core</w:t>
      </w:r>
      <w:bookmarkStart w:id="6" w:name="_GoBack"/>
      <w:bookmarkEnd w:id="6"/>
    </w:p>
    <w:p w14:paraId="66A3DC8A" w14:textId="77777777" w:rsidR="00F15BFF" w:rsidRPr="0017115D" w:rsidRDefault="00F15BFF" w:rsidP="0017115D">
      <w:pPr>
        <w:pStyle w:val="DevConfigs"/>
        <w:rPr>
          <w:rStyle w:val="DevConfigGray"/>
        </w:rPr>
      </w:pPr>
      <w:r w:rsidRPr="0017115D">
        <w:rPr>
          <w:rStyle w:val="DevConfigGray"/>
        </w:rPr>
        <w:t>!</w:t>
      </w:r>
    </w:p>
    <w:p w14:paraId="37508C7A" w14:textId="77777777" w:rsidR="00F15BFF" w:rsidRPr="0017115D" w:rsidRDefault="00F15BFF" w:rsidP="0017115D">
      <w:pPr>
        <w:pStyle w:val="DevConfigs"/>
        <w:rPr>
          <w:rStyle w:val="DevConfigGray"/>
        </w:rPr>
      </w:pPr>
      <w:r w:rsidRPr="0017115D">
        <w:rPr>
          <w:rStyle w:val="DevConfigGray"/>
        </w:rPr>
        <w:t>hostname D1</w:t>
      </w:r>
    </w:p>
    <w:p w14:paraId="6B0E7ED6" w14:textId="77777777" w:rsidR="00F15BFF" w:rsidRPr="0017115D" w:rsidRDefault="00F15BFF" w:rsidP="0017115D">
      <w:pPr>
        <w:pStyle w:val="DevConfigs"/>
        <w:rPr>
          <w:rStyle w:val="DevConfigGray"/>
        </w:rPr>
      </w:pPr>
      <w:r w:rsidRPr="0017115D">
        <w:rPr>
          <w:rStyle w:val="DevConfigGray"/>
        </w:rPr>
        <w:t>!</w:t>
      </w:r>
    </w:p>
    <w:p w14:paraId="2624C30B" w14:textId="77777777" w:rsidR="00F15BFF" w:rsidRPr="0017115D" w:rsidRDefault="00F15BFF" w:rsidP="0017115D">
      <w:pPr>
        <w:pStyle w:val="DevConfigs"/>
        <w:rPr>
          <w:rStyle w:val="DevConfigGray"/>
        </w:rPr>
      </w:pPr>
      <w:proofErr w:type="spellStart"/>
      <w:r w:rsidRPr="0017115D">
        <w:rPr>
          <w:rStyle w:val="DevConfigGray"/>
        </w:rPr>
        <w:t>vrf</w:t>
      </w:r>
      <w:proofErr w:type="spellEnd"/>
      <w:r w:rsidRPr="0017115D">
        <w:rPr>
          <w:rStyle w:val="DevConfigGray"/>
        </w:rPr>
        <w:t xml:space="preserve"> definition </w:t>
      </w:r>
      <w:proofErr w:type="spellStart"/>
      <w:r w:rsidRPr="0017115D">
        <w:rPr>
          <w:rStyle w:val="DevConfigGray"/>
        </w:rPr>
        <w:t>Mgmt-vrf</w:t>
      </w:r>
      <w:proofErr w:type="spellEnd"/>
    </w:p>
    <w:p w14:paraId="6B5B34AA" w14:textId="77777777" w:rsidR="00F15BFF" w:rsidRPr="0017115D" w:rsidRDefault="00F15BFF" w:rsidP="0017115D">
      <w:pPr>
        <w:pStyle w:val="DevConfigs"/>
        <w:rPr>
          <w:rStyle w:val="DevConfigGray"/>
        </w:rPr>
      </w:pPr>
      <w:r w:rsidRPr="0017115D">
        <w:rPr>
          <w:rStyle w:val="DevConfigGray"/>
        </w:rPr>
        <w:t xml:space="preserve"> !</w:t>
      </w:r>
    </w:p>
    <w:p w14:paraId="25005C63" w14:textId="77777777" w:rsidR="00F15BFF" w:rsidRPr="0017115D" w:rsidRDefault="00F15BFF" w:rsidP="0017115D">
      <w:pPr>
        <w:pStyle w:val="DevConfigs"/>
        <w:rPr>
          <w:rStyle w:val="DevConfigGray"/>
        </w:rPr>
      </w:pPr>
      <w:r w:rsidRPr="0017115D">
        <w:rPr>
          <w:rStyle w:val="DevConfigGray"/>
        </w:rPr>
        <w:t xml:space="preserve"> address-family ipv4</w:t>
      </w:r>
    </w:p>
    <w:p w14:paraId="19E51AE8" w14:textId="77777777" w:rsidR="00F15BFF" w:rsidRPr="0017115D" w:rsidRDefault="00F15BFF" w:rsidP="0017115D">
      <w:pPr>
        <w:pStyle w:val="DevConfigs"/>
        <w:rPr>
          <w:rStyle w:val="DevConfigGray"/>
        </w:rPr>
      </w:pPr>
      <w:r w:rsidRPr="0017115D">
        <w:rPr>
          <w:rStyle w:val="DevConfigGray"/>
        </w:rPr>
        <w:t xml:space="preserve"> exit-address-family</w:t>
      </w:r>
    </w:p>
    <w:p w14:paraId="05460110" w14:textId="77777777" w:rsidR="00F15BFF" w:rsidRPr="0017115D" w:rsidRDefault="00F15BFF" w:rsidP="0017115D">
      <w:pPr>
        <w:pStyle w:val="DevConfigs"/>
        <w:rPr>
          <w:rStyle w:val="DevConfigGray"/>
        </w:rPr>
      </w:pPr>
      <w:r w:rsidRPr="0017115D">
        <w:rPr>
          <w:rStyle w:val="DevConfigGray"/>
        </w:rPr>
        <w:t xml:space="preserve"> !</w:t>
      </w:r>
    </w:p>
    <w:p w14:paraId="69A380ED" w14:textId="77777777" w:rsidR="00F15BFF" w:rsidRPr="0017115D" w:rsidRDefault="00F15BFF" w:rsidP="0017115D">
      <w:pPr>
        <w:pStyle w:val="DevConfigs"/>
        <w:rPr>
          <w:rStyle w:val="DevConfigGray"/>
        </w:rPr>
      </w:pPr>
      <w:r w:rsidRPr="0017115D">
        <w:rPr>
          <w:rStyle w:val="DevConfigGray"/>
        </w:rPr>
        <w:t xml:space="preserve"> address-family ipv6</w:t>
      </w:r>
    </w:p>
    <w:p w14:paraId="4095F431" w14:textId="77777777" w:rsidR="00F15BFF" w:rsidRPr="0017115D" w:rsidRDefault="00F15BFF" w:rsidP="0017115D">
      <w:pPr>
        <w:pStyle w:val="DevConfigs"/>
        <w:rPr>
          <w:rStyle w:val="DevConfigGray"/>
        </w:rPr>
      </w:pPr>
      <w:r w:rsidRPr="0017115D">
        <w:rPr>
          <w:rStyle w:val="DevConfigGray"/>
        </w:rPr>
        <w:t xml:space="preserve"> exit-address-family</w:t>
      </w:r>
    </w:p>
    <w:p w14:paraId="661AD7D6" w14:textId="77777777" w:rsidR="00F15BFF" w:rsidRPr="0017115D" w:rsidRDefault="00F15BFF" w:rsidP="0017115D">
      <w:pPr>
        <w:pStyle w:val="DevConfigs"/>
        <w:rPr>
          <w:rStyle w:val="DevConfigGray"/>
        </w:rPr>
      </w:pPr>
      <w:r w:rsidRPr="0017115D">
        <w:rPr>
          <w:rStyle w:val="DevConfigGray"/>
        </w:rPr>
        <w:t>!</w:t>
      </w:r>
    </w:p>
    <w:p w14:paraId="2ED71D83"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aaa</w:t>
      </w:r>
      <w:proofErr w:type="spellEnd"/>
      <w:r w:rsidRPr="0017115D">
        <w:rPr>
          <w:rStyle w:val="DevConfigGray"/>
        </w:rPr>
        <w:t xml:space="preserve"> </w:t>
      </w:r>
      <w:proofErr w:type="gramStart"/>
      <w:r w:rsidRPr="0017115D">
        <w:rPr>
          <w:rStyle w:val="DevConfigGray"/>
        </w:rPr>
        <w:t>new-model</w:t>
      </w:r>
      <w:proofErr w:type="gramEnd"/>
    </w:p>
    <w:p w14:paraId="0D93EC3B" w14:textId="77777777" w:rsidR="00F15BFF" w:rsidRPr="0017115D" w:rsidRDefault="00F15BFF" w:rsidP="0017115D">
      <w:pPr>
        <w:pStyle w:val="DevConfigs"/>
        <w:rPr>
          <w:rStyle w:val="DevConfigGray"/>
        </w:rPr>
      </w:pPr>
      <w:r w:rsidRPr="0017115D">
        <w:rPr>
          <w:rStyle w:val="DevConfigGray"/>
        </w:rPr>
        <w:t>switch 1 provision ws-c3650-24ps</w:t>
      </w:r>
    </w:p>
    <w:p w14:paraId="7EDA4B67" w14:textId="77777777" w:rsidR="00F15BFF" w:rsidRPr="0017115D" w:rsidRDefault="00F15BFF" w:rsidP="0017115D">
      <w:pPr>
        <w:pStyle w:val="DevConfigs"/>
        <w:rPr>
          <w:rStyle w:val="DevConfigGray"/>
        </w:rPr>
      </w:pPr>
      <w:r w:rsidRPr="0017115D">
        <w:rPr>
          <w:rStyle w:val="DevConfigGray"/>
        </w:rPr>
        <w:t>!</w:t>
      </w:r>
    </w:p>
    <w:p w14:paraId="7541F27B"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routing</w:t>
      </w:r>
    </w:p>
    <w:p w14:paraId="25CA37B1" w14:textId="77777777" w:rsidR="00F15BFF" w:rsidRPr="0017115D" w:rsidRDefault="00F15BFF" w:rsidP="0017115D">
      <w:pPr>
        <w:pStyle w:val="DevConfigs"/>
        <w:rPr>
          <w:rStyle w:val="DevConfigGray"/>
        </w:rPr>
      </w:pPr>
      <w:r w:rsidRPr="0017115D">
        <w:rPr>
          <w:rStyle w:val="DevConfigGray"/>
        </w:rPr>
        <w:t>!</w:t>
      </w:r>
    </w:p>
    <w:p w14:paraId="59C74542"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domain lookup</w:t>
      </w:r>
    </w:p>
    <w:p w14:paraId="61E6A818" w14:textId="77777777" w:rsidR="00F15BFF" w:rsidRPr="0017115D" w:rsidRDefault="00F15BFF" w:rsidP="0017115D">
      <w:pPr>
        <w:pStyle w:val="DevConfigs"/>
        <w:rPr>
          <w:rStyle w:val="DevConfigGray"/>
        </w:rPr>
      </w:pPr>
      <w:r w:rsidRPr="0017115D">
        <w:rPr>
          <w:rStyle w:val="DevConfigGray"/>
        </w:rPr>
        <w:t>!</w:t>
      </w:r>
    </w:p>
    <w:p w14:paraId="68CB8B57" w14:textId="77777777" w:rsidR="00F15BFF" w:rsidRPr="0017115D" w:rsidRDefault="00F15BFF" w:rsidP="0017115D">
      <w:pPr>
        <w:pStyle w:val="DevConfigs"/>
        <w:rPr>
          <w:rStyle w:val="DevConfigGray"/>
        </w:rPr>
      </w:pPr>
      <w:r w:rsidRPr="0017115D">
        <w:rPr>
          <w:rStyle w:val="DevConfigGray"/>
        </w:rPr>
        <w:t>login on-success log</w:t>
      </w:r>
    </w:p>
    <w:p w14:paraId="783BCFD3" w14:textId="77777777" w:rsidR="00F15BFF" w:rsidRPr="0017115D" w:rsidRDefault="00F15BFF" w:rsidP="0017115D">
      <w:pPr>
        <w:pStyle w:val="DevConfigs"/>
        <w:rPr>
          <w:rStyle w:val="DevConfigGray"/>
        </w:rPr>
      </w:pPr>
      <w:r w:rsidRPr="0017115D">
        <w:rPr>
          <w:rStyle w:val="DevConfigGray"/>
        </w:rPr>
        <w:t>!</w:t>
      </w:r>
    </w:p>
    <w:p w14:paraId="29A0C15F" w14:textId="77777777" w:rsidR="00F15BFF" w:rsidRPr="0017115D" w:rsidRDefault="00F15BFF" w:rsidP="0017115D">
      <w:pPr>
        <w:pStyle w:val="DevConfigs"/>
        <w:rPr>
          <w:rStyle w:val="DevConfigGray"/>
        </w:rPr>
      </w:pPr>
      <w:r w:rsidRPr="0017115D">
        <w:rPr>
          <w:rStyle w:val="DevConfigGray"/>
        </w:rPr>
        <w:t>license boot level ipservicesk9</w:t>
      </w:r>
    </w:p>
    <w:p w14:paraId="54ECE0BF" w14:textId="77777777" w:rsidR="00F15BFF" w:rsidRPr="0017115D" w:rsidRDefault="00F15BFF" w:rsidP="0017115D">
      <w:pPr>
        <w:pStyle w:val="DevConfigs"/>
        <w:rPr>
          <w:rStyle w:val="DevConfigGray"/>
        </w:rPr>
      </w:pPr>
      <w:r w:rsidRPr="0017115D">
        <w:rPr>
          <w:rStyle w:val="DevConfigGray"/>
        </w:rPr>
        <w:t>!</w:t>
      </w:r>
    </w:p>
    <w:p w14:paraId="1E76EA29" w14:textId="77777777" w:rsidR="00F15BFF" w:rsidRPr="0017115D" w:rsidRDefault="00F15BFF" w:rsidP="0017115D">
      <w:pPr>
        <w:pStyle w:val="DevConfigs"/>
        <w:rPr>
          <w:rStyle w:val="DevConfigGray"/>
        </w:rPr>
      </w:pPr>
      <w:r w:rsidRPr="0017115D">
        <w:rPr>
          <w:rStyle w:val="DevConfigGray"/>
        </w:rPr>
        <w:t>diagnostic bootup level minimal</w:t>
      </w:r>
    </w:p>
    <w:p w14:paraId="5301FA83" w14:textId="77777777" w:rsidR="00F15BFF" w:rsidRPr="0017115D" w:rsidRDefault="00F15BFF" w:rsidP="0017115D">
      <w:pPr>
        <w:pStyle w:val="DevConfigs"/>
        <w:rPr>
          <w:rStyle w:val="DevConfigGray"/>
        </w:rPr>
      </w:pPr>
      <w:r w:rsidRPr="0017115D">
        <w:rPr>
          <w:rStyle w:val="DevConfigGray"/>
        </w:rPr>
        <w:t>!</w:t>
      </w:r>
    </w:p>
    <w:p w14:paraId="0DF468B5" w14:textId="77777777" w:rsidR="00F15BFF" w:rsidRPr="0017115D" w:rsidRDefault="00F15BFF" w:rsidP="0017115D">
      <w:pPr>
        <w:pStyle w:val="DevConfigs"/>
        <w:rPr>
          <w:rStyle w:val="DevConfigGray"/>
        </w:rPr>
      </w:pPr>
      <w:r w:rsidRPr="0017115D">
        <w:rPr>
          <w:rStyle w:val="DevConfigGray"/>
        </w:rPr>
        <w:t>spanning-tree mode rapid-</w:t>
      </w:r>
      <w:proofErr w:type="spellStart"/>
      <w:r w:rsidRPr="0017115D">
        <w:rPr>
          <w:rStyle w:val="DevConfigGray"/>
        </w:rPr>
        <w:t>pvst</w:t>
      </w:r>
      <w:proofErr w:type="spellEnd"/>
    </w:p>
    <w:p w14:paraId="7461978E" w14:textId="77777777" w:rsidR="00F15BFF" w:rsidRPr="0017115D" w:rsidRDefault="00F15BFF" w:rsidP="0017115D">
      <w:pPr>
        <w:pStyle w:val="DevConfigs"/>
        <w:rPr>
          <w:rStyle w:val="DevConfigGray"/>
        </w:rPr>
      </w:pPr>
      <w:r w:rsidRPr="0017115D">
        <w:rPr>
          <w:rStyle w:val="DevConfigGray"/>
        </w:rPr>
        <w:t>spanning-tree extend system-id</w:t>
      </w:r>
    </w:p>
    <w:p w14:paraId="7163E1AF" w14:textId="77777777" w:rsidR="00F15BFF" w:rsidRPr="0017115D" w:rsidRDefault="00F15BFF" w:rsidP="0017115D">
      <w:pPr>
        <w:pStyle w:val="DevConfigs"/>
        <w:rPr>
          <w:rStyle w:val="DevConfigGray"/>
        </w:rPr>
      </w:pPr>
      <w:r w:rsidRPr="0017115D">
        <w:rPr>
          <w:rStyle w:val="DevConfigGray"/>
        </w:rPr>
        <w:t>!</w:t>
      </w:r>
    </w:p>
    <w:p w14:paraId="1FD5F7AE" w14:textId="77777777" w:rsidR="00F15BFF" w:rsidRPr="0017115D" w:rsidRDefault="00F15BFF" w:rsidP="0017115D">
      <w:pPr>
        <w:pStyle w:val="DevConfigs"/>
        <w:rPr>
          <w:rStyle w:val="DevConfigGray"/>
        </w:rPr>
      </w:pPr>
      <w:r w:rsidRPr="0017115D">
        <w:rPr>
          <w:rStyle w:val="DevConfigGray"/>
        </w:rPr>
        <w:t>redundancy</w:t>
      </w:r>
    </w:p>
    <w:p w14:paraId="6E8B807C" w14:textId="77777777" w:rsidR="00F15BFF" w:rsidRPr="0017115D" w:rsidRDefault="00F15BFF" w:rsidP="0017115D">
      <w:pPr>
        <w:pStyle w:val="DevConfigs"/>
        <w:rPr>
          <w:rStyle w:val="DevConfigGray"/>
        </w:rPr>
      </w:pPr>
      <w:r w:rsidRPr="0017115D">
        <w:rPr>
          <w:rStyle w:val="DevConfigGray"/>
        </w:rPr>
        <w:t xml:space="preserve"> mode </w:t>
      </w:r>
      <w:proofErr w:type="spellStart"/>
      <w:r w:rsidRPr="0017115D">
        <w:rPr>
          <w:rStyle w:val="DevConfigGray"/>
        </w:rPr>
        <w:t>sso</w:t>
      </w:r>
      <w:proofErr w:type="spellEnd"/>
    </w:p>
    <w:p w14:paraId="6BDE00AE" w14:textId="77777777" w:rsidR="00F15BFF" w:rsidRPr="0017115D" w:rsidRDefault="00F15BFF" w:rsidP="0017115D">
      <w:pPr>
        <w:pStyle w:val="DevConfigs"/>
        <w:rPr>
          <w:rStyle w:val="DevConfigGray"/>
        </w:rPr>
      </w:pPr>
      <w:r w:rsidRPr="0017115D">
        <w:rPr>
          <w:rStyle w:val="DevConfigGray"/>
        </w:rPr>
        <w:t>!</w:t>
      </w:r>
    </w:p>
    <w:p w14:paraId="3ECCF8AB" w14:textId="77777777" w:rsidR="00F15BFF" w:rsidRPr="0017115D" w:rsidRDefault="00F15BFF" w:rsidP="0017115D">
      <w:pPr>
        <w:pStyle w:val="DevConfigs"/>
        <w:rPr>
          <w:rStyle w:val="DevConfigGray"/>
        </w:rPr>
      </w:pPr>
      <w:r w:rsidRPr="0017115D">
        <w:rPr>
          <w:rStyle w:val="DevConfigGray"/>
        </w:rPr>
        <w:t>transceiver type all</w:t>
      </w:r>
    </w:p>
    <w:p w14:paraId="586C806D" w14:textId="77777777" w:rsidR="00F15BFF" w:rsidRPr="0017115D" w:rsidRDefault="00F15BFF" w:rsidP="0017115D">
      <w:pPr>
        <w:pStyle w:val="DevConfigs"/>
        <w:rPr>
          <w:rStyle w:val="DevConfigGray"/>
        </w:rPr>
      </w:pPr>
      <w:r w:rsidRPr="0017115D">
        <w:rPr>
          <w:rStyle w:val="DevConfigGray"/>
        </w:rPr>
        <w:t xml:space="preserve"> monitoring</w:t>
      </w:r>
    </w:p>
    <w:p w14:paraId="5302FA9B" w14:textId="77777777" w:rsidR="00F15BFF" w:rsidRPr="0017115D" w:rsidRDefault="00F15BFF" w:rsidP="0017115D">
      <w:pPr>
        <w:pStyle w:val="DevConfigs"/>
        <w:rPr>
          <w:rStyle w:val="DevConfigGray"/>
        </w:rPr>
      </w:pPr>
      <w:r w:rsidRPr="0017115D">
        <w:rPr>
          <w:rStyle w:val="DevConfigGray"/>
        </w:rPr>
        <w:t>!</w:t>
      </w:r>
    </w:p>
    <w:p w14:paraId="3454F5F5"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-police-topology-control</w:t>
      </w:r>
    </w:p>
    <w:p w14:paraId="3A6C9630" w14:textId="77777777" w:rsidR="00F15BFF" w:rsidRPr="0017115D" w:rsidRDefault="00F15BFF" w:rsidP="0017115D">
      <w:pPr>
        <w:pStyle w:val="DevConfigs"/>
        <w:rPr>
          <w:rStyle w:val="DevConfigGray"/>
        </w:rPr>
      </w:pPr>
      <w:r w:rsidRPr="0017115D">
        <w:rPr>
          <w:rStyle w:val="DevConfigGray"/>
        </w:rPr>
        <w:t xml:space="preserve">  description Topology control</w:t>
      </w:r>
    </w:p>
    <w:p w14:paraId="72CA95A3"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sw</w:t>
      </w:r>
      <w:proofErr w:type="spellEnd"/>
      <w:r w:rsidRPr="0017115D">
        <w:rPr>
          <w:rStyle w:val="DevConfigGray"/>
        </w:rPr>
        <w:t>-forward</w:t>
      </w:r>
    </w:p>
    <w:p w14:paraId="60DB8520" w14:textId="77777777" w:rsidR="00F15BFF" w:rsidRPr="0017115D" w:rsidRDefault="00F15BFF" w:rsidP="0017115D">
      <w:pPr>
        <w:pStyle w:val="DevConfigs"/>
        <w:rPr>
          <w:rStyle w:val="DevConfigGray"/>
        </w:rPr>
      </w:pPr>
      <w:r w:rsidRPr="0017115D">
        <w:rPr>
          <w:rStyle w:val="DevConfigGray"/>
        </w:rPr>
        <w:t xml:space="preserve">  description </w:t>
      </w:r>
      <w:proofErr w:type="spellStart"/>
      <w:r w:rsidRPr="0017115D">
        <w:rPr>
          <w:rStyle w:val="DevConfigGray"/>
        </w:rPr>
        <w:t>Sw</w:t>
      </w:r>
      <w:proofErr w:type="spellEnd"/>
      <w:r w:rsidRPr="0017115D">
        <w:rPr>
          <w:rStyle w:val="DevConfigGray"/>
        </w:rPr>
        <w:t xml:space="preserve"> forwarding, L2 LVX data, LOGGING</w:t>
      </w:r>
    </w:p>
    <w:p w14:paraId="608F00A7"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-default</w:t>
      </w:r>
    </w:p>
    <w:p w14:paraId="6918F350" w14:textId="77777777" w:rsidR="00F15BFF" w:rsidRPr="0017115D" w:rsidRDefault="00F15BFF" w:rsidP="0017115D">
      <w:pPr>
        <w:pStyle w:val="DevConfigs"/>
        <w:rPr>
          <w:rStyle w:val="DevConfigGray"/>
        </w:rPr>
      </w:pPr>
      <w:r w:rsidRPr="0017115D">
        <w:rPr>
          <w:rStyle w:val="DevConfigGray"/>
        </w:rPr>
        <w:t xml:space="preserve">  description Inter FED, EWLC control, EWLC data</w:t>
      </w:r>
    </w:p>
    <w:p w14:paraId="7D3B2C6F"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-police-sys-data</w:t>
      </w:r>
    </w:p>
    <w:p w14:paraId="62249F80" w14:textId="77777777" w:rsidR="00F15BFF" w:rsidRPr="0017115D" w:rsidRDefault="00F15BFF" w:rsidP="0017115D">
      <w:pPr>
        <w:pStyle w:val="DevConfigs"/>
        <w:rPr>
          <w:rStyle w:val="DevConfigGray"/>
        </w:rPr>
      </w:pPr>
      <w:r w:rsidRPr="0017115D">
        <w:rPr>
          <w:rStyle w:val="DevConfigGray"/>
        </w:rPr>
        <w:t xml:space="preserve">  description Learning cache </w:t>
      </w:r>
      <w:proofErr w:type="spellStart"/>
      <w:r w:rsidRPr="0017115D">
        <w:rPr>
          <w:rStyle w:val="DevConfigGray"/>
        </w:rPr>
        <w:t>ovfl</w:t>
      </w:r>
      <w:proofErr w:type="spellEnd"/>
      <w:r w:rsidRPr="0017115D">
        <w:rPr>
          <w:rStyle w:val="DevConfigGray"/>
        </w:rPr>
        <w:t>, High Rate App, Exception, EGR Exception, NFLSAMPLED DATA, RPF Failed</w:t>
      </w:r>
    </w:p>
    <w:p w14:paraId="3207D109"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-police-punt-</w:t>
      </w:r>
      <w:proofErr w:type="spellStart"/>
      <w:r w:rsidRPr="0017115D">
        <w:rPr>
          <w:rStyle w:val="DevConfigGray"/>
        </w:rPr>
        <w:t>webauth</w:t>
      </w:r>
      <w:proofErr w:type="spellEnd"/>
    </w:p>
    <w:p w14:paraId="70EB1072" w14:textId="77777777" w:rsidR="00F15BFF" w:rsidRPr="0017115D" w:rsidRDefault="00F15BFF" w:rsidP="0017115D">
      <w:pPr>
        <w:pStyle w:val="DevConfigs"/>
        <w:rPr>
          <w:rStyle w:val="DevConfigGray"/>
        </w:rPr>
      </w:pPr>
      <w:r w:rsidRPr="0017115D">
        <w:rPr>
          <w:rStyle w:val="DevConfigGray"/>
        </w:rPr>
        <w:t xml:space="preserve">  description Punt </w:t>
      </w:r>
      <w:proofErr w:type="spellStart"/>
      <w:r w:rsidRPr="0017115D">
        <w:rPr>
          <w:rStyle w:val="DevConfigGray"/>
        </w:rPr>
        <w:t>Webauth</w:t>
      </w:r>
      <w:proofErr w:type="spellEnd"/>
    </w:p>
    <w:p w14:paraId="04E2DEE0" w14:textId="77777777" w:rsidR="00F15BFF" w:rsidRPr="0017115D" w:rsidRDefault="00F15BFF" w:rsidP="0017115D">
      <w:pPr>
        <w:pStyle w:val="DevConfigs"/>
        <w:rPr>
          <w:rStyle w:val="DevConfigGray"/>
        </w:rPr>
      </w:pPr>
      <w:r w:rsidRPr="0017115D">
        <w:rPr>
          <w:rStyle w:val="DevConfigGray"/>
        </w:rPr>
        <w:t>class-map match-any system-cpp-police-l2lvx-control</w:t>
      </w:r>
    </w:p>
    <w:p w14:paraId="0E8CFBCA" w14:textId="77777777" w:rsidR="00F15BFF" w:rsidRPr="0017115D" w:rsidRDefault="00F15BFF" w:rsidP="0017115D">
      <w:pPr>
        <w:pStyle w:val="DevConfigs"/>
        <w:rPr>
          <w:rStyle w:val="DevConfigGray"/>
        </w:rPr>
      </w:pPr>
      <w:r w:rsidRPr="0017115D">
        <w:rPr>
          <w:rStyle w:val="DevConfigGray"/>
        </w:rPr>
        <w:lastRenderedPageBreak/>
        <w:t xml:space="preserve">  description L2 LVX control packets</w:t>
      </w:r>
    </w:p>
    <w:p w14:paraId="51A421A4"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forus</w:t>
      </w:r>
      <w:proofErr w:type="spellEnd"/>
    </w:p>
    <w:p w14:paraId="20AB5F54" w14:textId="77777777" w:rsidR="00F15BFF" w:rsidRPr="0017115D" w:rsidRDefault="00F15BFF" w:rsidP="0017115D">
      <w:pPr>
        <w:pStyle w:val="DevConfigs"/>
        <w:rPr>
          <w:rStyle w:val="DevConfigGray"/>
        </w:rPr>
      </w:pPr>
      <w:r w:rsidRPr="0017115D">
        <w:rPr>
          <w:rStyle w:val="DevConfigGray"/>
        </w:rPr>
        <w:t xml:space="preserve">  description </w:t>
      </w:r>
      <w:proofErr w:type="spellStart"/>
      <w:r w:rsidRPr="0017115D">
        <w:rPr>
          <w:rStyle w:val="DevConfigGray"/>
        </w:rPr>
        <w:t>Forus</w:t>
      </w:r>
      <w:proofErr w:type="spellEnd"/>
      <w:r w:rsidRPr="0017115D">
        <w:rPr>
          <w:rStyle w:val="DevConfigGray"/>
        </w:rPr>
        <w:t xml:space="preserve"> Address resolution and </w:t>
      </w:r>
      <w:proofErr w:type="spellStart"/>
      <w:r w:rsidRPr="0017115D">
        <w:rPr>
          <w:rStyle w:val="DevConfigGray"/>
        </w:rPr>
        <w:t>Forus</w:t>
      </w:r>
      <w:proofErr w:type="spellEnd"/>
      <w:r w:rsidRPr="0017115D">
        <w:rPr>
          <w:rStyle w:val="DevConfigGray"/>
        </w:rPr>
        <w:t xml:space="preserve"> traffic</w:t>
      </w:r>
    </w:p>
    <w:p w14:paraId="6974EFAE"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-police-multicast-end-station</w:t>
      </w:r>
    </w:p>
    <w:p w14:paraId="461BE211" w14:textId="77777777" w:rsidR="00F15BFF" w:rsidRPr="0017115D" w:rsidRDefault="00F15BFF" w:rsidP="0017115D">
      <w:pPr>
        <w:pStyle w:val="DevConfigs"/>
        <w:rPr>
          <w:rStyle w:val="DevConfigGray"/>
        </w:rPr>
      </w:pPr>
      <w:r w:rsidRPr="0017115D">
        <w:rPr>
          <w:rStyle w:val="DevConfigGray"/>
        </w:rPr>
        <w:t xml:space="preserve">  description MCAST END STATION</w:t>
      </w:r>
    </w:p>
    <w:p w14:paraId="36BC89AE"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-police-multicast</w:t>
      </w:r>
    </w:p>
    <w:p w14:paraId="79FABA70" w14:textId="77777777" w:rsidR="00F15BFF" w:rsidRPr="0017115D" w:rsidRDefault="00F15BFF" w:rsidP="0017115D">
      <w:pPr>
        <w:pStyle w:val="DevConfigs"/>
        <w:rPr>
          <w:rStyle w:val="DevConfigGray"/>
        </w:rPr>
      </w:pPr>
      <w:r w:rsidRPr="0017115D">
        <w:rPr>
          <w:rStyle w:val="DevConfigGray"/>
        </w:rPr>
        <w:t xml:space="preserve">  description Transit Traffic and MCAST Data</w:t>
      </w:r>
    </w:p>
    <w:p w14:paraId="22CF5FEA" w14:textId="77777777" w:rsidR="00F15BFF" w:rsidRPr="0017115D" w:rsidRDefault="00F15BFF" w:rsidP="0017115D">
      <w:pPr>
        <w:pStyle w:val="DevConfigs"/>
        <w:rPr>
          <w:rStyle w:val="DevConfigGray"/>
        </w:rPr>
      </w:pPr>
      <w:r w:rsidRPr="0017115D">
        <w:rPr>
          <w:rStyle w:val="DevConfigGray"/>
        </w:rPr>
        <w:t>class-map match-any system-cpp-police-l2-control</w:t>
      </w:r>
    </w:p>
    <w:p w14:paraId="089F45FD" w14:textId="77777777" w:rsidR="00F15BFF" w:rsidRPr="0017115D" w:rsidRDefault="00F15BFF" w:rsidP="0017115D">
      <w:pPr>
        <w:pStyle w:val="DevConfigs"/>
        <w:rPr>
          <w:rStyle w:val="DevConfigGray"/>
        </w:rPr>
      </w:pPr>
      <w:r w:rsidRPr="0017115D">
        <w:rPr>
          <w:rStyle w:val="DevConfigGray"/>
        </w:rPr>
        <w:t xml:space="preserve">  description L2 control</w:t>
      </w:r>
    </w:p>
    <w:p w14:paraId="614CB44E" w14:textId="77777777" w:rsidR="00F15BFF" w:rsidRPr="0017115D" w:rsidRDefault="00F15BFF" w:rsidP="0017115D">
      <w:pPr>
        <w:pStyle w:val="DevConfigs"/>
        <w:rPr>
          <w:rStyle w:val="DevConfigGray"/>
        </w:rPr>
      </w:pPr>
      <w:r w:rsidRPr="0017115D">
        <w:rPr>
          <w:rStyle w:val="DevConfigGray"/>
        </w:rPr>
        <w:t>class-map match-any system-cpp-police-dot1x-auth</w:t>
      </w:r>
    </w:p>
    <w:p w14:paraId="56ADF36B" w14:textId="77777777" w:rsidR="00F15BFF" w:rsidRPr="0017115D" w:rsidRDefault="00F15BFF" w:rsidP="0017115D">
      <w:pPr>
        <w:pStyle w:val="DevConfigs"/>
        <w:rPr>
          <w:rStyle w:val="DevConfigGray"/>
        </w:rPr>
      </w:pPr>
      <w:r w:rsidRPr="0017115D">
        <w:rPr>
          <w:rStyle w:val="DevConfigGray"/>
        </w:rPr>
        <w:t xml:space="preserve">  description DOT1X Auth</w:t>
      </w:r>
    </w:p>
    <w:p w14:paraId="6A603CF7"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-police-data</w:t>
      </w:r>
    </w:p>
    <w:p w14:paraId="090FBB8E" w14:textId="77777777" w:rsidR="00F15BFF" w:rsidRPr="0017115D" w:rsidRDefault="00F15BFF" w:rsidP="0017115D">
      <w:pPr>
        <w:pStyle w:val="DevConfigs"/>
        <w:rPr>
          <w:rStyle w:val="DevConfigGray"/>
        </w:rPr>
      </w:pPr>
      <w:r w:rsidRPr="0017115D">
        <w:rPr>
          <w:rStyle w:val="DevConfigGray"/>
        </w:rPr>
        <w:t xml:space="preserve">  description ICMP redirect, ICMP_GEN and BROADCAST</w:t>
      </w:r>
    </w:p>
    <w:p w14:paraId="3B9AF8AC"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stackwise</w:t>
      </w:r>
      <w:proofErr w:type="spellEnd"/>
      <w:r w:rsidRPr="0017115D">
        <w:rPr>
          <w:rStyle w:val="DevConfigGray"/>
        </w:rPr>
        <w:t>-</w:t>
      </w:r>
      <w:proofErr w:type="spellStart"/>
      <w:r w:rsidRPr="0017115D">
        <w:rPr>
          <w:rStyle w:val="DevConfigGray"/>
        </w:rPr>
        <w:t>virt</w:t>
      </w:r>
      <w:proofErr w:type="spellEnd"/>
      <w:r w:rsidRPr="0017115D">
        <w:rPr>
          <w:rStyle w:val="DevConfigGray"/>
        </w:rPr>
        <w:t>-control</w:t>
      </w:r>
    </w:p>
    <w:p w14:paraId="4342C044" w14:textId="77777777" w:rsidR="00F15BFF" w:rsidRPr="0017115D" w:rsidRDefault="00F15BFF" w:rsidP="0017115D">
      <w:pPr>
        <w:pStyle w:val="DevConfigs"/>
        <w:rPr>
          <w:rStyle w:val="DevConfigGray"/>
        </w:rPr>
      </w:pPr>
      <w:r w:rsidRPr="0017115D">
        <w:rPr>
          <w:rStyle w:val="DevConfigGray"/>
        </w:rPr>
        <w:t xml:space="preserve">  description </w:t>
      </w:r>
      <w:proofErr w:type="spellStart"/>
      <w:r w:rsidRPr="0017115D">
        <w:rPr>
          <w:rStyle w:val="DevConfigGray"/>
        </w:rPr>
        <w:t>Stackwise</w:t>
      </w:r>
      <w:proofErr w:type="spellEnd"/>
      <w:r w:rsidRPr="0017115D">
        <w:rPr>
          <w:rStyle w:val="DevConfigGray"/>
        </w:rPr>
        <w:t xml:space="preserve"> Virtual</w:t>
      </w:r>
    </w:p>
    <w:p w14:paraId="72D6CC1D" w14:textId="77777777" w:rsidR="00F15BFF" w:rsidRPr="0017115D" w:rsidRDefault="00F15BFF" w:rsidP="0017115D">
      <w:pPr>
        <w:pStyle w:val="DevConfigs"/>
        <w:rPr>
          <w:rStyle w:val="DevConfigGray"/>
        </w:rPr>
      </w:pPr>
      <w:r w:rsidRPr="0017115D">
        <w:rPr>
          <w:rStyle w:val="DevConfigGray"/>
        </w:rPr>
        <w:t>class-map match-any non-client-</w:t>
      </w:r>
      <w:proofErr w:type="spellStart"/>
      <w:r w:rsidRPr="0017115D">
        <w:rPr>
          <w:rStyle w:val="DevConfigGray"/>
        </w:rPr>
        <w:t>nrt</w:t>
      </w:r>
      <w:proofErr w:type="spellEnd"/>
      <w:r w:rsidRPr="0017115D">
        <w:rPr>
          <w:rStyle w:val="DevConfigGray"/>
        </w:rPr>
        <w:t>-class</w:t>
      </w:r>
    </w:p>
    <w:p w14:paraId="35616574"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-police-routing-control</w:t>
      </w:r>
    </w:p>
    <w:p w14:paraId="747DE2C9" w14:textId="77777777" w:rsidR="00F15BFF" w:rsidRPr="0017115D" w:rsidRDefault="00F15BFF" w:rsidP="0017115D">
      <w:pPr>
        <w:pStyle w:val="DevConfigs"/>
        <w:rPr>
          <w:rStyle w:val="DevConfigGray"/>
        </w:rPr>
      </w:pPr>
      <w:r w:rsidRPr="0017115D">
        <w:rPr>
          <w:rStyle w:val="DevConfigGray"/>
        </w:rPr>
        <w:t xml:space="preserve">  description Routing control and Low Latency</w:t>
      </w:r>
    </w:p>
    <w:p w14:paraId="1C723C72"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-police-protocol-snooping</w:t>
      </w:r>
    </w:p>
    <w:p w14:paraId="6585ABF7" w14:textId="77777777" w:rsidR="00F15BFF" w:rsidRPr="0017115D" w:rsidRDefault="00F15BFF" w:rsidP="0017115D">
      <w:pPr>
        <w:pStyle w:val="DevConfigs"/>
        <w:rPr>
          <w:rStyle w:val="DevConfigGray"/>
        </w:rPr>
      </w:pPr>
      <w:r w:rsidRPr="0017115D">
        <w:rPr>
          <w:rStyle w:val="DevConfigGray"/>
        </w:rPr>
        <w:t xml:space="preserve">  description Protocol snooping</w:t>
      </w:r>
    </w:p>
    <w:p w14:paraId="542318AB"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dhcp</w:t>
      </w:r>
      <w:proofErr w:type="spellEnd"/>
      <w:r w:rsidRPr="0017115D">
        <w:rPr>
          <w:rStyle w:val="DevConfigGray"/>
        </w:rPr>
        <w:t>-snooping</w:t>
      </w:r>
    </w:p>
    <w:p w14:paraId="61762E36" w14:textId="77777777" w:rsidR="00F15BFF" w:rsidRPr="0017115D" w:rsidRDefault="00F15BFF" w:rsidP="0017115D">
      <w:pPr>
        <w:pStyle w:val="DevConfigs"/>
        <w:rPr>
          <w:rStyle w:val="DevConfigGray"/>
        </w:rPr>
      </w:pPr>
      <w:r w:rsidRPr="0017115D">
        <w:rPr>
          <w:rStyle w:val="DevConfigGray"/>
        </w:rPr>
        <w:t xml:space="preserve">  description DHCP snooping</w:t>
      </w:r>
    </w:p>
    <w:p w14:paraId="0DD7C282"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-police-system-critical</w:t>
      </w:r>
    </w:p>
    <w:p w14:paraId="294DB67E" w14:textId="77777777" w:rsidR="00F15BFF" w:rsidRPr="0017115D" w:rsidRDefault="00F15BFF" w:rsidP="0017115D">
      <w:pPr>
        <w:pStyle w:val="DevConfigs"/>
        <w:rPr>
          <w:rStyle w:val="DevConfigGray"/>
        </w:rPr>
      </w:pPr>
      <w:r w:rsidRPr="0017115D">
        <w:rPr>
          <w:rStyle w:val="DevConfigGray"/>
        </w:rPr>
        <w:t xml:space="preserve">  description System Critical and Gold Pkt</w:t>
      </w:r>
    </w:p>
    <w:p w14:paraId="255EBB45" w14:textId="77777777" w:rsidR="00F15BFF" w:rsidRPr="0017115D" w:rsidRDefault="00F15BFF" w:rsidP="0017115D">
      <w:pPr>
        <w:pStyle w:val="DevConfigs"/>
        <w:rPr>
          <w:rStyle w:val="DevConfigGray"/>
        </w:rPr>
      </w:pPr>
      <w:r w:rsidRPr="0017115D">
        <w:rPr>
          <w:rStyle w:val="DevConfigGray"/>
        </w:rPr>
        <w:t>!</w:t>
      </w:r>
    </w:p>
    <w:p w14:paraId="3E430216" w14:textId="77777777" w:rsidR="00F15BFF" w:rsidRPr="0017115D" w:rsidRDefault="00F15BFF" w:rsidP="0017115D">
      <w:pPr>
        <w:pStyle w:val="DevConfigs"/>
        <w:rPr>
          <w:rStyle w:val="DevConfigGray"/>
        </w:rPr>
      </w:pPr>
      <w:r w:rsidRPr="0017115D">
        <w:rPr>
          <w:rStyle w:val="DevConfigGray"/>
        </w:rPr>
        <w:t>policy-map system-</w:t>
      </w:r>
      <w:proofErr w:type="spellStart"/>
      <w:r w:rsidRPr="0017115D">
        <w:rPr>
          <w:rStyle w:val="DevConfigGray"/>
        </w:rPr>
        <w:t>cpp</w:t>
      </w:r>
      <w:proofErr w:type="spellEnd"/>
      <w:r w:rsidRPr="0017115D">
        <w:rPr>
          <w:rStyle w:val="DevConfigGray"/>
        </w:rPr>
        <w:t>-policy</w:t>
      </w:r>
    </w:p>
    <w:p w14:paraId="2BB3CC6D" w14:textId="77777777" w:rsidR="00F15BFF" w:rsidRPr="0017115D" w:rsidRDefault="00F15BFF" w:rsidP="0017115D">
      <w:pPr>
        <w:pStyle w:val="DevConfigs"/>
        <w:rPr>
          <w:rStyle w:val="DevConfigGray"/>
        </w:rPr>
      </w:pPr>
      <w:r w:rsidRPr="0017115D">
        <w:rPr>
          <w:rStyle w:val="DevConfigGray"/>
        </w:rPr>
        <w:t>!</w:t>
      </w:r>
    </w:p>
    <w:p w14:paraId="7809A71C" w14:textId="77777777" w:rsidR="00F15BFF" w:rsidRPr="0017115D" w:rsidRDefault="00F15BFF" w:rsidP="0017115D">
      <w:pPr>
        <w:pStyle w:val="DevConfigs"/>
        <w:rPr>
          <w:rStyle w:val="DevConfigGray"/>
        </w:rPr>
      </w:pPr>
      <w:r w:rsidRPr="0017115D">
        <w:rPr>
          <w:rStyle w:val="DevConfigGray"/>
        </w:rPr>
        <w:t>interface Loopback2</w:t>
      </w:r>
    </w:p>
    <w:p w14:paraId="255CDC67"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10.10.2.1 255.255.255.0</w:t>
      </w:r>
    </w:p>
    <w:p w14:paraId="76801F60"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2C409C6A" w14:textId="77777777" w:rsidR="00F15BFF" w:rsidRPr="0017115D" w:rsidRDefault="00F15BFF" w:rsidP="0017115D">
      <w:pPr>
        <w:pStyle w:val="DevConfigs"/>
        <w:rPr>
          <w:rStyle w:val="DevConfigGray"/>
        </w:rPr>
      </w:pPr>
      <w:r w:rsidRPr="0017115D">
        <w:rPr>
          <w:rStyle w:val="DevConfigGray"/>
        </w:rPr>
        <w:t>!</w:t>
      </w:r>
    </w:p>
    <w:p w14:paraId="45BD4FC5" w14:textId="77777777" w:rsidR="00F15BFF" w:rsidRPr="0017115D" w:rsidRDefault="00F15BFF" w:rsidP="0017115D">
      <w:pPr>
        <w:pStyle w:val="DevConfigs"/>
        <w:rPr>
          <w:rStyle w:val="DevConfigGray"/>
        </w:rPr>
      </w:pPr>
      <w:r w:rsidRPr="0017115D">
        <w:rPr>
          <w:rStyle w:val="DevConfigGray"/>
        </w:rPr>
        <w:t>interface Loopback3</w:t>
      </w:r>
    </w:p>
    <w:p w14:paraId="0AAA1A6D"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10.10.3.1 255.255.255.0</w:t>
      </w:r>
    </w:p>
    <w:p w14:paraId="3AC4839E"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1FFA0AD5" w14:textId="77777777" w:rsidR="00F15BFF" w:rsidRPr="0017115D" w:rsidRDefault="00F15BFF" w:rsidP="0017115D">
      <w:pPr>
        <w:pStyle w:val="DevConfigs"/>
        <w:rPr>
          <w:rStyle w:val="DevConfigGray"/>
        </w:rPr>
      </w:pPr>
      <w:r w:rsidRPr="0017115D">
        <w:rPr>
          <w:rStyle w:val="DevConfigGray"/>
        </w:rPr>
        <w:t>!</w:t>
      </w:r>
    </w:p>
    <w:p w14:paraId="567E5D54" w14:textId="77777777" w:rsidR="00F15BFF" w:rsidRPr="0017115D" w:rsidRDefault="00F15BFF" w:rsidP="0017115D">
      <w:pPr>
        <w:pStyle w:val="DevConfigs"/>
        <w:rPr>
          <w:rStyle w:val="DevConfigGray"/>
        </w:rPr>
      </w:pPr>
      <w:r w:rsidRPr="0017115D">
        <w:rPr>
          <w:rStyle w:val="DevConfigGray"/>
        </w:rPr>
        <w:t>interface GigabitEthernet0/0</w:t>
      </w:r>
    </w:p>
    <w:p w14:paraId="48CF3216"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vrf</w:t>
      </w:r>
      <w:proofErr w:type="spellEnd"/>
      <w:r w:rsidRPr="0017115D">
        <w:rPr>
          <w:rStyle w:val="DevConfigGray"/>
        </w:rPr>
        <w:t xml:space="preserve"> forwarding </w:t>
      </w:r>
      <w:proofErr w:type="spellStart"/>
      <w:r w:rsidRPr="0017115D">
        <w:rPr>
          <w:rStyle w:val="DevConfigGray"/>
        </w:rPr>
        <w:t>Mgmt-vrf</w:t>
      </w:r>
      <w:proofErr w:type="spellEnd"/>
    </w:p>
    <w:p w14:paraId="4FC15646"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4717A4EE" w14:textId="77777777" w:rsidR="00F15BFF" w:rsidRPr="0017115D" w:rsidRDefault="00F15BFF" w:rsidP="0017115D">
      <w:pPr>
        <w:pStyle w:val="DevConfigs"/>
        <w:rPr>
          <w:rStyle w:val="DevConfigGray"/>
        </w:rPr>
      </w:pPr>
      <w:r w:rsidRPr="0017115D">
        <w:rPr>
          <w:rStyle w:val="DevConfigGray"/>
        </w:rPr>
        <w:t xml:space="preserve"> negotiation auto</w:t>
      </w:r>
    </w:p>
    <w:p w14:paraId="711F0EB5" w14:textId="77777777" w:rsidR="00F15BFF" w:rsidRPr="0017115D" w:rsidRDefault="00F15BFF" w:rsidP="0017115D">
      <w:pPr>
        <w:pStyle w:val="DevConfigs"/>
        <w:rPr>
          <w:rStyle w:val="DevConfigGray"/>
        </w:rPr>
      </w:pPr>
      <w:r w:rsidRPr="0017115D">
        <w:rPr>
          <w:rStyle w:val="DevConfigGray"/>
        </w:rPr>
        <w:t>!</w:t>
      </w:r>
    </w:p>
    <w:p w14:paraId="4F842433" w14:textId="77777777" w:rsidR="00F15BFF" w:rsidRPr="0017115D" w:rsidRDefault="00F15BFF" w:rsidP="0017115D">
      <w:pPr>
        <w:pStyle w:val="DevConfigs"/>
        <w:rPr>
          <w:rStyle w:val="DevConfigGray"/>
        </w:rPr>
      </w:pPr>
      <w:r w:rsidRPr="0017115D">
        <w:rPr>
          <w:rStyle w:val="DevConfigGray"/>
        </w:rPr>
        <w:t>interface GigabitEthernet1/0/1</w:t>
      </w:r>
    </w:p>
    <w:p w14:paraId="1B6D887A" w14:textId="77777777" w:rsidR="00F15BFF" w:rsidRPr="0017115D" w:rsidRDefault="00F15BFF" w:rsidP="0017115D">
      <w:pPr>
        <w:pStyle w:val="DevConfigs"/>
        <w:rPr>
          <w:rStyle w:val="DevConfigGray"/>
        </w:rPr>
      </w:pPr>
      <w:r w:rsidRPr="0017115D">
        <w:rPr>
          <w:rStyle w:val="DevConfigGray"/>
        </w:rPr>
        <w:t>!</w:t>
      </w:r>
    </w:p>
    <w:p w14:paraId="541982E4" w14:textId="77777777" w:rsidR="00F15BFF" w:rsidRPr="0017115D" w:rsidRDefault="00F15BFF" w:rsidP="0017115D">
      <w:pPr>
        <w:pStyle w:val="DevConfigs"/>
        <w:rPr>
          <w:rStyle w:val="DevConfigGray"/>
        </w:rPr>
      </w:pPr>
      <w:r w:rsidRPr="0017115D">
        <w:rPr>
          <w:rStyle w:val="DevConfigGray"/>
        </w:rPr>
        <w:t>interface GigabitEthernet1/0/2</w:t>
      </w:r>
    </w:p>
    <w:p w14:paraId="71BF451C" w14:textId="77777777" w:rsidR="00F15BFF" w:rsidRPr="0017115D" w:rsidRDefault="00F15BFF" w:rsidP="0017115D">
      <w:pPr>
        <w:pStyle w:val="DevConfigs"/>
        <w:rPr>
          <w:rStyle w:val="DevConfigGray"/>
        </w:rPr>
      </w:pPr>
      <w:r w:rsidRPr="0017115D">
        <w:rPr>
          <w:rStyle w:val="DevConfigGray"/>
        </w:rPr>
        <w:t>!</w:t>
      </w:r>
    </w:p>
    <w:p w14:paraId="51CB2CAC" w14:textId="77777777" w:rsidR="00F15BFF" w:rsidRPr="0017115D" w:rsidRDefault="00F15BFF" w:rsidP="0017115D">
      <w:pPr>
        <w:pStyle w:val="DevConfigs"/>
        <w:rPr>
          <w:rStyle w:val="DevConfigGray"/>
        </w:rPr>
      </w:pPr>
      <w:r w:rsidRPr="0017115D">
        <w:rPr>
          <w:rStyle w:val="DevConfigGray"/>
        </w:rPr>
        <w:t>interface GigabitEthernet1/0/3</w:t>
      </w:r>
    </w:p>
    <w:p w14:paraId="7A7D92BB" w14:textId="77777777" w:rsidR="00F15BFF" w:rsidRPr="0017115D" w:rsidRDefault="00F15BFF" w:rsidP="0017115D">
      <w:pPr>
        <w:pStyle w:val="DevConfigs"/>
        <w:rPr>
          <w:rStyle w:val="DevConfigGray"/>
        </w:rPr>
      </w:pPr>
      <w:r w:rsidRPr="0017115D">
        <w:rPr>
          <w:rStyle w:val="DevConfigGray"/>
        </w:rPr>
        <w:t>!</w:t>
      </w:r>
    </w:p>
    <w:p w14:paraId="3E72FE61" w14:textId="77777777" w:rsidR="00F15BFF" w:rsidRPr="0017115D" w:rsidRDefault="00F15BFF" w:rsidP="0017115D">
      <w:pPr>
        <w:pStyle w:val="DevConfigs"/>
        <w:rPr>
          <w:rStyle w:val="DevConfigGray"/>
        </w:rPr>
      </w:pPr>
      <w:r w:rsidRPr="0017115D">
        <w:rPr>
          <w:rStyle w:val="DevConfigGray"/>
        </w:rPr>
        <w:t>interface GigabitEthernet1/0/4</w:t>
      </w:r>
    </w:p>
    <w:p w14:paraId="5C959F2F" w14:textId="77777777" w:rsidR="00F15BFF" w:rsidRPr="0017115D" w:rsidRDefault="00F15BFF" w:rsidP="0017115D">
      <w:pPr>
        <w:pStyle w:val="DevConfigs"/>
        <w:rPr>
          <w:rStyle w:val="DevConfigGray"/>
        </w:rPr>
      </w:pPr>
      <w:r w:rsidRPr="0017115D">
        <w:rPr>
          <w:rStyle w:val="DevConfigGray"/>
        </w:rPr>
        <w:t>!</w:t>
      </w:r>
    </w:p>
    <w:p w14:paraId="7308C701" w14:textId="77777777" w:rsidR="00F15BFF" w:rsidRPr="0017115D" w:rsidRDefault="00F15BFF" w:rsidP="0017115D">
      <w:pPr>
        <w:pStyle w:val="DevConfigs"/>
        <w:rPr>
          <w:rStyle w:val="DevConfigGray"/>
        </w:rPr>
      </w:pPr>
      <w:r w:rsidRPr="0017115D">
        <w:rPr>
          <w:rStyle w:val="DevConfigGray"/>
        </w:rPr>
        <w:t>interface GigabitEthernet1/0/5</w:t>
      </w:r>
    </w:p>
    <w:p w14:paraId="32C77803" w14:textId="77777777" w:rsidR="00F15BFF" w:rsidRPr="0017115D" w:rsidRDefault="00F15BFF" w:rsidP="0017115D">
      <w:pPr>
        <w:pStyle w:val="DevConfigs"/>
        <w:rPr>
          <w:rStyle w:val="DevConfigGray"/>
        </w:rPr>
      </w:pPr>
      <w:r w:rsidRPr="0017115D">
        <w:rPr>
          <w:rStyle w:val="DevConfigGray"/>
        </w:rPr>
        <w:t>!</w:t>
      </w:r>
    </w:p>
    <w:p w14:paraId="2953CE4D" w14:textId="77777777" w:rsidR="00F15BFF" w:rsidRPr="0017115D" w:rsidRDefault="00F15BFF" w:rsidP="0017115D">
      <w:pPr>
        <w:pStyle w:val="DevConfigs"/>
        <w:rPr>
          <w:rStyle w:val="DevConfigGray"/>
        </w:rPr>
      </w:pPr>
      <w:r w:rsidRPr="0017115D">
        <w:rPr>
          <w:rStyle w:val="DevConfigGray"/>
        </w:rPr>
        <w:lastRenderedPageBreak/>
        <w:t>interface GigabitEthernet1/0/6</w:t>
      </w:r>
    </w:p>
    <w:p w14:paraId="0F1E3731" w14:textId="77777777" w:rsidR="00F15BFF" w:rsidRPr="0017115D" w:rsidRDefault="00F15BFF" w:rsidP="0017115D">
      <w:pPr>
        <w:pStyle w:val="DevConfigs"/>
        <w:rPr>
          <w:rStyle w:val="DevConfigGray"/>
        </w:rPr>
      </w:pPr>
      <w:r w:rsidRPr="0017115D">
        <w:rPr>
          <w:rStyle w:val="DevConfigGray"/>
        </w:rPr>
        <w:t>!</w:t>
      </w:r>
    </w:p>
    <w:p w14:paraId="153816C4" w14:textId="77777777" w:rsidR="00F15BFF" w:rsidRPr="0017115D" w:rsidRDefault="00F15BFF" w:rsidP="0017115D">
      <w:pPr>
        <w:pStyle w:val="DevConfigs"/>
        <w:rPr>
          <w:rStyle w:val="DevConfigGray"/>
        </w:rPr>
      </w:pPr>
      <w:r w:rsidRPr="0017115D">
        <w:rPr>
          <w:rStyle w:val="DevConfigGray"/>
        </w:rPr>
        <w:t>interface GigabitEthernet1/0/7</w:t>
      </w:r>
    </w:p>
    <w:p w14:paraId="23CE0704" w14:textId="77777777" w:rsidR="00F15BFF" w:rsidRPr="0017115D" w:rsidRDefault="00F15BFF" w:rsidP="0017115D">
      <w:pPr>
        <w:pStyle w:val="DevConfigs"/>
        <w:rPr>
          <w:rStyle w:val="DevConfigGray"/>
        </w:rPr>
      </w:pPr>
      <w:r w:rsidRPr="0017115D">
        <w:rPr>
          <w:rStyle w:val="DevConfigGray"/>
        </w:rPr>
        <w:t>!</w:t>
      </w:r>
    </w:p>
    <w:p w14:paraId="31EFE591" w14:textId="77777777" w:rsidR="00F15BFF" w:rsidRPr="0017115D" w:rsidRDefault="00F15BFF" w:rsidP="0017115D">
      <w:pPr>
        <w:pStyle w:val="DevConfigs"/>
        <w:rPr>
          <w:rStyle w:val="DevConfigGray"/>
        </w:rPr>
      </w:pPr>
      <w:r w:rsidRPr="0017115D">
        <w:rPr>
          <w:rStyle w:val="DevConfigGray"/>
        </w:rPr>
        <w:t>interface GigabitEthernet1/0/8</w:t>
      </w:r>
    </w:p>
    <w:p w14:paraId="5B46BF98" w14:textId="77777777" w:rsidR="00F15BFF" w:rsidRPr="0017115D" w:rsidRDefault="00F15BFF" w:rsidP="0017115D">
      <w:pPr>
        <w:pStyle w:val="DevConfigs"/>
        <w:rPr>
          <w:rStyle w:val="DevConfigGray"/>
        </w:rPr>
      </w:pPr>
      <w:r w:rsidRPr="0017115D">
        <w:rPr>
          <w:rStyle w:val="DevConfigGray"/>
        </w:rPr>
        <w:t>!</w:t>
      </w:r>
    </w:p>
    <w:p w14:paraId="443114D7" w14:textId="77777777" w:rsidR="00F15BFF" w:rsidRPr="0017115D" w:rsidRDefault="00F15BFF" w:rsidP="0017115D">
      <w:pPr>
        <w:pStyle w:val="DevConfigs"/>
        <w:rPr>
          <w:rStyle w:val="DevConfigGray"/>
        </w:rPr>
      </w:pPr>
      <w:r w:rsidRPr="0017115D">
        <w:rPr>
          <w:rStyle w:val="DevConfigGray"/>
        </w:rPr>
        <w:t>interface GigabitEthernet1/0/9</w:t>
      </w:r>
    </w:p>
    <w:p w14:paraId="29F96827" w14:textId="77777777" w:rsidR="00F15BFF" w:rsidRPr="0017115D" w:rsidRDefault="00F15BFF" w:rsidP="0017115D">
      <w:pPr>
        <w:pStyle w:val="DevConfigs"/>
        <w:rPr>
          <w:rStyle w:val="DevConfigGray"/>
        </w:rPr>
      </w:pPr>
      <w:r w:rsidRPr="0017115D">
        <w:rPr>
          <w:rStyle w:val="DevConfigGray"/>
        </w:rPr>
        <w:t>!</w:t>
      </w:r>
    </w:p>
    <w:p w14:paraId="601D7728" w14:textId="77777777" w:rsidR="00F15BFF" w:rsidRPr="0017115D" w:rsidRDefault="00F15BFF" w:rsidP="0017115D">
      <w:pPr>
        <w:pStyle w:val="DevConfigs"/>
        <w:rPr>
          <w:rStyle w:val="DevConfigGray"/>
        </w:rPr>
      </w:pPr>
      <w:r w:rsidRPr="0017115D">
        <w:rPr>
          <w:rStyle w:val="DevConfigGray"/>
        </w:rPr>
        <w:t>interface GigabitEthernet1/0/10</w:t>
      </w:r>
    </w:p>
    <w:p w14:paraId="65713550" w14:textId="77777777" w:rsidR="00F15BFF" w:rsidRPr="0017115D" w:rsidRDefault="00F15BFF" w:rsidP="0017115D">
      <w:pPr>
        <w:pStyle w:val="DevConfigs"/>
        <w:rPr>
          <w:rStyle w:val="DevConfigGray"/>
        </w:rPr>
      </w:pPr>
      <w:r w:rsidRPr="0017115D">
        <w:rPr>
          <w:rStyle w:val="DevConfigGray"/>
        </w:rPr>
        <w:t>!</w:t>
      </w:r>
    </w:p>
    <w:p w14:paraId="43171A99" w14:textId="77777777" w:rsidR="00F15BFF" w:rsidRPr="0017115D" w:rsidRDefault="00F15BFF" w:rsidP="0017115D">
      <w:pPr>
        <w:pStyle w:val="DevConfigs"/>
        <w:rPr>
          <w:rStyle w:val="DevConfigGray"/>
        </w:rPr>
      </w:pPr>
      <w:r w:rsidRPr="0017115D">
        <w:rPr>
          <w:rStyle w:val="DevConfigGray"/>
        </w:rPr>
        <w:t>interface GigabitEthernet1/0/11</w:t>
      </w:r>
    </w:p>
    <w:p w14:paraId="686445EF" w14:textId="77777777" w:rsidR="00F15BFF" w:rsidRPr="0017115D" w:rsidRDefault="00F15BFF" w:rsidP="0017115D">
      <w:pPr>
        <w:pStyle w:val="DevConfigs"/>
        <w:rPr>
          <w:rStyle w:val="DevConfigGray"/>
        </w:rPr>
      </w:pPr>
      <w:r w:rsidRPr="0017115D">
        <w:rPr>
          <w:rStyle w:val="DevConfigGray"/>
        </w:rPr>
        <w:t xml:space="preserve"> no switchport</w:t>
      </w:r>
    </w:p>
    <w:p w14:paraId="69DBC04E"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10.10.0.2 255.255.255.252</w:t>
      </w:r>
    </w:p>
    <w:p w14:paraId="2E6D726A" w14:textId="77777777" w:rsidR="00F15BFF" w:rsidRPr="0017115D" w:rsidRDefault="00F15BFF" w:rsidP="0017115D">
      <w:pPr>
        <w:pStyle w:val="DevConfigs"/>
        <w:rPr>
          <w:rStyle w:val="DevConfigGray"/>
        </w:rPr>
      </w:pPr>
      <w:r w:rsidRPr="0017115D">
        <w:rPr>
          <w:rStyle w:val="DevConfigGray"/>
        </w:rPr>
        <w:t>!</w:t>
      </w:r>
    </w:p>
    <w:p w14:paraId="37CB0C93" w14:textId="77777777" w:rsidR="00F15BFF" w:rsidRPr="0017115D" w:rsidRDefault="00F15BFF" w:rsidP="0017115D">
      <w:pPr>
        <w:pStyle w:val="DevConfigs"/>
        <w:rPr>
          <w:rStyle w:val="DevConfigGray"/>
        </w:rPr>
      </w:pPr>
      <w:r w:rsidRPr="0017115D">
        <w:rPr>
          <w:rStyle w:val="DevConfigGray"/>
        </w:rPr>
        <w:t>interface GigabitEthernet1/0/12</w:t>
      </w:r>
    </w:p>
    <w:p w14:paraId="03AE227F" w14:textId="77777777" w:rsidR="00F15BFF" w:rsidRPr="0017115D" w:rsidRDefault="00F15BFF" w:rsidP="0017115D">
      <w:pPr>
        <w:pStyle w:val="DevConfigs"/>
        <w:rPr>
          <w:rStyle w:val="DevConfigGray"/>
        </w:rPr>
      </w:pPr>
      <w:r w:rsidRPr="0017115D">
        <w:rPr>
          <w:rStyle w:val="DevConfigGray"/>
        </w:rPr>
        <w:t>!</w:t>
      </w:r>
    </w:p>
    <w:p w14:paraId="4A6E135D" w14:textId="77777777" w:rsidR="00F15BFF" w:rsidRPr="0017115D" w:rsidRDefault="00F15BFF" w:rsidP="0017115D">
      <w:pPr>
        <w:pStyle w:val="DevConfigs"/>
        <w:rPr>
          <w:rStyle w:val="DevConfigGray"/>
        </w:rPr>
      </w:pPr>
      <w:r w:rsidRPr="0017115D">
        <w:rPr>
          <w:rStyle w:val="DevConfigGray"/>
        </w:rPr>
        <w:t>interface GigabitEthernet1/0/13</w:t>
      </w:r>
    </w:p>
    <w:p w14:paraId="7BE9BD95" w14:textId="77777777" w:rsidR="00F15BFF" w:rsidRPr="0017115D" w:rsidRDefault="00F15BFF" w:rsidP="0017115D">
      <w:pPr>
        <w:pStyle w:val="DevConfigs"/>
        <w:rPr>
          <w:rStyle w:val="DevConfigGray"/>
        </w:rPr>
      </w:pPr>
      <w:r w:rsidRPr="0017115D">
        <w:rPr>
          <w:rStyle w:val="DevConfigGray"/>
        </w:rPr>
        <w:t>!</w:t>
      </w:r>
    </w:p>
    <w:p w14:paraId="511B056C" w14:textId="77777777" w:rsidR="00F15BFF" w:rsidRPr="0017115D" w:rsidRDefault="00F15BFF" w:rsidP="0017115D">
      <w:pPr>
        <w:pStyle w:val="DevConfigs"/>
        <w:rPr>
          <w:rStyle w:val="DevConfigGray"/>
        </w:rPr>
      </w:pPr>
      <w:r w:rsidRPr="0017115D">
        <w:rPr>
          <w:rStyle w:val="DevConfigGray"/>
        </w:rPr>
        <w:t>interface GigabitEthernet1/0/14</w:t>
      </w:r>
    </w:p>
    <w:p w14:paraId="14ABE9A9" w14:textId="77777777" w:rsidR="00F15BFF" w:rsidRPr="0017115D" w:rsidRDefault="00F15BFF" w:rsidP="0017115D">
      <w:pPr>
        <w:pStyle w:val="DevConfigs"/>
        <w:rPr>
          <w:rStyle w:val="DevConfigGray"/>
        </w:rPr>
      </w:pPr>
      <w:r w:rsidRPr="0017115D">
        <w:rPr>
          <w:rStyle w:val="DevConfigGray"/>
        </w:rPr>
        <w:t>!</w:t>
      </w:r>
    </w:p>
    <w:p w14:paraId="222FC1AD" w14:textId="77777777" w:rsidR="00F15BFF" w:rsidRPr="0017115D" w:rsidRDefault="00F15BFF" w:rsidP="0017115D">
      <w:pPr>
        <w:pStyle w:val="DevConfigs"/>
        <w:rPr>
          <w:rStyle w:val="DevConfigGray"/>
        </w:rPr>
      </w:pPr>
      <w:r w:rsidRPr="0017115D">
        <w:rPr>
          <w:rStyle w:val="DevConfigGray"/>
        </w:rPr>
        <w:t>interface GigabitEthernet1/0/15</w:t>
      </w:r>
    </w:p>
    <w:p w14:paraId="1D25D60D" w14:textId="77777777" w:rsidR="00F15BFF" w:rsidRPr="0017115D" w:rsidRDefault="00F15BFF" w:rsidP="0017115D">
      <w:pPr>
        <w:pStyle w:val="DevConfigs"/>
        <w:rPr>
          <w:rStyle w:val="DevConfigGray"/>
        </w:rPr>
      </w:pPr>
      <w:r w:rsidRPr="0017115D">
        <w:rPr>
          <w:rStyle w:val="DevConfigGray"/>
        </w:rPr>
        <w:t>!</w:t>
      </w:r>
    </w:p>
    <w:p w14:paraId="4F918025" w14:textId="77777777" w:rsidR="00F15BFF" w:rsidRPr="0017115D" w:rsidRDefault="00F15BFF" w:rsidP="0017115D">
      <w:pPr>
        <w:pStyle w:val="DevConfigs"/>
        <w:rPr>
          <w:rStyle w:val="DevConfigGray"/>
        </w:rPr>
      </w:pPr>
      <w:r w:rsidRPr="0017115D">
        <w:rPr>
          <w:rStyle w:val="DevConfigGray"/>
        </w:rPr>
        <w:t>interface GigabitEthernet1/0/16</w:t>
      </w:r>
    </w:p>
    <w:p w14:paraId="1BEDF9F7" w14:textId="77777777" w:rsidR="00F15BFF" w:rsidRPr="0017115D" w:rsidRDefault="00F15BFF" w:rsidP="0017115D">
      <w:pPr>
        <w:pStyle w:val="DevConfigs"/>
        <w:rPr>
          <w:rStyle w:val="DevConfigGray"/>
        </w:rPr>
      </w:pPr>
      <w:r w:rsidRPr="0017115D">
        <w:rPr>
          <w:rStyle w:val="DevConfigGray"/>
        </w:rPr>
        <w:t>!</w:t>
      </w:r>
    </w:p>
    <w:p w14:paraId="139B2923" w14:textId="77777777" w:rsidR="00F15BFF" w:rsidRPr="0017115D" w:rsidRDefault="00F15BFF" w:rsidP="0017115D">
      <w:pPr>
        <w:pStyle w:val="DevConfigs"/>
        <w:rPr>
          <w:rStyle w:val="DevConfigGray"/>
        </w:rPr>
      </w:pPr>
      <w:r w:rsidRPr="0017115D">
        <w:rPr>
          <w:rStyle w:val="DevConfigGray"/>
        </w:rPr>
        <w:t>interface GigabitEthernet1/0/17</w:t>
      </w:r>
    </w:p>
    <w:p w14:paraId="4285E43A" w14:textId="77777777" w:rsidR="00F15BFF" w:rsidRPr="0017115D" w:rsidRDefault="00F15BFF" w:rsidP="0017115D">
      <w:pPr>
        <w:pStyle w:val="DevConfigs"/>
        <w:rPr>
          <w:rStyle w:val="DevConfigGray"/>
        </w:rPr>
      </w:pPr>
      <w:r w:rsidRPr="0017115D">
        <w:rPr>
          <w:rStyle w:val="DevConfigGray"/>
        </w:rPr>
        <w:t>!</w:t>
      </w:r>
    </w:p>
    <w:p w14:paraId="25916DF9" w14:textId="77777777" w:rsidR="00F15BFF" w:rsidRPr="0017115D" w:rsidRDefault="00F15BFF" w:rsidP="0017115D">
      <w:pPr>
        <w:pStyle w:val="DevConfigs"/>
        <w:rPr>
          <w:rStyle w:val="DevConfigGray"/>
        </w:rPr>
      </w:pPr>
      <w:r w:rsidRPr="0017115D">
        <w:rPr>
          <w:rStyle w:val="DevConfigGray"/>
        </w:rPr>
        <w:t>interface GigabitEthernet1/0/18</w:t>
      </w:r>
    </w:p>
    <w:p w14:paraId="5734A852" w14:textId="77777777" w:rsidR="00F15BFF" w:rsidRPr="0017115D" w:rsidRDefault="00F15BFF" w:rsidP="0017115D">
      <w:pPr>
        <w:pStyle w:val="DevConfigs"/>
        <w:rPr>
          <w:rStyle w:val="DevConfigGray"/>
        </w:rPr>
      </w:pPr>
      <w:r w:rsidRPr="0017115D">
        <w:rPr>
          <w:rStyle w:val="DevConfigGray"/>
        </w:rPr>
        <w:t>!</w:t>
      </w:r>
    </w:p>
    <w:p w14:paraId="1A2A3AD7" w14:textId="77777777" w:rsidR="00F15BFF" w:rsidRPr="0017115D" w:rsidRDefault="00F15BFF" w:rsidP="0017115D">
      <w:pPr>
        <w:pStyle w:val="DevConfigs"/>
        <w:rPr>
          <w:rStyle w:val="DevConfigGray"/>
        </w:rPr>
      </w:pPr>
      <w:r w:rsidRPr="0017115D">
        <w:rPr>
          <w:rStyle w:val="DevConfigGray"/>
        </w:rPr>
        <w:t>interface GigabitEthernet1/0/19</w:t>
      </w:r>
    </w:p>
    <w:p w14:paraId="612016E8" w14:textId="77777777" w:rsidR="00F15BFF" w:rsidRPr="0017115D" w:rsidRDefault="00F15BFF" w:rsidP="0017115D">
      <w:pPr>
        <w:pStyle w:val="DevConfigs"/>
        <w:rPr>
          <w:rStyle w:val="DevConfigGray"/>
        </w:rPr>
      </w:pPr>
      <w:r w:rsidRPr="0017115D">
        <w:rPr>
          <w:rStyle w:val="DevConfigGray"/>
        </w:rPr>
        <w:t>!</w:t>
      </w:r>
    </w:p>
    <w:p w14:paraId="271BA317" w14:textId="77777777" w:rsidR="00F15BFF" w:rsidRPr="0017115D" w:rsidRDefault="00F15BFF" w:rsidP="0017115D">
      <w:pPr>
        <w:pStyle w:val="DevConfigs"/>
        <w:rPr>
          <w:rStyle w:val="DevConfigGray"/>
        </w:rPr>
      </w:pPr>
      <w:r w:rsidRPr="0017115D">
        <w:rPr>
          <w:rStyle w:val="DevConfigGray"/>
        </w:rPr>
        <w:t>interface GigabitEthernet1/0/20</w:t>
      </w:r>
    </w:p>
    <w:p w14:paraId="6A4C76E7" w14:textId="77777777" w:rsidR="00F15BFF" w:rsidRPr="0017115D" w:rsidRDefault="00F15BFF" w:rsidP="0017115D">
      <w:pPr>
        <w:pStyle w:val="DevConfigs"/>
        <w:rPr>
          <w:rStyle w:val="DevConfigGray"/>
        </w:rPr>
      </w:pPr>
      <w:r w:rsidRPr="0017115D">
        <w:rPr>
          <w:rStyle w:val="DevConfigGray"/>
        </w:rPr>
        <w:t>!</w:t>
      </w:r>
    </w:p>
    <w:p w14:paraId="127A7C0C" w14:textId="77777777" w:rsidR="00F15BFF" w:rsidRPr="0017115D" w:rsidRDefault="00F15BFF" w:rsidP="0017115D">
      <w:pPr>
        <w:pStyle w:val="DevConfigs"/>
        <w:rPr>
          <w:rStyle w:val="DevConfigGray"/>
        </w:rPr>
      </w:pPr>
      <w:r w:rsidRPr="0017115D">
        <w:rPr>
          <w:rStyle w:val="DevConfigGray"/>
        </w:rPr>
        <w:t>interface GigabitEthernet1/0/21</w:t>
      </w:r>
    </w:p>
    <w:p w14:paraId="7FF5A30F" w14:textId="77777777" w:rsidR="00F15BFF" w:rsidRPr="0017115D" w:rsidRDefault="00F15BFF" w:rsidP="0017115D">
      <w:pPr>
        <w:pStyle w:val="DevConfigs"/>
        <w:rPr>
          <w:rStyle w:val="DevConfigGray"/>
        </w:rPr>
      </w:pPr>
      <w:r w:rsidRPr="0017115D">
        <w:rPr>
          <w:rStyle w:val="DevConfigGray"/>
        </w:rPr>
        <w:t>!</w:t>
      </w:r>
    </w:p>
    <w:p w14:paraId="0D7D7A54" w14:textId="77777777" w:rsidR="00F15BFF" w:rsidRPr="0017115D" w:rsidRDefault="00F15BFF" w:rsidP="0017115D">
      <w:pPr>
        <w:pStyle w:val="DevConfigs"/>
        <w:rPr>
          <w:rStyle w:val="DevConfigGray"/>
        </w:rPr>
      </w:pPr>
      <w:r w:rsidRPr="0017115D">
        <w:rPr>
          <w:rStyle w:val="DevConfigGray"/>
        </w:rPr>
        <w:t>interface GigabitEthernet1/0/22</w:t>
      </w:r>
    </w:p>
    <w:p w14:paraId="21CA9001" w14:textId="77777777" w:rsidR="00F15BFF" w:rsidRPr="0017115D" w:rsidRDefault="00F15BFF" w:rsidP="0017115D">
      <w:pPr>
        <w:pStyle w:val="DevConfigs"/>
        <w:rPr>
          <w:rStyle w:val="DevConfigGray"/>
        </w:rPr>
      </w:pPr>
      <w:r w:rsidRPr="0017115D">
        <w:rPr>
          <w:rStyle w:val="DevConfigGray"/>
        </w:rPr>
        <w:t>!</w:t>
      </w:r>
    </w:p>
    <w:p w14:paraId="730345A2" w14:textId="77777777" w:rsidR="00F15BFF" w:rsidRPr="0017115D" w:rsidRDefault="00F15BFF" w:rsidP="0017115D">
      <w:pPr>
        <w:pStyle w:val="DevConfigs"/>
        <w:rPr>
          <w:rStyle w:val="DevConfigGray"/>
        </w:rPr>
      </w:pPr>
      <w:r w:rsidRPr="0017115D">
        <w:rPr>
          <w:rStyle w:val="DevConfigGray"/>
        </w:rPr>
        <w:t>interface GigabitEthernet1/0/23</w:t>
      </w:r>
    </w:p>
    <w:p w14:paraId="5F935ECC" w14:textId="77777777" w:rsidR="00F15BFF" w:rsidRPr="0017115D" w:rsidRDefault="00F15BFF" w:rsidP="0017115D">
      <w:pPr>
        <w:pStyle w:val="DevConfigs"/>
        <w:rPr>
          <w:rStyle w:val="DevConfigGray"/>
        </w:rPr>
      </w:pPr>
      <w:r w:rsidRPr="0017115D">
        <w:rPr>
          <w:rStyle w:val="DevConfigGray"/>
        </w:rPr>
        <w:t xml:space="preserve"> no switchport</w:t>
      </w:r>
    </w:p>
    <w:p w14:paraId="33A89732"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10.10.1.1 255.255.255.0</w:t>
      </w:r>
    </w:p>
    <w:p w14:paraId="65BD1FE5" w14:textId="77777777" w:rsidR="00F15BFF" w:rsidRPr="0017115D" w:rsidRDefault="00F15BFF" w:rsidP="0017115D">
      <w:pPr>
        <w:pStyle w:val="DevConfigs"/>
        <w:rPr>
          <w:rStyle w:val="DevConfigGray"/>
        </w:rPr>
      </w:pPr>
      <w:r w:rsidRPr="0017115D">
        <w:rPr>
          <w:rStyle w:val="DevConfigGray"/>
        </w:rPr>
        <w:t>!</w:t>
      </w:r>
    </w:p>
    <w:p w14:paraId="237D8004" w14:textId="77777777" w:rsidR="00F15BFF" w:rsidRPr="0017115D" w:rsidRDefault="00F15BFF" w:rsidP="0017115D">
      <w:pPr>
        <w:pStyle w:val="DevConfigs"/>
        <w:rPr>
          <w:rStyle w:val="DevConfigGray"/>
        </w:rPr>
      </w:pPr>
      <w:r w:rsidRPr="0017115D">
        <w:rPr>
          <w:rStyle w:val="DevConfigGray"/>
        </w:rPr>
        <w:t>interface GigabitEthernet1/0/24</w:t>
      </w:r>
    </w:p>
    <w:p w14:paraId="20A4DB8B" w14:textId="77777777" w:rsidR="00F15BFF" w:rsidRPr="0017115D" w:rsidRDefault="00F15BFF" w:rsidP="0017115D">
      <w:pPr>
        <w:pStyle w:val="DevConfigs"/>
        <w:rPr>
          <w:rStyle w:val="DevConfigGray"/>
        </w:rPr>
      </w:pPr>
      <w:r w:rsidRPr="0017115D">
        <w:rPr>
          <w:rStyle w:val="DevConfigGray"/>
        </w:rPr>
        <w:t>!</w:t>
      </w:r>
    </w:p>
    <w:p w14:paraId="6F871EE9" w14:textId="77777777" w:rsidR="00F15BFF" w:rsidRPr="0017115D" w:rsidRDefault="00F15BFF" w:rsidP="0017115D">
      <w:pPr>
        <w:pStyle w:val="DevConfigs"/>
        <w:rPr>
          <w:rStyle w:val="DevConfigGray"/>
        </w:rPr>
      </w:pPr>
      <w:r w:rsidRPr="0017115D">
        <w:rPr>
          <w:rStyle w:val="DevConfigGray"/>
        </w:rPr>
        <w:t>interface GigabitEthernet1/1/1</w:t>
      </w:r>
    </w:p>
    <w:p w14:paraId="2DB9D26C" w14:textId="77777777" w:rsidR="00F15BFF" w:rsidRPr="0017115D" w:rsidRDefault="00F15BFF" w:rsidP="0017115D">
      <w:pPr>
        <w:pStyle w:val="DevConfigs"/>
        <w:rPr>
          <w:rStyle w:val="DevConfigGray"/>
        </w:rPr>
      </w:pPr>
      <w:r w:rsidRPr="0017115D">
        <w:rPr>
          <w:rStyle w:val="DevConfigGray"/>
        </w:rPr>
        <w:t>!</w:t>
      </w:r>
    </w:p>
    <w:p w14:paraId="4CCA43CA" w14:textId="77777777" w:rsidR="00F15BFF" w:rsidRPr="0017115D" w:rsidRDefault="00F15BFF" w:rsidP="0017115D">
      <w:pPr>
        <w:pStyle w:val="DevConfigs"/>
        <w:rPr>
          <w:rStyle w:val="DevConfigGray"/>
        </w:rPr>
      </w:pPr>
      <w:r w:rsidRPr="0017115D">
        <w:rPr>
          <w:rStyle w:val="DevConfigGray"/>
        </w:rPr>
        <w:t>interface GigabitEthernet1/1/2</w:t>
      </w:r>
    </w:p>
    <w:p w14:paraId="06976BF6" w14:textId="77777777" w:rsidR="00F15BFF" w:rsidRPr="0017115D" w:rsidRDefault="00F15BFF" w:rsidP="0017115D">
      <w:pPr>
        <w:pStyle w:val="DevConfigs"/>
        <w:rPr>
          <w:rStyle w:val="DevConfigGray"/>
        </w:rPr>
      </w:pPr>
      <w:r w:rsidRPr="0017115D">
        <w:rPr>
          <w:rStyle w:val="DevConfigGray"/>
        </w:rPr>
        <w:t>!</w:t>
      </w:r>
    </w:p>
    <w:p w14:paraId="7A156C18" w14:textId="77777777" w:rsidR="00F15BFF" w:rsidRPr="0017115D" w:rsidRDefault="00F15BFF" w:rsidP="0017115D">
      <w:pPr>
        <w:pStyle w:val="DevConfigs"/>
        <w:rPr>
          <w:rStyle w:val="DevConfigGray"/>
        </w:rPr>
      </w:pPr>
      <w:r w:rsidRPr="0017115D">
        <w:rPr>
          <w:rStyle w:val="DevConfigGray"/>
        </w:rPr>
        <w:t>interface GigabitEthernet1/1/3</w:t>
      </w:r>
    </w:p>
    <w:p w14:paraId="22E0C99C" w14:textId="77777777" w:rsidR="00F15BFF" w:rsidRPr="0017115D" w:rsidRDefault="00F15BFF" w:rsidP="0017115D">
      <w:pPr>
        <w:pStyle w:val="DevConfigs"/>
        <w:rPr>
          <w:rStyle w:val="DevConfigGray"/>
        </w:rPr>
      </w:pPr>
      <w:r w:rsidRPr="0017115D">
        <w:rPr>
          <w:rStyle w:val="DevConfigGray"/>
        </w:rPr>
        <w:t>!</w:t>
      </w:r>
    </w:p>
    <w:p w14:paraId="24A326F0" w14:textId="77777777" w:rsidR="00F15BFF" w:rsidRPr="0017115D" w:rsidRDefault="00F15BFF" w:rsidP="0017115D">
      <w:pPr>
        <w:pStyle w:val="DevConfigs"/>
        <w:rPr>
          <w:rStyle w:val="DevConfigGray"/>
        </w:rPr>
      </w:pPr>
      <w:r w:rsidRPr="0017115D">
        <w:rPr>
          <w:rStyle w:val="DevConfigGray"/>
        </w:rPr>
        <w:t>interface GigabitEthernet1/1/4</w:t>
      </w:r>
    </w:p>
    <w:p w14:paraId="221980AF" w14:textId="77777777" w:rsidR="00F15BFF" w:rsidRPr="0017115D" w:rsidRDefault="00F15BFF" w:rsidP="0017115D">
      <w:pPr>
        <w:pStyle w:val="DevConfigs"/>
        <w:rPr>
          <w:rStyle w:val="DevConfigGray"/>
        </w:rPr>
      </w:pPr>
      <w:r w:rsidRPr="0017115D">
        <w:rPr>
          <w:rStyle w:val="DevConfigGray"/>
        </w:rPr>
        <w:t>!</w:t>
      </w:r>
    </w:p>
    <w:p w14:paraId="476A7597" w14:textId="77777777" w:rsidR="00F15BFF" w:rsidRPr="0017115D" w:rsidRDefault="00F15BFF" w:rsidP="0017115D">
      <w:pPr>
        <w:pStyle w:val="DevConfigs"/>
        <w:rPr>
          <w:rStyle w:val="DevConfigGray"/>
        </w:rPr>
      </w:pPr>
      <w:r w:rsidRPr="0017115D">
        <w:rPr>
          <w:rStyle w:val="DevConfigGray"/>
        </w:rPr>
        <w:lastRenderedPageBreak/>
        <w:t>interface Vlan1</w:t>
      </w:r>
    </w:p>
    <w:p w14:paraId="5A2E0EA6"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33F4EC9E" w14:textId="77777777" w:rsidR="00F15BFF" w:rsidRPr="0017115D" w:rsidRDefault="00F15BFF" w:rsidP="0017115D">
      <w:pPr>
        <w:pStyle w:val="DevConfigs"/>
        <w:rPr>
          <w:rStyle w:val="DevConfigGray"/>
        </w:rPr>
      </w:pPr>
      <w:r w:rsidRPr="0017115D">
        <w:rPr>
          <w:rStyle w:val="DevConfigGray"/>
        </w:rPr>
        <w:t>!</w:t>
      </w:r>
    </w:p>
    <w:p w14:paraId="56263BF8" w14:textId="77777777" w:rsidR="00F15BFF" w:rsidRPr="0017115D" w:rsidRDefault="00F15BFF" w:rsidP="0017115D">
      <w:pPr>
        <w:pStyle w:val="DevConfigs"/>
        <w:rPr>
          <w:rStyle w:val="DevConfigGray"/>
        </w:rPr>
      </w:pPr>
      <w:r w:rsidRPr="0017115D">
        <w:rPr>
          <w:rStyle w:val="DevConfigGray"/>
        </w:rPr>
        <w:t xml:space="preserve">router </w:t>
      </w:r>
      <w:proofErr w:type="spellStart"/>
      <w:r w:rsidRPr="0017115D">
        <w:rPr>
          <w:rStyle w:val="DevConfigGray"/>
        </w:rPr>
        <w:t>ospf</w:t>
      </w:r>
      <w:proofErr w:type="spellEnd"/>
      <w:r w:rsidRPr="0017115D">
        <w:rPr>
          <w:rStyle w:val="DevConfigGray"/>
        </w:rPr>
        <w:t xml:space="preserve"> 123</w:t>
      </w:r>
    </w:p>
    <w:p w14:paraId="13D77961" w14:textId="77777777" w:rsidR="00F15BFF" w:rsidRPr="0017115D" w:rsidRDefault="00F15BFF" w:rsidP="0017115D">
      <w:pPr>
        <w:pStyle w:val="DevConfigs"/>
        <w:rPr>
          <w:rStyle w:val="DevConfigGray"/>
        </w:rPr>
      </w:pPr>
      <w:r w:rsidRPr="0017115D">
        <w:rPr>
          <w:rStyle w:val="DevConfigGray"/>
        </w:rPr>
        <w:t xml:space="preserve"> router-id 1.1.1.2</w:t>
      </w:r>
    </w:p>
    <w:p w14:paraId="4C584160" w14:textId="77777777" w:rsidR="00F15BFF" w:rsidRPr="0017115D" w:rsidRDefault="00F15BFF" w:rsidP="0017115D">
      <w:pPr>
        <w:pStyle w:val="DevConfigs"/>
        <w:rPr>
          <w:rStyle w:val="DevConfigGray"/>
        </w:rPr>
      </w:pPr>
      <w:r w:rsidRPr="0017115D">
        <w:rPr>
          <w:rStyle w:val="DevConfigGray"/>
        </w:rPr>
        <w:t xml:space="preserve"> auto-cost reference-bandwidth 1000</w:t>
      </w:r>
    </w:p>
    <w:p w14:paraId="70D0D01F" w14:textId="77777777" w:rsidR="00F15BFF" w:rsidRPr="0017115D" w:rsidRDefault="00F15BFF" w:rsidP="0017115D">
      <w:pPr>
        <w:pStyle w:val="DevConfigs"/>
        <w:rPr>
          <w:rStyle w:val="DevConfigGray"/>
        </w:rPr>
      </w:pPr>
      <w:r w:rsidRPr="0017115D">
        <w:rPr>
          <w:rStyle w:val="DevConfigGray"/>
        </w:rPr>
        <w:t xml:space="preserve"> network 10.10.0.0 0.0.3.255 area 1</w:t>
      </w:r>
    </w:p>
    <w:p w14:paraId="15CD23B5" w14:textId="77777777" w:rsidR="00F15BFF" w:rsidRPr="0017115D" w:rsidRDefault="00F15BFF" w:rsidP="0017115D">
      <w:pPr>
        <w:pStyle w:val="DevConfigs"/>
        <w:rPr>
          <w:rStyle w:val="DevConfigGray"/>
        </w:rPr>
      </w:pPr>
      <w:r w:rsidRPr="0017115D">
        <w:rPr>
          <w:rStyle w:val="DevConfigGray"/>
        </w:rPr>
        <w:t>!</w:t>
      </w:r>
    </w:p>
    <w:p w14:paraId="79DFA6B3"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forward-protocol </w:t>
      </w:r>
      <w:proofErr w:type="spellStart"/>
      <w:r w:rsidRPr="0017115D">
        <w:rPr>
          <w:rStyle w:val="DevConfigGray"/>
        </w:rPr>
        <w:t>nd</w:t>
      </w:r>
      <w:proofErr w:type="spellEnd"/>
    </w:p>
    <w:p w14:paraId="140B19F7"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server</w:t>
      </w:r>
    </w:p>
    <w:p w14:paraId="08EFD2CE"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w:t>
      </w:r>
      <w:proofErr w:type="gramStart"/>
      <w:r w:rsidRPr="0017115D">
        <w:rPr>
          <w:rStyle w:val="DevConfigGray"/>
        </w:rPr>
        <w:t>secure-server</w:t>
      </w:r>
      <w:proofErr w:type="gramEnd"/>
    </w:p>
    <w:p w14:paraId="7376D38B" w14:textId="77777777" w:rsidR="00F15BFF" w:rsidRPr="0017115D" w:rsidRDefault="00F15BFF" w:rsidP="0017115D">
      <w:pPr>
        <w:pStyle w:val="DevConfigs"/>
        <w:rPr>
          <w:rStyle w:val="DevConfigGray"/>
        </w:rPr>
      </w:pPr>
      <w:r w:rsidRPr="0017115D">
        <w:rPr>
          <w:rStyle w:val="DevConfigGray"/>
        </w:rPr>
        <w:t>!</w:t>
      </w:r>
    </w:p>
    <w:p w14:paraId="0124915C" w14:textId="77777777" w:rsidR="00F15BFF" w:rsidRPr="0017115D" w:rsidRDefault="00F15BFF" w:rsidP="0017115D">
      <w:pPr>
        <w:pStyle w:val="DevConfigs"/>
        <w:rPr>
          <w:rStyle w:val="DevConfigGray"/>
        </w:rPr>
      </w:pPr>
      <w:r w:rsidRPr="0017115D">
        <w:rPr>
          <w:rStyle w:val="DevConfigGray"/>
        </w:rPr>
        <w:t>control-plane</w:t>
      </w:r>
    </w:p>
    <w:p w14:paraId="72E92ADE" w14:textId="77777777" w:rsidR="00F15BFF" w:rsidRPr="0017115D" w:rsidRDefault="00F15BFF" w:rsidP="0017115D">
      <w:pPr>
        <w:pStyle w:val="DevConfigs"/>
        <w:rPr>
          <w:rStyle w:val="DevConfigGray"/>
        </w:rPr>
      </w:pPr>
      <w:r w:rsidRPr="0017115D">
        <w:rPr>
          <w:rStyle w:val="DevConfigGray"/>
        </w:rPr>
        <w:t xml:space="preserve"> service-policy input system-</w:t>
      </w:r>
      <w:proofErr w:type="spellStart"/>
      <w:r w:rsidRPr="0017115D">
        <w:rPr>
          <w:rStyle w:val="DevConfigGray"/>
        </w:rPr>
        <w:t>cpp</w:t>
      </w:r>
      <w:proofErr w:type="spellEnd"/>
      <w:r w:rsidRPr="0017115D">
        <w:rPr>
          <w:rStyle w:val="DevConfigGray"/>
        </w:rPr>
        <w:t>-policy</w:t>
      </w:r>
    </w:p>
    <w:p w14:paraId="761E8C8B" w14:textId="77777777" w:rsidR="00F15BFF" w:rsidRPr="0017115D" w:rsidRDefault="00F15BFF" w:rsidP="0017115D">
      <w:pPr>
        <w:pStyle w:val="DevConfigs"/>
        <w:rPr>
          <w:rStyle w:val="DevConfigGray"/>
        </w:rPr>
      </w:pPr>
      <w:r w:rsidRPr="0017115D">
        <w:rPr>
          <w:rStyle w:val="DevConfigGray"/>
        </w:rPr>
        <w:t>!</w:t>
      </w:r>
    </w:p>
    <w:p w14:paraId="0D02ACA8" w14:textId="77777777" w:rsidR="00F15BFF" w:rsidRPr="0017115D" w:rsidRDefault="00F15BFF" w:rsidP="0017115D">
      <w:pPr>
        <w:pStyle w:val="DevConfigs"/>
        <w:rPr>
          <w:rStyle w:val="DevConfigGray"/>
        </w:rPr>
      </w:pPr>
      <w:r w:rsidRPr="0017115D">
        <w:rPr>
          <w:rStyle w:val="DevConfigGray"/>
        </w:rPr>
        <w:t xml:space="preserve">banner </w:t>
      </w:r>
      <w:proofErr w:type="spellStart"/>
      <w:r w:rsidRPr="0017115D">
        <w:rPr>
          <w:rStyle w:val="DevConfigGray"/>
        </w:rPr>
        <w:t>motd</w:t>
      </w:r>
      <w:proofErr w:type="spellEnd"/>
      <w:r w:rsidRPr="0017115D">
        <w:rPr>
          <w:rStyle w:val="DevConfigGray"/>
        </w:rPr>
        <w:t xml:space="preserve"> ^C This is D1, OSPFv2 Route Summarization and Filtering Lab ^C</w:t>
      </w:r>
    </w:p>
    <w:p w14:paraId="3AA65BC2" w14:textId="77777777" w:rsidR="00F15BFF" w:rsidRPr="0017115D" w:rsidRDefault="00F15BFF" w:rsidP="0017115D">
      <w:pPr>
        <w:pStyle w:val="DevConfigs"/>
        <w:rPr>
          <w:rStyle w:val="DevConfigGray"/>
        </w:rPr>
      </w:pPr>
      <w:r w:rsidRPr="0017115D">
        <w:rPr>
          <w:rStyle w:val="DevConfigGray"/>
        </w:rPr>
        <w:t>!</w:t>
      </w:r>
    </w:p>
    <w:p w14:paraId="1B1AFA32" w14:textId="77777777" w:rsidR="00F15BFF" w:rsidRPr="0017115D" w:rsidRDefault="00F15BFF" w:rsidP="0017115D">
      <w:pPr>
        <w:pStyle w:val="DevConfigs"/>
        <w:rPr>
          <w:rStyle w:val="DevConfigGray"/>
        </w:rPr>
      </w:pPr>
      <w:r w:rsidRPr="0017115D">
        <w:rPr>
          <w:rStyle w:val="DevConfigGray"/>
        </w:rPr>
        <w:t>line con 0</w:t>
      </w:r>
    </w:p>
    <w:p w14:paraId="74FD0609" w14:textId="77777777" w:rsidR="00F15BFF" w:rsidRPr="0017115D" w:rsidRDefault="00F15BFF" w:rsidP="0017115D">
      <w:pPr>
        <w:pStyle w:val="DevConfigs"/>
        <w:rPr>
          <w:rStyle w:val="DevConfigGray"/>
        </w:rPr>
      </w:pPr>
      <w:r w:rsidRPr="0017115D">
        <w:rPr>
          <w:rStyle w:val="DevConfigGray"/>
        </w:rPr>
        <w:t xml:space="preserve"> exec-timeout 0 0</w:t>
      </w:r>
    </w:p>
    <w:p w14:paraId="29DD781D" w14:textId="77777777" w:rsidR="00F15BFF" w:rsidRPr="0017115D" w:rsidRDefault="00F15BFF" w:rsidP="0017115D">
      <w:pPr>
        <w:pStyle w:val="DevConfigs"/>
        <w:rPr>
          <w:rStyle w:val="DevConfigGray"/>
        </w:rPr>
      </w:pPr>
      <w:r w:rsidRPr="0017115D">
        <w:rPr>
          <w:rStyle w:val="DevConfigGray"/>
        </w:rPr>
        <w:t xml:space="preserve"> logging synchronous</w:t>
      </w:r>
    </w:p>
    <w:p w14:paraId="3055B94B"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63B23408" w14:textId="77777777" w:rsidR="00F15BFF" w:rsidRPr="0017115D" w:rsidRDefault="00F15BFF" w:rsidP="0017115D">
      <w:pPr>
        <w:pStyle w:val="DevConfigs"/>
        <w:rPr>
          <w:rStyle w:val="DevConfigGray"/>
        </w:rPr>
      </w:pPr>
      <w:r w:rsidRPr="0017115D">
        <w:rPr>
          <w:rStyle w:val="DevConfigGray"/>
        </w:rPr>
        <w:t>line aux 0</w:t>
      </w:r>
    </w:p>
    <w:p w14:paraId="4683032D"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2B1DC13F"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0 4</w:t>
      </w:r>
    </w:p>
    <w:p w14:paraId="2F8B56F1" w14:textId="77777777" w:rsidR="00F15BFF" w:rsidRPr="0017115D" w:rsidRDefault="00F15BFF" w:rsidP="0017115D">
      <w:pPr>
        <w:pStyle w:val="DevConfigs"/>
        <w:rPr>
          <w:rStyle w:val="DevConfigGray"/>
        </w:rPr>
      </w:pPr>
      <w:r w:rsidRPr="0017115D">
        <w:rPr>
          <w:rStyle w:val="DevConfigGray"/>
        </w:rPr>
        <w:t xml:space="preserve"> login</w:t>
      </w:r>
    </w:p>
    <w:p w14:paraId="0F933937"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5 15</w:t>
      </w:r>
    </w:p>
    <w:p w14:paraId="1E06A868" w14:textId="77777777" w:rsidR="00F15BFF" w:rsidRPr="0017115D" w:rsidRDefault="00F15BFF" w:rsidP="0017115D">
      <w:pPr>
        <w:pStyle w:val="DevConfigs"/>
        <w:rPr>
          <w:rStyle w:val="DevConfigGray"/>
        </w:rPr>
      </w:pPr>
      <w:r w:rsidRPr="0017115D">
        <w:rPr>
          <w:rStyle w:val="DevConfigGray"/>
        </w:rPr>
        <w:t xml:space="preserve"> login</w:t>
      </w:r>
    </w:p>
    <w:p w14:paraId="007764D1" w14:textId="77777777" w:rsidR="00F15BFF" w:rsidRPr="0017115D" w:rsidRDefault="00F15BFF" w:rsidP="0017115D">
      <w:pPr>
        <w:pStyle w:val="DevConfigs"/>
        <w:rPr>
          <w:rStyle w:val="DevConfigGray"/>
        </w:rPr>
      </w:pPr>
      <w:r w:rsidRPr="0017115D">
        <w:rPr>
          <w:rStyle w:val="DevConfigGray"/>
        </w:rPr>
        <w:t>!</w:t>
      </w:r>
    </w:p>
    <w:p w14:paraId="4916E55B" w14:textId="77777777" w:rsidR="00F15BFF" w:rsidRPr="0017115D" w:rsidRDefault="00F15BFF" w:rsidP="0017115D">
      <w:pPr>
        <w:pStyle w:val="DevConfigs"/>
        <w:rPr>
          <w:rStyle w:val="DevConfigGray"/>
        </w:rPr>
      </w:pPr>
      <w:r w:rsidRPr="0017115D">
        <w:rPr>
          <w:rStyle w:val="DevConfigGray"/>
        </w:rPr>
        <w:t>end</w:t>
      </w:r>
    </w:p>
    <w:p w14:paraId="08CDD062" w14:textId="41D7C5BA" w:rsidR="00F15BFF" w:rsidRPr="0017115D" w:rsidRDefault="00F15BFF">
      <w:pPr>
        <w:pStyle w:val="Heading1"/>
        <w:numPr>
          <w:ilvl w:val="0"/>
          <w:numId w:val="3"/>
        </w:numPr>
        <w:rPr>
          <w:rStyle w:val="LabSectionGray"/>
          <w:rFonts w:cs="Arial"/>
        </w:rPr>
      </w:pPr>
      <w:r w:rsidRPr="00F15BFF">
        <w:rPr>
          <w:rStyle w:val="LabSectionGray"/>
          <w:rFonts w:cs="Arial"/>
        </w:rPr>
        <w:t>Switch D2</w:t>
      </w:r>
    </w:p>
    <w:p w14:paraId="31F85E40" w14:textId="20448782" w:rsidR="0017115D" w:rsidRDefault="0017115D" w:rsidP="0017115D">
      <w:pPr>
        <w:pStyle w:val="DevConfigs"/>
        <w:rPr>
          <w:rStyle w:val="DevConfigGray"/>
        </w:rPr>
      </w:pPr>
      <w:r>
        <w:rPr>
          <w:rStyle w:val="DevConfigGray"/>
        </w:rPr>
        <w:t xml:space="preserve">D2# </w:t>
      </w:r>
      <w:r w:rsidRPr="0017115D">
        <w:rPr>
          <w:rStyle w:val="DevConfigGray"/>
          <w:b/>
          <w:bCs/>
        </w:rPr>
        <w:t>show run</w:t>
      </w:r>
    </w:p>
    <w:p w14:paraId="5ABFF95F" w14:textId="12C53113" w:rsidR="00F15BFF" w:rsidRPr="0017115D" w:rsidRDefault="00F15BFF" w:rsidP="0017115D">
      <w:pPr>
        <w:pStyle w:val="DevConfigs"/>
        <w:rPr>
          <w:rStyle w:val="DevConfigGray"/>
        </w:rPr>
      </w:pPr>
      <w:r w:rsidRPr="0017115D">
        <w:rPr>
          <w:rStyle w:val="DevConfigGray"/>
        </w:rPr>
        <w:t>Building configuration...</w:t>
      </w:r>
    </w:p>
    <w:p w14:paraId="11CE8D14" w14:textId="77777777" w:rsidR="00F15BFF" w:rsidRPr="0017115D" w:rsidRDefault="00F15BFF" w:rsidP="0017115D">
      <w:pPr>
        <w:pStyle w:val="DevConfigs"/>
        <w:rPr>
          <w:rStyle w:val="DevConfigGray"/>
        </w:rPr>
      </w:pPr>
    </w:p>
    <w:p w14:paraId="3C06EA65" w14:textId="77777777" w:rsidR="00F15BFF" w:rsidRPr="0017115D" w:rsidRDefault="00F15BFF" w:rsidP="0017115D">
      <w:pPr>
        <w:pStyle w:val="DevConfigs"/>
        <w:rPr>
          <w:rStyle w:val="DevConfigGray"/>
        </w:rPr>
      </w:pPr>
      <w:r w:rsidRPr="0017115D">
        <w:rPr>
          <w:rStyle w:val="DevConfigGray"/>
        </w:rPr>
        <w:t xml:space="preserve">Current </w:t>
      </w:r>
      <w:proofErr w:type="gramStart"/>
      <w:r w:rsidRPr="0017115D">
        <w:rPr>
          <w:rStyle w:val="DevConfigGray"/>
        </w:rPr>
        <w:t>configuration :</w:t>
      </w:r>
      <w:proofErr w:type="gramEnd"/>
      <w:r w:rsidRPr="0017115D">
        <w:rPr>
          <w:rStyle w:val="DevConfigGray"/>
        </w:rPr>
        <w:t xml:space="preserve"> 7253 bytes</w:t>
      </w:r>
    </w:p>
    <w:p w14:paraId="64B8A2BC" w14:textId="77777777" w:rsidR="00F15BFF" w:rsidRPr="0017115D" w:rsidRDefault="00F15BFF" w:rsidP="0017115D">
      <w:pPr>
        <w:pStyle w:val="DevConfigs"/>
        <w:rPr>
          <w:rStyle w:val="DevConfigGray"/>
        </w:rPr>
      </w:pPr>
      <w:r w:rsidRPr="0017115D">
        <w:rPr>
          <w:rStyle w:val="DevConfigGray"/>
        </w:rPr>
        <w:t>!</w:t>
      </w:r>
    </w:p>
    <w:p w14:paraId="1A47F21F" w14:textId="77777777" w:rsidR="00F15BFF" w:rsidRPr="0017115D" w:rsidRDefault="00F15BFF" w:rsidP="0017115D">
      <w:pPr>
        <w:pStyle w:val="DevConfigs"/>
        <w:rPr>
          <w:rStyle w:val="DevConfigGray"/>
        </w:rPr>
      </w:pPr>
      <w:r w:rsidRPr="0017115D">
        <w:rPr>
          <w:rStyle w:val="DevConfigGray"/>
        </w:rPr>
        <w:t>version 16.9</w:t>
      </w:r>
    </w:p>
    <w:p w14:paraId="55205159" w14:textId="77777777" w:rsidR="00F15BFF" w:rsidRPr="0017115D" w:rsidRDefault="00F15BFF" w:rsidP="0017115D">
      <w:pPr>
        <w:pStyle w:val="DevConfigs"/>
        <w:rPr>
          <w:rStyle w:val="DevConfigGray"/>
        </w:rPr>
      </w:pPr>
      <w:r w:rsidRPr="0017115D">
        <w:rPr>
          <w:rStyle w:val="DevConfigGray"/>
        </w:rPr>
        <w:t xml:space="preserve">no service </w:t>
      </w:r>
      <w:proofErr w:type="gramStart"/>
      <w:r w:rsidRPr="0017115D">
        <w:rPr>
          <w:rStyle w:val="DevConfigGray"/>
        </w:rPr>
        <w:t>pad</w:t>
      </w:r>
      <w:proofErr w:type="gramEnd"/>
    </w:p>
    <w:p w14:paraId="53DDA51D" w14:textId="77777777" w:rsidR="00F15BFF" w:rsidRPr="0017115D" w:rsidRDefault="00F15BFF" w:rsidP="0017115D">
      <w:pPr>
        <w:pStyle w:val="DevConfigs"/>
        <w:rPr>
          <w:rStyle w:val="DevConfigGray"/>
        </w:rPr>
      </w:pPr>
      <w:r w:rsidRPr="0017115D">
        <w:rPr>
          <w:rStyle w:val="DevConfigGray"/>
        </w:rPr>
        <w:t xml:space="preserve">service timestamps debug datetime </w:t>
      </w:r>
      <w:proofErr w:type="spellStart"/>
      <w:r w:rsidRPr="0017115D">
        <w:rPr>
          <w:rStyle w:val="DevConfigGray"/>
        </w:rPr>
        <w:t>msec</w:t>
      </w:r>
      <w:proofErr w:type="spellEnd"/>
    </w:p>
    <w:p w14:paraId="791424F2" w14:textId="77777777" w:rsidR="00F15BFF" w:rsidRPr="0017115D" w:rsidRDefault="00F15BFF" w:rsidP="0017115D">
      <w:pPr>
        <w:pStyle w:val="DevConfigs"/>
        <w:rPr>
          <w:rStyle w:val="DevConfigGray"/>
        </w:rPr>
      </w:pPr>
      <w:r w:rsidRPr="0017115D">
        <w:rPr>
          <w:rStyle w:val="DevConfigGray"/>
        </w:rPr>
        <w:t xml:space="preserve">service timestamps log datetime </w:t>
      </w:r>
      <w:proofErr w:type="spellStart"/>
      <w:r w:rsidRPr="0017115D">
        <w:rPr>
          <w:rStyle w:val="DevConfigGray"/>
        </w:rPr>
        <w:t>msec</w:t>
      </w:r>
      <w:proofErr w:type="spellEnd"/>
    </w:p>
    <w:p w14:paraId="14DA48D5" w14:textId="77777777" w:rsidR="00F15BFF" w:rsidRPr="0017115D" w:rsidRDefault="00F15BFF" w:rsidP="0017115D">
      <w:pPr>
        <w:pStyle w:val="DevConfigs"/>
        <w:rPr>
          <w:rStyle w:val="DevConfigGray"/>
        </w:rPr>
      </w:pPr>
      <w:r w:rsidRPr="0017115D">
        <w:rPr>
          <w:rStyle w:val="DevConfigGray"/>
        </w:rPr>
        <w:t>! Call-home is enabled by Smart-Licensing.</w:t>
      </w:r>
    </w:p>
    <w:p w14:paraId="1528E308" w14:textId="77777777" w:rsidR="00F15BFF" w:rsidRPr="0017115D" w:rsidRDefault="00F15BFF" w:rsidP="0017115D">
      <w:pPr>
        <w:pStyle w:val="DevConfigs"/>
        <w:rPr>
          <w:rStyle w:val="DevConfigGray"/>
        </w:rPr>
      </w:pPr>
      <w:r w:rsidRPr="0017115D">
        <w:rPr>
          <w:rStyle w:val="DevConfigGray"/>
        </w:rPr>
        <w:t>service call-home</w:t>
      </w:r>
    </w:p>
    <w:p w14:paraId="5C9A609A" w14:textId="77777777" w:rsidR="00F15BFF" w:rsidRPr="0017115D" w:rsidRDefault="00F15BFF" w:rsidP="0017115D">
      <w:pPr>
        <w:pStyle w:val="DevConfigs"/>
        <w:rPr>
          <w:rStyle w:val="DevConfigGray"/>
        </w:rPr>
      </w:pPr>
      <w:r w:rsidRPr="0017115D">
        <w:rPr>
          <w:rStyle w:val="DevConfigGray"/>
        </w:rPr>
        <w:t>no platform punt-keepalive disable-kernel-core</w:t>
      </w:r>
    </w:p>
    <w:p w14:paraId="2978E4B7" w14:textId="77777777" w:rsidR="00F15BFF" w:rsidRPr="0017115D" w:rsidRDefault="00F15BFF" w:rsidP="0017115D">
      <w:pPr>
        <w:pStyle w:val="DevConfigs"/>
        <w:rPr>
          <w:rStyle w:val="DevConfigGray"/>
        </w:rPr>
      </w:pPr>
      <w:r w:rsidRPr="0017115D">
        <w:rPr>
          <w:rStyle w:val="DevConfigGray"/>
        </w:rPr>
        <w:t>!</w:t>
      </w:r>
    </w:p>
    <w:p w14:paraId="1DEB021F" w14:textId="77777777" w:rsidR="00F15BFF" w:rsidRPr="0017115D" w:rsidRDefault="00F15BFF" w:rsidP="0017115D">
      <w:pPr>
        <w:pStyle w:val="DevConfigs"/>
        <w:rPr>
          <w:rStyle w:val="DevConfigGray"/>
        </w:rPr>
      </w:pPr>
      <w:r w:rsidRPr="0017115D">
        <w:rPr>
          <w:rStyle w:val="DevConfigGray"/>
        </w:rPr>
        <w:t>hostname D2</w:t>
      </w:r>
    </w:p>
    <w:p w14:paraId="5BBD173B" w14:textId="77777777" w:rsidR="00F15BFF" w:rsidRPr="0017115D" w:rsidRDefault="00F15BFF" w:rsidP="0017115D">
      <w:pPr>
        <w:pStyle w:val="DevConfigs"/>
        <w:rPr>
          <w:rStyle w:val="DevConfigGray"/>
        </w:rPr>
      </w:pPr>
      <w:r w:rsidRPr="0017115D">
        <w:rPr>
          <w:rStyle w:val="DevConfigGray"/>
        </w:rPr>
        <w:t>!</w:t>
      </w:r>
    </w:p>
    <w:p w14:paraId="78A19DB4" w14:textId="77777777" w:rsidR="00F15BFF" w:rsidRPr="0017115D" w:rsidRDefault="00F15BFF" w:rsidP="0017115D">
      <w:pPr>
        <w:pStyle w:val="DevConfigs"/>
        <w:rPr>
          <w:rStyle w:val="DevConfigGray"/>
        </w:rPr>
      </w:pPr>
      <w:proofErr w:type="spellStart"/>
      <w:r w:rsidRPr="0017115D">
        <w:rPr>
          <w:rStyle w:val="DevConfigGray"/>
        </w:rPr>
        <w:t>vrf</w:t>
      </w:r>
      <w:proofErr w:type="spellEnd"/>
      <w:r w:rsidRPr="0017115D">
        <w:rPr>
          <w:rStyle w:val="DevConfigGray"/>
        </w:rPr>
        <w:t xml:space="preserve"> definition </w:t>
      </w:r>
      <w:proofErr w:type="spellStart"/>
      <w:r w:rsidRPr="0017115D">
        <w:rPr>
          <w:rStyle w:val="DevConfigGray"/>
        </w:rPr>
        <w:t>Mgmt-vrf</w:t>
      </w:r>
      <w:proofErr w:type="spellEnd"/>
    </w:p>
    <w:p w14:paraId="6B2C0D75" w14:textId="77777777" w:rsidR="00F15BFF" w:rsidRPr="0017115D" w:rsidRDefault="00F15BFF" w:rsidP="0017115D">
      <w:pPr>
        <w:pStyle w:val="DevConfigs"/>
        <w:rPr>
          <w:rStyle w:val="DevConfigGray"/>
        </w:rPr>
      </w:pPr>
      <w:r w:rsidRPr="0017115D">
        <w:rPr>
          <w:rStyle w:val="DevConfigGray"/>
        </w:rPr>
        <w:t xml:space="preserve"> !</w:t>
      </w:r>
    </w:p>
    <w:p w14:paraId="140D2E87" w14:textId="77777777" w:rsidR="00F15BFF" w:rsidRPr="0017115D" w:rsidRDefault="00F15BFF" w:rsidP="0017115D">
      <w:pPr>
        <w:pStyle w:val="DevConfigs"/>
        <w:rPr>
          <w:rStyle w:val="DevConfigGray"/>
        </w:rPr>
      </w:pPr>
      <w:r w:rsidRPr="0017115D">
        <w:rPr>
          <w:rStyle w:val="DevConfigGray"/>
        </w:rPr>
        <w:t xml:space="preserve"> address-family ipv4</w:t>
      </w:r>
    </w:p>
    <w:p w14:paraId="58BEAF9B" w14:textId="77777777" w:rsidR="00F15BFF" w:rsidRPr="0017115D" w:rsidRDefault="00F15BFF" w:rsidP="0017115D">
      <w:pPr>
        <w:pStyle w:val="DevConfigs"/>
        <w:rPr>
          <w:rStyle w:val="DevConfigGray"/>
        </w:rPr>
      </w:pPr>
      <w:r w:rsidRPr="0017115D">
        <w:rPr>
          <w:rStyle w:val="DevConfigGray"/>
        </w:rPr>
        <w:lastRenderedPageBreak/>
        <w:t xml:space="preserve"> exit-address-family</w:t>
      </w:r>
    </w:p>
    <w:p w14:paraId="2663C0DA" w14:textId="77777777" w:rsidR="00F15BFF" w:rsidRPr="0017115D" w:rsidRDefault="00F15BFF" w:rsidP="0017115D">
      <w:pPr>
        <w:pStyle w:val="DevConfigs"/>
        <w:rPr>
          <w:rStyle w:val="DevConfigGray"/>
        </w:rPr>
      </w:pPr>
      <w:r w:rsidRPr="0017115D">
        <w:rPr>
          <w:rStyle w:val="DevConfigGray"/>
        </w:rPr>
        <w:t xml:space="preserve"> !</w:t>
      </w:r>
    </w:p>
    <w:p w14:paraId="5BEA221E" w14:textId="77777777" w:rsidR="00F15BFF" w:rsidRPr="0017115D" w:rsidRDefault="00F15BFF" w:rsidP="0017115D">
      <w:pPr>
        <w:pStyle w:val="DevConfigs"/>
        <w:rPr>
          <w:rStyle w:val="DevConfigGray"/>
        </w:rPr>
      </w:pPr>
      <w:r w:rsidRPr="0017115D">
        <w:rPr>
          <w:rStyle w:val="DevConfigGray"/>
        </w:rPr>
        <w:t xml:space="preserve"> address-family ipv6</w:t>
      </w:r>
    </w:p>
    <w:p w14:paraId="402BB835" w14:textId="77777777" w:rsidR="00F15BFF" w:rsidRPr="0017115D" w:rsidRDefault="00F15BFF" w:rsidP="0017115D">
      <w:pPr>
        <w:pStyle w:val="DevConfigs"/>
        <w:rPr>
          <w:rStyle w:val="DevConfigGray"/>
        </w:rPr>
      </w:pPr>
      <w:r w:rsidRPr="0017115D">
        <w:rPr>
          <w:rStyle w:val="DevConfigGray"/>
        </w:rPr>
        <w:t xml:space="preserve"> exit-address-family</w:t>
      </w:r>
    </w:p>
    <w:p w14:paraId="6846A4E4" w14:textId="77777777" w:rsidR="00F15BFF" w:rsidRPr="0017115D" w:rsidRDefault="00F15BFF" w:rsidP="0017115D">
      <w:pPr>
        <w:pStyle w:val="DevConfigs"/>
        <w:rPr>
          <w:rStyle w:val="DevConfigGray"/>
        </w:rPr>
      </w:pPr>
      <w:r w:rsidRPr="0017115D">
        <w:rPr>
          <w:rStyle w:val="DevConfigGray"/>
        </w:rPr>
        <w:t>!</w:t>
      </w:r>
    </w:p>
    <w:p w14:paraId="59354018"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aaa</w:t>
      </w:r>
      <w:proofErr w:type="spellEnd"/>
      <w:r w:rsidRPr="0017115D">
        <w:rPr>
          <w:rStyle w:val="DevConfigGray"/>
        </w:rPr>
        <w:t xml:space="preserve"> </w:t>
      </w:r>
      <w:proofErr w:type="gramStart"/>
      <w:r w:rsidRPr="0017115D">
        <w:rPr>
          <w:rStyle w:val="DevConfigGray"/>
        </w:rPr>
        <w:t>new-model</w:t>
      </w:r>
      <w:proofErr w:type="gramEnd"/>
    </w:p>
    <w:p w14:paraId="6AE8B002" w14:textId="77777777" w:rsidR="00F15BFF" w:rsidRPr="0017115D" w:rsidRDefault="00F15BFF" w:rsidP="0017115D">
      <w:pPr>
        <w:pStyle w:val="DevConfigs"/>
        <w:rPr>
          <w:rStyle w:val="DevConfigGray"/>
        </w:rPr>
      </w:pPr>
      <w:r w:rsidRPr="0017115D">
        <w:rPr>
          <w:rStyle w:val="DevConfigGray"/>
        </w:rPr>
        <w:t>switch 1 provision ws-c3650-24ps</w:t>
      </w:r>
    </w:p>
    <w:p w14:paraId="282BE3D8" w14:textId="77777777" w:rsidR="00F15BFF" w:rsidRPr="0017115D" w:rsidRDefault="00F15BFF" w:rsidP="0017115D">
      <w:pPr>
        <w:pStyle w:val="DevConfigs"/>
        <w:rPr>
          <w:rStyle w:val="DevConfigGray"/>
        </w:rPr>
      </w:pPr>
      <w:r w:rsidRPr="0017115D">
        <w:rPr>
          <w:rStyle w:val="DevConfigGray"/>
        </w:rPr>
        <w:t>!</w:t>
      </w:r>
    </w:p>
    <w:p w14:paraId="36D20C08"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routing</w:t>
      </w:r>
    </w:p>
    <w:p w14:paraId="72A5ED2E" w14:textId="77777777" w:rsidR="00F15BFF" w:rsidRPr="0017115D" w:rsidRDefault="00F15BFF" w:rsidP="0017115D">
      <w:pPr>
        <w:pStyle w:val="DevConfigs"/>
        <w:rPr>
          <w:rStyle w:val="DevConfigGray"/>
        </w:rPr>
      </w:pPr>
      <w:r w:rsidRPr="0017115D">
        <w:rPr>
          <w:rStyle w:val="DevConfigGray"/>
        </w:rPr>
        <w:t>!</w:t>
      </w:r>
    </w:p>
    <w:p w14:paraId="62890002" w14:textId="77777777" w:rsidR="00F15BFF" w:rsidRPr="0017115D" w:rsidRDefault="00F15BFF" w:rsidP="0017115D">
      <w:pPr>
        <w:pStyle w:val="DevConfigs"/>
        <w:rPr>
          <w:rStyle w:val="DevConfigGray"/>
        </w:rPr>
      </w:pPr>
      <w:r w:rsidRPr="0017115D">
        <w:rPr>
          <w:rStyle w:val="DevConfigGray"/>
        </w:rPr>
        <w:t xml:space="preserve">no </w:t>
      </w:r>
      <w:proofErr w:type="spellStart"/>
      <w:r w:rsidRPr="0017115D">
        <w:rPr>
          <w:rStyle w:val="DevConfigGray"/>
        </w:rPr>
        <w:t>ip</w:t>
      </w:r>
      <w:proofErr w:type="spellEnd"/>
      <w:r w:rsidRPr="0017115D">
        <w:rPr>
          <w:rStyle w:val="DevConfigGray"/>
        </w:rPr>
        <w:t xml:space="preserve"> domain lookup</w:t>
      </w:r>
    </w:p>
    <w:p w14:paraId="53B630BD" w14:textId="77777777" w:rsidR="00F15BFF" w:rsidRPr="0017115D" w:rsidRDefault="00F15BFF" w:rsidP="0017115D">
      <w:pPr>
        <w:pStyle w:val="DevConfigs"/>
        <w:rPr>
          <w:rStyle w:val="DevConfigGray"/>
        </w:rPr>
      </w:pPr>
      <w:r w:rsidRPr="0017115D">
        <w:rPr>
          <w:rStyle w:val="DevConfigGray"/>
        </w:rPr>
        <w:t>!</w:t>
      </w:r>
    </w:p>
    <w:p w14:paraId="0F789F46" w14:textId="77777777" w:rsidR="00F15BFF" w:rsidRPr="0017115D" w:rsidRDefault="00F15BFF" w:rsidP="0017115D">
      <w:pPr>
        <w:pStyle w:val="DevConfigs"/>
        <w:rPr>
          <w:rStyle w:val="DevConfigGray"/>
        </w:rPr>
      </w:pPr>
      <w:r w:rsidRPr="0017115D">
        <w:rPr>
          <w:rStyle w:val="DevConfigGray"/>
        </w:rPr>
        <w:t>login on-success log</w:t>
      </w:r>
    </w:p>
    <w:p w14:paraId="3C19B658" w14:textId="77777777" w:rsidR="00F15BFF" w:rsidRPr="0017115D" w:rsidRDefault="00F15BFF" w:rsidP="0017115D">
      <w:pPr>
        <w:pStyle w:val="DevConfigs"/>
        <w:rPr>
          <w:rStyle w:val="DevConfigGray"/>
        </w:rPr>
      </w:pPr>
      <w:r w:rsidRPr="0017115D">
        <w:rPr>
          <w:rStyle w:val="DevConfigGray"/>
        </w:rPr>
        <w:t>!</w:t>
      </w:r>
    </w:p>
    <w:p w14:paraId="1530C8AC" w14:textId="77777777" w:rsidR="00F15BFF" w:rsidRPr="0017115D" w:rsidRDefault="00F15BFF" w:rsidP="0017115D">
      <w:pPr>
        <w:pStyle w:val="DevConfigs"/>
        <w:rPr>
          <w:rStyle w:val="DevConfigGray"/>
        </w:rPr>
      </w:pPr>
      <w:r w:rsidRPr="0017115D">
        <w:rPr>
          <w:rStyle w:val="DevConfigGray"/>
        </w:rPr>
        <w:t>license boot level ipservicesk9</w:t>
      </w:r>
    </w:p>
    <w:p w14:paraId="0D64488D" w14:textId="77777777" w:rsidR="00F15BFF" w:rsidRPr="0017115D" w:rsidRDefault="00F15BFF" w:rsidP="0017115D">
      <w:pPr>
        <w:pStyle w:val="DevConfigs"/>
        <w:rPr>
          <w:rStyle w:val="DevConfigGray"/>
        </w:rPr>
      </w:pPr>
      <w:r w:rsidRPr="0017115D">
        <w:rPr>
          <w:rStyle w:val="DevConfigGray"/>
        </w:rPr>
        <w:t>!</w:t>
      </w:r>
    </w:p>
    <w:p w14:paraId="5B400012" w14:textId="77777777" w:rsidR="00F15BFF" w:rsidRPr="0017115D" w:rsidRDefault="00F15BFF" w:rsidP="0017115D">
      <w:pPr>
        <w:pStyle w:val="DevConfigs"/>
        <w:rPr>
          <w:rStyle w:val="DevConfigGray"/>
        </w:rPr>
      </w:pPr>
      <w:r w:rsidRPr="0017115D">
        <w:rPr>
          <w:rStyle w:val="DevConfigGray"/>
        </w:rPr>
        <w:t>diagnostic bootup level minimal</w:t>
      </w:r>
    </w:p>
    <w:p w14:paraId="414F8AE1" w14:textId="77777777" w:rsidR="00F15BFF" w:rsidRPr="0017115D" w:rsidRDefault="00F15BFF" w:rsidP="0017115D">
      <w:pPr>
        <w:pStyle w:val="DevConfigs"/>
        <w:rPr>
          <w:rStyle w:val="DevConfigGray"/>
        </w:rPr>
      </w:pPr>
      <w:r w:rsidRPr="0017115D">
        <w:rPr>
          <w:rStyle w:val="DevConfigGray"/>
        </w:rPr>
        <w:t>!</w:t>
      </w:r>
    </w:p>
    <w:p w14:paraId="238FB980" w14:textId="77777777" w:rsidR="00F15BFF" w:rsidRPr="0017115D" w:rsidRDefault="00F15BFF" w:rsidP="0017115D">
      <w:pPr>
        <w:pStyle w:val="DevConfigs"/>
        <w:rPr>
          <w:rStyle w:val="DevConfigGray"/>
        </w:rPr>
      </w:pPr>
      <w:r w:rsidRPr="0017115D">
        <w:rPr>
          <w:rStyle w:val="DevConfigGray"/>
        </w:rPr>
        <w:t>spanning-tree mode rapid-</w:t>
      </w:r>
      <w:proofErr w:type="spellStart"/>
      <w:r w:rsidRPr="0017115D">
        <w:rPr>
          <w:rStyle w:val="DevConfigGray"/>
        </w:rPr>
        <w:t>pvst</w:t>
      </w:r>
      <w:proofErr w:type="spellEnd"/>
    </w:p>
    <w:p w14:paraId="5BCC1C38" w14:textId="77777777" w:rsidR="00F15BFF" w:rsidRPr="0017115D" w:rsidRDefault="00F15BFF" w:rsidP="0017115D">
      <w:pPr>
        <w:pStyle w:val="DevConfigs"/>
        <w:rPr>
          <w:rStyle w:val="DevConfigGray"/>
        </w:rPr>
      </w:pPr>
      <w:r w:rsidRPr="0017115D">
        <w:rPr>
          <w:rStyle w:val="DevConfigGray"/>
        </w:rPr>
        <w:t>spanning-tree extend system-id</w:t>
      </w:r>
    </w:p>
    <w:p w14:paraId="40637D71" w14:textId="77777777" w:rsidR="00F15BFF" w:rsidRPr="0017115D" w:rsidRDefault="00F15BFF" w:rsidP="0017115D">
      <w:pPr>
        <w:pStyle w:val="DevConfigs"/>
        <w:rPr>
          <w:rStyle w:val="DevConfigGray"/>
        </w:rPr>
      </w:pPr>
      <w:r w:rsidRPr="0017115D">
        <w:rPr>
          <w:rStyle w:val="DevConfigGray"/>
        </w:rPr>
        <w:t>!</w:t>
      </w:r>
    </w:p>
    <w:p w14:paraId="4B6C8AA1" w14:textId="77777777" w:rsidR="00F15BFF" w:rsidRPr="0017115D" w:rsidRDefault="00F15BFF" w:rsidP="0017115D">
      <w:pPr>
        <w:pStyle w:val="DevConfigs"/>
        <w:rPr>
          <w:rStyle w:val="DevConfigGray"/>
        </w:rPr>
      </w:pPr>
      <w:r w:rsidRPr="0017115D">
        <w:rPr>
          <w:rStyle w:val="DevConfigGray"/>
        </w:rPr>
        <w:t>redundancy</w:t>
      </w:r>
    </w:p>
    <w:p w14:paraId="1E0F1DE7" w14:textId="77777777" w:rsidR="00F15BFF" w:rsidRPr="0017115D" w:rsidRDefault="00F15BFF" w:rsidP="0017115D">
      <w:pPr>
        <w:pStyle w:val="DevConfigs"/>
        <w:rPr>
          <w:rStyle w:val="DevConfigGray"/>
        </w:rPr>
      </w:pPr>
      <w:r w:rsidRPr="0017115D">
        <w:rPr>
          <w:rStyle w:val="DevConfigGray"/>
        </w:rPr>
        <w:t xml:space="preserve"> mode </w:t>
      </w:r>
      <w:proofErr w:type="spellStart"/>
      <w:r w:rsidRPr="0017115D">
        <w:rPr>
          <w:rStyle w:val="DevConfigGray"/>
        </w:rPr>
        <w:t>sso</w:t>
      </w:r>
      <w:proofErr w:type="spellEnd"/>
    </w:p>
    <w:p w14:paraId="4FA25BCE" w14:textId="77777777" w:rsidR="00F15BFF" w:rsidRPr="0017115D" w:rsidRDefault="00F15BFF" w:rsidP="0017115D">
      <w:pPr>
        <w:pStyle w:val="DevConfigs"/>
        <w:rPr>
          <w:rStyle w:val="DevConfigGray"/>
        </w:rPr>
      </w:pPr>
      <w:r w:rsidRPr="0017115D">
        <w:rPr>
          <w:rStyle w:val="DevConfigGray"/>
        </w:rPr>
        <w:t>!</w:t>
      </w:r>
    </w:p>
    <w:p w14:paraId="22A8CFB2" w14:textId="77777777" w:rsidR="00F15BFF" w:rsidRPr="0017115D" w:rsidRDefault="00F15BFF" w:rsidP="0017115D">
      <w:pPr>
        <w:pStyle w:val="DevConfigs"/>
        <w:rPr>
          <w:rStyle w:val="DevConfigGray"/>
        </w:rPr>
      </w:pPr>
      <w:r w:rsidRPr="0017115D">
        <w:rPr>
          <w:rStyle w:val="DevConfigGray"/>
        </w:rPr>
        <w:t>transceiver type all</w:t>
      </w:r>
    </w:p>
    <w:p w14:paraId="1A454F02" w14:textId="6661C034" w:rsidR="00F15BFF" w:rsidRPr="0017115D" w:rsidRDefault="00F15BFF" w:rsidP="0017115D">
      <w:pPr>
        <w:pStyle w:val="DevConfigs"/>
        <w:rPr>
          <w:rStyle w:val="DevConfigGray"/>
        </w:rPr>
      </w:pPr>
      <w:r w:rsidRPr="0017115D">
        <w:rPr>
          <w:rStyle w:val="DevConfigGray"/>
        </w:rPr>
        <w:t xml:space="preserve"> monitoring</w:t>
      </w:r>
    </w:p>
    <w:p w14:paraId="6FF4CFAC" w14:textId="77777777" w:rsidR="00F15BFF" w:rsidRPr="0017115D" w:rsidRDefault="00F15BFF" w:rsidP="0017115D">
      <w:pPr>
        <w:pStyle w:val="DevConfigs"/>
        <w:rPr>
          <w:rStyle w:val="DevConfigGray"/>
        </w:rPr>
      </w:pPr>
      <w:r w:rsidRPr="0017115D">
        <w:rPr>
          <w:rStyle w:val="DevConfigGray"/>
        </w:rPr>
        <w:t>!</w:t>
      </w:r>
    </w:p>
    <w:p w14:paraId="1DCFF26C"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-police-topology-control</w:t>
      </w:r>
    </w:p>
    <w:p w14:paraId="4D93D34E" w14:textId="77777777" w:rsidR="00F15BFF" w:rsidRPr="0017115D" w:rsidRDefault="00F15BFF" w:rsidP="0017115D">
      <w:pPr>
        <w:pStyle w:val="DevConfigs"/>
        <w:rPr>
          <w:rStyle w:val="DevConfigGray"/>
        </w:rPr>
      </w:pPr>
      <w:r w:rsidRPr="0017115D">
        <w:rPr>
          <w:rStyle w:val="DevConfigGray"/>
        </w:rPr>
        <w:t xml:space="preserve">  description Topology control</w:t>
      </w:r>
    </w:p>
    <w:p w14:paraId="3B1E2869"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sw</w:t>
      </w:r>
      <w:proofErr w:type="spellEnd"/>
      <w:r w:rsidRPr="0017115D">
        <w:rPr>
          <w:rStyle w:val="DevConfigGray"/>
        </w:rPr>
        <w:t>-forward</w:t>
      </w:r>
    </w:p>
    <w:p w14:paraId="0F010C27" w14:textId="77777777" w:rsidR="00F15BFF" w:rsidRPr="0017115D" w:rsidRDefault="00F15BFF" w:rsidP="0017115D">
      <w:pPr>
        <w:pStyle w:val="DevConfigs"/>
        <w:rPr>
          <w:rStyle w:val="DevConfigGray"/>
        </w:rPr>
      </w:pPr>
      <w:r w:rsidRPr="0017115D">
        <w:rPr>
          <w:rStyle w:val="DevConfigGray"/>
        </w:rPr>
        <w:t xml:space="preserve">  description </w:t>
      </w:r>
      <w:proofErr w:type="spellStart"/>
      <w:r w:rsidRPr="0017115D">
        <w:rPr>
          <w:rStyle w:val="DevConfigGray"/>
        </w:rPr>
        <w:t>Sw</w:t>
      </w:r>
      <w:proofErr w:type="spellEnd"/>
      <w:r w:rsidRPr="0017115D">
        <w:rPr>
          <w:rStyle w:val="DevConfigGray"/>
        </w:rPr>
        <w:t xml:space="preserve"> forwarding, L2 LVX data, LOGGING</w:t>
      </w:r>
    </w:p>
    <w:p w14:paraId="363BFD00"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-default</w:t>
      </w:r>
    </w:p>
    <w:p w14:paraId="3665B1C2" w14:textId="77777777" w:rsidR="00F15BFF" w:rsidRPr="0017115D" w:rsidRDefault="00F15BFF" w:rsidP="0017115D">
      <w:pPr>
        <w:pStyle w:val="DevConfigs"/>
        <w:rPr>
          <w:rStyle w:val="DevConfigGray"/>
        </w:rPr>
      </w:pPr>
      <w:r w:rsidRPr="0017115D">
        <w:rPr>
          <w:rStyle w:val="DevConfigGray"/>
        </w:rPr>
        <w:t xml:space="preserve">  description Inter FED, EWLC control, EWLC data</w:t>
      </w:r>
    </w:p>
    <w:p w14:paraId="76612143"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-police-sys-data</w:t>
      </w:r>
    </w:p>
    <w:p w14:paraId="0745F39D" w14:textId="77777777" w:rsidR="00F15BFF" w:rsidRPr="0017115D" w:rsidRDefault="00F15BFF" w:rsidP="0017115D">
      <w:pPr>
        <w:pStyle w:val="DevConfigs"/>
        <w:rPr>
          <w:rStyle w:val="DevConfigGray"/>
        </w:rPr>
      </w:pPr>
      <w:r w:rsidRPr="0017115D">
        <w:rPr>
          <w:rStyle w:val="DevConfigGray"/>
        </w:rPr>
        <w:t xml:space="preserve">  description Learning cache </w:t>
      </w:r>
      <w:proofErr w:type="spellStart"/>
      <w:r w:rsidRPr="0017115D">
        <w:rPr>
          <w:rStyle w:val="DevConfigGray"/>
        </w:rPr>
        <w:t>ovfl</w:t>
      </w:r>
      <w:proofErr w:type="spellEnd"/>
      <w:r w:rsidRPr="0017115D">
        <w:rPr>
          <w:rStyle w:val="DevConfigGray"/>
        </w:rPr>
        <w:t>, High Rate App, Exception, EGR Exception, NFLSAMPLED DATA, RPF Failed</w:t>
      </w:r>
    </w:p>
    <w:p w14:paraId="219F93A5"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-police-punt-</w:t>
      </w:r>
      <w:proofErr w:type="spellStart"/>
      <w:r w:rsidRPr="0017115D">
        <w:rPr>
          <w:rStyle w:val="DevConfigGray"/>
        </w:rPr>
        <w:t>webauth</w:t>
      </w:r>
      <w:proofErr w:type="spellEnd"/>
    </w:p>
    <w:p w14:paraId="01EFF0F8" w14:textId="77777777" w:rsidR="00F15BFF" w:rsidRPr="0017115D" w:rsidRDefault="00F15BFF" w:rsidP="0017115D">
      <w:pPr>
        <w:pStyle w:val="DevConfigs"/>
        <w:rPr>
          <w:rStyle w:val="DevConfigGray"/>
        </w:rPr>
      </w:pPr>
      <w:r w:rsidRPr="0017115D">
        <w:rPr>
          <w:rStyle w:val="DevConfigGray"/>
        </w:rPr>
        <w:t xml:space="preserve">  description Punt </w:t>
      </w:r>
      <w:proofErr w:type="spellStart"/>
      <w:r w:rsidRPr="0017115D">
        <w:rPr>
          <w:rStyle w:val="DevConfigGray"/>
        </w:rPr>
        <w:t>Webauth</w:t>
      </w:r>
      <w:proofErr w:type="spellEnd"/>
    </w:p>
    <w:p w14:paraId="6CFC0D44" w14:textId="77777777" w:rsidR="00F15BFF" w:rsidRPr="0017115D" w:rsidRDefault="00F15BFF" w:rsidP="0017115D">
      <w:pPr>
        <w:pStyle w:val="DevConfigs"/>
        <w:rPr>
          <w:rStyle w:val="DevConfigGray"/>
        </w:rPr>
      </w:pPr>
      <w:r w:rsidRPr="0017115D">
        <w:rPr>
          <w:rStyle w:val="DevConfigGray"/>
        </w:rPr>
        <w:t>class-map match-any system-cpp-police-l2lvx-control</w:t>
      </w:r>
    </w:p>
    <w:p w14:paraId="1C95EC3C" w14:textId="77777777" w:rsidR="00F15BFF" w:rsidRPr="0017115D" w:rsidRDefault="00F15BFF" w:rsidP="0017115D">
      <w:pPr>
        <w:pStyle w:val="DevConfigs"/>
        <w:rPr>
          <w:rStyle w:val="DevConfigGray"/>
        </w:rPr>
      </w:pPr>
      <w:r w:rsidRPr="0017115D">
        <w:rPr>
          <w:rStyle w:val="DevConfigGray"/>
        </w:rPr>
        <w:t xml:space="preserve">  description L2 LVX control packets</w:t>
      </w:r>
    </w:p>
    <w:p w14:paraId="3E946E06"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forus</w:t>
      </w:r>
      <w:proofErr w:type="spellEnd"/>
    </w:p>
    <w:p w14:paraId="5F4DA6CF" w14:textId="77777777" w:rsidR="00F15BFF" w:rsidRPr="0017115D" w:rsidRDefault="00F15BFF" w:rsidP="0017115D">
      <w:pPr>
        <w:pStyle w:val="DevConfigs"/>
        <w:rPr>
          <w:rStyle w:val="DevConfigGray"/>
        </w:rPr>
      </w:pPr>
      <w:r w:rsidRPr="0017115D">
        <w:rPr>
          <w:rStyle w:val="DevConfigGray"/>
        </w:rPr>
        <w:t xml:space="preserve">  description </w:t>
      </w:r>
      <w:proofErr w:type="spellStart"/>
      <w:r w:rsidRPr="0017115D">
        <w:rPr>
          <w:rStyle w:val="DevConfigGray"/>
        </w:rPr>
        <w:t>Forus</w:t>
      </w:r>
      <w:proofErr w:type="spellEnd"/>
      <w:r w:rsidRPr="0017115D">
        <w:rPr>
          <w:rStyle w:val="DevConfigGray"/>
        </w:rPr>
        <w:t xml:space="preserve"> Address resolution and </w:t>
      </w:r>
      <w:proofErr w:type="spellStart"/>
      <w:r w:rsidRPr="0017115D">
        <w:rPr>
          <w:rStyle w:val="DevConfigGray"/>
        </w:rPr>
        <w:t>Forus</w:t>
      </w:r>
      <w:proofErr w:type="spellEnd"/>
      <w:r w:rsidRPr="0017115D">
        <w:rPr>
          <w:rStyle w:val="DevConfigGray"/>
        </w:rPr>
        <w:t xml:space="preserve"> traffic</w:t>
      </w:r>
    </w:p>
    <w:p w14:paraId="410529BE"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-police-multicast-end-station</w:t>
      </w:r>
    </w:p>
    <w:p w14:paraId="7E1F2FFE" w14:textId="77777777" w:rsidR="00F15BFF" w:rsidRPr="0017115D" w:rsidRDefault="00F15BFF" w:rsidP="0017115D">
      <w:pPr>
        <w:pStyle w:val="DevConfigs"/>
        <w:rPr>
          <w:rStyle w:val="DevConfigGray"/>
        </w:rPr>
      </w:pPr>
      <w:r w:rsidRPr="0017115D">
        <w:rPr>
          <w:rStyle w:val="DevConfigGray"/>
        </w:rPr>
        <w:t xml:space="preserve">  description MCAST END STATION</w:t>
      </w:r>
    </w:p>
    <w:p w14:paraId="0D81188A"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-police-multicast</w:t>
      </w:r>
    </w:p>
    <w:p w14:paraId="2C9723F3" w14:textId="77777777" w:rsidR="00F15BFF" w:rsidRPr="0017115D" w:rsidRDefault="00F15BFF" w:rsidP="0017115D">
      <w:pPr>
        <w:pStyle w:val="DevConfigs"/>
        <w:rPr>
          <w:rStyle w:val="DevConfigGray"/>
        </w:rPr>
      </w:pPr>
      <w:r w:rsidRPr="0017115D">
        <w:rPr>
          <w:rStyle w:val="DevConfigGray"/>
        </w:rPr>
        <w:t xml:space="preserve">  description Transit Traffic and MCAST Data</w:t>
      </w:r>
    </w:p>
    <w:p w14:paraId="3D4AF57F" w14:textId="77777777" w:rsidR="00F15BFF" w:rsidRPr="0017115D" w:rsidRDefault="00F15BFF" w:rsidP="0017115D">
      <w:pPr>
        <w:pStyle w:val="DevConfigs"/>
        <w:rPr>
          <w:rStyle w:val="DevConfigGray"/>
        </w:rPr>
      </w:pPr>
      <w:r w:rsidRPr="0017115D">
        <w:rPr>
          <w:rStyle w:val="DevConfigGray"/>
        </w:rPr>
        <w:t>class-map match-any system-cpp-police-l2-control</w:t>
      </w:r>
    </w:p>
    <w:p w14:paraId="7FB8E944" w14:textId="77777777" w:rsidR="00F15BFF" w:rsidRPr="0017115D" w:rsidRDefault="00F15BFF" w:rsidP="0017115D">
      <w:pPr>
        <w:pStyle w:val="DevConfigs"/>
        <w:rPr>
          <w:rStyle w:val="DevConfigGray"/>
        </w:rPr>
      </w:pPr>
      <w:r w:rsidRPr="0017115D">
        <w:rPr>
          <w:rStyle w:val="DevConfigGray"/>
        </w:rPr>
        <w:t xml:space="preserve">  description L2 control</w:t>
      </w:r>
    </w:p>
    <w:p w14:paraId="73D9D7A0" w14:textId="77777777" w:rsidR="00F15BFF" w:rsidRPr="0017115D" w:rsidRDefault="00F15BFF" w:rsidP="0017115D">
      <w:pPr>
        <w:pStyle w:val="DevConfigs"/>
        <w:rPr>
          <w:rStyle w:val="DevConfigGray"/>
        </w:rPr>
      </w:pPr>
      <w:r w:rsidRPr="0017115D">
        <w:rPr>
          <w:rStyle w:val="DevConfigGray"/>
        </w:rPr>
        <w:t>class-map match-any system-cpp-police-dot1x-auth</w:t>
      </w:r>
    </w:p>
    <w:p w14:paraId="07321422" w14:textId="77777777" w:rsidR="00F15BFF" w:rsidRPr="0017115D" w:rsidRDefault="00F15BFF" w:rsidP="0017115D">
      <w:pPr>
        <w:pStyle w:val="DevConfigs"/>
        <w:rPr>
          <w:rStyle w:val="DevConfigGray"/>
        </w:rPr>
      </w:pPr>
      <w:r w:rsidRPr="0017115D">
        <w:rPr>
          <w:rStyle w:val="DevConfigGray"/>
        </w:rPr>
        <w:t xml:space="preserve">  description DOT1X Auth</w:t>
      </w:r>
    </w:p>
    <w:p w14:paraId="273B0B55" w14:textId="77777777" w:rsidR="00F15BFF" w:rsidRPr="0017115D" w:rsidRDefault="00F15BFF" w:rsidP="0017115D">
      <w:pPr>
        <w:pStyle w:val="DevConfigs"/>
        <w:rPr>
          <w:rStyle w:val="DevConfigGray"/>
        </w:rPr>
      </w:pPr>
      <w:r w:rsidRPr="0017115D">
        <w:rPr>
          <w:rStyle w:val="DevConfigGray"/>
        </w:rPr>
        <w:lastRenderedPageBreak/>
        <w:t>class-map match-any system-</w:t>
      </w:r>
      <w:proofErr w:type="spellStart"/>
      <w:r w:rsidRPr="0017115D">
        <w:rPr>
          <w:rStyle w:val="DevConfigGray"/>
        </w:rPr>
        <w:t>cpp</w:t>
      </w:r>
      <w:proofErr w:type="spellEnd"/>
      <w:r w:rsidRPr="0017115D">
        <w:rPr>
          <w:rStyle w:val="DevConfigGray"/>
        </w:rPr>
        <w:t>-police-data</w:t>
      </w:r>
    </w:p>
    <w:p w14:paraId="1F2E9173" w14:textId="77777777" w:rsidR="00F15BFF" w:rsidRPr="0017115D" w:rsidRDefault="00F15BFF" w:rsidP="0017115D">
      <w:pPr>
        <w:pStyle w:val="DevConfigs"/>
        <w:rPr>
          <w:rStyle w:val="DevConfigGray"/>
        </w:rPr>
      </w:pPr>
      <w:r w:rsidRPr="0017115D">
        <w:rPr>
          <w:rStyle w:val="DevConfigGray"/>
        </w:rPr>
        <w:t xml:space="preserve">  description ICMP redirect, ICMP_GEN and BROADCAST</w:t>
      </w:r>
    </w:p>
    <w:p w14:paraId="588EACE3"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stackwise</w:t>
      </w:r>
      <w:proofErr w:type="spellEnd"/>
      <w:r w:rsidRPr="0017115D">
        <w:rPr>
          <w:rStyle w:val="DevConfigGray"/>
        </w:rPr>
        <w:t>-</w:t>
      </w:r>
      <w:proofErr w:type="spellStart"/>
      <w:r w:rsidRPr="0017115D">
        <w:rPr>
          <w:rStyle w:val="DevConfigGray"/>
        </w:rPr>
        <w:t>virt</w:t>
      </w:r>
      <w:proofErr w:type="spellEnd"/>
      <w:r w:rsidRPr="0017115D">
        <w:rPr>
          <w:rStyle w:val="DevConfigGray"/>
        </w:rPr>
        <w:t>-control</w:t>
      </w:r>
    </w:p>
    <w:p w14:paraId="748B5E92" w14:textId="77777777" w:rsidR="00F15BFF" w:rsidRPr="0017115D" w:rsidRDefault="00F15BFF" w:rsidP="0017115D">
      <w:pPr>
        <w:pStyle w:val="DevConfigs"/>
        <w:rPr>
          <w:rStyle w:val="DevConfigGray"/>
        </w:rPr>
      </w:pPr>
      <w:r w:rsidRPr="0017115D">
        <w:rPr>
          <w:rStyle w:val="DevConfigGray"/>
        </w:rPr>
        <w:t xml:space="preserve">  description </w:t>
      </w:r>
      <w:proofErr w:type="spellStart"/>
      <w:r w:rsidRPr="0017115D">
        <w:rPr>
          <w:rStyle w:val="DevConfigGray"/>
        </w:rPr>
        <w:t>Stackwise</w:t>
      </w:r>
      <w:proofErr w:type="spellEnd"/>
      <w:r w:rsidRPr="0017115D">
        <w:rPr>
          <w:rStyle w:val="DevConfigGray"/>
        </w:rPr>
        <w:t xml:space="preserve"> Virtual</w:t>
      </w:r>
    </w:p>
    <w:p w14:paraId="21B80CA3" w14:textId="77777777" w:rsidR="00F15BFF" w:rsidRPr="0017115D" w:rsidRDefault="00F15BFF" w:rsidP="0017115D">
      <w:pPr>
        <w:pStyle w:val="DevConfigs"/>
        <w:rPr>
          <w:rStyle w:val="DevConfigGray"/>
        </w:rPr>
      </w:pPr>
      <w:r w:rsidRPr="0017115D">
        <w:rPr>
          <w:rStyle w:val="DevConfigGray"/>
        </w:rPr>
        <w:t>class-map match-any non-client-</w:t>
      </w:r>
      <w:proofErr w:type="spellStart"/>
      <w:r w:rsidRPr="0017115D">
        <w:rPr>
          <w:rStyle w:val="DevConfigGray"/>
        </w:rPr>
        <w:t>nrt</w:t>
      </w:r>
      <w:proofErr w:type="spellEnd"/>
      <w:r w:rsidRPr="0017115D">
        <w:rPr>
          <w:rStyle w:val="DevConfigGray"/>
        </w:rPr>
        <w:t>-class</w:t>
      </w:r>
    </w:p>
    <w:p w14:paraId="2CC99DF6"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-police-routing-control</w:t>
      </w:r>
    </w:p>
    <w:p w14:paraId="4DBDAA8D" w14:textId="77777777" w:rsidR="00F15BFF" w:rsidRPr="0017115D" w:rsidRDefault="00F15BFF" w:rsidP="0017115D">
      <w:pPr>
        <w:pStyle w:val="DevConfigs"/>
        <w:rPr>
          <w:rStyle w:val="DevConfigGray"/>
        </w:rPr>
      </w:pPr>
      <w:r w:rsidRPr="0017115D">
        <w:rPr>
          <w:rStyle w:val="DevConfigGray"/>
        </w:rPr>
        <w:t xml:space="preserve">  description Routing control and Low Latency</w:t>
      </w:r>
    </w:p>
    <w:p w14:paraId="0044C84E"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-police-protocol-snooping</w:t>
      </w:r>
    </w:p>
    <w:p w14:paraId="69C50D15" w14:textId="77777777" w:rsidR="00F15BFF" w:rsidRPr="0017115D" w:rsidRDefault="00F15BFF" w:rsidP="0017115D">
      <w:pPr>
        <w:pStyle w:val="DevConfigs"/>
        <w:rPr>
          <w:rStyle w:val="DevConfigGray"/>
        </w:rPr>
      </w:pPr>
      <w:r w:rsidRPr="0017115D">
        <w:rPr>
          <w:rStyle w:val="DevConfigGray"/>
        </w:rPr>
        <w:t xml:space="preserve">  description Protocol snooping</w:t>
      </w:r>
    </w:p>
    <w:p w14:paraId="4793DA0A"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w:t>
      </w:r>
      <w:proofErr w:type="spellStart"/>
      <w:r w:rsidRPr="0017115D">
        <w:rPr>
          <w:rStyle w:val="DevConfigGray"/>
        </w:rPr>
        <w:t>dhcp</w:t>
      </w:r>
      <w:proofErr w:type="spellEnd"/>
      <w:r w:rsidRPr="0017115D">
        <w:rPr>
          <w:rStyle w:val="DevConfigGray"/>
        </w:rPr>
        <w:t>-snooping</w:t>
      </w:r>
    </w:p>
    <w:p w14:paraId="0E2079B8" w14:textId="77777777" w:rsidR="00F15BFF" w:rsidRPr="0017115D" w:rsidRDefault="00F15BFF" w:rsidP="0017115D">
      <w:pPr>
        <w:pStyle w:val="DevConfigs"/>
        <w:rPr>
          <w:rStyle w:val="DevConfigGray"/>
        </w:rPr>
      </w:pPr>
      <w:r w:rsidRPr="0017115D">
        <w:rPr>
          <w:rStyle w:val="DevConfigGray"/>
        </w:rPr>
        <w:t xml:space="preserve">  description DHCP snooping</w:t>
      </w:r>
    </w:p>
    <w:p w14:paraId="0EEA3148" w14:textId="77777777" w:rsidR="00F15BFF" w:rsidRPr="0017115D" w:rsidRDefault="00F15BFF" w:rsidP="0017115D">
      <w:pPr>
        <w:pStyle w:val="DevConfigs"/>
        <w:rPr>
          <w:rStyle w:val="DevConfigGray"/>
        </w:rPr>
      </w:pPr>
      <w:r w:rsidRPr="0017115D">
        <w:rPr>
          <w:rStyle w:val="DevConfigGray"/>
        </w:rPr>
        <w:t>class-map match-any system-</w:t>
      </w:r>
      <w:proofErr w:type="spellStart"/>
      <w:r w:rsidRPr="0017115D">
        <w:rPr>
          <w:rStyle w:val="DevConfigGray"/>
        </w:rPr>
        <w:t>cpp</w:t>
      </w:r>
      <w:proofErr w:type="spellEnd"/>
      <w:r w:rsidRPr="0017115D">
        <w:rPr>
          <w:rStyle w:val="DevConfigGray"/>
        </w:rPr>
        <w:t>-police-system-critical</w:t>
      </w:r>
    </w:p>
    <w:p w14:paraId="49715BCA" w14:textId="77777777" w:rsidR="00F15BFF" w:rsidRPr="0017115D" w:rsidRDefault="00F15BFF" w:rsidP="0017115D">
      <w:pPr>
        <w:pStyle w:val="DevConfigs"/>
        <w:rPr>
          <w:rStyle w:val="DevConfigGray"/>
        </w:rPr>
      </w:pPr>
      <w:r w:rsidRPr="0017115D">
        <w:rPr>
          <w:rStyle w:val="DevConfigGray"/>
        </w:rPr>
        <w:t xml:space="preserve">  description System Critical and Gold Pkt</w:t>
      </w:r>
    </w:p>
    <w:p w14:paraId="1CDB3CE9" w14:textId="77777777" w:rsidR="00F15BFF" w:rsidRPr="0017115D" w:rsidRDefault="00F15BFF" w:rsidP="0017115D">
      <w:pPr>
        <w:pStyle w:val="DevConfigs"/>
        <w:rPr>
          <w:rStyle w:val="DevConfigGray"/>
        </w:rPr>
      </w:pPr>
      <w:r w:rsidRPr="0017115D">
        <w:rPr>
          <w:rStyle w:val="DevConfigGray"/>
        </w:rPr>
        <w:t>!</w:t>
      </w:r>
    </w:p>
    <w:p w14:paraId="21BC7908" w14:textId="77777777" w:rsidR="00F15BFF" w:rsidRPr="0017115D" w:rsidRDefault="00F15BFF" w:rsidP="0017115D">
      <w:pPr>
        <w:pStyle w:val="DevConfigs"/>
        <w:rPr>
          <w:rStyle w:val="DevConfigGray"/>
        </w:rPr>
      </w:pPr>
      <w:r w:rsidRPr="0017115D">
        <w:rPr>
          <w:rStyle w:val="DevConfigGray"/>
        </w:rPr>
        <w:t>policy-map system-</w:t>
      </w:r>
      <w:proofErr w:type="spellStart"/>
      <w:r w:rsidRPr="0017115D">
        <w:rPr>
          <w:rStyle w:val="DevConfigGray"/>
        </w:rPr>
        <w:t>cpp</w:t>
      </w:r>
      <w:proofErr w:type="spellEnd"/>
      <w:r w:rsidRPr="0017115D">
        <w:rPr>
          <w:rStyle w:val="DevConfigGray"/>
        </w:rPr>
        <w:t>-policy</w:t>
      </w:r>
    </w:p>
    <w:p w14:paraId="33CE29E4" w14:textId="77777777" w:rsidR="00F15BFF" w:rsidRPr="0017115D" w:rsidRDefault="00F15BFF" w:rsidP="0017115D">
      <w:pPr>
        <w:pStyle w:val="DevConfigs"/>
        <w:rPr>
          <w:rStyle w:val="DevConfigGray"/>
        </w:rPr>
      </w:pPr>
      <w:r w:rsidRPr="0017115D">
        <w:rPr>
          <w:rStyle w:val="DevConfigGray"/>
        </w:rPr>
        <w:t>!</w:t>
      </w:r>
    </w:p>
    <w:p w14:paraId="0729E9F8" w14:textId="77777777" w:rsidR="00F15BFF" w:rsidRPr="0017115D" w:rsidRDefault="00F15BFF" w:rsidP="0017115D">
      <w:pPr>
        <w:pStyle w:val="DevConfigs"/>
        <w:rPr>
          <w:rStyle w:val="DevConfigGray"/>
        </w:rPr>
      </w:pPr>
      <w:r w:rsidRPr="0017115D">
        <w:rPr>
          <w:rStyle w:val="DevConfigGray"/>
        </w:rPr>
        <w:t>interface Loopback16</w:t>
      </w:r>
    </w:p>
    <w:p w14:paraId="6E019646"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10.10.16.1 255.255.255.0</w:t>
      </w:r>
    </w:p>
    <w:p w14:paraId="4DEEEAB3"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61AEA4D3" w14:textId="77777777" w:rsidR="00F15BFF" w:rsidRPr="0017115D" w:rsidRDefault="00F15BFF" w:rsidP="0017115D">
      <w:pPr>
        <w:pStyle w:val="DevConfigs"/>
        <w:rPr>
          <w:rStyle w:val="DevConfigGray"/>
        </w:rPr>
      </w:pPr>
      <w:r w:rsidRPr="0017115D">
        <w:rPr>
          <w:rStyle w:val="DevConfigGray"/>
        </w:rPr>
        <w:t>!</w:t>
      </w:r>
    </w:p>
    <w:p w14:paraId="03F61DA7" w14:textId="77777777" w:rsidR="00F15BFF" w:rsidRPr="0017115D" w:rsidRDefault="00F15BFF" w:rsidP="0017115D">
      <w:pPr>
        <w:pStyle w:val="DevConfigs"/>
        <w:rPr>
          <w:rStyle w:val="DevConfigGray"/>
        </w:rPr>
      </w:pPr>
      <w:r w:rsidRPr="0017115D">
        <w:rPr>
          <w:rStyle w:val="DevConfigGray"/>
        </w:rPr>
        <w:t>interface Loopback17</w:t>
      </w:r>
    </w:p>
    <w:p w14:paraId="13DC51D5"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10.10.17.1 255.255.255.0</w:t>
      </w:r>
    </w:p>
    <w:p w14:paraId="063C1AC5"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4ADBA87F" w14:textId="77777777" w:rsidR="00F15BFF" w:rsidRPr="0017115D" w:rsidRDefault="00F15BFF" w:rsidP="0017115D">
      <w:pPr>
        <w:pStyle w:val="DevConfigs"/>
        <w:rPr>
          <w:rStyle w:val="DevConfigGray"/>
        </w:rPr>
      </w:pPr>
      <w:r w:rsidRPr="0017115D">
        <w:rPr>
          <w:rStyle w:val="DevConfigGray"/>
        </w:rPr>
        <w:t>!</w:t>
      </w:r>
    </w:p>
    <w:p w14:paraId="67DBDB10" w14:textId="77777777" w:rsidR="00F15BFF" w:rsidRPr="0017115D" w:rsidRDefault="00F15BFF" w:rsidP="0017115D">
      <w:pPr>
        <w:pStyle w:val="DevConfigs"/>
        <w:rPr>
          <w:rStyle w:val="DevConfigGray"/>
        </w:rPr>
      </w:pPr>
      <w:r w:rsidRPr="0017115D">
        <w:rPr>
          <w:rStyle w:val="DevConfigGray"/>
        </w:rPr>
        <w:t>interface Loopback18</w:t>
      </w:r>
    </w:p>
    <w:p w14:paraId="786FE73A"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10.10.18.1 255.255.255.0</w:t>
      </w:r>
    </w:p>
    <w:p w14:paraId="780683EB"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2CFFC549" w14:textId="77777777" w:rsidR="00F15BFF" w:rsidRPr="0017115D" w:rsidRDefault="00F15BFF" w:rsidP="0017115D">
      <w:pPr>
        <w:pStyle w:val="DevConfigs"/>
        <w:rPr>
          <w:rStyle w:val="DevConfigGray"/>
        </w:rPr>
      </w:pPr>
      <w:r w:rsidRPr="0017115D">
        <w:rPr>
          <w:rStyle w:val="DevConfigGray"/>
        </w:rPr>
        <w:t>!</w:t>
      </w:r>
    </w:p>
    <w:p w14:paraId="6B403F2F" w14:textId="77777777" w:rsidR="00F15BFF" w:rsidRPr="0017115D" w:rsidRDefault="00F15BFF" w:rsidP="0017115D">
      <w:pPr>
        <w:pStyle w:val="DevConfigs"/>
        <w:rPr>
          <w:rStyle w:val="DevConfigGray"/>
        </w:rPr>
      </w:pPr>
      <w:r w:rsidRPr="0017115D">
        <w:rPr>
          <w:rStyle w:val="DevConfigGray"/>
        </w:rPr>
        <w:t>interface Loopback19</w:t>
      </w:r>
    </w:p>
    <w:p w14:paraId="1AC4DAB9"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10.10.19.1 255.255.255.0</w:t>
      </w:r>
    </w:p>
    <w:p w14:paraId="0D07AD5F"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7A92D7E5" w14:textId="77777777" w:rsidR="00F15BFF" w:rsidRPr="0017115D" w:rsidRDefault="00F15BFF" w:rsidP="0017115D">
      <w:pPr>
        <w:pStyle w:val="DevConfigs"/>
        <w:rPr>
          <w:rStyle w:val="DevConfigGray"/>
        </w:rPr>
      </w:pPr>
      <w:r w:rsidRPr="0017115D">
        <w:rPr>
          <w:rStyle w:val="DevConfigGray"/>
        </w:rPr>
        <w:t>!</w:t>
      </w:r>
    </w:p>
    <w:p w14:paraId="6E7169D8" w14:textId="77777777" w:rsidR="00F15BFF" w:rsidRPr="0017115D" w:rsidRDefault="00F15BFF" w:rsidP="0017115D">
      <w:pPr>
        <w:pStyle w:val="DevConfigs"/>
        <w:rPr>
          <w:rStyle w:val="DevConfigGray"/>
        </w:rPr>
      </w:pPr>
      <w:r w:rsidRPr="0017115D">
        <w:rPr>
          <w:rStyle w:val="DevConfigGray"/>
        </w:rPr>
        <w:t>interface Loopback20</w:t>
      </w:r>
    </w:p>
    <w:p w14:paraId="0FF674D7"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10.10.20.1 255.255.255.0</w:t>
      </w:r>
    </w:p>
    <w:p w14:paraId="7CED08D6"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2C78E471" w14:textId="77777777" w:rsidR="00F15BFF" w:rsidRPr="0017115D" w:rsidRDefault="00F15BFF" w:rsidP="0017115D">
      <w:pPr>
        <w:pStyle w:val="DevConfigs"/>
        <w:rPr>
          <w:rStyle w:val="DevConfigGray"/>
        </w:rPr>
      </w:pPr>
      <w:r w:rsidRPr="0017115D">
        <w:rPr>
          <w:rStyle w:val="DevConfigGray"/>
        </w:rPr>
        <w:t>!</w:t>
      </w:r>
    </w:p>
    <w:p w14:paraId="34E08FB4" w14:textId="77777777" w:rsidR="00F15BFF" w:rsidRPr="0017115D" w:rsidRDefault="00F15BFF" w:rsidP="0017115D">
      <w:pPr>
        <w:pStyle w:val="DevConfigs"/>
        <w:rPr>
          <w:rStyle w:val="DevConfigGray"/>
        </w:rPr>
      </w:pPr>
      <w:r w:rsidRPr="0017115D">
        <w:rPr>
          <w:rStyle w:val="DevConfigGray"/>
        </w:rPr>
        <w:t>interface Loopback21</w:t>
      </w:r>
    </w:p>
    <w:p w14:paraId="25F5BF43"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10.10.21.1 255.255.255.0</w:t>
      </w:r>
    </w:p>
    <w:p w14:paraId="5FB74322"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1497485F" w14:textId="77777777" w:rsidR="00F15BFF" w:rsidRPr="0017115D" w:rsidRDefault="00F15BFF" w:rsidP="0017115D">
      <w:pPr>
        <w:pStyle w:val="DevConfigs"/>
        <w:rPr>
          <w:rStyle w:val="DevConfigGray"/>
        </w:rPr>
      </w:pPr>
      <w:r w:rsidRPr="0017115D">
        <w:rPr>
          <w:rStyle w:val="DevConfigGray"/>
        </w:rPr>
        <w:t>!</w:t>
      </w:r>
    </w:p>
    <w:p w14:paraId="0AC00FE6" w14:textId="77777777" w:rsidR="00F15BFF" w:rsidRPr="0017115D" w:rsidRDefault="00F15BFF" w:rsidP="0017115D">
      <w:pPr>
        <w:pStyle w:val="DevConfigs"/>
        <w:rPr>
          <w:rStyle w:val="DevConfigGray"/>
        </w:rPr>
      </w:pPr>
      <w:r w:rsidRPr="0017115D">
        <w:rPr>
          <w:rStyle w:val="DevConfigGray"/>
        </w:rPr>
        <w:t>interface Loopback22</w:t>
      </w:r>
    </w:p>
    <w:p w14:paraId="052EA48E"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10.10.22.1 255.255.255.0</w:t>
      </w:r>
    </w:p>
    <w:p w14:paraId="696B7F53"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5C0085A4" w14:textId="77777777" w:rsidR="00F15BFF" w:rsidRPr="0017115D" w:rsidRDefault="00F15BFF" w:rsidP="0017115D">
      <w:pPr>
        <w:pStyle w:val="DevConfigs"/>
        <w:rPr>
          <w:rStyle w:val="DevConfigGray"/>
        </w:rPr>
      </w:pPr>
      <w:r w:rsidRPr="0017115D">
        <w:rPr>
          <w:rStyle w:val="DevConfigGray"/>
        </w:rPr>
        <w:t>!</w:t>
      </w:r>
    </w:p>
    <w:p w14:paraId="1B13D366" w14:textId="77777777" w:rsidR="00F15BFF" w:rsidRPr="0017115D" w:rsidRDefault="00F15BFF" w:rsidP="0017115D">
      <w:pPr>
        <w:pStyle w:val="DevConfigs"/>
        <w:rPr>
          <w:rStyle w:val="DevConfigGray"/>
        </w:rPr>
      </w:pPr>
      <w:r w:rsidRPr="0017115D">
        <w:rPr>
          <w:rStyle w:val="DevConfigGray"/>
        </w:rPr>
        <w:t>interface Loopback23</w:t>
      </w:r>
    </w:p>
    <w:p w14:paraId="62A1BC54"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10.10.23.1 255.255.255.0</w:t>
      </w:r>
    </w:p>
    <w:p w14:paraId="71C2DF45"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w:t>
      </w:r>
      <w:proofErr w:type="spellStart"/>
      <w:r w:rsidRPr="0017115D">
        <w:rPr>
          <w:rStyle w:val="DevConfigGray"/>
        </w:rPr>
        <w:t>ospf</w:t>
      </w:r>
      <w:proofErr w:type="spellEnd"/>
      <w:r w:rsidRPr="0017115D">
        <w:rPr>
          <w:rStyle w:val="DevConfigGray"/>
        </w:rPr>
        <w:t xml:space="preserve"> network point-to-point</w:t>
      </w:r>
    </w:p>
    <w:p w14:paraId="5BFC4477" w14:textId="77777777" w:rsidR="00F15BFF" w:rsidRPr="0017115D" w:rsidRDefault="00F15BFF" w:rsidP="0017115D">
      <w:pPr>
        <w:pStyle w:val="DevConfigs"/>
        <w:rPr>
          <w:rStyle w:val="DevConfigGray"/>
        </w:rPr>
      </w:pPr>
      <w:r w:rsidRPr="0017115D">
        <w:rPr>
          <w:rStyle w:val="DevConfigGray"/>
        </w:rPr>
        <w:t>!</w:t>
      </w:r>
    </w:p>
    <w:p w14:paraId="77DB605E" w14:textId="77777777" w:rsidR="00F15BFF" w:rsidRPr="0017115D" w:rsidRDefault="00F15BFF" w:rsidP="0017115D">
      <w:pPr>
        <w:pStyle w:val="DevConfigs"/>
        <w:rPr>
          <w:rStyle w:val="DevConfigGray"/>
        </w:rPr>
      </w:pPr>
      <w:r w:rsidRPr="0017115D">
        <w:rPr>
          <w:rStyle w:val="DevConfigGray"/>
        </w:rPr>
        <w:t>interface GigabitEthernet0/0</w:t>
      </w:r>
    </w:p>
    <w:p w14:paraId="360CFFDE"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vrf</w:t>
      </w:r>
      <w:proofErr w:type="spellEnd"/>
      <w:r w:rsidRPr="0017115D">
        <w:rPr>
          <w:rStyle w:val="DevConfigGray"/>
        </w:rPr>
        <w:t xml:space="preserve"> forwarding </w:t>
      </w:r>
      <w:proofErr w:type="spellStart"/>
      <w:r w:rsidRPr="0017115D">
        <w:rPr>
          <w:rStyle w:val="DevConfigGray"/>
        </w:rPr>
        <w:t>Mgmt-vrf</w:t>
      </w:r>
      <w:proofErr w:type="spellEnd"/>
    </w:p>
    <w:p w14:paraId="2BC0BC18" w14:textId="77777777" w:rsidR="00F15BFF" w:rsidRPr="0017115D" w:rsidRDefault="00F15BFF" w:rsidP="0017115D">
      <w:pPr>
        <w:pStyle w:val="DevConfigs"/>
        <w:rPr>
          <w:rStyle w:val="DevConfigGray"/>
        </w:rPr>
      </w:pPr>
      <w:r w:rsidRPr="0017115D">
        <w:rPr>
          <w:rStyle w:val="DevConfigGray"/>
        </w:rPr>
        <w:lastRenderedPageBreak/>
        <w:t xml:space="preserve"> no </w:t>
      </w:r>
      <w:proofErr w:type="spellStart"/>
      <w:r w:rsidRPr="0017115D">
        <w:rPr>
          <w:rStyle w:val="DevConfigGray"/>
        </w:rPr>
        <w:t>ip</w:t>
      </w:r>
      <w:proofErr w:type="spellEnd"/>
      <w:r w:rsidRPr="0017115D">
        <w:rPr>
          <w:rStyle w:val="DevConfigGray"/>
        </w:rPr>
        <w:t xml:space="preserve"> address</w:t>
      </w:r>
    </w:p>
    <w:p w14:paraId="1BFCB365" w14:textId="77777777" w:rsidR="00F15BFF" w:rsidRPr="0017115D" w:rsidRDefault="00F15BFF" w:rsidP="0017115D">
      <w:pPr>
        <w:pStyle w:val="DevConfigs"/>
        <w:rPr>
          <w:rStyle w:val="DevConfigGray"/>
        </w:rPr>
      </w:pPr>
      <w:r w:rsidRPr="0017115D">
        <w:rPr>
          <w:rStyle w:val="DevConfigGray"/>
        </w:rPr>
        <w:t xml:space="preserve"> negotiation auto</w:t>
      </w:r>
    </w:p>
    <w:p w14:paraId="487AF8E4" w14:textId="77777777" w:rsidR="00F15BFF" w:rsidRPr="0017115D" w:rsidRDefault="00F15BFF" w:rsidP="0017115D">
      <w:pPr>
        <w:pStyle w:val="DevConfigs"/>
        <w:rPr>
          <w:rStyle w:val="DevConfigGray"/>
        </w:rPr>
      </w:pPr>
      <w:r w:rsidRPr="0017115D">
        <w:rPr>
          <w:rStyle w:val="DevConfigGray"/>
        </w:rPr>
        <w:t>!</w:t>
      </w:r>
    </w:p>
    <w:p w14:paraId="30AB1C72" w14:textId="77777777" w:rsidR="00F15BFF" w:rsidRPr="0017115D" w:rsidRDefault="00F15BFF" w:rsidP="0017115D">
      <w:pPr>
        <w:pStyle w:val="DevConfigs"/>
        <w:rPr>
          <w:rStyle w:val="DevConfigGray"/>
        </w:rPr>
      </w:pPr>
      <w:r w:rsidRPr="0017115D">
        <w:rPr>
          <w:rStyle w:val="DevConfigGray"/>
        </w:rPr>
        <w:t>interface GigabitEthernet1/0/1</w:t>
      </w:r>
    </w:p>
    <w:p w14:paraId="2F6EFE2F" w14:textId="77777777" w:rsidR="00F15BFF" w:rsidRPr="0017115D" w:rsidRDefault="00F15BFF" w:rsidP="0017115D">
      <w:pPr>
        <w:pStyle w:val="DevConfigs"/>
        <w:rPr>
          <w:rStyle w:val="DevConfigGray"/>
        </w:rPr>
      </w:pPr>
      <w:r w:rsidRPr="0017115D">
        <w:rPr>
          <w:rStyle w:val="DevConfigGray"/>
        </w:rPr>
        <w:t>!</w:t>
      </w:r>
    </w:p>
    <w:p w14:paraId="501A1077" w14:textId="77777777" w:rsidR="00F15BFF" w:rsidRPr="0017115D" w:rsidRDefault="00F15BFF" w:rsidP="0017115D">
      <w:pPr>
        <w:pStyle w:val="DevConfigs"/>
        <w:rPr>
          <w:rStyle w:val="DevConfigGray"/>
        </w:rPr>
      </w:pPr>
      <w:r w:rsidRPr="0017115D">
        <w:rPr>
          <w:rStyle w:val="DevConfigGray"/>
        </w:rPr>
        <w:t>interface GigabitEthernet1/0/2</w:t>
      </w:r>
    </w:p>
    <w:p w14:paraId="12F67256" w14:textId="77777777" w:rsidR="00F15BFF" w:rsidRPr="0017115D" w:rsidRDefault="00F15BFF" w:rsidP="0017115D">
      <w:pPr>
        <w:pStyle w:val="DevConfigs"/>
        <w:rPr>
          <w:rStyle w:val="DevConfigGray"/>
        </w:rPr>
      </w:pPr>
      <w:r w:rsidRPr="0017115D">
        <w:rPr>
          <w:rStyle w:val="DevConfigGray"/>
        </w:rPr>
        <w:t>!</w:t>
      </w:r>
    </w:p>
    <w:p w14:paraId="138CFD33" w14:textId="77777777" w:rsidR="00F15BFF" w:rsidRPr="0017115D" w:rsidRDefault="00F15BFF" w:rsidP="0017115D">
      <w:pPr>
        <w:pStyle w:val="DevConfigs"/>
        <w:rPr>
          <w:rStyle w:val="DevConfigGray"/>
        </w:rPr>
      </w:pPr>
      <w:r w:rsidRPr="0017115D">
        <w:rPr>
          <w:rStyle w:val="DevConfigGray"/>
        </w:rPr>
        <w:t>interface GigabitEthernet1/0/3</w:t>
      </w:r>
    </w:p>
    <w:p w14:paraId="22DA4A99" w14:textId="77777777" w:rsidR="00F15BFF" w:rsidRPr="0017115D" w:rsidRDefault="00F15BFF" w:rsidP="0017115D">
      <w:pPr>
        <w:pStyle w:val="DevConfigs"/>
        <w:rPr>
          <w:rStyle w:val="DevConfigGray"/>
        </w:rPr>
      </w:pPr>
      <w:r w:rsidRPr="0017115D">
        <w:rPr>
          <w:rStyle w:val="DevConfigGray"/>
        </w:rPr>
        <w:t>!</w:t>
      </w:r>
    </w:p>
    <w:p w14:paraId="2B6C847C" w14:textId="77777777" w:rsidR="00F15BFF" w:rsidRPr="0017115D" w:rsidRDefault="00F15BFF" w:rsidP="0017115D">
      <w:pPr>
        <w:pStyle w:val="DevConfigs"/>
        <w:rPr>
          <w:rStyle w:val="DevConfigGray"/>
        </w:rPr>
      </w:pPr>
      <w:r w:rsidRPr="0017115D">
        <w:rPr>
          <w:rStyle w:val="DevConfigGray"/>
        </w:rPr>
        <w:t>interface GigabitEthernet1/0/4</w:t>
      </w:r>
    </w:p>
    <w:p w14:paraId="7D2345A9" w14:textId="77777777" w:rsidR="00F15BFF" w:rsidRPr="0017115D" w:rsidRDefault="00F15BFF" w:rsidP="0017115D">
      <w:pPr>
        <w:pStyle w:val="DevConfigs"/>
        <w:rPr>
          <w:rStyle w:val="DevConfigGray"/>
        </w:rPr>
      </w:pPr>
      <w:r w:rsidRPr="0017115D">
        <w:rPr>
          <w:rStyle w:val="DevConfigGray"/>
        </w:rPr>
        <w:t>!</w:t>
      </w:r>
    </w:p>
    <w:p w14:paraId="4D346293" w14:textId="77777777" w:rsidR="00F15BFF" w:rsidRPr="0017115D" w:rsidRDefault="00F15BFF" w:rsidP="0017115D">
      <w:pPr>
        <w:pStyle w:val="DevConfigs"/>
        <w:rPr>
          <w:rStyle w:val="DevConfigGray"/>
        </w:rPr>
      </w:pPr>
      <w:r w:rsidRPr="0017115D">
        <w:rPr>
          <w:rStyle w:val="DevConfigGray"/>
        </w:rPr>
        <w:t>interface GigabitEthernet1/0/5</w:t>
      </w:r>
    </w:p>
    <w:p w14:paraId="6DB676BE" w14:textId="77777777" w:rsidR="00F15BFF" w:rsidRPr="0017115D" w:rsidRDefault="00F15BFF" w:rsidP="0017115D">
      <w:pPr>
        <w:pStyle w:val="DevConfigs"/>
        <w:rPr>
          <w:rStyle w:val="DevConfigGray"/>
        </w:rPr>
      </w:pPr>
      <w:r w:rsidRPr="0017115D">
        <w:rPr>
          <w:rStyle w:val="DevConfigGray"/>
        </w:rPr>
        <w:t>!</w:t>
      </w:r>
    </w:p>
    <w:p w14:paraId="0BF652F5" w14:textId="77777777" w:rsidR="00F15BFF" w:rsidRPr="0017115D" w:rsidRDefault="00F15BFF" w:rsidP="0017115D">
      <w:pPr>
        <w:pStyle w:val="DevConfigs"/>
        <w:rPr>
          <w:rStyle w:val="DevConfigGray"/>
        </w:rPr>
      </w:pPr>
      <w:r w:rsidRPr="0017115D">
        <w:rPr>
          <w:rStyle w:val="DevConfigGray"/>
        </w:rPr>
        <w:t>interface GigabitEthernet1/0/6</w:t>
      </w:r>
    </w:p>
    <w:p w14:paraId="03D94545" w14:textId="77777777" w:rsidR="00F15BFF" w:rsidRPr="0017115D" w:rsidRDefault="00F15BFF" w:rsidP="0017115D">
      <w:pPr>
        <w:pStyle w:val="DevConfigs"/>
        <w:rPr>
          <w:rStyle w:val="DevConfigGray"/>
        </w:rPr>
      </w:pPr>
      <w:r w:rsidRPr="0017115D">
        <w:rPr>
          <w:rStyle w:val="DevConfigGray"/>
        </w:rPr>
        <w:t>!</w:t>
      </w:r>
    </w:p>
    <w:p w14:paraId="41430763" w14:textId="77777777" w:rsidR="00F15BFF" w:rsidRPr="0017115D" w:rsidRDefault="00F15BFF" w:rsidP="0017115D">
      <w:pPr>
        <w:pStyle w:val="DevConfigs"/>
        <w:rPr>
          <w:rStyle w:val="DevConfigGray"/>
        </w:rPr>
      </w:pPr>
      <w:r w:rsidRPr="0017115D">
        <w:rPr>
          <w:rStyle w:val="DevConfigGray"/>
        </w:rPr>
        <w:t>interface GigabitEthernet1/0/7</w:t>
      </w:r>
    </w:p>
    <w:p w14:paraId="437F37F5" w14:textId="77777777" w:rsidR="00F15BFF" w:rsidRPr="0017115D" w:rsidRDefault="00F15BFF" w:rsidP="0017115D">
      <w:pPr>
        <w:pStyle w:val="DevConfigs"/>
        <w:rPr>
          <w:rStyle w:val="DevConfigGray"/>
        </w:rPr>
      </w:pPr>
      <w:r w:rsidRPr="0017115D">
        <w:rPr>
          <w:rStyle w:val="DevConfigGray"/>
        </w:rPr>
        <w:t>!</w:t>
      </w:r>
    </w:p>
    <w:p w14:paraId="0292876D" w14:textId="77777777" w:rsidR="00F15BFF" w:rsidRPr="0017115D" w:rsidRDefault="00F15BFF" w:rsidP="0017115D">
      <w:pPr>
        <w:pStyle w:val="DevConfigs"/>
        <w:rPr>
          <w:rStyle w:val="DevConfigGray"/>
        </w:rPr>
      </w:pPr>
      <w:r w:rsidRPr="0017115D">
        <w:rPr>
          <w:rStyle w:val="DevConfigGray"/>
        </w:rPr>
        <w:t>interface GigabitEthernet1/0/8</w:t>
      </w:r>
    </w:p>
    <w:p w14:paraId="4A6216C5" w14:textId="77777777" w:rsidR="00F15BFF" w:rsidRPr="0017115D" w:rsidRDefault="00F15BFF" w:rsidP="0017115D">
      <w:pPr>
        <w:pStyle w:val="DevConfigs"/>
        <w:rPr>
          <w:rStyle w:val="DevConfigGray"/>
        </w:rPr>
      </w:pPr>
      <w:r w:rsidRPr="0017115D">
        <w:rPr>
          <w:rStyle w:val="DevConfigGray"/>
        </w:rPr>
        <w:t>!</w:t>
      </w:r>
    </w:p>
    <w:p w14:paraId="301069EC" w14:textId="77777777" w:rsidR="00F15BFF" w:rsidRPr="0017115D" w:rsidRDefault="00F15BFF" w:rsidP="0017115D">
      <w:pPr>
        <w:pStyle w:val="DevConfigs"/>
        <w:rPr>
          <w:rStyle w:val="DevConfigGray"/>
        </w:rPr>
      </w:pPr>
      <w:r w:rsidRPr="0017115D">
        <w:rPr>
          <w:rStyle w:val="DevConfigGray"/>
        </w:rPr>
        <w:t>interface GigabitEthernet1/0/9</w:t>
      </w:r>
    </w:p>
    <w:p w14:paraId="00BC51DD" w14:textId="77777777" w:rsidR="00F15BFF" w:rsidRPr="0017115D" w:rsidRDefault="00F15BFF" w:rsidP="0017115D">
      <w:pPr>
        <w:pStyle w:val="DevConfigs"/>
        <w:rPr>
          <w:rStyle w:val="DevConfigGray"/>
        </w:rPr>
      </w:pPr>
      <w:r w:rsidRPr="0017115D">
        <w:rPr>
          <w:rStyle w:val="DevConfigGray"/>
        </w:rPr>
        <w:t>!</w:t>
      </w:r>
    </w:p>
    <w:p w14:paraId="539D3791" w14:textId="77777777" w:rsidR="00F15BFF" w:rsidRPr="0017115D" w:rsidRDefault="00F15BFF" w:rsidP="0017115D">
      <w:pPr>
        <w:pStyle w:val="DevConfigs"/>
        <w:rPr>
          <w:rStyle w:val="DevConfigGray"/>
        </w:rPr>
      </w:pPr>
      <w:r w:rsidRPr="0017115D">
        <w:rPr>
          <w:rStyle w:val="DevConfigGray"/>
        </w:rPr>
        <w:t>interface GigabitEthernet1/0/10</w:t>
      </w:r>
    </w:p>
    <w:p w14:paraId="51699CED" w14:textId="77777777" w:rsidR="00F15BFF" w:rsidRPr="0017115D" w:rsidRDefault="00F15BFF" w:rsidP="0017115D">
      <w:pPr>
        <w:pStyle w:val="DevConfigs"/>
        <w:rPr>
          <w:rStyle w:val="DevConfigGray"/>
        </w:rPr>
      </w:pPr>
      <w:r w:rsidRPr="0017115D">
        <w:rPr>
          <w:rStyle w:val="DevConfigGray"/>
        </w:rPr>
        <w:t>!</w:t>
      </w:r>
    </w:p>
    <w:p w14:paraId="5BB620F0" w14:textId="77777777" w:rsidR="00F15BFF" w:rsidRPr="0017115D" w:rsidRDefault="00F15BFF" w:rsidP="0017115D">
      <w:pPr>
        <w:pStyle w:val="DevConfigs"/>
        <w:rPr>
          <w:rStyle w:val="DevConfigGray"/>
        </w:rPr>
      </w:pPr>
      <w:r w:rsidRPr="0017115D">
        <w:rPr>
          <w:rStyle w:val="DevConfigGray"/>
        </w:rPr>
        <w:t>interface GigabitEthernet1/0/11</w:t>
      </w:r>
    </w:p>
    <w:p w14:paraId="751A8627" w14:textId="77777777" w:rsidR="00F15BFF" w:rsidRPr="0017115D" w:rsidRDefault="00F15BFF" w:rsidP="0017115D">
      <w:pPr>
        <w:pStyle w:val="DevConfigs"/>
        <w:rPr>
          <w:rStyle w:val="DevConfigGray"/>
        </w:rPr>
      </w:pPr>
      <w:r w:rsidRPr="0017115D">
        <w:rPr>
          <w:rStyle w:val="DevConfigGray"/>
        </w:rPr>
        <w:t xml:space="preserve"> no switchport</w:t>
      </w:r>
    </w:p>
    <w:p w14:paraId="159986BF"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10.10.4.2 255.255.255.252</w:t>
      </w:r>
    </w:p>
    <w:p w14:paraId="3DD31B8A" w14:textId="77777777" w:rsidR="00F15BFF" w:rsidRPr="0017115D" w:rsidRDefault="00F15BFF" w:rsidP="0017115D">
      <w:pPr>
        <w:pStyle w:val="DevConfigs"/>
        <w:rPr>
          <w:rStyle w:val="DevConfigGray"/>
        </w:rPr>
      </w:pPr>
      <w:r w:rsidRPr="0017115D">
        <w:rPr>
          <w:rStyle w:val="DevConfigGray"/>
        </w:rPr>
        <w:t>!</w:t>
      </w:r>
    </w:p>
    <w:p w14:paraId="66D441EA" w14:textId="77777777" w:rsidR="00F15BFF" w:rsidRPr="0017115D" w:rsidRDefault="00F15BFF" w:rsidP="0017115D">
      <w:pPr>
        <w:pStyle w:val="DevConfigs"/>
        <w:rPr>
          <w:rStyle w:val="DevConfigGray"/>
        </w:rPr>
      </w:pPr>
      <w:r w:rsidRPr="0017115D">
        <w:rPr>
          <w:rStyle w:val="DevConfigGray"/>
        </w:rPr>
        <w:t>interface GigabitEthernet1/0/12</w:t>
      </w:r>
    </w:p>
    <w:p w14:paraId="77F1A477" w14:textId="77777777" w:rsidR="00F15BFF" w:rsidRPr="0017115D" w:rsidRDefault="00F15BFF" w:rsidP="0017115D">
      <w:pPr>
        <w:pStyle w:val="DevConfigs"/>
        <w:rPr>
          <w:rStyle w:val="DevConfigGray"/>
        </w:rPr>
      </w:pPr>
      <w:r w:rsidRPr="0017115D">
        <w:rPr>
          <w:rStyle w:val="DevConfigGray"/>
        </w:rPr>
        <w:t>!</w:t>
      </w:r>
    </w:p>
    <w:p w14:paraId="0C3F701B" w14:textId="77777777" w:rsidR="00F15BFF" w:rsidRPr="0017115D" w:rsidRDefault="00F15BFF" w:rsidP="0017115D">
      <w:pPr>
        <w:pStyle w:val="DevConfigs"/>
        <w:rPr>
          <w:rStyle w:val="DevConfigGray"/>
        </w:rPr>
      </w:pPr>
      <w:r w:rsidRPr="0017115D">
        <w:rPr>
          <w:rStyle w:val="DevConfigGray"/>
        </w:rPr>
        <w:t>interface GigabitEthernet1/0/13</w:t>
      </w:r>
    </w:p>
    <w:p w14:paraId="78BC6D7C" w14:textId="77777777" w:rsidR="00F15BFF" w:rsidRPr="0017115D" w:rsidRDefault="00F15BFF" w:rsidP="0017115D">
      <w:pPr>
        <w:pStyle w:val="DevConfigs"/>
        <w:rPr>
          <w:rStyle w:val="DevConfigGray"/>
        </w:rPr>
      </w:pPr>
      <w:r w:rsidRPr="0017115D">
        <w:rPr>
          <w:rStyle w:val="DevConfigGray"/>
        </w:rPr>
        <w:t>!</w:t>
      </w:r>
    </w:p>
    <w:p w14:paraId="6FC1184B" w14:textId="77777777" w:rsidR="00F15BFF" w:rsidRPr="0017115D" w:rsidRDefault="00F15BFF" w:rsidP="0017115D">
      <w:pPr>
        <w:pStyle w:val="DevConfigs"/>
        <w:rPr>
          <w:rStyle w:val="DevConfigGray"/>
        </w:rPr>
      </w:pPr>
      <w:r w:rsidRPr="0017115D">
        <w:rPr>
          <w:rStyle w:val="DevConfigGray"/>
        </w:rPr>
        <w:t>interface GigabitEthernet1/0/14</w:t>
      </w:r>
    </w:p>
    <w:p w14:paraId="5DCDE4F6" w14:textId="77777777" w:rsidR="00F15BFF" w:rsidRPr="0017115D" w:rsidRDefault="00F15BFF" w:rsidP="0017115D">
      <w:pPr>
        <w:pStyle w:val="DevConfigs"/>
        <w:rPr>
          <w:rStyle w:val="DevConfigGray"/>
        </w:rPr>
      </w:pPr>
      <w:r w:rsidRPr="0017115D">
        <w:rPr>
          <w:rStyle w:val="DevConfigGray"/>
        </w:rPr>
        <w:t>!</w:t>
      </w:r>
    </w:p>
    <w:p w14:paraId="3ED5AAFA" w14:textId="77777777" w:rsidR="00F15BFF" w:rsidRPr="0017115D" w:rsidRDefault="00F15BFF" w:rsidP="0017115D">
      <w:pPr>
        <w:pStyle w:val="DevConfigs"/>
        <w:rPr>
          <w:rStyle w:val="DevConfigGray"/>
        </w:rPr>
      </w:pPr>
      <w:r w:rsidRPr="0017115D">
        <w:rPr>
          <w:rStyle w:val="DevConfigGray"/>
        </w:rPr>
        <w:t>interface GigabitEthernet1/0/15</w:t>
      </w:r>
    </w:p>
    <w:p w14:paraId="260D0B18" w14:textId="77777777" w:rsidR="00F15BFF" w:rsidRPr="0017115D" w:rsidRDefault="00F15BFF" w:rsidP="0017115D">
      <w:pPr>
        <w:pStyle w:val="DevConfigs"/>
        <w:rPr>
          <w:rStyle w:val="DevConfigGray"/>
        </w:rPr>
      </w:pPr>
      <w:r w:rsidRPr="0017115D">
        <w:rPr>
          <w:rStyle w:val="DevConfigGray"/>
        </w:rPr>
        <w:t>!</w:t>
      </w:r>
    </w:p>
    <w:p w14:paraId="5D6F5C20" w14:textId="77777777" w:rsidR="00F15BFF" w:rsidRPr="0017115D" w:rsidRDefault="00F15BFF" w:rsidP="0017115D">
      <w:pPr>
        <w:pStyle w:val="DevConfigs"/>
        <w:rPr>
          <w:rStyle w:val="DevConfigGray"/>
        </w:rPr>
      </w:pPr>
      <w:r w:rsidRPr="0017115D">
        <w:rPr>
          <w:rStyle w:val="DevConfigGray"/>
        </w:rPr>
        <w:t>interface GigabitEthernet1/0/16</w:t>
      </w:r>
    </w:p>
    <w:p w14:paraId="142E319C" w14:textId="77777777" w:rsidR="00F15BFF" w:rsidRPr="0017115D" w:rsidRDefault="00F15BFF" w:rsidP="0017115D">
      <w:pPr>
        <w:pStyle w:val="DevConfigs"/>
        <w:rPr>
          <w:rStyle w:val="DevConfigGray"/>
        </w:rPr>
      </w:pPr>
      <w:r w:rsidRPr="0017115D">
        <w:rPr>
          <w:rStyle w:val="DevConfigGray"/>
        </w:rPr>
        <w:t>!</w:t>
      </w:r>
    </w:p>
    <w:p w14:paraId="4B31FC6C" w14:textId="77777777" w:rsidR="00F15BFF" w:rsidRPr="0017115D" w:rsidRDefault="00F15BFF" w:rsidP="0017115D">
      <w:pPr>
        <w:pStyle w:val="DevConfigs"/>
        <w:rPr>
          <w:rStyle w:val="DevConfigGray"/>
        </w:rPr>
      </w:pPr>
      <w:r w:rsidRPr="0017115D">
        <w:rPr>
          <w:rStyle w:val="DevConfigGray"/>
        </w:rPr>
        <w:t>interface GigabitEthernet1/0/17</w:t>
      </w:r>
    </w:p>
    <w:p w14:paraId="57AD9167" w14:textId="77777777" w:rsidR="00F15BFF" w:rsidRPr="0017115D" w:rsidRDefault="00F15BFF" w:rsidP="0017115D">
      <w:pPr>
        <w:pStyle w:val="DevConfigs"/>
        <w:rPr>
          <w:rStyle w:val="DevConfigGray"/>
        </w:rPr>
      </w:pPr>
      <w:r w:rsidRPr="0017115D">
        <w:rPr>
          <w:rStyle w:val="DevConfigGray"/>
        </w:rPr>
        <w:t>!</w:t>
      </w:r>
    </w:p>
    <w:p w14:paraId="38AFF1E9" w14:textId="77777777" w:rsidR="00F15BFF" w:rsidRPr="0017115D" w:rsidRDefault="00F15BFF" w:rsidP="0017115D">
      <w:pPr>
        <w:pStyle w:val="DevConfigs"/>
        <w:rPr>
          <w:rStyle w:val="DevConfigGray"/>
        </w:rPr>
      </w:pPr>
      <w:r w:rsidRPr="0017115D">
        <w:rPr>
          <w:rStyle w:val="DevConfigGray"/>
        </w:rPr>
        <w:t>interface GigabitEthernet1/0/18</w:t>
      </w:r>
    </w:p>
    <w:p w14:paraId="50E05B26" w14:textId="77777777" w:rsidR="00F15BFF" w:rsidRPr="0017115D" w:rsidRDefault="00F15BFF" w:rsidP="0017115D">
      <w:pPr>
        <w:pStyle w:val="DevConfigs"/>
        <w:rPr>
          <w:rStyle w:val="DevConfigGray"/>
        </w:rPr>
      </w:pPr>
      <w:r w:rsidRPr="0017115D">
        <w:rPr>
          <w:rStyle w:val="DevConfigGray"/>
        </w:rPr>
        <w:t>!</w:t>
      </w:r>
    </w:p>
    <w:p w14:paraId="4A15A309" w14:textId="77777777" w:rsidR="00F15BFF" w:rsidRPr="0017115D" w:rsidRDefault="00F15BFF" w:rsidP="0017115D">
      <w:pPr>
        <w:pStyle w:val="DevConfigs"/>
        <w:rPr>
          <w:rStyle w:val="DevConfigGray"/>
        </w:rPr>
      </w:pPr>
      <w:r w:rsidRPr="0017115D">
        <w:rPr>
          <w:rStyle w:val="DevConfigGray"/>
        </w:rPr>
        <w:t>interface GigabitEthernet1/0/19</w:t>
      </w:r>
    </w:p>
    <w:p w14:paraId="3B1C6F21" w14:textId="77777777" w:rsidR="00F15BFF" w:rsidRPr="0017115D" w:rsidRDefault="00F15BFF" w:rsidP="0017115D">
      <w:pPr>
        <w:pStyle w:val="DevConfigs"/>
        <w:rPr>
          <w:rStyle w:val="DevConfigGray"/>
        </w:rPr>
      </w:pPr>
      <w:r w:rsidRPr="0017115D">
        <w:rPr>
          <w:rStyle w:val="DevConfigGray"/>
        </w:rPr>
        <w:t>!</w:t>
      </w:r>
    </w:p>
    <w:p w14:paraId="4CE01D2E" w14:textId="77777777" w:rsidR="00F15BFF" w:rsidRPr="0017115D" w:rsidRDefault="00F15BFF" w:rsidP="0017115D">
      <w:pPr>
        <w:pStyle w:val="DevConfigs"/>
        <w:rPr>
          <w:rStyle w:val="DevConfigGray"/>
        </w:rPr>
      </w:pPr>
      <w:r w:rsidRPr="0017115D">
        <w:rPr>
          <w:rStyle w:val="DevConfigGray"/>
        </w:rPr>
        <w:t>interface GigabitEthernet1/0/20</w:t>
      </w:r>
    </w:p>
    <w:p w14:paraId="4CCC3F88" w14:textId="77777777" w:rsidR="00F15BFF" w:rsidRPr="0017115D" w:rsidRDefault="00F15BFF" w:rsidP="0017115D">
      <w:pPr>
        <w:pStyle w:val="DevConfigs"/>
        <w:rPr>
          <w:rStyle w:val="DevConfigGray"/>
        </w:rPr>
      </w:pPr>
      <w:r w:rsidRPr="0017115D">
        <w:rPr>
          <w:rStyle w:val="DevConfigGray"/>
        </w:rPr>
        <w:t>!</w:t>
      </w:r>
    </w:p>
    <w:p w14:paraId="52AE2BBB" w14:textId="77777777" w:rsidR="00F15BFF" w:rsidRPr="0017115D" w:rsidRDefault="00F15BFF" w:rsidP="0017115D">
      <w:pPr>
        <w:pStyle w:val="DevConfigs"/>
        <w:rPr>
          <w:rStyle w:val="DevConfigGray"/>
        </w:rPr>
      </w:pPr>
      <w:r w:rsidRPr="0017115D">
        <w:rPr>
          <w:rStyle w:val="DevConfigGray"/>
        </w:rPr>
        <w:t>interface GigabitEthernet1/0/21</w:t>
      </w:r>
    </w:p>
    <w:p w14:paraId="7ED09147" w14:textId="77777777" w:rsidR="00F15BFF" w:rsidRPr="0017115D" w:rsidRDefault="00F15BFF" w:rsidP="0017115D">
      <w:pPr>
        <w:pStyle w:val="DevConfigs"/>
        <w:rPr>
          <w:rStyle w:val="DevConfigGray"/>
        </w:rPr>
      </w:pPr>
      <w:r w:rsidRPr="0017115D">
        <w:rPr>
          <w:rStyle w:val="DevConfigGray"/>
        </w:rPr>
        <w:t>!</w:t>
      </w:r>
    </w:p>
    <w:p w14:paraId="226243A9" w14:textId="77777777" w:rsidR="00F15BFF" w:rsidRPr="0017115D" w:rsidRDefault="00F15BFF" w:rsidP="0017115D">
      <w:pPr>
        <w:pStyle w:val="DevConfigs"/>
        <w:rPr>
          <w:rStyle w:val="DevConfigGray"/>
        </w:rPr>
      </w:pPr>
      <w:r w:rsidRPr="0017115D">
        <w:rPr>
          <w:rStyle w:val="DevConfigGray"/>
        </w:rPr>
        <w:t>interface GigabitEthernet1/0/22</w:t>
      </w:r>
    </w:p>
    <w:p w14:paraId="2ECA6F68" w14:textId="77777777" w:rsidR="00F15BFF" w:rsidRPr="0017115D" w:rsidRDefault="00F15BFF" w:rsidP="0017115D">
      <w:pPr>
        <w:pStyle w:val="DevConfigs"/>
        <w:rPr>
          <w:rStyle w:val="DevConfigGray"/>
        </w:rPr>
      </w:pPr>
      <w:r w:rsidRPr="0017115D">
        <w:rPr>
          <w:rStyle w:val="DevConfigGray"/>
        </w:rPr>
        <w:t>!</w:t>
      </w:r>
    </w:p>
    <w:p w14:paraId="2720A76C" w14:textId="77777777" w:rsidR="00F15BFF" w:rsidRPr="0017115D" w:rsidRDefault="00F15BFF" w:rsidP="0017115D">
      <w:pPr>
        <w:pStyle w:val="DevConfigs"/>
        <w:rPr>
          <w:rStyle w:val="DevConfigGray"/>
        </w:rPr>
      </w:pPr>
      <w:r w:rsidRPr="0017115D">
        <w:rPr>
          <w:rStyle w:val="DevConfigGray"/>
        </w:rPr>
        <w:t>interface GigabitEthernet1/0/23</w:t>
      </w:r>
    </w:p>
    <w:p w14:paraId="2AC3AE61" w14:textId="77777777" w:rsidR="00F15BFF" w:rsidRPr="0017115D" w:rsidRDefault="00F15BFF" w:rsidP="0017115D">
      <w:pPr>
        <w:pStyle w:val="DevConfigs"/>
        <w:rPr>
          <w:rStyle w:val="DevConfigGray"/>
        </w:rPr>
      </w:pPr>
      <w:r w:rsidRPr="0017115D">
        <w:rPr>
          <w:rStyle w:val="DevConfigGray"/>
        </w:rPr>
        <w:lastRenderedPageBreak/>
        <w:t xml:space="preserve"> no switchport</w:t>
      </w:r>
    </w:p>
    <w:p w14:paraId="30059867"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ip</w:t>
      </w:r>
      <w:proofErr w:type="spellEnd"/>
      <w:r w:rsidRPr="0017115D">
        <w:rPr>
          <w:rStyle w:val="DevConfigGray"/>
        </w:rPr>
        <w:t xml:space="preserve"> address 10.10.5.1 255.255.255.0</w:t>
      </w:r>
    </w:p>
    <w:p w14:paraId="61B4871A" w14:textId="77777777" w:rsidR="00F15BFF" w:rsidRPr="0017115D" w:rsidRDefault="00F15BFF" w:rsidP="0017115D">
      <w:pPr>
        <w:pStyle w:val="DevConfigs"/>
        <w:rPr>
          <w:rStyle w:val="DevConfigGray"/>
        </w:rPr>
      </w:pPr>
      <w:r w:rsidRPr="0017115D">
        <w:rPr>
          <w:rStyle w:val="DevConfigGray"/>
        </w:rPr>
        <w:t>!</w:t>
      </w:r>
    </w:p>
    <w:p w14:paraId="65AFC88F" w14:textId="77777777" w:rsidR="00F15BFF" w:rsidRPr="0017115D" w:rsidRDefault="00F15BFF" w:rsidP="0017115D">
      <w:pPr>
        <w:pStyle w:val="DevConfigs"/>
        <w:rPr>
          <w:rStyle w:val="DevConfigGray"/>
        </w:rPr>
      </w:pPr>
      <w:r w:rsidRPr="0017115D">
        <w:rPr>
          <w:rStyle w:val="DevConfigGray"/>
        </w:rPr>
        <w:t>interface GigabitEthernet1/0/24</w:t>
      </w:r>
    </w:p>
    <w:p w14:paraId="23AE072B" w14:textId="77777777" w:rsidR="00F15BFF" w:rsidRPr="0017115D" w:rsidRDefault="00F15BFF" w:rsidP="0017115D">
      <w:pPr>
        <w:pStyle w:val="DevConfigs"/>
        <w:rPr>
          <w:rStyle w:val="DevConfigGray"/>
        </w:rPr>
      </w:pPr>
      <w:r w:rsidRPr="0017115D">
        <w:rPr>
          <w:rStyle w:val="DevConfigGray"/>
        </w:rPr>
        <w:t>!</w:t>
      </w:r>
    </w:p>
    <w:p w14:paraId="6655C1B4" w14:textId="77777777" w:rsidR="00F15BFF" w:rsidRPr="0017115D" w:rsidRDefault="00F15BFF" w:rsidP="0017115D">
      <w:pPr>
        <w:pStyle w:val="DevConfigs"/>
        <w:rPr>
          <w:rStyle w:val="DevConfigGray"/>
        </w:rPr>
      </w:pPr>
      <w:r w:rsidRPr="0017115D">
        <w:rPr>
          <w:rStyle w:val="DevConfigGray"/>
        </w:rPr>
        <w:t>interface GigabitEthernet1/1/1</w:t>
      </w:r>
    </w:p>
    <w:p w14:paraId="02F5025E" w14:textId="77777777" w:rsidR="00F15BFF" w:rsidRPr="0017115D" w:rsidRDefault="00F15BFF" w:rsidP="0017115D">
      <w:pPr>
        <w:pStyle w:val="DevConfigs"/>
        <w:rPr>
          <w:rStyle w:val="DevConfigGray"/>
        </w:rPr>
      </w:pPr>
      <w:r w:rsidRPr="0017115D">
        <w:rPr>
          <w:rStyle w:val="DevConfigGray"/>
        </w:rPr>
        <w:t>!</w:t>
      </w:r>
    </w:p>
    <w:p w14:paraId="0C6879D0" w14:textId="77777777" w:rsidR="00F15BFF" w:rsidRPr="0017115D" w:rsidRDefault="00F15BFF" w:rsidP="0017115D">
      <w:pPr>
        <w:pStyle w:val="DevConfigs"/>
        <w:rPr>
          <w:rStyle w:val="DevConfigGray"/>
        </w:rPr>
      </w:pPr>
      <w:r w:rsidRPr="0017115D">
        <w:rPr>
          <w:rStyle w:val="DevConfigGray"/>
        </w:rPr>
        <w:t>interface GigabitEthernet1/1/2</w:t>
      </w:r>
    </w:p>
    <w:p w14:paraId="1F15D3BE" w14:textId="77777777" w:rsidR="00F15BFF" w:rsidRPr="0017115D" w:rsidRDefault="00F15BFF" w:rsidP="0017115D">
      <w:pPr>
        <w:pStyle w:val="DevConfigs"/>
        <w:rPr>
          <w:rStyle w:val="DevConfigGray"/>
        </w:rPr>
      </w:pPr>
      <w:r w:rsidRPr="0017115D">
        <w:rPr>
          <w:rStyle w:val="DevConfigGray"/>
        </w:rPr>
        <w:t>!</w:t>
      </w:r>
    </w:p>
    <w:p w14:paraId="2368ECD1" w14:textId="77777777" w:rsidR="00F15BFF" w:rsidRPr="0017115D" w:rsidRDefault="00F15BFF" w:rsidP="0017115D">
      <w:pPr>
        <w:pStyle w:val="DevConfigs"/>
        <w:rPr>
          <w:rStyle w:val="DevConfigGray"/>
        </w:rPr>
      </w:pPr>
      <w:r w:rsidRPr="0017115D">
        <w:rPr>
          <w:rStyle w:val="DevConfigGray"/>
        </w:rPr>
        <w:t>interface GigabitEthernet1/1/3</w:t>
      </w:r>
    </w:p>
    <w:p w14:paraId="0B51DF7D" w14:textId="77777777" w:rsidR="00F15BFF" w:rsidRPr="0017115D" w:rsidRDefault="00F15BFF" w:rsidP="0017115D">
      <w:pPr>
        <w:pStyle w:val="DevConfigs"/>
        <w:rPr>
          <w:rStyle w:val="DevConfigGray"/>
        </w:rPr>
      </w:pPr>
      <w:r w:rsidRPr="0017115D">
        <w:rPr>
          <w:rStyle w:val="DevConfigGray"/>
        </w:rPr>
        <w:t>!</w:t>
      </w:r>
    </w:p>
    <w:p w14:paraId="5EF77A2A" w14:textId="77777777" w:rsidR="00F15BFF" w:rsidRPr="0017115D" w:rsidRDefault="00F15BFF" w:rsidP="0017115D">
      <w:pPr>
        <w:pStyle w:val="DevConfigs"/>
        <w:rPr>
          <w:rStyle w:val="DevConfigGray"/>
        </w:rPr>
      </w:pPr>
      <w:r w:rsidRPr="0017115D">
        <w:rPr>
          <w:rStyle w:val="DevConfigGray"/>
        </w:rPr>
        <w:t>interface GigabitEthernet1/1/4</w:t>
      </w:r>
    </w:p>
    <w:p w14:paraId="571684D8" w14:textId="77777777" w:rsidR="00F15BFF" w:rsidRPr="0017115D" w:rsidRDefault="00F15BFF" w:rsidP="0017115D">
      <w:pPr>
        <w:pStyle w:val="DevConfigs"/>
        <w:rPr>
          <w:rStyle w:val="DevConfigGray"/>
        </w:rPr>
      </w:pPr>
      <w:r w:rsidRPr="0017115D">
        <w:rPr>
          <w:rStyle w:val="DevConfigGray"/>
        </w:rPr>
        <w:t>!</w:t>
      </w:r>
    </w:p>
    <w:p w14:paraId="15F34410" w14:textId="77777777" w:rsidR="00F15BFF" w:rsidRPr="0017115D" w:rsidRDefault="00F15BFF" w:rsidP="0017115D">
      <w:pPr>
        <w:pStyle w:val="DevConfigs"/>
        <w:rPr>
          <w:rStyle w:val="DevConfigGray"/>
        </w:rPr>
      </w:pPr>
      <w:r w:rsidRPr="0017115D">
        <w:rPr>
          <w:rStyle w:val="DevConfigGray"/>
        </w:rPr>
        <w:t>interface Vlan1</w:t>
      </w:r>
    </w:p>
    <w:p w14:paraId="3086DB60" w14:textId="77777777" w:rsidR="00F15BFF" w:rsidRPr="0017115D" w:rsidRDefault="00F15BFF" w:rsidP="0017115D">
      <w:pPr>
        <w:pStyle w:val="DevConfigs"/>
        <w:rPr>
          <w:rStyle w:val="DevConfigGray"/>
        </w:rPr>
      </w:pPr>
      <w:r w:rsidRPr="0017115D">
        <w:rPr>
          <w:rStyle w:val="DevConfigGray"/>
        </w:rPr>
        <w:t xml:space="preserve"> no </w:t>
      </w:r>
      <w:proofErr w:type="spellStart"/>
      <w:r w:rsidRPr="0017115D">
        <w:rPr>
          <w:rStyle w:val="DevConfigGray"/>
        </w:rPr>
        <w:t>ip</w:t>
      </w:r>
      <w:proofErr w:type="spellEnd"/>
      <w:r w:rsidRPr="0017115D">
        <w:rPr>
          <w:rStyle w:val="DevConfigGray"/>
        </w:rPr>
        <w:t xml:space="preserve"> address</w:t>
      </w:r>
    </w:p>
    <w:p w14:paraId="409AC93E" w14:textId="77777777" w:rsidR="00F15BFF" w:rsidRPr="0017115D" w:rsidRDefault="00F15BFF" w:rsidP="0017115D">
      <w:pPr>
        <w:pStyle w:val="DevConfigs"/>
        <w:rPr>
          <w:rStyle w:val="DevConfigGray"/>
        </w:rPr>
      </w:pPr>
      <w:r w:rsidRPr="0017115D">
        <w:rPr>
          <w:rStyle w:val="DevConfigGray"/>
        </w:rPr>
        <w:t>!</w:t>
      </w:r>
    </w:p>
    <w:p w14:paraId="0D27216C" w14:textId="77777777" w:rsidR="00F15BFF" w:rsidRPr="0017115D" w:rsidRDefault="00F15BFF" w:rsidP="0017115D">
      <w:pPr>
        <w:pStyle w:val="DevConfigs"/>
        <w:rPr>
          <w:rStyle w:val="DevConfigGray"/>
        </w:rPr>
      </w:pPr>
      <w:r w:rsidRPr="0017115D">
        <w:rPr>
          <w:rStyle w:val="DevConfigGray"/>
        </w:rPr>
        <w:t xml:space="preserve">router </w:t>
      </w:r>
      <w:proofErr w:type="spellStart"/>
      <w:r w:rsidRPr="0017115D">
        <w:rPr>
          <w:rStyle w:val="DevConfigGray"/>
        </w:rPr>
        <w:t>ospf</w:t>
      </w:r>
      <w:proofErr w:type="spellEnd"/>
      <w:r w:rsidRPr="0017115D">
        <w:rPr>
          <w:rStyle w:val="DevConfigGray"/>
        </w:rPr>
        <w:t xml:space="preserve"> 123</w:t>
      </w:r>
    </w:p>
    <w:p w14:paraId="3139F42B" w14:textId="77777777" w:rsidR="00F15BFF" w:rsidRPr="0017115D" w:rsidRDefault="00F15BFF" w:rsidP="0017115D">
      <w:pPr>
        <w:pStyle w:val="DevConfigs"/>
        <w:rPr>
          <w:rStyle w:val="DevConfigGray"/>
        </w:rPr>
      </w:pPr>
      <w:r w:rsidRPr="0017115D">
        <w:rPr>
          <w:rStyle w:val="DevConfigGray"/>
        </w:rPr>
        <w:t xml:space="preserve"> router-id 3.3.3.2</w:t>
      </w:r>
    </w:p>
    <w:p w14:paraId="1758D77C" w14:textId="77777777" w:rsidR="00F15BFF" w:rsidRPr="0017115D" w:rsidRDefault="00F15BFF" w:rsidP="0017115D">
      <w:pPr>
        <w:pStyle w:val="DevConfigs"/>
        <w:rPr>
          <w:rStyle w:val="DevConfigGray"/>
        </w:rPr>
      </w:pPr>
      <w:r w:rsidRPr="0017115D">
        <w:rPr>
          <w:rStyle w:val="DevConfigGray"/>
        </w:rPr>
        <w:t xml:space="preserve"> auto-cost reference-bandwidth 1000</w:t>
      </w:r>
    </w:p>
    <w:p w14:paraId="464F7CEC" w14:textId="77777777" w:rsidR="00F15BFF" w:rsidRPr="0017115D" w:rsidRDefault="00F15BFF" w:rsidP="0017115D">
      <w:pPr>
        <w:pStyle w:val="DevConfigs"/>
        <w:rPr>
          <w:rStyle w:val="DevConfigGray"/>
        </w:rPr>
      </w:pPr>
      <w:r w:rsidRPr="0017115D">
        <w:rPr>
          <w:rStyle w:val="DevConfigGray"/>
        </w:rPr>
        <w:t xml:space="preserve"> network 10.10.4.0 0.0.1.255 area 2</w:t>
      </w:r>
    </w:p>
    <w:p w14:paraId="72785182" w14:textId="77777777" w:rsidR="00F15BFF" w:rsidRPr="0017115D" w:rsidRDefault="00F15BFF" w:rsidP="0017115D">
      <w:pPr>
        <w:pStyle w:val="DevConfigs"/>
        <w:rPr>
          <w:rStyle w:val="DevConfigGray"/>
        </w:rPr>
      </w:pPr>
      <w:r w:rsidRPr="0017115D">
        <w:rPr>
          <w:rStyle w:val="DevConfigGray"/>
        </w:rPr>
        <w:t xml:space="preserve"> network 10.10.16.0 0.0.7.255 area 2</w:t>
      </w:r>
    </w:p>
    <w:p w14:paraId="0CDBD806" w14:textId="77777777" w:rsidR="00F15BFF" w:rsidRPr="0017115D" w:rsidRDefault="00F15BFF" w:rsidP="0017115D">
      <w:pPr>
        <w:pStyle w:val="DevConfigs"/>
        <w:rPr>
          <w:rStyle w:val="DevConfigGray"/>
        </w:rPr>
      </w:pPr>
      <w:r w:rsidRPr="0017115D">
        <w:rPr>
          <w:rStyle w:val="DevConfigGray"/>
        </w:rPr>
        <w:t>!</w:t>
      </w:r>
    </w:p>
    <w:p w14:paraId="68FB11F4"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forward-protocol </w:t>
      </w:r>
      <w:proofErr w:type="spellStart"/>
      <w:r w:rsidRPr="0017115D">
        <w:rPr>
          <w:rStyle w:val="DevConfigGray"/>
        </w:rPr>
        <w:t>nd</w:t>
      </w:r>
      <w:proofErr w:type="spellEnd"/>
    </w:p>
    <w:p w14:paraId="02ECAB31"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server</w:t>
      </w:r>
    </w:p>
    <w:p w14:paraId="4C701958" w14:textId="77777777" w:rsidR="00F15BFF" w:rsidRPr="0017115D" w:rsidRDefault="00F15BFF" w:rsidP="0017115D">
      <w:pPr>
        <w:pStyle w:val="DevConfigs"/>
        <w:rPr>
          <w:rStyle w:val="DevConfigGray"/>
        </w:rPr>
      </w:pPr>
      <w:proofErr w:type="spellStart"/>
      <w:r w:rsidRPr="0017115D">
        <w:rPr>
          <w:rStyle w:val="DevConfigGray"/>
        </w:rPr>
        <w:t>ip</w:t>
      </w:r>
      <w:proofErr w:type="spellEnd"/>
      <w:r w:rsidRPr="0017115D">
        <w:rPr>
          <w:rStyle w:val="DevConfigGray"/>
        </w:rPr>
        <w:t xml:space="preserve"> http </w:t>
      </w:r>
      <w:proofErr w:type="gramStart"/>
      <w:r w:rsidRPr="0017115D">
        <w:rPr>
          <w:rStyle w:val="DevConfigGray"/>
        </w:rPr>
        <w:t>secure-server</w:t>
      </w:r>
      <w:proofErr w:type="gramEnd"/>
    </w:p>
    <w:p w14:paraId="038914B3" w14:textId="77777777" w:rsidR="00F15BFF" w:rsidRPr="0017115D" w:rsidRDefault="00F15BFF" w:rsidP="0017115D">
      <w:pPr>
        <w:pStyle w:val="DevConfigs"/>
        <w:rPr>
          <w:rStyle w:val="DevConfigGray"/>
        </w:rPr>
      </w:pPr>
      <w:r w:rsidRPr="0017115D">
        <w:rPr>
          <w:rStyle w:val="DevConfigGray"/>
        </w:rPr>
        <w:t>!</w:t>
      </w:r>
    </w:p>
    <w:p w14:paraId="4D7B21E3" w14:textId="77777777" w:rsidR="00F15BFF" w:rsidRPr="0017115D" w:rsidRDefault="00F15BFF" w:rsidP="0017115D">
      <w:pPr>
        <w:pStyle w:val="DevConfigs"/>
        <w:rPr>
          <w:rStyle w:val="DevConfigGray"/>
        </w:rPr>
      </w:pPr>
      <w:r w:rsidRPr="0017115D">
        <w:rPr>
          <w:rStyle w:val="DevConfigGray"/>
        </w:rPr>
        <w:t>control-plane</w:t>
      </w:r>
    </w:p>
    <w:p w14:paraId="07CFD430" w14:textId="77777777" w:rsidR="00F15BFF" w:rsidRPr="0017115D" w:rsidRDefault="00F15BFF" w:rsidP="0017115D">
      <w:pPr>
        <w:pStyle w:val="DevConfigs"/>
        <w:rPr>
          <w:rStyle w:val="DevConfigGray"/>
        </w:rPr>
      </w:pPr>
      <w:r w:rsidRPr="0017115D">
        <w:rPr>
          <w:rStyle w:val="DevConfigGray"/>
        </w:rPr>
        <w:t xml:space="preserve"> service-policy input system-</w:t>
      </w:r>
      <w:proofErr w:type="spellStart"/>
      <w:r w:rsidRPr="0017115D">
        <w:rPr>
          <w:rStyle w:val="DevConfigGray"/>
        </w:rPr>
        <w:t>cpp</w:t>
      </w:r>
      <w:proofErr w:type="spellEnd"/>
      <w:r w:rsidRPr="0017115D">
        <w:rPr>
          <w:rStyle w:val="DevConfigGray"/>
        </w:rPr>
        <w:t>-policy</w:t>
      </w:r>
    </w:p>
    <w:p w14:paraId="4B0BFD4B" w14:textId="77777777" w:rsidR="00F15BFF" w:rsidRPr="0017115D" w:rsidRDefault="00F15BFF" w:rsidP="0017115D">
      <w:pPr>
        <w:pStyle w:val="DevConfigs"/>
        <w:rPr>
          <w:rStyle w:val="DevConfigGray"/>
        </w:rPr>
      </w:pPr>
      <w:r w:rsidRPr="0017115D">
        <w:rPr>
          <w:rStyle w:val="DevConfigGray"/>
        </w:rPr>
        <w:t>!</w:t>
      </w:r>
    </w:p>
    <w:p w14:paraId="26010781" w14:textId="77777777" w:rsidR="00F15BFF" w:rsidRPr="0017115D" w:rsidRDefault="00F15BFF" w:rsidP="0017115D">
      <w:pPr>
        <w:pStyle w:val="DevConfigs"/>
        <w:rPr>
          <w:rStyle w:val="DevConfigGray"/>
        </w:rPr>
      </w:pPr>
      <w:r w:rsidRPr="0017115D">
        <w:rPr>
          <w:rStyle w:val="DevConfigGray"/>
        </w:rPr>
        <w:t xml:space="preserve">banner </w:t>
      </w:r>
      <w:proofErr w:type="spellStart"/>
      <w:r w:rsidRPr="0017115D">
        <w:rPr>
          <w:rStyle w:val="DevConfigGray"/>
        </w:rPr>
        <w:t>motd</w:t>
      </w:r>
      <w:proofErr w:type="spellEnd"/>
      <w:r w:rsidRPr="0017115D">
        <w:rPr>
          <w:rStyle w:val="DevConfigGray"/>
        </w:rPr>
        <w:t xml:space="preserve"> ^C This is D2, OSPFv2 Route Summarization and Filtering Lab ^C</w:t>
      </w:r>
    </w:p>
    <w:p w14:paraId="1089B0DD" w14:textId="77777777" w:rsidR="00F15BFF" w:rsidRPr="0017115D" w:rsidRDefault="00F15BFF" w:rsidP="0017115D">
      <w:pPr>
        <w:pStyle w:val="DevConfigs"/>
        <w:rPr>
          <w:rStyle w:val="DevConfigGray"/>
        </w:rPr>
      </w:pPr>
      <w:r w:rsidRPr="0017115D">
        <w:rPr>
          <w:rStyle w:val="DevConfigGray"/>
        </w:rPr>
        <w:t>!</w:t>
      </w:r>
    </w:p>
    <w:p w14:paraId="0D52CF54" w14:textId="77777777" w:rsidR="00F15BFF" w:rsidRPr="0017115D" w:rsidRDefault="00F15BFF" w:rsidP="0017115D">
      <w:pPr>
        <w:pStyle w:val="DevConfigs"/>
        <w:rPr>
          <w:rStyle w:val="DevConfigGray"/>
        </w:rPr>
      </w:pPr>
      <w:r w:rsidRPr="0017115D">
        <w:rPr>
          <w:rStyle w:val="DevConfigGray"/>
        </w:rPr>
        <w:t>line con 0</w:t>
      </w:r>
    </w:p>
    <w:p w14:paraId="3CE8701B" w14:textId="77777777" w:rsidR="00F15BFF" w:rsidRPr="0017115D" w:rsidRDefault="00F15BFF" w:rsidP="0017115D">
      <w:pPr>
        <w:pStyle w:val="DevConfigs"/>
        <w:rPr>
          <w:rStyle w:val="DevConfigGray"/>
        </w:rPr>
      </w:pPr>
      <w:r w:rsidRPr="0017115D">
        <w:rPr>
          <w:rStyle w:val="DevConfigGray"/>
        </w:rPr>
        <w:t xml:space="preserve"> exec-timeout 0 0</w:t>
      </w:r>
    </w:p>
    <w:p w14:paraId="3C218431" w14:textId="77777777" w:rsidR="00F15BFF" w:rsidRPr="0017115D" w:rsidRDefault="00F15BFF" w:rsidP="0017115D">
      <w:pPr>
        <w:pStyle w:val="DevConfigs"/>
        <w:rPr>
          <w:rStyle w:val="DevConfigGray"/>
        </w:rPr>
      </w:pPr>
      <w:r w:rsidRPr="0017115D">
        <w:rPr>
          <w:rStyle w:val="DevConfigGray"/>
        </w:rPr>
        <w:t xml:space="preserve"> logging synchronous</w:t>
      </w:r>
    </w:p>
    <w:p w14:paraId="6CD9111B"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5E7239AF" w14:textId="77777777" w:rsidR="00F15BFF" w:rsidRPr="0017115D" w:rsidRDefault="00F15BFF" w:rsidP="0017115D">
      <w:pPr>
        <w:pStyle w:val="DevConfigs"/>
        <w:rPr>
          <w:rStyle w:val="DevConfigGray"/>
        </w:rPr>
      </w:pPr>
      <w:r w:rsidRPr="0017115D">
        <w:rPr>
          <w:rStyle w:val="DevConfigGray"/>
        </w:rPr>
        <w:t>line aux 0</w:t>
      </w:r>
    </w:p>
    <w:p w14:paraId="5F1BD899" w14:textId="77777777" w:rsidR="00F15BFF" w:rsidRPr="0017115D" w:rsidRDefault="00F15BFF" w:rsidP="0017115D">
      <w:pPr>
        <w:pStyle w:val="DevConfigs"/>
        <w:rPr>
          <w:rStyle w:val="DevConfigGray"/>
        </w:rPr>
      </w:pPr>
      <w:r w:rsidRPr="0017115D">
        <w:rPr>
          <w:rStyle w:val="DevConfigGray"/>
        </w:rPr>
        <w:t xml:space="preserve"> </w:t>
      </w:r>
      <w:proofErr w:type="spellStart"/>
      <w:r w:rsidRPr="0017115D">
        <w:rPr>
          <w:rStyle w:val="DevConfigGray"/>
        </w:rPr>
        <w:t>stopbits</w:t>
      </w:r>
      <w:proofErr w:type="spellEnd"/>
      <w:r w:rsidRPr="0017115D">
        <w:rPr>
          <w:rStyle w:val="DevConfigGray"/>
        </w:rPr>
        <w:t xml:space="preserve"> 1</w:t>
      </w:r>
    </w:p>
    <w:p w14:paraId="4A51403F"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0 4</w:t>
      </w:r>
    </w:p>
    <w:p w14:paraId="2A1A827C" w14:textId="77777777" w:rsidR="00F15BFF" w:rsidRPr="0017115D" w:rsidRDefault="00F15BFF" w:rsidP="0017115D">
      <w:pPr>
        <w:pStyle w:val="DevConfigs"/>
        <w:rPr>
          <w:rStyle w:val="DevConfigGray"/>
        </w:rPr>
      </w:pPr>
      <w:r w:rsidRPr="0017115D">
        <w:rPr>
          <w:rStyle w:val="DevConfigGray"/>
        </w:rPr>
        <w:t xml:space="preserve"> login</w:t>
      </w:r>
    </w:p>
    <w:p w14:paraId="560CA178" w14:textId="77777777" w:rsidR="00F15BFF" w:rsidRPr="0017115D" w:rsidRDefault="00F15BFF" w:rsidP="0017115D">
      <w:pPr>
        <w:pStyle w:val="DevConfigs"/>
        <w:rPr>
          <w:rStyle w:val="DevConfigGray"/>
        </w:rPr>
      </w:pPr>
      <w:r w:rsidRPr="0017115D">
        <w:rPr>
          <w:rStyle w:val="DevConfigGray"/>
        </w:rPr>
        <w:t xml:space="preserve">line </w:t>
      </w:r>
      <w:proofErr w:type="spellStart"/>
      <w:r w:rsidRPr="0017115D">
        <w:rPr>
          <w:rStyle w:val="DevConfigGray"/>
        </w:rPr>
        <w:t>vty</w:t>
      </w:r>
      <w:proofErr w:type="spellEnd"/>
      <w:r w:rsidRPr="0017115D">
        <w:rPr>
          <w:rStyle w:val="DevConfigGray"/>
        </w:rPr>
        <w:t xml:space="preserve"> 5 15</w:t>
      </w:r>
    </w:p>
    <w:p w14:paraId="3D9B4AF1" w14:textId="77777777" w:rsidR="00F15BFF" w:rsidRPr="0017115D" w:rsidRDefault="00F15BFF" w:rsidP="0017115D">
      <w:pPr>
        <w:pStyle w:val="DevConfigs"/>
        <w:rPr>
          <w:rStyle w:val="DevConfigGray"/>
        </w:rPr>
      </w:pPr>
      <w:r w:rsidRPr="0017115D">
        <w:rPr>
          <w:rStyle w:val="DevConfigGray"/>
        </w:rPr>
        <w:t xml:space="preserve"> login</w:t>
      </w:r>
    </w:p>
    <w:p w14:paraId="0996CAEF" w14:textId="77777777" w:rsidR="00F15BFF" w:rsidRPr="0017115D" w:rsidRDefault="00F15BFF" w:rsidP="0017115D">
      <w:pPr>
        <w:pStyle w:val="DevConfigs"/>
        <w:rPr>
          <w:rStyle w:val="DevConfigGray"/>
        </w:rPr>
      </w:pPr>
      <w:r w:rsidRPr="0017115D">
        <w:rPr>
          <w:rStyle w:val="DevConfigGray"/>
        </w:rPr>
        <w:t>!</w:t>
      </w:r>
    </w:p>
    <w:p w14:paraId="6083E73D" w14:textId="1B248468" w:rsidR="0061073F" w:rsidRPr="00F15BFF" w:rsidRDefault="00306AD4">
      <w:pPr>
        <w:pStyle w:val="DevConfigs"/>
        <w:rPr>
          <w:rStyle w:val="DevConfigGray"/>
        </w:rPr>
      </w:pPr>
      <w:r>
        <w:rPr>
          <w:rStyle w:val="DevConfigGray"/>
        </w:rPr>
        <w:t>e</w:t>
      </w:r>
      <w:r w:rsidR="00F15BFF" w:rsidRPr="0017115D">
        <w:rPr>
          <w:rStyle w:val="DevConfigGray"/>
        </w:rPr>
        <w:t>nd</w:t>
      </w:r>
    </w:p>
    <w:sectPr w:rsidR="0061073F" w:rsidRPr="00F15BFF"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D3E09" w14:textId="77777777" w:rsidR="00160D49" w:rsidRDefault="00160D49" w:rsidP="00710659">
      <w:pPr>
        <w:spacing w:after="0" w:line="240" w:lineRule="auto"/>
      </w:pPr>
      <w:r>
        <w:separator/>
      </w:r>
    </w:p>
    <w:p w14:paraId="0981A75B" w14:textId="77777777" w:rsidR="00160D49" w:rsidRDefault="00160D49"/>
  </w:endnote>
  <w:endnote w:type="continuationSeparator" w:id="0">
    <w:p w14:paraId="230C87C6" w14:textId="77777777" w:rsidR="00160D49" w:rsidRDefault="00160D49" w:rsidP="00710659">
      <w:pPr>
        <w:spacing w:after="0" w:line="240" w:lineRule="auto"/>
      </w:pPr>
      <w:r>
        <w:continuationSeparator/>
      </w:r>
    </w:p>
    <w:p w14:paraId="32C17918" w14:textId="77777777" w:rsidR="00160D49" w:rsidRDefault="00160D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15691" w14:textId="5F6E3444" w:rsidR="000817DB" w:rsidRPr="00B124C9" w:rsidRDefault="000817DB" w:rsidP="00B124C9">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57C8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BD126" w14:textId="6AC88F55" w:rsidR="000817DB" w:rsidRPr="00882B63" w:rsidRDefault="000817DB"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157C8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60C67" w14:textId="77777777" w:rsidR="00160D49" w:rsidRDefault="00160D49" w:rsidP="00710659">
      <w:pPr>
        <w:spacing w:after="0" w:line="240" w:lineRule="auto"/>
      </w:pPr>
      <w:r>
        <w:separator/>
      </w:r>
    </w:p>
    <w:p w14:paraId="0226BB4A" w14:textId="77777777" w:rsidR="00160D49" w:rsidRDefault="00160D49"/>
  </w:footnote>
  <w:footnote w:type="continuationSeparator" w:id="0">
    <w:p w14:paraId="4949A38D" w14:textId="77777777" w:rsidR="00160D49" w:rsidRDefault="00160D49" w:rsidP="00710659">
      <w:pPr>
        <w:spacing w:after="0" w:line="240" w:lineRule="auto"/>
      </w:pPr>
      <w:r>
        <w:continuationSeparator/>
      </w:r>
    </w:p>
    <w:p w14:paraId="29143882" w14:textId="77777777" w:rsidR="00160D49" w:rsidRDefault="00160D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1C5301B9EF0E452C930493628415455B"/>
      </w:placeholder>
      <w:dataBinding w:prefixMappings="xmlns:ns0='http://purl.org/dc/elements/1.1/' xmlns:ns1='http://schemas.openxmlformats.org/package/2006/metadata/core-properties' " w:xpath="/ns1:coreProperties[1]/ns0:title[1]" w:storeItemID="{6C3C8BC8-F283-45AE-878A-BAB7291924A1}"/>
      <w:text/>
    </w:sdtPr>
    <w:sdtContent>
      <w:p w14:paraId="2A659A80" w14:textId="77777777" w:rsidR="000817DB" w:rsidRDefault="000817DB" w:rsidP="008402F2">
        <w:pPr>
          <w:pStyle w:val="PageHead"/>
        </w:pPr>
        <w:r>
          <w:t>Lab - OSPFv2 Route Summarization and Filtering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518D0" w14:textId="77777777" w:rsidR="000817DB" w:rsidRDefault="000817DB" w:rsidP="006C3FCF">
    <w:pPr>
      <w:ind w:left="-288"/>
    </w:pPr>
    <w:r>
      <w:rPr>
        <w:noProof/>
      </w:rPr>
      <w:drawing>
        <wp:inline distT="0" distB="0" distL="0" distR="0" wp14:anchorId="3F6A4F5A" wp14:editId="6C7303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CD1D1C"/>
    <w:multiLevelType w:val="hybridMultilevel"/>
    <w:tmpl w:val="CB3A092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93AD3"/>
    <w:multiLevelType w:val="hybridMultilevel"/>
    <w:tmpl w:val="EB7A6A8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B567F88"/>
    <w:multiLevelType w:val="hybridMultilevel"/>
    <w:tmpl w:val="CA8293D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2DA297E"/>
    <w:multiLevelType w:val="hybridMultilevel"/>
    <w:tmpl w:val="ED3245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A841D75"/>
    <w:multiLevelType w:val="hybridMultilevel"/>
    <w:tmpl w:val="AB36D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8"/>
  </w:num>
  <w:num w:numId="12">
    <w:abstractNumId w:val="10"/>
  </w:num>
  <w:num w:numId="13">
    <w:abstractNumId w:val="3"/>
  </w:num>
  <w:num w:numId="14">
    <w:abstractNumId w:val="1"/>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7F"/>
    <w:rsid w:val="00001BDF"/>
    <w:rsid w:val="0000380F"/>
    <w:rsid w:val="00004175"/>
    <w:rsid w:val="000059C9"/>
    <w:rsid w:val="00012C22"/>
    <w:rsid w:val="000160F7"/>
    <w:rsid w:val="00016D5B"/>
    <w:rsid w:val="00016F30"/>
    <w:rsid w:val="0002047C"/>
    <w:rsid w:val="00021B9A"/>
    <w:rsid w:val="000242D6"/>
    <w:rsid w:val="00024EE5"/>
    <w:rsid w:val="00031B8A"/>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17DB"/>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6741"/>
    <w:rsid w:val="00157902"/>
    <w:rsid w:val="00157C8F"/>
    <w:rsid w:val="00160D49"/>
    <w:rsid w:val="00162105"/>
    <w:rsid w:val="00162EEA"/>
    <w:rsid w:val="00163164"/>
    <w:rsid w:val="00166253"/>
    <w:rsid w:val="001704B7"/>
    <w:rsid w:val="001708A6"/>
    <w:rsid w:val="001710C0"/>
    <w:rsid w:val="0017115D"/>
    <w:rsid w:val="00172AFB"/>
    <w:rsid w:val="001772B8"/>
    <w:rsid w:val="001801C2"/>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5AF3"/>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3861"/>
    <w:rsid w:val="00294C8F"/>
    <w:rsid w:val="002A0B2E"/>
    <w:rsid w:val="002A0DC1"/>
    <w:rsid w:val="002A6C56"/>
    <w:rsid w:val="002C04C4"/>
    <w:rsid w:val="002C090C"/>
    <w:rsid w:val="002C1243"/>
    <w:rsid w:val="002C1815"/>
    <w:rsid w:val="002C475E"/>
    <w:rsid w:val="002C6AD6"/>
    <w:rsid w:val="002D40CA"/>
    <w:rsid w:val="002D6C2A"/>
    <w:rsid w:val="002D7A86"/>
    <w:rsid w:val="002F2C11"/>
    <w:rsid w:val="002F45FF"/>
    <w:rsid w:val="002F66D3"/>
    <w:rsid w:val="002F6D17"/>
    <w:rsid w:val="00302887"/>
    <w:rsid w:val="003056EB"/>
    <w:rsid w:val="00306AD4"/>
    <w:rsid w:val="003071FF"/>
    <w:rsid w:val="00310652"/>
    <w:rsid w:val="00311065"/>
    <w:rsid w:val="0031371D"/>
    <w:rsid w:val="0031789F"/>
    <w:rsid w:val="00320788"/>
    <w:rsid w:val="003233A3"/>
    <w:rsid w:val="00334C33"/>
    <w:rsid w:val="003402F0"/>
    <w:rsid w:val="0034218C"/>
    <w:rsid w:val="0034455D"/>
    <w:rsid w:val="0034604B"/>
    <w:rsid w:val="00346D17"/>
    <w:rsid w:val="00347972"/>
    <w:rsid w:val="0035469B"/>
    <w:rsid w:val="003559CC"/>
    <w:rsid w:val="00355D4B"/>
    <w:rsid w:val="003569D7"/>
    <w:rsid w:val="003608AC"/>
    <w:rsid w:val="0036202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33F1"/>
    <w:rsid w:val="004659EE"/>
    <w:rsid w:val="00470FFF"/>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F1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5010"/>
    <w:rsid w:val="005468C1"/>
    <w:rsid w:val="005510BA"/>
    <w:rsid w:val="005538C8"/>
    <w:rsid w:val="00554B4E"/>
    <w:rsid w:val="00555BE9"/>
    <w:rsid w:val="00556C02"/>
    <w:rsid w:val="00561BB2"/>
    <w:rsid w:val="00563249"/>
    <w:rsid w:val="00570A65"/>
    <w:rsid w:val="005762B1"/>
    <w:rsid w:val="00580456"/>
    <w:rsid w:val="00580E73"/>
    <w:rsid w:val="00581084"/>
    <w:rsid w:val="00592329"/>
    <w:rsid w:val="00593386"/>
    <w:rsid w:val="00596998"/>
    <w:rsid w:val="0059790F"/>
    <w:rsid w:val="005A6E62"/>
    <w:rsid w:val="005B2FB3"/>
    <w:rsid w:val="005C3F7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73F"/>
    <w:rsid w:val="006131CE"/>
    <w:rsid w:val="0061336B"/>
    <w:rsid w:val="00617D6E"/>
    <w:rsid w:val="00620ED5"/>
    <w:rsid w:val="00622D61"/>
    <w:rsid w:val="00624198"/>
    <w:rsid w:val="00636C28"/>
    <w:rsid w:val="006428E5"/>
    <w:rsid w:val="00644958"/>
    <w:rsid w:val="006513FB"/>
    <w:rsid w:val="00656EEF"/>
    <w:rsid w:val="006576AF"/>
    <w:rsid w:val="0066540E"/>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3CCB"/>
    <w:rsid w:val="006E5FE9"/>
    <w:rsid w:val="006E6581"/>
    <w:rsid w:val="006E71DF"/>
    <w:rsid w:val="006F1616"/>
    <w:rsid w:val="006F1CC4"/>
    <w:rsid w:val="006F2A86"/>
    <w:rsid w:val="006F3163"/>
    <w:rsid w:val="00705FEC"/>
    <w:rsid w:val="00710659"/>
    <w:rsid w:val="0071147A"/>
    <w:rsid w:val="0071185D"/>
    <w:rsid w:val="00715CA3"/>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17C"/>
    <w:rsid w:val="0078405B"/>
    <w:rsid w:val="00786F58"/>
    <w:rsid w:val="00787CC1"/>
    <w:rsid w:val="00792F4E"/>
    <w:rsid w:val="0079398D"/>
    <w:rsid w:val="00796C25"/>
    <w:rsid w:val="007A0FF3"/>
    <w:rsid w:val="007A287C"/>
    <w:rsid w:val="007A3B2A"/>
    <w:rsid w:val="007B0C9D"/>
    <w:rsid w:val="007B5522"/>
    <w:rsid w:val="007B5A41"/>
    <w:rsid w:val="007B6129"/>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10C"/>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4F3C"/>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3060"/>
    <w:rsid w:val="00963E34"/>
    <w:rsid w:val="00964DFA"/>
    <w:rsid w:val="00970A69"/>
    <w:rsid w:val="009805BE"/>
    <w:rsid w:val="0098155C"/>
    <w:rsid w:val="00981CCA"/>
    <w:rsid w:val="00983B77"/>
    <w:rsid w:val="00986B12"/>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30E1"/>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4C9"/>
    <w:rsid w:val="00AB49B9"/>
    <w:rsid w:val="00AB501D"/>
    <w:rsid w:val="00AB758A"/>
    <w:rsid w:val="00AC027E"/>
    <w:rsid w:val="00AC05AB"/>
    <w:rsid w:val="00AC1E7E"/>
    <w:rsid w:val="00AC3D1F"/>
    <w:rsid w:val="00AC507D"/>
    <w:rsid w:val="00AC66E4"/>
    <w:rsid w:val="00AD0118"/>
    <w:rsid w:val="00AD04F2"/>
    <w:rsid w:val="00AD4578"/>
    <w:rsid w:val="00AD68E9"/>
    <w:rsid w:val="00AD761F"/>
    <w:rsid w:val="00AE56C0"/>
    <w:rsid w:val="00AF7ACC"/>
    <w:rsid w:val="00B00914"/>
    <w:rsid w:val="00B02A8E"/>
    <w:rsid w:val="00B052EE"/>
    <w:rsid w:val="00B1081F"/>
    <w:rsid w:val="00B124C9"/>
    <w:rsid w:val="00B2496B"/>
    <w:rsid w:val="00B27499"/>
    <w:rsid w:val="00B3010D"/>
    <w:rsid w:val="00B32FFE"/>
    <w:rsid w:val="00B35151"/>
    <w:rsid w:val="00B433F2"/>
    <w:rsid w:val="00B458E8"/>
    <w:rsid w:val="00B47940"/>
    <w:rsid w:val="00B517F6"/>
    <w:rsid w:val="00B5397B"/>
    <w:rsid w:val="00B53EE9"/>
    <w:rsid w:val="00B6183E"/>
    <w:rsid w:val="00B62809"/>
    <w:rsid w:val="00B70952"/>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637"/>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C7F"/>
    <w:rsid w:val="00C6258F"/>
    <w:rsid w:val="00C62C41"/>
    <w:rsid w:val="00C63DF6"/>
    <w:rsid w:val="00C63E58"/>
    <w:rsid w:val="00C6495E"/>
    <w:rsid w:val="00C665A2"/>
    <w:rsid w:val="00C670EE"/>
    <w:rsid w:val="00C67E3B"/>
    <w:rsid w:val="00C71F4C"/>
    <w:rsid w:val="00C73E03"/>
    <w:rsid w:val="00C77B29"/>
    <w:rsid w:val="00C81E18"/>
    <w:rsid w:val="00C87039"/>
    <w:rsid w:val="00C8718B"/>
    <w:rsid w:val="00C872E4"/>
    <w:rsid w:val="00C878D9"/>
    <w:rsid w:val="00C90311"/>
    <w:rsid w:val="00C91C26"/>
    <w:rsid w:val="00CA2BB2"/>
    <w:rsid w:val="00CA73D5"/>
    <w:rsid w:val="00CB2FC9"/>
    <w:rsid w:val="00CB5068"/>
    <w:rsid w:val="00CB712D"/>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ADD"/>
    <w:rsid w:val="00D139C8"/>
    <w:rsid w:val="00D17F81"/>
    <w:rsid w:val="00D2052A"/>
    <w:rsid w:val="00D2758C"/>
    <w:rsid w:val="00D275CA"/>
    <w:rsid w:val="00D2789B"/>
    <w:rsid w:val="00D345AB"/>
    <w:rsid w:val="00D41566"/>
    <w:rsid w:val="00D452F4"/>
    <w:rsid w:val="00D458EC"/>
    <w:rsid w:val="00D501B0"/>
    <w:rsid w:val="00D52582"/>
    <w:rsid w:val="00D531D0"/>
    <w:rsid w:val="00D56A0E"/>
    <w:rsid w:val="00D57AD3"/>
    <w:rsid w:val="00D60E58"/>
    <w:rsid w:val="00D62F25"/>
    <w:rsid w:val="00D635FE"/>
    <w:rsid w:val="00D64836"/>
    <w:rsid w:val="00D66A7B"/>
    <w:rsid w:val="00D729DE"/>
    <w:rsid w:val="00D7591B"/>
    <w:rsid w:val="00D75B6A"/>
    <w:rsid w:val="00D778DF"/>
    <w:rsid w:val="00D84BDA"/>
    <w:rsid w:val="00D86D9E"/>
    <w:rsid w:val="00D87013"/>
    <w:rsid w:val="00D876A8"/>
    <w:rsid w:val="00D87F26"/>
    <w:rsid w:val="00D913F0"/>
    <w:rsid w:val="00D93063"/>
    <w:rsid w:val="00D933B0"/>
    <w:rsid w:val="00D93510"/>
    <w:rsid w:val="00D951FC"/>
    <w:rsid w:val="00D977E8"/>
    <w:rsid w:val="00D97B16"/>
    <w:rsid w:val="00DA119B"/>
    <w:rsid w:val="00DA3E20"/>
    <w:rsid w:val="00DB0E4E"/>
    <w:rsid w:val="00DB1C89"/>
    <w:rsid w:val="00DB3763"/>
    <w:rsid w:val="00DB4029"/>
    <w:rsid w:val="00DB5F4D"/>
    <w:rsid w:val="00DB66F2"/>
    <w:rsid w:val="00DB6DA5"/>
    <w:rsid w:val="00DB7FA4"/>
    <w:rsid w:val="00DC076B"/>
    <w:rsid w:val="00DC186F"/>
    <w:rsid w:val="00DC252F"/>
    <w:rsid w:val="00DC32EE"/>
    <w:rsid w:val="00DC6050"/>
    <w:rsid w:val="00DC6445"/>
    <w:rsid w:val="00DD35E1"/>
    <w:rsid w:val="00DD43EA"/>
    <w:rsid w:val="00DE6F44"/>
    <w:rsid w:val="00DF1B58"/>
    <w:rsid w:val="00E009DA"/>
    <w:rsid w:val="00E037D9"/>
    <w:rsid w:val="00E04927"/>
    <w:rsid w:val="00E066E0"/>
    <w:rsid w:val="00E11A48"/>
    <w:rsid w:val="00E130EB"/>
    <w:rsid w:val="00E162CD"/>
    <w:rsid w:val="00E17FA5"/>
    <w:rsid w:val="00E21BFE"/>
    <w:rsid w:val="00E21C88"/>
    <w:rsid w:val="00E223AC"/>
    <w:rsid w:val="00E26930"/>
    <w:rsid w:val="00E27257"/>
    <w:rsid w:val="00E27F4F"/>
    <w:rsid w:val="00E33C65"/>
    <w:rsid w:val="00E36CBD"/>
    <w:rsid w:val="00E40F0A"/>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BFF"/>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5C390"/>
  <w15:docId w15:val="{FE505961-A6F7-4A69-AFE5-A6BA05A6D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6540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61073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61073F"/>
    <w:pPr>
      <w:spacing w:before="0" w:after="0" w:line="240" w:lineRule="auto"/>
    </w:pPr>
    <w:rPr>
      <w:rFonts w:ascii="Times New Roman" w:eastAsia="Times New Roman" w:hAnsi="Times New Roman"/>
      <w:b/>
      <w:sz w:val="32"/>
      <w:szCs w:val="24"/>
    </w:rPr>
  </w:style>
  <w:style w:type="paragraph" w:customStyle="1" w:styleId="BodyText1">
    <w:name w:val="Body Text1"/>
    <w:basedOn w:val="Normal"/>
    <w:qFormat/>
    <w:rsid w:val="0061073F"/>
    <w:pPr>
      <w:spacing w:before="0" w:after="0" w:line="240" w:lineRule="auto"/>
    </w:pPr>
    <w:rPr>
      <w:rFonts w:ascii="Times New Roman" w:eastAsia="Times New Roman" w:hAnsi="Times New Roman"/>
      <w:sz w:val="20"/>
      <w:szCs w:val="24"/>
    </w:rPr>
  </w:style>
  <w:style w:type="numbering" w:customStyle="1" w:styleId="PartStepSubStepList">
    <w:name w:val="Part_Step_SubStep_List"/>
    <w:basedOn w:val="NoList"/>
    <w:uiPriority w:val="99"/>
    <w:rsid w:val="0061073F"/>
    <w:pPr>
      <w:numPr>
        <w:numId w:val="10"/>
      </w:numPr>
    </w:pPr>
  </w:style>
  <w:style w:type="paragraph" w:styleId="ListParagraph">
    <w:name w:val="List Paragraph"/>
    <w:basedOn w:val="Normal"/>
    <w:uiPriority w:val="34"/>
    <w:unhideWhenUsed/>
    <w:qFormat/>
    <w:rsid w:val="0061073F"/>
    <w:pPr>
      <w:spacing w:before="0" w:after="0" w:line="240" w:lineRule="auto"/>
      <w:ind w:left="720"/>
    </w:pPr>
    <w:rPr>
      <w:rFonts w:ascii="Times New Roman" w:eastAsia="Times New Roman" w:hAnsi="Times New Roman"/>
      <w:sz w:val="24"/>
      <w:szCs w:val="24"/>
    </w:rPr>
  </w:style>
  <w:style w:type="paragraph" w:styleId="Revision">
    <w:name w:val="Revision"/>
    <w:hidden/>
    <w:uiPriority w:val="99"/>
    <w:semiHidden/>
    <w:rsid w:val="006107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5301B9EF0E452C930493628415455B"/>
        <w:category>
          <w:name w:val="General"/>
          <w:gallery w:val="placeholder"/>
        </w:category>
        <w:types>
          <w:type w:val="bbPlcHdr"/>
        </w:types>
        <w:behaviors>
          <w:behavior w:val="content"/>
        </w:behaviors>
        <w:guid w:val="{5E0EC918-82B4-45CF-8648-3EA49F3BA203}"/>
      </w:docPartPr>
      <w:docPartBody>
        <w:p w:rsidR="00986C99" w:rsidRDefault="009C1F5F">
          <w:pPr>
            <w:pStyle w:val="1C5301B9EF0E452C930493628415455B"/>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5F"/>
    <w:rsid w:val="0028480A"/>
    <w:rsid w:val="00986C99"/>
    <w:rsid w:val="009C1F5F"/>
    <w:rsid w:val="00C53EDB"/>
    <w:rsid w:val="00F752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5301B9EF0E452C930493628415455B">
    <w:name w:val="1C5301B9EF0E452C93049362841545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61946D-74D9-4645-9CE9-37E5D392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50</TotalTime>
  <Pages>31</Pages>
  <Words>7863</Words>
  <Characters>44820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Lab - OSPFv2 Route Summarization and Filtering</vt:lpstr>
    </vt:vector>
  </TitlesOfParts>
  <Company>Cisco Systems, Inc.</Company>
  <LinksUpToDate>false</LinksUpToDate>
  <CharactersWithSpaces>52578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OSPFv2 Route Summarization and Filtering</dc:title>
  <dc:creator>SP</dc:creator>
  <dc:description>2020</dc:description>
  <cp:lastModifiedBy>Suk-Yi Pennock -X (spennock - UNICON INC at Cisco)</cp:lastModifiedBy>
  <cp:revision>8</cp:revision>
  <cp:lastPrinted>2020-02-10T17:12:00Z</cp:lastPrinted>
  <dcterms:created xsi:type="dcterms:W3CDTF">2020-02-10T16:22:00Z</dcterms:created>
  <dcterms:modified xsi:type="dcterms:W3CDTF">2020-02-10T17:12:00Z</dcterms:modified>
</cp:coreProperties>
</file>