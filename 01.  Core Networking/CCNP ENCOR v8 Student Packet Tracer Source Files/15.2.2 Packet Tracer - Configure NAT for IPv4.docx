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4C54" w14:textId="56043F41" w:rsidR="004D36D7" w:rsidRPr="001E3348" w:rsidRDefault="00384B3F" w:rsidP="009E15FD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53DB5">
            <w:t>Packet Tracer - Configure NAT for IPv4</w:t>
          </w:r>
        </w:sdtContent>
      </w:sdt>
      <w:r w:rsidR="004D36D7" w:rsidRPr="00FD4A68">
        <w:t xml:space="preserve"> </w:t>
      </w:r>
    </w:p>
    <w:p w14:paraId="7D7DA73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 w:rsidRPr="00E87D62">
              <w:t>IP Address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 w:rsidRPr="002A04D0"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 w:rsidRPr="002A04D0"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08AFD2" w14:textId="0E9B22C6" w:rsidR="00757628" w:rsidRPr="008B68E7" w:rsidRDefault="00757628" w:rsidP="008B68E7">
            <w:pPr>
              <w:pStyle w:val="TableText"/>
            </w:pPr>
            <w:r>
              <w:t>F0/0/0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</w:t>
            </w:r>
            <w:r w:rsidR="00516D1B">
              <w:t>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proofErr w:type="spellStart"/>
            <w:r>
              <w:t>local.pka</w:t>
            </w:r>
            <w:proofErr w:type="spellEnd"/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proofErr w:type="spellStart"/>
            <w:r>
              <w:t>cisco.pka</w:t>
            </w:r>
            <w:proofErr w:type="spellEnd"/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Heading1"/>
      </w:pPr>
      <w:r w:rsidRPr="00E70096">
        <w:t>Objectives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 w:rsidRPr="00302752">
        <w:t>Configure Dynamic NAT with PAT</w:t>
      </w:r>
    </w:p>
    <w:p w14:paraId="78D9A596" w14:textId="77777777" w:rsidR="009B442F" w:rsidRPr="00302752" w:rsidRDefault="009B442F" w:rsidP="00302752">
      <w:pPr>
        <w:pStyle w:val="Bulletlevel1"/>
      </w:pPr>
      <w:r w:rsidRPr="00302752">
        <w:t>Configure Static NAT</w:t>
      </w:r>
    </w:p>
    <w:p w14:paraId="50B2579D" w14:textId="77777777" w:rsidR="00D778DF" w:rsidRDefault="00D778DF" w:rsidP="009B442F">
      <w:pPr>
        <w:pStyle w:val="Heading1"/>
      </w:pPr>
      <w:r w:rsidRPr="00E70096">
        <w:t>Background / Scenario</w:t>
      </w:r>
    </w:p>
    <w:p w14:paraId="64D80011" w14:textId="0FA6E760" w:rsidR="00302752" w:rsidRPr="009E15FD" w:rsidRDefault="00D50953" w:rsidP="009E15FD">
      <w:pPr>
        <w:pStyle w:val="BodyTextL25"/>
      </w:pPr>
      <w:r w:rsidRPr="009E15FD">
        <w:t>In this lab, you will configure a router with dynamic NAT with PAT. This will translate addresses from the three internal LANs to a single outside address</w:t>
      </w:r>
      <w:r w:rsidR="001D69A9" w:rsidRPr="009E15FD">
        <w:t>. In addition, you will configure static NAT to translate an internal server address to an outside address.</w:t>
      </w:r>
    </w:p>
    <w:p w14:paraId="4D878ACE" w14:textId="7B5F3DF6" w:rsidR="00103401" w:rsidRDefault="001D69A9" w:rsidP="001D69A9">
      <w:pPr>
        <w:pStyle w:val="Heading1"/>
      </w:pPr>
      <w:r>
        <w:t>Instructions</w:t>
      </w:r>
    </w:p>
    <w:p w14:paraId="0FD8EF7F" w14:textId="34C7B212" w:rsidR="008F7798" w:rsidRDefault="008F7798" w:rsidP="008F7798">
      <w:pPr>
        <w:pStyle w:val="BodyTextL25"/>
      </w:pPr>
      <w:r>
        <w:t>In this activity you will only configure router R2.</w:t>
      </w:r>
    </w:p>
    <w:p w14:paraId="6C0720B9" w14:textId="04382902" w:rsidR="00F66EFE" w:rsidRPr="008F7798" w:rsidRDefault="00F66EFE" w:rsidP="00F66EFE">
      <w:pPr>
        <w:pStyle w:val="ConfigWindow"/>
      </w:pPr>
      <w:r>
        <w:t>Open configuration window</w:t>
      </w:r>
    </w:p>
    <w:p w14:paraId="63E4D9A0" w14:textId="59CF28DB" w:rsidR="00E47502" w:rsidRPr="00E47502" w:rsidRDefault="00D8224B" w:rsidP="00F66EFE">
      <w:pPr>
        <w:pStyle w:val="Bulletlevel1"/>
        <w:spacing w:before="0"/>
      </w:pPr>
      <w:r>
        <w:t>Use a named ACL to p</w:t>
      </w:r>
      <w:r w:rsidR="00E47502" w:rsidRPr="00E47502">
        <w:t>ermit the addresses from LAN1, LAN2, and LAN3</w:t>
      </w:r>
      <w:r w:rsidR="00BE2263">
        <w:t xml:space="preserve"> to be translated</w:t>
      </w:r>
      <w:r w:rsidR="00E47502" w:rsidRPr="00E47502">
        <w:t xml:space="preserve">. Specify </w:t>
      </w:r>
      <w:r w:rsidR="00BE2263">
        <w:t>the</w:t>
      </w:r>
      <w:r w:rsidR="00E47502" w:rsidRPr="00E47502">
        <w:t xml:space="preserve"> LANs in this order.</w:t>
      </w:r>
      <w:r>
        <w:t xml:space="preserve"> Use the name </w:t>
      </w:r>
      <w:r w:rsidRPr="00516D1B">
        <w:rPr>
          <w:b/>
        </w:rPr>
        <w:t>R2NAT</w:t>
      </w:r>
      <w:r>
        <w:t xml:space="preserve">. The name you use must match this </w:t>
      </w:r>
      <w:r w:rsidR="00516D1B">
        <w:t>name</w:t>
      </w:r>
      <w:r>
        <w:t xml:space="preserve"> exactly.</w:t>
      </w:r>
    </w:p>
    <w:p w14:paraId="5D7DB254" w14:textId="58410389" w:rsidR="00E47502" w:rsidRDefault="00D8224B" w:rsidP="00516D1B">
      <w:pPr>
        <w:pStyle w:val="Bulletlevel1"/>
      </w:pPr>
      <w:r>
        <w:t xml:space="preserve">Create a NAT pool named </w:t>
      </w:r>
      <w:r w:rsidRPr="00516D1B">
        <w:rPr>
          <w:b/>
        </w:rPr>
        <w:t>R2POOL</w:t>
      </w:r>
      <w:r>
        <w:t xml:space="preserve">. The pool should use the </w:t>
      </w:r>
      <w:r w:rsidRPr="00516D1B">
        <w:rPr>
          <w:b/>
        </w:rPr>
        <w:t>first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  <w:r w:rsidR="00516D1B">
        <w:t xml:space="preserve"> The pool name you use must match this name exactly.</w:t>
      </w:r>
      <w:r w:rsidR="00BE2263">
        <w:t xml:space="preserve"> All translated address</w:t>
      </w:r>
      <w:r w:rsidR="002A04D0">
        <w:t>es</w:t>
      </w:r>
      <w:r w:rsidR="00BE2263">
        <w:t xml:space="preserve"> must use this address as their outside address.</w:t>
      </w:r>
    </w:p>
    <w:p w14:paraId="3A2F2D3D" w14:textId="77777777" w:rsidR="008A4C3B" w:rsidRDefault="008A4C3B" w:rsidP="00516D1B">
      <w:pPr>
        <w:pStyle w:val="Bulletlevel1"/>
      </w:pPr>
      <w:r>
        <w:t>Configure NAT with the ACL and NAT pool that you have created.</w:t>
      </w:r>
    </w:p>
    <w:p w14:paraId="3EE74624" w14:textId="77777777" w:rsidR="008A4C3B" w:rsidRDefault="008A4C3B" w:rsidP="00516D1B">
      <w:pPr>
        <w:pStyle w:val="Bulletlevel1"/>
      </w:pPr>
      <w:r>
        <w:lastRenderedPageBreak/>
        <w:t xml:space="preserve">Configure static NAT to map the </w:t>
      </w:r>
      <w:proofErr w:type="spellStart"/>
      <w:r>
        <w:t>local.pka</w:t>
      </w:r>
      <w:proofErr w:type="spellEnd"/>
      <w:r>
        <w:t xml:space="preserve"> server </w:t>
      </w:r>
      <w:r w:rsidR="00516D1B">
        <w:t xml:space="preserve">inside </w:t>
      </w:r>
      <w:r>
        <w:t xml:space="preserve">address to the </w:t>
      </w:r>
      <w:r w:rsidRPr="00516D1B">
        <w:rPr>
          <w:b/>
        </w:rPr>
        <w:t>second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</w:p>
    <w:p w14:paraId="497AA9C5" w14:textId="7989F48F" w:rsidR="00516D1B" w:rsidRDefault="00516D1B" w:rsidP="00516D1B">
      <w:pPr>
        <w:pStyle w:val="Bulletlevel1"/>
      </w:pPr>
      <w:r>
        <w:t>Configure the interfaces that will participate in NAT.</w:t>
      </w:r>
    </w:p>
    <w:p w14:paraId="3C78130D" w14:textId="2D5EB8BE" w:rsidR="00F66EFE" w:rsidRPr="00E47502" w:rsidRDefault="00F66EFE" w:rsidP="00F66EFE">
      <w:pPr>
        <w:pStyle w:val="ConfigWindow"/>
      </w:pPr>
      <w:r>
        <w:t>Close configuration window</w:t>
      </w:r>
    </w:p>
    <w:p w14:paraId="01CFCA7B" w14:textId="70510654" w:rsidR="004D3A7B" w:rsidRDefault="009E15FD" w:rsidP="009E15FD">
      <w:pPr>
        <w:pStyle w:val="ConfigWindow"/>
      </w:pPr>
      <w:r>
        <w:t>End of document</w:t>
      </w:r>
      <w:bookmarkStart w:id="0" w:name="_GoBack"/>
      <w:bookmarkEnd w:id="0"/>
    </w:p>
    <w:sectPr w:rsidR="004D3A7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67DA6" w14:textId="77777777" w:rsidR="00384B3F" w:rsidRDefault="00384B3F" w:rsidP="00710659">
      <w:pPr>
        <w:spacing w:after="0" w:line="240" w:lineRule="auto"/>
      </w:pPr>
      <w:r>
        <w:separator/>
      </w:r>
    </w:p>
    <w:p w14:paraId="363F0C5E" w14:textId="77777777" w:rsidR="00384B3F" w:rsidRDefault="00384B3F"/>
  </w:endnote>
  <w:endnote w:type="continuationSeparator" w:id="0">
    <w:p w14:paraId="0856B72B" w14:textId="77777777" w:rsidR="00384B3F" w:rsidRDefault="00384B3F" w:rsidP="00710659">
      <w:pPr>
        <w:spacing w:after="0" w:line="240" w:lineRule="auto"/>
      </w:pPr>
      <w:r>
        <w:continuationSeparator/>
      </w:r>
    </w:p>
    <w:p w14:paraId="01BD95B0" w14:textId="77777777" w:rsidR="00384B3F" w:rsidRDefault="00384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F66A" w14:textId="66BED53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>
      <w:t xml:space="preserve"> - </w:t>
    </w:r>
    <w:r w:rsidR="00D70F2D">
      <w:fldChar w:fldCharType="begin"/>
    </w:r>
    <w:r w:rsidR="00D70F2D">
      <w:instrText xml:space="preserve"> SAVEDATE  \@ "yyyy"  \* MERGEFORMAT </w:instrText>
    </w:r>
    <w:r w:rsidR="00D70F2D">
      <w:fldChar w:fldCharType="separate"/>
    </w:r>
    <w:r w:rsidR="00702460">
      <w:rPr>
        <w:noProof/>
      </w:rPr>
      <w:t>2020</w:t>
    </w:r>
    <w:r w:rsidR="00D70F2D"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583E" w14:textId="392BC83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 w:rsidR="007E6402">
      <w:t xml:space="preserve"> -</w:t>
    </w:r>
    <w:r w:rsidR="00C20634">
      <w:t xml:space="preserve"> </w:t>
    </w:r>
    <w:r w:rsidR="00D70F2D">
      <w:fldChar w:fldCharType="begin"/>
    </w:r>
    <w:r w:rsidR="00D70F2D">
      <w:instrText xml:space="preserve"> SAVEDATE  \@ "yyyy"  \* MERGEFORMAT </w:instrText>
    </w:r>
    <w:r w:rsidR="00D70F2D">
      <w:fldChar w:fldCharType="separate"/>
    </w:r>
    <w:r w:rsidR="00702460">
      <w:rPr>
        <w:noProof/>
      </w:rPr>
      <w:t>2020</w:t>
    </w:r>
    <w:r w:rsidR="00D70F2D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DCBA" w14:textId="77777777" w:rsidR="00384B3F" w:rsidRDefault="00384B3F" w:rsidP="00710659">
      <w:pPr>
        <w:spacing w:after="0" w:line="240" w:lineRule="auto"/>
      </w:pPr>
      <w:r>
        <w:separator/>
      </w:r>
    </w:p>
    <w:p w14:paraId="0282D4C5" w14:textId="77777777" w:rsidR="00384B3F" w:rsidRDefault="00384B3F"/>
  </w:footnote>
  <w:footnote w:type="continuationSeparator" w:id="0">
    <w:p w14:paraId="76B63C16" w14:textId="77777777" w:rsidR="00384B3F" w:rsidRDefault="00384B3F" w:rsidP="00710659">
      <w:pPr>
        <w:spacing w:after="0" w:line="240" w:lineRule="auto"/>
      </w:pPr>
      <w:r>
        <w:continuationSeparator/>
      </w:r>
    </w:p>
    <w:p w14:paraId="482BFFC5" w14:textId="77777777" w:rsidR="00384B3F" w:rsidRDefault="00384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1B54507A" w:rsidR="00926CB2" w:rsidRDefault="009E15FD" w:rsidP="008402F2">
        <w:pPr>
          <w:pStyle w:val="PageHead"/>
        </w:pPr>
        <w:r>
          <w:t>Packet Tracer - Configure NAT for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76A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1F4C63" wp14:editId="65C251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B3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DB1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460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A4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0F2D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1F7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451E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66EF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D"/>
    <w:rsid w:val="00075AA4"/>
    <w:rsid w:val="00076661"/>
    <w:rsid w:val="000B0B66"/>
    <w:rsid w:val="00234254"/>
    <w:rsid w:val="003D5946"/>
    <w:rsid w:val="0045114D"/>
    <w:rsid w:val="0069051C"/>
    <w:rsid w:val="009D65AD"/>
    <w:rsid w:val="00A75C2B"/>
    <w:rsid w:val="00B5349C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566FC-F199-4619-B8E9-1A9AC9BD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NAT for IPv4</dc:title>
  <dc:creator>Martin Benson</dc:creator>
  <dc:description>2019</dc:description>
  <cp:lastModifiedBy>DH</cp:lastModifiedBy>
  <cp:revision>2</cp:revision>
  <dcterms:created xsi:type="dcterms:W3CDTF">2020-03-16T17:11:00Z</dcterms:created>
  <dcterms:modified xsi:type="dcterms:W3CDTF">2020-03-16T17:11:00Z</dcterms:modified>
</cp:coreProperties>
</file>