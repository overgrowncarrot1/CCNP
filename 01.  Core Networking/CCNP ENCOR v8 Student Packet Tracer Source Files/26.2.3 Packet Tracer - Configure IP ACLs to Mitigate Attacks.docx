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49961" w14:textId="39C28F68" w:rsidR="004D36D7" w:rsidRPr="00FD4A68" w:rsidRDefault="004D6CA3" w:rsidP="00B47940">
      <w:pPr>
        <w:pStyle w:val="Title"/>
        <w:rPr>
          <w:rStyle w:val="LabTitleInstVersred"/>
          <w:b/>
          <w:color w:val="auto"/>
        </w:rPr>
      </w:pPr>
      <w:sdt>
        <w:sdtPr>
          <w:rPr>
            <w:b w:val="0"/>
            <w:color w:val="EE0000"/>
          </w:rPr>
          <w:alias w:val="Title"/>
          <w:tag w:val=""/>
          <w:id w:val="-487021785"/>
          <w:placeholder>
            <w:docPart w:val="885616C20C0D48B6BEBEDFD0A3CA8B7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04889">
            <w:t>Packet Tracer - Configure IP ACLs to Mitigate Attacks</w:t>
          </w:r>
        </w:sdtContent>
      </w:sdt>
      <w:r w:rsidR="004D36D7" w:rsidRPr="00FD4A68">
        <w:t xml:space="preserve"> </w:t>
      </w:r>
    </w:p>
    <w:p w14:paraId="0C916D55" w14:textId="77777777" w:rsidR="00D778DF" w:rsidRPr="00E70096" w:rsidRDefault="00D778DF" w:rsidP="00D452F4">
      <w:pPr>
        <w:pStyle w:val="Heading1"/>
      </w:pPr>
      <w:r w:rsidRPr="00E70096">
        <w:t>Addressing Table</w:t>
      </w:r>
    </w:p>
    <w:tbl>
      <w:tblPr>
        <w:tblStyle w:val="LabTableStyle"/>
        <w:tblW w:w="0" w:type="auto"/>
        <w:tblLook w:val="04A0" w:firstRow="1" w:lastRow="0" w:firstColumn="1" w:lastColumn="0" w:noHBand="0" w:noVBand="1"/>
        <w:tblDescription w:val="The table contains the devices in the network, the configured interfaces on the devices and the interface IP addresses and subnet masks. Also included are the default gateways and attached switch ports where applicable."/>
      </w:tblPr>
      <w:tblGrid>
        <w:gridCol w:w="1345"/>
        <w:gridCol w:w="1260"/>
        <w:gridCol w:w="1980"/>
        <w:gridCol w:w="1980"/>
        <w:gridCol w:w="1826"/>
        <w:gridCol w:w="1679"/>
      </w:tblGrid>
      <w:tr w:rsidR="006A1C76" w14:paraId="1E7198D8" w14:textId="77777777" w:rsidTr="0010200E">
        <w:trPr>
          <w:cnfStyle w:val="100000000000" w:firstRow="1" w:lastRow="0" w:firstColumn="0" w:lastColumn="0" w:oddVBand="0" w:evenVBand="0" w:oddHBand="0" w:evenHBand="0" w:firstRowFirstColumn="0" w:firstRowLastColumn="0" w:lastRowFirstColumn="0" w:lastRowLastColumn="0"/>
        </w:trPr>
        <w:tc>
          <w:tcPr>
            <w:tcW w:w="1345" w:type="dxa"/>
          </w:tcPr>
          <w:p w14:paraId="421C0F93" w14:textId="77777777" w:rsidR="006A1C76" w:rsidRDefault="006A1C76" w:rsidP="008A2DCE">
            <w:pPr>
              <w:pStyle w:val="TableHeading"/>
            </w:pPr>
            <w:r>
              <w:t>Device</w:t>
            </w:r>
          </w:p>
        </w:tc>
        <w:tc>
          <w:tcPr>
            <w:tcW w:w="1260" w:type="dxa"/>
          </w:tcPr>
          <w:p w14:paraId="498E4EFF" w14:textId="77777777" w:rsidR="006A1C76" w:rsidRDefault="006A1C76" w:rsidP="008A2DCE">
            <w:pPr>
              <w:pStyle w:val="TableHeading"/>
            </w:pPr>
            <w:r>
              <w:t>Interface</w:t>
            </w:r>
          </w:p>
        </w:tc>
        <w:tc>
          <w:tcPr>
            <w:tcW w:w="1980" w:type="dxa"/>
          </w:tcPr>
          <w:p w14:paraId="7379693F" w14:textId="77777777" w:rsidR="006A1C76" w:rsidRDefault="006A1C76" w:rsidP="008A2DCE">
            <w:pPr>
              <w:pStyle w:val="TableHeading"/>
            </w:pPr>
            <w:r>
              <w:t>IP Address</w:t>
            </w:r>
          </w:p>
        </w:tc>
        <w:tc>
          <w:tcPr>
            <w:tcW w:w="1980" w:type="dxa"/>
          </w:tcPr>
          <w:p w14:paraId="13C78336" w14:textId="77777777" w:rsidR="006A1C76" w:rsidRDefault="006A1C76" w:rsidP="008A2DCE">
            <w:pPr>
              <w:pStyle w:val="TableHeading"/>
            </w:pPr>
            <w:r>
              <w:t>Subnet Mask</w:t>
            </w:r>
          </w:p>
        </w:tc>
        <w:tc>
          <w:tcPr>
            <w:tcW w:w="1826" w:type="dxa"/>
          </w:tcPr>
          <w:p w14:paraId="680162B1" w14:textId="77777777" w:rsidR="006A1C76" w:rsidRDefault="006A1C76" w:rsidP="008A2DCE">
            <w:pPr>
              <w:pStyle w:val="TableHeading"/>
            </w:pPr>
            <w:r>
              <w:t>Default Gateway</w:t>
            </w:r>
          </w:p>
        </w:tc>
        <w:tc>
          <w:tcPr>
            <w:tcW w:w="1679" w:type="dxa"/>
          </w:tcPr>
          <w:p w14:paraId="1834035C" w14:textId="77777777" w:rsidR="006A1C76" w:rsidRDefault="006A1C76" w:rsidP="008A2DCE">
            <w:pPr>
              <w:pStyle w:val="TableHeading"/>
            </w:pPr>
            <w:r>
              <w:t>Switch Port</w:t>
            </w:r>
          </w:p>
        </w:tc>
      </w:tr>
      <w:tr w:rsidR="006A1C76" w14:paraId="08EFDE34" w14:textId="77777777" w:rsidTr="0010200E">
        <w:tc>
          <w:tcPr>
            <w:tcW w:w="1345" w:type="dxa"/>
            <w:tcBorders>
              <w:bottom w:val="nil"/>
            </w:tcBorders>
          </w:tcPr>
          <w:p w14:paraId="070167B2" w14:textId="77777777" w:rsidR="006A1C76" w:rsidRDefault="006A1C76" w:rsidP="008A2DCE">
            <w:pPr>
              <w:pStyle w:val="TableText"/>
            </w:pPr>
            <w:r>
              <w:t>R1</w:t>
            </w:r>
          </w:p>
        </w:tc>
        <w:tc>
          <w:tcPr>
            <w:tcW w:w="1260" w:type="dxa"/>
          </w:tcPr>
          <w:p w14:paraId="5BF3C73E" w14:textId="77777777" w:rsidR="006A1C76" w:rsidRDefault="006A1C76" w:rsidP="008A2DCE">
            <w:pPr>
              <w:pStyle w:val="TableText"/>
            </w:pPr>
            <w:r>
              <w:t>G0/1</w:t>
            </w:r>
          </w:p>
        </w:tc>
        <w:tc>
          <w:tcPr>
            <w:tcW w:w="1980" w:type="dxa"/>
          </w:tcPr>
          <w:p w14:paraId="322F7C7A" w14:textId="77777777" w:rsidR="006A1C76" w:rsidRDefault="006A1C76" w:rsidP="008A2DCE">
            <w:pPr>
              <w:pStyle w:val="TableText"/>
            </w:pPr>
            <w:r>
              <w:t>192.168.1.1</w:t>
            </w:r>
          </w:p>
        </w:tc>
        <w:tc>
          <w:tcPr>
            <w:tcW w:w="1980" w:type="dxa"/>
          </w:tcPr>
          <w:p w14:paraId="62C71DD3" w14:textId="77777777" w:rsidR="006A1C76" w:rsidRDefault="006A1C76" w:rsidP="008A2DCE">
            <w:pPr>
              <w:pStyle w:val="TableText"/>
            </w:pPr>
            <w:r>
              <w:t>255.255.255.0</w:t>
            </w:r>
          </w:p>
        </w:tc>
        <w:tc>
          <w:tcPr>
            <w:tcW w:w="1826" w:type="dxa"/>
            <w:tcBorders>
              <w:bottom w:val="nil"/>
            </w:tcBorders>
          </w:tcPr>
          <w:p w14:paraId="0BD008C3" w14:textId="77777777" w:rsidR="006A1C76" w:rsidRDefault="006A1C76" w:rsidP="008A2DCE">
            <w:pPr>
              <w:pStyle w:val="TableText"/>
            </w:pPr>
            <w:r>
              <w:t>N/A</w:t>
            </w:r>
          </w:p>
        </w:tc>
        <w:tc>
          <w:tcPr>
            <w:tcW w:w="1679" w:type="dxa"/>
          </w:tcPr>
          <w:p w14:paraId="46ECE3E7" w14:textId="77777777" w:rsidR="006A1C76" w:rsidRDefault="006A1C76" w:rsidP="008A2DCE">
            <w:pPr>
              <w:pStyle w:val="TableText"/>
            </w:pPr>
            <w:r>
              <w:t>S1 F0/5</w:t>
            </w:r>
          </w:p>
        </w:tc>
      </w:tr>
      <w:tr w:rsidR="006A1C76" w14:paraId="23512D19" w14:textId="77777777" w:rsidTr="0010200E">
        <w:tc>
          <w:tcPr>
            <w:tcW w:w="1345" w:type="dxa"/>
            <w:tcBorders>
              <w:top w:val="nil"/>
              <w:bottom w:val="single" w:sz="2" w:space="0" w:color="auto"/>
            </w:tcBorders>
          </w:tcPr>
          <w:p w14:paraId="752C16BA" w14:textId="77777777" w:rsidR="006A1C76" w:rsidRPr="00530983" w:rsidRDefault="006A1C76" w:rsidP="0010200E">
            <w:pPr>
              <w:pStyle w:val="ConfigWindow"/>
            </w:pPr>
            <w:r w:rsidRPr="00530983">
              <w:t>R1</w:t>
            </w:r>
          </w:p>
        </w:tc>
        <w:tc>
          <w:tcPr>
            <w:tcW w:w="1260" w:type="dxa"/>
          </w:tcPr>
          <w:p w14:paraId="3770D35C" w14:textId="77777777" w:rsidR="006A1C76" w:rsidRDefault="006A1C76" w:rsidP="008A2DCE">
            <w:pPr>
              <w:pStyle w:val="TableText"/>
            </w:pPr>
            <w:r>
              <w:t>S0/0/0</w:t>
            </w:r>
          </w:p>
        </w:tc>
        <w:tc>
          <w:tcPr>
            <w:tcW w:w="1980" w:type="dxa"/>
          </w:tcPr>
          <w:p w14:paraId="7E693893" w14:textId="77777777" w:rsidR="006A1C76" w:rsidRDefault="006A1C76" w:rsidP="008A2DCE">
            <w:pPr>
              <w:pStyle w:val="TableText"/>
            </w:pPr>
            <w:r>
              <w:t>10.1.1.1</w:t>
            </w:r>
          </w:p>
        </w:tc>
        <w:tc>
          <w:tcPr>
            <w:tcW w:w="1980" w:type="dxa"/>
          </w:tcPr>
          <w:p w14:paraId="25AC5C89" w14:textId="77777777" w:rsidR="006A1C76" w:rsidRDefault="006A1C76" w:rsidP="008A2DCE">
            <w:pPr>
              <w:pStyle w:val="TableText"/>
            </w:pPr>
            <w:r>
              <w:t>255.255.255.252</w:t>
            </w:r>
          </w:p>
        </w:tc>
        <w:tc>
          <w:tcPr>
            <w:tcW w:w="1826" w:type="dxa"/>
            <w:tcBorders>
              <w:top w:val="nil"/>
              <w:bottom w:val="single" w:sz="2" w:space="0" w:color="auto"/>
            </w:tcBorders>
          </w:tcPr>
          <w:p w14:paraId="6066B46E" w14:textId="77777777" w:rsidR="006A1C76" w:rsidRDefault="006A1C76" w:rsidP="0010200E">
            <w:pPr>
              <w:pStyle w:val="ConfigWindow"/>
            </w:pPr>
            <w:r>
              <w:t>N/A</w:t>
            </w:r>
          </w:p>
        </w:tc>
        <w:tc>
          <w:tcPr>
            <w:tcW w:w="1679" w:type="dxa"/>
            <w:tcBorders>
              <w:bottom w:val="single" w:sz="2" w:space="0" w:color="auto"/>
            </w:tcBorders>
          </w:tcPr>
          <w:p w14:paraId="5F24D6CC" w14:textId="77777777" w:rsidR="006A1C76" w:rsidRDefault="006A1C76" w:rsidP="0010200E">
            <w:pPr>
              <w:pStyle w:val="TableText"/>
            </w:pPr>
            <w:r>
              <w:t>N/A</w:t>
            </w:r>
          </w:p>
        </w:tc>
      </w:tr>
      <w:tr w:rsidR="006A1C76" w14:paraId="63CAA542" w14:textId="77777777" w:rsidTr="0010200E">
        <w:tc>
          <w:tcPr>
            <w:tcW w:w="1345" w:type="dxa"/>
            <w:tcBorders>
              <w:bottom w:val="nil"/>
            </w:tcBorders>
          </w:tcPr>
          <w:p w14:paraId="7C3BDB84" w14:textId="77777777" w:rsidR="006A1C76" w:rsidRDefault="006A1C76" w:rsidP="008A2DCE">
            <w:pPr>
              <w:pStyle w:val="TableText"/>
            </w:pPr>
            <w:r>
              <w:t>R2</w:t>
            </w:r>
          </w:p>
        </w:tc>
        <w:tc>
          <w:tcPr>
            <w:tcW w:w="1260" w:type="dxa"/>
          </w:tcPr>
          <w:p w14:paraId="1F614314" w14:textId="77777777" w:rsidR="006A1C76" w:rsidRDefault="006A1C76" w:rsidP="008A2DCE">
            <w:pPr>
              <w:pStyle w:val="TableText"/>
            </w:pPr>
            <w:r>
              <w:t>S0/0/0</w:t>
            </w:r>
          </w:p>
        </w:tc>
        <w:tc>
          <w:tcPr>
            <w:tcW w:w="1980" w:type="dxa"/>
          </w:tcPr>
          <w:p w14:paraId="71570DEF" w14:textId="77777777" w:rsidR="006A1C76" w:rsidRDefault="006A1C76" w:rsidP="008A2DCE">
            <w:pPr>
              <w:pStyle w:val="TableText"/>
            </w:pPr>
            <w:r>
              <w:t>10.1.1.2</w:t>
            </w:r>
          </w:p>
        </w:tc>
        <w:tc>
          <w:tcPr>
            <w:tcW w:w="1980" w:type="dxa"/>
          </w:tcPr>
          <w:p w14:paraId="33BE8874" w14:textId="77777777" w:rsidR="006A1C76" w:rsidRDefault="006A1C76" w:rsidP="008A2DCE">
            <w:pPr>
              <w:pStyle w:val="TableText"/>
            </w:pPr>
            <w:r>
              <w:t>255.255.255.252</w:t>
            </w:r>
          </w:p>
        </w:tc>
        <w:tc>
          <w:tcPr>
            <w:tcW w:w="1826" w:type="dxa"/>
            <w:tcBorders>
              <w:bottom w:val="nil"/>
            </w:tcBorders>
          </w:tcPr>
          <w:p w14:paraId="2F85A315" w14:textId="77777777" w:rsidR="006A1C76" w:rsidRDefault="006A1C76" w:rsidP="008A2DCE">
            <w:pPr>
              <w:pStyle w:val="TableText"/>
            </w:pPr>
            <w:r>
              <w:t>N/A</w:t>
            </w:r>
          </w:p>
        </w:tc>
        <w:tc>
          <w:tcPr>
            <w:tcW w:w="1679" w:type="dxa"/>
            <w:tcBorders>
              <w:bottom w:val="nil"/>
            </w:tcBorders>
          </w:tcPr>
          <w:p w14:paraId="34CE2769" w14:textId="77777777" w:rsidR="006A1C76" w:rsidRDefault="006A1C76" w:rsidP="008A2DCE">
            <w:pPr>
              <w:pStyle w:val="TableText"/>
            </w:pPr>
            <w:r>
              <w:t>N/A</w:t>
            </w:r>
          </w:p>
        </w:tc>
      </w:tr>
      <w:tr w:rsidR="006A1C76" w14:paraId="7F18AFE5" w14:textId="77777777" w:rsidTr="0010200E">
        <w:tc>
          <w:tcPr>
            <w:tcW w:w="1345" w:type="dxa"/>
            <w:tcBorders>
              <w:top w:val="nil"/>
              <w:bottom w:val="nil"/>
            </w:tcBorders>
          </w:tcPr>
          <w:p w14:paraId="7032C511" w14:textId="77777777" w:rsidR="006A1C76" w:rsidRPr="00530983" w:rsidRDefault="006A1C76" w:rsidP="0010200E">
            <w:pPr>
              <w:pStyle w:val="ConfigWindow"/>
            </w:pPr>
            <w:r w:rsidRPr="00530983">
              <w:t>R2</w:t>
            </w:r>
          </w:p>
        </w:tc>
        <w:tc>
          <w:tcPr>
            <w:tcW w:w="1260" w:type="dxa"/>
          </w:tcPr>
          <w:p w14:paraId="66BF1330" w14:textId="77777777" w:rsidR="006A1C76" w:rsidRDefault="006A1C76" w:rsidP="008A2DCE">
            <w:pPr>
              <w:pStyle w:val="TableText"/>
            </w:pPr>
            <w:r>
              <w:t>S0/0/1</w:t>
            </w:r>
          </w:p>
        </w:tc>
        <w:tc>
          <w:tcPr>
            <w:tcW w:w="1980" w:type="dxa"/>
          </w:tcPr>
          <w:p w14:paraId="4B4FF593" w14:textId="77777777" w:rsidR="006A1C76" w:rsidRDefault="006A1C76" w:rsidP="008A2DCE">
            <w:pPr>
              <w:pStyle w:val="TableText"/>
            </w:pPr>
            <w:r>
              <w:t>10.2.2.2</w:t>
            </w:r>
          </w:p>
        </w:tc>
        <w:tc>
          <w:tcPr>
            <w:tcW w:w="1980" w:type="dxa"/>
          </w:tcPr>
          <w:p w14:paraId="558CD9C6" w14:textId="77777777" w:rsidR="006A1C76" w:rsidRDefault="006A1C76" w:rsidP="008A2DCE">
            <w:pPr>
              <w:pStyle w:val="TableText"/>
            </w:pPr>
            <w:r>
              <w:t>255.255.255.252</w:t>
            </w:r>
          </w:p>
        </w:tc>
        <w:tc>
          <w:tcPr>
            <w:tcW w:w="1826" w:type="dxa"/>
            <w:tcBorders>
              <w:top w:val="nil"/>
              <w:bottom w:val="nil"/>
            </w:tcBorders>
          </w:tcPr>
          <w:p w14:paraId="178B64D0" w14:textId="77777777" w:rsidR="006A1C76" w:rsidRDefault="006A1C76" w:rsidP="0010200E">
            <w:pPr>
              <w:pStyle w:val="ConfigWindow"/>
            </w:pPr>
            <w:r>
              <w:t>N/A</w:t>
            </w:r>
          </w:p>
        </w:tc>
        <w:tc>
          <w:tcPr>
            <w:tcW w:w="1679" w:type="dxa"/>
            <w:tcBorders>
              <w:top w:val="nil"/>
              <w:bottom w:val="nil"/>
            </w:tcBorders>
          </w:tcPr>
          <w:p w14:paraId="59A737E8" w14:textId="77777777" w:rsidR="006A1C76" w:rsidRDefault="006A1C76" w:rsidP="0010200E">
            <w:pPr>
              <w:pStyle w:val="ConfigWindow"/>
            </w:pPr>
            <w:r>
              <w:t>N/A</w:t>
            </w:r>
          </w:p>
        </w:tc>
      </w:tr>
      <w:tr w:rsidR="006A1C76" w14:paraId="1EC003C2" w14:textId="77777777" w:rsidTr="0010200E">
        <w:tc>
          <w:tcPr>
            <w:tcW w:w="1345" w:type="dxa"/>
            <w:tcBorders>
              <w:top w:val="nil"/>
              <w:bottom w:val="nil"/>
            </w:tcBorders>
          </w:tcPr>
          <w:p w14:paraId="7120E49E" w14:textId="77777777" w:rsidR="006A1C76" w:rsidRPr="00530983" w:rsidRDefault="006A1C76" w:rsidP="0010200E">
            <w:pPr>
              <w:pStyle w:val="ConfigWindow"/>
            </w:pPr>
            <w:r w:rsidRPr="00530983">
              <w:t>R2</w:t>
            </w:r>
          </w:p>
        </w:tc>
        <w:tc>
          <w:tcPr>
            <w:tcW w:w="1260" w:type="dxa"/>
          </w:tcPr>
          <w:p w14:paraId="15EF6821" w14:textId="77777777" w:rsidR="006A1C76" w:rsidRDefault="006A1C76" w:rsidP="008A2DCE">
            <w:pPr>
              <w:pStyle w:val="TableText"/>
            </w:pPr>
            <w:r>
              <w:t>G0/0</w:t>
            </w:r>
          </w:p>
        </w:tc>
        <w:tc>
          <w:tcPr>
            <w:tcW w:w="1980" w:type="dxa"/>
          </w:tcPr>
          <w:p w14:paraId="1C7A6EAA" w14:textId="77777777" w:rsidR="006A1C76" w:rsidRDefault="006A1C76" w:rsidP="008A2DCE">
            <w:pPr>
              <w:pStyle w:val="TableText"/>
            </w:pPr>
            <w:r>
              <w:t>209.165.200.225</w:t>
            </w:r>
          </w:p>
        </w:tc>
        <w:tc>
          <w:tcPr>
            <w:tcW w:w="1980" w:type="dxa"/>
          </w:tcPr>
          <w:p w14:paraId="1FF43DD6" w14:textId="77777777" w:rsidR="006A1C76" w:rsidRDefault="006A1C76" w:rsidP="008A2DCE">
            <w:pPr>
              <w:pStyle w:val="TableText"/>
            </w:pPr>
            <w:r>
              <w:t>255.255.255.224</w:t>
            </w:r>
          </w:p>
        </w:tc>
        <w:tc>
          <w:tcPr>
            <w:tcW w:w="1826" w:type="dxa"/>
            <w:tcBorders>
              <w:top w:val="nil"/>
              <w:bottom w:val="nil"/>
            </w:tcBorders>
          </w:tcPr>
          <w:p w14:paraId="77F4F88E" w14:textId="77777777" w:rsidR="006A1C76" w:rsidRDefault="006A1C76" w:rsidP="0010200E">
            <w:pPr>
              <w:pStyle w:val="ConfigWindow"/>
            </w:pPr>
            <w:r>
              <w:t>N/A</w:t>
            </w:r>
          </w:p>
        </w:tc>
        <w:tc>
          <w:tcPr>
            <w:tcW w:w="1679" w:type="dxa"/>
            <w:tcBorders>
              <w:top w:val="nil"/>
              <w:bottom w:val="nil"/>
            </w:tcBorders>
          </w:tcPr>
          <w:p w14:paraId="0BF05A2C" w14:textId="77777777" w:rsidR="006A1C76" w:rsidRDefault="006A1C76" w:rsidP="0010200E">
            <w:pPr>
              <w:pStyle w:val="ConfigWindow"/>
            </w:pPr>
            <w:r>
              <w:t>N/A</w:t>
            </w:r>
          </w:p>
        </w:tc>
      </w:tr>
      <w:tr w:rsidR="006A1C76" w14:paraId="4F528984" w14:textId="77777777" w:rsidTr="0010200E">
        <w:tc>
          <w:tcPr>
            <w:tcW w:w="1345" w:type="dxa"/>
            <w:tcBorders>
              <w:top w:val="nil"/>
              <w:bottom w:val="single" w:sz="2" w:space="0" w:color="auto"/>
            </w:tcBorders>
          </w:tcPr>
          <w:p w14:paraId="475CDEAD" w14:textId="77777777" w:rsidR="006A1C76" w:rsidRPr="00530983" w:rsidRDefault="006A1C76" w:rsidP="0010200E">
            <w:pPr>
              <w:pStyle w:val="ConfigWindow"/>
            </w:pPr>
            <w:r w:rsidRPr="00530983">
              <w:t>R2</w:t>
            </w:r>
          </w:p>
        </w:tc>
        <w:tc>
          <w:tcPr>
            <w:tcW w:w="1260" w:type="dxa"/>
          </w:tcPr>
          <w:p w14:paraId="50D76B56" w14:textId="77777777" w:rsidR="006A1C76" w:rsidRDefault="006A1C76" w:rsidP="008A2DCE">
            <w:pPr>
              <w:pStyle w:val="TableText"/>
            </w:pPr>
            <w:r>
              <w:t>Lo0</w:t>
            </w:r>
          </w:p>
        </w:tc>
        <w:tc>
          <w:tcPr>
            <w:tcW w:w="1980" w:type="dxa"/>
          </w:tcPr>
          <w:p w14:paraId="733DAFEF" w14:textId="77777777" w:rsidR="006A1C76" w:rsidRDefault="006A1C76" w:rsidP="008A2DCE">
            <w:pPr>
              <w:pStyle w:val="TableText"/>
            </w:pPr>
            <w:r>
              <w:t>192.168.2.1</w:t>
            </w:r>
          </w:p>
        </w:tc>
        <w:tc>
          <w:tcPr>
            <w:tcW w:w="1980" w:type="dxa"/>
          </w:tcPr>
          <w:p w14:paraId="20936108" w14:textId="77777777" w:rsidR="006A1C76" w:rsidRDefault="006A1C76" w:rsidP="008A2DCE">
            <w:pPr>
              <w:pStyle w:val="TableText"/>
            </w:pPr>
            <w:r>
              <w:t>255.255.255.0</w:t>
            </w:r>
          </w:p>
        </w:tc>
        <w:tc>
          <w:tcPr>
            <w:tcW w:w="1826" w:type="dxa"/>
            <w:tcBorders>
              <w:top w:val="nil"/>
              <w:bottom w:val="single" w:sz="2" w:space="0" w:color="auto"/>
            </w:tcBorders>
          </w:tcPr>
          <w:p w14:paraId="50FE3776" w14:textId="77777777" w:rsidR="006A1C76" w:rsidRDefault="006A1C76" w:rsidP="0010200E">
            <w:pPr>
              <w:pStyle w:val="ConfigWindow"/>
            </w:pPr>
            <w:r>
              <w:t>N/A</w:t>
            </w:r>
          </w:p>
        </w:tc>
        <w:tc>
          <w:tcPr>
            <w:tcW w:w="1679" w:type="dxa"/>
            <w:tcBorders>
              <w:top w:val="nil"/>
            </w:tcBorders>
          </w:tcPr>
          <w:p w14:paraId="43A2959D" w14:textId="77777777" w:rsidR="006A1C76" w:rsidRDefault="006A1C76" w:rsidP="0010200E">
            <w:pPr>
              <w:pStyle w:val="ConfigWindow"/>
            </w:pPr>
            <w:r>
              <w:t>N/A</w:t>
            </w:r>
          </w:p>
        </w:tc>
      </w:tr>
      <w:tr w:rsidR="006A1C76" w14:paraId="0A07DAF1" w14:textId="77777777" w:rsidTr="0010200E">
        <w:tc>
          <w:tcPr>
            <w:tcW w:w="1345" w:type="dxa"/>
            <w:tcBorders>
              <w:bottom w:val="nil"/>
            </w:tcBorders>
          </w:tcPr>
          <w:p w14:paraId="2C7272DB" w14:textId="77777777" w:rsidR="006A1C76" w:rsidRDefault="006A1C76" w:rsidP="008A2DCE">
            <w:pPr>
              <w:pStyle w:val="TableText"/>
            </w:pPr>
            <w:r>
              <w:t>R3</w:t>
            </w:r>
          </w:p>
        </w:tc>
        <w:tc>
          <w:tcPr>
            <w:tcW w:w="1260" w:type="dxa"/>
          </w:tcPr>
          <w:p w14:paraId="3DAD1699" w14:textId="77777777" w:rsidR="006A1C76" w:rsidRDefault="006A1C76" w:rsidP="008A2DCE">
            <w:pPr>
              <w:pStyle w:val="TableText"/>
            </w:pPr>
            <w:r>
              <w:t>G0/1</w:t>
            </w:r>
          </w:p>
        </w:tc>
        <w:tc>
          <w:tcPr>
            <w:tcW w:w="1980" w:type="dxa"/>
          </w:tcPr>
          <w:p w14:paraId="3448B9A9" w14:textId="77777777" w:rsidR="006A1C76" w:rsidRDefault="006A1C76" w:rsidP="008A2DCE">
            <w:pPr>
              <w:pStyle w:val="TableText"/>
            </w:pPr>
            <w:r>
              <w:t>192.168.3.1</w:t>
            </w:r>
          </w:p>
        </w:tc>
        <w:tc>
          <w:tcPr>
            <w:tcW w:w="1980" w:type="dxa"/>
          </w:tcPr>
          <w:p w14:paraId="65074635" w14:textId="77777777" w:rsidR="006A1C76" w:rsidRDefault="006A1C76" w:rsidP="008A2DCE">
            <w:pPr>
              <w:pStyle w:val="TableText"/>
            </w:pPr>
            <w:r>
              <w:t>255.255.255.0</w:t>
            </w:r>
          </w:p>
        </w:tc>
        <w:tc>
          <w:tcPr>
            <w:tcW w:w="1826" w:type="dxa"/>
            <w:tcBorders>
              <w:bottom w:val="nil"/>
            </w:tcBorders>
          </w:tcPr>
          <w:p w14:paraId="631D59D6" w14:textId="77777777" w:rsidR="006A1C76" w:rsidRDefault="006A1C76" w:rsidP="008A2DCE">
            <w:pPr>
              <w:pStyle w:val="TableText"/>
            </w:pPr>
            <w:r>
              <w:t>N/A</w:t>
            </w:r>
          </w:p>
        </w:tc>
        <w:tc>
          <w:tcPr>
            <w:tcW w:w="1679" w:type="dxa"/>
          </w:tcPr>
          <w:p w14:paraId="780C46DF" w14:textId="77777777" w:rsidR="006A1C76" w:rsidRDefault="006A1C76" w:rsidP="008A2DCE">
            <w:pPr>
              <w:pStyle w:val="TableText"/>
            </w:pPr>
            <w:r>
              <w:t>S3 F0/5</w:t>
            </w:r>
          </w:p>
        </w:tc>
      </w:tr>
      <w:tr w:rsidR="006A1C76" w14:paraId="37AF1876" w14:textId="77777777" w:rsidTr="0010200E">
        <w:tc>
          <w:tcPr>
            <w:tcW w:w="1345" w:type="dxa"/>
            <w:tcBorders>
              <w:top w:val="nil"/>
            </w:tcBorders>
          </w:tcPr>
          <w:p w14:paraId="6A6701D3" w14:textId="77777777" w:rsidR="006A1C76" w:rsidRPr="00530983" w:rsidRDefault="006A1C76" w:rsidP="0010200E">
            <w:pPr>
              <w:pStyle w:val="ConfigWindow"/>
            </w:pPr>
            <w:r w:rsidRPr="00530983">
              <w:t>R3</w:t>
            </w:r>
          </w:p>
        </w:tc>
        <w:tc>
          <w:tcPr>
            <w:tcW w:w="1260" w:type="dxa"/>
          </w:tcPr>
          <w:p w14:paraId="0CBDF74A" w14:textId="77777777" w:rsidR="006A1C76" w:rsidRDefault="006A1C76" w:rsidP="008A2DCE">
            <w:pPr>
              <w:pStyle w:val="TableText"/>
            </w:pPr>
            <w:r>
              <w:t>S0/0/1</w:t>
            </w:r>
          </w:p>
        </w:tc>
        <w:tc>
          <w:tcPr>
            <w:tcW w:w="1980" w:type="dxa"/>
          </w:tcPr>
          <w:p w14:paraId="6EC47A1E" w14:textId="77777777" w:rsidR="006A1C76" w:rsidRDefault="006A1C76" w:rsidP="008A2DCE">
            <w:pPr>
              <w:pStyle w:val="TableText"/>
            </w:pPr>
            <w:r>
              <w:t>10.2.2.1</w:t>
            </w:r>
          </w:p>
        </w:tc>
        <w:tc>
          <w:tcPr>
            <w:tcW w:w="1980" w:type="dxa"/>
          </w:tcPr>
          <w:p w14:paraId="028DBF7F" w14:textId="77777777" w:rsidR="006A1C76" w:rsidRDefault="006A1C76" w:rsidP="008A2DCE">
            <w:pPr>
              <w:pStyle w:val="TableText"/>
            </w:pPr>
            <w:r>
              <w:t>255.255.255.252</w:t>
            </w:r>
          </w:p>
        </w:tc>
        <w:tc>
          <w:tcPr>
            <w:tcW w:w="1826" w:type="dxa"/>
            <w:tcBorders>
              <w:top w:val="nil"/>
            </w:tcBorders>
          </w:tcPr>
          <w:p w14:paraId="12F82283" w14:textId="77777777" w:rsidR="006A1C76" w:rsidRDefault="006A1C76" w:rsidP="0010200E">
            <w:pPr>
              <w:pStyle w:val="ConfigWindow"/>
            </w:pPr>
            <w:r>
              <w:t>N/A</w:t>
            </w:r>
          </w:p>
        </w:tc>
        <w:tc>
          <w:tcPr>
            <w:tcW w:w="1679" w:type="dxa"/>
          </w:tcPr>
          <w:p w14:paraId="5450B7FC" w14:textId="77777777" w:rsidR="006A1C76" w:rsidRDefault="006A1C76" w:rsidP="008A2DCE">
            <w:pPr>
              <w:pStyle w:val="TableText"/>
            </w:pPr>
            <w:r>
              <w:t>N/A</w:t>
            </w:r>
          </w:p>
        </w:tc>
      </w:tr>
      <w:tr w:rsidR="006A1C76" w14:paraId="4B636799" w14:textId="77777777" w:rsidTr="00966BCD">
        <w:tc>
          <w:tcPr>
            <w:tcW w:w="1345" w:type="dxa"/>
          </w:tcPr>
          <w:p w14:paraId="534A3F82" w14:textId="77777777" w:rsidR="006A1C76" w:rsidRDefault="006A1C76" w:rsidP="008A2DCE">
            <w:pPr>
              <w:pStyle w:val="TableText"/>
            </w:pPr>
            <w:r>
              <w:t>PC-A</w:t>
            </w:r>
          </w:p>
        </w:tc>
        <w:tc>
          <w:tcPr>
            <w:tcW w:w="1260" w:type="dxa"/>
          </w:tcPr>
          <w:p w14:paraId="6273337E" w14:textId="77777777" w:rsidR="006A1C76" w:rsidRDefault="006A1C76" w:rsidP="008A2DCE">
            <w:pPr>
              <w:pStyle w:val="TableText"/>
            </w:pPr>
            <w:r>
              <w:t>NIC</w:t>
            </w:r>
          </w:p>
        </w:tc>
        <w:tc>
          <w:tcPr>
            <w:tcW w:w="1980" w:type="dxa"/>
          </w:tcPr>
          <w:p w14:paraId="788B5DBC" w14:textId="77777777" w:rsidR="006A1C76" w:rsidRDefault="006A1C76" w:rsidP="008A2DCE">
            <w:pPr>
              <w:pStyle w:val="TableText"/>
            </w:pPr>
            <w:r>
              <w:t>192.168.1.3</w:t>
            </w:r>
          </w:p>
        </w:tc>
        <w:tc>
          <w:tcPr>
            <w:tcW w:w="1980" w:type="dxa"/>
          </w:tcPr>
          <w:p w14:paraId="1597E3E5" w14:textId="77777777" w:rsidR="006A1C76" w:rsidRDefault="006A1C76" w:rsidP="008A2DCE">
            <w:pPr>
              <w:pStyle w:val="TableText"/>
            </w:pPr>
            <w:r>
              <w:t>255.255.255.0</w:t>
            </w:r>
          </w:p>
        </w:tc>
        <w:tc>
          <w:tcPr>
            <w:tcW w:w="1826" w:type="dxa"/>
          </w:tcPr>
          <w:p w14:paraId="7F0E7F8F" w14:textId="77777777" w:rsidR="006A1C76" w:rsidRDefault="006A1C76" w:rsidP="008A2DCE">
            <w:pPr>
              <w:pStyle w:val="TableText"/>
            </w:pPr>
            <w:r>
              <w:t>192.168.1.1</w:t>
            </w:r>
          </w:p>
        </w:tc>
        <w:tc>
          <w:tcPr>
            <w:tcW w:w="1679" w:type="dxa"/>
          </w:tcPr>
          <w:p w14:paraId="6A409A11" w14:textId="77777777" w:rsidR="006A1C76" w:rsidRDefault="006A1C76" w:rsidP="008A2DCE">
            <w:pPr>
              <w:pStyle w:val="TableText"/>
            </w:pPr>
            <w:r>
              <w:t>S1 F0/6</w:t>
            </w:r>
          </w:p>
        </w:tc>
      </w:tr>
      <w:tr w:rsidR="006A1C76" w14:paraId="53FC21BD" w14:textId="77777777" w:rsidTr="00966BCD">
        <w:tc>
          <w:tcPr>
            <w:tcW w:w="1345" w:type="dxa"/>
          </w:tcPr>
          <w:p w14:paraId="3F8A483A" w14:textId="77777777" w:rsidR="006A1C76" w:rsidRDefault="006A1C76" w:rsidP="008A2DCE">
            <w:pPr>
              <w:pStyle w:val="TableText"/>
            </w:pPr>
            <w:r>
              <w:t>PC-C</w:t>
            </w:r>
          </w:p>
        </w:tc>
        <w:tc>
          <w:tcPr>
            <w:tcW w:w="1260" w:type="dxa"/>
          </w:tcPr>
          <w:p w14:paraId="3701A546" w14:textId="77777777" w:rsidR="006A1C76" w:rsidRDefault="006A1C76" w:rsidP="008A2DCE">
            <w:pPr>
              <w:pStyle w:val="TableText"/>
            </w:pPr>
            <w:r>
              <w:t>NIC</w:t>
            </w:r>
          </w:p>
        </w:tc>
        <w:tc>
          <w:tcPr>
            <w:tcW w:w="1980" w:type="dxa"/>
          </w:tcPr>
          <w:p w14:paraId="552E3DDA" w14:textId="77777777" w:rsidR="006A1C76" w:rsidRDefault="006A1C76" w:rsidP="008A2DCE">
            <w:pPr>
              <w:pStyle w:val="TableText"/>
            </w:pPr>
            <w:r>
              <w:t>192.168.3.3</w:t>
            </w:r>
          </w:p>
        </w:tc>
        <w:tc>
          <w:tcPr>
            <w:tcW w:w="1980" w:type="dxa"/>
          </w:tcPr>
          <w:p w14:paraId="6A07C2B6" w14:textId="77777777" w:rsidR="006A1C76" w:rsidRDefault="006A1C76" w:rsidP="008A2DCE">
            <w:pPr>
              <w:pStyle w:val="TableText"/>
            </w:pPr>
            <w:r>
              <w:t>255.255.255.0</w:t>
            </w:r>
          </w:p>
        </w:tc>
        <w:tc>
          <w:tcPr>
            <w:tcW w:w="1826" w:type="dxa"/>
          </w:tcPr>
          <w:p w14:paraId="46C5BD3F" w14:textId="77777777" w:rsidR="006A1C76" w:rsidRDefault="006A1C76" w:rsidP="008A2DCE">
            <w:pPr>
              <w:pStyle w:val="TableText"/>
            </w:pPr>
            <w:r>
              <w:t>192.168.3.1</w:t>
            </w:r>
          </w:p>
        </w:tc>
        <w:tc>
          <w:tcPr>
            <w:tcW w:w="1679" w:type="dxa"/>
          </w:tcPr>
          <w:p w14:paraId="2AFA00C4" w14:textId="77777777" w:rsidR="006A1C76" w:rsidRDefault="006A1C76" w:rsidP="008A2DCE">
            <w:pPr>
              <w:pStyle w:val="TableText"/>
            </w:pPr>
            <w:r>
              <w:t>S3 F0/18</w:t>
            </w:r>
          </w:p>
        </w:tc>
      </w:tr>
    </w:tbl>
    <w:p w14:paraId="0AA734E4" w14:textId="77777777" w:rsidR="00D778DF" w:rsidRPr="00E70096" w:rsidRDefault="00D778DF" w:rsidP="00D452F4">
      <w:pPr>
        <w:pStyle w:val="Heading1"/>
      </w:pPr>
      <w:r w:rsidRPr="00E70096">
        <w:t>Objectives</w:t>
      </w:r>
    </w:p>
    <w:p w14:paraId="4BA4D184" w14:textId="77777777" w:rsidR="0010200E" w:rsidRPr="000A79BF" w:rsidRDefault="0010200E" w:rsidP="0010200E">
      <w:pPr>
        <w:pStyle w:val="Bulletlevel1"/>
      </w:pPr>
      <w:r w:rsidRPr="000A79BF">
        <w:t>Verify connectivity between devices before ACL configuration.</w:t>
      </w:r>
    </w:p>
    <w:p w14:paraId="0D0681C2" w14:textId="77777777" w:rsidR="0010200E" w:rsidRPr="000A79BF" w:rsidRDefault="0010200E" w:rsidP="0010200E">
      <w:pPr>
        <w:pStyle w:val="Bulletlevel1"/>
      </w:pPr>
      <w:r w:rsidRPr="000A79BF">
        <w:t>Use ACLs to ensure remote access to the routers is available only from management station PC-C.</w:t>
      </w:r>
    </w:p>
    <w:p w14:paraId="4DACA9EC" w14:textId="77777777" w:rsidR="0010200E" w:rsidRPr="000A79BF" w:rsidRDefault="0010200E" w:rsidP="0010200E">
      <w:pPr>
        <w:pStyle w:val="Bulletlevel1"/>
      </w:pPr>
      <w:r w:rsidRPr="000A79BF">
        <w:t>Configure ACLs on R1 and R3 to mitigate attacks.</w:t>
      </w:r>
    </w:p>
    <w:p w14:paraId="73FF9048" w14:textId="77777777" w:rsidR="0010200E" w:rsidRPr="000A79BF" w:rsidRDefault="0010200E" w:rsidP="0010200E">
      <w:pPr>
        <w:pStyle w:val="Bulletlevel1"/>
      </w:pPr>
      <w:r w:rsidRPr="000A79BF">
        <w:t>Verify ACL functionality.</w:t>
      </w:r>
    </w:p>
    <w:p w14:paraId="2E4F1A49" w14:textId="77777777" w:rsidR="00D778DF" w:rsidRDefault="00D778DF" w:rsidP="00D452F4">
      <w:pPr>
        <w:pStyle w:val="Heading1"/>
      </w:pPr>
      <w:r w:rsidRPr="00E70096">
        <w:t>Background / Scenario</w:t>
      </w:r>
    </w:p>
    <w:p w14:paraId="2BB02D60" w14:textId="77777777" w:rsidR="0010200E" w:rsidRDefault="0010200E" w:rsidP="0010200E">
      <w:pPr>
        <w:pStyle w:val="BodyTextL25"/>
      </w:pPr>
      <w:r>
        <w:t xml:space="preserve">Access to routers R1, R2, and R3 should only be permitted from PC-C, which is the management station. PC-C is also used for connectivity testing to PC-A, which is a server that provides </w:t>
      </w:r>
      <w:r w:rsidRPr="001969EF">
        <w:t>DNS, SMTP, FTP</w:t>
      </w:r>
      <w:r>
        <w:t>, and HTTPS</w:t>
      </w:r>
      <w:r w:rsidRPr="001969EF">
        <w:t xml:space="preserve"> services</w:t>
      </w:r>
      <w:r>
        <w:t>.</w:t>
      </w:r>
    </w:p>
    <w:p w14:paraId="20C980F6" w14:textId="77777777" w:rsidR="0010200E" w:rsidRDefault="0010200E" w:rsidP="0010200E">
      <w:pPr>
        <w:pStyle w:val="BodyTextL25"/>
      </w:pPr>
      <w:r>
        <w:t>You will apply ACLs on edge routers to mitigate common threats based on source and destination IP address</w:t>
      </w:r>
      <w:r w:rsidRPr="000F11D9">
        <w:t xml:space="preserve">. In this activity, you </w:t>
      </w:r>
      <w:r>
        <w:t>will create ACLs on edge routers R1 and R3 to achieve this goal</w:t>
      </w:r>
      <w:r w:rsidRPr="000F11D9">
        <w:t>. You</w:t>
      </w:r>
      <w:r>
        <w:t xml:space="preserve"> will</w:t>
      </w:r>
      <w:r w:rsidRPr="000F11D9">
        <w:t xml:space="preserve"> then verify </w:t>
      </w:r>
      <w:r>
        <w:t xml:space="preserve">ACL functionality </w:t>
      </w:r>
      <w:r w:rsidRPr="000F11D9">
        <w:t>from internal and external hosts.</w:t>
      </w:r>
    </w:p>
    <w:p w14:paraId="6D6522F9" w14:textId="77777777" w:rsidR="0010200E" w:rsidRDefault="0010200E" w:rsidP="0010200E">
      <w:pPr>
        <w:pStyle w:val="BodyTextL25"/>
      </w:pPr>
      <w:r>
        <w:t>The routers have been pre-configured with the following:</w:t>
      </w:r>
    </w:p>
    <w:p w14:paraId="5BFBA0D8" w14:textId="77777777" w:rsidR="0010200E" w:rsidRDefault="0010200E" w:rsidP="0010200E">
      <w:pPr>
        <w:pStyle w:val="Bulletlevel2"/>
        <w:numPr>
          <w:ilvl w:val="0"/>
          <w:numId w:val="11"/>
        </w:numPr>
        <w:spacing w:before="60" w:after="60" w:line="276" w:lineRule="auto"/>
        <w:ind w:left="1080"/>
      </w:pPr>
      <w:r>
        <w:t xml:space="preserve">Enable password: </w:t>
      </w:r>
      <w:r w:rsidRPr="00BE2F29">
        <w:rPr>
          <w:b/>
        </w:rPr>
        <w:t>c</w:t>
      </w:r>
      <w:r>
        <w:rPr>
          <w:b/>
        </w:rPr>
        <w:t>iscoenpa55</w:t>
      </w:r>
    </w:p>
    <w:p w14:paraId="5F565802" w14:textId="77777777" w:rsidR="0010200E" w:rsidRDefault="0010200E" w:rsidP="0010200E">
      <w:pPr>
        <w:pStyle w:val="Bulletlevel2"/>
        <w:numPr>
          <w:ilvl w:val="0"/>
          <w:numId w:val="11"/>
        </w:numPr>
        <w:spacing w:before="60" w:after="60" w:line="276" w:lineRule="auto"/>
        <w:ind w:left="1080"/>
      </w:pPr>
      <w:r>
        <w:t xml:space="preserve">Password for console: </w:t>
      </w:r>
      <w:r>
        <w:rPr>
          <w:b/>
        </w:rPr>
        <w:t>ciscoconpa55</w:t>
      </w:r>
    </w:p>
    <w:p w14:paraId="0E7B20E4" w14:textId="77777777" w:rsidR="0010200E" w:rsidRPr="008D2089" w:rsidRDefault="0010200E" w:rsidP="0010200E">
      <w:pPr>
        <w:pStyle w:val="Bulletlevel2"/>
        <w:numPr>
          <w:ilvl w:val="0"/>
          <w:numId w:val="11"/>
        </w:numPr>
        <w:spacing w:before="60" w:after="60" w:line="276" w:lineRule="auto"/>
        <w:ind w:left="1080"/>
      </w:pPr>
      <w:r>
        <w:t xml:space="preserve">SSH logon username and password: </w:t>
      </w:r>
      <w:proofErr w:type="spellStart"/>
      <w:r>
        <w:rPr>
          <w:b/>
        </w:rPr>
        <w:t>SSHadmin</w:t>
      </w:r>
      <w:proofErr w:type="spellEnd"/>
      <w:r w:rsidRPr="00866881">
        <w:t>/</w:t>
      </w:r>
      <w:r>
        <w:rPr>
          <w:b/>
        </w:rPr>
        <w:t>ciscosshpa55</w:t>
      </w:r>
    </w:p>
    <w:p w14:paraId="24A98E57" w14:textId="77777777" w:rsidR="0010200E" w:rsidRDefault="0010200E" w:rsidP="0010200E">
      <w:pPr>
        <w:pStyle w:val="Bulletlevel2"/>
        <w:numPr>
          <w:ilvl w:val="0"/>
          <w:numId w:val="11"/>
        </w:numPr>
        <w:spacing w:before="60" w:after="60" w:line="276" w:lineRule="auto"/>
        <w:ind w:left="1080"/>
      </w:pPr>
      <w:r>
        <w:t>IP addressing</w:t>
      </w:r>
    </w:p>
    <w:p w14:paraId="17C66C56" w14:textId="77777777" w:rsidR="0010200E" w:rsidRDefault="0010200E" w:rsidP="0010200E">
      <w:pPr>
        <w:pStyle w:val="Bulletlevel2"/>
        <w:numPr>
          <w:ilvl w:val="0"/>
          <w:numId w:val="11"/>
        </w:numPr>
        <w:spacing w:before="60" w:after="60" w:line="276" w:lineRule="auto"/>
        <w:ind w:left="1080"/>
      </w:pPr>
      <w:r>
        <w:t xml:space="preserve">Static </w:t>
      </w:r>
      <w:r w:rsidRPr="00963B7D">
        <w:t>routing</w:t>
      </w:r>
    </w:p>
    <w:p w14:paraId="24DEA9C5" w14:textId="77777777" w:rsidR="00161DB5" w:rsidRPr="00161DB5" w:rsidRDefault="00161DB5" w:rsidP="00161DB5">
      <w:pPr>
        <w:pStyle w:val="Heading1"/>
      </w:pPr>
      <w:r>
        <w:lastRenderedPageBreak/>
        <w:t>Instructions</w:t>
      </w:r>
    </w:p>
    <w:p w14:paraId="3236D2B8" w14:textId="075A0E2E" w:rsidR="0010200E" w:rsidRDefault="0010200E" w:rsidP="0010200E">
      <w:pPr>
        <w:pStyle w:val="Heading2"/>
      </w:pPr>
      <w:r>
        <w:rPr>
          <w:color w:val="000000"/>
        </w:rPr>
        <w:t xml:space="preserve">Verify </w:t>
      </w:r>
      <w:r w:rsidRPr="00EF1FEF">
        <w:t>Basic Network Connectivity</w:t>
      </w:r>
    </w:p>
    <w:p w14:paraId="7C3EAE83" w14:textId="77777777" w:rsidR="0010200E" w:rsidRDefault="0010200E" w:rsidP="0010200E">
      <w:pPr>
        <w:pStyle w:val="BodyTextL25"/>
      </w:pPr>
      <w:r w:rsidRPr="00670C2B">
        <w:t>Verify network connectivity prior to configuring the IP ACLs.</w:t>
      </w:r>
    </w:p>
    <w:p w14:paraId="0BB9D759" w14:textId="77777777" w:rsidR="0010200E" w:rsidRDefault="0010200E" w:rsidP="0010200E">
      <w:pPr>
        <w:pStyle w:val="Heading3"/>
      </w:pPr>
      <w:r>
        <w:t>From PC-A, verify connectivity to PC-C and R2.</w:t>
      </w:r>
    </w:p>
    <w:p w14:paraId="73871944" w14:textId="77777777" w:rsidR="0010200E" w:rsidRDefault="0010200E" w:rsidP="0010200E">
      <w:pPr>
        <w:pStyle w:val="SubStepAlpha"/>
      </w:pPr>
      <w:r>
        <w:t xml:space="preserve">From the command prompt, ping </w:t>
      </w:r>
      <w:r w:rsidRPr="00B436CE">
        <w:rPr>
          <w:b/>
        </w:rPr>
        <w:t>PC-C</w:t>
      </w:r>
      <w:r>
        <w:t xml:space="preserve"> (192.168.3.3).</w:t>
      </w:r>
    </w:p>
    <w:p w14:paraId="20E13ECA" w14:textId="77777777" w:rsidR="0010200E" w:rsidRPr="006C419A" w:rsidRDefault="0010200E" w:rsidP="0010200E">
      <w:pPr>
        <w:pStyle w:val="SubStepAlpha"/>
      </w:pPr>
      <w:r>
        <w:t xml:space="preserve">From the command prompt, establish an SSH session to </w:t>
      </w:r>
      <w:r w:rsidRPr="00B436CE">
        <w:rPr>
          <w:b/>
        </w:rPr>
        <w:t>R2</w:t>
      </w:r>
      <w:r>
        <w:t xml:space="preserve"> Lo0 interface (192.168.2.1) using username </w:t>
      </w:r>
      <w:proofErr w:type="spellStart"/>
      <w:r w:rsidRPr="00CF1608">
        <w:rPr>
          <w:rStyle w:val="BodyTextBoldChar"/>
          <w:rFonts w:eastAsia="Calibri"/>
        </w:rPr>
        <w:t>SSHadmin</w:t>
      </w:r>
      <w:proofErr w:type="spellEnd"/>
      <w:r>
        <w:t xml:space="preserve"> and </w:t>
      </w:r>
      <w:r w:rsidRPr="006C419A">
        <w:t xml:space="preserve">password </w:t>
      </w:r>
      <w:r w:rsidRPr="006C419A">
        <w:rPr>
          <w:rStyle w:val="BodyTextBoldChar"/>
          <w:rFonts w:eastAsia="Calibri"/>
        </w:rPr>
        <w:t>ciscosshpa55</w:t>
      </w:r>
      <w:r w:rsidRPr="006C419A">
        <w:t>. When finished, exit the SSH session.</w:t>
      </w:r>
    </w:p>
    <w:p w14:paraId="7C32933C" w14:textId="39B5D95E" w:rsidR="0010200E" w:rsidRDefault="00462290" w:rsidP="0010200E">
      <w:pPr>
        <w:pStyle w:val="CMD"/>
        <w:rPr>
          <w:rStyle w:val="CMDBoldChar"/>
        </w:rPr>
      </w:pPr>
      <w:r>
        <w:t>C:\</w:t>
      </w:r>
      <w:r w:rsidR="0010200E" w:rsidRPr="006C419A">
        <w:t xml:space="preserve">&gt; </w:t>
      </w:r>
      <w:proofErr w:type="spellStart"/>
      <w:r w:rsidR="0010200E" w:rsidRPr="006C419A">
        <w:rPr>
          <w:rStyle w:val="CMDBoldChar"/>
        </w:rPr>
        <w:t>ssh</w:t>
      </w:r>
      <w:proofErr w:type="spellEnd"/>
      <w:r w:rsidR="0010200E" w:rsidRPr="006C419A">
        <w:rPr>
          <w:rStyle w:val="CMDBoldChar"/>
        </w:rPr>
        <w:t xml:space="preserve"> -l </w:t>
      </w:r>
      <w:proofErr w:type="spellStart"/>
      <w:r w:rsidR="0010200E" w:rsidRPr="006C419A">
        <w:rPr>
          <w:rStyle w:val="CMDBoldChar"/>
        </w:rPr>
        <w:t>SSHadmin</w:t>
      </w:r>
      <w:proofErr w:type="spellEnd"/>
      <w:r w:rsidR="0010200E" w:rsidRPr="006C419A">
        <w:rPr>
          <w:rStyle w:val="CMDBoldChar"/>
        </w:rPr>
        <w:t xml:space="preserve"> 192.168.2.1</w:t>
      </w:r>
    </w:p>
    <w:p w14:paraId="3B476C6B" w14:textId="77777777" w:rsidR="0010200E" w:rsidRDefault="0010200E" w:rsidP="0010200E">
      <w:pPr>
        <w:pStyle w:val="Heading3"/>
      </w:pPr>
      <w:r>
        <w:t>From PC-C, verify connectivity to PC-A and R2.</w:t>
      </w:r>
    </w:p>
    <w:p w14:paraId="3E171605" w14:textId="77777777" w:rsidR="0010200E" w:rsidRDefault="0010200E" w:rsidP="0010200E">
      <w:pPr>
        <w:pStyle w:val="SubStepAlpha"/>
      </w:pPr>
      <w:r>
        <w:t xml:space="preserve">From the command prompt, ping </w:t>
      </w:r>
      <w:r w:rsidRPr="00B436CE">
        <w:rPr>
          <w:b/>
        </w:rPr>
        <w:t>PC-A</w:t>
      </w:r>
      <w:r>
        <w:t xml:space="preserve"> (192.168.1.3).</w:t>
      </w:r>
    </w:p>
    <w:p w14:paraId="16B48CCB" w14:textId="77777777" w:rsidR="0010200E" w:rsidRPr="00CF1608" w:rsidRDefault="0010200E" w:rsidP="0010200E">
      <w:pPr>
        <w:pStyle w:val="SubStepAlpha"/>
      </w:pPr>
      <w:r>
        <w:t xml:space="preserve">From the command prompt, establish an SSH session to </w:t>
      </w:r>
      <w:r w:rsidRPr="00B436CE">
        <w:rPr>
          <w:b/>
        </w:rPr>
        <w:t>R2</w:t>
      </w:r>
      <w:r>
        <w:t xml:space="preserve"> Lo0 interface (192.168.2.1) using username </w:t>
      </w:r>
      <w:proofErr w:type="spellStart"/>
      <w:r w:rsidRPr="00CF1608">
        <w:rPr>
          <w:rStyle w:val="BodyTextBoldChar"/>
          <w:rFonts w:eastAsia="Calibri"/>
        </w:rPr>
        <w:t>SSHadmin</w:t>
      </w:r>
      <w:proofErr w:type="spellEnd"/>
      <w:r>
        <w:t xml:space="preserve"> and password </w:t>
      </w:r>
      <w:r w:rsidRPr="00CF1608">
        <w:rPr>
          <w:rStyle w:val="BodyTextBoldChar"/>
          <w:rFonts w:eastAsia="Calibri"/>
        </w:rPr>
        <w:t>ciscosshpa55</w:t>
      </w:r>
      <w:r>
        <w:t>. Close the SSH session when finished.</w:t>
      </w:r>
    </w:p>
    <w:p w14:paraId="760CADA2" w14:textId="77777777" w:rsidR="0010200E" w:rsidRPr="007802AA" w:rsidRDefault="0010200E" w:rsidP="0010200E">
      <w:pPr>
        <w:pStyle w:val="SubStepAlpha"/>
      </w:pPr>
      <w:r w:rsidRPr="007802AA">
        <w:t xml:space="preserve">Establish another SSH session to R2 G0/0 interface (209.165.200.225) using username </w:t>
      </w:r>
      <w:proofErr w:type="spellStart"/>
      <w:r w:rsidRPr="004740A7">
        <w:rPr>
          <w:b/>
          <w:bCs/>
        </w:rPr>
        <w:t>SSHadmin</w:t>
      </w:r>
      <w:proofErr w:type="spellEnd"/>
      <w:r w:rsidRPr="007802AA">
        <w:t xml:space="preserve"> and password </w:t>
      </w:r>
      <w:r w:rsidRPr="004740A7">
        <w:rPr>
          <w:b/>
          <w:bCs/>
        </w:rPr>
        <w:t>ciscosshpa55</w:t>
      </w:r>
      <w:r w:rsidRPr="007802AA">
        <w:t>. When finished, exit the SSH session.</w:t>
      </w:r>
    </w:p>
    <w:p w14:paraId="5F6E047B" w14:textId="77777777" w:rsidR="0010200E" w:rsidRPr="004720FF" w:rsidRDefault="0010200E" w:rsidP="0010200E">
      <w:pPr>
        <w:pStyle w:val="SubStepAlpha"/>
      </w:pPr>
      <w:r>
        <w:t>O</w:t>
      </w:r>
      <w:r w:rsidRPr="00F53896">
        <w:t xml:space="preserve">pen a web browser to the </w:t>
      </w:r>
      <w:r w:rsidRPr="00B436CE">
        <w:rPr>
          <w:b/>
        </w:rPr>
        <w:t>PC-A</w:t>
      </w:r>
      <w:r w:rsidRPr="00F53896">
        <w:t xml:space="preserve"> server</w:t>
      </w:r>
      <w:r>
        <w:t xml:space="preserve"> (192.168.1.3)</w:t>
      </w:r>
      <w:r w:rsidRPr="00F53896">
        <w:t xml:space="preserve"> to display the web </w:t>
      </w:r>
      <w:r>
        <w:t>page. Close the browser when done.</w:t>
      </w:r>
    </w:p>
    <w:p w14:paraId="1AAEBA6D" w14:textId="77777777" w:rsidR="0010200E" w:rsidRDefault="0010200E" w:rsidP="0010200E">
      <w:pPr>
        <w:pStyle w:val="Heading2"/>
      </w:pPr>
      <w:r>
        <w:rPr>
          <w:color w:val="000000"/>
        </w:rPr>
        <w:t xml:space="preserve">Secure </w:t>
      </w:r>
      <w:r>
        <w:t>Access to Routers</w:t>
      </w:r>
    </w:p>
    <w:p w14:paraId="3C32B5F9" w14:textId="77777777" w:rsidR="0010200E" w:rsidRPr="00A95FCF" w:rsidRDefault="0010200E" w:rsidP="0010200E">
      <w:pPr>
        <w:pStyle w:val="Heading3"/>
      </w:pPr>
      <w:r>
        <w:t>Configure ACL 10 to block all remote access to the router VTY lines except from PC-C.</w:t>
      </w:r>
    </w:p>
    <w:p w14:paraId="007BEB27" w14:textId="77777777" w:rsidR="0010200E" w:rsidRPr="00E1785F" w:rsidRDefault="0010200E" w:rsidP="0010200E">
      <w:pPr>
        <w:pStyle w:val="SubStepAlpha"/>
      </w:pPr>
      <w:r w:rsidRPr="00CE042D">
        <w:t>Use the</w:t>
      </w:r>
      <w:r>
        <w:t xml:space="preserve"> </w:t>
      </w:r>
      <w:r>
        <w:rPr>
          <w:b/>
        </w:rPr>
        <w:t xml:space="preserve">access-list </w:t>
      </w:r>
      <w:r w:rsidRPr="00E1785F">
        <w:t>command</w:t>
      </w:r>
      <w:r>
        <w:t xml:space="preserve"> to create a numbered IP ACL on </w:t>
      </w:r>
      <w:r w:rsidRPr="00B436CE">
        <w:rPr>
          <w:b/>
        </w:rPr>
        <w:t>R1</w:t>
      </w:r>
      <w:r w:rsidRPr="003E6FEF">
        <w:t xml:space="preserve">, </w:t>
      </w:r>
      <w:r w:rsidRPr="00B436CE">
        <w:rPr>
          <w:b/>
        </w:rPr>
        <w:t>R2</w:t>
      </w:r>
      <w:r w:rsidRPr="003E6FEF">
        <w:t xml:space="preserve">, and </w:t>
      </w:r>
      <w:r w:rsidRPr="00B436CE">
        <w:rPr>
          <w:b/>
        </w:rPr>
        <w:t>R3</w:t>
      </w:r>
      <w:r>
        <w:t>.</w:t>
      </w:r>
    </w:p>
    <w:p w14:paraId="0522891F" w14:textId="77777777" w:rsidR="0010200E" w:rsidRPr="00A95FCF" w:rsidRDefault="0010200E" w:rsidP="0010200E">
      <w:pPr>
        <w:pStyle w:val="Heading3"/>
      </w:pPr>
      <w:r>
        <w:t>Apply ACL 10 to ingress traffic on the VTY lines.</w:t>
      </w:r>
    </w:p>
    <w:p w14:paraId="18F322D6" w14:textId="77777777" w:rsidR="0010200E" w:rsidRPr="00E1785F" w:rsidRDefault="0010200E" w:rsidP="0010200E">
      <w:pPr>
        <w:pStyle w:val="BodyTextL25"/>
      </w:pPr>
      <w:r w:rsidRPr="00CE042D">
        <w:t>Use the</w:t>
      </w:r>
      <w:r>
        <w:t xml:space="preserve"> </w:t>
      </w:r>
      <w:r>
        <w:rPr>
          <w:b/>
        </w:rPr>
        <w:t xml:space="preserve">access-class </w:t>
      </w:r>
      <w:r w:rsidRPr="00E1785F">
        <w:t>command</w:t>
      </w:r>
      <w:r>
        <w:t xml:space="preserve"> to apply the access list to incoming traffic on the VTY lines.</w:t>
      </w:r>
    </w:p>
    <w:p w14:paraId="609FD617" w14:textId="77777777" w:rsidR="0010200E" w:rsidRPr="00A95FCF" w:rsidRDefault="0010200E" w:rsidP="0010200E">
      <w:pPr>
        <w:pStyle w:val="Heading3"/>
      </w:pPr>
      <w:r>
        <w:t>Verify exclusive access from management station PC-C.</w:t>
      </w:r>
    </w:p>
    <w:p w14:paraId="6EE50E9D" w14:textId="77777777" w:rsidR="0010200E" w:rsidRDefault="0010200E" w:rsidP="0010200E">
      <w:pPr>
        <w:pStyle w:val="SubStepAlpha"/>
      </w:pPr>
      <w:r>
        <w:t xml:space="preserve">Establish an SSH session to 192.168.2.1 from </w:t>
      </w:r>
      <w:r w:rsidRPr="00B436CE">
        <w:rPr>
          <w:b/>
        </w:rPr>
        <w:t>PC-C</w:t>
      </w:r>
      <w:r>
        <w:t xml:space="preserve"> (should be successful).</w:t>
      </w:r>
    </w:p>
    <w:p w14:paraId="0170AC0C" w14:textId="77777777" w:rsidR="0010200E" w:rsidRDefault="0010200E" w:rsidP="0010200E">
      <w:pPr>
        <w:pStyle w:val="SubStepAlpha"/>
      </w:pPr>
      <w:r>
        <w:t xml:space="preserve">Establish an SSH session to 209.165.200.225 from </w:t>
      </w:r>
      <w:r w:rsidRPr="00B436CE">
        <w:rPr>
          <w:b/>
        </w:rPr>
        <w:t>PC-C</w:t>
      </w:r>
      <w:r>
        <w:t xml:space="preserve"> (should be successful).</w:t>
      </w:r>
    </w:p>
    <w:p w14:paraId="5A85038D" w14:textId="77777777" w:rsidR="0010200E" w:rsidRDefault="0010200E" w:rsidP="0010200E">
      <w:pPr>
        <w:pStyle w:val="SubStepAlpha"/>
      </w:pPr>
      <w:r>
        <w:t>Establish an SSH session to 192.168.2.1</w:t>
      </w:r>
      <w:r w:rsidRPr="00CE042D">
        <w:t xml:space="preserve"> </w:t>
      </w:r>
      <w:r>
        <w:t xml:space="preserve">from </w:t>
      </w:r>
      <w:r w:rsidRPr="00B24DAF">
        <w:rPr>
          <w:b/>
        </w:rPr>
        <w:t>PC-A</w:t>
      </w:r>
      <w:r>
        <w:t xml:space="preserve"> (should fail).</w:t>
      </w:r>
    </w:p>
    <w:p w14:paraId="3BE62518" w14:textId="77777777" w:rsidR="0010200E" w:rsidRDefault="0010200E" w:rsidP="0010200E">
      <w:pPr>
        <w:pStyle w:val="Heading2"/>
      </w:pPr>
      <w:r>
        <w:t>Create a Numbered IP ACL 120 on R1</w:t>
      </w:r>
    </w:p>
    <w:p w14:paraId="0729EC1A" w14:textId="77777777" w:rsidR="0010200E" w:rsidRDefault="0010200E" w:rsidP="0010200E">
      <w:pPr>
        <w:pStyle w:val="BodyTextL25"/>
        <w:rPr>
          <w:color w:val="000000"/>
        </w:rPr>
      </w:pPr>
      <w:r>
        <w:rPr>
          <w:color w:val="000000"/>
        </w:rPr>
        <w:t>Create an IP ACL numbered 120 with the following rules:</w:t>
      </w:r>
    </w:p>
    <w:p w14:paraId="6E5367E0" w14:textId="77777777" w:rsidR="0010200E" w:rsidRPr="00903FC2" w:rsidRDefault="0010200E" w:rsidP="0010200E">
      <w:pPr>
        <w:pStyle w:val="Bulletlevel2"/>
        <w:numPr>
          <w:ilvl w:val="0"/>
          <w:numId w:val="11"/>
        </w:numPr>
        <w:spacing w:before="60" w:after="60" w:line="276" w:lineRule="auto"/>
        <w:ind w:left="1080"/>
        <w:rPr>
          <w:color w:val="000000"/>
        </w:rPr>
      </w:pPr>
      <w:r>
        <w:rPr>
          <w:color w:val="000000"/>
        </w:rPr>
        <w:t>P</w:t>
      </w:r>
      <w:r w:rsidRPr="009205B6">
        <w:t xml:space="preserve">ermit any outside host to access DNS, SMTP, and FTP services on server </w:t>
      </w:r>
      <w:r w:rsidRPr="00B436CE">
        <w:rPr>
          <w:b/>
        </w:rPr>
        <w:t>PC-A</w:t>
      </w:r>
      <w:r w:rsidRPr="00D628F5">
        <w:rPr>
          <w:bCs/>
        </w:rPr>
        <w:t>.</w:t>
      </w:r>
    </w:p>
    <w:p w14:paraId="10C4F2B1" w14:textId="77777777" w:rsidR="0010200E" w:rsidRPr="00903FC2" w:rsidRDefault="0010200E" w:rsidP="0010200E">
      <w:pPr>
        <w:pStyle w:val="Bulletlevel2"/>
        <w:numPr>
          <w:ilvl w:val="0"/>
          <w:numId w:val="11"/>
        </w:numPr>
        <w:spacing w:before="60" w:after="60" w:line="276" w:lineRule="auto"/>
        <w:ind w:left="1080"/>
        <w:rPr>
          <w:color w:val="000000"/>
        </w:rPr>
      </w:pPr>
      <w:r>
        <w:t>D</w:t>
      </w:r>
      <w:r w:rsidRPr="009205B6">
        <w:t xml:space="preserve">eny any outside host access to HTTPS services on </w:t>
      </w:r>
      <w:r w:rsidRPr="00B436CE">
        <w:rPr>
          <w:b/>
        </w:rPr>
        <w:t>PC-A</w:t>
      </w:r>
      <w:r w:rsidRPr="00D628F5">
        <w:rPr>
          <w:bCs/>
        </w:rPr>
        <w:t>.</w:t>
      </w:r>
    </w:p>
    <w:p w14:paraId="6E9F1C95" w14:textId="77777777" w:rsidR="0010200E" w:rsidRPr="00EF13E4" w:rsidRDefault="0010200E" w:rsidP="0010200E">
      <w:pPr>
        <w:pStyle w:val="Bulletlevel2"/>
        <w:numPr>
          <w:ilvl w:val="0"/>
          <w:numId w:val="11"/>
        </w:numPr>
        <w:spacing w:before="60" w:after="60" w:line="276" w:lineRule="auto"/>
        <w:ind w:left="1080"/>
        <w:rPr>
          <w:color w:val="000000"/>
        </w:rPr>
      </w:pPr>
      <w:r>
        <w:t>P</w:t>
      </w:r>
      <w:r w:rsidRPr="009205B6">
        <w:t xml:space="preserve">ermit </w:t>
      </w:r>
      <w:r w:rsidRPr="00B436CE">
        <w:rPr>
          <w:b/>
        </w:rPr>
        <w:t>PC-C</w:t>
      </w:r>
      <w:r w:rsidRPr="009205B6">
        <w:t xml:space="preserve"> to access </w:t>
      </w:r>
      <w:r w:rsidRPr="00B436CE">
        <w:rPr>
          <w:b/>
        </w:rPr>
        <w:t>R1</w:t>
      </w:r>
      <w:r>
        <w:t xml:space="preserve"> via SSH.</w:t>
      </w:r>
    </w:p>
    <w:p w14:paraId="69186761" w14:textId="77777777" w:rsidR="0010200E" w:rsidRPr="009205B6" w:rsidRDefault="0010200E" w:rsidP="0010200E">
      <w:pPr>
        <w:pStyle w:val="BodyTextL25"/>
      </w:pPr>
      <w:r w:rsidRPr="00EF13E4">
        <w:rPr>
          <w:b/>
        </w:rPr>
        <w:t>Note</w:t>
      </w:r>
      <w:r>
        <w:t>: Check Results will not show a correct configuration for ACL 120 until you modify it in Part 4.</w:t>
      </w:r>
    </w:p>
    <w:p w14:paraId="6842D9C4" w14:textId="77777777" w:rsidR="0010200E" w:rsidRDefault="0010200E" w:rsidP="0010200E">
      <w:pPr>
        <w:pStyle w:val="Heading3"/>
      </w:pPr>
      <w:r>
        <w:t>Verify that PC-C can access the PC-A via HTTPS using the web browser.</w:t>
      </w:r>
    </w:p>
    <w:p w14:paraId="67A912C3" w14:textId="77777777" w:rsidR="0010200E" w:rsidRPr="00CE042D" w:rsidRDefault="0010200E" w:rsidP="0010200E">
      <w:pPr>
        <w:pStyle w:val="BodyTextL25"/>
      </w:pPr>
      <w:r>
        <w:t xml:space="preserve">Be sure to disable HTTP and enable HTTPS on server </w:t>
      </w:r>
      <w:r w:rsidRPr="00B436CE">
        <w:rPr>
          <w:b/>
        </w:rPr>
        <w:t>PC-A</w:t>
      </w:r>
      <w:r>
        <w:t>.</w:t>
      </w:r>
    </w:p>
    <w:p w14:paraId="5C41A585" w14:textId="77777777" w:rsidR="0010200E" w:rsidRDefault="0010200E" w:rsidP="0010200E">
      <w:pPr>
        <w:pStyle w:val="Heading3"/>
      </w:pPr>
      <w:r>
        <w:lastRenderedPageBreak/>
        <w:t>Configure ACL 120 to specifically permit and deny the specified traffic.</w:t>
      </w:r>
    </w:p>
    <w:p w14:paraId="5D77C19F" w14:textId="77777777" w:rsidR="0010200E" w:rsidRPr="00CE042D" w:rsidRDefault="0010200E" w:rsidP="0010200E">
      <w:pPr>
        <w:pStyle w:val="BodyTextL25"/>
      </w:pPr>
      <w:r w:rsidRPr="00CE042D">
        <w:t xml:space="preserve">Use the </w:t>
      </w:r>
      <w:r>
        <w:rPr>
          <w:b/>
        </w:rPr>
        <w:t xml:space="preserve">access-list </w:t>
      </w:r>
      <w:r>
        <w:t xml:space="preserve">command to create a numbered IP ACL with number </w:t>
      </w:r>
      <w:r w:rsidRPr="00515193">
        <w:rPr>
          <w:b/>
          <w:bCs/>
        </w:rPr>
        <w:t>120</w:t>
      </w:r>
      <w:r>
        <w:t>.</w:t>
      </w:r>
    </w:p>
    <w:p w14:paraId="78E56E9A" w14:textId="77777777" w:rsidR="0010200E" w:rsidRDefault="0010200E" w:rsidP="0010200E">
      <w:pPr>
        <w:pStyle w:val="Heading3"/>
      </w:pPr>
      <w:r>
        <w:t>Apply the ACL to interface S0/0/0.</w:t>
      </w:r>
    </w:p>
    <w:p w14:paraId="14D11577" w14:textId="77777777" w:rsidR="0010200E" w:rsidRDefault="0010200E" w:rsidP="0010200E">
      <w:pPr>
        <w:pStyle w:val="BodyTextL25"/>
        <w:rPr>
          <w:rFonts w:ascii="Courier New" w:hAnsi="Courier New" w:cs="Courier New"/>
          <w:b/>
        </w:rPr>
      </w:pPr>
      <w:r w:rsidRPr="00E1785F">
        <w:t xml:space="preserve">Use the </w:t>
      </w:r>
      <w:proofErr w:type="spellStart"/>
      <w:r>
        <w:rPr>
          <w:b/>
        </w:rPr>
        <w:t>ip</w:t>
      </w:r>
      <w:proofErr w:type="spellEnd"/>
      <w:r>
        <w:rPr>
          <w:b/>
        </w:rPr>
        <w:t xml:space="preserve"> access-group </w:t>
      </w:r>
      <w:r w:rsidRPr="00E1785F">
        <w:t xml:space="preserve">command </w:t>
      </w:r>
      <w:r>
        <w:t>to apply the access list to incoming traffic on interface S0/0/0.</w:t>
      </w:r>
    </w:p>
    <w:p w14:paraId="021240BF" w14:textId="77777777" w:rsidR="0010200E" w:rsidRDefault="0010200E" w:rsidP="0010200E">
      <w:pPr>
        <w:pStyle w:val="Heading3"/>
      </w:pPr>
      <w:r>
        <w:t>Verify that PC-C cannot access PC-A via HTTPS using the web browser.</w:t>
      </w:r>
    </w:p>
    <w:p w14:paraId="114A8AD9" w14:textId="77777777" w:rsidR="0010200E" w:rsidRDefault="0010200E" w:rsidP="0010200E">
      <w:pPr>
        <w:pStyle w:val="Heading2"/>
      </w:pPr>
      <w:r>
        <w:t>Modify an Existing ACL on R1</w:t>
      </w:r>
    </w:p>
    <w:p w14:paraId="73BD67CB" w14:textId="77777777" w:rsidR="0010200E" w:rsidRPr="00DA4978" w:rsidRDefault="0010200E" w:rsidP="0010200E">
      <w:pPr>
        <w:pStyle w:val="BodyTextL25"/>
      </w:pPr>
      <w:r w:rsidRPr="00DA4978">
        <w:t xml:space="preserve">Permit ICMP echo replies and destination unreachable messages from the outside network (relative to </w:t>
      </w:r>
      <w:r w:rsidRPr="00B436CE">
        <w:rPr>
          <w:b/>
        </w:rPr>
        <w:t>R1</w:t>
      </w:r>
      <w:r w:rsidRPr="00DA4978">
        <w:t>)</w:t>
      </w:r>
      <w:r>
        <w:t>.</w:t>
      </w:r>
      <w:r w:rsidRPr="00DA4978">
        <w:t xml:space="preserve"> </w:t>
      </w:r>
      <w:r>
        <w:t>D</w:t>
      </w:r>
      <w:r w:rsidRPr="00DA4978">
        <w:t>eny all other incoming ICMP packets.</w:t>
      </w:r>
    </w:p>
    <w:p w14:paraId="4443DA18" w14:textId="77777777" w:rsidR="0010200E" w:rsidRPr="00CE042D" w:rsidRDefault="0010200E" w:rsidP="0010200E">
      <w:pPr>
        <w:pStyle w:val="Heading3"/>
        <w:rPr>
          <w:rFonts w:cs="Arial"/>
        </w:rPr>
      </w:pPr>
      <w:r>
        <w:t>Verify that PC-A cannot successfully ping the loopback interface on R2.</w:t>
      </w:r>
    </w:p>
    <w:p w14:paraId="7A12B497" w14:textId="77777777" w:rsidR="0010200E" w:rsidRDefault="0010200E" w:rsidP="0010200E">
      <w:pPr>
        <w:pStyle w:val="Heading3"/>
      </w:pPr>
      <w:r>
        <w:t>Make any necessary changes to ACL 120 to permit and deny the specified traffic.</w:t>
      </w:r>
    </w:p>
    <w:p w14:paraId="3AA6F7F2" w14:textId="77777777" w:rsidR="0010200E" w:rsidRPr="00CE042D" w:rsidRDefault="0010200E" w:rsidP="0010200E">
      <w:pPr>
        <w:pStyle w:val="BodyTextL25"/>
      </w:pPr>
      <w:r w:rsidRPr="00CE042D">
        <w:t xml:space="preserve">Use the </w:t>
      </w:r>
      <w:r>
        <w:rPr>
          <w:b/>
        </w:rPr>
        <w:t>access-list</w:t>
      </w:r>
      <w:r w:rsidRPr="003E76D9">
        <w:t xml:space="preserve"> </w:t>
      </w:r>
      <w:r>
        <w:t>command to append the required entries to ACL 120.</w:t>
      </w:r>
    </w:p>
    <w:p w14:paraId="12FCEB44" w14:textId="77777777" w:rsidR="0010200E" w:rsidRDefault="0010200E" w:rsidP="0010200E">
      <w:pPr>
        <w:pStyle w:val="Heading3"/>
      </w:pPr>
      <w:r>
        <w:t>Verify that PC-A can successfully ping the loopback interface on R2.</w:t>
      </w:r>
    </w:p>
    <w:p w14:paraId="0BDA5BAF" w14:textId="77777777" w:rsidR="0010200E" w:rsidRDefault="0010200E" w:rsidP="0010200E">
      <w:pPr>
        <w:pStyle w:val="Heading2"/>
      </w:pPr>
      <w:r w:rsidRPr="00540176">
        <w:t>Create a</w:t>
      </w:r>
      <w:r>
        <w:t xml:space="preserve"> Numbered IP ACL 110 on R3</w:t>
      </w:r>
    </w:p>
    <w:p w14:paraId="52FC0318" w14:textId="77777777" w:rsidR="0010200E" w:rsidRPr="009205B6" w:rsidRDefault="0010200E" w:rsidP="0010200E">
      <w:pPr>
        <w:pStyle w:val="BodyTextL25"/>
      </w:pPr>
      <w:r>
        <w:t>D</w:t>
      </w:r>
      <w:r w:rsidRPr="009205B6">
        <w:t xml:space="preserve">eny all outbound packets with </w:t>
      </w:r>
      <w:r>
        <w:t xml:space="preserve">a </w:t>
      </w:r>
      <w:r w:rsidRPr="009205B6">
        <w:t>source address outside the range of internal IP addresses</w:t>
      </w:r>
      <w:r>
        <w:t xml:space="preserve"> on </w:t>
      </w:r>
      <w:r w:rsidRPr="00B436CE">
        <w:rPr>
          <w:b/>
        </w:rPr>
        <w:t>R3</w:t>
      </w:r>
      <w:r w:rsidRPr="009205B6">
        <w:t>.</w:t>
      </w:r>
    </w:p>
    <w:p w14:paraId="290F843D" w14:textId="77777777" w:rsidR="0010200E" w:rsidRDefault="0010200E" w:rsidP="0010200E">
      <w:pPr>
        <w:pStyle w:val="Heading3"/>
      </w:pPr>
      <w:r>
        <w:t>Configure ACL 110 to permit only traffic from the inside network.</w:t>
      </w:r>
    </w:p>
    <w:p w14:paraId="5350EDCD" w14:textId="77777777" w:rsidR="0010200E" w:rsidRPr="00CE042D" w:rsidRDefault="0010200E" w:rsidP="0010200E">
      <w:pPr>
        <w:pStyle w:val="BodyTextL25"/>
      </w:pPr>
      <w:r w:rsidRPr="00CE042D">
        <w:t xml:space="preserve">Use the </w:t>
      </w:r>
      <w:r>
        <w:rPr>
          <w:b/>
        </w:rPr>
        <w:t>access-list</w:t>
      </w:r>
      <w:r w:rsidRPr="003E76D9">
        <w:t xml:space="preserve"> </w:t>
      </w:r>
      <w:r>
        <w:t>command to create a numbered IP ACL.</w:t>
      </w:r>
    </w:p>
    <w:p w14:paraId="71A564FE" w14:textId="77777777" w:rsidR="0010200E" w:rsidRDefault="0010200E" w:rsidP="0010200E">
      <w:pPr>
        <w:pStyle w:val="Heading3"/>
      </w:pPr>
      <w:r>
        <w:t>Apply the ACL to interface G0/1.</w:t>
      </w:r>
    </w:p>
    <w:p w14:paraId="71206A3E" w14:textId="77777777" w:rsidR="0010200E" w:rsidRDefault="0010200E" w:rsidP="0010200E">
      <w:pPr>
        <w:pStyle w:val="BodyTextL25"/>
        <w:rPr>
          <w:rFonts w:ascii="Courier New" w:hAnsi="Courier New" w:cs="Courier New"/>
          <w:b/>
        </w:rPr>
      </w:pPr>
      <w:r w:rsidRPr="00E1785F">
        <w:t xml:space="preserve">Use the </w:t>
      </w:r>
      <w:proofErr w:type="spellStart"/>
      <w:r>
        <w:rPr>
          <w:b/>
        </w:rPr>
        <w:t>ip</w:t>
      </w:r>
      <w:proofErr w:type="spellEnd"/>
      <w:r>
        <w:rPr>
          <w:b/>
        </w:rPr>
        <w:t xml:space="preserve"> access-group </w:t>
      </w:r>
      <w:r w:rsidRPr="00E1785F">
        <w:t xml:space="preserve">command </w:t>
      </w:r>
      <w:r>
        <w:t>to apply the access list to incoming traffic on interface G0/1.</w:t>
      </w:r>
    </w:p>
    <w:p w14:paraId="60D38177" w14:textId="77777777" w:rsidR="0010200E" w:rsidRDefault="0010200E" w:rsidP="0010200E">
      <w:pPr>
        <w:pStyle w:val="Heading2"/>
      </w:pPr>
      <w:r w:rsidRPr="00540176">
        <w:t xml:space="preserve">Create </w:t>
      </w:r>
      <w:r>
        <w:t xml:space="preserve">a </w:t>
      </w:r>
      <w:r w:rsidRPr="000220F1">
        <w:t>Numbered</w:t>
      </w:r>
      <w:r w:rsidRPr="00540176">
        <w:t xml:space="preserve"> IP ACL</w:t>
      </w:r>
      <w:r>
        <w:t xml:space="preserve"> 100 on R3</w:t>
      </w:r>
    </w:p>
    <w:p w14:paraId="2D1A9D9B" w14:textId="1538030B" w:rsidR="0010200E" w:rsidRPr="00C028F0" w:rsidRDefault="0010200E" w:rsidP="0010200E">
      <w:pPr>
        <w:pStyle w:val="BodyTextL25"/>
      </w:pPr>
      <w:r w:rsidRPr="00286092">
        <w:t xml:space="preserve">On </w:t>
      </w:r>
      <w:r w:rsidRPr="00B436CE">
        <w:rPr>
          <w:b/>
        </w:rPr>
        <w:t>R3</w:t>
      </w:r>
      <w:r>
        <w:t xml:space="preserve">, </w:t>
      </w:r>
      <w:r w:rsidRPr="00286092">
        <w:t>block all packets containing the source IP address from the following pool of addresses: any RFC 1918 private addresses, 127.0.0.0/8, and any IP multicast address.</w:t>
      </w:r>
      <w:r>
        <w:t xml:space="preserve"> </w:t>
      </w:r>
      <w:r w:rsidR="00D628F5">
        <w:t>Because</w:t>
      </w:r>
      <w:r>
        <w:t xml:space="preserve"> </w:t>
      </w:r>
      <w:r>
        <w:rPr>
          <w:b/>
        </w:rPr>
        <w:t>PC-C</w:t>
      </w:r>
      <w:r>
        <w:t xml:space="preserve"> is being used for remote administration, permit SSH traffic from the 10.0.0.0/8 network to return to the host </w:t>
      </w:r>
      <w:r>
        <w:rPr>
          <w:b/>
        </w:rPr>
        <w:t>PC-C</w:t>
      </w:r>
      <w:r>
        <w:t>.</w:t>
      </w:r>
    </w:p>
    <w:p w14:paraId="711D01F2" w14:textId="77777777" w:rsidR="0010200E" w:rsidRDefault="0010200E" w:rsidP="0010200E">
      <w:pPr>
        <w:pStyle w:val="Heading3"/>
      </w:pPr>
      <w:r>
        <w:t>Configure ACL 100 to block all specified traffic from the outside network.</w:t>
      </w:r>
    </w:p>
    <w:p w14:paraId="00E09B6D" w14:textId="77777777" w:rsidR="0010200E" w:rsidRPr="00FC1B88" w:rsidRDefault="0010200E" w:rsidP="0010200E">
      <w:pPr>
        <w:pStyle w:val="BodyTextL25"/>
      </w:pPr>
      <w:r>
        <w:t>You should also block traffic sourced from your own internal address space if it is not an RFC 1918 address. In this activity, your internal address space is part of the private address space specified in RFC 1918.</w:t>
      </w:r>
    </w:p>
    <w:p w14:paraId="43B75779" w14:textId="77777777" w:rsidR="0010200E" w:rsidRPr="007A4458" w:rsidRDefault="0010200E" w:rsidP="0010200E">
      <w:pPr>
        <w:pStyle w:val="BodyTextL25"/>
      </w:pPr>
      <w:r w:rsidRPr="007A4458">
        <w:t xml:space="preserve">Use the </w:t>
      </w:r>
      <w:r w:rsidRPr="007A4458">
        <w:rPr>
          <w:b/>
        </w:rPr>
        <w:t xml:space="preserve">access-list </w:t>
      </w:r>
      <w:r w:rsidRPr="007A4458">
        <w:t>command to create a numbered IP ACL</w:t>
      </w:r>
      <w:r>
        <w:t xml:space="preserve"> 100.</w:t>
      </w:r>
    </w:p>
    <w:p w14:paraId="063416AE" w14:textId="77777777" w:rsidR="0010200E" w:rsidRPr="00E1785F" w:rsidRDefault="0010200E" w:rsidP="0010200E">
      <w:pPr>
        <w:pStyle w:val="Heading3"/>
      </w:pPr>
      <w:r>
        <w:t>Apply the ACL to interface Serial 0/0/1</w:t>
      </w:r>
      <w:r w:rsidRPr="00E1785F">
        <w:t>.</w:t>
      </w:r>
    </w:p>
    <w:p w14:paraId="1756C07E" w14:textId="77777777" w:rsidR="0010200E" w:rsidRPr="00E1785F" w:rsidRDefault="0010200E" w:rsidP="0010200E">
      <w:pPr>
        <w:pStyle w:val="BodyTextL25"/>
      </w:pPr>
      <w:r w:rsidRPr="00E1785F">
        <w:t xml:space="preserve">Use the </w:t>
      </w:r>
      <w:proofErr w:type="spellStart"/>
      <w:r>
        <w:rPr>
          <w:b/>
        </w:rPr>
        <w:t>ip</w:t>
      </w:r>
      <w:proofErr w:type="spellEnd"/>
      <w:r>
        <w:rPr>
          <w:b/>
        </w:rPr>
        <w:t xml:space="preserve"> access-group </w:t>
      </w:r>
      <w:r w:rsidRPr="00E1785F">
        <w:t xml:space="preserve">command </w:t>
      </w:r>
      <w:r>
        <w:t>to apply the access list to incoming traffic on interface Serial 0/0/1.</w:t>
      </w:r>
    </w:p>
    <w:p w14:paraId="38E707C2" w14:textId="77777777" w:rsidR="0010200E" w:rsidRPr="00E1785F" w:rsidRDefault="0010200E" w:rsidP="0010200E">
      <w:pPr>
        <w:pStyle w:val="Heading3"/>
      </w:pPr>
      <w:r>
        <w:t>Confirm that the specified traffic entering interface Serial 0/0/1 is handled correctly.</w:t>
      </w:r>
    </w:p>
    <w:p w14:paraId="12217598" w14:textId="77777777" w:rsidR="0010200E" w:rsidRDefault="0010200E" w:rsidP="0010200E">
      <w:pPr>
        <w:pStyle w:val="SubStepAlpha"/>
      </w:pPr>
      <w:r w:rsidRPr="000C4F18">
        <w:t xml:space="preserve">From the PC-C command prompt, ping the PC-A server. The ICMP echo replies are blocked by the ACL </w:t>
      </w:r>
      <w:r>
        <w:t>because</w:t>
      </w:r>
      <w:r w:rsidRPr="000C4F18">
        <w:t xml:space="preserve"> they are sourced from the 192.168.0.0/16 address space.</w:t>
      </w:r>
    </w:p>
    <w:p w14:paraId="28A91313" w14:textId="77777777" w:rsidR="0010200E" w:rsidRDefault="0010200E" w:rsidP="0010200E">
      <w:pPr>
        <w:pStyle w:val="SubStepAlpha"/>
      </w:pPr>
      <w:r>
        <w:t xml:space="preserve">Establish an SSH session to 192.168.2.1 from </w:t>
      </w:r>
      <w:r w:rsidRPr="00B436CE">
        <w:rPr>
          <w:b/>
        </w:rPr>
        <w:t>PC-C</w:t>
      </w:r>
      <w:r w:rsidRPr="00E757E6">
        <w:t xml:space="preserve">. </w:t>
      </w:r>
      <w:r>
        <w:t>(should fail)</w:t>
      </w:r>
    </w:p>
    <w:p w14:paraId="794D84FC" w14:textId="77777777" w:rsidR="0010200E" w:rsidRDefault="0010200E" w:rsidP="0010200E">
      <w:pPr>
        <w:pStyle w:val="SubStepAlpha"/>
      </w:pPr>
      <w:r>
        <w:t>Establish an SSH session to 209.165.200.225. (should be successful).</w:t>
      </w:r>
    </w:p>
    <w:p w14:paraId="2DF3A385" w14:textId="77777777" w:rsidR="0010200E" w:rsidRPr="00467AA7" w:rsidRDefault="0010200E" w:rsidP="0010200E">
      <w:pPr>
        <w:pStyle w:val="Heading3"/>
        <w:rPr>
          <w:rStyle w:val="Strong"/>
          <w:b/>
          <w:bCs/>
        </w:rPr>
      </w:pPr>
      <w:r w:rsidRPr="00467AA7">
        <w:rPr>
          <w:rStyle w:val="Strong"/>
          <w:b/>
          <w:bCs/>
        </w:rPr>
        <w:lastRenderedPageBreak/>
        <w:t>Check results.</w:t>
      </w:r>
    </w:p>
    <w:p w14:paraId="76D4F569" w14:textId="77777777" w:rsidR="0010200E" w:rsidRDefault="0010200E" w:rsidP="0010200E">
      <w:pPr>
        <w:pStyle w:val="BodyTextL25"/>
      </w:pPr>
      <w:r w:rsidRPr="008B7387">
        <w:t xml:space="preserve">Your completion percentage should be </w:t>
      </w:r>
      <w:r>
        <w:t xml:space="preserve">100%. </w:t>
      </w:r>
      <w:r w:rsidRPr="008B7387">
        <w:t xml:space="preserve">Click </w:t>
      </w:r>
      <w:r w:rsidRPr="00C5504D">
        <w:rPr>
          <w:rStyle w:val="Strong"/>
          <w:szCs w:val="20"/>
        </w:rPr>
        <w:t>Check Results</w:t>
      </w:r>
      <w:r w:rsidRPr="00C5504D">
        <w:t xml:space="preserve"> </w:t>
      </w:r>
      <w:r w:rsidRPr="008B7387">
        <w:t xml:space="preserve">to </w:t>
      </w:r>
      <w:r>
        <w:t xml:space="preserve">see </w:t>
      </w:r>
      <w:r w:rsidRPr="008B7387">
        <w:t>fee</w:t>
      </w:r>
      <w:r>
        <w:t>d</w:t>
      </w:r>
      <w:r w:rsidRPr="008B7387">
        <w:t>back and verificati</w:t>
      </w:r>
      <w:r>
        <w:t xml:space="preserve">on of which required components </w:t>
      </w:r>
      <w:r w:rsidRPr="008B7387">
        <w:t>have been completed.</w:t>
      </w:r>
    </w:p>
    <w:p w14:paraId="62D7C403" w14:textId="77777777" w:rsidR="0010200E" w:rsidRDefault="0010200E" w:rsidP="0010200E">
      <w:pPr>
        <w:pStyle w:val="ConfigWindow"/>
      </w:pPr>
      <w:r>
        <w:t>End of document</w:t>
      </w:r>
      <w:bookmarkStart w:id="0" w:name="_GoBack"/>
      <w:bookmarkEnd w:id="0"/>
    </w:p>
    <w:sectPr w:rsidR="0010200E"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CACC8" w14:textId="77777777" w:rsidR="004D6CA3" w:rsidRDefault="004D6CA3" w:rsidP="00710659">
      <w:pPr>
        <w:spacing w:after="0" w:line="240" w:lineRule="auto"/>
      </w:pPr>
      <w:r>
        <w:separator/>
      </w:r>
    </w:p>
    <w:p w14:paraId="44BD5803" w14:textId="77777777" w:rsidR="004D6CA3" w:rsidRDefault="004D6CA3"/>
  </w:endnote>
  <w:endnote w:type="continuationSeparator" w:id="0">
    <w:p w14:paraId="521A79B4" w14:textId="77777777" w:rsidR="004D6CA3" w:rsidRDefault="004D6CA3" w:rsidP="00710659">
      <w:pPr>
        <w:spacing w:after="0" w:line="240" w:lineRule="auto"/>
      </w:pPr>
      <w:r>
        <w:continuationSeparator/>
      </w:r>
    </w:p>
    <w:p w14:paraId="5CBBC5D5" w14:textId="77777777" w:rsidR="004D6CA3" w:rsidRDefault="004D6C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C59C9" w14:textId="3B43E37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0200E">
          <w:t>2015</w:t>
        </w:r>
      </w:sdtContent>
    </w:sdt>
    <w:r>
      <w:t xml:space="preserve"> - </w:t>
    </w:r>
    <w:r>
      <w:fldChar w:fldCharType="begin"/>
    </w:r>
    <w:r>
      <w:instrText xml:space="preserve"> SAVEDATE  \@ "yyyy"  \* MERGEFORMAT </w:instrText>
    </w:r>
    <w:r>
      <w:fldChar w:fldCharType="separate"/>
    </w:r>
    <w:r w:rsidR="003E07B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982CB" w14:textId="185CC37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0200E">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E07BD">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43735" w14:textId="77777777" w:rsidR="004D6CA3" w:rsidRDefault="004D6CA3" w:rsidP="00710659">
      <w:pPr>
        <w:spacing w:after="0" w:line="240" w:lineRule="auto"/>
      </w:pPr>
      <w:r>
        <w:separator/>
      </w:r>
    </w:p>
    <w:p w14:paraId="4FE6DF91" w14:textId="77777777" w:rsidR="004D6CA3" w:rsidRDefault="004D6CA3"/>
  </w:footnote>
  <w:footnote w:type="continuationSeparator" w:id="0">
    <w:p w14:paraId="2BB5506A" w14:textId="77777777" w:rsidR="004D6CA3" w:rsidRDefault="004D6CA3" w:rsidP="00710659">
      <w:pPr>
        <w:spacing w:after="0" w:line="240" w:lineRule="auto"/>
      </w:pPr>
      <w:r>
        <w:continuationSeparator/>
      </w:r>
    </w:p>
    <w:p w14:paraId="65DAC8E6" w14:textId="77777777" w:rsidR="004D6CA3" w:rsidRDefault="004D6C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85616C20C0D48B6BEBEDFD0A3CA8B7C"/>
      </w:placeholder>
      <w:dataBinding w:prefixMappings="xmlns:ns0='http://purl.org/dc/elements/1.1/' xmlns:ns1='http://schemas.openxmlformats.org/package/2006/metadata/core-properties' " w:xpath="/ns1:coreProperties[1]/ns0:title[1]" w:storeItemID="{6C3C8BC8-F283-45AE-878A-BAB7291924A1}"/>
      <w:text/>
    </w:sdtPr>
    <w:sdtEndPr/>
    <w:sdtContent>
      <w:p w14:paraId="337E3EED" w14:textId="08AA4C0D" w:rsidR="00926CB2" w:rsidRDefault="004740A7" w:rsidP="008402F2">
        <w:pPr>
          <w:pStyle w:val="PageHead"/>
        </w:pPr>
        <w:r>
          <w:t>Packet Tracer - Configure IP ACLs to Mitigate Attacks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7E8D2" w14:textId="77777777" w:rsidR="00926CB2" w:rsidRDefault="00882B63" w:rsidP="006C3FCF">
    <w:pPr>
      <w:ind w:left="-288"/>
    </w:pPr>
    <w:r>
      <w:rPr>
        <w:noProof/>
      </w:rPr>
      <w:drawing>
        <wp:inline distT="0" distB="0" distL="0" distR="0" wp14:anchorId="4BAACEEF" wp14:editId="72D18B1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3011A4"/>
    <w:multiLevelType w:val="hybridMultilevel"/>
    <w:tmpl w:val="AEA8DFC2"/>
    <w:lvl w:ilvl="0" w:tplc="950A2094">
      <w:start w:val="1"/>
      <w:numFmt w:val="bullet"/>
      <w:lvlText w:val=""/>
      <w:lvlJc w:val="left"/>
      <w:pPr>
        <w:ind w:left="360" w:hanging="360"/>
      </w:pPr>
      <w:rPr>
        <w:rFonts w:ascii="Webdings" w:hAnsi="Web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6840985"/>
    <w:multiLevelType w:val="hybridMultilevel"/>
    <w:tmpl w:val="E7D0DA7A"/>
    <w:lvl w:ilvl="0" w:tplc="170CA39E">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8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200E"/>
    <w:rsid w:val="00103401"/>
    <w:rsid w:val="00103A44"/>
    <w:rsid w:val="00103D36"/>
    <w:rsid w:val="0010436E"/>
    <w:rsid w:val="00107B2B"/>
    <w:rsid w:val="0011269A"/>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1DB5"/>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7BD"/>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47B7F"/>
    <w:rsid w:val="00450F7A"/>
    <w:rsid w:val="00452C6D"/>
    <w:rsid w:val="00455E0B"/>
    <w:rsid w:val="0045724D"/>
    <w:rsid w:val="00457934"/>
    <w:rsid w:val="00462290"/>
    <w:rsid w:val="00462B9F"/>
    <w:rsid w:val="004659EE"/>
    <w:rsid w:val="00473E34"/>
    <w:rsid w:val="004740A7"/>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6CA3"/>
    <w:rsid w:val="004E6152"/>
    <w:rsid w:val="004F344A"/>
    <w:rsid w:val="004F4EC3"/>
    <w:rsid w:val="0050410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1C76"/>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2FAE"/>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63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2B8D"/>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BCD"/>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4889"/>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8F5"/>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054"/>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1933A"/>
  <w15:docId w15:val="{25F4619D-7C01-4A94-9F71-A352AAE3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47B7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0200E"/>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CMDBold">
    <w:name w:val="CMD Bold"/>
    <w:basedOn w:val="CMD"/>
    <w:next w:val="BodyTextL50"/>
    <w:link w:val="CMDBoldChar"/>
    <w:qFormat/>
    <w:rsid w:val="0010200E"/>
    <w:rPr>
      <w:b/>
    </w:rPr>
  </w:style>
  <w:style w:type="character" w:customStyle="1" w:styleId="CMDBoldChar">
    <w:name w:val="CMD Bold Char"/>
    <w:basedOn w:val="CMDChar"/>
    <w:link w:val="CMDBold"/>
    <w:rsid w:val="0010200E"/>
    <w:rPr>
      <w:rFonts w:ascii="Courier New" w:hAnsi="Courier New"/>
      <w:b/>
      <w:szCs w:val="22"/>
    </w:rPr>
  </w:style>
  <w:style w:type="character" w:styleId="Strong">
    <w:name w:val="Strong"/>
    <w:uiPriority w:val="22"/>
    <w:qFormat/>
    <w:rsid w:val="001020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5616C20C0D48B6BEBEDFD0A3CA8B7C"/>
        <w:category>
          <w:name w:val="General"/>
          <w:gallery w:val="placeholder"/>
        </w:category>
        <w:types>
          <w:type w:val="bbPlcHdr"/>
        </w:types>
        <w:behaviors>
          <w:behavior w:val="content"/>
        </w:behaviors>
        <w:guid w:val="{8ADE4D2C-E8DA-4861-8975-685EDC10EE34}"/>
      </w:docPartPr>
      <w:docPartBody>
        <w:p w:rsidR="00675636" w:rsidRDefault="00CD2FF9">
          <w:pPr>
            <w:pStyle w:val="885616C20C0D48B6BEBEDFD0A3CA8B7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FF9"/>
    <w:rsid w:val="00675636"/>
    <w:rsid w:val="00A00A50"/>
    <w:rsid w:val="00CD2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85616C20C0D48B6BEBEDFD0A3CA8B7C">
    <w:name w:val="885616C20C0D48B6BEBEDFD0A3CA8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961C82-985A-4309-BDF5-97FC5C70D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4</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Enter the Packet Tracer - Configure IP ACLs to Mitigate Attacks</vt:lpstr>
    </vt:vector>
  </TitlesOfParts>
  <Company>Cisco Systems, Inc.</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 ACLs to Mitigate Attacks</dc:title>
  <dc:creator>SP</dc:creator>
  <dc:description>2015</dc:description>
  <cp:lastModifiedBy>DH</cp:lastModifiedBy>
  <cp:revision>2</cp:revision>
  <dcterms:created xsi:type="dcterms:W3CDTF">2020-03-16T17:32:00Z</dcterms:created>
  <dcterms:modified xsi:type="dcterms:W3CDTF">2020-03-16T17:32:00Z</dcterms:modified>
</cp:coreProperties>
</file>