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5ACA" w14:textId="39034365" w:rsidR="00327349" w:rsidRDefault="00920F91" w:rsidP="00A0624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7349" w:rsidRPr="00327349">
            <w:t>Packet Tracer - Inter-VLAN Routing Challenge</w:t>
          </w:r>
        </w:sdtContent>
      </w:sdt>
      <w:r w:rsidR="004D36D7" w:rsidRPr="00FD4A68">
        <w:t xml:space="preserve"> </w:t>
      </w:r>
      <w:r w:rsidR="00327349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proofErr w:type="gramStart"/>
            <w:r w:rsidRPr="008E1FA6">
              <w:t>Guest(</w:t>
            </w:r>
            <w:proofErr w:type="gramEnd"/>
            <w:r w:rsidRPr="008E1FA6">
              <w:t>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5A526E50" w14:textId="777777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0B17ABEC" w:rsidR="00770E0A" w:rsidRPr="00770E0A" w:rsidRDefault="00770E0A" w:rsidP="00770E0A">
      <w:pPr>
        <w:pStyle w:val="Bulletlevel1"/>
      </w:pPr>
      <w:r w:rsidRPr="00BE279C">
        <w:rPr>
          <w:b/>
        </w:rPr>
        <w:lastRenderedPageBreak/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</w:p>
    <w:p w14:paraId="5DC8F822" w14:textId="77777777" w:rsidR="00770E0A" w:rsidRPr="00770E0A" w:rsidRDefault="00770E0A" w:rsidP="00770E0A">
      <w:pPr>
        <w:pStyle w:val="Bulletlevel1"/>
      </w:pPr>
      <w:r w:rsidRPr="00770E0A">
        <w:t>Configure inter-VLAN routing on R1 based on the Addressing Table.</w:t>
      </w:r>
    </w:p>
    <w:p w14:paraId="01E40BEB" w14:textId="22391049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0232963E" w14:textId="03699E87" w:rsidR="009E3950" w:rsidRPr="009E3950" w:rsidRDefault="009E3950" w:rsidP="009E3950">
      <w:pPr>
        <w:pStyle w:val="ConfigWindow"/>
      </w:pPr>
      <w:r>
        <w:t>End of document</w:t>
      </w:r>
      <w:bookmarkStart w:id="0" w:name="_GoBack"/>
      <w:bookmarkEnd w:id="0"/>
    </w:p>
    <w:sectPr w:rsidR="009E3950" w:rsidRPr="009E395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976F" w14:textId="77777777" w:rsidR="00920F91" w:rsidRDefault="00920F91" w:rsidP="00710659">
      <w:pPr>
        <w:spacing w:after="0" w:line="240" w:lineRule="auto"/>
      </w:pPr>
      <w:r>
        <w:separator/>
      </w:r>
    </w:p>
    <w:p w14:paraId="205A26FD" w14:textId="77777777" w:rsidR="00920F91" w:rsidRDefault="00920F91"/>
  </w:endnote>
  <w:endnote w:type="continuationSeparator" w:id="0">
    <w:p w14:paraId="4E970727" w14:textId="77777777" w:rsidR="00920F91" w:rsidRDefault="00920F91" w:rsidP="00710659">
      <w:pPr>
        <w:spacing w:after="0" w:line="240" w:lineRule="auto"/>
      </w:pPr>
      <w:r>
        <w:continuationSeparator/>
      </w:r>
    </w:p>
    <w:p w14:paraId="12FA4D0B" w14:textId="77777777" w:rsidR="00920F91" w:rsidRDefault="00920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99A8" w14:textId="7C05099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>
      <w:t xml:space="preserve"> - </w:t>
    </w:r>
    <w:r w:rsidR="0052051B">
      <w:fldChar w:fldCharType="begin"/>
    </w:r>
    <w:r w:rsidR="0052051B">
      <w:instrText xml:space="preserve"> SAVEDATE  \@ "yyyy"  \* MERGEFORMAT </w:instrText>
    </w:r>
    <w:r w:rsidR="0052051B">
      <w:fldChar w:fldCharType="separate"/>
    </w:r>
    <w:r w:rsidR="00A0624F">
      <w:rPr>
        <w:noProof/>
      </w:rPr>
      <w:t>2020</w:t>
    </w:r>
    <w:r w:rsidR="0052051B"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4A9B" w14:textId="70DF13B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52051B">
      <w:fldChar w:fldCharType="begin"/>
    </w:r>
    <w:r w:rsidR="0052051B">
      <w:instrText xml:space="preserve"> SAVEDATE  \@ "yyyy"  \* MERGEFORMAT </w:instrText>
    </w:r>
    <w:r w:rsidR="0052051B">
      <w:fldChar w:fldCharType="separate"/>
    </w:r>
    <w:r w:rsidR="00A0624F">
      <w:rPr>
        <w:noProof/>
      </w:rPr>
      <w:t>2020</w:t>
    </w:r>
    <w:r w:rsidR="0052051B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79855" w14:textId="77777777" w:rsidR="00920F91" w:rsidRDefault="00920F91" w:rsidP="00710659">
      <w:pPr>
        <w:spacing w:after="0" w:line="240" w:lineRule="auto"/>
      </w:pPr>
      <w:r>
        <w:separator/>
      </w:r>
    </w:p>
    <w:p w14:paraId="343BD5B0" w14:textId="77777777" w:rsidR="00920F91" w:rsidRDefault="00920F91"/>
  </w:footnote>
  <w:footnote w:type="continuationSeparator" w:id="0">
    <w:p w14:paraId="63442B2C" w14:textId="77777777" w:rsidR="00920F91" w:rsidRDefault="00920F91" w:rsidP="00710659">
      <w:pPr>
        <w:spacing w:after="0" w:line="240" w:lineRule="auto"/>
      </w:pPr>
      <w:r>
        <w:continuationSeparator/>
      </w:r>
    </w:p>
    <w:p w14:paraId="49392833" w14:textId="77777777" w:rsidR="00920F91" w:rsidRDefault="00920F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1E6B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5B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148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51B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0F91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0624F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AE7"/>
    <w:rsid w:val="00C63DF6"/>
    <w:rsid w:val="00C63E58"/>
    <w:rsid w:val="00C6495E"/>
    <w:rsid w:val="00C66593"/>
    <w:rsid w:val="00C670EE"/>
    <w:rsid w:val="00C67E3B"/>
    <w:rsid w:val="00C71F4C"/>
    <w:rsid w:val="00C73E03"/>
    <w:rsid w:val="00C76FF0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9A9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2B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6A38B3"/>
    <w:rsid w:val="006B69D0"/>
    <w:rsid w:val="009B7E35"/>
    <w:rsid w:val="00A117F6"/>
    <w:rsid w:val="00AA3280"/>
    <w:rsid w:val="00BD34A0"/>
    <w:rsid w:val="00E3659E"/>
    <w:rsid w:val="00E949C1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0B244-1198-4757-A103-806635DB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creator>Martin Benson</dc:creator>
  <dc:description>2013</dc:description>
  <cp:lastModifiedBy>DH</cp:lastModifiedBy>
  <cp:revision>2</cp:revision>
  <cp:lastPrinted>2020-01-23T22:37:00Z</cp:lastPrinted>
  <dcterms:created xsi:type="dcterms:W3CDTF">2020-03-16T14:45:00Z</dcterms:created>
  <dcterms:modified xsi:type="dcterms:W3CDTF">2020-03-16T14:45:00Z</dcterms:modified>
</cp:coreProperties>
</file>