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0E952" w14:textId="02E2C9AF" w:rsidR="004D36D7" w:rsidRPr="00FD4A68" w:rsidRDefault="003C2CD4" w:rsidP="00B47940">
      <w:pPr>
        <w:pStyle w:val="Title"/>
        <w:rPr>
          <w:rStyle w:val="LabTitleInstVersred"/>
          <w:b/>
          <w:color w:val="auto"/>
        </w:rPr>
      </w:pPr>
      <w:sdt>
        <w:sdtPr>
          <w:rPr>
            <w:b w:val="0"/>
            <w:color w:val="EE0000"/>
          </w:rPr>
          <w:alias w:val="Title"/>
          <w:tag w:val=""/>
          <w:id w:val="-487021785"/>
          <w:placeholder>
            <w:docPart w:val="137B5106F68E4399B90718D765750DB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B15D3" w:rsidRPr="002B15D3">
            <w:t>Packet Tracer - Configur</w:t>
          </w:r>
          <w:r w:rsidR="008F19AF">
            <w:t>e</w:t>
          </w:r>
          <w:r w:rsidR="002B15D3" w:rsidRPr="002B15D3">
            <w:t xml:space="preserve"> Syslog and NTP</w:t>
          </w:r>
        </w:sdtContent>
      </w:sdt>
      <w:r w:rsidR="004D36D7" w:rsidRPr="00FD4A68">
        <w:t xml:space="preserve"> </w:t>
      </w:r>
    </w:p>
    <w:p w14:paraId="4D1417A1" w14:textId="77777777" w:rsidR="002B15D3" w:rsidRPr="00BB73FF" w:rsidRDefault="002B15D3" w:rsidP="002B15D3">
      <w:pPr>
        <w:pStyle w:val="Heading1"/>
        <w:numPr>
          <w:ilvl w:val="0"/>
          <w:numId w:val="3"/>
        </w:numPr>
      </w:pPr>
      <w:r w:rsidRPr="00BB73FF">
        <w:t>Objective</w:t>
      </w:r>
      <w:r>
        <w:t>s</w:t>
      </w:r>
    </w:p>
    <w:p w14:paraId="16DB612B" w14:textId="77777777" w:rsidR="002B15D3" w:rsidRDefault="002B15D3" w:rsidP="002B15D3">
      <w:pPr>
        <w:pStyle w:val="BodyTextL25Bold"/>
      </w:pPr>
      <w:r>
        <w:t>Part 1: Configure Syslog Service</w:t>
      </w:r>
    </w:p>
    <w:p w14:paraId="792B74C0" w14:textId="77777777" w:rsidR="002B15D3" w:rsidRDefault="002B15D3" w:rsidP="002B15D3">
      <w:pPr>
        <w:pStyle w:val="BodyTextL25Bold"/>
      </w:pPr>
      <w:r>
        <w:t>Part 2: Generate Logged Events</w:t>
      </w:r>
    </w:p>
    <w:p w14:paraId="132AEA8E" w14:textId="77777777" w:rsidR="002B15D3" w:rsidRPr="006E6581" w:rsidRDefault="002B15D3" w:rsidP="002B15D3">
      <w:pPr>
        <w:pStyle w:val="BodyTextL25Bold"/>
      </w:pPr>
      <w:r>
        <w:t>Part 3: Manually Set Switch Clocks</w:t>
      </w:r>
    </w:p>
    <w:p w14:paraId="7075065A" w14:textId="77777777" w:rsidR="002B15D3" w:rsidRDefault="002B15D3" w:rsidP="002B15D3">
      <w:pPr>
        <w:pStyle w:val="BodyTextL25Bold"/>
      </w:pPr>
      <w:r>
        <w:t>Part 4: Configure NTP Service</w:t>
      </w:r>
    </w:p>
    <w:p w14:paraId="54819072" w14:textId="77777777" w:rsidR="002B15D3" w:rsidRPr="004C0909" w:rsidRDefault="002B15D3" w:rsidP="002B15D3">
      <w:pPr>
        <w:pStyle w:val="BodyTextL25Bold"/>
      </w:pPr>
      <w:r>
        <w:t>Part 5: Verify Timestamped Logs</w:t>
      </w:r>
    </w:p>
    <w:p w14:paraId="098F5908" w14:textId="77777777" w:rsidR="002B15D3" w:rsidRDefault="002B15D3" w:rsidP="002B15D3">
      <w:pPr>
        <w:pStyle w:val="Heading1"/>
        <w:numPr>
          <w:ilvl w:val="0"/>
          <w:numId w:val="3"/>
        </w:numPr>
      </w:pPr>
      <w:r>
        <w:t>Scenario</w:t>
      </w:r>
    </w:p>
    <w:p w14:paraId="5B5745CC" w14:textId="77777777" w:rsidR="002B15D3" w:rsidRDefault="002B15D3" w:rsidP="002B15D3">
      <w:pPr>
        <w:pStyle w:val="BodyTextL25"/>
      </w:pPr>
      <w:r>
        <w:t xml:space="preserve">In this activity, you will enable and use the Syslog service and the NTP service so that the network administrator is </w:t>
      </w:r>
      <w:r>
        <w:rPr>
          <w:rFonts w:cs="Arial"/>
          <w:color w:val="000000"/>
          <w:szCs w:val="20"/>
        </w:rPr>
        <w:t>able to monitor the network more effectively</w:t>
      </w:r>
      <w:r>
        <w:t>.</w:t>
      </w:r>
    </w:p>
    <w:p w14:paraId="3E1D7E4C" w14:textId="77777777" w:rsidR="002B15D3" w:rsidRDefault="002B15D3" w:rsidP="002B15D3">
      <w:pPr>
        <w:pStyle w:val="Heading1"/>
        <w:numPr>
          <w:ilvl w:val="0"/>
          <w:numId w:val="3"/>
        </w:numPr>
      </w:pPr>
      <w:r>
        <w:t>Instructions</w:t>
      </w:r>
    </w:p>
    <w:p w14:paraId="0C8305A0" w14:textId="77777777" w:rsidR="002B15D3" w:rsidRPr="004C0909" w:rsidRDefault="002B15D3" w:rsidP="00162A6B">
      <w:pPr>
        <w:pStyle w:val="Heading2"/>
      </w:pPr>
      <w:r>
        <w:t>Configure Syslog Service</w:t>
      </w:r>
    </w:p>
    <w:p w14:paraId="197B80B4" w14:textId="77777777" w:rsidR="002B15D3" w:rsidRDefault="002B15D3" w:rsidP="00162A6B">
      <w:pPr>
        <w:pStyle w:val="Heading3"/>
      </w:pPr>
      <w:r>
        <w:t>Enable the Syslog service.</w:t>
      </w:r>
    </w:p>
    <w:p w14:paraId="320527FF" w14:textId="77777777" w:rsidR="002B15D3" w:rsidRDefault="002B15D3" w:rsidP="00162A6B">
      <w:pPr>
        <w:pStyle w:val="SubStepAlpha"/>
      </w:pPr>
      <w:r>
        <w:t xml:space="preserve">Click the </w:t>
      </w:r>
      <w:r>
        <w:rPr>
          <w:b/>
        </w:rPr>
        <w:t xml:space="preserve">Syslog </w:t>
      </w:r>
      <w:r w:rsidRPr="00636013">
        <w:rPr>
          <w:bCs/>
        </w:rPr>
        <w:t>server</w:t>
      </w:r>
      <w:r>
        <w:t xml:space="preserve">, then select the </w:t>
      </w:r>
      <w:r>
        <w:rPr>
          <w:b/>
        </w:rPr>
        <w:t xml:space="preserve">Services </w:t>
      </w:r>
      <w:r>
        <w:t>tab.</w:t>
      </w:r>
    </w:p>
    <w:p w14:paraId="0ADC3ABB" w14:textId="77777777" w:rsidR="002B15D3" w:rsidRDefault="002B15D3" w:rsidP="00162A6B">
      <w:pPr>
        <w:pStyle w:val="SubStepAlpha"/>
      </w:pPr>
      <w:r>
        <w:t xml:space="preserve">Turn the </w:t>
      </w:r>
      <w:r w:rsidRPr="00C17D9C">
        <w:rPr>
          <w:b/>
        </w:rPr>
        <w:t>Syslog</w:t>
      </w:r>
      <w:r>
        <w:t xml:space="preserve"> service on and move the window so you can monitor activity.</w:t>
      </w:r>
    </w:p>
    <w:p w14:paraId="3DC5CA49" w14:textId="77777777" w:rsidR="002B15D3" w:rsidRDefault="002B15D3" w:rsidP="00162A6B">
      <w:pPr>
        <w:pStyle w:val="Heading3"/>
      </w:pPr>
      <w:r>
        <w:t>Configure the intermediary devices to use the Syslog service.</w:t>
      </w:r>
    </w:p>
    <w:p w14:paraId="67EE2EC1" w14:textId="77777777" w:rsidR="002B15D3" w:rsidRDefault="002B15D3" w:rsidP="00162A6B">
      <w:pPr>
        <w:pStyle w:val="SubStepAlpha"/>
      </w:pPr>
      <w:r>
        <w:t xml:space="preserve">Configure </w:t>
      </w:r>
      <w:r w:rsidRPr="00C0289B">
        <w:rPr>
          <w:b/>
        </w:rPr>
        <w:t>R1</w:t>
      </w:r>
      <w:r>
        <w:t xml:space="preserve"> to send log events to the </w:t>
      </w:r>
      <w:r>
        <w:rPr>
          <w:b/>
        </w:rPr>
        <w:t>Sysl</w:t>
      </w:r>
      <w:r w:rsidRPr="00C0289B">
        <w:rPr>
          <w:b/>
        </w:rPr>
        <w:t>og</w:t>
      </w:r>
      <w:r>
        <w:t xml:space="preserve"> server.</w:t>
      </w:r>
    </w:p>
    <w:p w14:paraId="378492F5" w14:textId="77777777" w:rsidR="002B15D3" w:rsidRPr="009C3569" w:rsidRDefault="002B15D3" w:rsidP="002B15D3">
      <w:pPr>
        <w:pStyle w:val="CMD"/>
      </w:pPr>
      <w:r w:rsidRPr="009C3569">
        <w:t xml:space="preserve">R1(config)# </w:t>
      </w:r>
      <w:r w:rsidRPr="00C10410">
        <w:rPr>
          <w:b/>
        </w:rPr>
        <w:t>logging 10.0.1.254</w:t>
      </w:r>
    </w:p>
    <w:p w14:paraId="7406899B" w14:textId="77777777" w:rsidR="002B15D3" w:rsidRDefault="002B15D3" w:rsidP="00162A6B">
      <w:pPr>
        <w:pStyle w:val="SubStepAlpha"/>
      </w:pPr>
      <w:r>
        <w:t xml:space="preserve">Configure </w:t>
      </w:r>
      <w:r>
        <w:rPr>
          <w:b/>
        </w:rPr>
        <w:t>S</w:t>
      </w:r>
      <w:r w:rsidRPr="00C0289B">
        <w:rPr>
          <w:b/>
        </w:rPr>
        <w:t>1</w:t>
      </w:r>
      <w:r>
        <w:t xml:space="preserve"> to send log events to the </w:t>
      </w:r>
      <w:r>
        <w:rPr>
          <w:b/>
        </w:rPr>
        <w:t>Sysl</w:t>
      </w:r>
      <w:r w:rsidRPr="00C0289B">
        <w:rPr>
          <w:b/>
        </w:rPr>
        <w:t>og</w:t>
      </w:r>
      <w:r>
        <w:t xml:space="preserve"> server.</w:t>
      </w:r>
    </w:p>
    <w:p w14:paraId="7B3A759D" w14:textId="77777777" w:rsidR="002B15D3" w:rsidRDefault="002B15D3" w:rsidP="00162A6B">
      <w:pPr>
        <w:pStyle w:val="SubStepAlpha"/>
      </w:pPr>
      <w:r>
        <w:t xml:space="preserve">Configure </w:t>
      </w:r>
      <w:r>
        <w:rPr>
          <w:b/>
        </w:rPr>
        <w:t>S2</w:t>
      </w:r>
      <w:r>
        <w:t xml:space="preserve"> to send log events to the </w:t>
      </w:r>
      <w:r>
        <w:rPr>
          <w:b/>
        </w:rPr>
        <w:t>Sysl</w:t>
      </w:r>
      <w:r w:rsidRPr="00C0289B">
        <w:rPr>
          <w:b/>
        </w:rPr>
        <w:t>og</w:t>
      </w:r>
      <w:r>
        <w:t xml:space="preserve"> server.</w:t>
      </w:r>
    </w:p>
    <w:p w14:paraId="14842253" w14:textId="77777777" w:rsidR="002B15D3" w:rsidRPr="00A60146" w:rsidRDefault="002B15D3" w:rsidP="00162A6B">
      <w:pPr>
        <w:pStyle w:val="Heading2"/>
      </w:pPr>
      <w:r>
        <w:t>Generate Logged Events</w:t>
      </w:r>
    </w:p>
    <w:p w14:paraId="2C25923C" w14:textId="77777777" w:rsidR="002B15D3" w:rsidRPr="00C07FD9" w:rsidRDefault="002B15D3" w:rsidP="00162A6B">
      <w:pPr>
        <w:pStyle w:val="Heading3"/>
      </w:pPr>
      <w:r>
        <w:t>Change the status of interfaces to create event logs.</w:t>
      </w:r>
    </w:p>
    <w:p w14:paraId="3867D799" w14:textId="77777777" w:rsidR="002B15D3" w:rsidRDefault="002B15D3" w:rsidP="00162A6B">
      <w:pPr>
        <w:pStyle w:val="SubStepAlpha"/>
      </w:pPr>
      <w:r>
        <w:t xml:space="preserve">Configure a </w:t>
      </w:r>
      <w:r w:rsidRPr="00B36F98">
        <w:t>Loopback 0</w:t>
      </w:r>
      <w:r>
        <w:t xml:space="preserve"> interface on </w:t>
      </w:r>
      <w:r w:rsidRPr="00C0289B">
        <w:rPr>
          <w:b/>
        </w:rPr>
        <w:t>R1</w:t>
      </w:r>
      <w:r>
        <w:rPr>
          <w:b/>
        </w:rPr>
        <w:t xml:space="preserve"> </w:t>
      </w:r>
      <w:r>
        <w:t>then disable it.</w:t>
      </w:r>
    </w:p>
    <w:p w14:paraId="7BE3009D" w14:textId="77777777" w:rsidR="002B15D3" w:rsidRDefault="002B15D3" w:rsidP="00162A6B">
      <w:pPr>
        <w:pStyle w:val="SubStepAlpha"/>
      </w:pPr>
      <w:r>
        <w:t xml:space="preserve">Turn off </w:t>
      </w:r>
      <w:r w:rsidRPr="002A4D0B">
        <w:rPr>
          <w:b/>
        </w:rPr>
        <w:t>PC1</w:t>
      </w:r>
      <w:r>
        <w:t xml:space="preserve"> and </w:t>
      </w:r>
      <w:r w:rsidRPr="002A4D0B">
        <w:rPr>
          <w:b/>
        </w:rPr>
        <w:t>PC2</w:t>
      </w:r>
      <w:r>
        <w:t>. Turn them on again.</w:t>
      </w:r>
    </w:p>
    <w:p w14:paraId="4E9B7554" w14:textId="77777777" w:rsidR="002B15D3" w:rsidRDefault="002B15D3" w:rsidP="00162A6B">
      <w:pPr>
        <w:pStyle w:val="Heading3"/>
      </w:pPr>
      <w:r>
        <w:t>Examine the Syslog events.</w:t>
      </w:r>
    </w:p>
    <w:p w14:paraId="3CF0FFBE" w14:textId="77777777" w:rsidR="002B15D3" w:rsidRDefault="002B15D3" w:rsidP="00162A6B">
      <w:pPr>
        <w:pStyle w:val="SubStepAlpha"/>
      </w:pPr>
      <w:r>
        <w:t xml:space="preserve">Look at the Syslog events. </w:t>
      </w:r>
      <w:r w:rsidRPr="00C17D9C">
        <w:rPr>
          <w:b/>
        </w:rPr>
        <w:t>Note</w:t>
      </w:r>
      <w:r>
        <w:t>: All of the events have been recorded; however, the time stamps are incorrect.</w:t>
      </w:r>
    </w:p>
    <w:p w14:paraId="048FE8E7" w14:textId="04B74613" w:rsidR="002B15D3" w:rsidRPr="002A4D0B" w:rsidRDefault="002B15D3" w:rsidP="00162A6B">
      <w:pPr>
        <w:pStyle w:val="SubStepAlpha"/>
      </w:pPr>
      <w:r>
        <w:t>Clear the log before proceeding to the next part.</w:t>
      </w:r>
    </w:p>
    <w:p w14:paraId="1FE6A755" w14:textId="77777777" w:rsidR="002B15D3" w:rsidRPr="004C0909" w:rsidRDefault="002B15D3" w:rsidP="00162A6B">
      <w:pPr>
        <w:pStyle w:val="Heading2"/>
      </w:pPr>
      <w:r>
        <w:lastRenderedPageBreak/>
        <w:t>Manually Set Switch Clocks</w:t>
      </w:r>
    </w:p>
    <w:p w14:paraId="6EAE314E" w14:textId="77777777" w:rsidR="002B15D3" w:rsidRDefault="002B15D3" w:rsidP="00162A6B">
      <w:pPr>
        <w:pStyle w:val="Heading3"/>
      </w:pPr>
      <w:r>
        <w:t>Manually set the clocks on the switches.</w:t>
      </w:r>
    </w:p>
    <w:p w14:paraId="2BA67DD7" w14:textId="77777777" w:rsidR="002B15D3" w:rsidRDefault="002B15D3" w:rsidP="002B15D3">
      <w:pPr>
        <w:pStyle w:val="BodyTextL25"/>
      </w:pPr>
      <w:r>
        <w:t xml:space="preserve">Manually set the clock on </w:t>
      </w:r>
      <w:r w:rsidRPr="002A4D0B">
        <w:rPr>
          <w:b/>
        </w:rPr>
        <w:t>S1</w:t>
      </w:r>
      <w:r>
        <w:rPr>
          <w:b/>
        </w:rPr>
        <w:t xml:space="preserve"> </w:t>
      </w:r>
      <w:r w:rsidRPr="00342529">
        <w:t>and</w:t>
      </w:r>
      <w:r>
        <w:rPr>
          <w:b/>
        </w:rPr>
        <w:t xml:space="preserve"> S2</w:t>
      </w:r>
      <w:r>
        <w:t xml:space="preserve"> to the current date and approximate time. An example is provided.</w:t>
      </w:r>
    </w:p>
    <w:p w14:paraId="2D36685D" w14:textId="77777777" w:rsidR="002B15D3" w:rsidRDefault="002B15D3" w:rsidP="002B15D3">
      <w:pPr>
        <w:pStyle w:val="CMD"/>
      </w:pPr>
      <w:r>
        <w:t xml:space="preserve">S1# </w:t>
      </w:r>
      <w:r w:rsidRPr="00D457E0">
        <w:rPr>
          <w:b/>
        </w:rPr>
        <w:t xml:space="preserve">clock set 11:47:00 July </w:t>
      </w:r>
      <w:proofErr w:type="gramStart"/>
      <w:r w:rsidRPr="00D457E0">
        <w:rPr>
          <w:b/>
        </w:rPr>
        <w:t>10</w:t>
      </w:r>
      <w:proofErr w:type="gramEnd"/>
      <w:r w:rsidRPr="00D457E0">
        <w:rPr>
          <w:b/>
        </w:rPr>
        <w:t xml:space="preserve"> 20</w:t>
      </w:r>
      <w:r>
        <w:rPr>
          <w:b/>
        </w:rPr>
        <w:t>20</w:t>
      </w:r>
    </w:p>
    <w:p w14:paraId="1B4E87A9" w14:textId="77777777" w:rsidR="002B15D3" w:rsidRDefault="002B15D3" w:rsidP="00162A6B">
      <w:pPr>
        <w:pStyle w:val="Heading3"/>
      </w:pPr>
      <w:r>
        <w:t>Enable the logging timestamp service on the switches.</w:t>
      </w:r>
    </w:p>
    <w:p w14:paraId="2EB72A00" w14:textId="77777777" w:rsidR="002B15D3" w:rsidRDefault="002B15D3" w:rsidP="002B15D3">
      <w:pPr>
        <w:pStyle w:val="BodyTextL25"/>
      </w:pPr>
      <w:bookmarkStart w:id="0" w:name="_Hlk31615228"/>
      <w:r>
        <w:t xml:space="preserve">Configure </w:t>
      </w:r>
      <w:r w:rsidRPr="003E6630">
        <w:rPr>
          <w:b/>
        </w:rPr>
        <w:t>S1</w:t>
      </w:r>
      <w:r>
        <w:t xml:space="preserve"> and </w:t>
      </w:r>
      <w:r>
        <w:rPr>
          <w:b/>
        </w:rPr>
        <w:t xml:space="preserve">S2 </w:t>
      </w:r>
      <w:r>
        <w:t xml:space="preserve">to send its timestamp with logs it sends to the </w:t>
      </w:r>
      <w:r w:rsidRPr="003E6630">
        <w:rPr>
          <w:b/>
        </w:rPr>
        <w:t>Syslog</w:t>
      </w:r>
      <w:r>
        <w:t xml:space="preserve"> server.</w:t>
      </w:r>
    </w:p>
    <w:p w14:paraId="43D3000A" w14:textId="77777777" w:rsidR="002B15D3" w:rsidRDefault="002B15D3" w:rsidP="002B15D3">
      <w:pPr>
        <w:pStyle w:val="CMD"/>
      </w:pPr>
      <w:r w:rsidRPr="003E6630">
        <w:t>S1(config)#</w:t>
      </w:r>
      <w:r>
        <w:t xml:space="preserve"> </w:t>
      </w:r>
      <w:r w:rsidRPr="00C10410">
        <w:rPr>
          <w:b/>
        </w:rPr>
        <w:t xml:space="preserve">service timestamps log datetime </w:t>
      </w:r>
      <w:proofErr w:type="spellStart"/>
      <w:r w:rsidRPr="00C10410">
        <w:rPr>
          <w:b/>
        </w:rPr>
        <w:t>msec</w:t>
      </w:r>
      <w:proofErr w:type="spellEnd"/>
    </w:p>
    <w:bookmarkEnd w:id="0"/>
    <w:p w14:paraId="1A80AE40" w14:textId="77777777" w:rsidR="002B15D3" w:rsidRPr="004C0909" w:rsidRDefault="002B15D3" w:rsidP="00162A6B">
      <w:pPr>
        <w:pStyle w:val="Heading2"/>
      </w:pPr>
      <w:r>
        <w:t>Configure NTP Service</w:t>
      </w:r>
    </w:p>
    <w:p w14:paraId="55A98392" w14:textId="77777777" w:rsidR="002B15D3" w:rsidRDefault="002B15D3" w:rsidP="00162A6B">
      <w:pPr>
        <w:pStyle w:val="Heading3"/>
      </w:pPr>
      <w:r>
        <w:t>Enable the NTP service.</w:t>
      </w:r>
    </w:p>
    <w:p w14:paraId="63296C53" w14:textId="77777777" w:rsidR="002B15D3" w:rsidRDefault="002B15D3" w:rsidP="002B15D3">
      <w:pPr>
        <w:pStyle w:val="BodyTextL25"/>
      </w:pPr>
      <w:r>
        <w:t>In this activity, we are assuming that the NTP service is being hosted on a public Internet server. If the NTP server was private, authentication could also be used.</w:t>
      </w:r>
    </w:p>
    <w:p w14:paraId="472DA8C2" w14:textId="77777777" w:rsidR="002B15D3" w:rsidRDefault="002B15D3" w:rsidP="00162A6B">
      <w:pPr>
        <w:pStyle w:val="SubStepAlpha"/>
      </w:pPr>
      <w:r>
        <w:t xml:space="preserve">On the NTP server, open the </w:t>
      </w:r>
      <w:r>
        <w:rPr>
          <w:b/>
        </w:rPr>
        <w:t>Services</w:t>
      </w:r>
      <w:r>
        <w:t xml:space="preserve"> tab of the </w:t>
      </w:r>
      <w:r>
        <w:rPr>
          <w:b/>
        </w:rPr>
        <w:t>NTP</w:t>
      </w:r>
      <w:r>
        <w:t xml:space="preserve"> server.</w:t>
      </w:r>
    </w:p>
    <w:p w14:paraId="3DAFF6F0" w14:textId="77777777" w:rsidR="002B15D3" w:rsidRPr="003E6630" w:rsidRDefault="002B15D3" w:rsidP="00162A6B">
      <w:pPr>
        <w:pStyle w:val="SubStepAlpha"/>
      </w:pPr>
      <w:r>
        <w:t>Turn the NTP service on and note the date and time that is displayed.</w:t>
      </w:r>
    </w:p>
    <w:p w14:paraId="22A13493" w14:textId="77777777" w:rsidR="002B15D3" w:rsidRDefault="002B15D3" w:rsidP="00162A6B">
      <w:pPr>
        <w:pStyle w:val="Heading3"/>
      </w:pPr>
      <w:r>
        <w:t>Automatically set the clock on the router.</w:t>
      </w:r>
    </w:p>
    <w:p w14:paraId="1D6AA7A6" w14:textId="77777777" w:rsidR="002B15D3" w:rsidRDefault="002B15D3" w:rsidP="00162A6B">
      <w:pPr>
        <w:pStyle w:val="BodyTextL25"/>
      </w:pPr>
      <w:r>
        <w:t xml:space="preserve">Set the clock on </w:t>
      </w:r>
      <w:r>
        <w:rPr>
          <w:b/>
        </w:rPr>
        <w:t>R</w:t>
      </w:r>
      <w:r w:rsidRPr="002A4D0B">
        <w:rPr>
          <w:b/>
        </w:rPr>
        <w:t>1</w:t>
      </w:r>
      <w:r>
        <w:t xml:space="preserve"> to the date and time according to the NTP server.</w:t>
      </w:r>
    </w:p>
    <w:p w14:paraId="1FAE4048" w14:textId="77777777" w:rsidR="002B15D3" w:rsidRDefault="002B15D3" w:rsidP="00162A6B">
      <w:pPr>
        <w:pStyle w:val="CMD"/>
      </w:pPr>
      <w:r w:rsidRPr="003E6630">
        <w:t>R1(config)#</w:t>
      </w:r>
      <w:r>
        <w:t xml:space="preserve"> </w:t>
      </w:r>
      <w:proofErr w:type="spellStart"/>
      <w:r w:rsidRPr="00162A6B">
        <w:rPr>
          <w:b/>
          <w:bCs/>
        </w:rPr>
        <w:t>ntp</w:t>
      </w:r>
      <w:proofErr w:type="spellEnd"/>
      <w:r w:rsidRPr="00162A6B">
        <w:rPr>
          <w:b/>
          <w:bCs/>
        </w:rPr>
        <w:t xml:space="preserve"> server 64.103.224.2</w:t>
      </w:r>
    </w:p>
    <w:p w14:paraId="7AE4CDBD" w14:textId="77777777" w:rsidR="002B15D3" w:rsidRDefault="002B15D3" w:rsidP="00162A6B">
      <w:pPr>
        <w:pStyle w:val="BodyTextL25"/>
      </w:pPr>
      <w:r>
        <w:t xml:space="preserve">Issue the </w:t>
      </w:r>
      <w:r w:rsidRPr="00545BA0">
        <w:rPr>
          <w:b/>
          <w:bCs/>
        </w:rPr>
        <w:t>show clock</w:t>
      </w:r>
      <w:r>
        <w:t xml:space="preserve"> command to view the system clock setting. It can take time for the system clock to be updated to the time that is configured on the NTP server. If the system clock has not updated, click the Fast Forward time button until the router system clock is synchronized with the NTP server.</w:t>
      </w:r>
    </w:p>
    <w:p w14:paraId="36B5C5B8" w14:textId="77777777" w:rsidR="002B15D3" w:rsidRPr="00A60146" w:rsidRDefault="002B15D3" w:rsidP="00162A6B">
      <w:pPr>
        <w:pStyle w:val="Heading2"/>
      </w:pPr>
      <w:r>
        <w:t>Verify Timestamped Logs</w:t>
      </w:r>
    </w:p>
    <w:p w14:paraId="766EF9A2" w14:textId="77777777" w:rsidR="002B15D3" w:rsidRPr="00C07FD9" w:rsidRDefault="002B15D3" w:rsidP="00162A6B">
      <w:pPr>
        <w:pStyle w:val="Heading3"/>
      </w:pPr>
      <w:r>
        <w:t>Change the status of interfaces to create event logs.</w:t>
      </w:r>
    </w:p>
    <w:p w14:paraId="1A6BBB3B" w14:textId="77777777" w:rsidR="002B15D3" w:rsidRDefault="002B15D3" w:rsidP="00162A6B">
      <w:pPr>
        <w:pStyle w:val="SubStepAlpha"/>
      </w:pPr>
      <w:r>
        <w:t>Re-enable and then disable the Loopback 0 interface on R1.</w:t>
      </w:r>
    </w:p>
    <w:p w14:paraId="1AC93725" w14:textId="77777777" w:rsidR="002B15D3" w:rsidRDefault="002B15D3" w:rsidP="00162A6B">
      <w:pPr>
        <w:pStyle w:val="SubStepAlpha"/>
      </w:pPr>
      <w:bookmarkStart w:id="1" w:name="_GoBack"/>
      <w:bookmarkEnd w:id="1"/>
      <w:r>
        <w:t xml:space="preserve">Turn off laptops </w:t>
      </w:r>
      <w:r>
        <w:rPr>
          <w:b/>
        </w:rPr>
        <w:t>L</w:t>
      </w:r>
      <w:r w:rsidRPr="002A4D0B">
        <w:rPr>
          <w:b/>
        </w:rPr>
        <w:t>1</w:t>
      </w:r>
      <w:r>
        <w:t xml:space="preserve"> and </w:t>
      </w:r>
      <w:r>
        <w:rPr>
          <w:b/>
        </w:rPr>
        <w:t>L</w:t>
      </w:r>
      <w:r w:rsidRPr="002A4D0B">
        <w:rPr>
          <w:b/>
        </w:rPr>
        <w:t>2</w:t>
      </w:r>
      <w:r>
        <w:t>. Turn them on again.</w:t>
      </w:r>
    </w:p>
    <w:p w14:paraId="345555DE" w14:textId="77777777" w:rsidR="002B15D3" w:rsidRDefault="002B15D3" w:rsidP="00162A6B">
      <w:pPr>
        <w:pStyle w:val="Heading3"/>
      </w:pPr>
      <w:r>
        <w:t>Examine the Syslog events.</w:t>
      </w:r>
    </w:p>
    <w:p w14:paraId="48CBEDCE" w14:textId="77777777" w:rsidR="002B15D3" w:rsidRPr="00981900" w:rsidRDefault="002B15D3" w:rsidP="002B15D3">
      <w:pPr>
        <w:pStyle w:val="BodyTextL25"/>
      </w:pPr>
      <w:r>
        <w:t xml:space="preserve">Look at the Syslog events. </w:t>
      </w:r>
      <w:r w:rsidRPr="00C17D9C">
        <w:rPr>
          <w:b/>
        </w:rPr>
        <w:t>Note</w:t>
      </w:r>
      <w:r>
        <w:t xml:space="preserve">: All of the events have been recorded and the time stamps are correct as configured. </w:t>
      </w:r>
      <w:r w:rsidRPr="00C17D9C">
        <w:rPr>
          <w:b/>
        </w:rPr>
        <w:t>Note</w:t>
      </w:r>
      <w:r>
        <w:t xml:space="preserve">: </w:t>
      </w:r>
      <w:r w:rsidRPr="00ED35D5">
        <w:rPr>
          <w:b/>
        </w:rPr>
        <w:t>R1</w:t>
      </w:r>
      <w:r>
        <w:t xml:space="preserve"> uses the clock settings from the NTP server, and </w:t>
      </w:r>
      <w:r w:rsidRPr="00ED35D5">
        <w:rPr>
          <w:b/>
        </w:rPr>
        <w:t>S1</w:t>
      </w:r>
      <w:r>
        <w:t xml:space="preserve"> and </w:t>
      </w:r>
      <w:r w:rsidRPr="00ED35D5">
        <w:rPr>
          <w:b/>
        </w:rPr>
        <w:t>S2</w:t>
      </w:r>
      <w:r>
        <w:t xml:space="preserve"> use the clock settings that you configured in Part 3.</w:t>
      </w:r>
    </w:p>
    <w:p w14:paraId="526ECE9A" w14:textId="77777777" w:rsidR="002B15D3" w:rsidRPr="002B15D3" w:rsidRDefault="00162A6B" w:rsidP="00162A6B">
      <w:pPr>
        <w:pStyle w:val="ConfigWindow"/>
      </w:pPr>
      <w:r>
        <w:t>End of document</w:t>
      </w:r>
    </w:p>
    <w:sectPr w:rsidR="002B15D3" w:rsidRPr="002B15D3"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A80E1" w14:textId="77777777" w:rsidR="003C2CD4" w:rsidRDefault="003C2CD4" w:rsidP="00710659">
      <w:pPr>
        <w:spacing w:after="0" w:line="240" w:lineRule="auto"/>
      </w:pPr>
      <w:r>
        <w:separator/>
      </w:r>
    </w:p>
    <w:p w14:paraId="198F0BCF" w14:textId="77777777" w:rsidR="003C2CD4" w:rsidRDefault="003C2CD4"/>
  </w:endnote>
  <w:endnote w:type="continuationSeparator" w:id="0">
    <w:p w14:paraId="5D61C47F" w14:textId="77777777" w:rsidR="003C2CD4" w:rsidRDefault="003C2CD4" w:rsidP="00710659">
      <w:pPr>
        <w:spacing w:after="0" w:line="240" w:lineRule="auto"/>
      </w:pPr>
      <w:r>
        <w:continuationSeparator/>
      </w:r>
    </w:p>
    <w:p w14:paraId="0ABC13E2" w14:textId="77777777" w:rsidR="003C2CD4" w:rsidRDefault="003C2C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4CC3B" w14:textId="090C848B"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6A3F40">
          <w:t>2016</w:t>
        </w:r>
      </w:sdtContent>
    </w:sdt>
    <w:r>
      <w:t xml:space="preserve"> - </w:t>
    </w:r>
    <w:r>
      <w:fldChar w:fldCharType="begin"/>
    </w:r>
    <w:r>
      <w:instrText xml:space="preserve"> SAVEDATE  \@ "yyyy"  \* MERGEFORMAT </w:instrText>
    </w:r>
    <w:r>
      <w:fldChar w:fldCharType="separate"/>
    </w:r>
    <w:r w:rsidR="00CF1A8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50644" w14:textId="5B504A9B"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6A3F40">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F1A89">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D1367" w14:textId="77777777" w:rsidR="003C2CD4" w:rsidRDefault="003C2CD4" w:rsidP="00710659">
      <w:pPr>
        <w:spacing w:after="0" w:line="240" w:lineRule="auto"/>
      </w:pPr>
      <w:r>
        <w:separator/>
      </w:r>
    </w:p>
    <w:p w14:paraId="7D9E48FB" w14:textId="77777777" w:rsidR="003C2CD4" w:rsidRDefault="003C2CD4"/>
  </w:footnote>
  <w:footnote w:type="continuationSeparator" w:id="0">
    <w:p w14:paraId="32AE8A8F" w14:textId="77777777" w:rsidR="003C2CD4" w:rsidRDefault="003C2CD4" w:rsidP="00710659">
      <w:pPr>
        <w:spacing w:after="0" w:line="240" w:lineRule="auto"/>
      </w:pPr>
      <w:r>
        <w:continuationSeparator/>
      </w:r>
    </w:p>
    <w:p w14:paraId="6D066990" w14:textId="77777777" w:rsidR="003C2CD4" w:rsidRDefault="003C2C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137B5106F68E4399B90718D765750DBF"/>
      </w:placeholder>
      <w:dataBinding w:prefixMappings="xmlns:ns0='http://purl.org/dc/elements/1.1/' xmlns:ns1='http://schemas.openxmlformats.org/package/2006/metadata/core-properties' " w:xpath="/ns1:coreProperties[1]/ns0:title[1]" w:storeItemID="{6C3C8BC8-F283-45AE-878A-BAB7291924A1}"/>
      <w:text/>
    </w:sdtPr>
    <w:sdtEndPr/>
    <w:sdtContent>
      <w:p w14:paraId="04737D0D" w14:textId="47CDCFC1" w:rsidR="00926CB2" w:rsidRDefault="008F19AF" w:rsidP="008402F2">
        <w:pPr>
          <w:pStyle w:val="PageHead"/>
        </w:pPr>
        <w:r>
          <w:t>Packet Tracer - Configure Syslog and NTP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18D04" w14:textId="77777777" w:rsidR="00926CB2" w:rsidRDefault="00882B63" w:rsidP="006C3FCF">
    <w:pPr>
      <w:ind w:left="-288"/>
    </w:pPr>
    <w:r>
      <w:rPr>
        <w:noProof/>
      </w:rPr>
      <w:drawing>
        <wp:inline distT="0" distB="0" distL="0" distR="0" wp14:anchorId="787507D0" wp14:editId="3CB9A3B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6181"/>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360"/>
        </w:tabs>
        <w:ind w:left="36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1"/>
  </w:num>
  <w:num w:numId="7">
    <w:abstractNumId w:val="2"/>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5D3"/>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3896"/>
    <w:rsid w:val="00097163"/>
    <w:rsid w:val="000A22C8"/>
    <w:rsid w:val="000B2344"/>
    <w:rsid w:val="000B7DE5"/>
    <w:rsid w:val="000C2118"/>
    <w:rsid w:val="000C333E"/>
    <w:rsid w:val="000C5EF2"/>
    <w:rsid w:val="000C6425"/>
    <w:rsid w:val="000C6E6E"/>
    <w:rsid w:val="000C7B7D"/>
    <w:rsid w:val="000D55B4"/>
    <w:rsid w:val="000E65F0"/>
    <w:rsid w:val="000E7296"/>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A6B"/>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15D3"/>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0E2D"/>
    <w:rsid w:val="003B256A"/>
    <w:rsid w:val="003B46FC"/>
    <w:rsid w:val="003B5767"/>
    <w:rsid w:val="003B7605"/>
    <w:rsid w:val="003C08AA"/>
    <w:rsid w:val="003C2A7B"/>
    <w:rsid w:val="003C2CD4"/>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55E"/>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47319"/>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1715"/>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3F40"/>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5111"/>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19A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1A89"/>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719"/>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B2FCD"/>
  <w15:docId w15:val="{80E4F559-11F9-489F-A249-94F9A155D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162A6B"/>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9389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tabs>
        <w:tab w:val="clear" w:pos="360"/>
        <w:tab w:val="num" w:pos="720"/>
      </w:tabs>
      <w:ind w:left="720"/>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7B5106F68E4399B90718D765750DBF"/>
        <w:category>
          <w:name w:val="General"/>
          <w:gallery w:val="placeholder"/>
        </w:category>
        <w:types>
          <w:type w:val="bbPlcHdr"/>
        </w:types>
        <w:behaviors>
          <w:behavior w:val="content"/>
        </w:behaviors>
        <w:guid w:val="{87606F75-286B-45C9-B8C5-86B5ABE3AEB8}"/>
      </w:docPartPr>
      <w:docPartBody>
        <w:p w:rsidR="00A45A32" w:rsidRDefault="00491040">
          <w:pPr>
            <w:pStyle w:val="137B5106F68E4399B90718D765750DB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40"/>
    <w:rsid w:val="00491040"/>
    <w:rsid w:val="0052578D"/>
    <w:rsid w:val="00A45A32"/>
    <w:rsid w:val="00FA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37B5106F68E4399B90718D765750DBF">
    <w:name w:val="137B5106F68E4399B90718D765750D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9183A9-F0BD-4BDB-B238-1A6F0F8C2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Packet Tracer - Configure Syslog and NTP</vt:lpstr>
    </vt:vector>
  </TitlesOfParts>
  <Company>Cisco Systems, Inc.</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Syslog and NTP</dc:title>
  <dc:creator>SP</dc:creator>
  <dc:description>2016</dc:description>
  <cp:lastModifiedBy>DH</cp:lastModifiedBy>
  <cp:revision>2</cp:revision>
  <cp:lastPrinted>2020-02-26T17:48:00Z</cp:lastPrinted>
  <dcterms:created xsi:type="dcterms:W3CDTF">2020-03-16T17:27:00Z</dcterms:created>
  <dcterms:modified xsi:type="dcterms:W3CDTF">2020-03-16T17:27:00Z</dcterms:modified>
</cp:coreProperties>
</file>