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F35D" w14:textId="1B3FA7A7" w:rsidR="004D36D7" w:rsidRPr="00FD4A68" w:rsidRDefault="00DB6EF3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485B9888BD249E38B483E74738E68A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C6EB6">
            <w:t>Packet Tracer - Configure GRE</w:t>
          </w:r>
        </w:sdtContent>
      </w:sdt>
      <w:r w:rsidR="004D36D7" w:rsidRPr="00FD4A68">
        <w:t xml:space="preserve"> </w:t>
      </w:r>
    </w:p>
    <w:p w14:paraId="23DED1A8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984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69"/>
        <w:gridCol w:w="1970"/>
        <w:gridCol w:w="1969"/>
        <w:gridCol w:w="1970"/>
        <w:gridCol w:w="1970"/>
      </w:tblGrid>
      <w:tr w:rsidR="00CC6EB6" w:rsidRPr="00E87D62" w14:paraId="77CA056E" w14:textId="77777777" w:rsidTr="00642187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1DD30D" w14:textId="77777777" w:rsidR="00CC6EB6" w:rsidRPr="00E87D62" w:rsidRDefault="00CC6EB6" w:rsidP="00500485">
            <w:pPr>
              <w:pStyle w:val="TableHeading"/>
            </w:pPr>
            <w:r w:rsidRPr="00E87D62">
              <w:t>Device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367C54" w14:textId="77777777" w:rsidR="00CC6EB6" w:rsidRPr="00E87D62" w:rsidRDefault="00CC6EB6" w:rsidP="00500485">
            <w:pPr>
              <w:pStyle w:val="TableHeading"/>
            </w:pPr>
            <w:r w:rsidRPr="00E87D62">
              <w:t>Interface</w:t>
            </w:r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4C7DDB" w14:textId="77777777" w:rsidR="00CC6EB6" w:rsidRPr="00E87D62" w:rsidRDefault="00CC6EB6" w:rsidP="00500485">
            <w:pPr>
              <w:pStyle w:val="TableHeading"/>
            </w:pPr>
            <w:r w:rsidRPr="00E87D62">
              <w:t>IP Address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4FE25" w14:textId="77777777" w:rsidR="00CC6EB6" w:rsidRPr="00E87D62" w:rsidRDefault="00CC6EB6" w:rsidP="00500485">
            <w:pPr>
              <w:pStyle w:val="TableHeading"/>
            </w:pPr>
            <w:r w:rsidRPr="00E87D62">
              <w:t>Subnet Mask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16A523" w14:textId="77777777" w:rsidR="00CC6EB6" w:rsidRPr="00E87D62" w:rsidRDefault="00CC6EB6" w:rsidP="00500485">
            <w:pPr>
              <w:pStyle w:val="TableHeading"/>
            </w:pPr>
            <w:r w:rsidRPr="00E87D62">
              <w:t>Default Gateway</w:t>
            </w:r>
          </w:p>
        </w:tc>
      </w:tr>
      <w:tr w:rsidR="00CC6EB6" w:rsidRPr="00E87D62" w14:paraId="3A42E5FD" w14:textId="77777777" w:rsidTr="00642187">
        <w:trPr>
          <w:cantSplit/>
          <w:jc w:val="center"/>
        </w:trPr>
        <w:tc>
          <w:tcPr>
            <w:tcW w:w="1969" w:type="dxa"/>
            <w:tcBorders>
              <w:bottom w:val="nil"/>
            </w:tcBorders>
            <w:vAlign w:val="center"/>
          </w:tcPr>
          <w:p w14:paraId="1C3F4560" w14:textId="77777777" w:rsidR="00CC6EB6" w:rsidRPr="00E87D62" w:rsidRDefault="00CC6EB6" w:rsidP="00500485">
            <w:pPr>
              <w:pStyle w:val="TableText"/>
            </w:pPr>
            <w:r>
              <w:t>RA</w:t>
            </w:r>
          </w:p>
        </w:tc>
        <w:tc>
          <w:tcPr>
            <w:tcW w:w="1970" w:type="dxa"/>
            <w:vAlign w:val="bottom"/>
          </w:tcPr>
          <w:p w14:paraId="42552374" w14:textId="77777777" w:rsidR="00CC6EB6" w:rsidRPr="00E87D62" w:rsidRDefault="00CC6EB6" w:rsidP="00500485">
            <w:pPr>
              <w:pStyle w:val="TableText"/>
            </w:pPr>
            <w:r>
              <w:t>G0/0</w:t>
            </w:r>
          </w:p>
        </w:tc>
        <w:tc>
          <w:tcPr>
            <w:tcW w:w="1969" w:type="dxa"/>
            <w:vAlign w:val="bottom"/>
          </w:tcPr>
          <w:p w14:paraId="573E0017" w14:textId="77777777" w:rsidR="00CC6EB6" w:rsidRPr="00E87D62" w:rsidRDefault="00CC6EB6" w:rsidP="00500485">
            <w:pPr>
              <w:pStyle w:val="TableText"/>
            </w:pPr>
            <w:r w:rsidRPr="00E87D62">
              <w:t>192.168.1.1</w:t>
            </w:r>
          </w:p>
        </w:tc>
        <w:tc>
          <w:tcPr>
            <w:tcW w:w="1970" w:type="dxa"/>
            <w:vAlign w:val="bottom"/>
          </w:tcPr>
          <w:p w14:paraId="0096623A" w14:textId="77777777" w:rsidR="00CC6EB6" w:rsidRPr="00E87D62" w:rsidRDefault="00CC6EB6" w:rsidP="00500485">
            <w:pPr>
              <w:pStyle w:val="TableText"/>
            </w:pPr>
            <w:r w:rsidRPr="00E87D62">
              <w:t>255.255.255.0</w:t>
            </w:r>
          </w:p>
        </w:tc>
        <w:tc>
          <w:tcPr>
            <w:tcW w:w="1970" w:type="dxa"/>
            <w:tcBorders>
              <w:bottom w:val="nil"/>
            </w:tcBorders>
            <w:vAlign w:val="bottom"/>
          </w:tcPr>
          <w:p w14:paraId="244305D1" w14:textId="77777777" w:rsidR="00CC6EB6" w:rsidRPr="00E87D62" w:rsidRDefault="00CC6EB6" w:rsidP="00500485">
            <w:pPr>
              <w:pStyle w:val="TableText"/>
            </w:pPr>
            <w:r w:rsidRPr="00E87D62">
              <w:t>N/A</w:t>
            </w:r>
          </w:p>
        </w:tc>
      </w:tr>
      <w:tr w:rsidR="00CC6EB6" w:rsidRPr="00E87D62" w14:paraId="0AA6B70A" w14:textId="77777777" w:rsidTr="00642187">
        <w:trPr>
          <w:cantSplit/>
          <w:jc w:val="center"/>
        </w:trPr>
        <w:tc>
          <w:tcPr>
            <w:tcW w:w="1969" w:type="dxa"/>
            <w:tcBorders>
              <w:top w:val="nil"/>
              <w:bottom w:val="nil"/>
            </w:tcBorders>
            <w:vAlign w:val="center"/>
          </w:tcPr>
          <w:p w14:paraId="337DEFB1" w14:textId="77777777" w:rsidR="00CC6EB6" w:rsidRPr="0009749F" w:rsidRDefault="00CC6EB6" w:rsidP="00060CE2">
            <w:pPr>
              <w:pStyle w:val="ConfigWindow"/>
            </w:pPr>
            <w:r w:rsidRPr="0009749F">
              <w:t>RA</w:t>
            </w:r>
          </w:p>
        </w:tc>
        <w:tc>
          <w:tcPr>
            <w:tcW w:w="1970" w:type="dxa"/>
            <w:vAlign w:val="bottom"/>
          </w:tcPr>
          <w:p w14:paraId="0161341E" w14:textId="77777777" w:rsidR="00CC6EB6" w:rsidRPr="00E87D62" w:rsidRDefault="00CC6EB6" w:rsidP="00500485">
            <w:pPr>
              <w:pStyle w:val="TableText"/>
            </w:pPr>
            <w:r w:rsidRPr="00E87D62">
              <w:t>S0/0/0</w:t>
            </w:r>
          </w:p>
        </w:tc>
        <w:tc>
          <w:tcPr>
            <w:tcW w:w="1969" w:type="dxa"/>
            <w:vAlign w:val="bottom"/>
          </w:tcPr>
          <w:p w14:paraId="09191C13" w14:textId="77777777" w:rsidR="00CC6EB6" w:rsidRPr="00E87D62" w:rsidRDefault="00CC6EB6" w:rsidP="00500485">
            <w:pPr>
              <w:pStyle w:val="TableText"/>
            </w:pPr>
            <w:r>
              <w:t>64.103.211.2</w:t>
            </w:r>
          </w:p>
        </w:tc>
        <w:tc>
          <w:tcPr>
            <w:tcW w:w="1970" w:type="dxa"/>
            <w:vAlign w:val="bottom"/>
          </w:tcPr>
          <w:p w14:paraId="2356A8B9" w14:textId="77777777" w:rsidR="00CC6EB6" w:rsidRPr="00E87D62" w:rsidRDefault="00CC6EB6" w:rsidP="00500485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70" w:type="dxa"/>
            <w:tcBorders>
              <w:top w:val="nil"/>
              <w:bottom w:val="nil"/>
            </w:tcBorders>
            <w:vAlign w:val="bottom"/>
          </w:tcPr>
          <w:p w14:paraId="4E937971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65BB03EC" w14:textId="77777777" w:rsidTr="00924DBD">
        <w:trPr>
          <w:cantSplit/>
          <w:jc w:val="center"/>
        </w:trPr>
        <w:tc>
          <w:tcPr>
            <w:tcW w:w="1969" w:type="dxa"/>
            <w:tcBorders>
              <w:top w:val="nil"/>
              <w:bottom w:val="single" w:sz="2" w:space="0" w:color="auto"/>
            </w:tcBorders>
            <w:vAlign w:val="center"/>
          </w:tcPr>
          <w:p w14:paraId="38C8A14C" w14:textId="77777777" w:rsidR="00CC6EB6" w:rsidRPr="0009749F" w:rsidRDefault="00CC6EB6" w:rsidP="00060CE2">
            <w:pPr>
              <w:pStyle w:val="ConfigWindow"/>
            </w:pPr>
            <w:r w:rsidRPr="0009749F">
              <w:t>RA</w:t>
            </w:r>
          </w:p>
        </w:tc>
        <w:tc>
          <w:tcPr>
            <w:tcW w:w="1970" w:type="dxa"/>
            <w:vAlign w:val="bottom"/>
          </w:tcPr>
          <w:p w14:paraId="03E0AFF6" w14:textId="77777777" w:rsidR="00CC6EB6" w:rsidRPr="00E87D62" w:rsidRDefault="00CC6EB6" w:rsidP="00500485">
            <w:pPr>
              <w:pStyle w:val="TableText"/>
            </w:pPr>
            <w:r>
              <w:t>Tunnel 0</w:t>
            </w:r>
          </w:p>
        </w:tc>
        <w:tc>
          <w:tcPr>
            <w:tcW w:w="1969" w:type="dxa"/>
            <w:vAlign w:val="bottom"/>
          </w:tcPr>
          <w:p w14:paraId="5DCB318E" w14:textId="77777777" w:rsidR="00CC6EB6" w:rsidRPr="00E87D62" w:rsidRDefault="00CC6EB6" w:rsidP="00500485">
            <w:pPr>
              <w:pStyle w:val="TableText"/>
            </w:pPr>
            <w:r>
              <w:t>10.10.10.1</w:t>
            </w:r>
          </w:p>
        </w:tc>
        <w:tc>
          <w:tcPr>
            <w:tcW w:w="1970" w:type="dxa"/>
            <w:vAlign w:val="bottom"/>
          </w:tcPr>
          <w:p w14:paraId="5738EF79" w14:textId="77777777" w:rsidR="00CC6EB6" w:rsidRPr="00E87D62" w:rsidRDefault="00CC6EB6" w:rsidP="00500485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70" w:type="dxa"/>
            <w:tcBorders>
              <w:top w:val="nil"/>
              <w:bottom w:val="single" w:sz="2" w:space="0" w:color="auto"/>
            </w:tcBorders>
            <w:vAlign w:val="bottom"/>
          </w:tcPr>
          <w:p w14:paraId="3E47DB76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3DFE4025" w14:textId="77777777" w:rsidTr="00924DBD">
        <w:trPr>
          <w:cantSplit/>
          <w:jc w:val="center"/>
        </w:trPr>
        <w:tc>
          <w:tcPr>
            <w:tcW w:w="1969" w:type="dxa"/>
            <w:tcBorders>
              <w:bottom w:val="nil"/>
            </w:tcBorders>
            <w:vAlign w:val="center"/>
          </w:tcPr>
          <w:p w14:paraId="52926E91" w14:textId="77777777" w:rsidR="00CC6EB6" w:rsidRPr="00E87D62" w:rsidRDefault="00CC6EB6" w:rsidP="00500485">
            <w:pPr>
              <w:pStyle w:val="TableText"/>
            </w:pPr>
            <w:r>
              <w:t>RB</w:t>
            </w:r>
          </w:p>
        </w:tc>
        <w:tc>
          <w:tcPr>
            <w:tcW w:w="1970" w:type="dxa"/>
            <w:vAlign w:val="bottom"/>
          </w:tcPr>
          <w:p w14:paraId="56A897DA" w14:textId="77777777" w:rsidR="00CC6EB6" w:rsidRPr="00E87D62" w:rsidRDefault="00CC6EB6" w:rsidP="00500485">
            <w:pPr>
              <w:pStyle w:val="TableText"/>
            </w:pPr>
            <w:r>
              <w:t>G0/0</w:t>
            </w:r>
          </w:p>
        </w:tc>
        <w:tc>
          <w:tcPr>
            <w:tcW w:w="1969" w:type="dxa"/>
            <w:vAlign w:val="bottom"/>
          </w:tcPr>
          <w:p w14:paraId="1CD6649C" w14:textId="77777777" w:rsidR="00CC6EB6" w:rsidRPr="00631338" w:rsidRDefault="00CC6EB6" w:rsidP="00500485">
            <w:pPr>
              <w:pStyle w:val="TableText"/>
            </w:pPr>
            <w:r w:rsidRPr="00631338">
              <w:t>192.168.2.1</w:t>
            </w:r>
          </w:p>
        </w:tc>
        <w:tc>
          <w:tcPr>
            <w:tcW w:w="1970" w:type="dxa"/>
            <w:vAlign w:val="bottom"/>
          </w:tcPr>
          <w:p w14:paraId="67DE630D" w14:textId="77777777" w:rsidR="00CC6EB6" w:rsidRPr="00631338" w:rsidRDefault="00CC6EB6" w:rsidP="00500485">
            <w:pPr>
              <w:pStyle w:val="TableText"/>
            </w:pPr>
            <w:r w:rsidRPr="00631338">
              <w:t>255.255.255.0</w:t>
            </w:r>
          </w:p>
        </w:tc>
        <w:tc>
          <w:tcPr>
            <w:tcW w:w="1970" w:type="dxa"/>
            <w:tcBorders>
              <w:bottom w:val="nil"/>
            </w:tcBorders>
            <w:vAlign w:val="bottom"/>
          </w:tcPr>
          <w:p w14:paraId="598AD445" w14:textId="77777777" w:rsidR="00CC6EB6" w:rsidRPr="00E87D62" w:rsidRDefault="00CC6EB6" w:rsidP="00500485">
            <w:pPr>
              <w:pStyle w:val="TableText"/>
            </w:pPr>
            <w:r w:rsidRPr="00E87D62">
              <w:t>N/A</w:t>
            </w:r>
          </w:p>
        </w:tc>
      </w:tr>
      <w:tr w:rsidR="00CC6EB6" w:rsidRPr="00E87D62" w14:paraId="3F534A12" w14:textId="77777777" w:rsidTr="00924DBD">
        <w:trPr>
          <w:cantSplit/>
          <w:jc w:val="center"/>
        </w:trPr>
        <w:tc>
          <w:tcPr>
            <w:tcW w:w="1969" w:type="dxa"/>
            <w:tcBorders>
              <w:top w:val="nil"/>
              <w:bottom w:val="nil"/>
            </w:tcBorders>
            <w:vAlign w:val="center"/>
          </w:tcPr>
          <w:p w14:paraId="5DEFA68D" w14:textId="77777777" w:rsidR="00CC6EB6" w:rsidRPr="0009749F" w:rsidRDefault="00CC6EB6" w:rsidP="00642187">
            <w:pPr>
              <w:pStyle w:val="ConfigWindow"/>
            </w:pPr>
            <w:r w:rsidRPr="0009749F">
              <w:t>RB</w:t>
            </w:r>
          </w:p>
        </w:tc>
        <w:tc>
          <w:tcPr>
            <w:tcW w:w="1970" w:type="dxa"/>
            <w:vAlign w:val="bottom"/>
          </w:tcPr>
          <w:p w14:paraId="4DD56AA1" w14:textId="77777777" w:rsidR="00CC6EB6" w:rsidRPr="00E87D62" w:rsidRDefault="00CC6EB6" w:rsidP="00500485">
            <w:pPr>
              <w:pStyle w:val="TableText"/>
            </w:pPr>
            <w:r w:rsidRPr="00E87D62">
              <w:t>S0/0/0</w:t>
            </w:r>
          </w:p>
        </w:tc>
        <w:tc>
          <w:tcPr>
            <w:tcW w:w="1969" w:type="dxa"/>
            <w:vAlign w:val="bottom"/>
          </w:tcPr>
          <w:p w14:paraId="0F68828D" w14:textId="77777777" w:rsidR="00CC6EB6" w:rsidRPr="00631338" w:rsidRDefault="00CC6EB6" w:rsidP="00500485">
            <w:pPr>
              <w:pStyle w:val="TableText"/>
            </w:pPr>
            <w:r w:rsidRPr="00631338">
              <w:t>209.165.122.2</w:t>
            </w:r>
          </w:p>
        </w:tc>
        <w:tc>
          <w:tcPr>
            <w:tcW w:w="1970" w:type="dxa"/>
            <w:vAlign w:val="bottom"/>
          </w:tcPr>
          <w:p w14:paraId="37650974" w14:textId="77777777" w:rsidR="00CC6EB6" w:rsidRPr="00631338" w:rsidRDefault="00CC6EB6" w:rsidP="00500485">
            <w:pPr>
              <w:pStyle w:val="TableText"/>
            </w:pPr>
            <w:r w:rsidRPr="00631338">
              <w:t>255.255.255.252</w:t>
            </w:r>
          </w:p>
        </w:tc>
        <w:tc>
          <w:tcPr>
            <w:tcW w:w="1970" w:type="dxa"/>
            <w:tcBorders>
              <w:top w:val="nil"/>
              <w:bottom w:val="nil"/>
            </w:tcBorders>
            <w:vAlign w:val="bottom"/>
          </w:tcPr>
          <w:p w14:paraId="3A2883C1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2C2090D2" w14:textId="77777777" w:rsidTr="00924DBD">
        <w:trPr>
          <w:cantSplit/>
          <w:jc w:val="center"/>
        </w:trPr>
        <w:tc>
          <w:tcPr>
            <w:tcW w:w="1969" w:type="dxa"/>
            <w:tcBorders>
              <w:top w:val="nil"/>
            </w:tcBorders>
            <w:vAlign w:val="center"/>
          </w:tcPr>
          <w:p w14:paraId="794D6EE6" w14:textId="77777777" w:rsidR="00CC6EB6" w:rsidRPr="0009749F" w:rsidRDefault="00CC6EB6" w:rsidP="00642187">
            <w:pPr>
              <w:pStyle w:val="ConfigWindow"/>
            </w:pPr>
            <w:r w:rsidRPr="0009749F">
              <w:t>RB</w:t>
            </w:r>
          </w:p>
        </w:tc>
        <w:tc>
          <w:tcPr>
            <w:tcW w:w="1970" w:type="dxa"/>
            <w:vAlign w:val="bottom"/>
          </w:tcPr>
          <w:p w14:paraId="2AA47002" w14:textId="77777777" w:rsidR="00CC6EB6" w:rsidRPr="00E87D62" w:rsidRDefault="00CC6EB6" w:rsidP="00500485">
            <w:pPr>
              <w:pStyle w:val="TableText"/>
            </w:pPr>
            <w:r>
              <w:t>Tunnel 0</w:t>
            </w:r>
          </w:p>
        </w:tc>
        <w:tc>
          <w:tcPr>
            <w:tcW w:w="1969" w:type="dxa"/>
            <w:vAlign w:val="bottom"/>
          </w:tcPr>
          <w:p w14:paraId="0169B959" w14:textId="77777777" w:rsidR="00CC6EB6" w:rsidRPr="00E87D62" w:rsidRDefault="00CC6EB6" w:rsidP="00500485">
            <w:pPr>
              <w:pStyle w:val="TableText"/>
            </w:pPr>
            <w:r>
              <w:t>10.10.10.2</w:t>
            </w:r>
          </w:p>
        </w:tc>
        <w:tc>
          <w:tcPr>
            <w:tcW w:w="1970" w:type="dxa"/>
            <w:vAlign w:val="bottom"/>
          </w:tcPr>
          <w:p w14:paraId="4FF83CC9" w14:textId="77777777" w:rsidR="00CC6EB6" w:rsidRPr="00E87D62" w:rsidRDefault="00CC6EB6" w:rsidP="00500485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70" w:type="dxa"/>
            <w:tcBorders>
              <w:top w:val="nil"/>
            </w:tcBorders>
            <w:vAlign w:val="bottom"/>
          </w:tcPr>
          <w:p w14:paraId="0140C05E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511E2325" w14:textId="77777777" w:rsidTr="00CC6EB6">
        <w:trPr>
          <w:cantSplit/>
          <w:jc w:val="center"/>
        </w:trPr>
        <w:tc>
          <w:tcPr>
            <w:tcW w:w="1969" w:type="dxa"/>
            <w:vAlign w:val="center"/>
          </w:tcPr>
          <w:p w14:paraId="78608461" w14:textId="77777777" w:rsidR="00CC6EB6" w:rsidRPr="00E87D62" w:rsidRDefault="00CC6EB6" w:rsidP="00500485">
            <w:pPr>
              <w:pStyle w:val="TableText"/>
            </w:pPr>
            <w:r w:rsidRPr="00E87D62">
              <w:t>PCA</w:t>
            </w:r>
          </w:p>
        </w:tc>
        <w:tc>
          <w:tcPr>
            <w:tcW w:w="1970" w:type="dxa"/>
            <w:vAlign w:val="bottom"/>
          </w:tcPr>
          <w:p w14:paraId="29C37C81" w14:textId="77777777" w:rsidR="00CC6EB6" w:rsidRPr="00E87D62" w:rsidRDefault="00CC6EB6" w:rsidP="00500485">
            <w:pPr>
              <w:pStyle w:val="TableText"/>
            </w:pPr>
            <w:r w:rsidRPr="00E87D62">
              <w:t>NIC</w:t>
            </w:r>
          </w:p>
        </w:tc>
        <w:tc>
          <w:tcPr>
            <w:tcW w:w="1969" w:type="dxa"/>
            <w:vAlign w:val="bottom"/>
          </w:tcPr>
          <w:p w14:paraId="4B8C3B74" w14:textId="77777777" w:rsidR="00CC6EB6" w:rsidRPr="00E87D62" w:rsidRDefault="00CC6EB6" w:rsidP="00500485">
            <w:pPr>
              <w:pStyle w:val="TableText"/>
            </w:pPr>
            <w:r>
              <w:t>192.168.1.2</w:t>
            </w:r>
          </w:p>
        </w:tc>
        <w:tc>
          <w:tcPr>
            <w:tcW w:w="1970" w:type="dxa"/>
            <w:vAlign w:val="bottom"/>
          </w:tcPr>
          <w:p w14:paraId="5DD19BC5" w14:textId="77777777" w:rsidR="00CC6EB6" w:rsidRPr="00E87D62" w:rsidRDefault="00CC6EB6" w:rsidP="00500485">
            <w:pPr>
              <w:pStyle w:val="TableText"/>
            </w:pPr>
            <w:r w:rsidRPr="00E87D62">
              <w:t>255.255.255.0</w:t>
            </w:r>
          </w:p>
        </w:tc>
        <w:tc>
          <w:tcPr>
            <w:tcW w:w="1970" w:type="dxa"/>
            <w:vAlign w:val="bottom"/>
          </w:tcPr>
          <w:p w14:paraId="4D51AB1C" w14:textId="77777777" w:rsidR="00CC6EB6" w:rsidRPr="00E87D62" w:rsidRDefault="00CC6EB6" w:rsidP="00500485">
            <w:pPr>
              <w:pStyle w:val="TableText"/>
            </w:pPr>
            <w:r w:rsidRPr="00E87D62">
              <w:t>192.168.1.1</w:t>
            </w:r>
          </w:p>
        </w:tc>
      </w:tr>
      <w:tr w:rsidR="00CC6EB6" w:rsidRPr="00E87D62" w14:paraId="5BC3DB65" w14:textId="77777777" w:rsidTr="00CC6EB6">
        <w:trPr>
          <w:cantSplit/>
          <w:jc w:val="center"/>
        </w:trPr>
        <w:tc>
          <w:tcPr>
            <w:tcW w:w="1969" w:type="dxa"/>
            <w:vAlign w:val="center"/>
          </w:tcPr>
          <w:p w14:paraId="0C371158" w14:textId="77777777" w:rsidR="00CC6EB6" w:rsidRPr="00E87D62" w:rsidRDefault="00CC6EB6" w:rsidP="00500485">
            <w:pPr>
              <w:pStyle w:val="TableText"/>
            </w:pPr>
            <w:r>
              <w:t>PCB</w:t>
            </w:r>
          </w:p>
        </w:tc>
        <w:tc>
          <w:tcPr>
            <w:tcW w:w="1970" w:type="dxa"/>
            <w:vAlign w:val="bottom"/>
          </w:tcPr>
          <w:p w14:paraId="37A11AB6" w14:textId="77777777" w:rsidR="00CC6EB6" w:rsidRPr="00E87D62" w:rsidRDefault="00CC6EB6" w:rsidP="00500485">
            <w:pPr>
              <w:pStyle w:val="TableText"/>
            </w:pPr>
            <w:r w:rsidRPr="00E87D62">
              <w:t>NIC</w:t>
            </w:r>
          </w:p>
        </w:tc>
        <w:tc>
          <w:tcPr>
            <w:tcW w:w="1969" w:type="dxa"/>
            <w:vAlign w:val="bottom"/>
          </w:tcPr>
          <w:p w14:paraId="3A8A855E" w14:textId="77777777" w:rsidR="00CC6EB6" w:rsidRPr="00E87D62" w:rsidRDefault="00CC6EB6" w:rsidP="00500485">
            <w:pPr>
              <w:pStyle w:val="TableText"/>
            </w:pPr>
            <w:r>
              <w:t>192.168.2.2</w:t>
            </w:r>
          </w:p>
        </w:tc>
        <w:tc>
          <w:tcPr>
            <w:tcW w:w="1970" w:type="dxa"/>
            <w:vAlign w:val="bottom"/>
          </w:tcPr>
          <w:p w14:paraId="6F2B4B66" w14:textId="77777777" w:rsidR="00CC6EB6" w:rsidRPr="00E87D62" w:rsidRDefault="00CC6EB6" w:rsidP="00500485">
            <w:pPr>
              <w:pStyle w:val="TableText"/>
            </w:pPr>
            <w:r w:rsidRPr="00E87D62">
              <w:t>255.255.255.0</w:t>
            </w:r>
          </w:p>
        </w:tc>
        <w:tc>
          <w:tcPr>
            <w:tcW w:w="1970" w:type="dxa"/>
            <w:vAlign w:val="bottom"/>
          </w:tcPr>
          <w:p w14:paraId="6AF8899A" w14:textId="77777777" w:rsidR="00CC6EB6" w:rsidRPr="00E87D62" w:rsidRDefault="00CC6EB6" w:rsidP="00500485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</w:tr>
    </w:tbl>
    <w:p w14:paraId="03C494AD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788624D" w14:textId="77777777" w:rsidR="00642187" w:rsidRPr="004C0909" w:rsidRDefault="00642187" w:rsidP="00642187">
      <w:pPr>
        <w:pStyle w:val="BodyTextL25Bold"/>
      </w:pPr>
      <w:r>
        <w:t>Part 1: Verify Router Connectivity</w:t>
      </w:r>
    </w:p>
    <w:p w14:paraId="362FF951" w14:textId="77777777" w:rsidR="00642187" w:rsidRDefault="00642187" w:rsidP="00642187">
      <w:pPr>
        <w:pStyle w:val="BodyTextL25Bold"/>
      </w:pPr>
      <w:r>
        <w:t>Part 2: Configure GRE Tunnels</w:t>
      </w:r>
    </w:p>
    <w:p w14:paraId="697C6DFE" w14:textId="77777777" w:rsidR="00642187" w:rsidRPr="004C0909" w:rsidRDefault="00642187" w:rsidP="00642187">
      <w:pPr>
        <w:pStyle w:val="BodyTextL25Bold"/>
      </w:pPr>
      <w:r>
        <w:t>Part 3: Verify PC Connectivity</w:t>
      </w:r>
    </w:p>
    <w:p w14:paraId="659493BF" w14:textId="398CA943" w:rsidR="00D778DF" w:rsidRDefault="00D778DF" w:rsidP="00D452F4">
      <w:pPr>
        <w:pStyle w:val="Heading1"/>
      </w:pPr>
      <w:r w:rsidRPr="00E70096">
        <w:t>Scenario</w:t>
      </w:r>
    </w:p>
    <w:p w14:paraId="0FF4E480" w14:textId="77777777" w:rsidR="00642187" w:rsidRDefault="00642187" w:rsidP="00642187">
      <w:pPr>
        <w:pStyle w:val="BodyTextL25"/>
      </w:pPr>
      <w:r>
        <w:t>You are the network administrator for a company which wants to set up a GRE tunnel to a remote office. Both networks are locally configured. You need configure the tunnel and static routes.</w:t>
      </w:r>
    </w:p>
    <w:p w14:paraId="57B5F8C8" w14:textId="77777777" w:rsidR="00125806" w:rsidRDefault="00125806" w:rsidP="00D452F4">
      <w:pPr>
        <w:pStyle w:val="Heading1"/>
      </w:pPr>
      <w:r>
        <w:t>Instructions</w:t>
      </w:r>
    </w:p>
    <w:p w14:paraId="598F19A9" w14:textId="77777777" w:rsidR="00642187" w:rsidRDefault="00642187" w:rsidP="00AF1625">
      <w:pPr>
        <w:pStyle w:val="Heading2"/>
      </w:pPr>
      <w:r>
        <w:t>Verify Router Connectivity</w:t>
      </w:r>
    </w:p>
    <w:p w14:paraId="61D851AB" w14:textId="77777777" w:rsidR="00642187" w:rsidRDefault="00642187" w:rsidP="00AF1625">
      <w:pPr>
        <w:pStyle w:val="Heading3"/>
      </w:pPr>
      <w:r>
        <w:t>Ping RA from RB.</w:t>
      </w:r>
    </w:p>
    <w:p w14:paraId="42C1EED4" w14:textId="77777777" w:rsidR="00642187" w:rsidRDefault="00642187" w:rsidP="00AF1625">
      <w:pPr>
        <w:pStyle w:val="SubStepAlpha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on </w:t>
      </w:r>
      <w:r>
        <w:rPr>
          <w:b/>
        </w:rPr>
        <w:t xml:space="preserve">RA </w:t>
      </w:r>
      <w:r>
        <w:t>to determine the IP address of the S0/0/0 port.</w:t>
      </w:r>
    </w:p>
    <w:p w14:paraId="24F40F76" w14:textId="77777777" w:rsidR="00642187" w:rsidRDefault="00642187" w:rsidP="00AF1625">
      <w:pPr>
        <w:pStyle w:val="SubStepAlpha"/>
      </w:pPr>
      <w:r>
        <w:t xml:space="preserve">From </w:t>
      </w:r>
      <w:r>
        <w:rPr>
          <w:b/>
        </w:rPr>
        <w:t>RB</w:t>
      </w:r>
      <w:r>
        <w:t xml:space="preserve"> ping the IP S0/0/0 address of </w:t>
      </w:r>
      <w:r>
        <w:rPr>
          <w:b/>
        </w:rPr>
        <w:t>RA.</w:t>
      </w:r>
    </w:p>
    <w:p w14:paraId="4201F08B" w14:textId="77777777" w:rsidR="00642187" w:rsidRDefault="00642187" w:rsidP="00AF1625">
      <w:pPr>
        <w:pStyle w:val="Heading3"/>
      </w:pPr>
      <w:r>
        <w:t>Ping PCA from PCB.</w:t>
      </w:r>
    </w:p>
    <w:p w14:paraId="5F75D3B2" w14:textId="352DD238" w:rsidR="00642187" w:rsidRDefault="00642187" w:rsidP="00D55C0F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 xml:space="preserve">. We will repeat this test after configuring the GRE tunnel. What were the ping results? </w:t>
      </w:r>
      <w:r w:rsidR="00B93E18">
        <w:t>Explain.</w:t>
      </w:r>
    </w:p>
    <w:p w14:paraId="46472D47" w14:textId="77777777" w:rsidR="00642187" w:rsidRPr="0009749F" w:rsidRDefault="00642187" w:rsidP="00AF1625">
      <w:pPr>
        <w:pStyle w:val="AnswerLineL25"/>
      </w:pPr>
      <w:r w:rsidRPr="0009749F">
        <w:t>Type your answers here.</w:t>
      </w:r>
    </w:p>
    <w:p w14:paraId="187CD5E9" w14:textId="77777777" w:rsidR="00642187" w:rsidRPr="00A60146" w:rsidRDefault="00642187" w:rsidP="00AF1625">
      <w:pPr>
        <w:pStyle w:val="Heading2"/>
      </w:pPr>
      <w:r>
        <w:lastRenderedPageBreak/>
        <w:t>Configure GRE Tunnels</w:t>
      </w:r>
    </w:p>
    <w:p w14:paraId="082708B7" w14:textId="77777777" w:rsidR="00642187" w:rsidRDefault="00642187" w:rsidP="00AF1625">
      <w:pPr>
        <w:pStyle w:val="Heading3"/>
      </w:pPr>
      <w:r w:rsidRPr="00933F28">
        <w:t>C</w:t>
      </w:r>
      <w:r>
        <w:t>onfigure the Tunnel 0 interface of RA</w:t>
      </w:r>
      <w:r w:rsidRPr="00933F28">
        <w:t>.</w:t>
      </w:r>
    </w:p>
    <w:p w14:paraId="5C860961" w14:textId="77777777" w:rsidR="00642187" w:rsidRDefault="00642187" w:rsidP="00AF1625">
      <w:pPr>
        <w:pStyle w:val="SubStepAlpha"/>
      </w:pPr>
      <w:r>
        <w:t xml:space="preserve">Enter into the configuration mode for </w:t>
      </w:r>
      <w:r w:rsidRPr="002E5E27">
        <w:rPr>
          <w:b/>
        </w:rPr>
        <w:t>RA</w:t>
      </w:r>
      <w:r>
        <w:t xml:space="preserve"> Tunnel 0.</w:t>
      </w:r>
    </w:p>
    <w:p w14:paraId="1D22B139" w14:textId="77777777" w:rsidR="00642187" w:rsidRDefault="00642187" w:rsidP="00642187">
      <w:pPr>
        <w:pStyle w:val="CMD"/>
      </w:pPr>
      <w:proofErr w:type="gramStart"/>
      <w:r>
        <w:t>RA(</w:t>
      </w:r>
      <w:proofErr w:type="gramEnd"/>
      <w:r>
        <w:t xml:space="preserve">config)# </w:t>
      </w:r>
      <w:r w:rsidRPr="00E513F1">
        <w:rPr>
          <w:b/>
        </w:rPr>
        <w:t>interface tunnel 0</w:t>
      </w:r>
    </w:p>
    <w:p w14:paraId="56F58929" w14:textId="77777777" w:rsidR="00642187" w:rsidRDefault="00642187" w:rsidP="00AF1625">
      <w:pPr>
        <w:pStyle w:val="SubStepAlpha"/>
      </w:pPr>
      <w:r>
        <w:t>Set the IP address as indicated in the Addressing Table.</w:t>
      </w:r>
    </w:p>
    <w:p w14:paraId="249BBF3D" w14:textId="77777777" w:rsidR="00642187" w:rsidRDefault="00642187" w:rsidP="00642187">
      <w:pPr>
        <w:pStyle w:val="CMD"/>
      </w:pPr>
      <w:proofErr w:type="gramStart"/>
      <w:r w:rsidRPr="002E5E27">
        <w:t>RA(</w:t>
      </w:r>
      <w:proofErr w:type="gramEnd"/>
      <w:r w:rsidRPr="002E5E27">
        <w:t xml:space="preserve">config-if)#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address 10.10.10.1 255.255.255.252</w:t>
      </w:r>
    </w:p>
    <w:p w14:paraId="06045CBB" w14:textId="77777777" w:rsidR="00642187" w:rsidRDefault="00642187" w:rsidP="00AF1625">
      <w:pPr>
        <w:pStyle w:val="SubStepAlpha"/>
      </w:pPr>
      <w:r>
        <w:t>Set the source and destination for the endpoints of Tunnel 0.</w:t>
      </w:r>
    </w:p>
    <w:p w14:paraId="7066360A" w14:textId="77777777" w:rsidR="00642187" w:rsidRDefault="00642187" w:rsidP="00642187">
      <w:pPr>
        <w:pStyle w:val="CMD"/>
      </w:pPr>
      <w:proofErr w:type="gramStart"/>
      <w:r w:rsidRPr="002E5E27">
        <w:t>RA(</w:t>
      </w:r>
      <w:proofErr w:type="gramEnd"/>
      <w:r w:rsidRPr="002E5E27">
        <w:t xml:space="preserve">config-if)# </w:t>
      </w:r>
      <w:r>
        <w:rPr>
          <w:b/>
        </w:rPr>
        <w:t>tunnel source s</w:t>
      </w:r>
      <w:r w:rsidRPr="00E513F1">
        <w:rPr>
          <w:b/>
        </w:rPr>
        <w:t>0/0/0</w:t>
      </w:r>
    </w:p>
    <w:p w14:paraId="1C34221C" w14:textId="77777777" w:rsidR="00642187" w:rsidRDefault="00642187" w:rsidP="00642187">
      <w:pPr>
        <w:pStyle w:val="CMD"/>
        <w:rPr>
          <w:b/>
        </w:rPr>
      </w:pPr>
      <w:proofErr w:type="gramStart"/>
      <w:r w:rsidRPr="002E5E27">
        <w:t>RA(</w:t>
      </w:r>
      <w:proofErr w:type="gramEnd"/>
      <w:r w:rsidRPr="002E5E27">
        <w:t xml:space="preserve">config-if)# </w:t>
      </w:r>
      <w:r w:rsidRPr="00E513F1">
        <w:rPr>
          <w:b/>
        </w:rPr>
        <w:t>tunnel destination 209.165.122.2</w:t>
      </w:r>
    </w:p>
    <w:p w14:paraId="170D450C" w14:textId="77777777" w:rsidR="00642187" w:rsidRDefault="00642187" w:rsidP="00AF1625">
      <w:pPr>
        <w:pStyle w:val="SubStepAlpha"/>
      </w:pPr>
      <w:r>
        <w:t>Configure Tunnel 0 to convey IP traffic over GRE.</w:t>
      </w:r>
    </w:p>
    <w:p w14:paraId="731E8BAA" w14:textId="77777777" w:rsidR="00642187" w:rsidRDefault="00642187" w:rsidP="00642187">
      <w:pPr>
        <w:pStyle w:val="CMD"/>
      </w:pPr>
      <w:proofErr w:type="gramStart"/>
      <w:r w:rsidRPr="002E5E27">
        <w:t>RA(</w:t>
      </w:r>
      <w:proofErr w:type="gramEnd"/>
      <w:r w:rsidRPr="002E5E27">
        <w:t>config-if)#</w:t>
      </w:r>
      <w:r>
        <w:t xml:space="preserve"> </w:t>
      </w:r>
      <w:r w:rsidRPr="000372DC">
        <w:rPr>
          <w:b/>
        </w:rPr>
        <w:t xml:space="preserve">tunnel mode </w:t>
      </w:r>
      <w:proofErr w:type="spellStart"/>
      <w:r w:rsidRPr="000372DC">
        <w:rPr>
          <w:b/>
        </w:rPr>
        <w:t>gre</w:t>
      </w:r>
      <w:proofErr w:type="spellEnd"/>
      <w:r w:rsidRPr="000372DC">
        <w:rPr>
          <w:b/>
        </w:rPr>
        <w:t xml:space="preserve"> </w:t>
      </w:r>
      <w:proofErr w:type="spellStart"/>
      <w:r w:rsidRPr="000372DC">
        <w:rPr>
          <w:b/>
        </w:rPr>
        <w:t>ip</w:t>
      </w:r>
      <w:proofErr w:type="spellEnd"/>
    </w:p>
    <w:p w14:paraId="75E0DC56" w14:textId="77777777" w:rsidR="00642187" w:rsidRDefault="00642187" w:rsidP="00AF1625">
      <w:pPr>
        <w:pStyle w:val="SubStepAlpha"/>
      </w:pPr>
      <w:r>
        <w:t>The Tunnel 0 interface should already be active. In the event that it is not, treat it like any other interface.</w:t>
      </w:r>
    </w:p>
    <w:p w14:paraId="4E71B884" w14:textId="77777777" w:rsidR="00642187" w:rsidRDefault="00642187" w:rsidP="00642187">
      <w:pPr>
        <w:pStyle w:val="CMD"/>
      </w:pPr>
      <w:proofErr w:type="gramStart"/>
      <w:r w:rsidRPr="002E5E27">
        <w:t>RA(</w:t>
      </w:r>
      <w:proofErr w:type="gramEnd"/>
      <w:r w:rsidRPr="002E5E27">
        <w:t>config-if)#</w:t>
      </w:r>
      <w:r>
        <w:t xml:space="preserve"> </w:t>
      </w:r>
      <w:r w:rsidRPr="00E513F1">
        <w:rPr>
          <w:b/>
        </w:rPr>
        <w:t>no shutdown</w:t>
      </w:r>
    </w:p>
    <w:p w14:paraId="7BC081BB" w14:textId="77777777" w:rsidR="00642187" w:rsidRDefault="00642187" w:rsidP="00AF1625">
      <w:pPr>
        <w:pStyle w:val="Heading3"/>
      </w:pPr>
      <w:r w:rsidRPr="00933F28">
        <w:t>C</w:t>
      </w:r>
      <w:r>
        <w:t>onfigure the Tunnel 0 interface of RB</w:t>
      </w:r>
      <w:r w:rsidRPr="00933F28">
        <w:t>.</w:t>
      </w:r>
    </w:p>
    <w:p w14:paraId="233DE4B6" w14:textId="77777777" w:rsidR="00642187" w:rsidRDefault="00642187" w:rsidP="00642187">
      <w:pPr>
        <w:pStyle w:val="BodyTextL25"/>
      </w:pPr>
      <w:r>
        <w:t xml:space="preserve">Repeat Steps 1a – e with </w:t>
      </w:r>
      <w:r>
        <w:rPr>
          <w:b/>
        </w:rPr>
        <w:t>RB</w:t>
      </w:r>
      <w:r>
        <w:t>. Be sure to change the IP addressing as appropriate.</w:t>
      </w:r>
    </w:p>
    <w:p w14:paraId="2BE4CBAA" w14:textId="77777777" w:rsidR="00642187" w:rsidRDefault="00642187" w:rsidP="00AF1625">
      <w:pPr>
        <w:pStyle w:val="Heading3"/>
      </w:pPr>
      <w:r>
        <w:t>Configure a route for private IP traffic.</w:t>
      </w:r>
    </w:p>
    <w:p w14:paraId="0365FF32" w14:textId="77777777" w:rsidR="00642187" w:rsidRDefault="00642187" w:rsidP="00642187">
      <w:pPr>
        <w:pStyle w:val="BodyTextL25"/>
      </w:pPr>
      <w:r>
        <w:t>Establish a route between the 192.168.X.X networks using the 10.10.10.0/30 network as the destination.</w:t>
      </w:r>
    </w:p>
    <w:p w14:paraId="7AFBCABF" w14:textId="77777777" w:rsidR="00642187" w:rsidRDefault="00642187" w:rsidP="00642187">
      <w:pPr>
        <w:pStyle w:val="CMD"/>
      </w:pPr>
      <w:proofErr w:type="gramStart"/>
      <w:r w:rsidRPr="002E5E27">
        <w:t>RA(</w:t>
      </w:r>
      <w:proofErr w:type="gramEnd"/>
      <w:r w:rsidRPr="002E5E27">
        <w:t>config)#</w:t>
      </w:r>
      <w:r>
        <w:t xml:space="preserve">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route 192.168.2.0 255.255.255.0 10.10.10.2</w:t>
      </w:r>
    </w:p>
    <w:p w14:paraId="289DFA53" w14:textId="77777777" w:rsidR="00642187" w:rsidRPr="00E74686" w:rsidRDefault="00642187" w:rsidP="00642187">
      <w:pPr>
        <w:pStyle w:val="CMD"/>
      </w:pPr>
      <w:proofErr w:type="gramStart"/>
      <w:r>
        <w:t>RB(</w:t>
      </w:r>
      <w:proofErr w:type="gramEnd"/>
      <w:r>
        <w:t>config</w:t>
      </w:r>
      <w:r w:rsidRPr="002E5E27">
        <w:t>)#</w:t>
      </w:r>
      <w:r>
        <w:t xml:space="preserve">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route 192.168.1.0 255.255.255.0 10.10.10.1</w:t>
      </w:r>
    </w:p>
    <w:p w14:paraId="4F98FC39" w14:textId="77777777" w:rsidR="00642187" w:rsidRDefault="00642187" w:rsidP="00AF1625">
      <w:pPr>
        <w:pStyle w:val="Heading2"/>
      </w:pPr>
      <w:r>
        <w:t>Verify Router Connectivity</w:t>
      </w:r>
    </w:p>
    <w:p w14:paraId="3B10E7C8" w14:textId="77777777" w:rsidR="00642187" w:rsidRDefault="00642187" w:rsidP="00AF1625">
      <w:pPr>
        <w:pStyle w:val="Heading3"/>
      </w:pPr>
      <w:r>
        <w:t>Ping PCA from PCB.</w:t>
      </w:r>
    </w:p>
    <w:p w14:paraId="1298ABAA" w14:textId="77777777" w:rsidR="00642187" w:rsidRPr="00FE6B4A" w:rsidRDefault="00642187" w:rsidP="00642187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14:paraId="05FE6198" w14:textId="77777777" w:rsidR="00642187" w:rsidRDefault="00642187" w:rsidP="00AF1625">
      <w:pPr>
        <w:pStyle w:val="Heading3"/>
      </w:pPr>
      <w:r>
        <w:t>Trace the path from PCA to PCB.</w:t>
      </w:r>
    </w:p>
    <w:p w14:paraId="0AF2A69D" w14:textId="7F706718" w:rsidR="00642187" w:rsidRDefault="00642187" w:rsidP="00642187">
      <w:pPr>
        <w:pStyle w:val="BodyTextL25"/>
      </w:pPr>
      <w:r>
        <w:t xml:space="preserve">Attempt to trace the path from </w:t>
      </w:r>
      <w:r>
        <w:rPr>
          <w:b/>
        </w:rPr>
        <w:t>PCA</w:t>
      </w:r>
      <w:r>
        <w:t xml:space="preserve"> to </w:t>
      </w:r>
      <w:r>
        <w:rPr>
          <w:b/>
        </w:rPr>
        <w:t>PCB</w:t>
      </w:r>
      <w:r>
        <w:t>. Note the lack of public IP addresses in the output.</w:t>
      </w:r>
    </w:p>
    <w:p w14:paraId="162FEF78" w14:textId="15FBDEB8" w:rsidR="00AF1625" w:rsidRDefault="00AF1625" w:rsidP="00AF1625">
      <w:pPr>
        <w:pStyle w:val="ConfigWindow"/>
      </w:pPr>
      <w:r>
        <w:t>End of document</w:t>
      </w:r>
      <w:bookmarkStart w:id="0" w:name="_GoBack"/>
      <w:bookmarkEnd w:id="0"/>
    </w:p>
    <w:sectPr w:rsidR="00AF1625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7DEB8" w14:textId="77777777" w:rsidR="00DB6EF3" w:rsidRDefault="00DB6EF3" w:rsidP="00710659">
      <w:pPr>
        <w:spacing w:after="0" w:line="240" w:lineRule="auto"/>
      </w:pPr>
      <w:r>
        <w:separator/>
      </w:r>
    </w:p>
    <w:p w14:paraId="117830CF" w14:textId="77777777" w:rsidR="00DB6EF3" w:rsidRDefault="00DB6EF3"/>
  </w:endnote>
  <w:endnote w:type="continuationSeparator" w:id="0">
    <w:p w14:paraId="3909B353" w14:textId="77777777" w:rsidR="00DB6EF3" w:rsidRDefault="00DB6EF3" w:rsidP="00710659">
      <w:pPr>
        <w:spacing w:after="0" w:line="240" w:lineRule="auto"/>
      </w:pPr>
      <w:r>
        <w:continuationSeparator/>
      </w:r>
    </w:p>
    <w:p w14:paraId="44314288" w14:textId="77777777" w:rsidR="00DB6EF3" w:rsidRDefault="00DB6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691F" w14:textId="2FED432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2187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5575C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E34D4" w14:textId="295B931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2187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5575C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E58C" w14:textId="77777777" w:rsidR="00DB6EF3" w:rsidRDefault="00DB6EF3" w:rsidP="00710659">
      <w:pPr>
        <w:spacing w:after="0" w:line="240" w:lineRule="auto"/>
      </w:pPr>
      <w:r>
        <w:separator/>
      </w:r>
    </w:p>
    <w:p w14:paraId="1069F179" w14:textId="77777777" w:rsidR="00DB6EF3" w:rsidRDefault="00DB6EF3"/>
  </w:footnote>
  <w:footnote w:type="continuationSeparator" w:id="0">
    <w:p w14:paraId="70917EEF" w14:textId="77777777" w:rsidR="00DB6EF3" w:rsidRDefault="00DB6EF3" w:rsidP="00710659">
      <w:pPr>
        <w:spacing w:after="0" w:line="240" w:lineRule="auto"/>
      </w:pPr>
      <w:r>
        <w:continuationSeparator/>
      </w:r>
    </w:p>
    <w:p w14:paraId="18BF995A" w14:textId="77777777" w:rsidR="00DB6EF3" w:rsidRDefault="00DB6E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485B9888BD249E38B483E74738E68A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2BE8074" w14:textId="77777777" w:rsidR="00926CB2" w:rsidRDefault="00CC6EB6" w:rsidP="008402F2">
        <w:pPr>
          <w:pStyle w:val="PageHead"/>
        </w:pPr>
        <w:r>
          <w:t>Packet Tracer - Configure GRE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A97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DBF56F2" wp14:editId="5077499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3F30"/>
    <w:rsid w:val="00044E62"/>
    <w:rsid w:val="00050BA4"/>
    <w:rsid w:val="0005141D"/>
    <w:rsid w:val="00051738"/>
    <w:rsid w:val="0005242B"/>
    <w:rsid w:val="00052548"/>
    <w:rsid w:val="00060696"/>
    <w:rsid w:val="00060CE2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524FC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A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F70"/>
    <w:rsid w:val="00443ACE"/>
    <w:rsid w:val="00444217"/>
    <w:rsid w:val="004478F4"/>
    <w:rsid w:val="00450F7A"/>
    <w:rsid w:val="00452C6D"/>
    <w:rsid w:val="0045575C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2740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187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C10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4DBD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162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3E18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EB6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5C0F"/>
    <w:rsid w:val="00D56A0E"/>
    <w:rsid w:val="00D57AD3"/>
    <w:rsid w:val="00D62B57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6EF3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5C9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7FADF"/>
  <w15:docId w15:val="{EA3180C0-0281-456F-9360-2F724B20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0CE2"/>
    <w:pPr>
      <w:spacing w:after="24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60CE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66C1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Normal"/>
    <w:qFormat/>
    <w:rsid w:val="00642187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64218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85B9888BD249E38B483E74738E6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799A0-6672-4CB1-AA99-849ACB8B81A8}"/>
      </w:docPartPr>
      <w:docPartBody>
        <w:p w:rsidR="00137473" w:rsidRDefault="00A31050">
          <w:pPr>
            <w:pStyle w:val="4485B9888BD249E38B483E74738E68A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50"/>
    <w:rsid w:val="00137473"/>
    <w:rsid w:val="003A76E7"/>
    <w:rsid w:val="00A31050"/>
    <w:rsid w:val="00D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85B9888BD249E38B483E74738E68A7">
    <w:name w:val="4485B9888BD249E38B483E74738E6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26E6D-DC88-4506-A6B6-1B080108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GRE</vt:lpstr>
    </vt:vector>
  </TitlesOfParts>
  <Company>Cisco Systems, Inc.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GRE</dc:title>
  <dc:creator>SP</dc:creator>
  <dc:description>2019</dc:description>
  <cp:lastModifiedBy>DH</cp:lastModifiedBy>
  <cp:revision>2</cp:revision>
  <cp:lastPrinted>2020-02-22T00:29:00Z</cp:lastPrinted>
  <dcterms:created xsi:type="dcterms:W3CDTF">2020-03-16T17:13:00Z</dcterms:created>
  <dcterms:modified xsi:type="dcterms:W3CDTF">2020-03-16T17:13:00Z</dcterms:modified>
</cp:coreProperties>
</file>