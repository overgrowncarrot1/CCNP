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1602" w14:textId="59463195" w:rsidR="004D36D7" w:rsidRPr="006A4976" w:rsidRDefault="00525DE6" w:rsidP="007005B8">
      <w:pPr>
        <w:pStyle w:val="Title"/>
        <w:rPr>
          <w:rStyle w:val="LabTitleInstVersred"/>
          <w:b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836" w:rsidRPr="00A02836">
            <w:t>Packet Tracer - Configure a Basic WLAN on the WLC</w:t>
          </w:r>
        </w:sdtContent>
      </w:sdt>
      <w:r w:rsidR="004D36D7" w:rsidRPr="00FD4A68">
        <w:t xml:space="preserve"> </w:t>
      </w:r>
    </w:p>
    <w:p w14:paraId="2BCEFA88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8439C5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2D5EFA1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FADE0B6" w14:textId="59CB0676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explore some of the features of a wireless LAN controller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>configure a wireless host to connect to the new WLAN through an AP that is under the control of the WLC. Finally, you will verify connectivity.</w:t>
      </w:r>
    </w:p>
    <w:p w14:paraId="3C92661B" w14:textId="77777777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Heading1"/>
      </w:pPr>
      <w:r w:rsidRPr="00E70096">
        <w:t>Background / Scenario</w:t>
      </w:r>
    </w:p>
    <w:p w14:paraId="7570619F" w14:textId="1D588A42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Heading1"/>
      </w:pPr>
      <w:r>
        <w:t>Instructions</w:t>
      </w:r>
    </w:p>
    <w:p w14:paraId="7AB7E5BC" w14:textId="63210217" w:rsidR="00111AA5" w:rsidRDefault="00C95C25" w:rsidP="00FB26C5">
      <w:pPr>
        <w:pStyle w:val="Heading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CE1D8E3" w:rsidR="00C95C25" w:rsidRDefault="00C95C25" w:rsidP="002D681F">
      <w:pPr>
        <w:pStyle w:val="SubStepAlpha"/>
      </w:pPr>
      <w:r>
        <w:lastRenderedPageBreak/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</w:t>
      </w:r>
      <w:proofErr w:type="gramStart"/>
      <w:r>
        <w:t>User Name</w:t>
      </w:r>
      <w:proofErr w:type="gramEnd"/>
      <w:r>
        <w:t xml:space="preserve">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66122F01" w:rsidR="00411577" w:rsidRDefault="00411577" w:rsidP="000139BD">
      <w:pPr>
        <w:pStyle w:val="BodyTextL50"/>
      </w:pPr>
      <w:r>
        <w:t>What can be learned from this screen?</w:t>
      </w:r>
    </w:p>
    <w:p w14:paraId="62A226AF" w14:textId="77BC29DE" w:rsidR="006A4976" w:rsidRDefault="006A4976" w:rsidP="00116016">
      <w:pPr>
        <w:pStyle w:val="AnswerLineL50"/>
      </w:pPr>
      <w:r>
        <w:t>Type your answers here.</w:t>
      </w:r>
    </w:p>
    <w:p w14:paraId="04DA6E26" w14:textId="44023EE0" w:rsidR="003F4401" w:rsidRDefault="003F4401" w:rsidP="00907C0C">
      <w:pPr>
        <w:pStyle w:val="BodyTextL50"/>
      </w:pPr>
      <w:r w:rsidRPr="00907C0C">
        <w:t>Is the WLC connected to an AP?</w:t>
      </w:r>
    </w:p>
    <w:p w14:paraId="2F930EB0" w14:textId="77777777" w:rsidR="003055F6" w:rsidRDefault="003055F6" w:rsidP="003055F6">
      <w:pPr>
        <w:pStyle w:val="AnswerLineL50"/>
      </w:pPr>
      <w:r>
        <w:t>Type your answers here.</w:t>
      </w:r>
    </w:p>
    <w:p w14:paraId="1FE055AB" w14:textId="37A73840" w:rsidR="003F4401" w:rsidRDefault="008C5E0B" w:rsidP="00907C0C">
      <w:pPr>
        <w:pStyle w:val="SubStepAlpha"/>
      </w:pPr>
      <w:r w:rsidRPr="00907C0C">
        <w:t xml:space="preserve">Click Detail next to the All APs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All APs screen</w:t>
      </w:r>
      <w:r w:rsidR="003F4401" w:rsidRPr="00907C0C">
        <w:t>?</w:t>
      </w:r>
    </w:p>
    <w:p w14:paraId="2525BF93" w14:textId="6BF2425A" w:rsidR="003055F6" w:rsidRPr="00907C0C" w:rsidRDefault="003055F6" w:rsidP="003055F6">
      <w:pPr>
        <w:pStyle w:val="AnswerLineL50"/>
      </w:pPr>
      <w:r w:rsidRPr="003055F6">
        <w:t>Type your answers here.</w:t>
      </w:r>
    </w:p>
    <w:p w14:paraId="2F2C421D" w14:textId="77777777" w:rsidR="00411577" w:rsidRDefault="00411577" w:rsidP="00FB26C5">
      <w:pPr>
        <w:pStyle w:val="Heading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Heading3"/>
      </w:pPr>
      <w:r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026F57FB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proofErr w:type="gramStart"/>
      <w:r w:rsidR="0068131B">
        <w:t>requirement</w:t>
      </w:r>
      <w:proofErr w:type="gramEnd"/>
      <w:r w:rsidR="0068131B">
        <w:t xml:space="preserve">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355ED872" w:rsidR="00A13CF3" w:rsidRDefault="00A13CF3" w:rsidP="00FC324C">
      <w:pPr>
        <w:pStyle w:val="SubStepAlpha"/>
      </w:pPr>
      <w:r>
        <w:t xml:space="preserve">Scroll down to the </w:t>
      </w:r>
      <w:proofErr w:type="spellStart"/>
      <w:r>
        <w:t>FlexConnect</w:t>
      </w:r>
      <w:proofErr w:type="spellEnd"/>
      <w:r>
        <w:t xml:space="preserve"> portion of the page. Click to enable </w:t>
      </w:r>
      <w:proofErr w:type="spellStart"/>
      <w:r w:rsidRPr="00A13CF3">
        <w:rPr>
          <w:b/>
        </w:rPr>
        <w:t>FlexConnect</w:t>
      </w:r>
      <w:proofErr w:type="spellEnd"/>
      <w:r w:rsidRPr="00A13CF3">
        <w:rPr>
          <w:b/>
        </w:rPr>
        <w:t xml:space="preserve"> Local Switching</w:t>
      </w:r>
      <w:r>
        <w:t xml:space="preserve"> and </w:t>
      </w:r>
      <w:proofErr w:type="spellStart"/>
      <w:r w:rsidRPr="00A13CF3">
        <w:rPr>
          <w:b/>
        </w:rPr>
        <w:t>FlexConnect</w:t>
      </w:r>
      <w:proofErr w:type="spellEnd"/>
      <w:r w:rsidRPr="00A13CF3">
        <w:rPr>
          <w:b/>
        </w:rPr>
        <w:t xml:space="preserve"> Local Auth</w:t>
      </w:r>
      <w:r>
        <w:t>.</w:t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0"/>
    <w:p w14:paraId="08E79970" w14:textId="69F6933B" w:rsidR="00C21FFE" w:rsidRDefault="00C21FFE" w:rsidP="000B2632">
      <w:pPr>
        <w:pStyle w:val="Heading3"/>
      </w:pPr>
      <w:r>
        <w:t>Secure the WLAN</w:t>
      </w:r>
      <w:r w:rsidR="005511C0">
        <w:t>.</w:t>
      </w:r>
    </w:p>
    <w:p w14:paraId="1E5455AB" w14:textId="0C9AB978" w:rsidR="000B2632" w:rsidRP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78087264" w14:textId="423FB687" w:rsidR="00C21FFE" w:rsidRDefault="00A13CF3" w:rsidP="00FB26C5">
      <w:pPr>
        <w:pStyle w:val="SubStepAlpha"/>
      </w:pPr>
      <w:r>
        <w:lastRenderedPageBreak/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0F15E2F" w:rsidR="00C21FFE" w:rsidRDefault="00C21FFE" w:rsidP="00FB26C5">
      <w:pPr>
        <w:pStyle w:val="SubStepAlpha"/>
      </w:pPr>
      <w:r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6B627CCF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1C4D8BA0" w14:textId="77777777" w:rsidR="00BB2F75" w:rsidRDefault="00BB2F75" w:rsidP="00FB26C5">
      <w:pPr>
        <w:pStyle w:val="Heading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Heading4"/>
      </w:pPr>
      <w:r>
        <w:t>Question:</w:t>
      </w:r>
    </w:p>
    <w:p w14:paraId="65F22B8D" w14:textId="4EC176BB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AEFB545" w14:textId="5041EAE7" w:rsidR="003055F6" w:rsidRDefault="003055F6" w:rsidP="003055F6">
      <w:pPr>
        <w:pStyle w:val="AnswerLineL50"/>
      </w:pPr>
      <w:r w:rsidRPr="003055F6">
        <w:t>Type your answers here.</w:t>
      </w:r>
    </w:p>
    <w:p w14:paraId="167DA36E" w14:textId="337B3C8A" w:rsidR="00BB2F75" w:rsidRDefault="00BB2F75" w:rsidP="00FB26C5">
      <w:pPr>
        <w:pStyle w:val="SubStepAlpha"/>
      </w:pPr>
      <w:bookmarkStart w:id="1" w:name="_GoBack"/>
      <w:bookmarkEnd w:id="1"/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Heading2"/>
      </w:pPr>
      <w:r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Heading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78162486" w:rsidR="002E77A5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451E07BC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8542009" w14:textId="5C984EF8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</w:p>
    <w:p w14:paraId="5A1A64A5" w14:textId="5F097954" w:rsidR="006544F3" w:rsidRDefault="006544F3" w:rsidP="006544F3">
      <w:pPr>
        <w:pStyle w:val="ConfigWindow"/>
      </w:pPr>
      <w:r>
        <w:t>End of document</w:t>
      </w:r>
    </w:p>
    <w:sectPr w:rsidR="006544F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EB51D" w14:textId="77777777" w:rsidR="00525DE6" w:rsidRDefault="00525DE6" w:rsidP="00710659">
      <w:pPr>
        <w:spacing w:after="0" w:line="240" w:lineRule="auto"/>
      </w:pPr>
      <w:r>
        <w:separator/>
      </w:r>
    </w:p>
    <w:p w14:paraId="1F06E477" w14:textId="77777777" w:rsidR="00525DE6" w:rsidRDefault="00525DE6"/>
  </w:endnote>
  <w:endnote w:type="continuationSeparator" w:id="0">
    <w:p w14:paraId="0FDB3303" w14:textId="77777777" w:rsidR="00525DE6" w:rsidRDefault="00525DE6" w:rsidP="00710659">
      <w:pPr>
        <w:spacing w:after="0" w:line="240" w:lineRule="auto"/>
      </w:pPr>
      <w:r>
        <w:continuationSeparator/>
      </w:r>
    </w:p>
    <w:p w14:paraId="6740A41F" w14:textId="77777777" w:rsidR="00525DE6" w:rsidRDefault="00525D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F29E" w14:textId="10DE13CE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91E69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4CC7C" w14:textId="7D62FB0E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91E69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6F484" w14:textId="77777777" w:rsidR="00525DE6" w:rsidRDefault="00525DE6" w:rsidP="00710659">
      <w:pPr>
        <w:spacing w:after="0" w:line="240" w:lineRule="auto"/>
      </w:pPr>
      <w:r>
        <w:separator/>
      </w:r>
    </w:p>
    <w:p w14:paraId="32CF3409" w14:textId="77777777" w:rsidR="00525DE6" w:rsidRDefault="00525DE6"/>
  </w:footnote>
  <w:footnote w:type="continuationSeparator" w:id="0">
    <w:p w14:paraId="335E302D" w14:textId="77777777" w:rsidR="00525DE6" w:rsidRDefault="00525DE6" w:rsidP="00710659">
      <w:pPr>
        <w:spacing w:after="0" w:line="240" w:lineRule="auto"/>
      </w:pPr>
      <w:r>
        <w:continuationSeparator/>
      </w:r>
    </w:p>
    <w:p w14:paraId="3F6AF082" w14:textId="77777777" w:rsidR="00525DE6" w:rsidRDefault="00525D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86F78F" w14:textId="77777777" w:rsidR="007005B8" w:rsidRDefault="007005B8" w:rsidP="008402F2">
        <w:pPr>
          <w:pStyle w:val="PageHead"/>
        </w:pPr>
        <w:r>
          <w:t>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B3FB" w14:textId="77777777" w:rsidR="007005B8" w:rsidRDefault="007005B8" w:rsidP="006C3FCF">
    <w:pPr>
      <w:ind w:left="-288"/>
    </w:pPr>
    <w:r>
      <w:rPr>
        <w:noProof/>
      </w:rPr>
      <w:drawing>
        <wp:inline distT="0" distB="0" distL="0" distR="0" wp14:anchorId="3979EF07" wp14:editId="15D3C1E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DE6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4788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63E34"/>
    <w:rsid w:val="00964DFA"/>
    <w:rsid w:val="00967171"/>
    <w:rsid w:val="00970A69"/>
    <w:rsid w:val="0098155C"/>
    <w:rsid w:val="00983B77"/>
    <w:rsid w:val="00991E69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4C52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48B9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764C"/>
    <w:rsid w:val="00EB001B"/>
    <w:rsid w:val="00EB1311"/>
    <w:rsid w:val="00EB3082"/>
    <w:rsid w:val="00EB6C33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213CF0"/>
    <w:rsid w:val="0029463F"/>
    <w:rsid w:val="0037057A"/>
    <w:rsid w:val="00450C5E"/>
    <w:rsid w:val="004F2FC0"/>
    <w:rsid w:val="006B1111"/>
    <w:rsid w:val="00A501A5"/>
    <w:rsid w:val="00CE72BD"/>
    <w:rsid w:val="00D46B8E"/>
    <w:rsid w:val="00DF6A5E"/>
    <w:rsid w:val="00E43547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15F9E2-BE5A-433C-9670-AF317178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Basic WLAN on the WLC</vt:lpstr>
    </vt:vector>
  </TitlesOfParts>
  <Company>Cisco Systems, Inc.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 Basic WLAN on the WLC</dc:title>
  <dc:creator>Martin Benson</dc:creator>
  <dc:description>2019</dc:description>
  <cp:lastModifiedBy>DH</cp:lastModifiedBy>
  <cp:revision>2</cp:revision>
  <dcterms:created xsi:type="dcterms:W3CDTF">2020-03-16T17:22:00Z</dcterms:created>
  <dcterms:modified xsi:type="dcterms:W3CDTF">2020-03-16T17:22:00Z</dcterms:modified>
</cp:coreProperties>
</file>