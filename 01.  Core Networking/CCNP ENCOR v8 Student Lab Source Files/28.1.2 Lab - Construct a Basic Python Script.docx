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7C52AE" w14:textId="3B5E79B0" w:rsidR="004D36D7" w:rsidRPr="00FD4A68" w:rsidRDefault="00336E3A" w:rsidP="00B47940">
      <w:pPr>
        <w:pStyle w:val="Title"/>
        <w:rPr>
          <w:rStyle w:val="LabTitleInstVersred"/>
          <w:b/>
          <w:color w:val="auto"/>
        </w:rPr>
      </w:pPr>
      <w:sdt>
        <w:sdtPr>
          <w:rPr>
            <w:b w:val="0"/>
            <w:color w:val="EE0000"/>
          </w:rPr>
          <w:alias w:val="Title"/>
          <w:tag w:val=""/>
          <w:id w:val="-487021785"/>
          <w:placeholder>
            <w:docPart w:val="327E7CEC0928414FAA806066071BC63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B0E11">
            <w:t>Lab - Construct a Basic Python Script</w:t>
          </w:r>
        </w:sdtContent>
      </w:sdt>
      <w:r w:rsidR="004D36D7" w:rsidRPr="00FD4A68">
        <w:t xml:space="preserve"> </w:t>
      </w:r>
    </w:p>
    <w:p w14:paraId="65E87877" w14:textId="77777777" w:rsidR="00D778DF" w:rsidRPr="00E70096" w:rsidRDefault="00D778DF" w:rsidP="00D452F4">
      <w:pPr>
        <w:pStyle w:val="Heading1"/>
      </w:pPr>
      <w:r w:rsidRPr="00E70096">
        <w:t>Objectives</w:t>
      </w:r>
    </w:p>
    <w:p w14:paraId="331043E3" w14:textId="3930AF79" w:rsidR="00243FA5" w:rsidRDefault="00243FA5" w:rsidP="00243FA5">
      <w:pPr>
        <w:pStyle w:val="BodyTextL25Bold"/>
      </w:pPr>
      <w:r>
        <w:t xml:space="preserve">Part </w:t>
      </w:r>
      <w:r w:rsidR="00047FFE">
        <w:t>1</w:t>
      </w:r>
      <w:r>
        <w:t xml:space="preserve">: </w:t>
      </w:r>
      <w:r w:rsidR="000E1550">
        <w:t>Explore the Python Interpreter</w:t>
      </w:r>
    </w:p>
    <w:p w14:paraId="12093562" w14:textId="1BC886B5" w:rsidR="00243FA5" w:rsidRDefault="00243FA5" w:rsidP="00243FA5">
      <w:pPr>
        <w:pStyle w:val="BodyTextL25Bold"/>
      </w:pPr>
      <w:r>
        <w:t xml:space="preserve">Part </w:t>
      </w:r>
      <w:r w:rsidR="00047FFE">
        <w:t>2</w:t>
      </w:r>
      <w:r>
        <w:t xml:space="preserve">: </w:t>
      </w:r>
      <w:r w:rsidR="000E1550">
        <w:t>Explore Data Types, Variables, and Conversions</w:t>
      </w:r>
    </w:p>
    <w:p w14:paraId="0651A2E2" w14:textId="76E487BF" w:rsidR="000E1550" w:rsidRDefault="000E1550" w:rsidP="00243FA5">
      <w:pPr>
        <w:pStyle w:val="BodyTextL25Bold"/>
      </w:pPr>
      <w:r>
        <w:t xml:space="preserve">Part </w:t>
      </w:r>
      <w:r w:rsidR="00047FFE">
        <w:t>3</w:t>
      </w:r>
      <w:r>
        <w:t>: Explore Lists and Dictionaries</w:t>
      </w:r>
    </w:p>
    <w:p w14:paraId="04E26703" w14:textId="38389ADB" w:rsidR="000E1550" w:rsidRDefault="000E1550" w:rsidP="00243FA5">
      <w:pPr>
        <w:pStyle w:val="BodyTextL25Bold"/>
      </w:pPr>
      <w:r>
        <w:t xml:space="preserve">Part </w:t>
      </w:r>
      <w:r w:rsidR="00047FFE">
        <w:t>4</w:t>
      </w:r>
      <w:r>
        <w:t>: Explore User Input</w:t>
      </w:r>
    </w:p>
    <w:p w14:paraId="7C968653" w14:textId="6E998FC2" w:rsidR="000E1550" w:rsidRDefault="000E1550" w:rsidP="00243FA5">
      <w:pPr>
        <w:pStyle w:val="BodyTextL25Bold"/>
      </w:pPr>
      <w:r>
        <w:t xml:space="preserve">Part </w:t>
      </w:r>
      <w:r w:rsidR="00047FFE">
        <w:t>5</w:t>
      </w:r>
      <w:r>
        <w:t>: Explore If Functions and Loops</w:t>
      </w:r>
    </w:p>
    <w:p w14:paraId="35AC0CBF" w14:textId="142CFB44" w:rsidR="000E1550" w:rsidRDefault="000E1550" w:rsidP="00243FA5">
      <w:pPr>
        <w:pStyle w:val="BodyTextL25Bold"/>
      </w:pPr>
      <w:r>
        <w:t xml:space="preserve">Part </w:t>
      </w:r>
      <w:r w:rsidR="00047FFE">
        <w:t>6</w:t>
      </w:r>
      <w:r>
        <w:t>: Explore File Access</w:t>
      </w:r>
    </w:p>
    <w:p w14:paraId="2471D920" w14:textId="77777777" w:rsidR="000E1550" w:rsidRDefault="000E1550" w:rsidP="000E1550">
      <w:pPr>
        <w:pStyle w:val="Heading1"/>
      </w:pPr>
      <w:r w:rsidRPr="00E70096">
        <w:t>Background / Scenario</w:t>
      </w:r>
    </w:p>
    <w:p w14:paraId="3EA35D05" w14:textId="1CB027DD" w:rsidR="000E1550" w:rsidRDefault="000E1550" w:rsidP="000E1550">
      <w:pPr>
        <w:pStyle w:val="BodyTextL25"/>
      </w:pPr>
      <w:r>
        <w:t xml:space="preserve">In this lab, you will learn basic programming concepts using the Python programming language. You will create a variety of Python scripts. The lab culminates in a challenge activity </w:t>
      </w:r>
      <w:r w:rsidR="005B0604">
        <w:t>in which you use many of the skills learned in this lab to construct a Python script</w:t>
      </w:r>
      <w:r>
        <w:t>.</w:t>
      </w:r>
    </w:p>
    <w:p w14:paraId="1C344BBB" w14:textId="77777777" w:rsidR="000E1550" w:rsidRPr="00E70096" w:rsidRDefault="000E1550" w:rsidP="000E1550">
      <w:pPr>
        <w:pStyle w:val="Heading1"/>
      </w:pPr>
      <w:r w:rsidRPr="00E70096">
        <w:t>Required Resources</w:t>
      </w:r>
    </w:p>
    <w:p w14:paraId="1D4A0047" w14:textId="4D88BA79" w:rsidR="000E1550" w:rsidRDefault="000E1550" w:rsidP="000E1550">
      <w:pPr>
        <w:pStyle w:val="Bulletlevel1"/>
      </w:pPr>
      <w:r>
        <w:t>1 PC (</w:t>
      </w:r>
      <w:r w:rsidR="00047FFE">
        <w:t xml:space="preserve">Choice of operating system </w:t>
      </w:r>
      <w:r>
        <w:t xml:space="preserve">with </w:t>
      </w:r>
      <w:r w:rsidR="001F7C36">
        <w:t xml:space="preserve">Cisco Networking Academy </w:t>
      </w:r>
      <w:r w:rsidR="00047FFE">
        <w:t>CCNP</w:t>
      </w:r>
      <w:r w:rsidR="001F7C36">
        <w:t xml:space="preserve"> in a virtual machine client</w:t>
      </w:r>
      <w:r w:rsidR="00047FFE">
        <w:t>)</w:t>
      </w:r>
    </w:p>
    <w:p w14:paraId="3AF9783D" w14:textId="6A2F9ECB" w:rsidR="000E1550" w:rsidRDefault="000E1550" w:rsidP="000E1550">
      <w:pPr>
        <w:pStyle w:val="Bulletlevel1"/>
      </w:pPr>
      <w:r>
        <w:t>Internet access (Optional</w:t>
      </w:r>
      <w:r w:rsidR="00047FFE">
        <w:t>)</w:t>
      </w:r>
    </w:p>
    <w:p w14:paraId="0F868AD7" w14:textId="77777777" w:rsidR="00125806" w:rsidRDefault="00125806" w:rsidP="00D452F4">
      <w:pPr>
        <w:pStyle w:val="Heading1"/>
      </w:pPr>
      <w:r>
        <w:t>Instructions</w:t>
      </w:r>
    </w:p>
    <w:p w14:paraId="3EC5FAF4" w14:textId="77777777" w:rsidR="00920A8E" w:rsidRDefault="007B16B6" w:rsidP="00920A8E">
      <w:pPr>
        <w:pStyle w:val="Heading2"/>
      </w:pPr>
      <w:r>
        <w:t>Explore the Python Interpreter</w:t>
      </w:r>
    </w:p>
    <w:p w14:paraId="4C393E94" w14:textId="1CE3534B" w:rsidR="007B16B6" w:rsidRDefault="000E1550" w:rsidP="007B16B6">
      <w:pPr>
        <w:pStyle w:val="BodyTextL25"/>
      </w:pPr>
      <w:r>
        <w:t xml:space="preserve">In Part </w:t>
      </w:r>
      <w:r w:rsidR="00CF5C39">
        <w:t>1</w:t>
      </w:r>
      <w:r>
        <w:t>, you will start Python 3, use the interactive interpreter, open IDLE, and use IDLE to run your first script.</w:t>
      </w:r>
    </w:p>
    <w:p w14:paraId="19D3D002" w14:textId="2CF5F9B1" w:rsidR="00DD0EED" w:rsidRDefault="00DD0EED" w:rsidP="00047FFE">
      <w:pPr>
        <w:pStyle w:val="Heading3"/>
      </w:pPr>
      <w:r>
        <w:t>Start the C</w:t>
      </w:r>
      <w:r w:rsidR="00047FFE">
        <w:t>C</w:t>
      </w:r>
      <w:r>
        <w:t>NP VM.</w:t>
      </w:r>
    </w:p>
    <w:p w14:paraId="0BD16E68" w14:textId="77777777" w:rsidR="00246FAB" w:rsidRPr="001753A7" w:rsidRDefault="00246FAB" w:rsidP="00047FFE">
      <w:pPr>
        <w:pStyle w:val="BodyTextL25"/>
      </w:pPr>
      <w:r w:rsidRPr="00BF16BF">
        <w:rPr>
          <w:b/>
        </w:rPr>
        <w:t>Note</w:t>
      </w:r>
      <w:r w:rsidRPr="0034604B">
        <w:t>:</w:t>
      </w:r>
      <w:r w:rsidRPr="00DE6F44">
        <w:t xml:space="preserve"> </w:t>
      </w:r>
      <w:r>
        <w:t xml:space="preserve">If you have not completed </w:t>
      </w:r>
      <w:r>
        <w:rPr>
          <w:b/>
          <w:bCs/>
        </w:rPr>
        <w:t>Lab - Install the CCNP Virtual Machine</w:t>
      </w:r>
      <w:r>
        <w:t>, do so now before continuing with this lab.</w:t>
      </w:r>
    </w:p>
    <w:p w14:paraId="2F9261BE" w14:textId="5C7B60D9" w:rsidR="00DD0EED" w:rsidRDefault="00047FFE" w:rsidP="00DD0EED">
      <w:pPr>
        <w:pStyle w:val="SubStepAlpha"/>
      </w:pPr>
      <w:r>
        <w:t>Open VirtualBox and s</w:t>
      </w:r>
      <w:r w:rsidR="00DD0EED">
        <w:t xml:space="preserve">tart the </w:t>
      </w:r>
      <w:r w:rsidR="00DD0EED">
        <w:rPr>
          <w:b/>
          <w:bCs/>
        </w:rPr>
        <w:t>CCNP</w:t>
      </w:r>
      <w:r w:rsidR="00DD0EED" w:rsidRPr="001753A7">
        <w:rPr>
          <w:b/>
          <w:bCs/>
        </w:rPr>
        <w:t xml:space="preserve"> VM</w:t>
      </w:r>
      <w:r w:rsidR="00DD0EED">
        <w:t xml:space="preserve"> virtual machine.</w:t>
      </w:r>
    </w:p>
    <w:p w14:paraId="1DBC786A" w14:textId="1D17A2E0" w:rsidR="00DD0EED" w:rsidRDefault="00DD0EED" w:rsidP="00DD0EED">
      <w:pPr>
        <w:pStyle w:val="SubStepAlpha"/>
      </w:pPr>
      <w:r>
        <w:t xml:space="preserve">Enter the password </w:t>
      </w:r>
      <w:proofErr w:type="spellStart"/>
      <w:r w:rsidRPr="001753A7">
        <w:rPr>
          <w:b/>
          <w:bCs/>
        </w:rPr>
        <w:t>StudentPass</w:t>
      </w:r>
      <w:proofErr w:type="spellEnd"/>
      <w:r>
        <w:t xml:space="preserve"> to </w:t>
      </w:r>
      <w:r w:rsidR="00047FFE">
        <w:t>log in</w:t>
      </w:r>
      <w:r>
        <w:t xml:space="preserve"> if prompted.</w:t>
      </w:r>
    </w:p>
    <w:p w14:paraId="4B2288BC" w14:textId="0F8FC70C" w:rsidR="00E81058" w:rsidRDefault="00A95222" w:rsidP="00A95222">
      <w:pPr>
        <w:pStyle w:val="Heading3"/>
      </w:pPr>
      <w:r>
        <w:t>Start Python 3</w:t>
      </w:r>
      <w:r w:rsidR="00E81058">
        <w:t>.</w:t>
      </w:r>
    </w:p>
    <w:p w14:paraId="06E46D64" w14:textId="3FEBC1D7" w:rsidR="00E81058" w:rsidRDefault="00A95222" w:rsidP="00047FFE">
      <w:pPr>
        <w:pStyle w:val="SubStepAlpha"/>
      </w:pPr>
      <w:r>
        <w:t>To start Python, open a</w:t>
      </w:r>
      <w:r w:rsidR="00D24E21">
        <w:t xml:space="preserve"> terminal</w:t>
      </w:r>
      <w:r>
        <w:t xml:space="preserve"> window and type </w:t>
      </w:r>
      <w:r w:rsidRPr="009E364B">
        <w:rPr>
          <w:b/>
          <w:bCs/>
        </w:rPr>
        <w:t>python3</w:t>
      </w:r>
      <w:r>
        <w:t>.</w:t>
      </w:r>
      <w:r w:rsidR="009E364B" w:rsidRPr="009E364B">
        <w:t xml:space="preserve"> </w:t>
      </w:r>
      <w:r w:rsidR="009E364B">
        <w:t>The three angle brackets (&gt;&gt;&gt;) indicate that you are in Python's interactive interpreter.</w:t>
      </w:r>
    </w:p>
    <w:p w14:paraId="2D25E274" w14:textId="2CA1E393" w:rsidR="005B0604" w:rsidRDefault="00E72A35" w:rsidP="005B0604">
      <w:pPr>
        <w:pStyle w:val="CMD"/>
      </w:pPr>
      <w:proofErr w:type="spellStart"/>
      <w:r>
        <w:t>student@</w:t>
      </w:r>
      <w:proofErr w:type="gramStart"/>
      <w:r>
        <w:t>CCNP</w:t>
      </w:r>
      <w:proofErr w:type="spellEnd"/>
      <w:r>
        <w:t>:~</w:t>
      </w:r>
      <w:proofErr w:type="gramEnd"/>
      <w:r w:rsidR="005B0604">
        <w:t xml:space="preserve">$ </w:t>
      </w:r>
      <w:r w:rsidR="005B0604" w:rsidRPr="009E364B">
        <w:rPr>
          <w:b/>
          <w:bCs/>
        </w:rPr>
        <w:t>python3</w:t>
      </w:r>
    </w:p>
    <w:p w14:paraId="216D4533" w14:textId="77777777" w:rsidR="005B0604" w:rsidRDefault="005B0604" w:rsidP="005B0604">
      <w:pPr>
        <w:pStyle w:val="CMD"/>
      </w:pPr>
      <w:r>
        <w:t xml:space="preserve">Python 3.6.9 (default, Nov </w:t>
      </w:r>
      <w:proofErr w:type="gramStart"/>
      <w:r>
        <w:t>7</w:t>
      </w:r>
      <w:proofErr w:type="gramEnd"/>
      <w:r>
        <w:t xml:space="preserve"> 2019, 10:44:02)</w:t>
      </w:r>
    </w:p>
    <w:p w14:paraId="78046CD2" w14:textId="77777777" w:rsidR="005B0604" w:rsidRDefault="005B0604" w:rsidP="005B0604">
      <w:pPr>
        <w:pStyle w:val="CMD"/>
      </w:pPr>
      <w:r>
        <w:t xml:space="preserve">[GCC 8.3.0] on </w:t>
      </w:r>
      <w:proofErr w:type="spellStart"/>
      <w:r>
        <w:t>linux</w:t>
      </w:r>
      <w:proofErr w:type="spellEnd"/>
    </w:p>
    <w:p w14:paraId="5CCFB670" w14:textId="77777777" w:rsidR="005B0604" w:rsidRDefault="005B0604" w:rsidP="005B0604">
      <w:pPr>
        <w:pStyle w:val="CMD"/>
      </w:pPr>
      <w:r>
        <w:t>Type "help", "copyright", "credits" or "license" for more information.</w:t>
      </w:r>
    </w:p>
    <w:p w14:paraId="2796D429" w14:textId="77777777" w:rsidR="005B0604" w:rsidRDefault="005B0604" w:rsidP="005B0604">
      <w:pPr>
        <w:pStyle w:val="CMD"/>
      </w:pPr>
      <w:r>
        <w:t>&gt;&gt;&gt;</w:t>
      </w:r>
    </w:p>
    <w:p w14:paraId="45E78B5D" w14:textId="77777777" w:rsidR="009E364B" w:rsidRDefault="009E364B" w:rsidP="00047FFE">
      <w:pPr>
        <w:pStyle w:val="Heading3"/>
        <w:spacing w:before="120"/>
      </w:pPr>
      <w:r w:rsidRPr="009E364B">
        <w:lastRenderedPageBreak/>
        <w:t xml:space="preserve">Use </w:t>
      </w:r>
      <w:r>
        <w:t>the interactive interpreter</w:t>
      </w:r>
      <w:r w:rsidRPr="009E364B">
        <w:t xml:space="preserve"> as a </w:t>
      </w:r>
      <w:r>
        <w:t>c</w:t>
      </w:r>
      <w:r w:rsidRPr="009E364B">
        <w:t>alculator</w:t>
      </w:r>
      <w:r>
        <w:t>.</w:t>
      </w:r>
    </w:p>
    <w:p w14:paraId="5EDA3897" w14:textId="77777777" w:rsidR="009E364B" w:rsidRDefault="00E81058" w:rsidP="009E364B">
      <w:pPr>
        <w:pStyle w:val="BodyTextL25"/>
      </w:pPr>
      <w:r>
        <w:t xml:space="preserve">From here, you can do a variety of basic programming tasks including math operations. </w:t>
      </w:r>
      <w:r w:rsidR="009E364B">
        <w:t xml:space="preserve">The table </w:t>
      </w:r>
      <w:r>
        <w:t>shows the Python syntax to use for the most common math operators.</w:t>
      </w:r>
    </w:p>
    <w:tbl>
      <w:tblPr>
        <w:tblStyle w:val="LabTableStyle"/>
        <w:tblW w:w="10167" w:type="dxa"/>
        <w:tblLook w:val="04A0" w:firstRow="1" w:lastRow="0" w:firstColumn="1" w:lastColumn="0" w:noHBand="0" w:noVBand="1"/>
        <w:tblDescription w:val="This table lists the python syntax for common math operators."/>
      </w:tblPr>
      <w:tblGrid>
        <w:gridCol w:w="3389"/>
        <w:gridCol w:w="3389"/>
        <w:gridCol w:w="3389"/>
      </w:tblGrid>
      <w:tr w:rsidR="009E364B" w:rsidRPr="009E364B" w14:paraId="3D50D03B" w14:textId="77777777" w:rsidTr="00047FFE">
        <w:trPr>
          <w:cnfStyle w:val="100000000000" w:firstRow="1" w:lastRow="0" w:firstColumn="0" w:lastColumn="0" w:oddVBand="0" w:evenVBand="0" w:oddHBand="0" w:evenHBand="0" w:firstRowFirstColumn="0" w:firstRowLastColumn="0" w:lastRowFirstColumn="0" w:lastRowLastColumn="0"/>
        </w:trPr>
        <w:tc>
          <w:tcPr>
            <w:tcW w:w="3389" w:type="dxa"/>
          </w:tcPr>
          <w:p w14:paraId="74B9CF78" w14:textId="77777777" w:rsidR="009E364B" w:rsidRPr="009E364B" w:rsidRDefault="009E364B" w:rsidP="00047FFE">
            <w:pPr>
              <w:pStyle w:val="TableHeading"/>
            </w:pPr>
            <w:r w:rsidRPr="009E364B">
              <w:t xml:space="preserve">Operation </w:t>
            </w:r>
          </w:p>
        </w:tc>
        <w:tc>
          <w:tcPr>
            <w:tcW w:w="3389" w:type="dxa"/>
          </w:tcPr>
          <w:p w14:paraId="17592DE6" w14:textId="77777777" w:rsidR="009E364B" w:rsidRPr="009E364B" w:rsidRDefault="009E364B" w:rsidP="00047FFE">
            <w:pPr>
              <w:pStyle w:val="TableHeading"/>
            </w:pPr>
            <w:r w:rsidRPr="009E364B">
              <w:t xml:space="preserve">Math </w:t>
            </w:r>
          </w:p>
        </w:tc>
        <w:tc>
          <w:tcPr>
            <w:tcW w:w="3389" w:type="dxa"/>
          </w:tcPr>
          <w:p w14:paraId="53429B68" w14:textId="77777777" w:rsidR="009E364B" w:rsidRPr="009E364B" w:rsidRDefault="009E364B" w:rsidP="00047FFE">
            <w:pPr>
              <w:pStyle w:val="TableHeading"/>
            </w:pPr>
            <w:r w:rsidRPr="009E364B">
              <w:t>Syntax</w:t>
            </w:r>
          </w:p>
        </w:tc>
      </w:tr>
      <w:tr w:rsidR="009E364B" w:rsidRPr="009E364B" w14:paraId="4CF79B38" w14:textId="77777777" w:rsidTr="00047FFE">
        <w:tc>
          <w:tcPr>
            <w:tcW w:w="3389" w:type="dxa"/>
          </w:tcPr>
          <w:p w14:paraId="60512D0A" w14:textId="77777777" w:rsidR="009E364B" w:rsidRPr="009E364B" w:rsidRDefault="009E364B" w:rsidP="009E364B">
            <w:pPr>
              <w:pStyle w:val="TableText"/>
            </w:pPr>
            <w:r w:rsidRPr="009E364B">
              <w:t xml:space="preserve">Addition </w:t>
            </w:r>
          </w:p>
        </w:tc>
        <w:tc>
          <w:tcPr>
            <w:tcW w:w="3389" w:type="dxa"/>
          </w:tcPr>
          <w:p w14:paraId="2539CF05" w14:textId="77777777" w:rsidR="009E364B" w:rsidRPr="009E364B" w:rsidRDefault="009E364B" w:rsidP="009E364B">
            <w:pPr>
              <w:pStyle w:val="TableText"/>
            </w:pPr>
            <w:proofErr w:type="spellStart"/>
            <w:r w:rsidRPr="009E364B">
              <w:t>a+b</w:t>
            </w:r>
            <w:proofErr w:type="spellEnd"/>
            <w:r w:rsidRPr="009E364B">
              <w:t xml:space="preserve"> </w:t>
            </w:r>
          </w:p>
        </w:tc>
        <w:tc>
          <w:tcPr>
            <w:tcW w:w="3389" w:type="dxa"/>
          </w:tcPr>
          <w:p w14:paraId="35C7CC5B" w14:textId="77777777" w:rsidR="009E364B" w:rsidRPr="009E364B" w:rsidRDefault="009E364B" w:rsidP="009E364B">
            <w:pPr>
              <w:pStyle w:val="TableText"/>
            </w:pPr>
            <w:proofErr w:type="spellStart"/>
            <w:r w:rsidRPr="009E364B">
              <w:t>a+b</w:t>
            </w:r>
            <w:proofErr w:type="spellEnd"/>
          </w:p>
        </w:tc>
      </w:tr>
      <w:tr w:rsidR="009E364B" w:rsidRPr="009E364B" w14:paraId="0236C0FD" w14:textId="77777777" w:rsidTr="00047FFE">
        <w:tc>
          <w:tcPr>
            <w:tcW w:w="3389" w:type="dxa"/>
          </w:tcPr>
          <w:p w14:paraId="520A9D37" w14:textId="77777777" w:rsidR="009E364B" w:rsidRPr="009E364B" w:rsidRDefault="009E364B" w:rsidP="009E364B">
            <w:pPr>
              <w:pStyle w:val="TableText"/>
            </w:pPr>
            <w:r w:rsidRPr="009E364B">
              <w:t xml:space="preserve">Subtraction </w:t>
            </w:r>
          </w:p>
        </w:tc>
        <w:tc>
          <w:tcPr>
            <w:tcW w:w="3389" w:type="dxa"/>
          </w:tcPr>
          <w:p w14:paraId="7C3E3A11" w14:textId="77777777" w:rsidR="009E364B" w:rsidRPr="009E364B" w:rsidRDefault="009E364B" w:rsidP="009E364B">
            <w:pPr>
              <w:pStyle w:val="TableText"/>
            </w:pPr>
            <w:r w:rsidRPr="009E364B">
              <w:t xml:space="preserve">a-b </w:t>
            </w:r>
          </w:p>
        </w:tc>
        <w:tc>
          <w:tcPr>
            <w:tcW w:w="3389" w:type="dxa"/>
          </w:tcPr>
          <w:p w14:paraId="7A469E60" w14:textId="77777777" w:rsidR="009E364B" w:rsidRPr="009E364B" w:rsidRDefault="009E364B" w:rsidP="009E364B">
            <w:pPr>
              <w:pStyle w:val="TableText"/>
            </w:pPr>
            <w:r w:rsidRPr="009E364B">
              <w:t>a-b</w:t>
            </w:r>
          </w:p>
        </w:tc>
      </w:tr>
      <w:tr w:rsidR="009E364B" w:rsidRPr="009E364B" w14:paraId="415914AA" w14:textId="77777777" w:rsidTr="00047FFE">
        <w:tc>
          <w:tcPr>
            <w:tcW w:w="3389" w:type="dxa"/>
          </w:tcPr>
          <w:p w14:paraId="099663FC" w14:textId="77777777" w:rsidR="009E364B" w:rsidRPr="009E364B" w:rsidRDefault="009E364B" w:rsidP="009E364B">
            <w:pPr>
              <w:pStyle w:val="TableText"/>
            </w:pPr>
            <w:r w:rsidRPr="009E364B">
              <w:t xml:space="preserve">Multiplication </w:t>
            </w:r>
          </w:p>
        </w:tc>
        <w:tc>
          <w:tcPr>
            <w:tcW w:w="3389" w:type="dxa"/>
          </w:tcPr>
          <w:p w14:paraId="69866542" w14:textId="77777777" w:rsidR="009E364B" w:rsidRPr="009E364B" w:rsidRDefault="009E364B" w:rsidP="009E364B">
            <w:pPr>
              <w:pStyle w:val="TableText"/>
            </w:pPr>
            <w:proofErr w:type="spellStart"/>
            <w:r w:rsidRPr="009E364B">
              <w:t>axb</w:t>
            </w:r>
            <w:proofErr w:type="spellEnd"/>
            <w:r w:rsidRPr="009E364B">
              <w:t xml:space="preserve"> </w:t>
            </w:r>
          </w:p>
        </w:tc>
        <w:tc>
          <w:tcPr>
            <w:tcW w:w="3389" w:type="dxa"/>
          </w:tcPr>
          <w:p w14:paraId="63E773F9" w14:textId="77777777" w:rsidR="009E364B" w:rsidRPr="009E364B" w:rsidRDefault="009E364B" w:rsidP="009E364B">
            <w:pPr>
              <w:pStyle w:val="TableText"/>
            </w:pPr>
            <w:r w:rsidRPr="009E364B">
              <w:t>a*b</w:t>
            </w:r>
          </w:p>
        </w:tc>
      </w:tr>
      <w:tr w:rsidR="009E364B" w:rsidRPr="009E364B" w14:paraId="6B13F7E9" w14:textId="77777777" w:rsidTr="00047FFE">
        <w:tc>
          <w:tcPr>
            <w:tcW w:w="3389" w:type="dxa"/>
          </w:tcPr>
          <w:p w14:paraId="117A853E" w14:textId="77777777" w:rsidR="009E364B" w:rsidRPr="009E364B" w:rsidRDefault="009E364B" w:rsidP="009E364B">
            <w:pPr>
              <w:pStyle w:val="TableText"/>
            </w:pPr>
            <w:r w:rsidRPr="009E364B">
              <w:t xml:space="preserve">Division </w:t>
            </w:r>
          </w:p>
        </w:tc>
        <w:tc>
          <w:tcPr>
            <w:tcW w:w="3389" w:type="dxa"/>
          </w:tcPr>
          <w:p w14:paraId="245659F1" w14:textId="77777777" w:rsidR="009E364B" w:rsidRPr="009E364B" w:rsidRDefault="009E364B" w:rsidP="009E364B">
            <w:pPr>
              <w:pStyle w:val="TableText"/>
            </w:pPr>
            <w:proofErr w:type="spellStart"/>
            <w:r w:rsidRPr="009E364B">
              <w:t>a÷b</w:t>
            </w:r>
            <w:proofErr w:type="spellEnd"/>
            <w:r w:rsidRPr="009E364B">
              <w:t xml:space="preserve"> </w:t>
            </w:r>
          </w:p>
        </w:tc>
        <w:tc>
          <w:tcPr>
            <w:tcW w:w="3389" w:type="dxa"/>
          </w:tcPr>
          <w:p w14:paraId="1FC531CB" w14:textId="77777777" w:rsidR="009E364B" w:rsidRPr="009E364B" w:rsidRDefault="009E364B" w:rsidP="009E364B">
            <w:pPr>
              <w:pStyle w:val="TableText"/>
            </w:pPr>
            <w:r w:rsidRPr="009E364B">
              <w:t>a/b</w:t>
            </w:r>
          </w:p>
        </w:tc>
      </w:tr>
      <w:tr w:rsidR="009E364B" w:rsidRPr="009E364B" w14:paraId="71D60972" w14:textId="77777777" w:rsidTr="00047FFE">
        <w:tc>
          <w:tcPr>
            <w:tcW w:w="3389" w:type="dxa"/>
          </w:tcPr>
          <w:p w14:paraId="781A8433" w14:textId="77777777" w:rsidR="009E364B" w:rsidRPr="009E364B" w:rsidRDefault="009E364B" w:rsidP="009E364B">
            <w:pPr>
              <w:pStyle w:val="TableText"/>
            </w:pPr>
            <w:r w:rsidRPr="009E364B">
              <w:t xml:space="preserve">Exponents </w:t>
            </w:r>
          </w:p>
        </w:tc>
        <w:tc>
          <w:tcPr>
            <w:tcW w:w="3389" w:type="dxa"/>
          </w:tcPr>
          <w:p w14:paraId="2C4EA1B9" w14:textId="77777777" w:rsidR="009E364B" w:rsidRPr="009E364B" w:rsidRDefault="009E364B" w:rsidP="009E364B">
            <w:pPr>
              <w:pStyle w:val="TableText"/>
            </w:pPr>
            <w:proofErr w:type="spellStart"/>
            <w:r w:rsidRPr="009E364B">
              <w:t>a^b</w:t>
            </w:r>
            <w:proofErr w:type="spellEnd"/>
            <w:r w:rsidRPr="009E364B">
              <w:t xml:space="preserve"> </w:t>
            </w:r>
          </w:p>
        </w:tc>
        <w:tc>
          <w:tcPr>
            <w:tcW w:w="3389" w:type="dxa"/>
          </w:tcPr>
          <w:p w14:paraId="5F9F0029" w14:textId="77777777" w:rsidR="009E364B" w:rsidRPr="009E364B" w:rsidRDefault="009E364B" w:rsidP="009E364B">
            <w:pPr>
              <w:pStyle w:val="TableText"/>
            </w:pPr>
            <w:r w:rsidRPr="009E364B">
              <w:t>a**b</w:t>
            </w:r>
          </w:p>
        </w:tc>
      </w:tr>
    </w:tbl>
    <w:p w14:paraId="3B35517A" w14:textId="77777777" w:rsidR="00E81058" w:rsidRDefault="009E364B" w:rsidP="00047FFE">
      <w:pPr>
        <w:pStyle w:val="BodyTextL25"/>
      </w:pPr>
      <w:r>
        <w:t>Enter some math operations using the Python syntax, as shown below.</w:t>
      </w:r>
    </w:p>
    <w:p w14:paraId="5AF5C223" w14:textId="77777777" w:rsidR="00E81058" w:rsidRDefault="00E81058" w:rsidP="009E364B">
      <w:pPr>
        <w:pStyle w:val="CMD"/>
      </w:pPr>
      <w:r>
        <w:t xml:space="preserve">&gt;&gt;&gt; </w:t>
      </w:r>
      <w:r w:rsidRPr="009E364B">
        <w:rPr>
          <w:b/>
          <w:bCs/>
        </w:rPr>
        <w:t>2+3</w:t>
      </w:r>
    </w:p>
    <w:p w14:paraId="2125A1D7" w14:textId="77777777" w:rsidR="00E81058" w:rsidRDefault="00E81058" w:rsidP="009E364B">
      <w:pPr>
        <w:pStyle w:val="CMD"/>
      </w:pPr>
      <w:r>
        <w:t>5</w:t>
      </w:r>
    </w:p>
    <w:p w14:paraId="3BBE88E0" w14:textId="77777777" w:rsidR="00E81058" w:rsidRDefault="00E81058" w:rsidP="009E364B">
      <w:pPr>
        <w:pStyle w:val="CMD"/>
      </w:pPr>
      <w:r>
        <w:t xml:space="preserve">&gt;&gt;&gt; </w:t>
      </w:r>
      <w:r w:rsidRPr="009E364B">
        <w:rPr>
          <w:b/>
          <w:bCs/>
        </w:rPr>
        <w:t>10-4</w:t>
      </w:r>
    </w:p>
    <w:p w14:paraId="1795D610" w14:textId="77777777" w:rsidR="00E81058" w:rsidRDefault="00E81058" w:rsidP="009E364B">
      <w:pPr>
        <w:pStyle w:val="CMD"/>
      </w:pPr>
      <w:r>
        <w:t>6</w:t>
      </w:r>
    </w:p>
    <w:p w14:paraId="6A41F1BC" w14:textId="77777777" w:rsidR="00E81058" w:rsidRDefault="00E81058" w:rsidP="009E364B">
      <w:pPr>
        <w:pStyle w:val="CMD"/>
      </w:pPr>
      <w:r>
        <w:t xml:space="preserve">&gt;&gt;&gt; </w:t>
      </w:r>
      <w:r w:rsidRPr="009E364B">
        <w:rPr>
          <w:b/>
          <w:bCs/>
        </w:rPr>
        <w:t>2*4</w:t>
      </w:r>
    </w:p>
    <w:p w14:paraId="7EE3B5E6" w14:textId="77777777" w:rsidR="00E81058" w:rsidRDefault="00E81058" w:rsidP="009E364B">
      <w:pPr>
        <w:pStyle w:val="CMD"/>
      </w:pPr>
      <w:r>
        <w:t>8</w:t>
      </w:r>
    </w:p>
    <w:p w14:paraId="00C63B62" w14:textId="77777777" w:rsidR="00E81058" w:rsidRDefault="00E81058" w:rsidP="009E364B">
      <w:pPr>
        <w:pStyle w:val="CMD"/>
      </w:pPr>
      <w:r>
        <w:t xml:space="preserve">&gt;&gt;&gt; </w:t>
      </w:r>
      <w:r w:rsidRPr="009E364B">
        <w:rPr>
          <w:b/>
          <w:bCs/>
        </w:rPr>
        <w:t>20/5</w:t>
      </w:r>
    </w:p>
    <w:p w14:paraId="4FE0D7C5" w14:textId="77777777" w:rsidR="00E81058" w:rsidRDefault="00E81058" w:rsidP="009E364B">
      <w:pPr>
        <w:pStyle w:val="CMD"/>
      </w:pPr>
      <w:r>
        <w:t>4</w:t>
      </w:r>
      <w:r w:rsidR="009E364B">
        <w:t>.0</w:t>
      </w:r>
    </w:p>
    <w:p w14:paraId="7FC2911B" w14:textId="77777777" w:rsidR="00E81058" w:rsidRDefault="00E81058" w:rsidP="009E364B">
      <w:pPr>
        <w:pStyle w:val="CMD"/>
      </w:pPr>
      <w:r>
        <w:t xml:space="preserve">&gt;&gt;&gt; </w:t>
      </w:r>
      <w:r w:rsidRPr="009E364B">
        <w:rPr>
          <w:b/>
          <w:bCs/>
        </w:rPr>
        <w:t>3**2</w:t>
      </w:r>
    </w:p>
    <w:p w14:paraId="6645BDBB" w14:textId="77777777" w:rsidR="00E81058" w:rsidRDefault="00E81058" w:rsidP="009E364B">
      <w:pPr>
        <w:pStyle w:val="CMD"/>
      </w:pPr>
      <w:r>
        <w:t>9</w:t>
      </w:r>
    </w:p>
    <w:p w14:paraId="57C0D615" w14:textId="77777777" w:rsidR="00E81058" w:rsidRDefault="009E364B" w:rsidP="00047FFE">
      <w:pPr>
        <w:pStyle w:val="Heading3"/>
      </w:pPr>
      <w:r w:rsidRPr="009E364B">
        <w:t xml:space="preserve">Use </w:t>
      </w:r>
      <w:r>
        <w:t>the interpreter to print a string.</w:t>
      </w:r>
    </w:p>
    <w:p w14:paraId="1BE1C138" w14:textId="69BBBD46" w:rsidR="009E364B" w:rsidRPr="009E364B" w:rsidRDefault="009E364B" w:rsidP="009E364B">
      <w:pPr>
        <w:pStyle w:val="BodyTextL25"/>
      </w:pPr>
      <w:r w:rsidRPr="009E364B">
        <w:t>A string is any sequence of characters such as letters, numbers, symbols, or punctuation marks.</w:t>
      </w:r>
      <w:r w:rsidR="00EC2C4C">
        <w:t xml:space="preserve"> </w:t>
      </w:r>
      <w:r w:rsidRPr="009E364B">
        <w:t xml:space="preserve">The interactive interpreter will directly output text that you enter as a string </w:t>
      </w:r>
      <w:r w:rsidR="00DD64BE">
        <w:t>provided</w:t>
      </w:r>
      <w:r w:rsidRPr="009E364B">
        <w:t xml:space="preserve"> you enclose the string in either single quotes (') or double quotes (").</w:t>
      </w:r>
    </w:p>
    <w:p w14:paraId="3EBE2FCD" w14:textId="62591B51" w:rsidR="009E364B" w:rsidRDefault="009E364B" w:rsidP="00047FFE">
      <w:pPr>
        <w:pStyle w:val="BodyTextL25"/>
        <w:spacing w:after="0"/>
      </w:pPr>
      <w:r w:rsidRPr="009E364B">
        <w:t xml:space="preserve">The </w:t>
      </w:r>
      <w:r w:rsidRPr="009E364B">
        <w:rPr>
          <w:b/>
          <w:bCs/>
        </w:rPr>
        <w:t>print</w:t>
      </w:r>
      <w:r w:rsidRPr="009E364B">
        <w:t xml:space="preserve"> command can be used in a script to output a string</w:t>
      </w:r>
      <w:r w:rsidR="00AA7EA2">
        <w:t>. Enter the followin</w:t>
      </w:r>
      <w:r w:rsidR="00AA7EA2" w:rsidRPr="00047FFE">
        <w:t>g in t</w:t>
      </w:r>
      <w:r w:rsidR="00AA7EA2">
        <w:t>he interpreter</w:t>
      </w:r>
      <w:r w:rsidR="00DD64BE">
        <w:t>:</w:t>
      </w:r>
    </w:p>
    <w:p w14:paraId="2C6B5915" w14:textId="77777777" w:rsidR="00AA7EA2" w:rsidRDefault="00AA7EA2" w:rsidP="00AA7EA2">
      <w:pPr>
        <w:pStyle w:val="CMD"/>
      </w:pPr>
      <w:r>
        <w:t xml:space="preserve">&gt;&gt;&gt; </w:t>
      </w:r>
      <w:r w:rsidRPr="00AA7EA2">
        <w:rPr>
          <w:b/>
          <w:bCs/>
        </w:rPr>
        <w:t>"Hello World!"</w:t>
      </w:r>
    </w:p>
    <w:p w14:paraId="2D45561E" w14:textId="77777777" w:rsidR="00AA7EA2" w:rsidRDefault="00AA7EA2" w:rsidP="00AA7EA2">
      <w:pPr>
        <w:pStyle w:val="CMD"/>
      </w:pPr>
      <w:r>
        <w:t>'Hello World!'</w:t>
      </w:r>
    </w:p>
    <w:p w14:paraId="58058E6B" w14:textId="77777777" w:rsidR="00AA7EA2" w:rsidRDefault="00AA7EA2" w:rsidP="00AA7EA2">
      <w:pPr>
        <w:pStyle w:val="CMD"/>
      </w:pPr>
      <w:r>
        <w:t xml:space="preserve">&gt;&gt;&gt; </w:t>
      </w:r>
      <w:r w:rsidRPr="00AA7EA2">
        <w:rPr>
          <w:b/>
          <w:bCs/>
        </w:rPr>
        <w:t>'Hello World!'</w:t>
      </w:r>
    </w:p>
    <w:p w14:paraId="683590AF" w14:textId="77777777" w:rsidR="00AA7EA2" w:rsidRDefault="00AA7EA2" w:rsidP="00AA7EA2">
      <w:pPr>
        <w:pStyle w:val="CMD"/>
      </w:pPr>
      <w:r>
        <w:t>'Hello World!'</w:t>
      </w:r>
    </w:p>
    <w:p w14:paraId="69FC8667" w14:textId="77777777" w:rsidR="00AA7EA2" w:rsidRDefault="00AA7EA2" w:rsidP="00AA7EA2">
      <w:pPr>
        <w:pStyle w:val="CMD"/>
      </w:pPr>
      <w:r>
        <w:t xml:space="preserve">&gt;&gt;&gt; </w:t>
      </w:r>
      <w:proofErr w:type="gramStart"/>
      <w:r w:rsidRPr="00AA7EA2">
        <w:rPr>
          <w:b/>
          <w:bCs/>
        </w:rPr>
        <w:t>print(</w:t>
      </w:r>
      <w:proofErr w:type="gramEnd"/>
      <w:r w:rsidRPr="00AA7EA2">
        <w:rPr>
          <w:b/>
          <w:bCs/>
        </w:rPr>
        <w:t>"Hello World!")</w:t>
      </w:r>
    </w:p>
    <w:p w14:paraId="17BD0ECA" w14:textId="77777777" w:rsidR="00AA7EA2" w:rsidRDefault="00AA7EA2" w:rsidP="00AA7EA2">
      <w:pPr>
        <w:pStyle w:val="CMD"/>
      </w:pPr>
      <w:r>
        <w:t>Hello World!</w:t>
      </w:r>
    </w:p>
    <w:p w14:paraId="025A4B5E" w14:textId="77777777" w:rsidR="009E364B" w:rsidRDefault="00AA7EA2">
      <w:pPr>
        <w:pStyle w:val="Heading3"/>
      </w:pPr>
      <w:r w:rsidRPr="00AA7EA2">
        <w:t>Open</w:t>
      </w:r>
      <w:r>
        <w:t xml:space="preserve"> the</w:t>
      </w:r>
      <w:r w:rsidRPr="00AA7EA2">
        <w:t xml:space="preserve"> IDLE </w:t>
      </w:r>
      <w:r>
        <w:t>i</w:t>
      </w:r>
      <w:r w:rsidRPr="00AA7EA2">
        <w:t xml:space="preserve">nteractive </w:t>
      </w:r>
      <w:r>
        <w:t>i</w:t>
      </w:r>
      <w:r w:rsidRPr="00AA7EA2">
        <w:t>nterpreter</w:t>
      </w:r>
      <w:r>
        <w:t>.</w:t>
      </w:r>
    </w:p>
    <w:p w14:paraId="5D09FF8E" w14:textId="77777777" w:rsidR="00B37174" w:rsidRDefault="00B37174" w:rsidP="00B37174">
      <w:pPr>
        <w:pStyle w:val="BodyTextL25"/>
      </w:pPr>
      <w:r>
        <w:t xml:space="preserve">There are many development environments available for programmers to manage their coding projects. However, the labs in this course use Python's Integrated Development Environment (IDLE). </w:t>
      </w:r>
    </w:p>
    <w:p w14:paraId="639DE372" w14:textId="6AED574E" w:rsidR="00E81058" w:rsidRPr="00047FFE" w:rsidRDefault="00B37174" w:rsidP="00047FFE">
      <w:pPr>
        <w:pStyle w:val="BodyTextL25"/>
      </w:pPr>
      <w:r>
        <w:t xml:space="preserve">To access IDLE on the </w:t>
      </w:r>
      <w:r w:rsidR="00047FFE">
        <w:rPr>
          <w:b/>
          <w:bCs/>
        </w:rPr>
        <w:t>CCNP</w:t>
      </w:r>
      <w:r w:rsidR="00047FFE" w:rsidRPr="003B008F">
        <w:rPr>
          <w:b/>
          <w:bCs/>
        </w:rPr>
        <w:t xml:space="preserve"> </w:t>
      </w:r>
      <w:r w:rsidRPr="003B008F">
        <w:rPr>
          <w:b/>
          <w:bCs/>
        </w:rPr>
        <w:t>VM</w:t>
      </w:r>
      <w:r>
        <w:t xml:space="preserve">, enter </w:t>
      </w:r>
      <w:proofErr w:type="gramStart"/>
      <w:r w:rsidRPr="00B37174">
        <w:rPr>
          <w:b/>
          <w:bCs/>
        </w:rPr>
        <w:t>quit(</w:t>
      </w:r>
      <w:proofErr w:type="gramEnd"/>
      <w:r w:rsidRPr="00B37174">
        <w:rPr>
          <w:b/>
          <w:bCs/>
        </w:rPr>
        <w:t>)</w:t>
      </w:r>
      <w:r>
        <w:t xml:space="preserve"> in the interactive interpreter to exit and then type </w:t>
      </w:r>
      <w:r w:rsidRPr="00B37174">
        <w:rPr>
          <w:b/>
          <w:bCs/>
        </w:rPr>
        <w:t>idle</w:t>
      </w:r>
      <w:r>
        <w:t xml:space="preserve"> at the command line to launch IDLE.</w:t>
      </w:r>
    </w:p>
    <w:p w14:paraId="0E5CF67E" w14:textId="77777777" w:rsidR="00B37174" w:rsidRDefault="00B37174" w:rsidP="00B37174">
      <w:pPr>
        <w:pStyle w:val="CMD"/>
        <w:rPr>
          <w:b/>
          <w:bCs/>
        </w:rPr>
      </w:pPr>
      <w:r>
        <w:t xml:space="preserve">&gt;&gt;&gt; </w:t>
      </w:r>
      <w:proofErr w:type="gramStart"/>
      <w:r>
        <w:rPr>
          <w:b/>
          <w:bCs/>
        </w:rPr>
        <w:t>quit(</w:t>
      </w:r>
      <w:proofErr w:type="gramEnd"/>
      <w:r>
        <w:rPr>
          <w:b/>
          <w:bCs/>
        </w:rPr>
        <w:t>)</w:t>
      </w:r>
    </w:p>
    <w:p w14:paraId="1F68EA1C" w14:textId="666AE600" w:rsidR="00B37174" w:rsidRDefault="006B1983" w:rsidP="00B37174">
      <w:pPr>
        <w:pStyle w:val="CMD"/>
      </w:pPr>
      <w:proofErr w:type="spellStart"/>
      <w:r>
        <w:t>student@</w:t>
      </w:r>
      <w:proofErr w:type="gramStart"/>
      <w:r>
        <w:t>CCNP</w:t>
      </w:r>
      <w:proofErr w:type="spellEnd"/>
      <w:r>
        <w:t>:~</w:t>
      </w:r>
      <w:proofErr w:type="gramEnd"/>
      <w:r w:rsidR="00B37174">
        <w:t xml:space="preserve">$ </w:t>
      </w:r>
      <w:r w:rsidR="00B37174" w:rsidRPr="00B37174">
        <w:rPr>
          <w:b/>
          <w:bCs/>
        </w:rPr>
        <w:t>idle</w:t>
      </w:r>
    </w:p>
    <w:p w14:paraId="2A035377" w14:textId="77777777" w:rsidR="003B008F" w:rsidRDefault="003B008F" w:rsidP="003B008F">
      <w:pPr>
        <w:pStyle w:val="BodyTextL25"/>
      </w:pPr>
      <w:r>
        <w:t>IDLE has two main windows:</w:t>
      </w:r>
    </w:p>
    <w:p w14:paraId="5CA5C31C" w14:textId="77777777" w:rsidR="003B008F" w:rsidRDefault="003B008F" w:rsidP="003B008F">
      <w:pPr>
        <w:pStyle w:val="Bulletlevel1"/>
      </w:pPr>
      <w:r>
        <w:lastRenderedPageBreak/>
        <w:t>IDLE Shell</w:t>
      </w:r>
    </w:p>
    <w:p w14:paraId="5E3B02EE" w14:textId="77777777" w:rsidR="003B008F" w:rsidRDefault="003B008F" w:rsidP="003B008F">
      <w:pPr>
        <w:pStyle w:val="Bulletlevel1"/>
      </w:pPr>
      <w:r>
        <w:t>IDLE Editor</w:t>
      </w:r>
    </w:p>
    <w:p w14:paraId="18EC44AC" w14:textId="425776FE" w:rsidR="00E81058" w:rsidRDefault="003B008F" w:rsidP="003B008F">
      <w:pPr>
        <w:pStyle w:val="BodyTextL25"/>
      </w:pPr>
      <w:r>
        <w:t xml:space="preserve">The </w:t>
      </w:r>
      <w:r w:rsidRPr="003B008F">
        <w:rPr>
          <w:b/>
          <w:bCs/>
        </w:rPr>
        <w:t>IDLE Shell</w:t>
      </w:r>
      <w:r>
        <w:t xml:space="preserve"> provides an interactive interpreter with colorizing of code input, output, and error messages. It also includes a </w:t>
      </w:r>
      <w:r w:rsidR="00DD64BE">
        <w:t>popup</w:t>
      </w:r>
      <w:r>
        <w:t xml:space="preserve"> that provides syntactical help for the command you are currently using, as shown in the figure.</w:t>
      </w:r>
    </w:p>
    <w:p w14:paraId="3B1336A7" w14:textId="3D0D5E1B" w:rsidR="003B008F" w:rsidRDefault="00665ACE">
      <w:pPr>
        <w:pStyle w:val="Visual"/>
      </w:pPr>
      <w:r w:rsidRPr="00047FFE">
        <w:rPr>
          <w:noProof/>
        </w:rPr>
        <w:drawing>
          <wp:inline distT="0" distB="0" distL="0" distR="0" wp14:anchorId="340BEAE6" wp14:editId="1D1FACA1">
            <wp:extent cx="5857875" cy="1841046"/>
            <wp:effectExtent l="0" t="0" r="0" b="6985"/>
            <wp:docPr id="1" name="Picture 1" descr="This image displays syntactical help in a popup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70925" cy="1845147"/>
                    </a:xfrm>
                    <a:prstGeom prst="rect">
                      <a:avLst/>
                    </a:prstGeom>
                  </pic:spPr>
                </pic:pic>
              </a:graphicData>
            </a:graphic>
          </wp:inline>
        </w:drawing>
      </w:r>
    </w:p>
    <w:p w14:paraId="71443C56" w14:textId="616DF983" w:rsidR="003B008F" w:rsidRDefault="003B008F" w:rsidP="00047FFE">
      <w:pPr>
        <w:pStyle w:val="BodyTextL25"/>
      </w:pPr>
      <w:r w:rsidRPr="003B008F">
        <w:t xml:space="preserve">The </w:t>
      </w:r>
      <w:r w:rsidRPr="003B008F">
        <w:rPr>
          <w:b/>
          <w:bCs/>
        </w:rPr>
        <w:t>IDLE Editor</w:t>
      </w:r>
      <w:r w:rsidRPr="003B008F">
        <w:t xml:space="preserve"> provides a text editor with code colorization and syntactical help for writing python scripts. To open the IDLE Editor, in the IDLE Shell, click </w:t>
      </w:r>
      <w:r w:rsidRPr="003B008F">
        <w:rPr>
          <w:b/>
          <w:bCs/>
        </w:rPr>
        <w:t>File &gt; New File</w:t>
      </w:r>
      <w:r w:rsidRPr="003B008F">
        <w:t>, as shown in</w:t>
      </w:r>
      <w:r>
        <w:t xml:space="preserve"> the figure</w:t>
      </w:r>
      <w:r w:rsidRPr="003B008F">
        <w:t>.</w:t>
      </w:r>
    </w:p>
    <w:p w14:paraId="5D1F4548" w14:textId="3841C688" w:rsidR="003B008F" w:rsidRPr="003B008F" w:rsidRDefault="003B008F" w:rsidP="00047FFE">
      <w:pPr>
        <w:pStyle w:val="BodyTextL25"/>
      </w:pPr>
      <w:r w:rsidRPr="003B008F">
        <w:t xml:space="preserve">The </w:t>
      </w:r>
      <w:r w:rsidRPr="003B008F">
        <w:rPr>
          <w:b/>
          <w:bCs/>
        </w:rPr>
        <w:t>IDLE Editor</w:t>
      </w:r>
      <w:r w:rsidRPr="003B008F">
        <w:t xml:space="preserve"> includes the ability to immediately test a script in the shell by using the Run Module (F5) command, as shown in </w:t>
      </w:r>
      <w:r>
        <w:t>the figure.</w:t>
      </w:r>
    </w:p>
    <w:p w14:paraId="1428FE99" w14:textId="28C7A03B" w:rsidR="0092775F" w:rsidRPr="00047FFE" w:rsidRDefault="0092775F" w:rsidP="00047FFE">
      <w:pPr>
        <w:pStyle w:val="Heading3"/>
      </w:pPr>
      <w:r>
        <w:t>Use IDLE to write, save, and run your first program.</w:t>
      </w:r>
    </w:p>
    <w:p w14:paraId="0BB95F3E" w14:textId="77777777" w:rsidR="00AA02F9" w:rsidRDefault="00AA02F9" w:rsidP="00AA02F9">
      <w:pPr>
        <w:pStyle w:val="BodyTextL25"/>
      </w:pPr>
      <w:r>
        <w:t>Complete the following steps in IDLE:</w:t>
      </w:r>
    </w:p>
    <w:p w14:paraId="618776F5" w14:textId="44BF443A" w:rsidR="00AA02F9" w:rsidRDefault="00AA02F9" w:rsidP="00AA02F9">
      <w:pPr>
        <w:pStyle w:val="SubStepAlpha"/>
      </w:pPr>
      <w:r>
        <w:t xml:space="preserve">In IDLE shell, click </w:t>
      </w:r>
      <w:r w:rsidRPr="00AA02F9">
        <w:rPr>
          <w:b/>
          <w:bCs/>
        </w:rPr>
        <w:t>File &gt; New File (</w:t>
      </w:r>
      <w:proofErr w:type="spellStart"/>
      <w:r w:rsidRPr="00AA02F9">
        <w:rPr>
          <w:b/>
          <w:bCs/>
        </w:rPr>
        <w:t>Ctrl+N</w:t>
      </w:r>
      <w:proofErr w:type="spellEnd"/>
      <w:r w:rsidRPr="00AA02F9">
        <w:rPr>
          <w:b/>
          <w:bCs/>
        </w:rPr>
        <w:t>)</w:t>
      </w:r>
      <w:r>
        <w:t xml:space="preserve"> to open an Untitled script file</w:t>
      </w:r>
      <w:r w:rsidR="00BE5377">
        <w:t>.</w:t>
      </w:r>
    </w:p>
    <w:p w14:paraId="24EB8001" w14:textId="78A94653" w:rsidR="00AA02F9" w:rsidRDefault="00AA02F9" w:rsidP="00AA02F9">
      <w:pPr>
        <w:pStyle w:val="SubStepAlpha"/>
      </w:pPr>
      <w:r>
        <w:t xml:space="preserve">Save the file as </w:t>
      </w:r>
      <w:r w:rsidRPr="00AA02F9">
        <w:rPr>
          <w:b/>
          <w:bCs/>
        </w:rPr>
        <w:t>01_hello-world.py</w:t>
      </w:r>
      <w:r w:rsidR="00BE5377" w:rsidRPr="00DF110E">
        <w:t>.</w:t>
      </w:r>
    </w:p>
    <w:p w14:paraId="799A6886" w14:textId="19AE09EB" w:rsidR="00AA02F9" w:rsidRDefault="00AA02F9" w:rsidP="00AA02F9">
      <w:pPr>
        <w:pStyle w:val="SubStepAlpha"/>
      </w:pPr>
      <w:r>
        <w:t xml:space="preserve">Enter the following in the script: </w:t>
      </w:r>
      <w:proofErr w:type="gramStart"/>
      <w:r w:rsidRPr="00AA02F9">
        <w:rPr>
          <w:b/>
          <w:bCs/>
        </w:rPr>
        <w:t>print(</w:t>
      </w:r>
      <w:proofErr w:type="gramEnd"/>
      <w:r w:rsidRPr="00AA02F9">
        <w:rPr>
          <w:b/>
          <w:bCs/>
        </w:rPr>
        <w:t>"Hello World!")</w:t>
      </w:r>
      <w:r w:rsidR="00BE5377" w:rsidRPr="00DF110E">
        <w:t>.</w:t>
      </w:r>
    </w:p>
    <w:p w14:paraId="33A8C56E" w14:textId="15E1FCDB" w:rsidR="00AA02F9" w:rsidRDefault="00AA02F9" w:rsidP="00AA02F9">
      <w:pPr>
        <w:pStyle w:val="SubStepAlpha"/>
      </w:pPr>
      <w:r>
        <w:t xml:space="preserve">Save the script; click </w:t>
      </w:r>
      <w:r w:rsidRPr="00AA02F9">
        <w:rPr>
          <w:b/>
          <w:bCs/>
        </w:rPr>
        <w:t>File &gt; Save (</w:t>
      </w:r>
      <w:proofErr w:type="spellStart"/>
      <w:r w:rsidRPr="00AA02F9">
        <w:rPr>
          <w:b/>
          <w:bCs/>
        </w:rPr>
        <w:t>Ctrl+S</w:t>
      </w:r>
      <w:proofErr w:type="spellEnd"/>
      <w:r w:rsidRPr="00AA02F9">
        <w:rPr>
          <w:b/>
          <w:bCs/>
        </w:rPr>
        <w:t>)</w:t>
      </w:r>
      <w:r w:rsidR="00BE5377" w:rsidRPr="00DF110E">
        <w:t>.</w:t>
      </w:r>
    </w:p>
    <w:p w14:paraId="04BE3163" w14:textId="6E21A9C8" w:rsidR="00F368FF" w:rsidRDefault="00AA02F9">
      <w:pPr>
        <w:pStyle w:val="SubStepAlpha"/>
      </w:pPr>
      <w:r>
        <w:t xml:space="preserve">Run the script; click </w:t>
      </w:r>
      <w:r w:rsidRPr="006B0800">
        <w:rPr>
          <w:b/>
          <w:bCs/>
        </w:rPr>
        <w:t>Run &gt; Run Module (F5)</w:t>
      </w:r>
      <w:r w:rsidR="00BE5377" w:rsidRPr="00DF110E">
        <w:t>.</w:t>
      </w:r>
    </w:p>
    <w:p w14:paraId="3F8EE07B" w14:textId="77777777" w:rsidR="00920A8E" w:rsidRDefault="00AA02F9" w:rsidP="00DF110E">
      <w:pPr>
        <w:pStyle w:val="Heading2"/>
      </w:pPr>
      <w:r>
        <w:t>Explore Data Types, Variables, and Conversions</w:t>
      </w:r>
    </w:p>
    <w:p w14:paraId="67469EEE" w14:textId="40BB8EB9" w:rsidR="000E1550" w:rsidRPr="000E1550" w:rsidRDefault="000E1550" w:rsidP="000E1550">
      <w:pPr>
        <w:pStyle w:val="BodyTextL25"/>
      </w:pPr>
      <w:r>
        <w:t xml:space="preserve">In Part </w:t>
      </w:r>
      <w:r w:rsidR="000405D1">
        <w:t>2</w:t>
      </w:r>
      <w:r>
        <w:t>, you will learn about different data types, work with variables, and convert one data type to another data type.</w:t>
      </w:r>
    </w:p>
    <w:p w14:paraId="1B4BFEE8" w14:textId="77777777" w:rsidR="00231DCA" w:rsidRDefault="00CE1EEB" w:rsidP="008402F2">
      <w:pPr>
        <w:pStyle w:val="Heading3"/>
      </w:pPr>
      <w:r>
        <w:t>Determine the basic data types.</w:t>
      </w:r>
    </w:p>
    <w:p w14:paraId="4D7EDA14" w14:textId="77777777" w:rsidR="00CE1EEB" w:rsidRDefault="00CE1EEB" w:rsidP="00CE1EEB">
      <w:pPr>
        <w:pStyle w:val="BodyTextL25"/>
      </w:pPr>
      <w:r>
        <w:t xml:space="preserve">In programming, data types are a classification which tells the interpreter how the programmer intends to use the data. For example, the interpreter needs to know if the data the programmer entered is a number or a string. Although there are several different data types, we will focus only on the following: </w:t>
      </w:r>
    </w:p>
    <w:p w14:paraId="16811C44" w14:textId="765F1616" w:rsidR="00CE1EEB" w:rsidRDefault="00CE1EEB" w:rsidP="00CE1EEB">
      <w:pPr>
        <w:pStyle w:val="Bulletlevel1"/>
      </w:pPr>
      <w:r w:rsidRPr="00CE1EEB">
        <w:rPr>
          <w:b/>
          <w:bCs/>
        </w:rPr>
        <w:t>Integer</w:t>
      </w:r>
      <w:r>
        <w:t xml:space="preserve"> - used to specify whole numbers (no decimals), such as 1, 2, 3, </w:t>
      </w:r>
      <w:proofErr w:type="gramStart"/>
      <w:r w:rsidR="00D821AF">
        <w:t>etc.</w:t>
      </w:r>
      <w:r>
        <w:t>.</w:t>
      </w:r>
      <w:proofErr w:type="gramEnd"/>
      <w:r>
        <w:t xml:space="preserve"> If an integer is entered with a decimal, the interpreter ignores the decimal. For example, 3.75 is interpreted as 3.</w:t>
      </w:r>
    </w:p>
    <w:p w14:paraId="72261EDD" w14:textId="77777777" w:rsidR="00CE1EEB" w:rsidRDefault="00CE1EEB" w:rsidP="00CE1EEB">
      <w:pPr>
        <w:pStyle w:val="Bulletlevel1"/>
      </w:pPr>
      <w:r w:rsidRPr="00CE1EEB">
        <w:rPr>
          <w:b/>
          <w:bCs/>
        </w:rPr>
        <w:t>Float</w:t>
      </w:r>
      <w:r>
        <w:t xml:space="preserve"> - used to specify numbers that need a decimal value, such as 3.14159. </w:t>
      </w:r>
    </w:p>
    <w:p w14:paraId="3B7AED09" w14:textId="77777777" w:rsidR="00CE1EEB" w:rsidRDefault="00CE1EEB" w:rsidP="00CE1EEB">
      <w:pPr>
        <w:pStyle w:val="Bulletlevel1"/>
      </w:pPr>
      <w:r w:rsidRPr="00CE1EEB">
        <w:rPr>
          <w:b/>
          <w:bCs/>
        </w:rPr>
        <w:t>String</w:t>
      </w:r>
      <w:r>
        <w:t xml:space="preserve"> - any sequence of characters such as letters, numbers, symbols, or punctuation marks.</w:t>
      </w:r>
    </w:p>
    <w:p w14:paraId="75E449B5" w14:textId="42CEA805" w:rsidR="00CE1EEB" w:rsidRDefault="00CE1EEB" w:rsidP="00CE1EEB">
      <w:pPr>
        <w:pStyle w:val="Bulletlevel1"/>
      </w:pPr>
      <w:r w:rsidRPr="00CE1EEB">
        <w:rPr>
          <w:b/>
          <w:bCs/>
        </w:rPr>
        <w:t>Boolean</w:t>
      </w:r>
      <w:r>
        <w:t xml:space="preserve"> - any data type that has a value of either </w:t>
      </w:r>
      <w:r w:rsidR="00D821AF">
        <w:t>“</w:t>
      </w:r>
      <w:r>
        <w:t>True</w:t>
      </w:r>
      <w:r w:rsidR="00D821AF">
        <w:t>”</w:t>
      </w:r>
      <w:r>
        <w:t xml:space="preserve"> or </w:t>
      </w:r>
      <w:r w:rsidR="00D821AF">
        <w:t>“</w:t>
      </w:r>
      <w:r>
        <w:t>False</w:t>
      </w:r>
      <w:r w:rsidR="00D821AF">
        <w:t>”</w:t>
      </w:r>
      <w:r>
        <w:t>.</w:t>
      </w:r>
    </w:p>
    <w:p w14:paraId="51ECA3FB" w14:textId="77777777" w:rsidR="00231DCA" w:rsidRDefault="00CE1EEB" w:rsidP="000405D1">
      <w:pPr>
        <w:pStyle w:val="BodyTextL25"/>
      </w:pPr>
      <w:r>
        <w:t xml:space="preserve">Use the </w:t>
      </w:r>
      <w:proofErr w:type="gramStart"/>
      <w:r w:rsidRPr="00CE1EEB">
        <w:rPr>
          <w:b/>
          <w:bCs/>
        </w:rPr>
        <w:t>type(</w:t>
      </w:r>
      <w:proofErr w:type="gramEnd"/>
      <w:r w:rsidRPr="00CE1EEB">
        <w:rPr>
          <w:b/>
          <w:bCs/>
        </w:rPr>
        <w:t>)</w:t>
      </w:r>
      <w:r>
        <w:t xml:space="preserve"> function to determine the data type.</w:t>
      </w:r>
    </w:p>
    <w:p w14:paraId="20A85167" w14:textId="77777777" w:rsidR="00CE1EEB" w:rsidRDefault="00CE1EEB" w:rsidP="00CE1EEB">
      <w:pPr>
        <w:pStyle w:val="CMD"/>
      </w:pPr>
      <w:r>
        <w:lastRenderedPageBreak/>
        <w:t xml:space="preserve">&gt;&gt;&gt; </w:t>
      </w:r>
      <w:proofErr w:type="gramStart"/>
      <w:r w:rsidRPr="00CE1EEB">
        <w:rPr>
          <w:b/>
          <w:bCs/>
        </w:rPr>
        <w:t>type(</w:t>
      </w:r>
      <w:proofErr w:type="gramEnd"/>
      <w:r w:rsidRPr="00CE1EEB">
        <w:rPr>
          <w:b/>
          <w:bCs/>
        </w:rPr>
        <w:t>98)</w:t>
      </w:r>
    </w:p>
    <w:p w14:paraId="74479DAD" w14:textId="77777777" w:rsidR="00CE1EEB" w:rsidRDefault="00CE1EEB" w:rsidP="00CE1EEB">
      <w:pPr>
        <w:pStyle w:val="CMD"/>
      </w:pPr>
      <w:r>
        <w:t>&lt;class 'int'&gt;</w:t>
      </w:r>
    </w:p>
    <w:p w14:paraId="7A78FE10" w14:textId="77777777" w:rsidR="00CE1EEB" w:rsidRDefault="00CE1EEB" w:rsidP="00CE1EEB">
      <w:pPr>
        <w:pStyle w:val="CMD"/>
      </w:pPr>
      <w:r>
        <w:t xml:space="preserve">&gt;&gt;&gt; </w:t>
      </w:r>
      <w:proofErr w:type="gramStart"/>
      <w:r w:rsidRPr="00CE1EEB">
        <w:rPr>
          <w:b/>
          <w:bCs/>
        </w:rPr>
        <w:t>type(</w:t>
      </w:r>
      <w:proofErr w:type="gramEnd"/>
      <w:r w:rsidRPr="00CE1EEB">
        <w:rPr>
          <w:b/>
          <w:bCs/>
        </w:rPr>
        <w:t>98.6)</w:t>
      </w:r>
    </w:p>
    <w:p w14:paraId="0EB7B4B6" w14:textId="77777777" w:rsidR="00CE1EEB" w:rsidRDefault="00CE1EEB" w:rsidP="00CE1EEB">
      <w:pPr>
        <w:pStyle w:val="CMD"/>
      </w:pPr>
      <w:r>
        <w:t>&lt;class 'float'&gt;</w:t>
      </w:r>
    </w:p>
    <w:p w14:paraId="389C5833" w14:textId="77777777" w:rsidR="00CE1EEB" w:rsidRDefault="00CE1EEB" w:rsidP="00CE1EEB">
      <w:pPr>
        <w:pStyle w:val="CMD"/>
      </w:pPr>
      <w:r>
        <w:t xml:space="preserve">&gt;&gt;&gt; </w:t>
      </w:r>
      <w:r w:rsidRPr="00CE1EEB">
        <w:rPr>
          <w:b/>
          <w:bCs/>
        </w:rPr>
        <w:t>type("Hi!")</w:t>
      </w:r>
    </w:p>
    <w:p w14:paraId="60F06B33" w14:textId="77777777" w:rsidR="00CE1EEB" w:rsidRDefault="00CE1EEB" w:rsidP="00CE1EEB">
      <w:pPr>
        <w:pStyle w:val="CMD"/>
      </w:pPr>
      <w:r>
        <w:t>&lt;class 'str'&gt;</w:t>
      </w:r>
    </w:p>
    <w:p w14:paraId="024D7918" w14:textId="77777777" w:rsidR="00CE1EEB" w:rsidRDefault="00CE1EEB" w:rsidP="00CE1EEB">
      <w:pPr>
        <w:pStyle w:val="CMD"/>
      </w:pPr>
      <w:r>
        <w:t xml:space="preserve">&gt;&gt;&gt; </w:t>
      </w:r>
      <w:proofErr w:type="gramStart"/>
      <w:r w:rsidRPr="00CE1EEB">
        <w:rPr>
          <w:b/>
          <w:bCs/>
        </w:rPr>
        <w:t>type(</w:t>
      </w:r>
      <w:proofErr w:type="gramEnd"/>
      <w:r w:rsidRPr="00CE1EEB">
        <w:rPr>
          <w:b/>
          <w:bCs/>
        </w:rPr>
        <w:t>True)</w:t>
      </w:r>
    </w:p>
    <w:p w14:paraId="712B40F8" w14:textId="77777777" w:rsidR="00CE1EEB" w:rsidRDefault="00CE1EEB" w:rsidP="00CE1EEB">
      <w:pPr>
        <w:pStyle w:val="CMD"/>
      </w:pPr>
      <w:r>
        <w:t>&lt;class 'bool'&gt;</w:t>
      </w:r>
    </w:p>
    <w:p w14:paraId="73678076" w14:textId="77777777" w:rsidR="00CE1EEB" w:rsidRDefault="00CE1EEB" w:rsidP="00457934">
      <w:pPr>
        <w:pStyle w:val="Heading3"/>
      </w:pPr>
      <w:r>
        <w:t>Use Boolean operators.</w:t>
      </w:r>
    </w:p>
    <w:p w14:paraId="64B81943" w14:textId="77777777" w:rsidR="00CE1EEB" w:rsidRDefault="00CE1EEB" w:rsidP="00CE1EEB">
      <w:pPr>
        <w:pStyle w:val="BodyTextL25"/>
      </w:pPr>
      <w:r>
        <w:t>T</w:t>
      </w:r>
      <w:r w:rsidRPr="00CE1EEB">
        <w:t xml:space="preserve">he Boolean data type makes use of the operators shown in </w:t>
      </w:r>
      <w:r>
        <w:t>the table.</w:t>
      </w:r>
    </w:p>
    <w:tbl>
      <w:tblPr>
        <w:tblStyle w:val="LabTableStyle"/>
        <w:tblW w:w="10263" w:type="dxa"/>
        <w:tblLook w:val="04A0" w:firstRow="1" w:lastRow="0" w:firstColumn="1" w:lastColumn="0" w:noHBand="0" w:noVBand="1"/>
        <w:tblDescription w:val="This table lists the boolean operators and their meanings."/>
      </w:tblPr>
      <w:tblGrid>
        <w:gridCol w:w="3327"/>
        <w:gridCol w:w="6936"/>
      </w:tblGrid>
      <w:tr w:rsidR="00CE1EEB" w:rsidRPr="00CE1EEB" w14:paraId="16A30BF3" w14:textId="77777777" w:rsidTr="000405D1">
        <w:trPr>
          <w:cnfStyle w:val="100000000000" w:firstRow="1" w:lastRow="0" w:firstColumn="0" w:lastColumn="0" w:oddVBand="0" w:evenVBand="0" w:oddHBand="0" w:evenHBand="0" w:firstRowFirstColumn="0" w:firstRowLastColumn="0" w:lastRowFirstColumn="0" w:lastRowLastColumn="0"/>
          <w:tblHeader/>
        </w:trPr>
        <w:tc>
          <w:tcPr>
            <w:tcW w:w="3327" w:type="dxa"/>
          </w:tcPr>
          <w:p w14:paraId="05AE1CD9" w14:textId="77777777" w:rsidR="00CE1EEB" w:rsidRPr="00CE1EEB" w:rsidRDefault="00CE1EEB" w:rsidP="00CE1EEB">
            <w:pPr>
              <w:pStyle w:val="TableHeading"/>
            </w:pPr>
            <w:r w:rsidRPr="00CE1EEB">
              <w:t xml:space="preserve">Operator </w:t>
            </w:r>
          </w:p>
        </w:tc>
        <w:tc>
          <w:tcPr>
            <w:tcW w:w="6936" w:type="dxa"/>
          </w:tcPr>
          <w:p w14:paraId="03956DD4" w14:textId="77777777" w:rsidR="00CE1EEB" w:rsidRPr="00CE1EEB" w:rsidRDefault="00CE1EEB" w:rsidP="00CE1EEB">
            <w:pPr>
              <w:pStyle w:val="TableHeading"/>
            </w:pPr>
            <w:r w:rsidRPr="00CE1EEB">
              <w:t>Meaning</w:t>
            </w:r>
          </w:p>
        </w:tc>
      </w:tr>
      <w:tr w:rsidR="00CE1EEB" w:rsidRPr="00CE1EEB" w14:paraId="0BD1D40F" w14:textId="77777777" w:rsidTr="000405D1">
        <w:tc>
          <w:tcPr>
            <w:tcW w:w="3327" w:type="dxa"/>
          </w:tcPr>
          <w:p w14:paraId="080E2A05" w14:textId="77777777" w:rsidR="00CE1EEB" w:rsidRPr="00CE1EEB" w:rsidRDefault="00CE1EEB" w:rsidP="00CE1EEB">
            <w:pPr>
              <w:pStyle w:val="TableText"/>
            </w:pPr>
            <w:r w:rsidRPr="00CE1EEB">
              <w:t xml:space="preserve">&gt; </w:t>
            </w:r>
          </w:p>
        </w:tc>
        <w:tc>
          <w:tcPr>
            <w:tcW w:w="6936" w:type="dxa"/>
          </w:tcPr>
          <w:p w14:paraId="226EB2E6" w14:textId="77777777" w:rsidR="00CE1EEB" w:rsidRPr="00CE1EEB" w:rsidRDefault="00CE1EEB" w:rsidP="00CE1EEB">
            <w:pPr>
              <w:pStyle w:val="TableText"/>
            </w:pPr>
            <w:r w:rsidRPr="00CE1EEB">
              <w:t>Greater than</w:t>
            </w:r>
          </w:p>
        </w:tc>
      </w:tr>
      <w:tr w:rsidR="00CE1EEB" w:rsidRPr="00CE1EEB" w14:paraId="4A6C921F" w14:textId="77777777" w:rsidTr="000405D1">
        <w:tc>
          <w:tcPr>
            <w:tcW w:w="3327" w:type="dxa"/>
          </w:tcPr>
          <w:p w14:paraId="0BC10743" w14:textId="77777777" w:rsidR="00CE1EEB" w:rsidRPr="00CE1EEB" w:rsidRDefault="00CE1EEB" w:rsidP="00CE1EEB">
            <w:pPr>
              <w:pStyle w:val="TableText"/>
            </w:pPr>
            <w:r w:rsidRPr="00CE1EEB">
              <w:t xml:space="preserve">&lt; </w:t>
            </w:r>
          </w:p>
        </w:tc>
        <w:tc>
          <w:tcPr>
            <w:tcW w:w="6936" w:type="dxa"/>
          </w:tcPr>
          <w:p w14:paraId="07405795" w14:textId="77777777" w:rsidR="00CE1EEB" w:rsidRPr="00CE1EEB" w:rsidRDefault="00CE1EEB" w:rsidP="00CE1EEB">
            <w:pPr>
              <w:pStyle w:val="TableText"/>
            </w:pPr>
            <w:r w:rsidRPr="00CE1EEB">
              <w:t>Less than</w:t>
            </w:r>
          </w:p>
        </w:tc>
      </w:tr>
      <w:tr w:rsidR="00CE1EEB" w:rsidRPr="00CE1EEB" w14:paraId="1D819405" w14:textId="77777777" w:rsidTr="000405D1">
        <w:tc>
          <w:tcPr>
            <w:tcW w:w="3327" w:type="dxa"/>
          </w:tcPr>
          <w:p w14:paraId="422E826F" w14:textId="77777777" w:rsidR="00CE1EEB" w:rsidRPr="00CE1EEB" w:rsidRDefault="00CE1EEB" w:rsidP="00CE1EEB">
            <w:pPr>
              <w:pStyle w:val="TableText"/>
            </w:pPr>
            <w:r w:rsidRPr="00CE1EEB">
              <w:t xml:space="preserve">== </w:t>
            </w:r>
          </w:p>
        </w:tc>
        <w:tc>
          <w:tcPr>
            <w:tcW w:w="6936" w:type="dxa"/>
          </w:tcPr>
          <w:p w14:paraId="0D4EA7A1" w14:textId="77777777" w:rsidR="00CE1EEB" w:rsidRPr="00CE1EEB" w:rsidRDefault="00CE1EEB" w:rsidP="00CE1EEB">
            <w:pPr>
              <w:pStyle w:val="TableText"/>
            </w:pPr>
            <w:r w:rsidRPr="00CE1EEB">
              <w:t>Equal to</w:t>
            </w:r>
          </w:p>
        </w:tc>
      </w:tr>
      <w:tr w:rsidR="00CE1EEB" w:rsidRPr="00CE1EEB" w14:paraId="6D3EB766" w14:textId="77777777" w:rsidTr="000405D1">
        <w:tc>
          <w:tcPr>
            <w:tcW w:w="3327" w:type="dxa"/>
          </w:tcPr>
          <w:p w14:paraId="0F185711" w14:textId="77777777" w:rsidR="00CE1EEB" w:rsidRPr="00CE1EEB" w:rsidRDefault="00CE1EEB" w:rsidP="00CE1EEB">
            <w:pPr>
              <w:pStyle w:val="TableText"/>
            </w:pPr>
            <w:r w:rsidRPr="00CE1EEB">
              <w:t xml:space="preserve">!= </w:t>
            </w:r>
          </w:p>
        </w:tc>
        <w:tc>
          <w:tcPr>
            <w:tcW w:w="6936" w:type="dxa"/>
          </w:tcPr>
          <w:p w14:paraId="33D0D316" w14:textId="77777777" w:rsidR="00CE1EEB" w:rsidRPr="00CE1EEB" w:rsidRDefault="00CE1EEB" w:rsidP="00CE1EEB">
            <w:pPr>
              <w:pStyle w:val="TableText"/>
            </w:pPr>
            <w:r w:rsidRPr="00CE1EEB">
              <w:t>Not equal to</w:t>
            </w:r>
          </w:p>
        </w:tc>
      </w:tr>
      <w:tr w:rsidR="00CE1EEB" w:rsidRPr="00CE1EEB" w14:paraId="28BB09C5" w14:textId="77777777" w:rsidTr="000405D1">
        <w:tc>
          <w:tcPr>
            <w:tcW w:w="3327" w:type="dxa"/>
          </w:tcPr>
          <w:p w14:paraId="1A0EBE0A" w14:textId="77777777" w:rsidR="00CE1EEB" w:rsidRPr="00CE1EEB" w:rsidRDefault="00CE1EEB" w:rsidP="00CE1EEB">
            <w:pPr>
              <w:pStyle w:val="TableText"/>
            </w:pPr>
            <w:r w:rsidRPr="00CE1EEB">
              <w:t xml:space="preserve">&gt;= </w:t>
            </w:r>
          </w:p>
        </w:tc>
        <w:tc>
          <w:tcPr>
            <w:tcW w:w="6936" w:type="dxa"/>
          </w:tcPr>
          <w:p w14:paraId="429D5462" w14:textId="77777777" w:rsidR="00CE1EEB" w:rsidRPr="00CE1EEB" w:rsidRDefault="00CE1EEB" w:rsidP="00CE1EEB">
            <w:pPr>
              <w:pStyle w:val="TableText"/>
            </w:pPr>
            <w:r w:rsidRPr="00CE1EEB">
              <w:t>Greater than or equal to</w:t>
            </w:r>
          </w:p>
        </w:tc>
      </w:tr>
      <w:tr w:rsidR="00CE1EEB" w:rsidRPr="00CE1EEB" w14:paraId="02DC6CE0" w14:textId="77777777" w:rsidTr="000405D1">
        <w:tc>
          <w:tcPr>
            <w:tcW w:w="3327" w:type="dxa"/>
          </w:tcPr>
          <w:p w14:paraId="2A72A010" w14:textId="77777777" w:rsidR="00CE1EEB" w:rsidRPr="00CE1EEB" w:rsidRDefault="00CE1EEB" w:rsidP="00CE1EEB">
            <w:pPr>
              <w:pStyle w:val="TableText"/>
            </w:pPr>
            <w:r w:rsidRPr="00CE1EEB">
              <w:t xml:space="preserve">&lt;= </w:t>
            </w:r>
          </w:p>
        </w:tc>
        <w:tc>
          <w:tcPr>
            <w:tcW w:w="6936" w:type="dxa"/>
          </w:tcPr>
          <w:p w14:paraId="0A7342F5" w14:textId="77777777" w:rsidR="00CE1EEB" w:rsidRPr="00CE1EEB" w:rsidRDefault="00CE1EEB" w:rsidP="00CE1EEB">
            <w:pPr>
              <w:pStyle w:val="TableText"/>
            </w:pPr>
            <w:r w:rsidRPr="00CE1EEB">
              <w:t>Less than or equal to</w:t>
            </w:r>
          </w:p>
        </w:tc>
      </w:tr>
    </w:tbl>
    <w:p w14:paraId="5D4985DF" w14:textId="77777777" w:rsidR="00CE1EEB" w:rsidRDefault="00CE1EEB" w:rsidP="00CE1EEB">
      <w:pPr>
        <w:pStyle w:val="BodyTextL25"/>
      </w:pPr>
      <w:r w:rsidRPr="00CE1EEB">
        <w:t>In the IDLE shell, try out the different Boolean operators</w:t>
      </w:r>
      <w:r>
        <w:t>. The following are a few examples.</w:t>
      </w:r>
    </w:p>
    <w:p w14:paraId="19BF77B8" w14:textId="77777777" w:rsidR="00CE1EEB" w:rsidRDefault="00CE1EEB" w:rsidP="00CE1EEB">
      <w:pPr>
        <w:pStyle w:val="CMD"/>
      </w:pPr>
      <w:r>
        <w:t xml:space="preserve">&gt;&gt;&gt; </w:t>
      </w:r>
      <w:r w:rsidRPr="00CE1EEB">
        <w:rPr>
          <w:b/>
          <w:bCs/>
        </w:rPr>
        <w:t>1&lt;2</w:t>
      </w:r>
    </w:p>
    <w:p w14:paraId="616085BD" w14:textId="77777777" w:rsidR="00CE1EEB" w:rsidRDefault="00CE1EEB" w:rsidP="00CE1EEB">
      <w:pPr>
        <w:pStyle w:val="CMD"/>
      </w:pPr>
      <w:r>
        <w:t>True</w:t>
      </w:r>
    </w:p>
    <w:p w14:paraId="4EF790D5" w14:textId="77777777" w:rsidR="00CE1EEB" w:rsidRDefault="00CE1EEB" w:rsidP="00CE1EEB">
      <w:pPr>
        <w:pStyle w:val="CMD"/>
      </w:pPr>
      <w:r>
        <w:t xml:space="preserve">&gt;&gt;&gt; </w:t>
      </w:r>
      <w:r w:rsidRPr="00CE1EEB">
        <w:rPr>
          <w:b/>
          <w:bCs/>
        </w:rPr>
        <w:t>1&gt;2</w:t>
      </w:r>
    </w:p>
    <w:p w14:paraId="0A7C07CF" w14:textId="77777777" w:rsidR="00CE1EEB" w:rsidRDefault="00CE1EEB" w:rsidP="00CE1EEB">
      <w:pPr>
        <w:pStyle w:val="CMD"/>
      </w:pPr>
      <w:r>
        <w:t>False</w:t>
      </w:r>
    </w:p>
    <w:p w14:paraId="53444E2A" w14:textId="77777777" w:rsidR="00CE1EEB" w:rsidRDefault="00CE1EEB" w:rsidP="00CE1EEB">
      <w:pPr>
        <w:pStyle w:val="CMD"/>
      </w:pPr>
      <w:r>
        <w:t xml:space="preserve">&gt;&gt;&gt; </w:t>
      </w:r>
      <w:r w:rsidRPr="00CE1EEB">
        <w:rPr>
          <w:b/>
          <w:bCs/>
        </w:rPr>
        <w:t>1==1</w:t>
      </w:r>
    </w:p>
    <w:p w14:paraId="7E778369" w14:textId="77777777" w:rsidR="00CE1EEB" w:rsidRDefault="00CE1EEB" w:rsidP="00CE1EEB">
      <w:pPr>
        <w:pStyle w:val="CMD"/>
      </w:pPr>
      <w:r>
        <w:t>True</w:t>
      </w:r>
    </w:p>
    <w:p w14:paraId="49F95166" w14:textId="77777777" w:rsidR="00CE1EEB" w:rsidRDefault="00CE1EEB" w:rsidP="00CE1EEB">
      <w:pPr>
        <w:pStyle w:val="CMD"/>
      </w:pPr>
      <w:r>
        <w:t xml:space="preserve">&gt;&gt;&gt; </w:t>
      </w:r>
      <w:proofErr w:type="gramStart"/>
      <w:r w:rsidRPr="00CE1EEB">
        <w:rPr>
          <w:b/>
          <w:bCs/>
        </w:rPr>
        <w:t>1!=</w:t>
      </w:r>
      <w:proofErr w:type="gramEnd"/>
      <w:r w:rsidRPr="00CE1EEB">
        <w:rPr>
          <w:b/>
          <w:bCs/>
        </w:rPr>
        <w:t>1</w:t>
      </w:r>
    </w:p>
    <w:p w14:paraId="7CB49270" w14:textId="77777777" w:rsidR="00CE1EEB" w:rsidRDefault="00CE1EEB" w:rsidP="00CE1EEB">
      <w:pPr>
        <w:pStyle w:val="CMD"/>
      </w:pPr>
      <w:r>
        <w:t>False</w:t>
      </w:r>
    </w:p>
    <w:p w14:paraId="3662D178" w14:textId="77777777" w:rsidR="00CE1EEB" w:rsidRDefault="00CE1EEB" w:rsidP="00CE1EEB">
      <w:pPr>
        <w:pStyle w:val="CMD"/>
      </w:pPr>
      <w:r>
        <w:t xml:space="preserve">&gt;&gt;&gt; </w:t>
      </w:r>
      <w:r w:rsidRPr="00CE1EEB">
        <w:rPr>
          <w:b/>
          <w:bCs/>
        </w:rPr>
        <w:t>1&gt;=1</w:t>
      </w:r>
    </w:p>
    <w:p w14:paraId="080AA8F6" w14:textId="77777777" w:rsidR="00CE1EEB" w:rsidRDefault="00CE1EEB" w:rsidP="00CE1EEB">
      <w:pPr>
        <w:pStyle w:val="CMD"/>
      </w:pPr>
      <w:r>
        <w:t>True</w:t>
      </w:r>
    </w:p>
    <w:p w14:paraId="1C0099F8" w14:textId="77777777" w:rsidR="00CE1EEB" w:rsidRDefault="00CE1EEB" w:rsidP="00CE1EEB">
      <w:pPr>
        <w:pStyle w:val="CMD"/>
      </w:pPr>
      <w:r>
        <w:t xml:space="preserve">&gt;&gt;&gt; </w:t>
      </w:r>
      <w:r w:rsidRPr="00CE1EEB">
        <w:rPr>
          <w:b/>
          <w:bCs/>
        </w:rPr>
        <w:t>1&lt;=1</w:t>
      </w:r>
    </w:p>
    <w:p w14:paraId="5E1F8633" w14:textId="77777777" w:rsidR="00CE1EEB" w:rsidRDefault="00CE1EEB" w:rsidP="00CE1EEB">
      <w:pPr>
        <w:pStyle w:val="CMD"/>
      </w:pPr>
      <w:r>
        <w:t>True</w:t>
      </w:r>
    </w:p>
    <w:p w14:paraId="2519AADD" w14:textId="77777777" w:rsidR="00CE1EEB" w:rsidRDefault="00CE1EEB" w:rsidP="00457934">
      <w:pPr>
        <w:pStyle w:val="Heading3"/>
      </w:pPr>
      <w:r>
        <w:t>Create and use a variable.</w:t>
      </w:r>
    </w:p>
    <w:p w14:paraId="64BC9DA6" w14:textId="77777777" w:rsidR="00CE1EEB" w:rsidRDefault="00CE1EEB" w:rsidP="000405D1">
      <w:pPr>
        <w:pStyle w:val="BodyTextL25"/>
      </w:pPr>
      <w:r>
        <w:t xml:space="preserve">The Boolean operator for determining whether two values are equal is the double equal sign (==). A single equal sign (=) is used to assign a value to a variable. The variable can then be used in other commands to recall </w:t>
      </w:r>
      <w:r w:rsidR="007329BD">
        <w:t xml:space="preserve">the assigned </w:t>
      </w:r>
      <w:r>
        <w:t>value, as shown in the following example. Try creating and using your own variables.</w:t>
      </w:r>
    </w:p>
    <w:p w14:paraId="10C7218D" w14:textId="77777777" w:rsidR="00CE1EEB" w:rsidRDefault="00CE1EEB" w:rsidP="00CE1EEB">
      <w:pPr>
        <w:pStyle w:val="CMD"/>
      </w:pPr>
      <w:r>
        <w:t xml:space="preserve">&gt;&gt;&gt; </w:t>
      </w:r>
      <w:r w:rsidRPr="00CE1EEB">
        <w:rPr>
          <w:b/>
          <w:bCs/>
        </w:rPr>
        <w:t>x=3</w:t>
      </w:r>
    </w:p>
    <w:p w14:paraId="425ED12D" w14:textId="77777777" w:rsidR="00CE1EEB" w:rsidRDefault="00CE1EEB" w:rsidP="00CE1EEB">
      <w:pPr>
        <w:pStyle w:val="CMD"/>
      </w:pPr>
      <w:r>
        <w:t xml:space="preserve">&gt;&gt;&gt; </w:t>
      </w:r>
      <w:r w:rsidRPr="00CE1EEB">
        <w:rPr>
          <w:b/>
          <w:bCs/>
        </w:rPr>
        <w:t>x*5</w:t>
      </w:r>
    </w:p>
    <w:p w14:paraId="4A8B729B" w14:textId="77777777" w:rsidR="00CE1EEB" w:rsidRDefault="00CE1EEB" w:rsidP="00CE1EEB">
      <w:pPr>
        <w:pStyle w:val="CMD"/>
      </w:pPr>
      <w:r>
        <w:t>15</w:t>
      </w:r>
    </w:p>
    <w:p w14:paraId="62B8742E" w14:textId="77777777" w:rsidR="00CE1EEB" w:rsidRDefault="00CE1EEB" w:rsidP="00CE1EEB">
      <w:pPr>
        <w:pStyle w:val="CMD"/>
      </w:pPr>
      <w:r>
        <w:t xml:space="preserve">&gt;&gt;&gt; </w:t>
      </w:r>
      <w:r w:rsidRPr="00CE1EEB">
        <w:rPr>
          <w:b/>
          <w:bCs/>
        </w:rPr>
        <w:t>"Cisco"*x</w:t>
      </w:r>
    </w:p>
    <w:p w14:paraId="594DFAAD" w14:textId="77777777" w:rsidR="00CE1EEB" w:rsidRDefault="00CE1EEB" w:rsidP="00CE1EEB">
      <w:pPr>
        <w:pStyle w:val="CMD"/>
      </w:pPr>
      <w:r>
        <w:t>'</w:t>
      </w:r>
      <w:proofErr w:type="spellStart"/>
      <w:r>
        <w:t>CiscoCiscoCisco</w:t>
      </w:r>
      <w:proofErr w:type="spellEnd"/>
      <w:r>
        <w:t>'</w:t>
      </w:r>
    </w:p>
    <w:p w14:paraId="7101B75F" w14:textId="77777777" w:rsidR="00CE1EEB" w:rsidRDefault="00CE1EEB" w:rsidP="00457934">
      <w:pPr>
        <w:pStyle w:val="Heading3"/>
      </w:pPr>
      <w:r>
        <w:lastRenderedPageBreak/>
        <w:t>Concatenate multiple string variables.</w:t>
      </w:r>
    </w:p>
    <w:p w14:paraId="69E4B1A5" w14:textId="77777777" w:rsidR="00CE1EEB" w:rsidRDefault="00CE1EEB" w:rsidP="000405D1">
      <w:pPr>
        <w:pStyle w:val="BodyTextL25"/>
      </w:pPr>
      <w:r>
        <w:t>Concatenation is the process of combining multiple strings into one string. For example, the concatenation of "</w:t>
      </w:r>
      <w:r w:rsidRPr="00CE1EEB">
        <w:rPr>
          <w:b/>
          <w:bCs/>
        </w:rPr>
        <w:t>foot</w:t>
      </w:r>
      <w:r>
        <w:t>" and "</w:t>
      </w:r>
      <w:r w:rsidRPr="00CE1EEB">
        <w:rPr>
          <w:b/>
          <w:bCs/>
        </w:rPr>
        <w:t>ball</w:t>
      </w:r>
      <w:r>
        <w:t>" is "</w:t>
      </w:r>
      <w:r w:rsidRPr="00CE1EEB">
        <w:rPr>
          <w:b/>
          <w:bCs/>
        </w:rPr>
        <w:t>football</w:t>
      </w:r>
      <w:r>
        <w:t xml:space="preserve">". In </w:t>
      </w:r>
      <w:r w:rsidR="003A13EF">
        <w:t>the following example</w:t>
      </w:r>
      <w:r>
        <w:t xml:space="preserve">, four variables are concatenated together in a </w:t>
      </w:r>
      <w:proofErr w:type="gramStart"/>
      <w:r w:rsidRPr="003A13EF">
        <w:rPr>
          <w:b/>
          <w:bCs/>
        </w:rPr>
        <w:t>print(</w:t>
      </w:r>
      <w:proofErr w:type="gramEnd"/>
      <w:r w:rsidRPr="003A13EF">
        <w:rPr>
          <w:b/>
          <w:bCs/>
        </w:rPr>
        <w:t>)</w:t>
      </w:r>
      <w:r>
        <w:t xml:space="preserve"> statement with the plus sign (+). Notice that the space variable was defined for use as white space between the words. </w:t>
      </w:r>
    </w:p>
    <w:p w14:paraId="16522528" w14:textId="77777777" w:rsidR="00CE1EEB" w:rsidRDefault="00CE1EEB" w:rsidP="003A13EF">
      <w:pPr>
        <w:pStyle w:val="CMD"/>
      </w:pPr>
      <w:r>
        <w:t xml:space="preserve">&gt;&gt;&gt; </w:t>
      </w:r>
      <w:r w:rsidRPr="003A13EF">
        <w:rPr>
          <w:b/>
          <w:bCs/>
        </w:rPr>
        <w:t>str1="Cisco"</w:t>
      </w:r>
    </w:p>
    <w:p w14:paraId="68683D88" w14:textId="77777777" w:rsidR="00CE1EEB" w:rsidRDefault="00CE1EEB" w:rsidP="003A13EF">
      <w:pPr>
        <w:pStyle w:val="CMD"/>
        <w:rPr>
          <w:b/>
          <w:bCs/>
        </w:rPr>
      </w:pPr>
      <w:r>
        <w:t xml:space="preserve">&gt;&gt;&gt; </w:t>
      </w:r>
      <w:r w:rsidRPr="003A13EF">
        <w:rPr>
          <w:b/>
          <w:bCs/>
        </w:rPr>
        <w:t>str2="Networking"</w:t>
      </w:r>
    </w:p>
    <w:p w14:paraId="020D679F" w14:textId="77777777" w:rsidR="00032B9F" w:rsidRDefault="00032B9F" w:rsidP="003A13EF">
      <w:pPr>
        <w:pStyle w:val="CMD"/>
      </w:pPr>
    </w:p>
    <w:p w14:paraId="574CF0BD" w14:textId="77777777" w:rsidR="00CE1EEB" w:rsidRPr="003A13EF" w:rsidRDefault="00CE1EEB" w:rsidP="003A13EF">
      <w:pPr>
        <w:pStyle w:val="CMD"/>
        <w:rPr>
          <w:b/>
          <w:bCs/>
        </w:rPr>
      </w:pPr>
      <w:r>
        <w:t xml:space="preserve">&gt;&gt;&gt; </w:t>
      </w:r>
      <w:r w:rsidRPr="003A13EF">
        <w:rPr>
          <w:b/>
          <w:bCs/>
        </w:rPr>
        <w:t>str3="Academy"</w:t>
      </w:r>
    </w:p>
    <w:p w14:paraId="3DBC626C" w14:textId="77777777" w:rsidR="00CE1EEB" w:rsidRPr="003A13EF" w:rsidRDefault="00CE1EEB" w:rsidP="003A13EF">
      <w:pPr>
        <w:pStyle w:val="CMD"/>
        <w:rPr>
          <w:b/>
          <w:bCs/>
        </w:rPr>
      </w:pPr>
      <w:r>
        <w:t xml:space="preserve">&gt;&gt;&gt; </w:t>
      </w:r>
      <w:r w:rsidRPr="003A13EF">
        <w:rPr>
          <w:b/>
          <w:bCs/>
        </w:rPr>
        <w:t>space=" "</w:t>
      </w:r>
    </w:p>
    <w:p w14:paraId="7F1898F4" w14:textId="77777777" w:rsidR="00CE1EEB" w:rsidRDefault="00CE1EEB" w:rsidP="003A13EF">
      <w:pPr>
        <w:pStyle w:val="CMD"/>
      </w:pPr>
      <w:r>
        <w:t xml:space="preserve">&gt;&gt;&gt; </w:t>
      </w:r>
      <w:r w:rsidRPr="003A13EF">
        <w:rPr>
          <w:b/>
          <w:bCs/>
        </w:rPr>
        <w:t>print(str1+space+str2+space+str3)</w:t>
      </w:r>
    </w:p>
    <w:p w14:paraId="339CC6A1" w14:textId="40CB146A" w:rsidR="00CE1EEB" w:rsidRDefault="00CE1EEB">
      <w:pPr>
        <w:pStyle w:val="CMD"/>
      </w:pPr>
      <w:r>
        <w:t>Cisco Networking Academy</w:t>
      </w:r>
    </w:p>
    <w:p w14:paraId="7065CD27" w14:textId="77777777" w:rsidR="00CE1EEB" w:rsidRDefault="00CE1EEB" w:rsidP="00CE1EEB">
      <w:pPr>
        <w:pStyle w:val="BodyTextL25"/>
      </w:pPr>
      <w:r w:rsidRPr="003A13EF">
        <w:rPr>
          <w:b/>
          <w:bCs/>
        </w:rPr>
        <w:t>Challenge</w:t>
      </w:r>
      <w:r>
        <w:t xml:space="preserve">: Try writing a </w:t>
      </w:r>
      <w:proofErr w:type="gramStart"/>
      <w:r w:rsidRPr="003A13EF">
        <w:rPr>
          <w:b/>
          <w:bCs/>
        </w:rPr>
        <w:t>print(</w:t>
      </w:r>
      <w:proofErr w:type="gramEnd"/>
      <w:r w:rsidRPr="003A13EF">
        <w:rPr>
          <w:b/>
          <w:bCs/>
        </w:rPr>
        <w:t>)</w:t>
      </w:r>
      <w:r>
        <w:t xml:space="preserve"> statement with a space between the words without using a variable to create the space.</w:t>
      </w:r>
    </w:p>
    <w:p w14:paraId="7D80999D" w14:textId="77777777" w:rsidR="003A13EF" w:rsidRDefault="003A13EF" w:rsidP="00457934">
      <w:pPr>
        <w:pStyle w:val="Heading3"/>
      </w:pPr>
      <w:r>
        <w:t>Convert one data type to another data type.</w:t>
      </w:r>
    </w:p>
    <w:p w14:paraId="4992260E" w14:textId="00E17133" w:rsidR="005140A7" w:rsidRDefault="003A13EF" w:rsidP="003A13EF">
      <w:pPr>
        <w:pStyle w:val="SubStepAlpha"/>
      </w:pPr>
      <w:r>
        <w:t>Concatenation does not work for joining different data types, as shown in the following example</w:t>
      </w:r>
      <w:r w:rsidR="00D821AF">
        <w:t>:</w:t>
      </w:r>
    </w:p>
    <w:p w14:paraId="28F6B130" w14:textId="77777777" w:rsidR="003A13EF" w:rsidRDefault="003A13EF" w:rsidP="003A13EF">
      <w:pPr>
        <w:pStyle w:val="CMD"/>
      </w:pPr>
      <w:r>
        <w:t xml:space="preserve">&gt;&gt;&gt; </w:t>
      </w:r>
      <w:r w:rsidRPr="00586FCC">
        <w:rPr>
          <w:b/>
          <w:bCs/>
        </w:rPr>
        <w:t>x=3</w:t>
      </w:r>
    </w:p>
    <w:p w14:paraId="1AF84F23" w14:textId="7DAC813E" w:rsidR="003A13EF" w:rsidRDefault="003A13EF" w:rsidP="003A13EF">
      <w:pPr>
        <w:pStyle w:val="CMD"/>
      </w:pPr>
      <w:r>
        <w:t xml:space="preserve">&gt;&gt;&gt; </w:t>
      </w:r>
      <w:proofErr w:type="gramStart"/>
      <w:r w:rsidRPr="00586FCC">
        <w:rPr>
          <w:b/>
          <w:bCs/>
        </w:rPr>
        <w:t>print(</w:t>
      </w:r>
      <w:proofErr w:type="gramEnd"/>
      <w:r w:rsidRPr="00586FCC">
        <w:rPr>
          <w:b/>
          <w:bCs/>
        </w:rPr>
        <w:t>"</w:t>
      </w:r>
      <w:r w:rsidR="001C0211" w:rsidRPr="00586FCC">
        <w:rPr>
          <w:b/>
          <w:bCs/>
        </w:rPr>
        <w:t>Th</w:t>
      </w:r>
      <w:r w:rsidR="001C0211">
        <w:rPr>
          <w:b/>
          <w:bCs/>
        </w:rPr>
        <w:t>e</w:t>
      </w:r>
      <w:r w:rsidR="001C0211" w:rsidRPr="00586FCC">
        <w:rPr>
          <w:b/>
          <w:bCs/>
        </w:rPr>
        <w:t xml:space="preserve"> </w:t>
      </w:r>
      <w:r w:rsidRPr="00586FCC">
        <w:rPr>
          <w:b/>
          <w:bCs/>
        </w:rPr>
        <w:t>value of X is " + x)</w:t>
      </w:r>
    </w:p>
    <w:p w14:paraId="4300BD3E" w14:textId="77777777" w:rsidR="003A13EF" w:rsidRDefault="003A13EF" w:rsidP="003A13EF">
      <w:pPr>
        <w:pStyle w:val="CMD"/>
      </w:pPr>
      <w:r>
        <w:t>Traceback (most recent call last):</w:t>
      </w:r>
    </w:p>
    <w:p w14:paraId="0E68D0F6" w14:textId="77777777" w:rsidR="003A13EF" w:rsidRDefault="003A13EF" w:rsidP="003A13EF">
      <w:pPr>
        <w:pStyle w:val="CMD"/>
      </w:pPr>
      <w:r>
        <w:t xml:space="preserve"> File "&lt;pyshell#27&gt;", line 1, in &lt;module&gt;</w:t>
      </w:r>
    </w:p>
    <w:p w14:paraId="6625343F" w14:textId="5DE7228E" w:rsidR="003A13EF" w:rsidRDefault="003A13EF" w:rsidP="003A13EF">
      <w:pPr>
        <w:pStyle w:val="CMD"/>
      </w:pPr>
      <w:r>
        <w:t xml:space="preserve"> </w:t>
      </w:r>
      <w:proofErr w:type="gramStart"/>
      <w:r>
        <w:t>print(</w:t>
      </w:r>
      <w:proofErr w:type="gramEnd"/>
      <w:r>
        <w:t>"</w:t>
      </w:r>
      <w:r w:rsidR="001C0211">
        <w:t xml:space="preserve">The </w:t>
      </w:r>
      <w:r>
        <w:t>value of X is " + x)</w:t>
      </w:r>
    </w:p>
    <w:p w14:paraId="3C524EA5" w14:textId="45784533" w:rsidR="001C0211" w:rsidRDefault="001C0211" w:rsidP="00586FCC">
      <w:pPr>
        <w:pStyle w:val="CMD"/>
      </w:pPr>
      <w:proofErr w:type="spellStart"/>
      <w:r>
        <w:t>TypeError</w:t>
      </w:r>
      <w:proofErr w:type="spellEnd"/>
      <w:r>
        <w:t>: must be str, not int</w:t>
      </w:r>
    </w:p>
    <w:p w14:paraId="5ECCC455" w14:textId="4C86277E" w:rsidR="003A13EF" w:rsidRDefault="003A13EF" w:rsidP="003A13EF">
      <w:pPr>
        <w:pStyle w:val="SubStepAlpha"/>
      </w:pPr>
      <w:r>
        <w:t xml:space="preserve">Use the </w:t>
      </w:r>
      <w:proofErr w:type="gramStart"/>
      <w:r w:rsidRPr="00586FCC">
        <w:rPr>
          <w:b/>
          <w:bCs/>
        </w:rPr>
        <w:t>str(</w:t>
      </w:r>
      <w:proofErr w:type="gramEnd"/>
      <w:r w:rsidRPr="00586FCC">
        <w:rPr>
          <w:b/>
          <w:bCs/>
        </w:rPr>
        <w:t>)</w:t>
      </w:r>
      <w:r>
        <w:t xml:space="preserve"> function to convert the value of a variable to a string, as shown in </w:t>
      </w:r>
      <w:r w:rsidR="00586FCC">
        <w:t>the following example</w:t>
      </w:r>
      <w:r w:rsidR="00D821AF">
        <w:t>:</w:t>
      </w:r>
    </w:p>
    <w:p w14:paraId="1C1FADBE" w14:textId="77777777" w:rsidR="003A13EF" w:rsidRPr="00586FCC" w:rsidRDefault="003A13EF" w:rsidP="003A13EF">
      <w:pPr>
        <w:pStyle w:val="CMD"/>
        <w:rPr>
          <w:b/>
          <w:bCs/>
        </w:rPr>
      </w:pPr>
      <w:r>
        <w:t xml:space="preserve">&gt;&gt;&gt; </w:t>
      </w:r>
      <w:proofErr w:type="gramStart"/>
      <w:r w:rsidRPr="00586FCC">
        <w:rPr>
          <w:b/>
          <w:bCs/>
        </w:rPr>
        <w:t>print(</w:t>
      </w:r>
      <w:proofErr w:type="gramEnd"/>
      <w:r w:rsidRPr="00586FCC">
        <w:rPr>
          <w:b/>
          <w:bCs/>
        </w:rPr>
        <w:t xml:space="preserve">"The value of x is " + </w:t>
      </w:r>
      <w:r w:rsidRPr="00586FCC">
        <w:rPr>
          <w:b/>
          <w:bCs/>
          <w:highlight w:val="yellow"/>
        </w:rPr>
        <w:t>str(x)</w:t>
      </w:r>
      <w:r w:rsidRPr="00586FCC">
        <w:rPr>
          <w:b/>
          <w:bCs/>
        </w:rPr>
        <w:t>)</w:t>
      </w:r>
    </w:p>
    <w:p w14:paraId="0659256C" w14:textId="77777777" w:rsidR="003A13EF" w:rsidRDefault="003A13EF" w:rsidP="003A13EF">
      <w:pPr>
        <w:pStyle w:val="CMD"/>
      </w:pPr>
      <w:r>
        <w:t>The value of x is 3</w:t>
      </w:r>
    </w:p>
    <w:p w14:paraId="24FD5A15" w14:textId="77777777" w:rsidR="003A13EF" w:rsidRDefault="003A13EF" w:rsidP="003A13EF">
      <w:pPr>
        <w:pStyle w:val="CMD"/>
      </w:pPr>
      <w:r>
        <w:t xml:space="preserve">&gt;&gt;&gt; </w:t>
      </w:r>
      <w:r w:rsidRPr="00586FCC">
        <w:rPr>
          <w:b/>
          <w:bCs/>
        </w:rPr>
        <w:t>type(x)</w:t>
      </w:r>
    </w:p>
    <w:p w14:paraId="267593CC" w14:textId="77777777" w:rsidR="003A13EF" w:rsidRDefault="003A13EF" w:rsidP="003A13EF">
      <w:pPr>
        <w:pStyle w:val="CMD"/>
      </w:pPr>
      <w:r>
        <w:t>&lt;class '</w:t>
      </w:r>
      <w:r w:rsidRPr="00586FCC">
        <w:rPr>
          <w:highlight w:val="yellow"/>
        </w:rPr>
        <w:t>int</w:t>
      </w:r>
      <w:r>
        <w:t xml:space="preserve">'&gt; </w:t>
      </w:r>
    </w:p>
    <w:p w14:paraId="54FB62A6" w14:textId="1A60DEFD" w:rsidR="003A13EF" w:rsidRDefault="003A13EF" w:rsidP="003A13EF">
      <w:pPr>
        <w:pStyle w:val="SubStepAlpha"/>
      </w:pPr>
      <w:r>
        <w:t>Notice that the data type for the variable x is still an integer</w:t>
      </w:r>
      <w:r w:rsidR="00586FCC">
        <w:t xml:space="preserve">, as confirmed using the </w:t>
      </w:r>
      <w:proofErr w:type="gramStart"/>
      <w:r w:rsidR="00586FCC" w:rsidRPr="00586FCC">
        <w:rPr>
          <w:b/>
          <w:bCs/>
        </w:rPr>
        <w:t>type(</w:t>
      </w:r>
      <w:proofErr w:type="gramEnd"/>
      <w:r w:rsidR="00586FCC" w:rsidRPr="00586FCC">
        <w:rPr>
          <w:b/>
          <w:bCs/>
        </w:rPr>
        <w:t>)</w:t>
      </w:r>
      <w:r w:rsidR="00586FCC">
        <w:t xml:space="preserve"> function</w:t>
      </w:r>
      <w:r>
        <w:t xml:space="preserve">. To convert the data type, reassign the variable to the new data type, as shown in </w:t>
      </w:r>
      <w:r w:rsidR="00586FCC">
        <w:t>following example</w:t>
      </w:r>
      <w:r w:rsidR="00D821AF">
        <w:t>:</w:t>
      </w:r>
    </w:p>
    <w:p w14:paraId="7CC19FCC" w14:textId="77777777" w:rsidR="003A13EF" w:rsidRDefault="003A13EF" w:rsidP="003A13EF">
      <w:pPr>
        <w:pStyle w:val="CMD"/>
      </w:pPr>
      <w:r>
        <w:t xml:space="preserve">&gt;&gt;&gt; </w:t>
      </w:r>
      <w:r w:rsidRPr="00586FCC">
        <w:rPr>
          <w:b/>
          <w:bCs/>
        </w:rPr>
        <w:t>x=str(x)</w:t>
      </w:r>
    </w:p>
    <w:p w14:paraId="2B1C46B4" w14:textId="77777777" w:rsidR="003A13EF" w:rsidRDefault="003A13EF" w:rsidP="003A13EF">
      <w:pPr>
        <w:pStyle w:val="CMD"/>
      </w:pPr>
      <w:r>
        <w:t xml:space="preserve">&gt;&gt;&gt; </w:t>
      </w:r>
      <w:r w:rsidRPr="00586FCC">
        <w:rPr>
          <w:b/>
          <w:bCs/>
        </w:rPr>
        <w:t>type(x)</w:t>
      </w:r>
    </w:p>
    <w:p w14:paraId="76D136E3" w14:textId="77777777" w:rsidR="003A13EF" w:rsidRDefault="003A13EF" w:rsidP="003A13EF">
      <w:pPr>
        <w:pStyle w:val="CMD"/>
      </w:pPr>
      <w:r>
        <w:t xml:space="preserve">&lt;class </w:t>
      </w:r>
      <w:r w:rsidR="00586FCC">
        <w:t>'</w:t>
      </w:r>
      <w:r w:rsidRPr="00586FCC">
        <w:rPr>
          <w:highlight w:val="yellow"/>
        </w:rPr>
        <w:t>str</w:t>
      </w:r>
      <w:r>
        <w:t>'&gt;</w:t>
      </w:r>
    </w:p>
    <w:p w14:paraId="63B75DC5" w14:textId="4FC79764" w:rsidR="003A13EF" w:rsidRDefault="003A13EF" w:rsidP="005700D5">
      <w:pPr>
        <w:pStyle w:val="SubStepAlpha"/>
      </w:pPr>
      <w:r>
        <w:t xml:space="preserve">You may want to display a float to a specific number of decimal places instead of the full number. To do this, use the </w:t>
      </w:r>
      <w:r w:rsidRPr="00586FCC">
        <w:rPr>
          <w:b/>
          <w:bCs/>
        </w:rPr>
        <w:t>"{:.2f}</w:t>
      </w:r>
      <w:proofErr w:type="gramStart"/>
      <w:r w:rsidRPr="00586FCC">
        <w:rPr>
          <w:b/>
          <w:bCs/>
        </w:rPr>
        <w:t>".format</w:t>
      </w:r>
      <w:proofErr w:type="gramEnd"/>
      <w:r>
        <w:t xml:space="preserve"> function, as shown in </w:t>
      </w:r>
      <w:r w:rsidR="00586FCC">
        <w:t>the following example</w:t>
      </w:r>
      <w:r w:rsidR="00D821AF">
        <w:t>:</w:t>
      </w:r>
    </w:p>
    <w:p w14:paraId="36469579" w14:textId="77777777" w:rsidR="003A13EF" w:rsidRPr="00586FCC" w:rsidRDefault="003A13EF" w:rsidP="003A13EF">
      <w:pPr>
        <w:pStyle w:val="CMD"/>
        <w:rPr>
          <w:b/>
          <w:bCs/>
        </w:rPr>
      </w:pPr>
      <w:r>
        <w:t xml:space="preserve">&gt;&gt;&gt; </w:t>
      </w:r>
      <w:r w:rsidRPr="00586FCC">
        <w:rPr>
          <w:b/>
          <w:bCs/>
        </w:rPr>
        <w:t>num = 22/7</w:t>
      </w:r>
    </w:p>
    <w:p w14:paraId="4CE12543" w14:textId="77777777" w:rsidR="003A13EF" w:rsidRDefault="003A13EF" w:rsidP="003A13EF">
      <w:pPr>
        <w:pStyle w:val="CMD"/>
      </w:pPr>
      <w:r>
        <w:t xml:space="preserve">&gt;&gt;&gt; </w:t>
      </w:r>
      <w:r w:rsidRPr="00586FCC">
        <w:rPr>
          <w:b/>
          <w:bCs/>
        </w:rPr>
        <w:t>print(num)</w:t>
      </w:r>
    </w:p>
    <w:p w14:paraId="745F612A" w14:textId="77777777" w:rsidR="003A13EF" w:rsidRDefault="003A13EF" w:rsidP="003A13EF">
      <w:pPr>
        <w:pStyle w:val="CMD"/>
      </w:pPr>
      <w:r>
        <w:t>3.142857142857143</w:t>
      </w:r>
    </w:p>
    <w:p w14:paraId="0A1F82B2" w14:textId="77777777" w:rsidR="003A13EF" w:rsidRDefault="003A13EF" w:rsidP="003A13EF">
      <w:pPr>
        <w:pStyle w:val="CMD"/>
      </w:pPr>
      <w:r>
        <w:t xml:space="preserve">&gt;&gt;&gt; </w:t>
      </w:r>
      <w:r w:rsidRPr="00586FCC">
        <w:rPr>
          <w:b/>
          <w:bCs/>
        </w:rPr>
        <w:t>print(</w:t>
      </w:r>
      <w:r w:rsidRPr="00586FCC">
        <w:rPr>
          <w:b/>
          <w:bCs/>
          <w:highlight w:val="yellow"/>
        </w:rPr>
        <w:t>"{:.2f}</w:t>
      </w:r>
      <w:proofErr w:type="gramStart"/>
      <w:r w:rsidRPr="00586FCC">
        <w:rPr>
          <w:b/>
          <w:bCs/>
          <w:highlight w:val="yellow"/>
        </w:rPr>
        <w:t>".format</w:t>
      </w:r>
      <w:proofErr w:type="gramEnd"/>
      <w:r w:rsidRPr="00586FCC">
        <w:rPr>
          <w:b/>
          <w:bCs/>
        </w:rPr>
        <w:t>(num))</w:t>
      </w:r>
    </w:p>
    <w:p w14:paraId="0337B5B0" w14:textId="2B7F2E03" w:rsidR="003A13EF" w:rsidRDefault="003A13EF">
      <w:pPr>
        <w:pStyle w:val="CMD"/>
      </w:pPr>
      <w:r>
        <w:t>3.14</w:t>
      </w:r>
    </w:p>
    <w:p w14:paraId="75F7C9C4" w14:textId="77777777" w:rsidR="005140A7" w:rsidRDefault="00175062" w:rsidP="000405D1">
      <w:pPr>
        <w:pStyle w:val="Heading2"/>
      </w:pPr>
      <w:r>
        <w:t>Explore Lists and Dictionaries</w:t>
      </w:r>
    </w:p>
    <w:p w14:paraId="3E046BF7" w14:textId="1924B17C" w:rsidR="00175062" w:rsidRPr="00175062" w:rsidRDefault="000E1550" w:rsidP="00175062">
      <w:pPr>
        <w:pStyle w:val="BodyTextL25"/>
      </w:pPr>
      <w:r>
        <w:t xml:space="preserve">In Part </w:t>
      </w:r>
      <w:r w:rsidR="000405D1">
        <w:t>3</w:t>
      </w:r>
      <w:r>
        <w:t>, you will work with list variables and dictionaries. You will then troublesho</w:t>
      </w:r>
      <w:r w:rsidR="001C0211">
        <w:t>o</w:t>
      </w:r>
      <w:r>
        <w:t>t a program that has some errors.</w:t>
      </w:r>
    </w:p>
    <w:p w14:paraId="4AAEB287" w14:textId="77777777" w:rsidR="00586FCC" w:rsidRDefault="00586FCC" w:rsidP="00457934">
      <w:pPr>
        <w:pStyle w:val="Heading3"/>
      </w:pPr>
      <w:r>
        <w:lastRenderedPageBreak/>
        <w:t>Create</w:t>
      </w:r>
      <w:r w:rsidR="00B844FE">
        <w:t xml:space="preserve">, </w:t>
      </w:r>
      <w:r>
        <w:t>use</w:t>
      </w:r>
      <w:r w:rsidR="00B844FE">
        <w:t>, and modify</w:t>
      </w:r>
      <w:r>
        <w:t xml:space="preserve"> a list</w:t>
      </w:r>
      <w:r w:rsidR="00B844FE">
        <w:t xml:space="preserve"> variable</w:t>
      </w:r>
      <w:r>
        <w:t>.</w:t>
      </w:r>
    </w:p>
    <w:p w14:paraId="2B03D00B" w14:textId="77777777" w:rsidR="00586FCC" w:rsidRDefault="00586FCC" w:rsidP="00B844FE">
      <w:pPr>
        <w:pStyle w:val="SubStepAlpha"/>
      </w:pPr>
      <w:r>
        <w:t xml:space="preserve">In programming, a list variable is used to store multiple pieces of ordered information. </w:t>
      </w:r>
      <w:r w:rsidR="00B844FE">
        <w:t xml:space="preserve">The following example shows how to create a list and then use the </w:t>
      </w:r>
      <w:proofErr w:type="gramStart"/>
      <w:r w:rsidR="00B844FE" w:rsidRPr="00B844FE">
        <w:rPr>
          <w:b/>
          <w:bCs/>
        </w:rPr>
        <w:t>type(</w:t>
      </w:r>
      <w:proofErr w:type="gramEnd"/>
      <w:r w:rsidR="00B844FE" w:rsidRPr="00B844FE">
        <w:rPr>
          <w:b/>
          <w:bCs/>
        </w:rPr>
        <w:t>)</w:t>
      </w:r>
      <w:r w:rsidR="00B844FE">
        <w:t xml:space="preserve"> and </w:t>
      </w:r>
      <w:proofErr w:type="spellStart"/>
      <w:r w:rsidR="00B844FE" w:rsidRPr="00B844FE">
        <w:rPr>
          <w:b/>
          <w:bCs/>
        </w:rPr>
        <w:t>len</w:t>
      </w:r>
      <w:proofErr w:type="spellEnd"/>
      <w:r w:rsidR="00B844FE" w:rsidRPr="00B844FE">
        <w:rPr>
          <w:b/>
          <w:bCs/>
        </w:rPr>
        <w:t>()</w:t>
      </w:r>
      <w:r w:rsidR="00B844FE">
        <w:t xml:space="preserve"> functions.</w:t>
      </w:r>
    </w:p>
    <w:p w14:paraId="4C50F828" w14:textId="77777777" w:rsidR="00586FCC" w:rsidRDefault="00586FCC" w:rsidP="00A82571">
      <w:pPr>
        <w:pStyle w:val="SubStepNum"/>
      </w:pPr>
      <w:r>
        <w:t xml:space="preserve">Create a list using brackets </w:t>
      </w:r>
      <w:proofErr w:type="gramStart"/>
      <w:r w:rsidRPr="00B844FE">
        <w:rPr>
          <w:b/>
          <w:bCs/>
        </w:rPr>
        <w:t>[ ]</w:t>
      </w:r>
      <w:proofErr w:type="gramEnd"/>
      <w:r>
        <w:t xml:space="preserve"> and enclosing each item in the list with quotes.</w:t>
      </w:r>
    </w:p>
    <w:p w14:paraId="594CFF48" w14:textId="77777777" w:rsidR="00586FCC" w:rsidRDefault="00586FCC" w:rsidP="00A82571">
      <w:pPr>
        <w:pStyle w:val="SubStepNum"/>
      </w:pPr>
      <w:r>
        <w:t>Separate the items with a comma.</w:t>
      </w:r>
    </w:p>
    <w:p w14:paraId="79EA4472" w14:textId="77777777" w:rsidR="00586FCC" w:rsidRDefault="00586FCC" w:rsidP="00A82571">
      <w:pPr>
        <w:pStyle w:val="SubStepNum"/>
      </w:pPr>
      <w:r>
        <w:t xml:space="preserve">Use the </w:t>
      </w:r>
      <w:proofErr w:type="gramStart"/>
      <w:r w:rsidRPr="00B844FE">
        <w:rPr>
          <w:b/>
          <w:bCs/>
        </w:rPr>
        <w:t>type(</w:t>
      </w:r>
      <w:proofErr w:type="gramEnd"/>
      <w:r w:rsidRPr="00B844FE">
        <w:rPr>
          <w:b/>
          <w:bCs/>
        </w:rPr>
        <w:t>)</w:t>
      </w:r>
      <w:r>
        <w:t xml:space="preserve"> command to verify the data type.</w:t>
      </w:r>
    </w:p>
    <w:p w14:paraId="2B50BAB5" w14:textId="77777777" w:rsidR="00586FCC" w:rsidRDefault="00586FCC" w:rsidP="00A82571">
      <w:pPr>
        <w:pStyle w:val="SubStepNum"/>
      </w:pPr>
      <w:r>
        <w:t xml:space="preserve">Use the </w:t>
      </w:r>
      <w:proofErr w:type="spellStart"/>
      <w:proofErr w:type="gramStart"/>
      <w:r w:rsidRPr="00B844FE">
        <w:rPr>
          <w:b/>
          <w:bCs/>
        </w:rPr>
        <w:t>len</w:t>
      </w:r>
      <w:proofErr w:type="spellEnd"/>
      <w:r w:rsidRPr="00B844FE">
        <w:rPr>
          <w:b/>
          <w:bCs/>
        </w:rPr>
        <w:t>(</w:t>
      </w:r>
      <w:proofErr w:type="gramEnd"/>
      <w:r w:rsidRPr="00B844FE">
        <w:rPr>
          <w:b/>
          <w:bCs/>
        </w:rPr>
        <w:t>)</w:t>
      </w:r>
      <w:r>
        <w:t xml:space="preserve"> command return the number of items in a list.</w:t>
      </w:r>
    </w:p>
    <w:p w14:paraId="53177DCE" w14:textId="77777777" w:rsidR="005140A7" w:rsidRDefault="00586FCC" w:rsidP="000405D1">
      <w:pPr>
        <w:pStyle w:val="SubStepNum"/>
      </w:pPr>
      <w:r>
        <w:t xml:space="preserve">Call the list variable name to display </w:t>
      </w:r>
      <w:r w:rsidR="00B844FE">
        <w:t>the list</w:t>
      </w:r>
      <w:r>
        <w:t xml:space="preserve"> contents.</w:t>
      </w:r>
    </w:p>
    <w:p w14:paraId="512C4356" w14:textId="77777777" w:rsidR="00B844FE" w:rsidRDefault="00B844FE" w:rsidP="00B844FE">
      <w:pPr>
        <w:pStyle w:val="CMD"/>
      </w:pPr>
      <w:r>
        <w:t xml:space="preserve">&gt;&gt;&gt; </w:t>
      </w:r>
      <w:r w:rsidRPr="00B844FE">
        <w:rPr>
          <w:b/>
          <w:bCs/>
        </w:rPr>
        <w:t>hostnames=["R1","R2","R3","S1","S2"]</w:t>
      </w:r>
    </w:p>
    <w:p w14:paraId="2A201043" w14:textId="77777777" w:rsidR="00B844FE" w:rsidRDefault="00B844FE" w:rsidP="00B844FE">
      <w:pPr>
        <w:pStyle w:val="CMD"/>
      </w:pPr>
      <w:r>
        <w:t xml:space="preserve">&gt;&gt;&gt; </w:t>
      </w:r>
      <w:r w:rsidRPr="00B844FE">
        <w:rPr>
          <w:b/>
          <w:bCs/>
        </w:rPr>
        <w:t>type(hostnames)</w:t>
      </w:r>
    </w:p>
    <w:p w14:paraId="2B1CA1E6" w14:textId="77777777" w:rsidR="00B844FE" w:rsidRDefault="00B844FE" w:rsidP="00B844FE">
      <w:pPr>
        <w:pStyle w:val="CMD"/>
      </w:pPr>
      <w:r>
        <w:t>&lt;class 'list'&gt;</w:t>
      </w:r>
    </w:p>
    <w:p w14:paraId="047BB9F1" w14:textId="77777777" w:rsidR="00B844FE" w:rsidRDefault="00B844FE" w:rsidP="00B844FE">
      <w:pPr>
        <w:pStyle w:val="CMD"/>
      </w:pPr>
      <w:r>
        <w:t xml:space="preserve">&gt;&gt;&gt; </w:t>
      </w:r>
      <w:proofErr w:type="spellStart"/>
      <w:r w:rsidRPr="00B844FE">
        <w:rPr>
          <w:b/>
          <w:bCs/>
        </w:rPr>
        <w:t>len</w:t>
      </w:r>
      <w:proofErr w:type="spellEnd"/>
      <w:r w:rsidRPr="00B844FE">
        <w:rPr>
          <w:b/>
          <w:bCs/>
        </w:rPr>
        <w:t>(hostnames)</w:t>
      </w:r>
    </w:p>
    <w:p w14:paraId="19990DAC" w14:textId="77777777" w:rsidR="00B844FE" w:rsidRDefault="00B844FE" w:rsidP="00B844FE">
      <w:pPr>
        <w:pStyle w:val="CMD"/>
      </w:pPr>
      <w:r>
        <w:t>5</w:t>
      </w:r>
    </w:p>
    <w:p w14:paraId="1FAE3F07" w14:textId="77777777" w:rsidR="00B844FE" w:rsidRDefault="00B844FE" w:rsidP="00B844FE">
      <w:pPr>
        <w:pStyle w:val="CMD"/>
      </w:pPr>
      <w:r>
        <w:t xml:space="preserve">&gt;&gt;&gt; </w:t>
      </w:r>
      <w:r w:rsidRPr="00B844FE">
        <w:rPr>
          <w:b/>
          <w:bCs/>
        </w:rPr>
        <w:t>hostnames</w:t>
      </w:r>
    </w:p>
    <w:p w14:paraId="7AB4A437" w14:textId="77777777" w:rsidR="00B844FE" w:rsidRDefault="00B844FE" w:rsidP="00B844FE">
      <w:pPr>
        <w:pStyle w:val="CMD"/>
      </w:pPr>
      <w:r>
        <w:t>['R1', 'R2', 'R3', 'S1', 'S2']</w:t>
      </w:r>
    </w:p>
    <w:p w14:paraId="2824DB34" w14:textId="1A9B1AE1" w:rsidR="00B844FE" w:rsidRDefault="000411E9" w:rsidP="00B844FE">
      <w:pPr>
        <w:pStyle w:val="SubStepAlpha"/>
      </w:pPr>
      <w:r>
        <w:t>In some programming environments</w:t>
      </w:r>
      <w:r w:rsidR="001C5F12">
        <w:t>,</w:t>
      </w:r>
      <w:r>
        <w:t xml:space="preserve"> an item list is a</w:t>
      </w:r>
      <w:r w:rsidR="00B844FE">
        <w:t>lso called an array</w:t>
      </w:r>
      <w:r>
        <w:t>.</w:t>
      </w:r>
      <w:r w:rsidR="00B844FE">
        <w:t xml:space="preserve"> </w:t>
      </w:r>
      <w:r>
        <w:t>A</w:t>
      </w:r>
      <w:r w:rsidR="00B844FE">
        <w:t>n</w:t>
      </w:r>
      <w:r>
        <w:t>y</w:t>
      </w:r>
      <w:r w:rsidR="00B844FE">
        <w:t xml:space="preserve"> item </w:t>
      </w:r>
      <w:r>
        <w:t>with</w:t>
      </w:r>
      <w:r w:rsidR="00B844FE">
        <w:t xml:space="preserve">in a list can be referenced and manipulated using its index, as shown </w:t>
      </w:r>
      <w:r>
        <w:t>below</w:t>
      </w:r>
      <w:r w:rsidR="00B844FE">
        <w:t>.</w:t>
      </w:r>
    </w:p>
    <w:p w14:paraId="28FA15C3" w14:textId="77777777" w:rsidR="00B844FE" w:rsidRDefault="00B844FE" w:rsidP="00A82571">
      <w:pPr>
        <w:pStyle w:val="SubStepNum"/>
      </w:pPr>
      <w:r>
        <w:t>The first item in a list is indexed as zero, the second is indexed as one, and so on.</w:t>
      </w:r>
    </w:p>
    <w:p w14:paraId="1D219257" w14:textId="77777777" w:rsidR="00B844FE" w:rsidRDefault="00B844FE" w:rsidP="00A82571">
      <w:pPr>
        <w:pStyle w:val="SubStepNum"/>
      </w:pPr>
      <w:r>
        <w:t xml:space="preserve">The last item can be referenced with index </w:t>
      </w:r>
      <w:r w:rsidRPr="00B844FE">
        <w:rPr>
          <w:b/>
          <w:bCs/>
        </w:rPr>
        <w:t>[-1]</w:t>
      </w:r>
      <w:r>
        <w:t>.</w:t>
      </w:r>
    </w:p>
    <w:p w14:paraId="2BF7C56F" w14:textId="77777777" w:rsidR="00B844FE" w:rsidRDefault="00B844FE" w:rsidP="00A82571">
      <w:pPr>
        <w:pStyle w:val="SubStepNum"/>
      </w:pPr>
      <w:r>
        <w:t>Replace an item by assigning a new value to the index.</w:t>
      </w:r>
    </w:p>
    <w:p w14:paraId="5B5E0525" w14:textId="77777777" w:rsidR="005140A7" w:rsidRDefault="00B844FE" w:rsidP="00A82571">
      <w:pPr>
        <w:pStyle w:val="SubStepNum"/>
      </w:pPr>
      <w:r>
        <w:t xml:space="preserve">Use the </w:t>
      </w:r>
      <w:r w:rsidRPr="00B844FE">
        <w:rPr>
          <w:b/>
          <w:bCs/>
        </w:rPr>
        <w:t>del</w:t>
      </w:r>
      <w:r>
        <w:t xml:space="preserve"> command to remove an item from a list.</w:t>
      </w:r>
    </w:p>
    <w:p w14:paraId="0F4CA28D" w14:textId="77777777" w:rsidR="00B844FE" w:rsidRDefault="00B844FE" w:rsidP="00B844FE">
      <w:pPr>
        <w:pStyle w:val="CMD"/>
      </w:pPr>
      <w:r>
        <w:t xml:space="preserve">&gt;&gt;&gt; </w:t>
      </w:r>
      <w:proofErr w:type="gramStart"/>
      <w:r w:rsidRPr="00B844FE">
        <w:rPr>
          <w:b/>
          <w:bCs/>
        </w:rPr>
        <w:t>hostnames[</w:t>
      </w:r>
      <w:proofErr w:type="gramEnd"/>
      <w:r w:rsidRPr="00B844FE">
        <w:rPr>
          <w:b/>
          <w:bCs/>
        </w:rPr>
        <w:t>0]</w:t>
      </w:r>
    </w:p>
    <w:p w14:paraId="0A04C7BA" w14:textId="77777777" w:rsidR="00B844FE" w:rsidRDefault="00B844FE" w:rsidP="00B844FE">
      <w:pPr>
        <w:pStyle w:val="CMD"/>
      </w:pPr>
      <w:r>
        <w:t>'R1'</w:t>
      </w:r>
    </w:p>
    <w:p w14:paraId="746EEF80" w14:textId="77777777" w:rsidR="00B844FE" w:rsidRPr="00B844FE" w:rsidRDefault="00B844FE" w:rsidP="00B844FE">
      <w:pPr>
        <w:pStyle w:val="CMD"/>
        <w:rPr>
          <w:b/>
          <w:bCs/>
        </w:rPr>
      </w:pPr>
      <w:r>
        <w:t xml:space="preserve">&gt;&gt;&gt; </w:t>
      </w:r>
      <w:proofErr w:type="gramStart"/>
      <w:r w:rsidRPr="00B844FE">
        <w:rPr>
          <w:b/>
          <w:bCs/>
        </w:rPr>
        <w:t>hostnames[</w:t>
      </w:r>
      <w:proofErr w:type="gramEnd"/>
      <w:r w:rsidRPr="00B844FE">
        <w:rPr>
          <w:b/>
          <w:bCs/>
        </w:rPr>
        <w:t>-1]</w:t>
      </w:r>
    </w:p>
    <w:p w14:paraId="5EE705E6" w14:textId="77777777" w:rsidR="00B844FE" w:rsidRDefault="00B844FE" w:rsidP="00B844FE">
      <w:pPr>
        <w:pStyle w:val="CMD"/>
      </w:pPr>
      <w:r>
        <w:t>'S2'</w:t>
      </w:r>
    </w:p>
    <w:p w14:paraId="5FDA20E5" w14:textId="77777777" w:rsidR="00B844FE" w:rsidRDefault="00B844FE" w:rsidP="00B844FE">
      <w:pPr>
        <w:pStyle w:val="CMD"/>
      </w:pPr>
      <w:r>
        <w:t xml:space="preserve">&gt;&gt;&gt; </w:t>
      </w:r>
      <w:proofErr w:type="gramStart"/>
      <w:r w:rsidRPr="00B844FE">
        <w:rPr>
          <w:b/>
          <w:bCs/>
        </w:rPr>
        <w:t>hostnames[</w:t>
      </w:r>
      <w:proofErr w:type="gramEnd"/>
      <w:r w:rsidRPr="00B844FE">
        <w:rPr>
          <w:b/>
          <w:bCs/>
        </w:rPr>
        <w:t>0]="RTR1"</w:t>
      </w:r>
    </w:p>
    <w:p w14:paraId="4E2CD0F3" w14:textId="77777777" w:rsidR="00B844FE" w:rsidRDefault="00B844FE" w:rsidP="00B844FE">
      <w:pPr>
        <w:pStyle w:val="CMD"/>
      </w:pPr>
      <w:r>
        <w:t xml:space="preserve">&gt;&gt;&gt; </w:t>
      </w:r>
      <w:r w:rsidRPr="00B844FE">
        <w:rPr>
          <w:b/>
          <w:bCs/>
        </w:rPr>
        <w:t>hostnames</w:t>
      </w:r>
    </w:p>
    <w:p w14:paraId="2858D95D" w14:textId="77777777" w:rsidR="00B844FE" w:rsidRDefault="00B844FE" w:rsidP="00B844FE">
      <w:pPr>
        <w:pStyle w:val="CMD"/>
      </w:pPr>
      <w:r>
        <w:t>['RTR1', 'R2', 'R3', 'S1', 'S2']</w:t>
      </w:r>
    </w:p>
    <w:p w14:paraId="73978B84" w14:textId="77777777" w:rsidR="00B844FE" w:rsidRDefault="00B844FE" w:rsidP="00B844FE">
      <w:pPr>
        <w:pStyle w:val="CMD"/>
      </w:pPr>
      <w:r>
        <w:t xml:space="preserve">&gt;&gt;&gt; </w:t>
      </w:r>
      <w:r w:rsidRPr="00B844FE">
        <w:rPr>
          <w:b/>
          <w:bCs/>
        </w:rPr>
        <w:t xml:space="preserve">del </w:t>
      </w:r>
      <w:proofErr w:type="gramStart"/>
      <w:r w:rsidRPr="00B844FE">
        <w:rPr>
          <w:b/>
          <w:bCs/>
        </w:rPr>
        <w:t>hostnames[</w:t>
      </w:r>
      <w:proofErr w:type="gramEnd"/>
      <w:r w:rsidRPr="00B844FE">
        <w:rPr>
          <w:b/>
          <w:bCs/>
        </w:rPr>
        <w:t>3]</w:t>
      </w:r>
    </w:p>
    <w:p w14:paraId="17D032C7" w14:textId="77777777" w:rsidR="00B844FE" w:rsidRDefault="00B844FE" w:rsidP="00B844FE">
      <w:pPr>
        <w:pStyle w:val="CMD"/>
      </w:pPr>
      <w:r>
        <w:t xml:space="preserve">&gt;&gt;&gt; </w:t>
      </w:r>
      <w:r w:rsidRPr="00B844FE">
        <w:rPr>
          <w:b/>
          <w:bCs/>
        </w:rPr>
        <w:t>hostnames</w:t>
      </w:r>
    </w:p>
    <w:p w14:paraId="00EF50E5" w14:textId="3A33DE65" w:rsidR="00B844FE" w:rsidRDefault="00B844FE">
      <w:pPr>
        <w:pStyle w:val="CMD"/>
      </w:pPr>
      <w:r>
        <w:t>['RTR1', 'R2', 'R3', 'S2']</w:t>
      </w:r>
    </w:p>
    <w:p w14:paraId="0F66FA32" w14:textId="77777777" w:rsidR="00B844FE" w:rsidRDefault="00B844FE" w:rsidP="00457934">
      <w:pPr>
        <w:pStyle w:val="Heading3"/>
      </w:pPr>
      <w:r>
        <w:t>Create, use, and modify a dictionary.</w:t>
      </w:r>
    </w:p>
    <w:p w14:paraId="7C990163" w14:textId="77777777" w:rsidR="00B844FE" w:rsidRDefault="00B844FE" w:rsidP="00B844FE">
      <w:pPr>
        <w:pStyle w:val="SubStepAlpha"/>
      </w:pPr>
      <w:r>
        <w:t xml:space="preserve">Dictionaries are unordered lists of objects. Each object contains a key/value pair. In the following example, a dictionary </w:t>
      </w:r>
      <w:proofErr w:type="spellStart"/>
      <w:r w:rsidRPr="00B844FE">
        <w:rPr>
          <w:b/>
          <w:bCs/>
        </w:rPr>
        <w:t>ipAddress</w:t>
      </w:r>
      <w:proofErr w:type="spellEnd"/>
      <w:r>
        <w:t xml:space="preserve"> is created with three key/value pairs to specify the IP address values for three routers.</w:t>
      </w:r>
    </w:p>
    <w:p w14:paraId="14D74022" w14:textId="77777777" w:rsidR="00B844FE" w:rsidRDefault="00B844FE" w:rsidP="00A82571">
      <w:pPr>
        <w:pStyle w:val="SubStepNum"/>
      </w:pPr>
      <w:r>
        <w:t xml:space="preserve">Create a dictionary using the braces </w:t>
      </w:r>
      <w:proofErr w:type="gramStart"/>
      <w:r w:rsidRPr="00B844FE">
        <w:rPr>
          <w:b/>
          <w:bCs/>
        </w:rPr>
        <w:t>{ }</w:t>
      </w:r>
      <w:proofErr w:type="gramEnd"/>
      <w:r>
        <w:t>.</w:t>
      </w:r>
    </w:p>
    <w:p w14:paraId="20C413EC" w14:textId="77777777" w:rsidR="00B844FE" w:rsidRDefault="00B844FE" w:rsidP="00A82571">
      <w:pPr>
        <w:pStyle w:val="SubStepNum"/>
      </w:pPr>
      <w:r>
        <w:t>Each dictionary entry includes a key and a value.</w:t>
      </w:r>
    </w:p>
    <w:p w14:paraId="1D3D07B9" w14:textId="77777777" w:rsidR="00B844FE" w:rsidRDefault="00B844FE" w:rsidP="00A82571">
      <w:pPr>
        <w:pStyle w:val="SubStepNum"/>
      </w:pPr>
      <w:r>
        <w:t>Separate a key and its value with a colon.</w:t>
      </w:r>
    </w:p>
    <w:p w14:paraId="495E0685" w14:textId="77777777" w:rsidR="00B844FE" w:rsidRDefault="00B844FE" w:rsidP="00A82571">
      <w:pPr>
        <w:pStyle w:val="SubStepNum"/>
      </w:pPr>
      <w:r>
        <w:t>Use quotes for keys and values that are strings.</w:t>
      </w:r>
    </w:p>
    <w:p w14:paraId="14C6D22B" w14:textId="77777777" w:rsidR="00B844FE" w:rsidRDefault="00B844FE" w:rsidP="00B844FE">
      <w:pPr>
        <w:pStyle w:val="CMD"/>
      </w:pPr>
      <w:r>
        <w:t xml:space="preserve">&gt;&gt;&gt; </w:t>
      </w:r>
      <w:proofErr w:type="spellStart"/>
      <w:r w:rsidRPr="00B844FE">
        <w:rPr>
          <w:b/>
          <w:bCs/>
        </w:rPr>
        <w:t>ipAddress</w:t>
      </w:r>
      <w:proofErr w:type="spellEnd"/>
      <w:r w:rsidRPr="00B844FE">
        <w:rPr>
          <w:b/>
          <w:bCs/>
        </w:rPr>
        <w:t xml:space="preserve"> = {"R1":"10.1.1.1","R2":"10.2.2.1","R3":"10.3.3.1"}</w:t>
      </w:r>
    </w:p>
    <w:p w14:paraId="2A7980A2" w14:textId="77777777" w:rsidR="00B844FE" w:rsidRDefault="00B844FE" w:rsidP="00B844FE">
      <w:pPr>
        <w:pStyle w:val="CMD"/>
      </w:pPr>
      <w:r>
        <w:t xml:space="preserve">&gt;&gt;&gt; </w:t>
      </w:r>
      <w:r w:rsidRPr="00B844FE">
        <w:rPr>
          <w:b/>
          <w:bCs/>
        </w:rPr>
        <w:t>type(</w:t>
      </w:r>
      <w:proofErr w:type="spellStart"/>
      <w:r w:rsidRPr="00B844FE">
        <w:rPr>
          <w:b/>
          <w:bCs/>
        </w:rPr>
        <w:t>ipAddress</w:t>
      </w:r>
      <w:proofErr w:type="spellEnd"/>
      <w:r w:rsidRPr="00B844FE">
        <w:rPr>
          <w:b/>
          <w:bCs/>
        </w:rPr>
        <w:t>)</w:t>
      </w:r>
    </w:p>
    <w:p w14:paraId="1248857F" w14:textId="77777777" w:rsidR="00B844FE" w:rsidRDefault="00B844FE" w:rsidP="00B844FE">
      <w:pPr>
        <w:pStyle w:val="CMD"/>
      </w:pPr>
      <w:r>
        <w:lastRenderedPageBreak/>
        <w:t>&lt;class '</w:t>
      </w:r>
      <w:proofErr w:type="spellStart"/>
      <w:r>
        <w:t>dict</w:t>
      </w:r>
      <w:proofErr w:type="spellEnd"/>
      <w:r>
        <w:t>'&gt;</w:t>
      </w:r>
    </w:p>
    <w:p w14:paraId="4AB43E89" w14:textId="0FC35E5B" w:rsidR="00B844FE" w:rsidRDefault="00B844FE" w:rsidP="00B844FE">
      <w:pPr>
        <w:pStyle w:val="SubStepAlpha"/>
      </w:pPr>
      <w:r>
        <w:t>Unlike list</w:t>
      </w:r>
      <w:r w:rsidR="000411E9">
        <w:t xml:space="preserve"> items</w:t>
      </w:r>
      <w:r>
        <w:t>, object</w:t>
      </w:r>
      <w:r w:rsidR="00251A96">
        <w:t>s</w:t>
      </w:r>
      <w:r>
        <w:t xml:space="preserve"> inside a dictionary cannot be referenced by their sequence number. Instead, you reference a dictionary object using its key, as shown in </w:t>
      </w:r>
      <w:r w:rsidR="00251A96">
        <w:t>the following example</w:t>
      </w:r>
      <w:r w:rsidR="000411E9">
        <w:t>:</w:t>
      </w:r>
    </w:p>
    <w:p w14:paraId="7FCFED74" w14:textId="77777777" w:rsidR="00B844FE" w:rsidRDefault="00B844FE" w:rsidP="00A82571">
      <w:pPr>
        <w:pStyle w:val="SubStepNum"/>
      </w:pPr>
      <w:r>
        <w:t xml:space="preserve">The key is enclosed with brackets </w:t>
      </w:r>
      <w:proofErr w:type="gramStart"/>
      <w:r w:rsidRPr="00251A96">
        <w:rPr>
          <w:b/>
          <w:bCs/>
        </w:rPr>
        <w:t>[ ]</w:t>
      </w:r>
      <w:proofErr w:type="gramEnd"/>
      <w:r>
        <w:t>.</w:t>
      </w:r>
    </w:p>
    <w:p w14:paraId="66D56A42" w14:textId="77777777" w:rsidR="00B844FE" w:rsidRDefault="00B844FE" w:rsidP="00A82571">
      <w:pPr>
        <w:pStyle w:val="SubStepNum"/>
      </w:pPr>
      <w:r>
        <w:t>Keys that are strings can be referenced using single or double quotes, as shown for R1 and S1 in Example 2.</w:t>
      </w:r>
    </w:p>
    <w:p w14:paraId="245A4E34" w14:textId="77777777" w:rsidR="00B844FE" w:rsidRDefault="00B844FE" w:rsidP="00A82571">
      <w:pPr>
        <w:pStyle w:val="SubStepNum"/>
      </w:pPr>
      <w:r>
        <w:t>Add a key/value pair by setting the new key equal to a value.</w:t>
      </w:r>
    </w:p>
    <w:p w14:paraId="3776EDC5" w14:textId="77777777" w:rsidR="00B844FE" w:rsidRDefault="00B844FE" w:rsidP="00A82571">
      <w:pPr>
        <w:pStyle w:val="SubStepNum"/>
      </w:pPr>
      <w:r>
        <w:t xml:space="preserve">Use a </w:t>
      </w:r>
      <w:r w:rsidRPr="00251A96">
        <w:rPr>
          <w:b/>
          <w:bCs/>
          <w:i/>
          <w:iCs/>
        </w:rPr>
        <w:t>key</w:t>
      </w:r>
      <w:r w:rsidRPr="00251A96">
        <w:rPr>
          <w:b/>
          <w:bCs/>
        </w:rPr>
        <w:t xml:space="preserve"> in </w:t>
      </w:r>
      <w:r w:rsidRPr="00251A96">
        <w:rPr>
          <w:b/>
          <w:bCs/>
          <w:i/>
          <w:iCs/>
        </w:rPr>
        <w:t>dictionary</w:t>
      </w:r>
      <w:r>
        <w:t xml:space="preserve"> statement to verify if a key exists in the dictionary.</w:t>
      </w:r>
    </w:p>
    <w:p w14:paraId="10F1062D" w14:textId="77777777" w:rsidR="00B844FE" w:rsidRPr="00251A96" w:rsidRDefault="00B844FE" w:rsidP="000405D1">
      <w:pPr>
        <w:pStyle w:val="CMDL75"/>
        <w:rPr>
          <w:b/>
          <w:bCs/>
        </w:rPr>
      </w:pPr>
      <w:r>
        <w:t xml:space="preserve">&gt;&gt;&gt; </w:t>
      </w:r>
      <w:proofErr w:type="spellStart"/>
      <w:r w:rsidRPr="00251A96">
        <w:rPr>
          <w:b/>
          <w:bCs/>
        </w:rPr>
        <w:t>ipAddress</w:t>
      </w:r>
      <w:proofErr w:type="spellEnd"/>
    </w:p>
    <w:p w14:paraId="0986B39C" w14:textId="77777777" w:rsidR="00B844FE" w:rsidRDefault="00B844FE" w:rsidP="000405D1">
      <w:pPr>
        <w:pStyle w:val="CMDL75"/>
      </w:pPr>
      <w:r>
        <w:t>{'R1': '10.1.1.1', 'R2': '10.2.2.1', 'R3': '10.3.3.1'}</w:t>
      </w:r>
    </w:p>
    <w:p w14:paraId="0FA5112F" w14:textId="072BFF9E" w:rsidR="00B844FE" w:rsidRPr="00251A96" w:rsidRDefault="00B844FE" w:rsidP="000405D1">
      <w:pPr>
        <w:pStyle w:val="CMDL75"/>
        <w:rPr>
          <w:b/>
          <w:bCs/>
        </w:rPr>
      </w:pPr>
      <w:r>
        <w:t xml:space="preserve">&gt;&gt;&gt; </w:t>
      </w:r>
      <w:proofErr w:type="spellStart"/>
      <w:r w:rsidRPr="00251A96">
        <w:rPr>
          <w:b/>
          <w:bCs/>
        </w:rPr>
        <w:t>ipAddress</w:t>
      </w:r>
      <w:proofErr w:type="spellEnd"/>
      <w:r w:rsidRPr="00251A96">
        <w:rPr>
          <w:b/>
          <w:bCs/>
        </w:rPr>
        <w:t>[</w:t>
      </w:r>
      <w:r w:rsidR="0091178C">
        <w:rPr>
          <w:b/>
          <w:bCs/>
        </w:rPr>
        <w:t>"</w:t>
      </w:r>
      <w:r w:rsidRPr="00251A96">
        <w:rPr>
          <w:b/>
          <w:bCs/>
        </w:rPr>
        <w:t>R1</w:t>
      </w:r>
      <w:r w:rsidR="0091178C">
        <w:rPr>
          <w:b/>
          <w:bCs/>
        </w:rPr>
        <w:t>"</w:t>
      </w:r>
      <w:r w:rsidRPr="00251A96">
        <w:rPr>
          <w:b/>
          <w:bCs/>
        </w:rPr>
        <w:t>]</w:t>
      </w:r>
    </w:p>
    <w:p w14:paraId="4A9103AD" w14:textId="77777777" w:rsidR="00B844FE" w:rsidRDefault="00B844FE" w:rsidP="000405D1">
      <w:pPr>
        <w:pStyle w:val="CMDL75"/>
      </w:pPr>
      <w:r>
        <w:t>'10.1.1.1’</w:t>
      </w:r>
    </w:p>
    <w:p w14:paraId="3846E841" w14:textId="77777777" w:rsidR="00B844FE" w:rsidRPr="00251A96" w:rsidRDefault="00B844FE" w:rsidP="000405D1">
      <w:pPr>
        <w:pStyle w:val="CMDL75"/>
        <w:rPr>
          <w:b/>
          <w:bCs/>
        </w:rPr>
      </w:pPr>
      <w:r w:rsidRPr="000405D1">
        <w:t>&gt;</w:t>
      </w:r>
      <w:r>
        <w:t xml:space="preserve">&gt;&gt; </w:t>
      </w:r>
      <w:proofErr w:type="spellStart"/>
      <w:r w:rsidRPr="00251A96">
        <w:rPr>
          <w:b/>
          <w:bCs/>
          <w:highlight w:val="yellow"/>
        </w:rPr>
        <w:t>ipAddress</w:t>
      </w:r>
      <w:proofErr w:type="spellEnd"/>
      <w:r w:rsidRPr="00251A96">
        <w:rPr>
          <w:b/>
          <w:bCs/>
          <w:highlight w:val="yellow"/>
        </w:rPr>
        <w:t>["S1</w:t>
      </w:r>
      <w:proofErr w:type="gramStart"/>
      <w:r w:rsidRPr="00251A96">
        <w:rPr>
          <w:b/>
          <w:bCs/>
          <w:highlight w:val="yellow"/>
        </w:rPr>
        <w:t>"]=</w:t>
      </w:r>
      <w:proofErr w:type="gramEnd"/>
      <w:r w:rsidRPr="00251A96">
        <w:rPr>
          <w:b/>
          <w:bCs/>
          <w:highlight w:val="yellow"/>
        </w:rPr>
        <w:t>"10.1.1.10"</w:t>
      </w:r>
    </w:p>
    <w:p w14:paraId="1348C861" w14:textId="77777777" w:rsidR="00B844FE" w:rsidRDefault="00B844FE" w:rsidP="000405D1">
      <w:pPr>
        <w:pStyle w:val="CMDL75"/>
      </w:pPr>
      <w:r>
        <w:t xml:space="preserve">&gt;&gt;&gt; </w:t>
      </w:r>
      <w:proofErr w:type="spellStart"/>
      <w:r w:rsidRPr="00251A96">
        <w:rPr>
          <w:b/>
          <w:bCs/>
        </w:rPr>
        <w:t>ipAddress</w:t>
      </w:r>
      <w:proofErr w:type="spellEnd"/>
    </w:p>
    <w:p w14:paraId="6A3BDEA5" w14:textId="77777777" w:rsidR="00B844FE" w:rsidRDefault="00B844FE" w:rsidP="000405D1">
      <w:pPr>
        <w:pStyle w:val="CMDL75"/>
      </w:pPr>
      <w:r>
        <w:t xml:space="preserve">{'R1': '10.1.1.1', 'R2': '10.2.2.1', 'R3': '10.3.3.1', </w:t>
      </w:r>
      <w:r w:rsidRPr="00251A96">
        <w:rPr>
          <w:highlight w:val="yellow"/>
        </w:rPr>
        <w:t>'S1': '10.1.1.10'}</w:t>
      </w:r>
    </w:p>
    <w:p w14:paraId="15D93CA1" w14:textId="77777777" w:rsidR="00B844FE" w:rsidRPr="00251A96" w:rsidRDefault="00B844FE" w:rsidP="000405D1">
      <w:pPr>
        <w:pStyle w:val="CMDL75"/>
        <w:rPr>
          <w:b/>
          <w:bCs/>
        </w:rPr>
      </w:pPr>
      <w:r>
        <w:t xml:space="preserve">&gt;&gt;&gt; </w:t>
      </w:r>
      <w:r w:rsidRPr="00251A96">
        <w:rPr>
          <w:b/>
          <w:bCs/>
        </w:rPr>
        <w:t xml:space="preserve">"R3" in </w:t>
      </w:r>
      <w:proofErr w:type="spellStart"/>
      <w:r w:rsidRPr="00251A96">
        <w:rPr>
          <w:b/>
          <w:bCs/>
        </w:rPr>
        <w:t>ipAddress</w:t>
      </w:r>
      <w:proofErr w:type="spellEnd"/>
    </w:p>
    <w:p w14:paraId="3FB74AC0" w14:textId="3C95CCFC" w:rsidR="00B844FE" w:rsidRDefault="00B844FE" w:rsidP="000405D1">
      <w:pPr>
        <w:pStyle w:val="CMDL75"/>
      </w:pPr>
      <w:r>
        <w:t>True</w:t>
      </w:r>
    </w:p>
    <w:p w14:paraId="35CBEB00" w14:textId="5DD1F374" w:rsidR="005140A7" w:rsidRDefault="00B844FE" w:rsidP="00251A96">
      <w:pPr>
        <w:pStyle w:val="SubStepAlpha"/>
      </w:pPr>
      <w:r>
        <w:t xml:space="preserve">Values in a key/value pair can be any other data type including lists and dictionaries. For example, if R3 has more than one IP address, how would you represent that inside the </w:t>
      </w:r>
      <w:proofErr w:type="spellStart"/>
      <w:r w:rsidRPr="00251A96">
        <w:rPr>
          <w:b/>
          <w:bCs/>
        </w:rPr>
        <w:t>ipAddress</w:t>
      </w:r>
      <w:proofErr w:type="spellEnd"/>
      <w:r>
        <w:t xml:space="preserve"> dictiona</w:t>
      </w:r>
      <w:r w:rsidRPr="000405D1">
        <w:t>ry? C</w:t>
      </w:r>
      <w:r>
        <w:t xml:space="preserve">reate a list for the value of the R3 key, as shown </w:t>
      </w:r>
      <w:r w:rsidR="00251A96">
        <w:t>in the following example</w:t>
      </w:r>
      <w:r w:rsidR="00377B84">
        <w:t>:</w:t>
      </w:r>
    </w:p>
    <w:p w14:paraId="76FB9284" w14:textId="77777777" w:rsidR="00B844FE" w:rsidRDefault="00B844FE" w:rsidP="00251A96">
      <w:pPr>
        <w:pStyle w:val="CMD"/>
      </w:pPr>
      <w:r>
        <w:t xml:space="preserve">&gt;&gt;&gt; </w:t>
      </w:r>
      <w:proofErr w:type="spellStart"/>
      <w:r w:rsidRPr="00251A96">
        <w:rPr>
          <w:b/>
          <w:bCs/>
        </w:rPr>
        <w:t>ipAddress</w:t>
      </w:r>
      <w:proofErr w:type="spellEnd"/>
      <w:r w:rsidRPr="00251A96">
        <w:rPr>
          <w:b/>
          <w:bCs/>
        </w:rPr>
        <w:t>["R3</w:t>
      </w:r>
      <w:proofErr w:type="gramStart"/>
      <w:r w:rsidRPr="00251A96">
        <w:rPr>
          <w:b/>
          <w:bCs/>
        </w:rPr>
        <w:t>"]=</w:t>
      </w:r>
      <w:proofErr w:type="gramEnd"/>
      <w:r w:rsidRPr="00251A96">
        <w:rPr>
          <w:b/>
          <w:bCs/>
        </w:rPr>
        <w:t>["10.3.3.1","10.3.3.2","10.3.3.3"]</w:t>
      </w:r>
    </w:p>
    <w:p w14:paraId="2C30B7C8" w14:textId="77777777" w:rsidR="00B844FE" w:rsidRDefault="00B844FE" w:rsidP="00251A96">
      <w:pPr>
        <w:pStyle w:val="CMD"/>
      </w:pPr>
      <w:r>
        <w:t xml:space="preserve">&gt;&gt;&gt; </w:t>
      </w:r>
      <w:proofErr w:type="spellStart"/>
      <w:r w:rsidRPr="00251A96">
        <w:rPr>
          <w:b/>
          <w:bCs/>
        </w:rPr>
        <w:t>ipAddress</w:t>
      </w:r>
      <w:proofErr w:type="spellEnd"/>
    </w:p>
    <w:p w14:paraId="065A5CA4" w14:textId="72FDA9C6" w:rsidR="00B844FE" w:rsidRDefault="00B844FE">
      <w:pPr>
        <w:pStyle w:val="CMD"/>
      </w:pPr>
      <w:r>
        <w:t xml:space="preserve">{'S1': '10.1.1.10', 'R2': '10.2.2.1', 'R1': '10.1.1.1', </w:t>
      </w:r>
      <w:r w:rsidRPr="00251A96">
        <w:rPr>
          <w:highlight w:val="yellow"/>
        </w:rPr>
        <w:t>'R3': ['10.3.3.1', '10.3.3.2', '10.3.3.3']</w:t>
      </w:r>
      <w:r>
        <w:t>}</w:t>
      </w:r>
    </w:p>
    <w:p w14:paraId="57E227AB" w14:textId="77777777" w:rsidR="005140A7" w:rsidRDefault="001C5AC9" w:rsidP="000405D1">
      <w:pPr>
        <w:pStyle w:val="Heading3"/>
      </w:pPr>
      <w:r>
        <w:t>Challenge: Troubleshoot a list and dictionary program.</w:t>
      </w:r>
    </w:p>
    <w:p w14:paraId="1A18BC57" w14:textId="27BAB952" w:rsidR="001C5AC9" w:rsidRDefault="001C5AC9" w:rsidP="00AD781B">
      <w:pPr>
        <w:pStyle w:val="BodyTextL25"/>
      </w:pPr>
      <w:r>
        <w:t>The script</w:t>
      </w:r>
      <w:r w:rsidRPr="001C5AC9">
        <w:t xml:space="preserve"> creates a list of the BRICS countries (Brazil, Russia, India, China, and South Africa). It then creates a dictionary for each country's capital(s). A list is used for South Africa's three capitals. The script is then supposed to print the country list, capital dictionary, and the 2nd listed capital for the value of South Africa. However, there are errors in the script.</w:t>
      </w:r>
    </w:p>
    <w:p w14:paraId="41FE1AB1" w14:textId="77777777" w:rsidR="003C366D" w:rsidRDefault="001C5AC9" w:rsidP="00175062">
      <w:pPr>
        <w:pStyle w:val="SubStepAlpha"/>
      </w:pPr>
      <w:r>
        <w:t xml:space="preserve">Open a new file in </w:t>
      </w:r>
      <w:r w:rsidR="00A712E7">
        <w:t xml:space="preserve">the </w:t>
      </w:r>
      <w:r>
        <w:t>IDLE</w:t>
      </w:r>
      <w:r w:rsidR="00A712E7">
        <w:t xml:space="preserve"> editor</w:t>
      </w:r>
      <w:r>
        <w:t xml:space="preserve"> and save it as </w:t>
      </w:r>
      <w:r w:rsidRPr="00175062">
        <w:rPr>
          <w:b/>
          <w:bCs/>
        </w:rPr>
        <w:t>02_list-dict.py</w:t>
      </w:r>
      <w:r>
        <w:t xml:space="preserve">. Enter the following code into the file. </w:t>
      </w:r>
    </w:p>
    <w:p w14:paraId="1D4C63AC" w14:textId="77777777" w:rsidR="00175062" w:rsidRPr="0091178C" w:rsidRDefault="00175062">
      <w:pPr>
        <w:pStyle w:val="CMD"/>
      </w:pPr>
      <w:r w:rsidRPr="0091178C">
        <w:t>country</w:t>
      </w:r>
      <w:proofErr w:type="gramStart"/>
      <w:r w:rsidRPr="0091178C">
        <w:t>=[</w:t>
      </w:r>
      <w:proofErr w:type="gramEnd"/>
      <w:r w:rsidRPr="0091178C">
        <w:t>"</w:t>
      </w:r>
      <w:proofErr w:type="spellStart"/>
      <w:r w:rsidRPr="0091178C">
        <w:t>Brazil","Russia","India","China","South</w:t>
      </w:r>
      <w:proofErr w:type="spellEnd"/>
      <w:r w:rsidRPr="0091178C">
        <w:t xml:space="preserve"> Africa"]</w:t>
      </w:r>
    </w:p>
    <w:p w14:paraId="169870AA" w14:textId="77777777" w:rsidR="00175062" w:rsidRPr="0091178C" w:rsidRDefault="00175062">
      <w:pPr>
        <w:pStyle w:val="CMD"/>
      </w:pPr>
      <w:r w:rsidRPr="0091178C">
        <w:t>capitals</w:t>
      </w:r>
      <w:proofErr w:type="gramStart"/>
      <w:r w:rsidRPr="0091178C">
        <w:t>={</w:t>
      </w:r>
      <w:proofErr w:type="gramEnd"/>
      <w:r w:rsidRPr="0091178C">
        <w:t>"</w:t>
      </w:r>
      <w:proofErr w:type="spellStart"/>
      <w:r w:rsidRPr="0091178C">
        <w:t>Brazil":"Brasilia","Russia":"Moscow","India":"New</w:t>
      </w:r>
      <w:proofErr w:type="spellEnd"/>
      <w:r w:rsidRPr="0091178C">
        <w:t xml:space="preserve"> </w:t>
      </w:r>
      <w:proofErr w:type="spellStart"/>
      <w:r w:rsidRPr="0091178C">
        <w:t>Delhi","China":"Beijing","South</w:t>
      </w:r>
      <w:proofErr w:type="spellEnd"/>
      <w:r w:rsidRPr="0091178C">
        <w:t xml:space="preserve"> Africa":["</w:t>
      </w:r>
      <w:proofErr w:type="spellStart"/>
      <w:r w:rsidRPr="0091178C">
        <w:t>Pretoria","Cape</w:t>
      </w:r>
      <w:proofErr w:type="spellEnd"/>
      <w:r w:rsidRPr="0091178C">
        <w:t xml:space="preserve"> </w:t>
      </w:r>
      <w:proofErr w:type="spellStart"/>
      <w:r w:rsidRPr="0091178C">
        <w:t>Town","Bloemfontein</w:t>
      </w:r>
      <w:proofErr w:type="spellEnd"/>
      <w:r w:rsidRPr="0091178C">
        <w:t>"]}</w:t>
      </w:r>
    </w:p>
    <w:p w14:paraId="7126DF8E" w14:textId="77777777" w:rsidR="00175062" w:rsidRPr="0091178C" w:rsidRDefault="00175062">
      <w:pPr>
        <w:pStyle w:val="CMD"/>
      </w:pPr>
      <w:r w:rsidRPr="0091178C">
        <w:t>print("country")</w:t>
      </w:r>
    </w:p>
    <w:p w14:paraId="7B5B3475" w14:textId="77777777" w:rsidR="00175062" w:rsidRPr="0091178C" w:rsidRDefault="00175062">
      <w:pPr>
        <w:pStyle w:val="CMD"/>
      </w:pPr>
      <w:r w:rsidRPr="0091178C">
        <w:t>print("capitals")</w:t>
      </w:r>
    </w:p>
    <w:p w14:paraId="74F85FAA" w14:textId="77777777" w:rsidR="00175062" w:rsidRPr="0091178C" w:rsidRDefault="00175062">
      <w:pPr>
        <w:pStyle w:val="CMD"/>
      </w:pPr>
      <w:proofErr w:type="gramStart"/>
      <w:r w:rsidRPr="0091178C">
        <w:t>print(</w:t>
      </w:r>
      <w:proofErr w:type="gramEnd"/>
      <w:r w:rsidRPr="0091178C">
        <w:t>capitals["South Africa"[1]])</w:t>
      </w:r>
    </w:p>
    <w:p w14:paraId="45556EF5" w14:textId="749FDCC0" w:rsidR="003C366D" w:rsidRDefault="001C5AC9" w:rsidP="00175062">
      <w:pPr>
        <w:pStyle w:val="SubStepAlpha"/>
      </w:pPr>
      <w:r>
        <w:t xml:space="preserve">Save </w:t>
      </w:r>
      <w:r w:rsidR="00175062" w:rsidRPr="00175062">
        <w:rPr>
          <w:b/>
          <w:bCs/>
        </w:rPr>
        <w:t>02_list-dict.py</w:t>
      </w:r>
      <w:r w:rsidR="00175062">
        <w:t xml:space="preserve"> and run the script</w:t>
      </w:r>
      <w:r>
        <w:t>.</w:t>
      </w:r>
      <w:r w:rsidR="00175062">
        <w:t xml:space="preserve"> Each print statement has an error. Troubleshoot the print statements to resolve the issues. The output of a corrected script should look like the following</w:t>
      </w:r>
      <w:r w:rsidR="007E337A">
        <w:t>:</w:t>
      </w:r>
    </w:p>
    <w:p w14:paraId="6C451939" w14:textId="77777777" w:rsidR="00175062" w:rsidRDefault="00175062" w:rsidP="00175062">
      <w:pPr>
        <w:pStyle w:val="CMDOutput"/>
      </w:pPr>
      <w:r>
        <w:t>======= RESTART: /home/Student/02_list-dicts.py ==========</w:t>
      </w:r>
    </w:p>
    <w:p w14:paraId="31E59C50" w14:textId="77777777" w:rsidR="00175062" w:rsidRDefault="00175062" w:rsidP="00175062">
      <w:pPr>
        <w:pStyle w:val="CMDOutput"/>
      </w:pPr>
      <w:r>
        <w:t>['Brazil', 'Russia', 'India', 'China', 'South Africa']</w:t>
      </w:r>
    </w:p>
    <w:p w14:paraId="50AA8599" w14:textId="77777777" w:rsidR="00175062" w:rsidRDefault="00175062" w:rsidP="00175062">
      <w:pPr>
        <w:pStyle w:val="CMDOutput"/>
      </w:pPr>
      <w:r>
        <w:t>{'South Africa': ['Pretoria', 'Cape Town', 'Bloemfontein'], 'India': 'New Delhi', 'Russia': 'Moscow', 'China': 'Beijing', 'Brazil': 'Brasilia'}</w:t>
      </w:r>
    </w:p>
    <w:p w14:paraId="38D424EF" w14:textId="77777777" w:rsidR="00175062" w:rsidRDefault="00175062" w:rsidP="00175062">
      <w:pPr>
        <w:pStyle w:val="CMDOutput"/>
      </w:pPr>
      <w:r>
        <w:t>Cape Town</w:t>
      </w:r>
    </w:p>
    <w:p w14:paraId="4CA6245B" w14:textId="77777777" w:rsidR="00175062" w:rsidRDefault="00175062" w:rsidP="00EE1358">
      <w:pPr>
        <w:pStyle w:val="Heading2"/>
      </w:pPr>
      <w:r>
        <w:lastRenderedPageBreak/>
        <w:t>Explore User Input</w:t>
      </w:r>
    </w:p>
    <w:p w14:paraId="1CCD88BC" w14:textId="374D4347" w:rsidR="00175062" w:rsidRPr="00175062" w:rsidRDefault="000E1550" w:rsidP="00175062">
      <w:pPr>
        <w:pStyle w:val="BodyTextL25"/>
      </w:pPr>
      <w:r>
        <w:t xml:space="preserve">In Part </w:t>
      </w:r>
      <w:r w:rsidR="00EE1358">
        <w:t>4</w:t>
      </w:r>
      <w:r>
        <w:t>, you will create a program to ask for user input and use that in</w:t>
      </w:r>
      <w:r w:rsidR="007E337A">
        <w:t>formation</w:t>
      </w:r>
      <w:r>
        <w:t xml:space="preserve"> </w:t>
      </w:r>
      <w:r w:rsidR="00EE1358">
        <w:t>for data output</w:t>
      </w:r>
      <w:r>
        <w:t>.</w:t>
      </w:r>
    </w:p>
    <w:p w14:paraId="14034753" w14:textId="77777777" w:rsidR="00F5262B" w:rsidRDefault="00F5262B" w:rsidP="00457934">
      <w:pPr>
        <w:pStyle w:val="Heading3"/>
      </w:pPr>
      <w:r>
        <w:t>Create and use the input function.</w:t>
      </w:r>
    </w:p>
    <w:p w14:paraId="5CD40960" w14:textId="77777777" w:rsidR="00F5262B" w:rsidRDefault="00F5262B" w:rsidP="00F5262B">
      <w:pPr>
        <w:pStyle w:val="BodyTextL25"/>
      </w:pPr>
      <w:r>
        <w:t xml:space="preserve">Most programs require some type of input either from a database, another computer, mouse clicks, or keyboard input. For keyboard input, use the function </w:t>
      </w:r>
      <w:proofErr w:type="gramStart"/>
      <w:r w:rsidRPr="00F5262B">
        <w:rPr>
          <w:b/>
          <w:bCs/>
        </w:rPr>
        <w:t>input(</w:t>
      </w:r>
      <w:proofErr w:type="gramEnd"/>
      <w:r w:rsidRPr="00F5262B">
        <w:rPr>
          <w:b/>
          <w:bCs/>
        </w:rPr>
        <w:t>)</w:t>
      </w:r>
      <w:r>
        <w:t xml:space="preserve"> which includes an optional parameter to provide a prompt string.</w:t>
      </w:r>
    </w:p>
    <w:p w14:paraId="4D7899FE" w14:textId="2FFEC5BC" w:rsidR="000E1550" w:rsidRDefault="00F5262B" w:rsidP="00EE1358">
      <w:pPr>
        <w:pStyle w:val="BodyTextL25"/>
      </w:pPr>
      <w:r>
        <w:t>If the input function is called, the program will stop until the user provides input and hits the Enter key, as shown in the following example</w:t>
      </w:r>
      <w:r w:rsidR="007E337A">
        <w:t>:</w:t>
      </w:r>
    </w:p>
    <w:p w14:paraId="0CDD8523" w14:textId="77777777" w:rsidR="00F5262B" w:rsidRDefault="00F5262B" w:rsidP="00F5262B">
      <w:pPr>
        <w:pStyle w:val="CMD"/>
      </w:pPr>
      <w:r>
        <w:t xml:space="preserve">&gt;&gt;&gt; </w:t>
      </w:r>
      <w:proofErr w:type="spellStart"/>
      <w:r w:rsidRPr="00F5262B">
        <w:rPr>
          <w:b/>
          <w:bCs/>
        </w:rPr>
        <w:t>firstName</w:t>
      </w:r>
      <w:proofErr w:type="spellEnd"/>
      <w:r w:rsidRPr="00F5262B">
        <w:rPr>
          <w:b/>
          <w:bCs/>
        </w:rPr>
        <w:t xml:space="preserve"> = </w:t>
      </w:r>
      <w:proofErr w:type="gramStart"/>
      <w:r w:rsidRPr="00F5262B">
        <w:rPr>
          <w:b/>
          <w:bCs/>
        </w:rPr>
        <w:t>input(</w:t>
      </w:r>
      <w:proofErr w:type="gramEnd"/>
      <w:r w:rsidRPr="00F5262B">
        <w:rPr>
          <w:b/>
          <w:bCs/>
        </w:rPr>
        <w:t>"What is your first name? ")</w:t>
      </w:r>
    </w:p>
    <w:p w14:paraId="29493DDF" w14:textId="77777777" w:rsidR="00F5262B" w:rsidRDefault="00F5262B" w:rsidP="00F5262B">
      <w:pPr>
        <w:pStyle w:val="CMD"/>
      </w:pPr>
      <w:r>
        <w:t xml:space="preserve">What is your first name? </w:t>
      </w:r>
      <w:r w:rsidRPr="00F5262B">
        <w:rPr>
          <w:b/>
          <w:bCs/>
        </w:rPr>
        <w:t>Bob</w:t>
      </w:r>
    </w:p>
    <w:p w14:paraId="79D769A7" w14:textId="77777777" w:rsidR="00F5262B" w:rsidRDefault="00F5262B" w:rsidP="00F5262B">
      <w:pPr>
        <w:pStyle w:val="CMD"/>
      </w:pPr>
      <w:r>
        <w:t xml:space="preserve">&gt;&gt;&gt; </w:t>
      </w:r>
      <w:proofErr w:type="gramStart"/>
      <w:r w:rsidRPr="00F5262B">
        <w:rPr>
          <w:b/>
          <w:bCs/>
        </w:rPr>
        <w:t>print(</w:t>
      </w:r>
      <w:proofErr w:type="gramEnd"/>
      <w:r w:rsidRPr="00F5262B">
        <w:rPr>
          <w:b/>
          <w:bCs/>
        </w:rPr>
        <w:t xml:space="preserve">"Hello " + </w:t>
      </w:r>
      <w:proofErr w:type="spellStart"/>
      <w:r w:rsidRPr="00F5262B">
        <w:rPr>
          <w:b/>
          <w:bCs/>
        </w:rPr>
        <w:t>firstName</w:t>
      </w:r>
      <w:proofErr w:type="spellEnd"/>
      <w:r w:rsidRPr="00F5262B">
        <w:rPr>
          <w:b/>
          <w:bCs/>
        </w:rPr>
        <w:t xml:space="preserve"> +"!")</w:t>
      </w:r>
    </w:p>
    <w:p w14:paraId="24529550" w14:textId="15E9A4B5" w:rsidR="00F5262B" w:rsidRDefault="00F5262B">
      <w:pPr>
        <w:pStyle w:val="CMD"/>
      </w:pPr>
      <w:r>
        <w:t>Hello Bob!</w:t>
      </w:r>
    </w:p>
    <w:p w14:paraId="48056ACB" w14:textId="77777777" w:rsidR="00F5262B" w:rsidRDefault="00F5262B" w:rsidP="00EE1358">
      <w:pPr>
        <w:pStyle w:val="Heading3"/>
      </w:pPr>
      <w:r>
        <w:t>Create a script to collect personal information.</w:t>
      </w:r>
    </w:p>
    <w:p w14:paraId="061788A0" w14:textId="77777777" w:rsidR="00F5262B" w:rsidRDefault="00F5262B" w:rsidP="00EE1358">
      <w:pPr>
        <w:pStyle w:val="SubStepAlpha"/>
      </w:pPr>
      <w:r>
        <w:t xml:space="preserve">Open a blank script file and save it as </w:t>
      </w:r>
      <w:r w:rsidRPr="00F5262B">
        <w:rPr>
          <w:b/>
          <w:bCs/>
        </w:rPr>
        <w:t>03_personal-info.py</w:t>
      </w:r>
      <w:r>
        <w:t>.</w:t>
      </w:r>
    </w:p>
    <w:p w14:paraId="4FE12868" w14:textId="77777777" w:rsidR="00F5262B" w:rsidRDefault="00F5262B" w:rsidP="00EE1358">
      <w:pPr>
        <w:pStyle w:val="SubStepAlpha"/>
      </w:pPr>
      <w:r>
        <w:t>Create a script that asks for four pieces of information such as: first name, last name, location, and age.</w:t>
      </w:r>
    </w:p>
    <w:p w14:paraId="0BD80629" w14:textId="7F756E68" w:rsidR="00F5262B" w:rsidRDefault="00F5262B" w:rsidP="00EE1358">
      <w:pPr>
        <w:pStyle w:val="SubStepAlpha"/>
      </w:pPr>
      <w:r>
        <w:t>Create a variable for a space</w:t>
      </w:r>
      <w:r w:rsidR="00BA5A2B">
        <w:t>.</w:t>
      </w:r>
    </w:p>
    <w:p w14:paraId="79710757" w14:textId="57198491" w:rsidR="00F5262B" w:rsidRDefault="00F5262B" w:rsidP="00EE1358">
      <w:pPr>
        <w:pStyle w:val="SubStepAlpha"/>
      </w:pPr>
      <w:r>
        <w:t>Add a print statement that combines all the information in one sentence.</w:t>
      </w:r>
    </w:p>
    <w:p w14:paraId="00339A82" w14:textId="08FF8107" w:rsidR="000E1550" w:rsidRDefault="00F5262B" w:rsidP="00EE1358">
      <w:pPr>
        <w:pStyle w:val="SubStepAlpha"/>
      </w:pPr>
      <w:r>
        <w:t>Your script should run without any errors, as shown in the following output</w:t>
      </w:r>
      <w:r w:rsidR="007E337A">
        <w:t>:</w:t>
      </w:r>
    </w:p>
    <w:p w14:paraId="618C85F6" w14:textId="77777777" w:rsidR="00F5262B" w:rsidRDefault="00F5262B" w:rsidP="00F5262B">
      <w:pPr>
        <w:pStyle w:val="CMD"/>
      </w:pPr>
      <w:r>
        <w:t>======= RESTART: /home/Student/03_personal-info.py =======</w:t>
      </w:r>
    </w:p>
    <w:p w14:paraId="66FC2354" w14:textId="77777777" w:rsidR="00F5262B" w:rsidRDefault="00F5262B" w:rsidP="00F5262B">
      <w:pPr>
        <w:pStyle w:val="CMD"/>
      </w:pPr>
      <w:r>
        <w:t>What is your first name? Bob</w:t>
      </w:r>
    </w:p>
    <w:p w14:paraId="71E43C1B" w14:textId="77777777" w:rsidR="00F5262B" w:rsidRDefault="00F5262B" w:rsidP="00F5262B">
      <w:pPr>
        <w:pStyle w:val="CMD"/>
      </w:pPr>
      <w:r>
        <w:t>What is your last name? Smith</w:t>
      </w:r>
    </w:p>
    <w:p w14:paraId="5BE2DBE8" w14:textId="77777777" w:rsidR="00F5262B" w:rsidRDefault="00F5262B" w:rsidP="00F5262B">
      <w:pPr>
        <w:pStyle w:val="CMD"/>
      </w:pPr>
      <w:r>
        <w:t>What is your location? London</w:t>
      </w:r>
    </w:p>
    <w:p w14:paraId="291B361D" w14:textId="77777777" w:rsidR="00F5262B" w:rsidRDefault="00F5262B" w:rsidP="00F5262B">
      <w:pPr>
        <w:pStyle w:val="CMD"/>
      </w:pPr>
      <w:r>
        <w:t>What is your age? 36</w:t>
      </w:r>
    </w:p>
    <w:p w14:paraId="229D8018" w14:textId="1F893BA9" w:rsidR="000E1550" w:rsidRDefault="00F5262B">
      <w:pPr>
        <w:pStyle w:val="CMD"/>
      </w:pPr>
      <w:r>
        <w:t>Hi Bob Smith! Your location is London and you are 36 years old.</w:t>
      </w:r>
    </w:p>
    <w:p w14:paraId="0359D3E8" w14:textId="77777777" w:rsidR="003C366D" w:rsidRDefault="003C366D" w:rsidP="00EE1358">
      <w:pPr>
        <w:pStyle w:val="Heading2"/>
      </w:pPr>
      <w:r>
        <w:t>Explore If Functions and Loops</w:t>
      </w:r>
    </w:p>
    <w:p w14:paraId="282328A6" w14:textId="508E2CB5" w:rsidR="003C366D" w:rsidRDefault="00FD2833" w:rsidP="003C366D">
      <w:pPr>
        <w:pStyle w:val="BodyTextL25"/>
      </w:pPr>
      <w:r w:rsidRPr="00FD2833">
        <w:t xml:space="preserve">In programming, conditional statements check if something is true and then carry out instructions based on the evaluation. If the evaluation is false, different instructions </w:t>
      </w:r>
      <w:r w:rsidR="002A6D02">
        <w:t>may be</w:t>
      </w:r>
      <w:r w:rsidR="002A6D02" w:rsidRPr="00FD2833">
        <w:t xml:space="preserve"> </w:t>
      </w:r>
      <w:r w:rsidRPr="00FD2833">
        <w:t>carried out</w:t>
      </w:r>
      <w:r>
        <w:t xml:space="preserve">. In </w:t>
      </w:r>
      <w:r w:rsidR="000E1550">
        <w:t xml:space="preserve">Part </w:t>
      </w:r>
      <w:r w:rsidR="00AD781B">
        <w:t>5</w:t>
      </w:r>
      <w:r>
        <w:t>, you will explore conditional statements that include If/Else, If/</w:t>
      </w:r>
      <w:proofErr w:type="spellStart"/>
      <w:r>
        <w:t>Elif</w:t>
      </w:r>
      <w:proofErr w:type="spellEnd"/>
      <w:r>
        <w:t>/Else, For loops, and While loops.</w:t>
      </w:r>
    </w:p>
    <w:p w14:paraId="67DB3913" w14:textId="77777777" w:rsidR="00FD2833" w:rsidRDefault="00FD2833" w:rsidP="00FD2833">
      <w:pPr>
        <w:pStyle w:val="Heading3"/>
      </w:pPr>
      <w:r>
        <w:t>Create an If/Else conditional statement.</w:t>
      </w:r>
    </w:p>
    <w:p w14:paraId="602986C3" w14:textId="77777777" w:rsidR="00FD2833" w:rsidRDefault="00FD2833" w:rsidP="00AD781B">
      <w:pPr>
        <w:pStyle w:val="BodyTextL25"/>
      </w:pPr>
      <w:r>
        <w:t>The following example demonstrates the if/else function in a simple script:</w:t>
      </w:r>
    </w:p>
    <w:p w14:paraId="5A8F85C9" w14:textId="77777777" w:rsidR="00FD2833" w:rsidRDefault="00FD2833" w:rsidP="00FD2833">
      <w:pPr>
        <w:pStyle w:val="CMD"/>
      </w:pPr>
      <w:proofErr w:type="spellStart"/>
      <w:r>
        <w:t>nativeVLAN</w:t>
      </w:r>
      <w:proofErr w:type="spellEnd"/>
      <w:r>
        <w:t xml:space="preserve"> = 1</w:t>
      </w:r>
    </w:p>
    <w:p w14:paraId="4F0C6641" w14:textId="77777777" w:rsidR="00FD2833" w:rsidRDefault="00FD2833" w:rsidP="00FD2833">
      <w:pPr>
        <w:pStyle w:val="CMD"/>
      </w:pPr>
      <w:proofErr w:type="spellStart"/>
      <w:r>
        <w:t>dataVLAN</w:t>
      </w:r>
      <w:proofErr w:type="spellEnd"/>
      <w:r>
        <w:t xml:space="preserve"> = 100</w:t>
      </w:r>
    </w:p>
    <w:p w14:paraId="29BBBD95" w14:textId="77777777" w:rsidR="00FD2833" w:rsidRDefault="00FD2833" w:rsidP="00FD2833">
      <w:pPr>
        <w:pStyle w:val="CMD"/>
      </w:pPr>
      <w:r>
        <w:t xml:space="preserve">if </w:t>
      </w:r>
      <w:proofErr w:type="spellStart"/>
      <w:r>
        <w:t>nativeVLAN</w:t>
      </w:r>
      <w:proofErr w:type="spellEnd"/>
      <w:r>
        <w:t xml:space="preserve"> == </w:t>
      </w:r>
      <w:proofErr w:type="spellStart"/>
      <w:r>
        <w:t>dataVLAN</w:t>
      </w:r>
      <w:proofErr w:type="spellEnd"/>
      <w:r>
        <w:t>:</w:t>
      </w:r>
    </w:p>
    <w:p w14:paraId="2264BB2C" w14:textId="2F6774B0" w:rsidR="00FD2833" w:rsidRDefault="00303C3D" w:rsidP="00FD2833">
      <w:pPr>
        <w:pStyle w:val="CMD"/>
      </w:pPr>
      <w:r>
        <w:t xml:space="preserve">   </w:t>
      </w:r>
      <w:r w:rsidR="00FD2833">
        <w:t xml:space="preserve"> </w:t>
      </w:r>
      <w:proofErr w:type="gramStart"/>
      <w:r w:rsidR="00FD2833">
        <w:t>print(</w:t>
      </w:r>
      <w:proofErr w:type="gramEnd"/>
      <w:r w:rsidR="00FD2833">
        <w:t>"The native VLAN and the data VLAN are the same.")</w:t>
      </w:r>
    </w:p>
    <w:p w14:paraId="0D6D49C0" w14:textId="77777777" w:rsidR="00FD2833" w:rsidRDefault="00FD2833" w:rsidP="00FD2833">
      <w:pPr>
        <w:pStyle w:val="CMD"/>
      </w:pPr>
      <w:r>
        <w:t>else:</w:t>
      </w:r>
    </w:p>
    <w:p w14:paraId="34B2F828" w14:textId="7137699B" w:rsidR="00FD2833" w:rsidRDefault="00303C3D" w:rsidP="00AD781B">
      <w:pPr>
        <w:pStyle w:val="CMD"/>
      </w:pPr>
      <w:r>
        <w:t xml:space="preserve">    </w:t>
      </w:r>
      <w:proofErr w:type="gramStart"/>
      <w:r w:rsidR="00FD2833">
        <w:t>print(</w:t>
      </w:r>
      <w:proofErr w:type="gramEnd"/>
      <w:r w:rsidR="00FD2833">
        <w:t>"The native VLAN and the data VLAN are different.")</w:t>
      </w:r>
    </w:p>
    <w:p w14:paraId="470D7945" w14:textId="77777777" w:rsidR="00FD2833" w:rsidRDefault="00FD2833" w:rsidP="00FD2833">
      <w:pPr>
        <w:pStyle w:val="SubStepAlpha"/>
      </w:pPr>
      <w:r>
        <w:t>Create this script for your files:</w:t>
      </w:r>
    </w:p>
    <w:p w14:paraId="6AF2224E" w14:textId="77777777" w:rsidR="00FD2833" w:rsidRDefault="00FD2833" w:rsidP="00A82571">
      <w:pPr>
        <w:pStyle w:val="SubStepNum"/>
      </w:pPr>
      <w:r>
        <w:t xml:space="preserve">Open a blank script and save it as </w:t>
      </w:r>
      <w:r w:rsidRPr="00FD2833">
        <w:rPr>
          <w:b/>
          <w:bCs/>
        </w:rPr>
        <w:t>04_if-vlan.py</w:t>
      </w:r>
      <w:r>
        <w:t>.</w:t>
      </w:r>
    </w:p>
    <w:p w14:paraId="661B0D29" w14:textId="77777777" w:rsidR="00FD2833" w:rsidRDefault="00E35753" w:rsidP="00A82571">
      <w:pPr>
        <w:pStyle w:val="SubStepNum"/>
      </w:pPr>
      <w:r>
        <w:t>Type</w:t>
      </w:r>
      <w:r w:rsidR="00FD2833">
        <w:t xml:space="preserve"> the script above into your new file.</w:t>
      </w:r>
    </w:p>
    <w:p w14:paraId="36D4BD6E" w14:textId="5BF49ACE" w:rsidR="000E1550" w:rsidRDefault="00FD2833" w:rsidP="00FD2833">
      <w:pPr>
        <w:pStyle w:val="SubStepNum"/>
      </w:pPr>
      <w:r>
        <w:lastRenderedPageBreak/>
        <w:t>Run the script and troubleshoot any errors. Your output should look like the following example</w:t>
      </w:r>
      <w:r w:rsidR="00005641">
        <w:t>:</w:t>
      </w:r>
    </w:p>
    <w:p w14:paraId="6CAA0B2C" w14:textId="77777777" w:rsidR="00FD2833" w:rsidRDefault="00FD2833" w:rsidP="00FD2833">
      <w:pPr>
        <w:pStyle w:val="CMD"/>
      </w:pPr>
      <w:r>
        <w:t>========== RESTART: /home/Student/04_if-vlan.py ==========</w:t>
      </w:r>
    </w:p>
    <w:p w14:paraId="672AE339" w14:textId="5DEB27E6" w:rsidR="00FD2833" w:rsidRDefault="00FD2833">
      <w:pPr>
        <w:pStyle w:val="CMD"/>
      </w:pPr>
      <w:r>
        <w:t>The native VLAN and the data VLAN are different.</w:t>
      </w:r>
    </w:p>
    <w:p w14:paraId="2AB6C558" w14:textId="747CB7D3" w:rsidR="000E1550" w:rsidRDefault="00FD2833" w:rsidP="00FD2833">
      <w:pPr>
        <w:pStyle w:val="SubStepAlpha"/>
      </w:pPr>
      <w:r>
        <w:t xml:space="preserve">Modify the variables so that </w:t>
      </w:r>
      <w:proofErr w:type="spellStart"/>
      <w:r w:rsidRPr="00FD2833">
        <w:rPr>
          <w:b/>
          <w:bCs/>
        </w:rPr>
        <w:t>nativeVLAN</w:t>
      </w:r>
      <w:proofErr w:type="spellEnd"/>
      <w:r>
        <w:t xml:space="preserve"> and </w:t>
      </w:r>
      <w:proofErr w:type="spellStart"/>
      <w:r w:rsidRPr="00FD2833">
        <w:rPr>
          <w:b/>
          <w:bCs/>
        </w:rPr>
        <w:t>dataVLAN</w:t>
      </w:r>
      <w:proofErr w:type="spellEnd"/>
      <w:r>
        <w:t xml:space="preserve"> have the same value. Save and run the script again. Your output should look like the following example</w:t>
      </w:r>
      <w:r w:rsidR="00005641">
        <w:t>:</w:t>
      </w:r>
    </w:p>
    <w:p w14:paraId="44CC0A2A" w14:textId="77777777" w:rsidR="00FD2833" w:rsidRDefault="00FD2833" w:rsidP="00FD2833">
      <w:pPr>
        <w:pStyle w:val="CMD"/>
      </w:pPr>
      <w:r>
        <w:t>========== RESTART: /home/Student/04_if-vlan.py ==========</w:t>
      </w:r>
    </w:p>
    <w:p w14:paraId="6674D79D" w14:textId="7A41C480" w:rsidR="00FD2833" w:rsidRDefault="00FD2833">
      <w:pPr>
        <w:pStyle w:val="CMD"/>
      </w:pPr>
      <w:r>
        <w:t>The native VLAN and the data VLAN are the same.</w:t>
      </w:r>
    </w:p>
    <w:p w14:paraId="7E47AD93" w14:textId="77777777" w:rsidR="00FD2833" w:rsidRDefault="00991B62">
      <w:pPr>
        <w:pStyle w:val="Heading3"/>
      </w:pPr>
      <w:r>
        <w:t xml:space="preserve">Create an </w:t>
      </w:r>
      <w:r w:rsidR="00FD2833">
        <w:t>If/</w:t>
      </w:r>
      <w:proofErr w:type="spellStart"/>
      <w:r w:rsidR="00FD2833">
        <w:t>Elif</w:t>
      </w:r>
      <w:proofErr w:type="spellEnd"/>
      <w:r w:rsidR="00FD2833">
        <w:t xml:space="preserve">/Else </w:t>
      </w:r>
      <w:r w:rsidR="00E35753">
        <w:t>conditional statement.</w:t>
      </w:r>
    </w:p>
    <w:p w14:paraId="1EDAD4EB" w14:textId="77777777" w:rsidR="00FD2833" w:rsidRDefault="00FD2833" w:rsidP="00AD781B">
      <w:pPr>
        <w:pStyle w:val="BodyTextL25"/>
      </w:pPr>
      <w:r>
        <w:t xml:space="preserve">What if we have more than two conditional statements to consider? In this case, we can use </w:t>
      </w:r>
      <w:proofErr w:type="spellStart"/>
      <w:r w:rsidRPr="00E35753">
        <w:rPr>
          <w:b/>
          <w:bCs/>
        </w:rPr>
        <w:t>elif</w:t>
      </w:r>
      <w:proofErr w:type="spellEnd"/>
      <w:r>
        <w:t xml:space="preserve"> statements in the middle of the </w:t>
      </w:r>
      <w:r w:rsidRPr="00E35753">
        <w:rPr>
          <w:b/>
          <w:bCs/>
        </w:rPr>
        <w:t>if/else</w:t>
      </w:r>
      <w:r>
        <w:t xml:space="preserve"> function. An </w:t>
      </w:r>
      <w:proofErr w:type="spellStart"/>
      <w:r w:rsidRPr="00E35753">
        <w:rPr>
          <w:b/>
          <w:bCs/>
        </w:rPr>
        <w:t>elif</w:t>
      </w:r>
      <w:proofErr w:type="spellEnd"/>
      <w:r>
        <w:t xml:space="preserve"> statement is evaluated if the </w:t>
      </w:r>
      <w:r w:rsidRPr="00E35753">
        <w:rPr>
          <w:b/>
          <w:bCs/>
        </w:rPr>
        <w:t>if</w:t>
      </w:r>
      <w:r>
        <w:t xml:space="preserve"> statement is false and before the </w:t>
      </w:r>
      <w:r w:rsidRPr="00E35753">
        <w:rPr>
          <w:b/>
          <w:bCs/>
        </w:rPr>
        <w:t>else</w:t>
      </w:r>
      <w:r>
        <w:t xml:space="preserve"> statement. You can have as many </w:t>
      </w:r>
      <w:proofErr w:type="spellStart"/>
      <w:r w:rsidRPr="00E35753">
        <w:rPr>
          <w:b/>
          <w:bCs/>
        </w:rPr>
        <w:t>elif</w:t>
      </w:r>
      <w:proofErr w:type="spellEnd"/>
      <w:r>
        <w:t xml:space="preserve"> statements as you would like. However, the first one matched will be executed and none of the remaining </w:t>
      </w:r>
      <w:proofErr w:type="spellStart"/>
      <w:r w:rsidRPr="00E35753">
        <w:rPr>
          <w:b/>
          <w:bCs/>
        </w:rPr>
        <w:t>elif</w:t>
      </w:r>
      <w:proofErr w:type="spellEnd"/>
      <w:r>
        <w:t xml:space="preserve"> statements will be checked. Nor will the </w:t>
      </w:r>
      <w:r w:rsidRPr="00E35753">
        <w:rPr>
          <w:b/>
          <w:bCs/>
        </w:rPr>
        <w:t>else</w:t>
      </w:r>
      <w:r>
        <w:t xml:space="preserve"> statement.</w:t>
      </w:r>
    </w:p>
    <w:p w14:paraId="4C27003B" w14:textId="77777777" w:rsidR="00FD2833" w:rsidRDefault="00FD2833" w:rsidP="00AD781B">
      <w:pPr>
        <w:pStyle w:val="BodyTextL25"/>
      </w:pPr>
      <w:r>
        <w:t xml:space="preserve">The script in </w:t>
      </w:r>
      <w:r w:rsidR="00E35753">
        <w:t>the following example</w:t>
      </w:r>
      <w:r>
        <w:t xml:space="preserve"> asks the user to input the number of an IPv4 ACL and then checks whether that number is a standard IPv4 ACL, extended IPv4 ACL, or neither standard </w:t>
      </w:r>
      <w:proofErr w:type="gramStart"/>
      <w:r>
        <w:t>or</w:t>
      </w:r>
      <w:proofErr w:type="gramEnd"/>
      <w:r>
        <w:t xml:space="preserve"> extended IPv4 ACL.</w:t>
      </w:r>
    </w:p>
    <w:p w14:paraId="0F40AE81" w14:textId="77777777" w:rsidR="000E1550" w:rsidRDefault="00FD2833" w:rsidP="00AD781B">
      <w:pPr>
        <w:pStyle w:val="BodyTextL25"/>
      </w:pPr>
      <w:r w:rsidRPr="00E35753">
        <w:rPr>
          <w:b/>
          <w:bCs/>
        </w:rPr>
        <w:t>Note</w:t>
      </w:r>
      <w:r>
        <w:t xml:space="preserve">: The data type for the input function is changed from the default string to an integer so that the </w:t>
      </w:r>
      <w:r w:rsidRPr="00E35753">
        <w:rPr>
          <w:b/>
          <w:bCs/>
        </w:rPr>
        <w:t>if</w:t>
      </w:r>
      <w:r>
        <w:t xml:space="preserve"> and </w:t>
      </w:r>
      <w:proofErr w:type="spellStart"/>
      <w:r w:rsidRPr="00E35753">
        <w:rPr>
          <w:b/>
          <w:bCs/>
        </w:rPr>
        <w:t>elif</w:t>
      </w:r>
      <w:proofErr w:type="spellEnd"/>
      <w:r>
        <w:t xml:space="preserve"> evaluations will work.</w:t>
      </w:r>
    </w:p>
    <w:p w14:paraId="438D1CE1" w14:textId="77777777" w:rsidR="00FD2833" w:rsidRDefault="00FD2833" w:rsidP="00E35753">
      <w:pPr>
        <w:pStyle w:val="CMD"/>
      </w:pPr>
      <w:proofErr w:type="spellStart"/>
      <w:r>
        <w:t>aclNum</w:t>
      </w:r>
      <w:proofErr w:type="spellEnd"/>
      <w:r>
        <w:t xml:space="preserve"> = </w:t>
      </w:r>
      <w:proofErr w:type="gramStart"/>
      <w:r w:rsidRPr="00E35753">
        <w:rPr>
          <w:highlight w:val="yellow"/>
        </w:rPr>
        <w:t>int</w:t>
      </w:r>
      <w:r>
        <w:t>(</w:t>
      </w:r>
      <w:proofErr w:type="gramEnd"/>
      <w:r>
        <w:t>input("What is the IPv4 ACL number? "))</w:t>
      </w:r>
    </w:p>
    <w:p w14:paraId="1799CA78" w14:textId="77777777" w:rsidR="00FD2833" w:rsidRDefault="00FD2833" w:rsidP="00E35753">
      <w:pPr>
        <w:pStyle w:val="CMD"/>
      </w:pPr>
      <w:r w:rsidRPr="00E35753">
        <w:rPr>
          <w:highlight w:val="yellow"/>
        </w:rPr>
        <w:t>if</w:t>
      </w:r>
      <w:r>
        <w:t xml:space="preserve"> </w:t>
      </w:r>
      <w:proofErr w:type="spellStart"/>
      <w:r>
        <w:t>aclNum</w:t>
      </w:r>
      <w:proofErr w:type="spellEnd"/>
      <w:r>
        <w:t xml:space="preserve"> &gt;= 1 and </w:t>
      </w:r>
      <w:proofErr w:type="spellStart"/>
      <w:r>
        <w:t>aclNum</w:t>
      </w:r>
      <w:proofErr w:type="spellEnd"/>
      <w:r>
        <w:t xml:space="preserve"> &lt;= 99:</w:t>
      </w:r>
    </w:p>
    <w:p w14:paraId="01F91233" w14:textId="375633B6" w:rsidR="00FD2833" w:rsidRDefault="000D7FA6" w:rsidP="00E35753">
      <w:pPr>
        <w:pStyle w:val="CMD"/>
      </w:pPr>
      <w:r>
        <w:t xml:space="preserve">   </w:t>
      </w:r>
      <w:r w:rsidR="00FD2833">
        <w:t xml:space="preserve"> </w:t>
      </w:r>
      <w:proofErr w:type="gramStart"/>
      <w:r w:rsidR="00FD2833">
        <w:t>print(</w:t>
      </w:r>
      <w:proofErr w:type="gramEnd"/>
      <w:r w:rsidR="00FD2833">
        <w:t>"This is a standard IPv4 ACL.")</w:t>
      </w:r>
    </w:p>
    <w:p w14:paraId="4B3BCF45" w14:textId="77777777" w:rsidR="00FD2833" w:rsidRDefault="00FD2833" w:rsidP="00E35753">
      <w:pPr>
        <w:pStyle w:val="CMD"/>
      </w:pPr>
      <w:proofErr w:type="spellStart"/>
      <w:r w:rsidRPr="00E35753">
        <w:rPr>
          <w:highlight w:val="yellow"/>
        </w:rPr>
        <w:t>elif</w:t>
      </w:r>
      <w:proofErr w:type="spellEnd"/>
      <w:r>
        <w:t xml:space="preserve"> </w:t>
      </w:r>
      <w:proofErr w:type="spellStart"/>
      <w:r>
        <w:t>aclNum</w:t>
      </w:r>
      <w:proofErr w:type="spellEnd"/>
      <w:r>
        <w:t xml:space="preserve"> &gt;=100 and </w:t>
      </w:r>
      <w:proofErr w:type="spellStart"/>
      <w:r>
        <w:t>aclNum</w:t>
      </w:r>
      <w:proofErr w:type="spellEnd"/>
      <w:r>
        <w:t xml:space="preserve"> &lt;= 199:</w:t>
      </w:r>
    </w:p>
    <w:p w14:paraId="508B725E" w14:textId="2119DA56" w:rsidR="00FD2833" w:rsidRDefault="000D7FA6" w:rsidP="00E35753">
      <w:pPr>
        <w:pStyle w:val="CMD"/>
      </w:pPr>
      <w:r>
        <w:t xml:space="preserve">   </w:t>
      </w:r>
      <w:r w:rsidR="00FD2833">
        <w:t xml:space="preserve"> </w:t>
      </w:r>
      <w:proofErr w:type="gramStart"/>
      <w:r w:rsidR="00FD2833">
        <w:t>print(</w:t>
      </w:r>
      <w:proofErr w:type="gramEnd"/>
      <w:r w:rsidR="00FD2833">
        <w:t>"This is a</w:t>
      </w:r>
      <w:r w:rsidR="00E35753">
        <w:t>n</w:t>
      </w:r>
      <w:r w:rsidR="00FD2833">
        <w:t xml:space="preserve"> extended IPv4 ACL.")</w:t>
      </w:r>
    </w:p>
    <w:p w14:paraId="10AF6B00" w14:textId="77777777" w:rsidR="00FD2833" w:rsidRDefault="00FD2833" w:rsidP="00E35753">
      <w:pPr>
        <w:pStyle w:val="CMD"/>
      </w:pPr>
      <w:r w:rsidRPr="00E35753">
        <w:rPr>
          <w:highlight w:val="yellow"/>
        </w:rPr>
        <w:t>else</w:t>
      </w:r>
      <w:r>
        <w:t>:</w:t>
      </w:r>
    </w:p>
    <w:p w14:paraId="34A8933A" w14:textId="77777777" w:rsidR="00FD2833" w:rsidRDefault="00FD2833" w:rsidP="00E35753">
      <w:pPr>
        <w:pStyle w:val="CMD"/>
      </w:pPr>
      <w:r>
        <w:t xml:space="preserve"> </w:t>
      </w:r>
      <w:proofErr w:type="gramStart"/>
      <w:r>
        <w:t>print(</w:t>
      </w:r>
      <w:proofErr w:type="gramEnd"/>
      <w:r>
        <w:t>"This is not a standard or extended IPv4 ACL.")</w:t>
      </w:r>
    </w:p>
    <w:p w14:paraId="1C19C392" w14:textId="77777777" w:rsidR="00FD2833" w:rsidRDefault="00FD2833" w:rsidP="00FD2833">
      <w:pPr>
        <w:pStyle w:val="SubStepAlpha"/>
      </w:pPr>
      <w:r>
        <w:t>Create this script for your files:</w:t>
      </w:r>
    </w:p>
    <w:p w14:paraId="23708A03" w14:textId="77777777" w:rsidR="00FD2833" w:rsidRDefault="00FD2833" w:rsidP="00A82571">
      <w:pPr>
        <w:pStyle w:val="SubStepNum"/>
      </w:pPr>
      <w:r>
        <w:t xml:space="preserve">Open a blank script and save it as </w:t>
      </w:r>
      <w:r w:rsidRPr="00E35753">
        <w:rPr>
          <w:b/>
          <w:bCs/>
        </w:rPr>
        <w:t>05_if-acl.py</w:t>
      </w:r>
      <w:r>
        <w:t>.</w:t>
      </w:r>
    </w:p>
    <w:p w14:paraId="2F6B63FE" w14:textId="77777777" w:rsidR="00FD2833" w:rsidRDefault="00E35753" w:rsidP="00A82571">
      <w:pPr>
        <w:pStyle w:val="SubStepNum"/>
      </w:pPr>
      <w:r>
        <w:t>Type</w:t>
      </w:r>
      <w:r w:rsidR="00FD2833">
        <w:t xml:space="preserve"> the script </w:t>
      </w:r>
      <w:r>
        <w:t>above into your new file</w:t>
      </w:r>
      <w:r w:rsidR="00FD2833">
        <w:t>.</w:t>
      </w:r>
    </w:p>
    <w:p w14:paraId="45E7C504" w14:textId="77777777" w:rsidR="000E1550" w:rsidRDefault="00FD2833" w:rsidP="00AD781B">
      <w:pPr>
        <w:pStyle w:val="SubStepAlpha"/>
      </w:pPr>
      <w:r>
        <w:t xml:space="preserve">Run multiple times to test each statement. Troubleshoot any errors. Your output should look </w:t>
      </w:r>
      <w:r w:rsidR="00E35753">
        <w:t>similar to the following:</w:t>
      </w:r>
    </w:p>
    <w:p w14:paraId="669498A5" w14:textId="77777777" w:rsidR="00FD2833" w:rsidRDefault="00FD2833" w:rsidP="00AD781B">
      <w:pPr>
        <w:pStyle w:val="CMD"/>
      </w:pPr>
      <w:r>
        <w:t>=========== RESTART: /home/</w:t>
      </w:r>
      <w:r w:rsidR="00E35753">
        <w:t>Student</w:t>
      </w:r>
      <w:r>
        <w:t>/05_if-</w:t>
      </w:r>
      <w:r w:rsidR="004011FD">
        <w:t>acl</w:t>
      </w:r>
      <w:r>
        <w:t>.py ===========</w:t>
      </w:r>
    </w:p>
    <w:p w14:paraId="6DB0CD20" w14:textId="77777777" w:rsidR="00FD2833" w:rsidRDefault="00FD2833" w:rsidP="00E35753">
      <w:pPr>
        <w:pStyle w:val="CMD"/>
      </w:pPr>
      <w:r>
        <w:t xml:space="preserve">What is the IPv4 ACL number? </w:t>
      </w:r>
      <w:r w:rsidRPr="00E35753">
        <w:rPr>
          <w:b/>
          <w:bCs/>
        </w:rPr>
        <w:t>10</w:t>
      </w:r>
    </w:p>
    <w:p w14:paraId="32BA4700" w14:textId="77777777" w:rsidR="00FD2833" w:rsidRDefault="00FD2833" w:rsidP="00E35753">
      <w:pPr>
        <w:pStyle w:val="CMD"/>
      </w:pPr>
      <w:r>
        <w:t>This is a standard IPv4 ACL.</w:t>
      </w:r>
    </w:p>
    <w:p w14:paraId="2F42A6F0" w14:textId="77777777" w:rsidR="00FD2833" w:rsidRDefault="00FD2833" w:rsidP="00E35753">
      <w:pPr>
        <w:pStyle w:val="CMD"/>
      </w:pPr>
      <w:r>
        <w:t>&gt;&gt;&gt;</w:t>
      </w:r>
    </w:p>
    <w:p w14:paraId="2B0B1A28" w14:textId="77777777" w:rsidR="00E35753" w:rsidRDefault="00E35753" w:rsidP="00E35753">
      <w:pPr>
        <w:pStyle w:val="CMD"/>
      </w:pPr>
      <w:r>
        <w:t>=========== RESTART: /home/Student/05_if-</w:t>
      </w:r>
      <w:r w:rsidR="004011FD">
        <w:t>acl</w:t>
      </w:r>
      <w:r>
        <w:t>.py ===========</w:t>
      </w:r>
    </w:p>
    <w:p w14:paraId="63F7499E" w14:textId="77777777" w:rsidR="00FD2833" w:rsidRDefault="00FD2833" w:rsidP="00E35753">
      <w:pPr>
        <w:pStyle w:val="CMD"/>
      </w:pPr>
      <w:r>
        <w:t xml:space="preserve">What is the IPv4 ACL number? </w:t>
      </w:r>
      <w:r w:rsidRPr="00E35753">
        <w:rPr>
          <w:b/>
          <w:bCs/>
        </w:rPr>
        <w:t>100</w:t>
      </w:r>
    </w:p>
    <w:p w14:paraId="20D0317B" w14:textId="77777777" w:rsidR="00FD2833" w:rsidRDefault="00FD2833" w:rsidP="00E35753">
      <w:pPr>
        <w:pStyle w:val="CMD"/>
      </w:pPr>
      <w:r>
        <w:t>This is a</w:t>
      </w:r>
      <w:r w:rsidR="00E35753">
        <w:t>n</w:t>
      </w:r>
      <w:r>
        <w:t xml:space="preserve"> extended IPv4 ACL.</w:t>
      </w:r>
    </w:p>
    <w:p w14:paraId="6E06F18E" w14:textId="77777777" w:rsidR="00FD2833" w:rsidRDefault="00FD2833" w:rsidP="00E35753">
      <w:pPr>
        <w:pStyle w:val="CMD"/>
      </w:pPr>
      <w:r>
        <w:t>&gt;&gt;&gt;</w:t>
      </w:r>
    </w:p>
    <w:p w14:paraId="1B6DC56E" w14:textId="77777777" w:rsidR="00E35753" w:rsidRDefault="00E35753" w:rsidP="00E35753">
      <w:pPr>
        <w:pStyle w:val="CMD"/>
      </w:pPr>
      <w:r>
        <w:t>=========== RESTART: /home/Student/05_if-</w:t>
      </w:r>
      <w:r w:rsidR="004011FD">
        <w:t>acl</w:t>
      </w:r>
      <w:r>
        <w:t>.py ===========</w:t>
      </w:r>
    </w:p>
    <w:p w14:paraId="5D3BD5B7" w14:textId="77777777" w:rsidR="00FD2833" w:rsidRDefault="00FD2833" w:rsidP="00E35753">
      <w:pPr>
        <w:pStyle w:val="CMD"/>
      </w:pPr>
      <w:r>
        <w:t xml:space="preserve">What is the IPv4 ACL number? </w:t>
      </w:r>
      <w:r w:rsidRPr="00E35753">
        <w:rPr>
          <w:b/>
          <w:bCs/>
        </w:rPr>
        <w:t>2000</w:t>
      </w:r>
    </w:p>
    <w:p w14:paraId="5B82B5A1" w14:textId="77777777" w:rsidR="00FD2833" w:rsidRDefault="00FD2833" w:rsidP="00E35753">
      <w:pPr>
        <w:pStyle w:val="CMD"/>
      </w:pPr>
      <w:r>
        <w:t>This is not a standard or extended IPv4 ACL.</w:t>
      </w:r>
    </w:p>
    <w:p w14:paraId="407ECDC3" w14:textId="77777777" w:rsidR="00FD2833" w:rsidRDefault="00FD2833" w:rsidP="00E35753">
      <w:pPr>
        <w:pStyle w:val="CMD"/>
      </w:pPr>
      <w:r>
        <w:t>&gt;&gt;&gt;</w:t>
      </w:r>
    </w:p>
    <w:p w14:paraId="68F866EE" w14:textId="77777777" w:rsidR="00E35753" w:rsidRDefault="004011FD" w:rsidP="004011FD">
      <w:pPr>
        <w:pStyle w:val="Heading3"/>
      </w:pPr>
      <w:r>
        <w:lastRenderedPageBreak/>
        <w:t>Create a For loop.</w:t>
      </w:r>
    </w:p>
    <w:p w14:paraId="1C919620" w14:textId="714939D2" w:rsidR="004011FD" w:rsidRDefault="004011FD" w:rsidP="00AD781B">
      <w:pPr>
        <w:pStyle w:val="BodyTextL25"/>
      </w:pPr>
      <w:r>
        <w:t xml:space="preserve">The Python </w:t>
      </w:r>
      <w:r w:rsidRPr="004011FD">
        <w:rPr>
          <w:b/>
          <w:bCs/>
        </w:rPr>
        <w:t>for</w:t>
      </w:r>
      <w:r>
        <w:t xml:space="preserve"> command is used to loop or iterate through the elements in a </w:t>
      </w:r>
      <w:proofErr w:type="gramStart"/>
      <w:r>
        <w:t>list</w:t>
      </w:r>
      <w:r w:rsidR="00005641">
        <w:t>,</w:t>
      </w:r>
      <w:r>
        <w:t xml:space="preserve"> or</w:t>
      </w:r>
      <w:proofErr w:type="gramEnd"/>
      <w:r>
        <w:t xml:space="preserve"> perform an operation on a series of values.</w:t>
      </w:r>
    </w:p>
    <w:p w14:paraId="1838FF0D" w14:textId="5F4B4101" w:rsidR="004011FD" w:rsidRDefault="004011FD" w:rsidP="005658BC">
      <w:pPr>
        <w:pStyle w:val="SubStepAlpha"/>
      </w:pPr>
      <w:r>
        <w:t xml:space="preserve">Enter the following example in your interactive interpreter. The example demonstrates how a </w:t>
      </w:r>
      <w:r w:rsidRPr="00AD781B">
        <w:rPr>
          <w:b/>
        </w:rPr>
        <w:t>for</w:t>
      </w:r>
      <w:r>
        <w:t xml:space="preserve"> loop can be used to print the elements in a list. The variable name </w:t>
      </w:r>
      <w:r w:rsidRPr="004011FD">
        <w:rPr>
          <w:b/>
          <w:bCs/>
        </w:rPr>
        <w:t>item</w:t>
      </w:r>
      <w:r>
        <w:t xml:space="preserve"> is arbitrary and can be anything the programmer chooses.</w:t>
      </w:r>
    </w:p>
    <w:p w14:paraId="5D9D5CC1" w14:textId="106073E8" w:rsidR="000E1550" w:rsidRDefault="004011FD" w:rsidP="000E1550">
      <w:pPr>
        <w:pStyle w:val="BodyTextL50"/>
      </w:pPr>
      <w:r w:rsidRPr="004011FD">
        <w:rPr>
          <w:b/>
          <w:bCs/>
        </w:rPr>
        <w:t>Note</w:t>
      </w:r>
      <w:r>
        <w:t xml:space="preserve">: After the last statement in a </w:t>
      </w:r>
      <w:r w:rsidRPr="00AD781B">
        <w:rPr>
          <w:b/>
        </w:rPr>
        <w:t>for</w:t>
      </w:r>
      <w:r>
        <w:t xml:space="preserve"> loop, press the Enter key twice to end the </w:t>
      </w:r>
      <w:proofErr w:type="gramStart"/>
      <w:r w:rsidRPr="00AD781B">
        <w:rPr>
          <w:b/>
        </w:rPr>
        <w:t>for</w:t>
      </w:r>
      <w:r>
        <w:t xml:space="preserve"> loop</w:t>
      </w:r>
      <w:proofErr w:type="gramEnd"/>
      <w:r>
        <w:t xml:space="preserve"> statement and run it.</w:t>
      </w:r>
    </w:p>
    <w:p w14:paraId="7F34A260" w14:textId="77777777" w:rsidR="004011FD" w:rsidRPr="004011FD" w:rsidRDefault="004011FD" w:rsidP="004011FD">
      <w:pPr>
        <w:pStyle w:val="CMD"/>
        <w:rPr>
          <w:b/>
          <w:bCs/>
        </w:rPr>
      </w:pPr>
      <w:r>
        <w:t xml:space="preserve">&gt;&gt;&gt; </w:t>
      </w:r>
      <w:r w:rsidRPr="004011FD">
        <w:rPr>
          <w:b/>
          <w:bCs/>
        </w:rPr>
        <w:t>devices=["R1","R2","R3","S1","S2"]</w:t>
      </w:r>
    </w:p>
    <w:p w14:paraId="214646AC" w14:textId="77777777" w:rsidR="004011FD" w:rsidRPr="004011FD" w:rsidRDefault="004011FD" w:rsidP="004011FD">
      <w:pPr>
        <w:pStyle w:val="CMD"/>
        <w:rPr>
          <w:b/>
          <w:bCs/>
        </w:rPr>
      </w:pPr>
      <w:r>
        <w:t xml:space="preserve">&gt;&gt;&gt; </w:t>
      </w:r>
      <w:r w:rsidRPr="004011FD">
        <w:rPr>
          <w:b/>
          <w:bCs/>
        </w:rPr>
        <w:t>for item in devices:</w:t>
      </w:r>
    </w:p>
    <w:p w14:paraId="2011E976" w14:textId="77777777" w:rsidR="004011FD" w:rsidRPr="004011FD" w:rsidRDefault="004011FD" w:rsidP="004011FD">
      <w:pPr>
        <w:pStyle w:val="CMD"/>
        <w:rPr>
          <w:b/>
          <w:bCs/>
        </w:rPr>
      </w:pPr>
      <w:r>
        <w:rPr>
          <w:b/>
          <w:bCs/>
        </w:rPr>
        <w:t xml:space="preserve">        </w:t>
      </w:r>
      <w:r w:rsidRPr="004011FD">
        <w:rPr>
          <w:b/>
          <w:bCs/>
        </w:rPr>
        <w:t>print(item)</w:t>
      </w:r>
    </w:p>
    <w:p w14:paraId="6A361773" w14:textId="77777777" w:rsidR="004011FD" w:rsidRDefault="004011FD" w:rsidP="004011FD">
      <w:pPr>
        <w:pStyle w:val="CMD"/>
      </w:pPr>
    </w:p>
    <w:p w14:paraId="382E90D6" w14:textId="77777777" w:rsidR="004011FD" w:rsidRDefault="004011FD" w:rsidP="004011FD">
      <w:pPr>
        <w:pStyle w:val="CMD"/>
      </w:pPr>
      <w:r>
        <w:t xml:space="preserve"> </w:t>
      </w:r>
    </w:p>
    <w:p w14:paraId="6D773775" w14:textId="77777777" w:rsidR="004011FD" w:rsidRDefault="004011FD" w:rsidP="004011FD">
      <w:pPr>
        <w:pStyle w:val="CMD"/>
      </w:pPr>
      <w:r>
        <w:t>R1</w:t>
      </w:r>
    </w:p>
    <w:p w14:paraId="11977BEB" w14:textId="77777777" w:rsidR="004011FD" w:rsidRDefault="004011FD" w:rsidP="004011FD">
      <w:pPr>
        <w:pStyle w:val="CMD"/>
      </w:pPr>
      <w:r>
        <w:t>R2</w:t>
      </w:r>
    </w:p>
    <w:p w14:paraId="7B7995F2" w14:textId="77777777" w:rsidR="004011FD" w:rsidRDefault="004011FD" w:rsidP="004011FD">
      <w:pPr>
        <w:pStyle w:val="CMD"/>
      </w:pPr>
      <w:r>
        <w:t>R3</w:t>
      </w:r>
    </w:p>
    <w:p w14:paraId="027A723C" w14:textId="77777777" w:rsidR="004011FD" w:rsidRDefault="004011FD" w:rsidP="004011FD">
      <w:pPr>
        <w:pStyle w:val="CMD"/>
      </w:pPr>
      <w:r>
        <w:t>S1</w:t>
      </w:r>
    </w:p>
    <w:p w14:paraId="0E1F3A0B" w14:textId="4969C9F1" w:rsidR="004011FD" w:rsidRDefault="004011FD">
      <w:pPr>
        <w:pStyle w:val="CMD"/>
      </w:pPr>
      <w:r>
        <w:t>S2</w:t>
      </w:r>
    </w:p>
    <w:p w14:paraId="79AE4077" w14:textId="0CFDF4F1" w:rsidR="000E1550" w:rsidRDefault="004011FD" w:rsidP="004011FD">
      <w:pPr>
        <w:pStyle w:val="SubStepAlpha"/>
      </w:pPr>
      <w:r>
        <w:t xml:space="preserve">What if you only want to list the items that begin with the letter R? An </w:t>
      </w:r>
      <w:r w:rsidRPr="004011FD">
        <w:rPr>
          <w:b/>
          <w:bCs/>
        </w:rPr>
        <w:t>if</w:t>
      </w:r>
      <w:r>
        <w:t xml:space="preserve"> statement can be embedded in a </w:t>
      </w:r>
      <w:r w:rsidRPr="004011FD">
        <w:rPr>
          <w:b/>
          <w:bCs/>
        </w:rPr>
        <w:t>for</w:t>
      </w:r>
      <w:r>
        <w:t xml:space="preserve"> loop to achieve this.</w:t>
      </w:r>
      <w:r w:rsidR="005658BC">
        <w:t xml:space="preserve"> Enter the following example in your interactive interpreter</w:t>
      </w:r>
      <w:r w:rsidR="00005641">
        <w:t>:</w:t>
      </w:r>
    </w:p>
    <w:p w14:paraId="7505576A" w14:textId="77777777" w:rsidR="004011FD" w:rsidRDefault="004011FD" w:rsidP="004011FD">
      <w:pPr>
        <w:pStyle w:val="CMD"/>
      </w:pPr>
      <w:r>
        <w:t xml:space="preserve">&gt;&gt;&gt; </w:t>
      </w:r>
      <w:r w:rsidRPr="004011FD">
        <w:rPr>
          <w:b/>
          <w:bCs/>
        </w:rPr>
        <w:t>for item in devices:</w:t>
      </w:r>
    </w:p>
    <w:p w14:paraId="68F776BD" w14:textId="77777777" w:rsidR="004011FD" w:rsidRPr="004011FD" w:rsidRDefault="004011FD" w:rsidP="004011FD">
      <w:pPr>
        <w:pStyle w:val="CMD"/>
        <w:rPr>
          <w:b/>
          <w:bCs/>
        </w:rPr>
      </w:pPr>
      <w:r>
        <w:t xml:space="preserve">        </w:t>
      </w:r>
      <w:r w:rsidRPr="004011FD">
        <w:rPr>
          <w:b/>
          <w:bCs/>
        </w:rPr>
        <w:t>if "R" in item:</w:t>
      </w:r>
    </w:p>
    <w:p w14:paraId="78932CF7" w14:textId="77777777" w:rsidR="004011FD" w:rsidRPr="004011FD" w:rsidRDefault="004011FD" w:rsidP="004011FD">
      <w:pPr>
        <w:pStyle w:val="CMD"/>
        <w:rPr>
          <w:b/>
          <w:bCs/>
        </w:rPr>
      </w:pPr>
      <w:r>
        <w:t xml:space="preserve">                </w:t>
      </w:r>
      <w:r w:rsidRPr="004011FD">
        <w:rPr>
          <w:b/>
          <w:bCs/>
        </w:rPr>
        <w:t>print(item)</w:t>
      </w:r>
    </w:p>
    <w:p w14:paraId="4130E6AF" w14:textId="77777777" w:rsidR="004011FD" w:rsidRDefault="004011FD" w:rsidP="004011FD">
      <w:pPr>
        <w:pStyle w:val="CMD"/>
      </w:pPr>
    </w:p>
    <w:p w14:paraId="0C0E913B" w14:textId="77777777" w:rsidR="004011FD" w:rsidRDefault="004011FD" w:rsidP="004011FD">
      <w:pPr>
        <w:pStyle w:val="CMD"/>
      </w:pPr>
    </w:p>
    <w:p w14:paraId="25E64D1E" w14:textId="77777777" w:rsidR="004011FD" w:rsidRDefault="004011FD" w:rsidP="004011FD">
      <w:pPr>
        <w:pStyle w:val="CMD"/>
      </w:pPr>
      <w:r>
        <w:t>R1</w:t>
      </w:r>
    </w:p>
    <w:p w14:paraId="0F2932B8" w14:textId="77777777" w:rsidR="004011FD" w:rsidRDefault="004011FD" w:rsidP="004011FD">
      <w:pPr>
        <w:pStyle w:val="CMD"/>
      </w:pPr>
      <w:r>
        <w:t>R2</w:t>
      </w:r>
    </w:p>
    <w:p w14:paraId="15C20489" w14:textId="1726E136" w:rsidR="004011FD" w:rsidRDefault="004011FD">
      <w:pPr>
        <w:pStyle w:val="CMD"/>
      </w:pPr>
      <w:r>
        <w:t>R3</w:t>
      </w:r>
    </w:p>
    <w:p w14:paraId="36F6CA3C" w14:textId="77777777" w:rsidR="000E1550" w:rsidRDefault="004011FD" w:rsidP="004011FD">
      <w:pPr>
        <w:pStyle w:val="SubStepAlpha"/>
      </w:pPr>
      <w:r>
        <w:t xml:space="preserve">You can also use a combination of the </w:t>
      </w:r>
      <w:r w:rsidRPr="004011FD">
        <w:rPr>
          <w:b/>
          <w:bCs/>
        </w:rPr>
        <w:t>for</w:t>
      </w:r>
      <w:r>
        <w:t xml:space="preserve"> loop and </w:t>
      </w:r>
      <w:r w:rsidRPr="004011FD">
        <w:rPr>
          <w:b/>
          <w:bCs/>
        </w:rPr>
        <w:t>if</w:t>
      </w:r>
      <w:r>
        <w:t xml:space="preserve"> statement to create a new list. The following shows how to use the </w:t>
      </w:r>
      <w:proofErr w:type="gramStart"/>
      <w:r w:rsidRPr="004011FD">
        <w:rPr>
          <w:b/>
          <w:bCs/>
        </w:rPr>
        <w:t>append(</w:t>
      </w:r>
      <w:proofErr w:type="gramEnd"/>
      <w:r w:rsidRPr="004011FD">
        <w:rPr>
          <w:b/>
          <w:bCs/>
        </w:rPr>
        <w:t>)</w:t>
      </w:r>
      <w:r>
        <w:t xml:space="preserve"> method to create a new list called </w:t>
      </w:r>
      <w:r w:rsidRPr="004011FD">
        <w:rPr>
          <w:b/>
          <w:bCs/>
        </w:rPr>
        <w:t>switches</w:t>
      </w:r>
      <w:r>
        <w:t xml:space="preserve">. </w:t>
      </w:r>
      <w:r w:rsidR="005658BC">
        <w:t xml:space="preserve">In your interactive interpreter, </w:t>
      </w:r>
      <w:r>
        <w:t xml:space="preserve">create an empty list variable for switches. Then iterate through </w:t>
      </w:r>
      <w:r w:rsidRPr="005658BC">
        <w:rPr>
          <w:b/>
          <w:bCs/>
        </w:rPr>
        <w:t>devices</w:t>
      </w:r>
      <w:r>
        <w:t xml:space="preserve"> to find and add </w:t>
      </w:r>
      <w:r w:rsidR="005658BC">
        <w:t xml:space="preserve">any </w:t>
      </w:r>
      <w:r>
        <w:t xml:space="preserve">device that begin with an “S” to the </w:t>
      </w:r>
      <w:r w:rsidRPr="004011FD">
        <w:rPr>
          <w:b/>
          <w:bCs/>
        </w:rPr>
        <w:t>switches</w:t>
      </w:r>
      <w:r>
        <w:t xml:space="preserve"> list.</w:t>
      </w:r>
    </w:p>
    <w:p w14:paraId="40E7D3C2" w14:textId="77777777" w:rsidR="004011FD" w:rsidRPr="004011FD" w:rsidRDefault="004011FD" w:rsidP="004011FD">
      <w:pPr>
        <w:pStyle w:val="CMD"/>
        <w:rPr>
          <w:b/>
          <w:bCs/>
        </w:rPr>
      </w:pPr>
      <w:r>
        <w:t xml:space="preserve">&gt;&gt;&gt; </w:t>
      </w:r>
      <w:r w:rsidRPr="004011FD">
        <w:rPr>
          <w:b/>
          <w:bCs/>
        </w:rPr>
        <w:t>switches</w:t>
      </w:r>
      <w:proofErr w:type="gramStart"/>
      <w:r w:rsidRPr="004011FD">
        <w:rPr>
          <w:b/>
          <w:bCs/>
        </w:rPr>
        <w:t>=[</w:t>
      </w:r>
      <w:proofErr w:type="gramEnd"/>
      <w:r w:rsidRPr="004011FD">
        <w:rPr>
          <w:b/>
          <w:bCs/>
        </w:rPr>
        <w:t>]</w:t>
      </w:r>
    </w:p>
    <w:p w14:paraId="18B38EBF" w14:textId="77777777" w:rsidR="004011FD" w:rsidRDefault="004011FD" w:rsidP="004011FD">
      <w:pPr>
        <w:pStyle w:val="CMD"/>
      </w:pPr>
      <w:r>
        <w:t xml:space="preserve">&gt;&gt;&gt; </w:t>
      </w:r>
      <w:r w:rsidRPr="004011FD">
        <w:rPr>
          <w:b/>
          <w:bCs/>
        </w:rPr>
        <w:t>for item in devices:</w:t>
      </w:r>
    </w:p>
    <w:p w14:paraId="3B7803FD" w14:textId="77777777" w:rsidR="004011FD" w:rsidRPr="004011FD" w:rsidRDefault="004011FD" w:rsidP="004011FD">
      <w:pPr>
        <w:pStyle w:val="CMD"/>
        <w:rPr>
          <w:b/>
          <w:bCs/>
        </w:rPr>
      </w:pPr>
      <w:r>
        <w:t xml:space="preserve">        </w:t>
      </w:r>
      <w:r w:rsidRPr="004011FD">
        <w:rPr>
          <w:b/>
          <w:bCs/>
        </w:rPr>
        <w:t>if "S" in item:</w:t>
      </w:r>
    </w:p>
    <w:p w14:paraId="063DC925" w14:textId="77777777" w:rsidR="004011FD" w:rsidRPr="004011FD" w:rsidRDefault="004011FD" w:rsidP="004011FD">
      <w:pPr>
        <w:pStyle w:val="CMD"/>
        <w:rPr>
          <w:b/>
          <w:bCs/>
        </w:rPr>
      </w:pPr>
      <w:r>
        <w:t xml:space="preserve">                </w:t>
      </w:r>
      <w:proofErr w:type="spellStart"/>
      <w:proofErr w:type="gramStart"/>
      <w:r w:rsidRPr="004011FD">
        <w:rPr>
          <w:b/>
          <w:bCs/>
        </w:rPr>
        <w:t>switches.</w:t>
      </w:r>
      <w:r w:rsidRPr="004011FD">
        <w:rPr>
          <w:b/>
          <w:bCs/>
          <w:highlight w:val="yellow"/>
        </w:rPr>
        <w:t>append</w:t>
      </w:r>
      <w:proofErr w:type="spellEnd"/>
      <w:proofErr w:type="gramEnd"/>
      <w:r w:rsidRPr="004011FD">
        <w:rPr>
          <w:b/>
          <w:bCs/>
          <w:highlight w:val="yellow"/>
        </w:rPr>
        <w:t>(item)</w:t>
      </w:r>
    </w:p>
    <w:p w14:paraId="0B5A47D1" w14:textId="77777777" w:rsidR="004011FD" w:rsidRDefault="004011FD" w:rsidP="004011FD">
      <w:pPr>
        <w:pStyle w:val="CMD"/>
      </w:pPr>
    </w:p>
    <w:p w14:paraId="2181D952" w14:textId="77777777" w:rsidR="004011FD" w:rsidRDefault="004011FD" w:rsidP="004011FD">
      <w:pPr>
        <w:pStyle w:val="CMD"/>
      </w:pPr>
      <w:r>
        <w:t xml:space="preserve"> </w:t>
      </w:r>
    </w:p>
    <w:p w14:paraId="0D7AE1B4" w14:textId="77777777" w:rsidR="004011FD" w:rsidRDefault="004011FD" w:rsidP="004011FD">
      <w:pPr>
        <w:pStyle w:val="CMD"/>
      </w:pPr>
      <w:r>
        <w:t xml:space="preserve">&gt;&gt;&gt; </w:t>
      </w:r>
      <w:r w:rsidRPr="004011FD">
        <w:rPr>
          <w:b/>
          <w:bCs/>
        </w:rPr>
        <w:t>switches</w:t>
      </w:r>
    </w:p>
    <w:p w14:paraId="09E50DBF" w14:textId="4D3CD840" w:rsidR="00E35753" w:rsidRDefault="004011FD">
      <w:pPr>
        <w:pStyle w:val="CMD"/>
      </w:pPr>
      <w:r>
        <w:t>['S1', 'S2']</w:t>
      </w:r>
    </w:p>
    <w:p w14:paraId="2C20A23A" w14:textId="77777777" w:rsidR="005658BC" w:rsidRDefault="005658BC" w:rsidP="00AD781B">
      <w:pPr>
        <w:pStyle w:val="Heading3"/>
      </w:pPr>
      <w:r>
        <w:t>Create a While loop.</w:t>
      </w:r>
    </w:p>
    <w:p w14:paraId="407963AA" w14:textId="77777777" w:rsidR="00A74666" w:rsidRDefault="005658BC" w:rsidP="00AD781B">
      <w:pPr>
        <w:pStyle w:val="BodyTextL25"/>
      </w:pPr>
      <w:r>
        <w:t xml:space="preserve">Instead of running a </w:t>
      </w:r>
      <w:r w:rsidRPr="005658BC">
        <w:t xml:space="preserve">block of code once, as in an </w:t>
      </w:r>
      <w:r w:rsidRPr="00AD781B">
        <w:rPr>
          <w:b/>
        </w:rPr>
        <w:t>if</w:t>
      </w:r>
      <w:r w:rsidRPr="005658BC">
        <w:t xml:space="preserve"> statement, you can use a </w:t>
      </w:r>
      <w:r w:rsidRPr="00AD781B">
        <w:rPr>
          <w:b/>
        </w:rPr>
        <w:t>while</w:t>
      </w:r>
      <w:r w:rsidRPr="005658BC">
        <w:t xml:space="preserve"> loop. A </w:t>
      </w:r>
      <w:r w:rsidRPr="00AD781B">
        <w:rPr>
          <w:b/>
        </w:rPr>
        <w:t>while</w:t>
      </w:r>
      <w:r w:rsidRPr="005658BC">
        <w:t xml:space="preserve"> loop keeps executing a code block as long as a </w:t>
      </w:r>
      <w:proofErr w:type="spellStart"/>
      <w:r w:rsidRPr="005658BC">
        <w:t>boolean</w:t>
      </w:r>
      <w:proofErr w:type="spellEnd"/>
      <w:r w:rsidRPr="005658BC">
        <w:t xml:space="preserve"> expression remains true. This can cause a program to run endlessly if you do not make sure your script includes a condition for the </w:t>
      </w:r>
      <w:r w:rsidRPr="00D40BFC">
        <w:rPr>
          <w:b/>
        </w:rPr>
        <w:t>while</w:t>
      </w:r>
      <w:r w:rsidRPr="005658BC">
        <w:t xml:space="preserve"> loop to stop. </w:t>
      </w:r>
      <w:r w:rsidRPr="00D40BFC">
        <w:rPr>
          <w:b/>
        </w:rPr>
        <w:t>While</w:t>
      </w:r>
      <w:r w:rsidRPr="005658BC">
        <w:t xml:space="preserve"> loops will not stop until the </w:t>
      </w:r>
      <w:proofErr w:type="spellStart"/>
      <w:r w:rsidRPr="005658BC">
        <w:t>boolean</w:t>
      </w:r>
      <w:proofErr w:type="spellEnd"/>
      <w:r w:rsidRPr="005658BC">
        <w:t xml:space="preserve"> expression evaluates</w:t>
      </w:r>
      <w:r>
        <w:t xml:space="preserve"> as false.</w:t>
      </w:r>
    </w:p>
    <w:p w14:paraId="7AFC64AE" w14:textId="57EBE6E4" w:rsidR="005658BC" w:rsidRPr="007C293D" w:rsidRDefault="00A74666" w:rsidP="00AD781B">
      <w:pPr>
        <w:pStyle w:val="BodyTextL25"/>
      </w:pPr>
      <w:r>
        <w:rPr>
          <w:b/>
          <w:bCs/>
        </w:rPr>
        <w:lastRenderedPageBreak/>
        <w:t>Note</w:t>
      </w:r>
      <w:r>
        <w:t>: If you need to interrupt an endless loop, you can press Ctrl-C</w:t>
      </w:r>
      <w:r w:rsidR="008F0443">
        <w:t xml:space="preserve">, </w:t>
      </w:r>
      <w:r>
        <w:t>Ctrl-F6</w:t>
      </w:r>
      <w:r w:rsidR="008F0443">
        <w:t xml:space="preserve">, or </w:t>
      </w:r>
      <w:r w:rsidR="008F0443" w:rsidRPr="007C293D">
        <w:rPr>
          <w:b/>
          <w:bCs/>
        </w:rPr>
        <w:t>Shell</w:t>
      </w:r>
      <w:r w:rsidR="008F0443">
        <w:t xml:space="preserve"> &gt; </w:t>
      </w:r>
      <w:r w:rsidR="008F0443" w:rsidRPr="007C293D">
        <w:rPr>
          <w:b/>
          <w:bCs/>
        </w:rPr>
        <w:t>Resta</w:t>
      </w:r>
      <w:r w:rsidR="008F0443">
        <w:rPr>
          <w:b/>
          <w:bCs/>
        </w:rPr>
        <w:t>rt Shell</w:t>
      </w:r>
      <w:r w:rsidR="008F0443">
        <w:t xml:space="preserve"> from the Shell</w:t>
      </w:r>
      <w:r>
        <w:t>.</w:t>
      </w:r>
    </w:p>
    <w:p w14:paraId="3FAF70B4" w14:textId="77777777" w:rsidR="005658BC" w:rsidRDefault="005658BC" w:rsidP="005658BC">
      <w:pPr>
        <w:pStyle w:val="SubStepAlpha"/>
      </w:pPr>
      <w:r>
        <w:t>Create this script for your files:</w:t>
      </w:r>
    </w:p>
    <w:p w14:paraId="48838F38" w14:textId="77777777" w:rsidR="005658BC" w:rsidRDefault="005658BC" w:rsidP="00A82571">
      <w:pPr>
        <w:pStyle w:val="SubStepNum"/>
      </w:pPr>
      <w:r>
        <w:t xml:space="preserve">Open a blank script and save it as </w:t>
      </w:r>
      <w:r w:rsidRPr="00881E88">
        <w:rPr>
          <w:b/>
          <w:bCs/>
        </w:rPr>
        <w:t>06_while-loop.py</w:t>
      </w:r>
      <w:r>
        <w:t>.</w:t>
      </w:r>
    </w:p>
    <w:p w14:paraId="7A1A2B69" w14:textId="77777777" w:rsidR="005658BC" w:rsidRDefault="005658BC" w:rsidP="00A82571">
      <w:pPr>
        <w:pStyle w:val="SubStepNum"/>
      </w:pPr>
      <w:r>
        <w:t>Create a program with a while loop that counts to a user’s supplied number.</w:t>
      </w:r>
    </w:p>
    <w:p w14:paraId="590053B4" w14:textId="77777777" w:rsidR="005658BC" w:rsidRDefault="005658BC" w:rsidP="007C293D">
      <w:pPr>
        <w:pStyle w:val="SubstepRoman"/>
      </w:pPr>
      <w:r>
        <w:t xml:space="preserve">Convert the string to an integer: </w:t>
      </w:r>
      <w:r w:rsidRPr="00881E88">
        <w:rPr>
          <w:b/>
          <w:bCs/>
        </w:rPr>
        <w:t>x = int(x)</w:t>
      </w:r>
      <w:r>
        <w:t>.</w:t>
      </w:r>
    </w:p>
    <w:p w14:paraId="7C980444" w14:textId="77777777" w:rsidR="005658BC" w:rsidRDefault="005658BC" w:rsidP="007C293D">
      <w:pPr>
        <w:pStyle w:val="SubstepRoman"/>
      </w:pPr>
      <w:r>
        <w:t xml:space="preserve">Set a variable to start the count: </w:t>
      </w:r>
      <w:r w:rsidRPr="00881E88">
        <w:rPr>
          <w:b/>
          <w:bCs/>
        </w:rPr>
        <w:t>y = 1</w:t>
      </w:r>
      <w:r>
        <w:t>.</w:t>
      </w:r>
    </w:p>
    <w:p w14:paraId="6EE8A9C6" w14:textId="77777777" w:rsidR="000E1550" w:rsidRDefault="005658BC" w:rsidP="007C293D">
      <w:pPr>
        <w:pStyle w:val="SubstepRoman"/>
      </w:pPr>
      <w:r>
        <w:t xml:space="preserve">While </w:t>
      </w:r>
      <w:r w:rsidRPr="00881E88">
        <w:rPr>
          <w:b/>
          <w:bCs/>
        </w:rPr>
        <w:t>y &lt;= x</w:t>
      </w:r>
      <w:r>
        <w:t>, print the value of y and increment y by 1.</w:t>
      </w:r>
    </w:p>
    <w:p w14:paraId="3D363200" w14:textId="77777777" w:rsidR="005658BC" w:rsidRDefault="005658BC" w:rsidP="007C293D">
      <w:pPr>
        <w:pStyle w:val="CMDL100"/>
      </w:pPr>
      <w:r>
        <w:t>x=</w:t>
      </w:r>
      <w:proofErr w:type="gramStart"/>
      <w:r>
        <w:t>input(</w:t>
      </w:r>
      <w:proofErr w:type="gramEnd"/>
      <w:r>
        <w:t>"Enter a number to count to: ")</w:t>
      </w:r>
    </w:p>
    <w:p w14:paraId="6328F141" w14:textId="77777777" w:rsidR="005658BC" w:rsidRDefault="005658BC" w:rsidP="007C293D">
      <w:pPr>
        <w:pStyle w:val="CMDL100"/>
      </w:pPr>
      <w:r>
        <w:t>x=int(x)</w:t>
      </w:r>
    </w:p>
    <w:p w14:paraId="34BC40DA" w14:textId="77777777" w:rsidR="005658BC" w:rsidRDefault="005658BC" w:rsidP="007C293D">
      <w:pPr>
        <w:pStyle w:val="CMDL100"/>
      </w:pPr>
      <w:r>
        <w:t>y=1</w:t>
      </w:r>
    </w:p>
    <w:p w14:paraId="3510B6CD" w14:textId="77777777" w:rsidR="005658BC" w:rsidRDefault="005658BC" w:rsidP="007C293D">
      <w:pPr>
        <w:pStyle w:val="CMDL100"/>
      </w:pPr>
      <w:r>
        <w:t>while y&lt;=x:</w:t>
      </w:r>
    </w:p>
    <w:p w14:paraId="5D419483" w14:textId="77777777" w:rsidR="005658BC" w:rsidRDefault="005658BC" w:rsidP="007C293D">
      <w:pPr>
        <w:pStyle w:val="CMDL100"/>
      </w:pPr>
      <w:r>
        <w:t xml:space="preserve">    print(y)</w:t>
      </w:r>
    </w:p>
    <w:p w14:paraId="37EB4EB7" w14:textId="77777777" w:rsidR="005658BC" w:rsidRDefault="005658BC" w:rsidP="007C293D">
      <w:pPr>
        <w:pStyle w:val="CMDL100"/>
      </w:pPr>
      <w:r>
        <w:t xml:space="preserve">    y=y+1</w:t>
      </w:r>
    </w:p>
    <w:p w14:paraId="448BF1F0" w14:textId="45606B7C" w:rsidR="000E1550" w:rsidRDefault="00881E88" w:rsidP="00881E88">
      <w:pPr>
        <w:pStyle w:val="SubStepAlpha"/>
      </w:pPr>
      <w:r>
        <w:t>Run the script to get output similar to the following example</w:t>
      </w:r>
      <w:r w:rsidR="003300DE">
        <w:t>:</w:t>
      </w:r>
    </w:p>
    <w:p w14:paraId="2AD3F8C7" w14:textId="77777777" w:rsidR="005658BC" w:rsidRDefault="005658BC" w:rsidP="00881E88">
      <w:pPr>
        <w:pStyle w:val="CMD"/>
      </w:pPr>
      <w:r>
        <w:t>========== RESTART: /home/</w:t>
      </w:r>
      <w:r w:rsidR="00881E88">
        <w:t>Student</w:t>
      </w:r>
      <w:r>
        <w:t>/0</w:t>
      </w:r>
      <w:r w:rsidR="00A82571">
        <w:t>6</w:t>
      </w:r>
      <w:r>
        <w:t>_while-loop.py ==========</w:t>
      </w:r>
    </w:p>
    <w:p w14:paraId="20FBC6C2" w14:textId="77777777" w:rsidR="005658BC" w:rsidRDefault="005658BC" w:rsidP="00881E88">
      <w:pPr>
        <w:pStyle w:val="CMD"/>
      </w:pPr>
      <w:r>
        <w:t xml:space="preserve">Enter a number to count to: </w:t>
      </w:r>
      <w:r w:rsidRPr="00881E88">
        <w:rPr>
          <w:b/>
          <w:bCs/>
        </w:rPr>
        <w:t>10</w:t>
      </w:r>
    </w:p>
    <w:p w14:paraId="7604B97E" w14:textId="77777777" w:rsidR="005658BC" w:rsidRDefault="005658BC" w:rsidP="00881E88">
      <w:pPr>
        <w:pStyle w:val="CMD"/>
      </w:pPr>
      <w:r>
        <w:t>1</w:t>
      </w:r>
    </w:p>
    <w:p w14:paraId="2E4D1FBE" w14:textId="77777777" w:rsidR="005658BC" w:rsidRDefault="005658BC" w:rsidP="00881E88">
      <w:pPr>
        <w:pStyle w:val="CMD"/>
      </w:pPr>
      <w:r>
        <w:t>2</w:t>
      </w:r>
    </w:p>
    <w:p w14:paraId="5FC7975C" w14:textId="77777777" w:rsidR="005658BC" w:rsidRDefault="005658BC" w:rsidP="00881E88">
      <w:pPr>
        <w:pStyle w:val="CMD"/>
      </w:pPr>
      <w:r>
        <w:t>3</w:t>
      </w:r>
    </w:p>
    <w:p w14:paraId="07068E60" w14:textId="77777777" w:rsidR="005658BC" w:rsidRDefault="005658BC" w:rsidP="00881E88">
      <w:pPr>
        <w:pStyle w:val="CMD"/>
      </w:pPr>
      <w:r>
        <w:t>4</w:t>
      </w:r>
    </w:p>
    <w:p w14:paraId="2190A635" w14:textId="77777777" w:rsidR="005658BC" w:rsidRDefault="005658BC" w:rsidP="00881E88">
      <w:pPr>
        <w:pStyle w:val="CMD"/>
      </w:pPr>
      <w:r>
        <w:t>5</w:t>
      </w:r>
    </w:p>
    <w:p w14:paraId="454514F9" w14:textId="77777777" w:rsidR="005658BC" w:rsidRDefault="005658BC" w:rsidP="00881E88">
      <w:pPr>
        <w:pStyle w:val="CMD"/>
      </w:pPr>
      <w:r>
        <w:t>6</w:t>
      </w:r>
    </w:p>
    <w:p w14:paraId="06426682" w14:textId="77777777" w:rsidR="005658BC" w:rsidRDefault="005658BC" w:rsidP="00881E88">
      <w:pPr>
        <w:pStyle w:val="CMD"/>
      </w:pPr>
      <w:r>
        <w:t>7</w:t>
      </w:r>
    </w:p>
    <w:p w14:paraId="3C6338BB" w14:textId="77777777" w:rsidR="005658BC" w:rsidRDefault="005658BC" w:rsidP="00881E88">
      <w:pPr>
        <w:pStyle w:val="CMD"/>
      </w:pPr>
      <w:r>
        <w:t>8</w:t>
      </w:r>
    </w:p>
    <w:p w14:paraId="45843DEB" w14:textId="77777777" w:rsidR="005658BC" w:rsidRDefault="005658BC" w:rsidP="00881E88">
      <w:pPr>
        <w:pStyle w:val="CMD"/>
      </w:pPr>
      <w:r>
        <w:t>9</w:t>
      </w:r>
    </w:p>
    <w:p w14:paraId="5519705E" w14:textId="293DE583" w:rsidR="005658BC" w:rsidRDefault="005658BC">
      <w:pPr>
        <w:pStyle w:val="CMD"/>
      </w:pPr>
      <w:r>
        <w:t>10</w:t>
      </w:r>
    </w:p>
    <w:p w14:paraId="1EFE5D7A" w14:textId="77777777" w:rsidR="000E1550" w:rsidRDefault="005658BC" w:rsidP="009D7023">
      <w:pPr>
        <w:pStyle w:val="SubStepAlpha"/>
      </w:pPr>
      <w:r>
        <w:t xml:space="preserve">Instead of using </w:t>
      </w:r>
      <w:r w:rsidRPr="009D7023">
        <w:rPr>
          <w:b/>
          <w:bCs/>
        </w:rPr>
        <w:t>while y &lt;= x</w:t>
      </w:r>
      <w:r>
        <w:t xml:space="preserve">, we can modify the </w:t>
      </w:r>
      <w:r w:rsidRPr="00AD781B">
        <w:rPr>
          <w:b/>
        </w:rPr>
        <w:t>while</w:t>
      </w:r>
      <w:r>
        <w:t xml:space="preserve"> loop to use a Boolean check and break to stop the loop when the check evaluates as false.</w:t>
      </w:r>
    </w:p>
    <w:p w14:paraId="14DD3774" w14:textId="77777777" w:rsidR="005658BC" w:rsidRDefault="005658BC" w:rsidP="009D7023">
      <w:pPr>
        <w:pStyle w:val="CMD"/>
      </w:pPr>
      <w:r>
        <w:t>x=</w:t>
      </w:r>
      <w:proofErr w:type="gramStart"/>
      <w:r>
        <w:t>input(</w:t>
      </w:r>
      <w:proofErr w:type="gramEnd"/>
      <w:r>
        <w:t>"Enter a number to count to: ")</w:t>
      </w:r>
    </w:p>
    <w:p w14:paraId="05A515B7" w14:textId="77777777" w:rsidR="005658BC" w:rsidRDefault="005658BC" w:rsidP="009D7023">
      <w:pPr>
        <w:pStyle w:val="CMD"/>
      </w:pPr>
      <w:r>
        <w:t>x=int(x)</w:t>
      </w:r>
    </w:p>
    <w:p w14:paraId="293EC647" w14:textId="77777777" w:rsidR="005658BC" w:rsidRDefault="005658BC" w:rsidP="009D7023">
      <w:pPr>
        <w:pStyle w:val="CMD"/>
      </w:pPr>
      <w:r>
        <w:t>y=1</w:t>
      </w:r>
    </w:p>
    <w:p w14:paraId="68495F7E" w14:textId="77777777" w:rsidR="005658BC" w:rsidRDefault="005658BC" w:rsidP="009D7023">
      <w:pPr>
        <w:pStyle w:val="CMD"/>
      </w:pPr>
      <w:r>
        <w:t xml:space="preserve">while </w:t>
      </w:r>
      <w:r w:rsidRPr="009D7023">
        <w:rPr>
          <w:highlight w:val="yellow"/>
        </w:rPr>
        <w:t>True</w:t>
      </w:r>
      <w:r>
        <w:t>:</w:t>
      </w:r>
    </w:p>
    <w:p w14:paraId="61E14C79" w14:textId="77777777" w:rsidR="005658BC" w:rsidRDefault="005658BC" w:rsidP="009D7023">
      <w:pPr>
        <w:pStyle w:val="CMD"/>
      </w:pPr>
      <w:r>
        <w:t xml:space="preserve">    print(y)</w:t>
      </w:r>
    </w:p>
    <w:p w14:paraId="1B3FA6C9" w14:textId="77777777" w:rsidR="005658BC" w:rsidRDefault="005658BC" w:rsidP="009D7023">
      <w:pPr>
        <w:pStyle w:val="CMD"/>
      </w:pPr>
      <w:r>
        <w:t xml:space="preserve">    y=y+1</w:t>
      </w:r>
    </w:p>
    <w:p w14:paraId="73EE24EA" w14:textId="77777777" w:rsidR="005658BC" w:rsidRDefault="005658BC" w:rsidP="009D7023">
      <w:pPr>
        <w:pStyle w:val="CMD"/>
      </w:pPr>
      <w:r>
        <w:t xml:space="preserve">    </w:t>
      </w:r>
      <w:r w:rsidRPr="009D7023">
        <w:rPr>
          <w:highlight w:val="yellow"/>
        </w:rPr>
        <w:t>if y&gt;x:</w:t>
      </w:r>
    </w:p>
    <w:p w14:paraId="120B122E" w14:textId="77777777" w:rsidR="005658BC" w:rsidRDefault="005658BC" w:rsidP="009D7023">
      <w:pPr>
        <w:pStyle w:val="CMD"/>
      </w:pPr>
      <w:r>
        <w:t xml:space="preserve">        </w:t>
      </w:r>
      <w:r w:rsidRPr="009D7023">
        <w:rPr>
          <w:highlight w:val="yellow"/>
        </w:rPr>
        <w:t>break</w:t>
      </w:r>
    </w:p>
    <w:p w14:paraId="227D71EB" w14:textId="77777777" w:rsidR="005658BC" w:rsidRDefault="005658BC" w:rsidP="009D7023">
      <w:pPr>
        <w:pStyle w:val="BodyTextL50"/>
      </w:pPr>
      <w:r>
        <w:t xml:space="preserve">Modify the </w:t>
      </w:r>
      <w:r w:rsidRPr="009D7023">
        <w:rPr>
          <w:b/>
          <w:bCs/>
        </w:rPr>
        <w:t>06_while-loop.py</w:t>
      </w:r>
      <w:r>
        <w:t xml:space="preserve"> script as shown </w:t>
      </w:r>
      <w:r w:rsidR="009D7023">
        <w:t>above</w:t>
      </w:r>
      <w:r>
        <w:t xml:space="preserve"> and run it. You should not have any errors and your output should look similar to </w:t>
      </w:r>
      <w:r w:rsidR="009D7023">
        <w:t>the output in Step 4b</w:t>
      </w:r>
      <w:r>
        <w:t>.</w:t>
      </w:r>
    </w:p>
    <w:p w14:paraId="4187FC0B" w14:textId="77777777" w:rsidR="00E35753" w:rsidRDefault="00A82571" w:rsidP="00A82571">
      <w:pPr>
        <w:pStyle w:val="Heading3"/>
      </w:pPr>
      <w:r>
        <w:t>Create a while loop that checks for a user quit command.</w:t>
      </w:r>
    </w:p>
    <w:p w14:paraId="18DD0A44" w14:textId="77777777" w:rsidR="00A82571" w:rsidRDefault="00A82571" w:rsidP="00AD781B">
      <w:pPr>
        <w:pStyle w:val="BodyTextL25"/>
      </w:pPr>
      <w:r>
        <w:t xml:space="preserve">What if we want the program to run as many times as the user wants until the user quits the program? To do this, we can embed the program in a </w:t>
      </w:r>
      <w:r w:rsidRPr="00AD781B">
        <w:rPr>
          <w:b/>
        </w:rPr>
        <w:t>while</w:t>
      </w:r>
      <w:r>
        <w:t xml:space="preserve"> loop that checks if the user enters a quit command, such as </w:t>
      </w:r>
      <w:r w:rsidRPr="00A82571">
        <w:rPr>
          <w:b/>
          <w:bCs/>
        </w:rPr>
        <w:t>q</w:t>
      </w:r>
      <w:r>
        <w:t xml:space="preserve"> or </w:t>
      </w:r>
      <w:r w:rsidRPr="00A82571">
        <w:rPr>
          <w:b/>
          <w:bCs/>
        </w:rPr>
        <w:t>quit</w:t>
      </w:r>
      <w:r>
        <w:t>.</w:t>
      </w:r>
    </w:p>
    <w:p w14:paraId="72DF8521" w14:textId="77777777" w:rsidR="00A82571" w:rsidRDefault="00A82571" w:rsidP="00A82571">
      <w:pPr>
        <w:pStyle w:val="SubStepAlpha"/>
      </w:pPr>
      <w:r>
        <w:lastRenderedPageBreak/>
        <w:t xml:space="preserve">In your </w:t>
      </w:r>
      <w:r w:rsidRPr="00A82571">
        <w:rPr>
          <w:b/>
          <w:bCs/>
        </w:rPr>
        <w:t>06_while-loop.py</w:t>
      </w:r>
      <w:r>
        <w:t xml:space="preserve"> script, make the following changes.</w:t>
      </w:r>
    </w:p>
    <w:p w14:paraId="04032633" w14:textId="77777777" w:rsidR="00A82571" w:rsidRDefault="00A82571" w:rsidP="00A82571">
      <w:pPr>
        <w:pStyle w:val="SubStepNum"/>
      </w:pPr>
      <w:r>
        <w:t xml:space="preserve">Add another </w:t>
      </w:r>
      <w:r w:rsidRPr="00AD781B">
        <w:rPr>
          <w:b/>
        </w:rPr>
        <w:t>while</w:t>
      </w:r>
      <w:r>
        <w:t xml:space="preserve"> loop to the beginning of the script which will check for a quit command.</w:t>
      </w:r>
    </w:p>
    <w:p w14:paraId="07DD1287" w14:textId="77777777" w:rsidR="000E1550" w:rsidRPr="000E1550" w:rsidRDefault="00A82571" w:rsidP="00A82571">
      <w:pPr>
        <w:pStyle w:val="SubStepNum"/>
      </w:pPr>
      <w:r>
        <w:t>Add an if function to the while loop to check for q or quit.</w:t>
      </w:r>
    </w:p>
    <w:p w14:paraId="27C19517" w14:textId="77777777" w:rsidR="00A82571" w:rsidRDefault="00A82571" w:rsidP="00A82571">
      <w:pPr>
        <w:pStyle w:val="CMD"/>
      </w:pPr>
      <w:r w:rsidRPr="00A82571">
        <w:rPr>
          <w:highlight w:val="yellow"/>
        </w:rPr>
        <w:t>while True:</w:t>
      </w:r>
    </w:p>
    <w:p w14:paraId="48814CE6" w14:textId="34193159" w:rsidR="00A82571" w:rsidRDefault="00A82571" w:rsidP="00A82571">
      <w:pPr>
        <w:pStyle w:val="CMD"/>
      </w:pPr>
      <w:r>
        <w:t xml:space="preserve">    x=</w:t>
      </w:r>
      <w:proofErr w:type="gramStart"/>
      <w:r>
        <w:t>input(</w:t>
      </w:r>
      <w:proofErr w:type="gramEnd"/>
      <w:r>
        <w:t xml:space="preserve">"Enter a number to count to: </w:t>
      </w:r>
      <w:r w:rsidR="00757313">
        <w:t>(Enter q to quit.)</w:t>
      </w:r>
      <w:r>
        <w:t>")</w:t>
      </w:r>
    </w:p>
    <w:p w14:paraId="23700094" w14:textId="77777777" w:rsidR="00A82571" w:rsidRDefault="00A82571" w:rsidP="00A82571">
      <w:pPr>
        <w:pStyle w:val="CMD"/>
      </w:pPr>
      <w:r>
        <w:t xml:space="preserve">    </w:t>
      </w:r>
      <w:r w:rsidRPr="00A82571">
        <w:rPr>
          <w:highlight w:val="yellow"/>
        </w:rPr>
        <w:t>if x == 'q' or x == 'quit':</w:t>
      </w:r>
    </w:p>
    <w:p w14:paraId="1AD2EC42" w14:textId="77777777" w:rsidR="00A82571" w:rsidRDefault="00A82571" w:rsidP="00A82571">
      <w:pPr>
        <w:pStyle w:val="CMD"/>
      </w:pPr>
      <w:r>
        <w:t xml:space="preserve">        </w:t>
      </w:r>
      <w:r w:rsidRPr="00A82571">
        <w:rPr>
          <w:highlight w:val="yellow"/>
        </w:rPr>
        <w:t>break</w:t>
      </w:r>
    </w:p>
    <w:p w14:paraId="28BE6630" w14:textId="77777777" w:rsidR="00A82571" w:rsidRDefault="00A82571" w:rsidP="00A82571">
      <w:pPr>
        <w:pStyle w:val="CMD"/>
      </w:pPr>
    </w:p>
    <w:p w14:paraId="2B62FA7C" w14:textId="77777777" w:rsidR="00A82571" w:rsidRDefault="00A82571" w:rsidP="00A82571">
      <w:pPr>
        <w:pStyle w:val="CMD"/>
      </w:pPr>
      <w:r>
        <w:t xml:space="preserve">    x=int(x)</w:t>
      </w:r>
    </w:p>
    <w:p w14:paraId="0F301F9F" w14:textId="77777777" w:rsidR="00A82571" w:rsidRDefault="00A82571" w:rsidP="00A82571">
      <w:pPr>
        <w:pStyle w:val="CMD"/>
      </w:pPr>
      <w:r>
        <w:t xml:space="preserve">    y=1</w:t>
      </w:r>
    </w:p>
    <w:p w14:paraId="4439CF8F" w14:textId="77777777" w:rsidR="00A82571" w:rsidRDefault="00A82571" w:rsidP="00A82571">
      <w:pPr>
        <w:pStyle w:val="CMD"/>
      </w:pPr>
      <w:r>
        <w:t xml:space="preserve">    while True:</w:t>
      </w:r>
    </w:p>
    <w:p w14:paraId="78DC6EA6" w14:textId="77777777" w:rsidR="00A82571" w:rsidRDefault="00A82571" w:rsidP="00A82571">
      <w:pPr>
        <w:pStyle w:val="CMD"/>
      </w:pPr>
      <w:r>
        <w:t xml:space="preserve">        print(y)</w:t>
      </w:r>
    </w:p>
    <w:p w14:paraId="3B8DBE02" w14:textId="77777777" w:rsidR="00A82571" w:rsidRDefault="00A82571" w:rsidP="00A82571">
      <w:pPr>
        <w:pStyle w:val="CMD"/>
      </w:pPr>
      <w:r>
        <w:t xml:space="preserve">        y=y+1</w:t>
      </w:r>
    </w:p>
    <w:p w14:paraId="47BF1530" w14:textId="77777777" w:rsidR="00A82571" w:rsidRDefault="00A82571" w:rsidP="00A82571">
      <w:pPr>
        <w:pStyle w:val="CMD"/>
      </w:pPr>
      <w:r>
        <w:t xml:space="preserve">        if y&gt;x:</w:t>
      </w:r>
    </w:p>
    <w:p w14:paraId="089CB0B3" w14:textId="77777777" w:rsidR="00A82571" w:rsidRDefault="00A82571" w:rsidP="00A82571">
      <w:pPr>
        <w:pStyle w:val="CMD"/>
      </w:pPr>
      <w:r>
        <w:t xml:space="preserve">            break</w:t>
      </w:r>
    </w:p>
    <w:p w14:paraId="1A3BA32C" w14:textId="77777777" w:rsidR="000E1550" w:rsidRDefault="00A82571" w:rsidP="00A82571">
      <w:pPr>
        <w:pStyle w:val="SubStepAlpha"/>
      </w:pPr>
      <w:r>
        <w:t xml:space="preserve">Your output should look similar to the following test in which the user entered two different values before quitting the program. The user then restarted the program and tested quitting with </w:t>
      </w:r>
      <w:r w:rsidRPr="00E10FA2">
        <w:rPr>
          <w:b/>
          <w:bCs/>
        </w:rPr>
        <w:t>q</w:t>
      </w:r>
      <w:r>
        <w:t>.</w:t>
      </w:r>
    </w:p>
    <w:p w14:paraId="0CFF2870" w14:textId="77777777" w:rsidR="00A82571" w:rsidRDefault="00A82571" w:rsidP="00A82571">
      <w:pPr>
        <w:pStyle w:val="CMD"/>
      </w:pPr>
      <w:r>
        <w:t>========= RESTART: /home/Student/06_while-loop.py =========</w:t>
      </w:r>
    </w:p>
    <w:p w14:paraId="33BF025E" w14:textId="77777777" w:rsidR="00A82571" w:rsidRDefault="00A82571" w:rsidP="00A82571">
      <w:pPr>
        <w:pStyle w:val="CMD"/>
      </w:pPr>
      <w:r>
        <w:t xml:space="preserve">Enter a number to count to: </w:t>
      </w:r>
      <w:r w:rsidRPr="00A82571">
        <w:rPr>
          <w:b/>
          <w:bCs/>
        </w:rPr>
        <w:t>3</w:t>
      </w:r>
    </w:p>
    <w:p w14:paraId="41CA9409" w14:textId="77777777" w:rsidR="00A82571" w:rsidRDefault="00A82571" w:rsidP="00A82571">
      <w:pPr>
        <w:pStyle w:val="CMD"/>
      </w:pPr>
      <w:r>
        <w:t>1</w:t>
      </w:r>
    </w:p>
    <w:p w14:paraId="139DE67A" w14:textId="77777777" w:rsidR="00A82571" w:rsidRDefault="00A82571" w:rsidP="00A82571">
      <w:pPr>
        <w:pStyle w:val="CMD"/>
      </w:pPr>
      <w:r>
        <w:t>2</w:t>
      </w:r>
    </w:p>
    <w:p w14:paraId="2B9F9B8E" w14:textId="77777777" w:rsidR="00A82571" w:rsidRDefault="00A82571" w:rsidP="00A82571">
      <w:pPr>
        <w:pStyle w:val="CMD"/>
      </w:pPr>
      <w:r>
        <w:t>3</w:t>
      </w:r>
    </w:p>
    <w:p w14:paraId="251F6A22" w14:textId="77777777" w:rsidR="00A82571" w:rsidRDefault="00A82571" w:rsidP="00A82571">
      <w:pPr>
        <w:pStyle w:val="CMD"/>
      </w:pPr>
      <w:r>
        <w:t xml:space="preserve">Enter a number to count to: </w:t>
      </w:r>
      <w:r w:rsidRPr="00A82571">
        <w:rPr>
          <w:b/>
          <w:bCs/>
        </w:rPr>
        <w:t>5</w:t>
      </w:r>
    </w:p>
    <w:p w14:paraId="41376222" w14:textId="77777777" w:rsidR="00A82571" w:rsidRDefault="00A82571" w:rsidP="00A82571">
      <w:pPr>
        <w:pStyle w:val="CMD"/>
      </w:pPr>
      <w:r>
        <w:t>1</w:t>
      </w:r>
    </w:p>
    <w:p w14:paraId="04BC8CA5" w14:textId="77777777" w:rsidR="00A82571" w:rsidRDefault="00A82571" w:rsidP="00A82571">
      <w:pPr>
        <w:pStyle w:val="CMD"/>
      </w:pPr>
      <w:r>
        <w:t>2</w:t>
      </w:r>
    </w:p>
    <w:p w14:paraId="506C44B2" w14:textId="77777777" w:rsidR="00A82571" w:rsidRDefault="00A82571" w:rsidP="00A82571">
      <w:pPr>
        <w:pStyle w:val="CMD"/>
      </w:pPr>
      <w:r>
        <w:t>3</w:t>
      </w:r>
    </w:p>
    <w:p w14:paraId="649447B0" w14:textId="77777777" w:rsidR="00A82571" w:rsidRDefault="00A82571" w:rsidP="00A82571">
      <w:pPr>
        <w:pStyle w:val="CMD"/>
      </w:pPr>
      <w:r>
        <w:t>4</w:t>
      </w:r>
    </w:p>
    <w:p w14:paraId="278F21C7" w14:textId="77777777" w:rsidR="00A82571" w:rsidRDefault="00A82571" w:rsidP="00A82571">
      <w:pPr>
        <w:pStyle w:val="CMD"/>
      </w:pPr>
      <w:r>
        <w:t>5</w:t>
      </w:r>
    </w:p>
    <w:p w14:paraId="390F85EB" w14:textId="77777777" w:rsidR="00A82571" w:rsidRDefault="00A82571" w:rsidP="00A82571">
      <w:pPr>
        <w:pStyle w:val="CMD"/>
      </w:pPr>
      <w:r>
        <w:t xml:space="preserve">Enter a number to count to: </w:t>
      </w:r>
      <w:r w:rsidRPr="00A82571">
        <w:rPr>
          <w:b/>
          <w:bCs/>
        </w:rPr>
        <w:t>quit</w:t>
      </w:r>
    </w:p>
    <w:p w14:paraId="23914BCF" w14:textId="77777777" w:rsidR="009D7023" w:rsidRDefault="00A82571" w:rsidP="00A82571">
      <w:pPr>
        <w:pStyle w:val="CMD"/>
      </w:pPr>
      <w:r>
        <w:t>&gt;&gt;&gt;</w:t>
      </w:r>
    </w:p>
    <w:p w14:paraId="181609F6" w14:textId="77777777" w:rsidR="00E10FA2" w:rsidRDefault="00E10FA2" w:rsidP="00E10FA2">
      <w:pPr>
        <w:pStyle w:val="CMD"/>
      </w:pPr>
      <w:r>
        <w:t>========= RESTART: /home/Student/06_while-loop.py =========</w:t>
      </w:r>
    </w:p>
    <w:p w14:paraId="2088D9F7" w14:textId="77777777" w:rsidR="00E10FA2" w:rsidRDefault="00E10FA2" w:rsidP="00E10FA2">
      <w:pPr>
        <w:pStyle w:val="CMD"/>
      </w:pPr>
      <w:r>
        <w:t xml:space="preserve">Enter a number to count to: </w:t>
      </w:r>
      <w:r w:rsidRPr="00E10FA2">
        <w:rPr>
          <w:b/>
          <w:bCs/>
        </w:rPr>
        <w:t>q</w:t>
      </w:r>
    </w:p>
    <w:p w14:paraId="3D1EAA07" w14:textId="77777777" w:rsidR="009D7023" w:rsidRDefault="00E10FA2" w:rsidP="00E10FA2">
      <w:pPr>
        <w:pStyle w:val="CMD"/>
      </w:pPr>
      <w:r>
        <w:t>&gt;&gt;&gt;</w:t>
      </w:r>
    </w:p>
    <w:p w14:paraId="765763F8" w14:textId="77777777" w:rsidR="003C366D" w:rsidRDefault="00991B62" w:rsidP="00AD781B">
      <w:pPr>
        <w:pStyle w:val="Heading2"/>
      </w:pPr>
      <w:r>
        <w:t>Explore File Access</w:t>
      </w:r>
    </w:p>
    <w:p w14:paraId="11A31157" w14:textId="289F2D82" w:rsidR="00955CBE" w:rsidRDefault="00955CBE" w:rsidP="00955CBE">
      <w:pPr>
        <w:pStyle w:val="BodyTextL25"/>
      </w:pPr>
      <w:r>
        <w:t xml:space="preserve">In addition to user input, you can access a database, another computer program, or a file to provide input to your program. In </w:t>
      </w:r>
      <w:r w:rsidR="000E1550">
        <w:t xml:space="preserve">Part </w:t>
      </w:r>
      <w:r w:rsidR="00AD781B">
        <w:t>6</w:t>
      </w:r>
      <w:r>
        <w:t xml:space="preserve">, you will </w:t>
      </w:r>
      <w:r w:rsidR="006855EF">
        <w:t>write a program to read an external file.</w:t>
      </w:r>
      <w:r w:rsidR="000E1550">
        <w:t xml:space="preserve"> You will then construct a program based on a set of requirements.</w:t>
      </w:r>
    </w:p>
    <w:p w14:paraId="37DCEDFA" w14:textId="77777777" w:rsidR="00955CBE" w:rsidRDefault="00955CBE" w:rsidP="00955CBE">
      <w:pPr>
        <w:pStyle w:val="Heading3"/>
      </w:pPr>
      <w:r>
        <w:t>Create program to access an external file.</w:t>
      </w:r>
    </w:p>
    <w:p w14:paraId="31A27294" w14:textId="77777777" w:rsidR="00955CBE" w:rsidRDefault="00955CBE" w:rsidP="005700D5">
      <w:pPr>
        <w:pStyle w:val="BodyTextL25"/>
      </w:pPr>
      <w:r>
        <w:t xml:space="preserve">The </w:t>
      </w:r>
      <w:proofErr w:type="gramStart"/>
      <w:r w:rsidRPr="00955CBE">
        <w:rPr>
          <w:b/>
          <w:bCs/>
        </w:rPr>
        <w:t>open(</w:t>
      </w:r>
      <w:proofErr w:type="gramEnd"/>
      <w:r w:rsidRPr="00955CBE">
        <w:rPr>
          <w:b/>
          <w:bCs/>
        </w:rPr>
        <w:t>)</w:t>
      </w:r>
      <w:r>
        <w:t xml:space="preserve"> function can be used to access a file using the following syntax:</w:t>
      </w:r>
    </w:p>
    <w:p w14:paraId="40125AAD" w14:textId="77777777" w:rsidR="00955CBE" w:rsidRDefault="00955CBE" w:rsidP="00955CBE">
      <w:pPr>
        <w:pStyle w:val="CMD"/>
      </w:pPr>
      <w:proofErr w:type="gramStart"/>
      <w:r w:rsidRPr="00955CBE">
        <w:rPr>
          <w:b/>
          <w:bCs/>
        </w:rPr>
        <w:t>open</w:t>
      </w:r>
      <w:r>
        <w:t>(</w:t>
      </w:r>
      <w:proofErr w:type="gramEnd"/>
      <w:r w:rsidRPr="005700D5">
        <w:rPr>
          <w:i/>
          <w:iCs/>
        </w:rPr>
        <w:t>name</w:t>
      </w:r>
      <w:r>
        <w:t>, [</w:t>
      </w:r>
      <w:r w:rsidRPr="005700D5">
        <w:rPr>
          <w:i/>
          <w:iCs/>
        </w:rPr>
        <w:t>mode</w:t>
      </w:r>
      <w:r>
        <w:t>])</w:t>
      </w:r>
    </w:p>
    <w:p w14:paraId="1B2D808F" w14:textId="77777777" w:rsidR="00955CBE" w:rsidRDefault="00955CBE" w:rsidP="00955CBE">
      <w:pPr>
        <w:pStyle w:val="BodyTextL25"/>
      </w:pPr>
      <w:r>
        <w:t xml:space="preserve">The </w:t>
      </w:r>
      <w:r w:rsidRPr="005700D5">
        <w:rPr>
          <w:i/>
          <w:iCs/>
        </w:rPr>
        <w:t>name</w:t>
      </w:r>
      <w:r>
        <w:t xml:space="preserve"> parameter is the name of the file to be opened. If the file is in a different directory than your script, you will also need to provide path information. For our purposes, we are only interested in three </w:t>
      </w:r>
      <w:r w:rsidRPr="005700D5">
        <w:rPr>
          <w:i/>
          <w:iCs/>
        </w:rPr>
        <w:t>mode</w:t>
      </w:r>
      <w:r>
        <w:t xml:space="preserve"> parameters:</w:t>
      </w:r>
    </w:p>
    <w:p w14:paraId="3BA99C08" w14:textId="77777777" w:rsidR="00955CBE" w:rsidRDefault="00955CBE" w:rsidP="005700D5">
      <w:pPr>
        <w:pStyle w:val="Bulletlevel1"/>
      </w:pPr>
      <w:r w:rsidRPr="005700D5">
        <w:rPr>
          <w:b/>
          <w:bCs/>
        </w:rPr>
        <w:lastRenderedPageBreak/>
        <w:t>r</w:t>
      </w:r>
      <w:r>
        <w:t xml:space="preserve"> - read the file (default mode if mode is omitted).</w:t>
      </w:r>
    </w:p>
    <w:p w14:paraId="74D3AD94" w14:textId="77777777" w:rsidR="00955CBE" w:rsidRDefault="00955CBE" w:rsidP="005700D5">
      <w:pPr>
        <w:pStyle w:val="Bulletlevel1"/>
      </w:pPr>
      <w:r w:rsidRPr="005700D5">
        <w:rPr>
          <w:b/>
          <w:bCs/>
        </w:rPr>
        <w:t>w</w:t>
      </w:r>
      <w:r>
        <w:t xml:space="preserve"> - write over the file, replacing the content of the file.</w:t>
      </w:r>
    </w:p>
    <w:p w14:paraId="77B6FC53" w14:textId="77777777" w:rsidR="00955CBE" w:rsidRDefault="00955CBE" w:rsidP="005700D5">
      <w:pPr>
        <w:pStyle w:val="Bulletlevel1"/>
      </w:pPr>
      <w:r w:rsidRPr="005700D5">
        <w:rPr>
          <w:b/>
          <w:bCs/>
        </w:rPr>
        <w:t>a</w:t>
      </w:r>
      <w:r>
        <w:t xml:space="preserve"> - append to the file.</w:t>
      </w:r>
    </w:p>
    <w:p w14:paraId="41FAFC34" w14:textId="77777777" w:rsidR="00955CBE" w:rsidRDefault="00955CBE" w:rsidP="00955CBE">
      <w:pPr>
        <w:pStyle w:val="SubStepAlpha"/>
      </w:pPr>
      <w:r>
        <w:t>Complete the following steps to read and print a file:</w:t>
      </w:r>
    </w:p>
    <w:p w14:paraId="54AA4110" w14:textId="7DA1A884" w:rsidR="005700D5" w:rsidRDefault="005700D5" w:rsidP="005700D5">
      <w:pPr>
        <w:pStyle w:val="SubStepNum"/>
      </w:pPr>
      <w:r>
        <w:t xml:space="preserve">Create a text file called </w:t>
      </w:r>
      <w:r w:rsidRPr="005700D5">
        <w:rPr>
          <w:b/>
          <w:bCs/>
        </w:rPr>
        <w:t>devices.txt</w:t>
      </w:r>
      <w:r>
        <w:t xml:space="preserve">. </w:t>
      </w:r>
      <w:r w:rsidR="00181B3D">
        <w:t xml:space="preserve">Save the file in the same directory as your Python scripts. </w:t>
      </w:r>
      <w:r>
        <w:t>On each line of the text file, add a Cisco model. Here is a list you can use:</w:t>
      </w:r>
    </w:p>
    <w:p w14:paraId="228EEB6A" w14:textId="77777777" w:rsidR="005700D5" w:rsidRDefault="005700D5" w:rsidP="005700D5">
      <w:pPr>
        <w:pStyle w:val="BodyTextL50"/>
        <w:ind w:left="1080"/>
      </w:pPr>
      <w:bookmarkStart w:id="0" w:name="_Hlk34569877"/>
      <w:r>
        <w:t>Cisco 819 Router</w:t>
      </w:r>
    </w:p>
    <w:p w14:paraId="5FEA0ADC" w14:textId="77777777" w:rsidR="005700D5" w:rsidRDefault="005700D5" w:rsidP="005700D5">
      <w:pPr>
        <w:pStyle w:val="BodyTextL50"/>
        <w:ind w:left="1080"/>
      </w:pPr>
      <w:r>
        <w:t>Cisco 881 Router</w:t>
      </w:r>
    </w:p>
    <w:p w14:paraId="30AF9375" w14:textId="77777777" w:rsidR="005700D5" w:rsidRDefault="005700D5" w:rsidP="005700D5">
      <w:pPr>
        <w:pStyle w:val="BodyTextL50"/>
        <w:ind w:left="1080"/>
      </w:pPr>
      <w:r>
        <w:t>Cisco 888 Router</w:t>
      </w:r>
    </w:p>
    <w:p w14:paraId="5AB8BACE" w14:textId="77777777" w:rsidR="005700D5" w:rsidRDefault="005700D5" w:rsidP="005700D5">
      <w:pPr>
        <w:pStyle w:val="BodyTextL50"/>
        <w:ind w:left="1080"/>
      </w:pPr>
      <w:r>
        <w:t>Cisco 1100 Router</w:t>
      </w:r>
    </w:p>
    <w:p w14:paraId="7BE35FBA" w14:textId="77777777" w:rsidR="005700D5" w:rsidRDefault="005700D5" w:rsidP="005700D5">
      <w:pPr>
        <w:pStyle w:val="BodyTextL50"/>
        <w:ind w:left="1080"/>
      </w:pPr>
      <w:r>
        <w:t>Cisco 4321 Router</w:t>
      </w:r>
    </w:p>
    <w:p w14:paraId="5CDC5C2D" w14:textId="77777777" w:rsidR="005700D5" w:rsidRDefault="005700D5" w:rsidP="005700D5">
      <w:pPr>
        <w:pStyle w:val="BodyTextL50"/>
        <w:ind w:left="1080"/>
      </w:pPr>
      <w:r>
        <w:t>Cisco 4331 Router</w:t>
      </w:r>
    </w:p>
    <w:p w14:paraId="0CC92310" w14:textId="77777777" w:rsidR="005700D5" w:rsidRDefault="005700D5" w:rsidP="005700D5">
      <w:pPr>
        <w:pStyle w:val="BodyTextL50"/>
        <w:ind w:left="1080"/>
      </w:pPr>
      <w:r>
        <w:t>Cisco 4351 Router</w:t>
      </w:r>
    </w:p>
    <w:p w14:paraId="1B52C1D4" w14:textId="77777777" w:rsidR="005700D5" w:rsidRDefault="005700D5" w:rsidP="005700D5">
      <w:pPr>
        <w:pStyle w:val="BodyTextL50"/>
        <w:ind w:left="1080"/>
      </w:pPr>
      <w:r>
        <w:t>Cisco 2960 Catalyst Switch</w:t>
      </w:r>
    </w:p>
    <w:p w14:paraId="50E2B184" w14:textId="77777777" w:rsidR="005700D5" w:rsidRDefault="005700D5" w:rsidP="005700D5">
      <w:pPr>
        <w:pStyle w:val="BodyTextL50"/>
        <w:ind w:left="1080"/>
      </w:pPr>
      <w:r>
        <w:t>Cisco 3850 Catalyst Switch</w:t>
      </w:r>
    </w:p>
    <w:p w14:paraId="23C0E414" w14:textId="77777777" w:rsidR="005700D5" w:rsidRDefault="005700D5" w:rsidP="005700D5">
      <w:pPr>
        <w:pStyle w:val="BodyTextL50"/>
        <w:ind w:left="1080"/>
      </w:pPr>
      <w:r>
        <w:t>Cisco 7700 Nexus Switch</w:t>
      </w:r>
    </w:p>
    <w:p w14:paraId="39FAA5EA" w14:textId="77777777" w:rsidR="005700D5" w:rsidRDefault="005700D5" w:rsidP="005700D5">
      <w:pPr>
        <w:pStyle w:val="BodyTextL50"/>
        <w:ind w:left="1080"/>
      </w:pPr>
      <w:r>
        <w:t>Cisco Meraki MS220-8 Cloud Managed Switch</w:t>
      </w:r>
    </w:p>
    <w:p w14:paraId="5FBBC2E5" w14:textId="77777777" w:rsidR="005700D5" w:rsidRDefault="005700D5" w:rsidP="005700D5">
      <w:pPr>
        <w:pStyle w:val="BodyTextL50"/>
        <w:ind w:left="1080"/>
      </w:pPr>
      <w:r>
        <w:t>Cisco Meraki MX64W Security Appliance</w:t>
      </w:r>
    </w:p>
    <w:p w14:paraId="4130B092" w14:textId="77777777" w:rsidR="005700D5" w:rsidRDefault="005700D5" w:rsidP="005700D5">
      <w:pPr>
        <w:pStyle w:val="BodyTextL50"/>
        <w:ind w:left="1080"/>
      </w:pPr>
      <w:r>
        <w:t>Cisco Meraki MX84 Security Appliance</w:t>
      </w:r>
    </w:p>
    <w:p w14:paraId="03F2A1AA" w14:textId="77777777" w:rsidR="005700D5" w:rsidRDefault="005700D5" w:rsidP="005700D5">
      <w:pPr>
        <w:pStyle w:val="BodyTextL50"/>
        <w:ind w:left="1080"/>
      </w:pPr>
      <w:r>
        <w:t>Cisco Meraki MC74 VoIP Phone</w:t>
      </w:r>
    </w:p>
    <w:p w14:paraId="0E30BB52" w14:textId="77777777" w:rsidR="005700D5" w:rsidRDefault="005700D5" w:rsidP="005700D5">
      <w:pPr>
        <w:pStyle w:val="BodyTextL50"/>
        <w:ind w:left="1080"/>
      </w:pPr>
      <w:r>
        <w:t>Cisco 3860 Catalyst Switch</w:t>
      </w:r>
    </w:p>
    <w:bookmarkEnd w:id="0"/>
    <w:p w14:paraId="4D32D10E" w14:textId="77777777" w:rsidR="00955CBE" w:rsidRDefault="00955CBE" w:rsidP="005700D5">
      <w:pPr>
        <w:pStyle w:val="SubStepNum"/>
      </w:pPr>
      <w:r>
        <w:t xml:space="preserve">Open a blank script and save it as </w:t>
      </w:r>
      <w:r w:rsidRPr="005700D5">
        <w:rPr>
          <w:b/>
          <w:bCs/>
        </w:rPr>
        <w:t>07_file-access</w:t>
      </w:r>
      <w:r w:rsidR="00514EFF">
        <w:rPr>
          <w:b/>
          <w:bCs/>
        </w:rPr>
        <w:t>1</w:t>
      </w:r>
      <w:r w:rsidRPr="005700D5">
        <w:rPr>
          <w:b/>
          <w:bCs/>
        </w:rPr>
        <w:t>.py</w:t>
      </w:r>
      <w:r w:rsidR="005700D5">
        <w:rPr>
          <w:b/>
          <w:bCs/>
        </w:rPr>
        <w:t xml:space="preserve"> </w:t>
      </w:r>
      <w:r w:rsidR="005700D5">
        <w:t xml:space="preserve">in the same directory as </w:t>
      </w:r>
      <w:r w:rsidR="005700D5" w:rsidRPr="005700D5">
        <w:rPr>
          <w:b/>
          <w:bCs/>
        </w:rPr>
        <w:t>devices.txt</w:t>
      </w:r>
      <w:r>
        <w:t>.</w:t>
      </w:r>
    </w:p>
    <w:p w14:paraId="318ADD14" w14:textId="226D550C" w:rsidR="00955CBE" w:rsidRDefault="00955CBE" w:rsidP="005700D5">
      <w:pPr>
        <w:pStyle w:val="SubStepNum"/>
      </w:pPr>
      <w:r>
        <w:t>Create a script to read and print the content</w:t>
      </w:r>
      <w:r w:rsidR="00181B3D">
        <w:t>s</w:t>
      </w:r>
      <w:r>
        <w:t xml:space="preserve"> of </w:t>
      </w:r>
      <w:r w:rsidR="005700D5" w:rsidRPr="005700D5">
        <w:rPr>
          <w:b/>
          <w:bCs/>
        </w:rPr>
        <w:t>devices.txt</w:t>
      </w:r>
      <w:r>
        <w:t>.</w:t>
      </w:r>
      <w:r w:rsidR="005700D5">
        <w:t xml:space="preserve"> </w:t>
      </w:r>
      <w:r>
        <w:t xml:space="preserve">After printing the contents of the file, use the </w:t>
      </w:r>
      <w:proofErr w:type="gramStart"/>
      <w:r w:rsidRPr="005700D5">
        <w:rPr>
          <w:b/>
          <w:bCs/>
        </w:rPr>
        <w:t>close(</w:t>
      </w:r>
      <w:proofErr w:type="gramEnd"/>
      <w:r w:rsidRPr="005700D5">
        <w:rPr>
          <w:b/>
          <w:bCs/>
        </w:rPr>
        <w:t>)</w:t>
      </w:r>
      <w:r>
        <w:t xml:space="preserve"> function to remove it from the computer's memory.</w:t>
      </w:r>
      <w:r w:rsidR="00917C2A">
        <w:t xml:space="preserve"> The </w:t>
      </w:r>
      <w:proofErr w:type="gramStart"/>
      <w:r w:rsidR="00917C2A" w:rsidRPr="00917C2A">
        <w:rPr>
          <w:b/>
          <w:bCs/>
        </w:rPr>
        <w:t>close(</w:t>
      </w:r>
      <w:proofErr w:type="gramEnd"/>
      <w:r w:rsidR="00917C2A" w:rsidRPr="00917C2A">
        <w:rPr>
          <w:b/>
          <w:bCs/>
        </w:rPr>
        <w:t>)</w:t>
      </w:r>
      <w:r w:rsidR="00917C2A">
        <w:t xml:space="preserve"> function should not be indented, as shown.</w:t>
      </w:r>
    </w:p>
    <w:p w14:paraId="37501DAF" w14:textId="34E04C7A" w:rsidR="000E1550" w:rsidRDefault="00955CBE" w:rsidP="000E1550">
      <w:pPr>
        <w:pStyle w:val="BodyTextL50"/>
      </w:pPr>
      <w:r w:rsidRPr="005700D5">
        <w:rPr>
          <w:b/>
          <w:bCs/>
        </w:rPr>
        <w:t>Note</w:t>
      </w:r>
      <w:r>
        <w:t xml:space="preserve">: </w:t>
      </w:r>
      <w:r w:rsidR="00181B3D">
        <w:t xml:space="preserve">A </w:t>
      </w:r>
      <w:r>
        <w:t xml:space="preserve">variable named </w:t>
      </w:r>
      <w:r w:rsidRPr="00237D39">
        <w:rPr>
          <w:b/>
          <w:bCs/>
        </w:rPr>
        <w:t>file</w:t>
      </w:r>
      <w:r w:rsidR="00181B3D">
        <w:t xml:space="preserve"> is </w:t>
      </w:r>
      <w:r w:rsidR="00B206A5">
        <w:t>created to hold the contents of the file</w:t>
      </w:r>
      <w:r>
        <w:t>. However, that variable can be called anything the programmer chooses.</w:t>
      </w:r>
    </w:p>
    <w:p w14:paraId="7BD7DB85" w14:textId="77777777" w:rsidR="00955CBE" w:rsidRDefault="00955CBE" w:rsidP="00AD781B">
      <w:pPr>
        <w:pStyle w:val="CMDL75"/>
      </w:pPr>
      <w:r>
        <w:t>file=open("</w:t>
      </w:r>
      <w:proofErr w:type="spellStart"/>
      <w:r>
        <w:t>devices.txt","r</w:t>
      </w:r>
      <w:proofErr w:type="spellEnd"/>
      <w:r>
        <w:t>")</w:t>
      </w:r>
    </w:p>
    <w:p w14:paraId="230D822B" w14:textId="77777777" w:rsidR="00955CBE" w:rsidRDefault="00955CBE" w:rsidP="00AD781B">
      <w:pPr>
        <w:pStyle w:val="CMDL75"/>
      </w:pPr>
      <w:r>
        <w:t>for item in file:</w:t>
      </w:r>
    </w:p>
    <w:p w14:paraId="5847610B" w14:textId="77777777" w:rsidR="00955CBE" w:rsidRDefault="00955CBE" w:rsidP="00AD781B">
      <w:pPr>
        <w:pStyle w:val="CMDL75"/>
      </w:pPr>
      <w:r>
        <w:t xml:space="preserve">    print(item)</w:t>
      </w:r>
    </w:p>
    <w:p w14:paraId="4562D064" w14:textId="77777777" w:rsidR="00955CBE" w:rsidRDefault="00955CBE" w:rsidP="00AD781B">
      <w:pPr>
        <w:pStyle w:val="CMDL75"/>
      </w:pPr>
      <w:proofErr w:type="spellStart"/>
      <w:proofErr w:type="gramStart"/>
      <w:r>
        <w:t>file.close</w:t>
      </w:r>
      <w:proofErr w:type="spellEnd"/>
      <w:proofErr w:type="gramEnd"/>
      <w:r>
        <w:t>()</w:t>
      </w:r>
    </w:p>
    <w:p w14:paraId="5DD1E0DA" w14:textId="7E6625D6" w:rsidR="000E1550" w:rsidRDefault="00955CBE" w:rsidP="00AD781B">
      <w:pPr>
        <w:pStyle w:val="SubStepAlpha"/>
      </w:pPr>
      <w:r>
        <w:t xml:space="preserve">Run the script and troubleshoot, if necessary. Your output should look like </w:t>
      </w:r>
      <w:r w:rsidR="005700D5">
        <w:t>the following</w:t>
      </w:r>
      <w:r w:rsidR="00251FC0">
        <w:t>:</w:t>
      </w:r>
    </w:p>
    <w:p w14:paraId="57ABE675" w14:textId="77777777" w:rsidR="00955CBE" w:rsidRDefault="00955CBE" w:rsidP="00917C2A">
      <w:pPr>
        <w:pStyle w:val="CMD"/>
      </w:pPr>
      <w:r>
        <w:t>========== RESTART: /home/</w:t>
      </w:r>
      <w:r w:rsidR="005700D5">
        <w:t>Student</w:t>
      </w:r>
      <w:r>
        <w:t>/07_file-access</w:t>
      </w:r>
      <w:r w:rsidR="00514EFF">
        <w:t>1</w:t>
      </w:r>
      <w:r>
        <w:t>.py ==========</w:t>
      </w:r>
    </w:p>
    <w:p w14:paraId="78B4F97B" w14:textId="77777777" w:rsidR="00955CBE" w:rsidRDefault="00955CBE" w:rsidP="00917C2A">
      <w:pPr>
        <w:pStyle w:val="CMD"/>
      </w:pPr>
      <w:r>
        <w:t>Cisco 819 Router</w:t>
      </w:r>
    </w:p>
    <w:p w14:paraId="51D3E1DD" w14:textId="77777777" w:rsidR="00955CBE" w:rsidRDefault="00955CBE" w:rsidP="00917C2A">
      <w:pPr>
        <w:pStyle w:val="CMD"/>
      </w:pPr>
    </w:p>
    <w:p w14:paraId="488CB0A1" w14:textId="77777777" w:rsidR="00955CBE" w:rsidRDefault="00955CBE" w:rsidP="00917C2A">
      <w:pPr>
        <w:pStyle w:val="CMD"/>
      </w:pPr>
      <w:r>
        <w:t>Cisco 881 Router</w:t>
      </w:r>
    </w:p>
    <w:p w14:paraId="5860E60E" w14:textId="77777777" w:rsidR="00955CBE" w:rsidRDefault="00955CBE" w:rsidP="00917C2A">
      <w:pPr>
        <w:pStyle w:val="CMD"/>
      </w:pPr>
    </w:p>
    <w:p w14:paraId="18669190" w14:textId="77777777" w:rsidR="00955CBE" w:rsidRDefault="00955CBE" w:rsidP="00917C2A">
      <w:pPr>
        <w:pStyle w:val="CMD"/>
      </w:pPr>
      <w:r>
        <w:t>Cisco 888 Router</w:t>
      </w:r>
    </w:p>
    <w:p w14:paraId="31EAF90F" w14:textId="77777777" w:rsidR="00955CBE" w:rsidRDefault="00955CBE" w:rsidP="00917C2A">
      <w:pPr>
        <w:pStyle w:val="CMD"/>
      </w:pPr>
    </w:p>
    <w:p w14:paraId="1E6193AF" w14:textId="77777777" w:rsidR="00955CBE" w:rsidRDefault="00955CBE" w:rsidP="00917C2A">
      <w:pPr>
        <w:pStyle w:val="CMD"/>
      </w:pPr>
      <w:r>
        <w:t>Cisco 1100 Router</w:t>
      </w:r>
    </w:p>
    <w:p w14:paraId="206B753F" w14:textId="77777777" w:rsidR="00955CBE" w:rsidRDefault="00955CBE" w:rsidP="00917C2A">
      <w:pPr>
        <w:pStyle w:val="CMD"/>
      </w:pPr>
    </w:p>
    <w:p w14:paraId="557DAF1A" w14:textId="77777777" w:rsidR="00955CBE" w:rsidRDefault="00955CBE" w:rsidP="00917C2A">
      <w:pPr>
        <w:pStyle w:val="CMD"/>
      </w:pPr>
      <w:r>
        <w:t>Cisco 4321 Router</w:t>
      </w:r>
    </w:p>
    <w:p w14:paraId="51B361A5" w14:textId="77777777" w:rsidR="00955CBE" w:rsidRDefault="00955CBE" w:rsidP="00917C2A">
      <w:pPr>
        <w:pStyle w:val="CMD"/>
      </w:pPr>
    </w:p>
    <w:p w14:paraId="69B5D1AD" w14:textId="77777777" w:rsidR="00955CBE" w:rsidRDefault="00955CBE" w:rsidP="00917C2A">
      <w:pPr>
        <w:pStyle w:val="CMD"/>
      </w:pPr>
      <w:r>
        <w:t>Cisco 4331 Router</w:t>
      </w:r>
    </w:p>
    <w:p w14:paraId="7F39D8C6" w14:textId="77777777" w:rsidR="00955CBE" w:rsidRDefault="00955CBE" w:rsidP="00917C2A">
      <w:pPr>
        <w:pStyle w:val="CMD"/>
      </w:pPr>
    </w:p>
    <w:p w14:paraId="693E1897" w14:textId="77777777" w:rsidR="00955CBE" w:rsidRDefault="00955CBE" w:rsidP="00917C2A">
      <w:pPr>
        <w:pStyle w:val="CMD"/>
      </w:pPr>
      <w:r>
        <w:t>Cisco 4351 Router</w:t>
      </w:r>
    </w:p>
    <w:p w14:paraId="0E425205" w14:textId="77777777" w:rsidR="00955CBE" w:rsidRDefault="00955CBE" w:rsidP="00917C2A">
      <w:pPr>
        <w:pStyle w:val="CMD"/>
      </w:pPr>
    </w:p>
    <w:p w14:paraId="21513248" w14:textId="77777777" w:rsidR="00955CBE" w:rsidRDefault="00955CBE" w:rsidP="00917C2A">
      <w:pPr>
        <w:pStyle w:val="CMD"/>
      </w:pPr>
      <w:r>
        <w:t>Cisco 2960 Catalyst Switch</w:t>
      </w:r>
    </w:p>
    <w:p w14:paraId="4302AAEE" w14:textId="77777777" w:rsidR="00955CBE" w:rsidRDefault="00955CBE" w:rsidP="00917C2A">
      <w:pPr>
        <w:pStyle w:val="CMD"/>
      </w:pPr>
    </w:p>
    <w:p w14:paraId="58643DD5" w14:textId="77777777" w:rsidR="00955CBE" w:rsidRDefault="00955CBE" w:rsidP="00917C2A">
      <w:pPr>
        <w:pStyle w:val="CMD"/>
      </w:pPr>
      <w:r>
        <w:t>Cisco 3850 Catalyst Switch</w:t>
      </w:r>
    </w:p>
    <w:p w14:paraId="18A4F843" w14:textId="77777777" w:rsidR="00955CBE" w:rsidRDefault="00955CBE" w:rsidP="00917C2A">
      <w:pPr>
        <w:pStyle w:val="CMD"/>
      </w:pPr>
    </w:p>
    <w:p w14:paraId="0BD4DAB0" w14:textId="77777777" w:rsidR="00955CBE" w:rsidRDefault="00955CBE" w:rsidP="00917C2A">
      <w:pPr>
        <w:pStyle w:val="CMD"/>
      </w:pPr>
      <w:r>
        <w:t>Cisco 7700 Nexus Switch</w:t>
      </w:r>
    </w:p>
    <w:p w14:paraId="7FD65C30" w14:textId="77777777" w:rsidR="00955CBE" w:rsidRDefault="00955CBE" w:rsidP="00917C2A">
      <w:pPr>
        <w:pStyle w:val="CMD"/>
      </w:pPr>
    </w:p>
    <w:p w14:paraId="5D9B9DDD" w14:textId="77777777" w:rsidR="00955CBE" w:rsidRDefault="00955CBE" w:rsidP="00917C2A">
      <w:pPr>
        <w:pStyle w:val="CMD"/>
      </w:pPr>
      <w:r>
        <w:t>Cisco Meraki MS220-8 Cloud Managed Switch</w:t>
      </w:r>
    </w:p>
    <w:p w14:paraId="36040E03" w14:textId="77777777" w:rsidR="00955CBE" w:rsidRDefault="00955CBE" w:rsidP="00917C2A">
      <w:pPr>
        <w:pStyle w:val="CMD"/>
      </w:pPr>
    </w:p>
    <w:p w14:paraId="549A640D" w14:textId="77777777" w:rsidR="00955CBE" w:rsidRDefault="00955CBE" w:rsidP="00917C2A">
      <w:pPr>
        <w:pStyle w:val="CMD"/>
      </w:pPr>
      <w:r>
        <w:t>Cisco Meraki MX64W Security Appliance</w:t>
      </w:r>
    </w:p>
    <w:p w14:paraId="41FD3431" w14:textId="77777777" w:rsidR="00955CBE" w:rsidRDefault="00955CBE" w:rsidP="00917C2A">
      <w:pPr>
        <w:pStyle w:val="CMD"/>
      </w:pPr>
    </w:p>
    <w:p w14:paraId="29C8241A" w14:textId="77777777" w:rsidR="00955CBE" w:rsidRDefault="00955CBE" w:rsidP="00917C2A">
      <w:pPr>
        <w:pStyle w:val="CMD"/>
      </w:pPr>
      <w:r>
        <w:t>Cisco Meraki MX84 Security Appliance</w:t>
      </w:r>
    </w:p>
    <w:p w14:paraId="7E1DCD49" w14:textId="77777777" w:rsidR="00955CBE" w:rsidRDefault="00955CBE" w:rsidP="00917C2A">
      <w:pPr>
        <w:pStyle w:val="CMD"/>
      </w:pPr>
    </w:p>
    <w:p w14:paraId="58597389" w14:textId="72C12E03" w:rsidR="00955CBE" w:rsidRDefault="00AE73C9" w:rsidP="00917C2A">
      <w:pPr>
        <w:pStyle w:val="CMD"/>
      </w:pPr>
      <w:r>
        <w:t>Cisco</w:t>
      </w:r>
      <w:r w:rsidR="00955CBE">
        <w:t xml:space="preserve"> Meraki MC74 VoIP Phone</w:t>
      </w:r>
    </w:p>
    <w:p w14:paraId="7AB23F15" w14:textId="77777777" w:rsidR="00955CBE" w:rsidRDefault="00955CBE" w:rsidP="00917C2A">
      <w:pPr>
        <w:pStyle w:val="CMD"/>
      </w:pPr>
    </w:p>
    <w:p w14:paraId="1169A339" w14:textId="678381EF" w:rsidR="00E10FA2" w:rsidRDefault="00955CBE">
      <w:pPr>
        <w:pStyle w:val="CMD"/>
      </w:pPr>
      <w:r>
        <w:t>Cisco 3860 Catalyst Switch</w:t>
      </w:r>
    </w:p>
    <w:p w14:paraId="5E9525C3" w14:textId="77777777" w:rsidR="00CA7115" w:rsidRDefault="00917C2A" w:rsidP="00917C2A">
      <w:pPr>
        <w:pStyle w:val="Heading3"/>
      </w:pPr>
      <w:r>
        <w:t>Remove the blank lines from the output.</w:t>
      </w:r>
    </w:p>
    <w:p w14:paraId="1AD69C8F" w14:textId="5520C3D2" w:rsidR="000E1550" w:rsidRDefault="00917C2A" w:rsidP="00917C2A">
      <w:pPr>
        <w:pStyle w:val="SubStepAlpha"/>
      </w:pPr>
      <w:r>
        <w:t xml:space="preserve">You may have noticed that Python added a blank line after each entry. Remove this blank line using the </w:t>
      </w:r>
      <w:proofErr w:type="gramStart"/>
      <w:r w:rsidRPr="00917C2A">
        <w:rPr>
          <w:b/>
          <w:bCs/>
        </w:rPr>
        <w:t>strip(</w:t>
      </w:r>
      <w:proofErr w:type="gramEnd"/>
      <w:r w:rsidRPr="00917C2A">
        <w:rPr>
          <w:b/>
          <w:bCs/>
        </w:rPr>
        <w:t>)</w:t>
      </w:r>
      <w:r>
        <w:t xml:space="preserve"> method. </w:t>
      </w:r>
      <w:r w:rsidR="00B206A5">
        <w:t>This method is available to str</w:t>
      </w:r>
      <w:r w:rsidR="00237D39">
        <w:t>ings</w:t>
      </w:r>
      <w:r w:rsidR="00B206A5">
        <w:t xml:space="preserve"> type variables. </w:t>
      </w:r>
      <w:r>
        <w:t xml:space="preserve">Edit your </w:t>
      </w:r>
      <w:r w:rsidRPr="00917C2A">
        <w:rPr>
          <w:b/>
          <w:bCs/>
        </w:rPr>
        <w:t>07_file-access</w:t>
      </w:r>
      <w:r w:rsidR="00514EFF">
        <w:rPr>
          <w:b/>
          <w:bCs/>
        </w:rPr>
        <w:t>1</w:t>
      </w:r>
      <w:r w:rsidRPr="00917C2A">
        <w:rPr>
          <w:b/>
          <w:bCs/>
        </w:rPr>
        <w:t>.py</w:t>
      </w:r>
      <w:r>
        <w:t xml:space="preserve"> script as shown in the following example</w:t>
      </w:r>
      <w:r w:rsidR="00251FC0">
        <w:t>:</w:t>
      </w:r>
    </w:p>
    <w:p w14:paraId="6F9CBA30" w14:textId="77777777" w:rsidR="00917C2A" w:rsidRDefault="00917C2A" w:rsidP="00917C2A">
      <w:pPr>
        <w:pStyle w:val="CMD"/>
      </w:pPr>
      <w:r>
        <w:t>file=open("</w:t>
      </w:r>
      <w:proofErr w:type="spellStart"/>
      <w:r>
        <w:t>devices.txt","r</w:t>
      </w:r>
      <w:proofErr w:type="spellEnd"/>
      <w:r>
        <w:t>")</w:t>
      </w:r>
    </w:p>
    <w:p w14:paraId="6A9FC151" w14:textId="77777777" w:rsidR="00917C2A" w:rsidRDefault="00917C2A" w:rsidP="00917C2A">
      <w:pPr>
        <w:pStyle w:val="CMD"/>
      </w:pPr>
      <w:r>
        <w:t>for item in file:</w:t>
      </w:r>
    </w:p>
    <w:p w14:paraId="518A6A07" w14:textId="5D7851E9" w:rsidR="00917C2A" w:rsidRDefault="00917C2A" w:rsidP="007C293D">
      <w:pPr>
        <w:pStyle w:val="CMD"/>
      </w:pPr>
      <w:r>
        <w:t xml:space="preserve">   </w:t>
      </w:r>
      <w:r w:rsidR="00237D39">
        <w:rPr>
          <w:highlight w:val="yellow"/>
        </w:rPr>
        <w:t>print(</w:t>
      </w:r>
      <w:proofErr w:type="spellStart"/>
      <w:proofErr w:type="gramStart"/>
      <w:r w:rsidRPr="00917C2A">
        <w:rPr>
          <w:highlight w:val="yellow"/>
        </w:rPr>
        <w:t>item.strip</w:t>
      </w:r>
      <w:proofErr w:type="spellEnd"/>
      <w:proofErr w:type="gramEnd"/>
      <w:r w:rsidRPr="00917C2A">
        <w:rPr>
          <w:highlight w:val="yellow"/>
        </w:rPr>
        <w:t>()</w:t>
      </w:r>
      <w:r w:rsidR="00237D39">
        <w:t>)</w:t>
      </w:r>
    </w:p>
    <w:p w14:paraId="46127784" w14:textId="77777777" w:rsidR="00917C2A" w:rsidRDefault="00917C2A" w:rsidP="00917C2A">
      <w:pPr>
        <w:pStyle w:val="CMD"/>
      </w:pPr>
      <w:proofErr w:type="spellStart"/>
      <w:proofErr w:type="gramStart"/>
      <w:r>
        <w:t>file.close</w:t>
      </w:r>
      <w:proofErr w:type="spellEnd"/>
      <w:proofErr w:type="gramEnd"/>
      <w:r>
        <w:t>()</w:t>
      </w:r>
    </w:p>
    <w:p w14:paraId="400669BC" w14:textId="62563FA6" w:rsidR="000E1550" w:rsidRDefault="00917C2A" w:rsidP="00917C2A">
      <w:pPr>
        <w:pStyle w:val="SubStepAlpha"/>
      </w:pPr>
      <w:r>
        <w:t xml:space="preserve">Run your script. </w:t>
      </w:r>
      <w:r w:rsidR="00237D39">
        <w:t>The output should not display blank lines between the device names.</w:t>
      </w:r>
    </w:p>
    <w:p w14:paraId="7B808143" w14:textId="77777777" w:rsidR="00955CBE" w:rsidRDefault="00F368D8" w:rsidP="00AD781B">
      <w:pPr>
        <w:pStyle w:val="Heading3"/>
      </w:pPr>
      <w:r>
        <w:t>Copy a file into a list variable.</w:t>
      </w:r>
    </w:p>
    <w:p w14:paraId="0BEBEF0A" w14:textId="7C795096" w:rsidR="00F368D8" w:rsidRDefault="00F368D8" w:rsidP="00F368D8">
      <w:pPr>
        <w:pStyle w:val="BodyTextL25"/>
      </w:pPr>
      <w:r>
        <w:t>Most of the time when programmers access an external resource such as a database or file, they want to copy that content into a local variable that can then be referenced and manipulated without impacting the original resource.</w:t>
      </w:r>
    </w:p>
    <w:p w14:paraId="753E044F" w14:textId="77777777" w:rsidR="00F368D8" w:rsidRDefault="00F368D8" w:rsidP="00F368D8">
      <w:pPr>
        <w:pStyle w:val="SubStepAlpha"/>
      </w:pPr>
      <w:r>
        <w:t>Copy the content of the devices.txt file into a Python list using the following steps:</w:t>
      </w:r>
    </w:p>
    <w:p w14:paraId="673834F2" w14:textId="77777777" w:rsidR="00F368D8" w:rsidRDefault="00F368D8" w:rsidP="00F368D8">
      <w:pPr>
        <w:pStyle w:val="SubStepNum"/>
      </w:pPr>
      <w:r>
        <w:t>Create an empty list.</w:t>
      </w:r>
    </w:p>
    <w:p w14:paraId="725417A1" w14:textId="77777777" w:rsidR="00F368D8" w:rsidRDefault="00F368D8" w:rsidP="005B0604">
      <w:pPr>
        <w:pStyle w:val="SubStepNum"/>
      </w:pPr>
      <w:r>
        <w:t>Use the append parameter to copy file content to the new list.</w:t>
      </w:r>
    </w:p>
    <w:p w14:paraId="1F1B7506" w14:textId="5515981B" w:rsidR="000E1550" w:rsidRPr="000E1550" w:rsidRDefault="00F368D8" w:rsidP="008204DC">
      <w:pPr>
        <w:pStyle w:val="SubStepNum"/>
      </w:pPr>
      <w:r>
        <w:t xml:space="preserve">Modify your </w:t>
      </w:r>
      <w:r w:rsidRPr="00F368D8">
        <w:rPr>
          <w:b/>
          <w:bCs/>
        </w:rPr>
        <w:t>07_file-access.py</w:t>
      </w:r>
      <w:r>
        <w:t xml:space="preserve"> as shown in the following</w:t>
      </w:r>
      <w:r w:rsidR="003653AF">
        <w:t>:</w:t>
      </w:r>
    </w:p>
    <w:p w14:paraId="74544751" w14:textId="77777777" w:rsidR="00F368D8" w:rsidRDefault="00F368D8" w:rsidP="008204DC">
      <w:pPr>
        <w:pStyle w:val="CMDL75"/>
      </w:pPr>
      <w:r w:rsidRPr="00F368D8">
        <w:rPr>
          <w:highlight w:val="yellow"/>
        </w:rPr>
        <w:t>devices</w:t>
      </w:r>
      <w:proofErr w:type="gramStart"/>
      <w:r w:rsidRPr="00F368D8">
        <w:rPr>
          <w:highlight w:val="yellow"/>
        </w:rPr>
        <w:t>=[</w:t>
      </w:r>
      <w:proofErr w:type="gramEnd"/>
      <w:r w:rsidRPr="00F368D8">
        <w:rPr>
          <w:highlight w:val="yellow"/>
        </w:rPr>
        <w:t>]</w:t>
      </w:r>
    </w:p>
    <w:p w14:paraId="6040DFF1" w14:textId="77777777" w:rsidR="00F368D8" w:rsidRDefault="00F368D8" w:rsidP="008204DC">
      <w:pPr>
        <w:pStyle w:val="CMDL75"/>
      </w:pPr>
      <w:r>
        <w:t>file=open("</w:t>
      </w:r>
      <w:proofErr w:type="spellStart"/>
      <w:r>
        <w:t>devices.txt","r</w:t>
      </w:r>
      <w:proofErr w:type="spellEnd"/>
      <w:r>
        <w:t>")</w:t>
      </w:r>
    </w:p>
    <w:p w14:paraId="33DC0196" w14:textId="77777777" w:rsidR="00F368D8" w:rsidRDefault="00F368D8" w:rsidP="008204DC">
      <w:pPr>
        <w:pStyle w:val="CMDL75"/>
      </w:pPr>
      <w:r>
        <w:t>for item in file:</w:t>
      </w:r>
    </w:p>
    <w:p w14:paraId="1A359396" w14:textId="5161D29A" w:rsidR="00F368D8" w:rsidRDefault="00F368D8" w:rsidP="00F368D8">
      <w:pPr>
        <w:pStyle w:val="CMD"/>
      </w:pPr>
    </w:p>
    <w:p w14:paraId="146BAEE5" w14:textId="110D78CE" w:rsidR="00F368D8" w:rsidRDefault="00F368D8" w:rsidP="008204DC">
      <w:pPr>
        <w:pStyle w:val="CMDL75"/>
      </w:pPr>
      <w:r>
        <w:lastRenderedPageBreak/>
        <w:t xml:space="preserve">   </w:t>
      </w:r>
      <w:proofErr w:type="spellStart"/>
      <w:proofErr w:type="gramStart"/>
      <w:r w:rsidRPr="00F368D8">
        <w:rPr>
          <w:highlight w:val="yellow"/>
        </w:rPr>
        <w:t>devices.append</w:t>
      </w:r>
      <w:proofErr w:type="spellEnd"/>
      <w:proofErr w:type="gramEnd"/>
      <w:r w:rsidRPr="00F368D8">
        <w:rPr>
          <w:highlight w:val="yellow"/>
        </w:rPr>
        <w:t>(</w:t>
      </w:r>
      <w:proofErr w:type="spellStart"/>
      <w:r w:rsidRPr="00F368D8">
        <w:rPr>
          <w:highlight w:val="yellow"/>
        </w:rPr>
        <w:t>item</w:t>
      </w:r>
      <w:r w:rsidR="008204DC">
        <w:rPr>
          <w:highlight w:val="yellow"/>
        </w:rPr>
        <w:t>.strip</w:t>
      </w:r>
      <w:proofErr w:type="spellEnd"/>
      <w:r w:rsidR="008204DC">
        <w:rPr>
          <w:highlight w:val="yellow"/>
        </w:rPr>
        <w:t>()</w:t>
      </w:r>
      <w:r w:rsidRPr="00F368D8">
        <w:rPr>
          <w:highlight w:val="yellow"/>
        </w:rPr>
        <w:t>)</w:t>
      </w:r>
    </w:p>
    <w:p w14:paraId="02215306" w14:textId="77777777" w:rsidR="00F368D8" w:rsidRDefault="00F368D8" w:rsidP="008204DC">
      <w:pPr>
        <w:pStyle w:val="CMDL75"/>
      </w:pPr>
      <w:proofErr w:type="spellStart"/>
      <w:proofErr w:type="gramStart"/>
      <w:r>
        <w:t>file.close</w:t>
      </w:r>
      <w:proofErr w:type="spellEnd"/>
      <w:proofErr w:type="gramEnd"/>
      <w:r>
        <w:t>()</w:t>
      </w:r>
    </w:p>
    <w:p w14:paraId="537AB9C3" w14:textId="77777777" w:rsidR="00F368D8" w:rsidRDefault="00F368D8" w:rsidP="00F368D8">
      <w:pPr>
        <w:pStyle w:val="CMD"/>
      </w:pPr>
      <w:r>
        <w:t>print(devices)</w:t>
      </w:r>
    </w:p>
    <w:p w14:paraId="657BE1D7" w14:textId="3BA0B0BE" w:rsidR="000E1550" w:rsidRDefault="00F368D8" w:rsidP="00F368D8">
      <w:pPr>
        <w:pStyle w:val="SubStepAlpha"/>
      </w:pPr>
      <w:r>
        <w:t>Run your script. Your output should look like the following example</w:t>
      </w:r>
      <w:r w:rsidR="003653AF">
        <w:t>:</w:t>
      </w:r>
    </w:p>
    <w:p w14:paraId="30B2C657" w14:textId="77777777" w:rsidR="00F368D8" w:rsidRDefault="00F368D8" w:rsidP="00F368D8">
      <w:pPr>
        <w:pStyle w:val="CMD"/>
      </w:pPr>
      <w:r w:rsidRPr="00F368D8">
        <w:t xml:space="preserve">========== RESTART: /home/Student/07_file-access.py ========== </w:t>
      </w:r>
    </w:p>
    <w:p w14:paraId="556FD364" w14:textId="179BC746" w:rsidR="00F368D8" w:rsidRDefault="00F368D8" w:rsidP="00F368D8">
      <w:pPr>
        <w:pStyle w:val="CMD"/>
      </w:pPr>
      <w:r>
        <w:t>['Cisco 819 Router', 'Cisco 881 Router', 'Cisco 888 Router', 'Cisco 1100 Router', 'Cisco 4321 Router', 'Cisco 4331 Router', 'Cisco 4351 Router', 'Cisco 2960 Catalyst Switch', 'Cisco 3850 Catalyst Switch', 'Cisco 7700 Nexus Switch', 'Cisco Meraki MS220-8 Cloud Managed Switch', 'Cisco Meraki MX64W Security Appliance', 'Cisco Meraki MX84 Security Appliance', '</w:t>
      </w:r>
      <w:r w:rsidR="00AE73C9">
        <w:t>Cisco</w:t>
      </w:r>
      <w:r>
        <w:t xml:space="preserve"> Meraki MC74 VoIP Phone', 'Cisco 3860 Catalyst Switch']</w:t>
      </w:r>
    </w:p>
    <w:p w14:paraId="2975EA8A" w14:textId="77777777" w:rsidR="00F368D8" w:rsidRDefault="00881D68" w:rsidP="00881D68">
      <w:pPr>
        <w:pStyle w:val="Heading3"/>
      </w:pPr>
      <w:r>
        <w:t xml:space="preserve">CHALLENGE: </w:t>
      </w:r>
      <w:r w:rsidRPr="00881D68">
        <w:t xml:space="preserve">Create a </w:t>
      </w:r>
      <w:r>
        <w:t>s</w:t>
      </w:r>
      <w:r w:rsidRPr="00881D68">
        <w:t xml:space="preserve">cript to </w:t>
      </w:r>
      <w:r>
        <w:t>a</w:t>
      </w:r>
      <w:r w:rsidRPr="00881D68">
        <w:t xml:space="preserve">llow </w:t>
      </w:r>
      <w:r>
        <w:t>a u</w:t>
      </w:r>
      <w:r w:rsidRPr="00881D68">
        <w:t xml:space="preserve">ser to </w:t>
      </w:r>
      <w:r>
        <w:t>a</w:t>
      </w:r>
      <w:r w:rsidRPr="00881D68">
        <w:t xml:space="preserve">dd </w:t>
      </w:r>
      <w:r>
        <w:t>d</w:t>
      </w:r>
      <w:r w:rsidRPr="00881D68">
        <w:t>evices</w:t>
      </w:r>
      <w:r>
        <w:t xml:space="preserve"> to an external file.</w:t>
      </w:r>
    </w:p>
    <w:p w14:paraId="2BB3881A" w14:textId="77777777" w:rsidR="00881D68" w:rsidRDefault="00881D68" w:rsidP="00881D68">
      <w:pPr>
        <w:pStyle w:val="BodyTextL25"/>
      </w:pPr>
      <w:r>
        <w:t xml:space="preserve">What if you want to add more devices to the </w:t>
      </w:r>
      <w:r w:rsidRPr="00881D68">
        <w:rPr>
          <w:b/>
          <w:bCs/>
        </w:rPr>
        <w:t>devices.txt</w:t>
      </w:r>
      <w:r>
        <w:t xml:space="preserve"> file? You can open the file in append mode and then ask the user to provide the name of the new devices. </w:t>
      </w:r>
    </w:p>
    <w:p w14:paraId="21790A5D" w14:textId="77777777" w:rsidR="00881D68" w:rsidRDefault="00881D68" w:rsidP="00881D68">
      <w:pPr>
        <w:pStyle w:val="SubStepAlpha"/>
      </w:pPr>
      <w:r>
        <w:t>Complete the following steps to create a script:</w:t>
      </w:r>
    </w:p>
    <w:p w14:paraId="3B8F5F1D" w14:textId="1A114B05" w:rsidR="00881D68" w:rsidRDefault="00881D68" w:rsidP="00881D68">
      <w:pPr>
        <w:pStyle w:val="SubStepNum"/>
      </w:pPr>
      <w:r>
        <w:t xml:space="preserve">Open a new file and save it as </w:t>
      </w:r>
      <w:r w:rsidRPr="00881D68">
        <w:rPr>
          <w:b/>
          <w:bCs/>
        </w:rPr>
        <w:t>07_file-access_act</w:t>
      </w:r>
      <w:r w:rsidR="00EC1FCC">
        <w:rPr>
          <w:b/>
          <w:bCs/>
        </w:rPr>
        <w:t>i</w:t>
      </w:r>
      <w:r w:rsidRPr="00881D68">
        <w:rPr>
          <w:b/>
          <w:bCs/>
        </w:rPr>
        <w:t>vity.py</w:t>
      </w:r>
      <w:r>
        <w:t>.</w:t>
      </w:r>
    </w:p>
    <w:p w14:paraId="0640A066" w14:textId="77777777" w:rsidR="00881D68" w:rsidRDefault="00881D68" w:rsidP="00881D68">
      <w:pPr>
        <w:pStyle w:val="SubStepNum"/>
      </w:pPr>
      <w:r>
        <w:t xml:space="preserve">For the </w:t>
      </w:r>
      <w:proofErr w:type="gramStart"/>
      <w:r w:rsidRPr="00881D68">
        <w:rPr>
          <w:b/>
          <w:bCs/>
        </w:rPr>
        <w:t>open(</w:t>
      </w:r>
      <w:proofErr w:type="gramEnd"/>
      <w:r w:rsidRPr="00881D68">
        <w:rPr>
          <w:b/>
          <w:bCs/>
        </w:rPr>
        <w:t>)</w:t>
      </w:r>
      <w:r>
        <w:t xml:space="preserve"> function use the mode </w:t>
      </w:r>
      <w:r w:rsidRPr="00881D68">
        <w:rPr>
          <w:b/>
          <w:bCs/>
        </w:rPr>
        <w:t>a</w:t>
      </w:r>
      <w:r>
        <w:t xml:space="preserve">, which will allow you to append an item to the </w:t>
      </w:r>
      <w:r w:rsidRPr="00881D68">
        <w:rPr>
          <w:b/>
          <w:bCs/>
        </w:rPr>
        <w:t>devices.txt</w:t>
      </w:r>
      <w:r>
        <w:t xml:space="preserve"> file.</w:t>
      </w:r>
    </w:p>
    <w:p w14:paraId="785619C1" w14:textId="77777777" w:rsidR="00881D68" w:rsidRDefault="00881D68" w:rsidP="00881D68">
      <w:pPr>
        <w:pStyle w:val="SubStepNum"/>
      </w:pPr>
      <w:r>
        <w:t xml:space="preserve">Inside a </w:t>
      </w:r>
      <w:r w:rsidRPr="00881D68">
        <w:rPr>
          <w:b/>
          <w:bCs/>
        </w:rPr>
        <w:t>while True</w:t>
      </w:r>
      <w:r>
        <w:t xml:space="preserve">: loop, embed an </w:t>
      </w:r>
      <w:proofErr w:type="gramStart"/>
      <w:r w:rsidRPr="00881D68">
        <w:rPr>
          <w:b/>
          <w:bCs/>
        </w:rPr>
        <w:t>input(</w:t>
      </w:r>
      <w:proofErr w:type="gramEnd"/>
      <w:r w:rsidRPr="00881D68">
        <w:rPr>
          <w:b/>
          <w:bCs/>
        </w:rPr>
        <w:t>)</w:t>
      </w:r>
      <w:r>
        <w:t xml:space="preserve"> function command that asks the user for the new device.</w:t>
      </w:r>
    </w:p>
    <w:p w14:paraId="1A2703DE" w14:textId="77777777" w:rsidR="00881D68" w:rsidRDefault="00881D68" w:rsidP="00881D68">
      <w:pPr>
        <w:pStyle w:val="SubStepNum"/>
      </w:pPr>
      <w:r>
        <w:t xml:space="preserve">Set the value of the user's input to a variable named </w:t>
      </w:r>
      <w:proofErr w:type="spellStart"/>
      <w:r w:rsidRPr="00881D68">
        <w:rPr>
          <w:b/>
          <w:bCs/>
        </w:rPr>
        <w:t>newItem</w:t>
      </w:r>
      <w:proofErr w:type="spellEnd"/>
      <w:r>
        <w:t>.</w:t>
      </w:r>
    </w:p>
    <w:p w14:paraId="65CC0DC6" w14:textId="77777777" w:rsidR="00881D68" w:rsidRDefault="00881D68" w:rsidP="00881D68">
      <w:pPr>
        <w:pStyle w:val="SubStepNum"/>
      </w:pPr>
      <w:r>
        <w:t xml:space="preserve">Use an </w:t>
      </w:r>
      <w:r w:rsidRPr="00AD781B">
        <w:rPr>
          <w:b/>
        </w:rPr>
        <w:t>if</w:t>
      </w:r>
      <w:r>
        <w:t xml:space="preserve"> statement that breaks the loop if the user types </w:t>
      </w:r>
      <w:r w:rsidRPr="00881D68">
        <w:rPr>
          <w:b/>
          <w:bCs/>
        </w:rPr>
        <w:t>exit</w:t>
      </w:r>
      <w:r>
        <w:t xml:space="preserve"> and prints the statement </w:t>
      </w:r>
      <w:r w:rsidRPr="00881D68">
        <w:rPr>
          <w:b/>
          <w:bCs/>
        </w:rPr>
        <w:t>"All done!"</w:t>
      </w:r>
      <w:r>
        <w:t>.</w:t>
      </w:r>
    </w:p>
    <w:p w14:paraId="603952A0" w14:textId="77777777" w:rsidR="00881D68" w:rsidRDefault="00881D68" w:rsidP="00881D68">
      <w:pPr>
        <w:pStyle w:val="SubStepNum"/>
      </w:pPr>
      <w:r>
        <w:t xml:space="preserve">Use the command </w:t>
      </w:r>
      <w:proofErr w:type="spellStart"/>
      <w:proofErr w:type="gramStart"/>
      <w:r w:rsidRPr="00881D68">
        <w:rPr>
          <w:b/>
          <w:bCs/>
        </w:rPr>
        <w:t>file.write</w:t>
      </w:r>
      <w:proofErr w:type="spellEnd"/>
      <w:proofErr w:type="gramEnd"/>
      <w:r w:rsidRPr="00881D68">
        <w:rPr>
          <w:b/>
          <w:bCs/>
        </w:rPr>
        <w:t>(</w:t>
      </w:r>
      <w:proofErr w:type="spellStart"/>
      <w:r w:rsidRPr="00881D68">
        <w:rPr>
          <w:b/>
          <w:bCs/>
        </w:rPr>
        <w:t>newItem</w:t>
      </w:r>
      <w:proofErr w:type="spellEnd"/>
      <w:r w:rsidRPr="00881D68">
        <w:rPr>
          <w:b/>
          <w:bCs/>
        </w:rPr>
        <w:t xml:space="preserve"> + “\n”)</w:t>
      </w:r>
      <w:r>
        <w:t xml:space="preserve"> to add the new user provided device. The </w:t>
      </w:r>
      <w:r w:rsidRPr="00881D68">
        <w:rPr>
          <w:b/>
          <w:bCs/>
        </w:rPr>
        <w:t>“\n”</w:t>
      </w:r>
      <w:r>
        <w:t xml:space="preserve"> will add a new line to the file for the next entry.</w:t>
      </w:r>
    </w:p>
    <w:p w14:paraId="12239AF8" w14:textId="38792956" w:rsidR="000E1550" w:rsidRDefault="00881D68" w:rsidP="00AD781B">
      <w:pPr>
        <w:pStyle w:val="SubStepAlpha"/>
      </w:pPr>
      <w:r>
        <w:t>Run and troubleshoot your script until you get output similar to the following example</w:t>
      </w:r>
      <w:r w:rsidR="003653AF">
        <w:t>:</w:t>
      </w:r>
    </w:p>
    <w:p w14:paraId="52B3632E" w14:textId="77777777" w:rsidR="00881D68" w:rsidRDefault="00881D68" w:rsidP="00881D68">
      <w:pPr>
        <w:pStyle w:val="CMD"/>
      </w:pPr>
      <w:r w:rsidRPr="00881D68">
        <w:t xml:space="preserve">========== RESTART: /home/Student/07_file-access.py ========== </w:t>
      </w:r>
    </w:p>
    <w:p w14:paraId="46F0C163" w14:textId="77777777" w:rsidR="00881D68" w:rsidRDefault="00881D68" w:rsidP="00881D68">
      <w:pPr>
        <w:pStyle w:val="CMD"/>
      </w:pPr>
      <w:r>
        <w:t>Enter device name: Cisco 1941 Router</w:t>
      </w:r>
    </w:p>
    <w:p w14:paraId="1D37DF77" w14:textId="77777777" w:rsidR="00881D68" w:rsidRDefault="00881D68" w:rsidP="00881D68">
      <w:pPr>
        <w:pStyle w:val="CMD"/>
      </w:pPr>
      <w:r>
        <w:t>Enter device name: Cisco 2950 Catalyst Switch</w:t>
      </w:r>
    </w:p>
    <w:p w14:paraId="03848C4F" w14:textId="77777777" w:rsidR="00881D68" w:rsidRDefault="00881D68" w:rsidP="00881D68">
      <w:pPr>
        <w:pStyle w:val="CMD"/>
      </w:pPr>
      <w:r>
        <w:t>Enter device name: exit</w:t>
      </w:r>
    </w:p>
    <w:p w14:paraId="0F076F65" w14:textId="77777777" w:rsidR="00881D68" w:rsidRDefault="00881D68" w:rsidP="00881D68">
      <w:pPr>
        <w:pStyle w:val="CMD"/>
      </w:pPr>
      <w:r>
        <w:t>All done!</w:t>
      </w:r>
    </w:p>
    <w:p w14:paraId="2B492E1D" w14:textId="77777777" w:rsidR="00881D68" w:rsidRDefault="00881D68" w:rsidP="00881D68">
      <w:pPr>
        <w:pStyle w:val="CMD"/>
      </w:pPr>
      <w:r>
        <w:t>&gt;&gt;&gt;</w:t>
      </w:r>
    </w:p>
    <w:p w14:paraId="14745714" w14:textId="7A55D79A" w:rsidR="006B0800" w:rsidRPr="00881D68" w:rsidRDefault="006B0800" w:rsidP="00AD781B">
      <w:pPr>
        <w:pStyle w:val="ConfigWindow"/>
      </w:pPr>
      <w:bookmarkStart w:id="1" w:name="_GoBack"/>
      <w:bookmarkEnd w:id="1"/>
      <w:r>
        <w:t>end of document</w:t>
      </w:r>
    </w:p>
    <w:sectPr w:rsidR="006B0800" w:rsidRPr="00881D68"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769E5B" w14:textId="77777777" w:rsidR="00336E3A" w:rsidRDefault="00336E3A" w:rsidP="00710659">
      <w:pPr>
        <w:spacing w:after="0" w:line="240" w:lineRule="auto"/>
      </w:pPr>
      <w:r>
        <w:separator/>
      </w:r>
    </w:p>
    <w:p w14:paraId="3AA5E4FF" w14:textId="77777777" w:rsidR="00336E3A" w:rsidRDefault="00336E3A"/>
  </w:endnote>
  <w:endnote w:type="continuationSeparator" w:id="0">
    <w:p w14:paraId="31E51666" w14:textId="77777777" w:rsidR="00336E3A" w:rsidRDefault="00336E3A" w:rsidP="00710659">
      <w:pPr>
        <w:spacing w:after="0" w:line="240" w:lineRule="auto"/>
      </w:pPr>
      <w:r>
        <w:continuationSeparator/>
      </w:r>
    </w:p>
    <w:p w14:paraId="3C991FC5" w14:textId="77777777" w:rsidR="00336E3A" w:rsidRDefault="00336E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A353D" w14:textId="0660BB6D" w:rsidR="00047FFE" w:rsidRPr="00882B63" w:rsidRDefault="00047FFE"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A37872">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8032D" w14:textId="050EA73C" w:rsidR="00047FFE" w:rsidRPr="00882B63" w:rsidRDefault="00047FFE"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A37872">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5ECD30" w14:textId="77777777" w:rsidR="00336E3A" w:rsidRDefault="00336E3A" w:rsidP="00710659">
      <w:pPr>
        <w:spacing w:after="0" w:line="240" w:lineRule="auto"/>
      </w:pPr>
      <w:r>
        <w:separator/>
      </w:r>
    </w:p>
    <w:p w14:paraId="73F29775" w14:textId="77777777" w:rsidR="00336E3A" w:rsidRDefault="00336E3A"/>
  </w:footnote>
  <w:footnote w:type="continuationSeparator" w:id="0">
    <w:p w14:paraId="454C9793" w14:textId="77777777" w:rsidR="00336E3A" w:rsidRDefault="00336E3A" w:rsidP="00710659">
      <w:pPr>
        <w:spacing w:after="0" w:line="240" w:lineRule="auto"/>
      </w:pPr>
      <w:r>
        <w:continuationSeparator/>
      </w:r>
    </w:p>
    <w:p w14:paraId="265FC6A9" w14:textId="77777777" w:rsidR="00336E3A" w:rsidRDefault="00336E3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327E7CEC0928414FAA806066071BC636"/>
      </w:placeholder>
      <w:dataBinding w:prefixMappings="xmlns:ns0='http://purl.org/dc/elements/1.1/' xmlns:ns1='http://schemas.openxmlformats.org/package/2006/metadata/core-properties' " w:xpath="/ns1:coreProperties[1]/ns0:title[1]" w:storeItemID="{6C3C8BC8-F283-45AE-878A-BAB7291924A1}"/>
      <w:text/>
    </w:sdtPr>
    <w:sdtEndPr/>
    <w:sdtContent>
      <w:p w14:paraId="52E12FA4" w14:textId="66B848C9" w:rsidR="00047FFE" w:rsidRDefault="00047FFE" w:rsidP="008402F2">
        <w:pPr>
          <w:pStyle w:val="PageHead"/>
        </w:pPr>
        <w:r>
          <w:t>Lab - Construct a Basic Python Script</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8E2E00" w14:textId="77777777" w:rsidR="00047FFE" w:rsidRDefault="00047FFE" w:rsidP="006C3FCF">
    <w:pPr>
      <w:ind w:left="-288"/>
    </w:pPr>
    <w:r>
      <w:rPr>
        <w:noProof/>
      </w:rPr>
      <w:drawing>
        <wp:inline distT="0" distB="0" distL="0" distR="0" wp14:anchorId="75C3C4FF" wp14:editId="72696AB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3D843F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pStyle w:val="SubstepRoman"/>
      <w:lvlText w:val="(%6)"/>
      <w:lvlJc w:val="left"/>
      <w:pPr>
        <w:tabs>
          <w:tab w:val="num" w:pos="1440"/>
        </w:tabs>
        <w:ind w:left="144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pStyle w:val="Substep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pStyle w:val="Substep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 w:numId="11">
    <w:abstractNumId w:val="4"/>
  </w:num>
  <w:num w:numId="12">
    <w:abstractNumId w:val="4"/>
  </w:num>
  <w:num w:numId="13">
    <w:abstractNumId w:val="4"/>
  </w:num>
  <w:num w:numId="14">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abstractNumId w:val="4"/>
  </w:num>
  <w:num w:numId="16">
    <w:abstractNumId w:val="4"/>
  </w:num>
  <w:num w:numId="17">
    <w:abstractNumId w:val="4"/>
  </w:num>
  <w:num w:numId="18">
    <w:abstractNumId w:val="6"/>
  </w:num>
  <w:num w:numId="19">
    <w:abstractNumId w:val="6"/>
  </w:num>
  <w:num w:numId="20">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2D5"/>
    <w:rsid w:val="00001BDF"/>
    <w:rsid w:val="0000380F"/>
    <w:rsid w:val="00004175"/>
    <w:rsid w:val="00005641"/>
    <w:rsid w:val="000059C9"/>
    <w:rsid w:val="00012C22"/>
    <w:rsid w:val="000160F7"/>
    <w:rsid w:val="00016D5B"/>
    <w:rsid w:val="00016F30"/>
    <w:rsid w:val="0002047C"/>
    <w:rsid w:val="00021B9A"/>
    <w:rsid w:val="000242D6"/>
    <w:rsid w:val="00024EE5"/>
    <w:rsid w:val="00032B9F"/>
    <w:rsid w:val="000332D5"/>
    <w:rsid w:val="000405D1"/>
    <w:rsid w:val="000411E9"/>
    <w:rsid w:val="00041AF6"/>
    <w:rsid w:val="00044E62"/>
    <w:rsid w:val="00047FFE"/>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2CFB"/>
    <w:rsid w:val="0009378D"/>
    <w:rsid w:val="00097163"/>
    <w:rsid w:val="000A22C8"/>
    <w:rsid w:val="000A38D8"/>
    <w:rsid w:val="000A5DBE"/>
    <w:rsid w:val="000B2344"/>
    <w:rsid w:val="000B7DE5"/>
    <w:rsid w:val="000C2118"/>
    <w:rsid w:val="000C333E"/>
    <w:rsid w:val="000C5EF2"/>
    <w:rsid w:val="000C6425"/>
    <w:rsid w:val="000C6E6E"/>
    <w:rsid w:val="000C7B7D"/>
    <w:rsid w:val="000D55B4"/>
    <w:rsid w:val="000D7FA6"/>
    <w:rsid w:val="000E1550"/>
    <w:rsid w:val="000E3F09"/>
    <w:rsid w:val="000E65F0"/>
    <w:rsid w:val="000F072C"/>
    <w:rsid w:val="000F2074"/>
    <w:rsid w:val="000F31D7"/>
    <w:rsid w:val="000F6743"/>
    <w:rsid w:val="001006C2"/>
    <w:rsid w:val="00101BE8"/>
    <w:rsid w:val="00102C61"/>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307"/>
    <w:rsid w:val="00162EEA"/>
    <w:rsid w:val="00163164"/>
    <w:rsid w:val="00166253"/>
    <w:rsid w:val="001704B7"/>
    <w:rsid w:val="001708A6"/>
    <w:rsid w:val="001710C0"/>
    <w:rsid w:val="00172AFB"/>
    <w:rsid w:val="00175062"/>
    <w:rsid w:val="001753A7"/>
    <w:rsid w:val="001772B8"/>
    <w:rsid w:val="00180FBF"/>
    <w:rsid w:val="001813C3"/>
    <w:rsid w:val="00181B3D"/>
    <w:rsid w:val="00182CF4"/>
    <w:rsid w:val="00186CE1"/>
    <w:rsid w:val="00191F00"/>
    <w:rsid w:val="00192701"/>
    <w:rsid w:val="00192F12"/>
    <w:rsid w:val="00193F14"/>
    <w:rsid w:val="001953DA"/>
    <w:rsid w:val="00196CBC"/>
    <w:rsid w:val="0019753E"/>
    <w:rsid w:val="00197614"/>
    <w:rsid w:val="001A0312"/>
    <w:rsid w:val="001A15DA"/>
    <w:rsid w:val="001A2694"/>
    <w:rsid w:val="001A3CC7"/>
    <w:rsid w:val="001A67A4"/>
    <w:rsid w:val="001A69AC"/>
    <w:rsid w:val="001B67D8"/>
    <w:rsid w:val="001B6F95"/>
    <w:rsid w:val="001C0211"/>
    <w:rsid w:val="001C05A1"/>
    <w:rsid w:val="001C1D9E"/>
    <w:rsid w:val="001C5998"/>
    <w:rsid w:val="001C5AC9"/>
    <w:rsid w:val="001C5F12"/>
    <w:rsid w:val="001C7C3B"/>
    <w:rsid w:val="001D5B6F"/>
    <w:rsid w:val="001E0AB8"/>
    <w:rsid w:val="001E38E0"/>
    <w:rsid w:val="001E4E72"/>
    <w:rsid w:val="001E62B3"/>
    <w:rsid w:val="001E6424"/>
    <w:rsid w:val="001E7C59"/>
    <w:rsid w:val="001F0171"/>
    <w:rsid w:val="001F0D77"/>
    <w:rsid w:val="001F643A"/>
    <w:rsid w:val="001F7C36"/>
    <w:rsid w:val="001F7DD8"/>
    <w:rsid w:val="00201928"/>
    <w:rsid w:val="00203E26"/>
    <w:rsid w:val="0020449C"/>
    <w:rsid w:val="002113B8"/>
    <w:rsid w:val="00213DA0"/>
    <w:rsid w:val="00215665"/>
    <w:rsid w:val="002163BB"/>
    <w:rsid w:val="0021792C"/>
    <w:rsid w:val="00220909"/>
    <w:rsid w:val="002240AB"/>
    <w:rsid w:val="00225E37"/>
    <w:rsid w:val="00231DCA"/>
    <w:rsid w:val="00235792"/>
    <w:rsid w:val="00237D39"/>
    <w:rsid w:val="00242E3A"/>
    <w:rsid w:val="00243FA5"/>
    <w:rsid w:val="00246492"/>
    <w:rsid w:val="00246FAB"/>
    <w:rsid w:val="002506CF"/>
    <w:rsid w:val="0025107F"/>
    <w:rsid w:val="00251A96"/>
    <w:rsid w:val="00251FC0"/>
    <w:rsid w:val="00260CD4"/>
    <w:rsid w:val="002639D8"/>
    <w:rsid w:val="00265F77"/>
    <w:rsid w:val="00266C83"/>
    <w:rsid w:val="00270FCC"/>
    <w:rsid w:val="002768DC"/>
    <w:rsid w:val="002826C7"/>
    <w:rsid w:val="00294C8F"/>
    <w:rsid w:val="002A0B2E"/>
    <w:rsid w:val="002A0DC1"/>
    <w:rsid w:val="002A6C56"/>
    <w:rsid w:val="002A6D02"/>
    <w:rsid w:val="002B4113"/>
    <w:rsid w:val="002C04C4"/>
    <w:rsid w:val="002C090C"/>
    <w:rsid w:val="002C1243"/>
    <w:rsid w:val="002C1815"/>
    <w:rsid w:val="002C475E"/>
    <w:rsid w:val="002C6AD6"/>
    <w:rsid w:val="002D6C2A"/>
    <w:rsid w:val="002D7A86"/>
    <w:rsid w:val="002F45FF"/>
    <w:rsid w:val="002F66D3"/>
    <w:rsid w:val="002F6D17"/>
    <w:rsid w:val="00302887"/>
    <w:rsid w:val="00303C3D"/>
    <w:rsid w:val="003056EB"/>
    <w:rsid w:val="003071FF"/>
    <w:rsid w:val="00310652"/>
    <w:rsid w:val="00311065"/>
    <w:rsid w:val="0031371D"/>
    <w:rsid w:val="003143ED"/>
    <w:rsid w:val="0031789F"/>
    <w:rsid w:val="00320788"/>
    <w:rsid w:val="00321E19"/>
    <w:rsid w:val="003233A3"/>
    <w:rsid w:val="003300DE"/>
    <w:rsid w:val="00334C33"/>
    <w:rsid w:val="00336E3A"/>
    <w:rsid w:val="0034218C"/>
    <w:rsid w:val="0034455D"/>
    <w:rsid w:val="0034604B"/>
    <w:rsid w:val="00346D17"/>
    <w:rsid w:val="00347972"/>
    <w:rsid w:val="0035469B"/>
    <w:rsid w:val="003559CC"/>
    <w:rsid w:val="00355D4B"/>
    <w:rsid w:val="003569D7"/>
    <w:rsid w:val="003608AC"/>
    <w:rsid w:val="00363A23"/>
    <w:rsid w:val="0036440C"/>
    <w:rsid w:val="0036465A"/>
    <w:rsid w:val="003653AF"/>
    <w:rsid w:val="00377B84"/>
    <w:rsid w:val="00390C38"/>
    <w:rsid w:val="00392748"/>
    <w:rsid w:val="00392C65"/>
    <w:rsid w:val="00392ED5"/>
    <w:rsid w:val="003A13EF"/>
    <w:rsid w:val="003A19DC"/>
    <w:rsid w:val="003A1B45"/>
    <w:rsid w:val="003A220C"/>
    <w:rsid w:val="003B008F"/>
    <w:rsid w:val="003B256A"/>
    <w:rsid w:val="003B46FC"/>
    <w:rsid w:val="003B5767"/>
    <w:rsid w:val="003B7605"/>
    <w:rsid w:val="003C08AA"/>
    <w:rsid w:val="003C2A7B"/>
    <w:rsid w:val="003C366D"/>
    <w:rsid w:val="003C49EF"/>
    <w:rsid w:val="003C52B5"/>
    <w:rsid w:val="003C6BCA"/>
    <w:rsid w:val="003C7902"/>
    <w:rsid w:val="003D0BFF"/>
    <w:rsid w:val="003D6EF1"/>
    <w:rsid w:val="003E5BE5"/>
    <w:rsid w:val="003F18D1"/>
    <w:rsid w:val="003F20EC"/>
    <w:rsid w:val="003F4F0E"/>
    <w:rsid w:val="003F6096"/>
    <w:rsid w:val="003F6E06"/>
    <w:rsid w:val="004011FD"/>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5D8"/>
    <w:rsid w:val="004478F4"/>
    <w:rsid w:val="00450F7A"/>
    <w:rsid w:val="00452C6D"/>
    <w:rsid w:val="00455E0B"/>
    <w:rsid w:val="0045724D"/>
    <w:rsid w:val="00457934"/>
    <w:rsid w:val="00462B9F"/>
    <w:rsid w:val="00462D0B"/>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2D38"/>
    <w:rsid w:val="004D3339"/>
    <w:rsid w:val="004D353F"/>
    <w:rsid w:val="004D36D7"/>
    <w:rsid w:val="004D682B"/>
    <w:rsid w:val="004E6152"/>
    <w:rsid w:val="004F344A"/>
    <w:rsid w:val="004F4EC3"/>
    <w:rsid w:val="00504ED4"/>
    <w:rsid w:val="00510639"/>
    <w:rsid w:val="00511791"/>
    <w:rsid w:val="005139BE"/>
    <w:rsid w:val="005140A7"/>
    <w:rsid w:val="00514EFF"/>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658BC"/>
    <w:rsid w:val="005700D5"/>
    <w:rsid w:val="00570A65"/>
    <w:rsid w:val="005762B1"/>
    <w:rsid w:val="00580456"/>
    <w:rsid w:val="00580E73"/>
    <w:rsid w:val="00586FCC"/>
    <w:rsid w:val="00592329"/>
    <w:rsid w:val="00593386"/>
    <w:rsid w:val="00596998"/>
    <w:rsid w:val="0059790F"/>
    <w:rsid w:val="005A6E62"/>
    <w:rsid w:val="005B0604"/>
    <w:rsid w:val="005B2FB3"/>
    <w:rsid w:val="005B6F6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6CF5"/>
    <w:rsid w:val="00617D6E"/>
    <w:rsid w:val="00620ED5"/>
    <w:rsid w:val="00622D61"/>
    <w:rsid w:val="00624198"/>
    <w:rsid w:val="00636C28"/>
    <w:rsid w:val="0063785D"/>
    <w:rsid w:val="006428E5"/>
    <w:rsid w:val="00644958"/>
    <w:rsid w:val="006513FB"/>
    <w:rsid w:val="00656EEF"/>
    <w:rsid w:val="006576AF"/>
    <w:rsid w:val="00665ACE"/>
    <w:rsid w:val="00672919"/>
    <w:rsid w:val="00677544"/>
    <w:rsid w:val="00681687"/>
    <w:rsid w:val="006855EF"/>
    <w:rsid w:val="00686295"/>
    <w:rsid w:val="00686587"/>
    <w:rsid w:val="006904CF"/>
    <w:rsid w:val="00695EE2"/>
    <w:rsid w:val="0069660B"/>
    <w:rsid w:val="006A1B33"/>
    <w:rsid w:val="006A48F1"/>
    <w:rsid w:val="006A71A3"/>
    <w:rsid w:val="006B03F2"/>
    <w:rsid w:val="006B0800"/>
    <w:rsid w:val="006B0E11"/>
    <w:rsid w:val="006B14C1"/>
    <w:rsid w:val="006B1639"/>
    <w:rsid w:val="006B1983"/>
    <w:rsid w:val="006B3044"/>
    <w:rsid w:val="006B5CA7"/>
    <w:rsid w:val="006B5E89"/>
    <w:rsid w:val="006C19B2"/>
    <w:rsid w:val="006C2558"/>
    <w:rsid w:val="006C30A0"/>
    <w:rsid w:val="006C35FF"/>
    <w:rsid w:val="006C3FCF"/>
    <w:rsid w:val="006C57F2"/>
    <w:rsid w:val="006C5949"/>
    <w:rsid w:val="006C6832"/>
    <w:rsid w:val="006D026A"/>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6604"/>
    <w:rsid w:val="00721E01"/>
    <w:rsid w:val="007222AD"/>
    <w:rsid w:val="007267CF"/>
    <w:rsid w:val="00731F3F"/>
    <w:rsid w:val="007329BD"/>
    <w:rsid w:val="00733BAB"/>
    <w:rsid w:val="0073604C"/>
    <w:rsid w:val="00740692"/>
    <w:rsid w:val="007436BF"/>
    <w:rsid w:val="007443E9"/>
    <w:rsid w:val="00745DCE"/>
    <w:rsid w:val="00753D89"/>
    <w:rsid w:val="00753DDA"/>
    <w:rsid w:val="00754A6E"/>
    <w:rsid w:val="007550F9"/>
    <w:rsid w:val="007553D8"/>
    <w:rsid w:val="00755C9B"/>
    <w:rsid w:val="00757313"/>
    <w:rsid w:val="00760FE4"/>
    <w:rsid w:val="007636C2"/>
    <w:rsid w:val="00763D8B"/>
    <w:rsid w:val="007657F6"/>
    <w:rsid w:val="00765E47"/>
    <w:rsid w:val="0077125A"/>
    <w:rsid w:val="0078405B"/>
    <w:rsid w:val="00786F58"/>
    <w:rsid w:val="00787CC1"/>
    <w:rsid w:val="00792F4E"/>
    <w:rsid w:val="0079398D"/>
    <w:rsid w:val="00796C25"/>
    <w:rsid w:val="007A0BD8"/>
    <w:rsid w:val="007A287C"/>
    <w:rsid w:val="007A3B2A"/>
    <w:rsid w:val="007B0C9D"/>
    <w:rsid w:val="007B16B6"/>
    <w:rsid w:val="007B5522"/>
    <w:rsid w:val="007C0EE0"/>
    <w:rsid w:val="007C1B71"/>
    <w:rsid w:val="007C293D"/>
    <w:rsid w:val="007C2FBB"/>
    <w:rsid w:val="007C65F2"/>
    <w:rsid w:val="007C7164"/>
    <w:rsid w:val="007C7413"/>
    <w:rsid w:val="007D1984"/>
    <w:rsid w:val="007D2AFE"/>
    <w:rsid w:val="007D6AD7"/>
    <w:rsid w:val="007E3264"/>
    <w:rsid w:val="007E337A"/>
    <w:rsid w:val="007E3FEA"/>
    <w:rsid w:val="007E6402"/>
    <w:rsid w:val="007F0A0B"/>
    <w:rsid w:val="007F3A60"/>
    <w:rsid w:val="007F3D0B"/>
    <w:rsid w:val="007F7C94"/>
    <w:rsid w:val="00802FFA"/>
    <w:rsid w:val="00803AAF"/>
    <w:rsid w:val="00810E4B"/>
    <w:rsid w:val="00814BAA"/>
    <w:rsid w:val="00816F0C"/>
    <w:rsid w:val="008204D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6382"/>
    <w:rsid w:val="00867EAF"/>
    <w:rsid w:val="00870763"/>
    <w:rsid w:val="008713EA"/>
    <w:rsid w:val="00873C6B"/>
    <w:rsid w:val="00881D68"/>
    <w:rsid w:val="00881E88"/>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0443"/>
    <w:rsid w:val="008F340F"/>
    <w:rsid w:val="00903523"/>
    <w:rsid w:val="00906281"/>
    <w:rsid w:val="0090659A"/>
    <w:rsid w:val="00911080"/>
    <w:rsid w:val="0091178C"/>
    <w:rsid w:val="00912500"/>
    <w:rsid w:val="0091350B"/>
    <w:rsid w:val="00915986"/>
    <w:rsid w:val="00917624"/>
    <w:rsid w:val="00917C2A"/>
    <w:rsid w:val="00920A8E"/>
    <w:rsid w:val="00926CB2"/>
    <w:rsid w:val="0092775F"/>
    <w:rsid w:val="00930386"/>
    <w:rsid w:val="009309F5"/>
    <w:rsid w:val="00933237"/>
    <w:rsid w:val="00933F28"/>
    <w:rsid w:val="009400C3"/>
    <w:rsid w:val="00942299"/>
    <w:rsid w:val="009453F7"/>
    <w:rsid w:val="009476C0"/>
    <w:rsid w:val="00953B06"/>
    <w:rsid w:val="00955CBE"/>
    <w:rsid w:val="00963E34"/>
    <w:rsid w:val="00964DFA"/>
    <w:rsid w:val="00970A69"/>
    <w:rsid w:val="0098155C"/>
    <w:rsid w:val="00981CCA"/>
    <w:rsid w:val="00983B77"/>
    <w:rsid w:val="00991B62"/>
    <w:rsid w:val="00996053"/>
    <w:rsid w:val="00997E71"/>
    <w:rsid w:val="009A0B2F"/>
    <w:rsid w:val="009A1CF4"/>
    <w:rsid w:val="009A37D7"/>
    <w:rsid w:val="009A4E17"/>
    <w:rsid w:val="009A6955"/>
    <w:rsid w:val="009B0697"/>
    <w:rsid w:val="009B341C"/>
    <w:rsid w:val="009B5747"/>
    <w:rsid w:val="009C0B81"/>
    <w:rsid w:val="009C3182"/>
    <w:rsid w:val="009D0F84"/>
    <w:rsid w:val="009D2C27"/>
    <w:rsid w:val="009D503E"/>
    <w:rsid w:val="009D7023"/>
    <w:rsid w:val="009E2309"/>
    <w:rsid w:val="009E364B"/>
    <w:rsid w:val="009E42B9"/>
    <w:rsid w:val="009E4E17"/>
    <w:rsid w:val="009E54B9"/>
    <w:rsid w:val="009F10F7"/>
    <w:rsid w:val="009F4C2E"/>
    <w:rsid w:val="00A014A3"/>
    <w:rsid w:val="00A027CC"/>
    <w:rsid w:val="00A0412D"/>
    <w:rsid w:val="00A1320E"/>
    <w:rsid w:val="00A15DF0"/>
    <w:rsid w:val="00A21211"/>
    <w:rsid w:val="00A30F8A"/>
    <w:rsid w:val="00A33890"/>
    <w:rsid w:val="00A34E7F"/>
    <w:rsid w:val="00A37872"/>
    <w:rsid w:val="00A46F0A"/>
    <w:rsid w:val="00A46F25"/>
    <w:rsid w:val="00A47CC2"/>
    <w:rsid w:val="00A502BA"/>
    <w:rsid w:val="00A55E78"/>
    <w:rsid w:val="00A60146"/>
    <w:rsid w:val="00A601A9"/>
    <w:rsid w:val="00A60F6F"/>
    <w:rsid w:val="00A622C4"/>
    <w:rsid w:val="00A6283D"/>
    <w:rsid w:val="00A676FF"/>
    <w:rsid w:val="00A712E7"/>
    <w:rsid w:val="00A73EBA"/>
    <w:rsid w:val="00A74666"/>
    <w:rsid w:val="00A754B4"/>
    <w:rsid w:val="00A76665"/>
    <w:rsid w:val="00A76749"/>
    <w:rsid w:val="00A807C1"/>
    <w:rsid w:val="00A82571"/>
    <w:rsid w:val="00A82658"/>
    <w:rsid w:val="00A83374"/>
    <w:rsid w:val="00A95222"/>
    <w:rsid w:val="00A96172"/>
    <w:rsid w:val="00A96D52"/>
    <w:rsid w:val="00A97C5F"/>
    <w:rsid w:val="00AA02F9"/>
    <w:rsid w:val="00AA7EA2"/>
    <w:rsid w:val="00AB0D6A"/>
    <w:rsid w:val="00AB43B3"/>
    <w:rsid w:val="00AB49B9"/>
    <w:rsid w:val="00AB501D"/>
    <w:rsid w:val="00AB758A"/>
    <w:rsid w:val="00AC027E"/>
    <w:rsid w:val="00AC05AB"/>
    <w:rsid w:val="00AC1E7E"/>
    <w:rsid w:val="00AC507D"/>
    <w:rsid w:val="00AC66E4"/>
    <w:rsid w:val="00AD0118"/>
    <w:rsid w:val="00AD04F2"/>
    <w:rsid w:val="00AD3E82"/>
    <w:rsid w:val="00AD4578"/>
    <w:rsid w:val="00AD68E9"/>
    <w:rsid w:val="00AD761F"/>
    <w:rsid w:val="00AD781B"/>
    <w:rsid w:val="00AE56C0"/>
    <w:rsid w:val="00AE73C9"/>
    <w:rsid w:val="00AF7319"/>
    <w:rsid w:val="00AF7ACC"/>
    <w:rsid w:val="00B00914"/>
    <w:rsid w:val="00B02A8E"/>
    <w:rsid w:val="00B052EE"/>
    <w:rsid w:val="00B1081F"/>
    <w:rsid w:val="00B206A5"/>
    <w:rsid w:val="00B2496B"/>
    <w:rsid w:val="00B27499"/>
    <w:rsid w:val="00B3010D"/>
    <w:rsid w:val="00B35151"/>
    <w:rsid w:val="00B37174"/>
    <w:rsid w:val="00B433F2"/>
    <w:rsid w:val="00B458E8"/>
    <w:rsid w:val="00B47940"/>
    <w:rsid w:val="00B5397B"/>
    <w:rsid w:val="00B53EE9"/>
    <w:rsid w:val="00B6183E"/>
    <w:rsid w:val="00B62809"/>
    <w:rsid w:val="00B72F2A"/>
    <w:rsid w:val="00B74716"/>
    <w:rsid w:val="00B7675A"/>
    <w:rsid w:val="00B81898"/>
    <w:rsid w:val="00B82DED"/>
    <w:rsid w:val="00B844FE"/>
    <w:rsid w:val="00B8606B"/>
    <w:rsid w:val="00B878E7"/>
    <w:rsid w:val="00B879CC"/>
    <w:rsid w:val="00B97278"/>
    <w:rsid w:val="00B97943"/>
    <w:rsid w:val="00BA1D0B"/>
    <w:rsid w:val="00BA2B50"/>
    <w:rsid w:val="00BA5A2B"/>
    <w:rsid w:val="00BA6972"/>
    <w:rsid w:val="00BB1E0D"/>
    <w:rsid w:val="00BB26C8"/>
    <w:rsid w:val="00BB4D9B"/>
    <w:rsid w:val="00BB73FF"/>
    <w:rsid w:val="00BB7688"/>
    <w:rsid w:val="00BC7423"/>
    <w:rsid w:val="00BC7CAC"/>
    <w:rsid w:val="00BD6D76"/>
    <w:rsid w:val="00BE3A73"/>
    <w:rsid w:val="00BE5374"/>
    <w:rsid w:val="00BE5377"/>
    <w:rsid w:val="00BE56B3"/>
    <w:rsid w:val="00BE676D"/>
    <w:rsid w:val="00BF04E8"/>
    <w:rsid w:val="00BF16BF"/>
    <w:rsid w:val="00BF3496"/>
    <w:rsid w:val="00BF4D1F"/>
    <w:rsid w:val="00BF76BE"/>
    <w:rsid w:val="00C02A73"/>
    <w:rsid w:val="00C063D2"/>
    <w:rsid w:val="00C07FD9"/>
    <w:rsid w:val="00C10955"/>
    <w:rsid w:val="00C11AB3"/>
    <w:rsid w:val="00C11C4D"/>
    <w:rsid w:val="00C162C0"/>
    <w:rsid w:val="00C1712C"/>
    <w:rsid w:val="00C20634"/>
    <w:rsid w:val="00C212E0"/>
    <w:rsid w:val="00C23E16"/>
    <w:rsid w:val="00C27E37"/>
    <w:rsid w:val="00C32713"/>
    <w:rsid w:val="00C351B8"/>
    <w:rsid w:val="00C35D88"/>
    <w:rsid w:val="00C410D9"/>
    <w:rsid w:val="00C43FCC"/>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672"/>
    <w:rsid w:val="00C77B29"/>
    <w:rsid w:val="00C80DE5"/>
    <w:rsid w:val="00C87039"/>
    <w:rsid w:val="00C8718B"/>
    <w:rsid w:val="00C872E4"/>
    <w:rsid w:val="00C878D9"/>
    <w:rsid w:val="00C90311"/>
    <w:rsid w:val="00C91C26"/>
    <w:rsid w:val="00CA2BB2"/>
    <w:rsid w:val="00CA7115"/>
    <w:rsid w:val="00CA73D5"/>
    <w:rsid w:val="00CB2FC9"/>
    <w:rsid w:val="00CB5068"/>
    <w:rsid w:val="00CB7D2B"/>
    <w:rsid w:val="00CC1C87"/>
    <w:rsid w:val="00CC3000"/>
    <w:rsid w:val="00CC3388"/>
    <w:rsid w:val="00CC4859"/>
    <w:rsid w:val="00CC5618"/>
    <w:rsid w:val="00CC7A35"/>
    <w:rsid w:val="00CD072A"/>
    <w:rsid w:val="00CD1070"/>
    <w:rsid w:val="00CD132C"/>
    <w:rsid w:val="00CD40B1"/>
    <w:rsid w:val="00CD51E0"/>
    <w:rsid w:val="00CD7F73"/>
    <w:rsid w:val="00CE1EEB"/>
    <w:rsid w:val="00CE26C5"/>
    <w:rsid w:val="00CE36AF"/>
    <w:rsid w:val="00CE47F3"/>
    <w:rsid w:val="00CE54DD"/>
    <w:rsid w:val="00CF0DA5"/>
    <w:rsid w:val="00CF26E3"/>
    <w:rsid w:val="00CF5C39"/>
    <w:rsid w:val="00CF5D31"/>
    <w:rsid w:val="00CF5F3B"/>
    <w:rsid w:val="00CF7733"/>
    <w:rsid w:val="00CF791A"/>
    <w:rsid w:val="00D00513"/>
    <w:rsid w:val="00D00D7D"/>
    <w:rsid w:val="00D030AE"/>
    <w:rsid w:val="00D11259"/>
    <w:rsid w:val="00D118C9"/>
    <w:rsid w:val="00D139C8"/>
    <w:rsid w:val="00D17F81"/>
    <w:rsid w:val="00D21DF1"/>
    <w:rsid w:val="00D24E21"/>
    <w:rsid w:val="00D2758C"/>
    <w:rsid w:val="00D275CA"/>
    <w:rsid w:val="00D2789B"/>
    <w:rsid w:val="00D345AB"/>
    <w:rsid w:val="00D40BFC"/>
    <w:rsid w:val="00D41566"/>
    <w:rsid w:val="00D452F4"/>
    <w:rsid w:val="00D458EC"/>
    <w:rsid w:val="00D501B0"/>
    <w:rsid w:val="00D52582"/>
    <w:rsid w:val="00D531D0"/>
    <w:rsid w:val="00D56A0E"/>
    <w:rsid w:val="00D57AD3"/>
    <w:rsid w:val="00D62F25"/>
    <w:rsid w:val="00D635FE"/>
    <w:rsid w:val="00D66A7B"/>
    <w:rsid w:val="00D729DE"/>
    <w:rsid w:val="00D754B3"/>
    <w:rsid w:val="00D75B6A"/>
    <w:rsid w:val="00D778DF"/>
    <w:rsid w:val="00D821A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0A4"/>
    <w:rsid w:val="00DC6445"/>
    <w:rsid w:val="00DD0EED"/>
    <w:rsid w:val="00DD35E1"/>
    <w:rsid w:val="00DD43EA"/>
    <w:rsid w:val="00DD64BE"/>
    <w:rsid w:val="00DE6F44"/>
    <w:rsid w:val="00DF110E"/>
    <w:rsid w:val="00DF1B58"/>
    <w:rsid w:val="00E009DA"/>
    <w:rsid w:val="00E035E7"/>
    <w:rsid w:val="00E037D9"/>
    <w:rsid w:val="00E04927"/>
    <w:rsid w:val="00E10FA2"/>
    <w:rsid w:val="00E11A48"/>
    <w:rsid w:val="00E130EB"/>
    <w:rsid w:val="00E162CD"/>
    <w:rsid w:val="00E17FA5"/>
    <w:rsid w:val="00E21BFE"/>
    <w:rsid w:val="00E21C88"/>
    <w:rsid w:val="00E223AC"/>
    <w:rsid w:val="00E26930"/>
    <w:rsid w:val="00E27257"/>
    <w:rsid w:val="00E27F4F"/>
    <w:rsid w:val="00E33C65"/>
    <w:rsid w:val="00E35753"/>
    <w:rsid w:val="00E449D0"/>
    <w:rsid w:val="00E44A34"/>
    <w:rsid w:val="00E4506A"/>
    <w:rsid w:val="00E53F99"/>
    <w:rsid w:val="00E56510"/>
    <w:rsid w:val="00E62EA8"/>
    <w:rsid w:val="00E67A6E"/>
    <w:rsid w:val="00E70096"/>
    <w:rsid w:val="00E71B43"/>
    <w:rsid w:val="00E72A35"/>
    <w:rsid w:val="00E81058"/>
    <w:rsid w:val="00E81612"/>
    <w:rsid w:val="00E82BD7"/>
    <w:rsid w:val="00E859E3"/>
    <w:rsid w:val="00E87D18"/>
    <w:rsid w:val="00E87D62"/>
    <w:rsid w:val="00E97333"/>
    <w:rsid w:val="00EA486E"/>
    <w:rsid w:val="00EA4FA3"/>
    <w:rsid w:val="00EB001B"/>
    <w:rsid w:val="00EB3082"/>
    <w:rsid w:val="00EB6C33"/>
    <w:rsid w:val="00EC1DEA"/>
    <w:rsid w:val="00EC1FCC"/>
    <w:rsid w:val="00EC2C4C"/>
    <w:rsid w:val="00EC3F44"/>
    <w:rsid w:val="00EC6F62"/>
    <w:rsid w:val="00ED2EA2"/>
    <w:rsid w:val="00ED6019"/>
    <w:rsid w:val="00ED7830"/>
    <w:rsid w:val="00EE1358"/>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68D8"/>
    <w:rsid w:val="00F368FF"/>
    <w:rsid w:val="00F4135D"/>
    <w:rsid w:val="00F41F1B"/>
    <w:rsid w:val="00F46BD9"/>
    <w:rsid w:val="00F5262B"/>
    <w:rsid w:val="00F60BE0"/>
    <w:rsid w:val="00F626C8"/>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2833"/>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AC63E1"/>
  <w15:docId w15:val="{4EF3EF2E-7C3A-4A7F-BCB4-4E5840E12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8204DC"/>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8204DC"/>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8204DC"/>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8204DC"/>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C60A4"/>
    <w:pPr>
      <w:spacing w:before="0" w:after="0"/>
    </w:pPr>
    <w:rPr>
      <w:i/>
      <w:color w:val="FFFFFF" w:themeColor="background1"/>
      <w:sz w:val="6"/>
    </w:rPr>
  </w:style>
  <w:style w:type="paragraph" w:customStyle="1" w:styleId="SubStepAlpha">
    <w:name w:val="SubStep Alpha"/>
    <w:basedOn w:val="BodyTextL25"/>
    <w:qFormat/>
    <w:rsid w:val="008204DC"/>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8204DC"/>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8204DC"/>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StepHead">
    <w:name w:val="Step Head"/>
    <w:basedOn w:val="Normal"/>
    <w:next w:val="BodyTextL25"/>
    <w:qFormat/>
    <w:rsid w:val="00CC3388"/>
    <w:pPr>
      <w:keepNext/>
      <w:tabs>
        <w:tab w:val="num" w:pos="936"/>
      </w:tabs>
      <w:spacing w:before="240" w:after="120" w:line="240" w:lineRule="auto"/>
      <w:ind w:left="936" w:hanging="936"/>
    </w:pPr>
    <w:rPr>
      <w:rFonts w:ascii="Times New Roman" w:eastAsia="Times New Roman" w:hAnsi="Times New Roman"/>
      <w:b/>
      <w:sz w:val="24"/>
      <w:szCs w:val="24"/>
    </w:rPr>
  </w:style>
  <w:style w:type="paragraph" w:customStyle="1" w:styleId="PartHead">
    <w:name w:val="Part Head"/>
    <w:basedOn w:val="ListParagraph"/>
    <w:next w:val="BodyTextL25"/>
    <w:qFormat/>
    <w:rsid w:val="00CC3388"/>
    <w:pPr>
      <w:keepNext/>
      <w:spacing w:before="240" w:after="0" w:line="240" w:lineRule="auto"/>
      <w:ind w:left="0"/>
      <w:contextualSpacing w:val="0"/>
      <w:outlineLvl w:val="0"/>
    </w:pPr>
    <w:rPr>
      <w:rFonts w:ascii="Times New Roman" w:eastAsia="Times New Roman" w:hAnsi="Times New Roman"/>
      <w:b/>
      <w:sz w:val="28"/>
      <w:szCs w:val="24"/>
    </w:rPr>
  </w:style>
  <w:style w:type="numbering" w:customStyle="1" w:styleId="PartStepSubStepList">
    <w:name w:val="Part_Step_SubStep_List"/>
    <w:basedOn w:val="NoList"/>
    <w:uiPriority w:val="99"/>
    <w:rsid w:val="00CC3388"/>
    <w:pPr>
      <w:numPr>
        <w:numId w:val="10"/>
      </w:numPr>
    </w:pPr>
  </w:style>
  <w:style w:type="paragraph" w:styleId="ListParagraph">
    <w:name w:val="List Paragraph"/>
    <w:basedOn w:val="Normal"/>
    <w:uiPriority w:val="34"/>
    <w:qFormat/>
    <w:rsid w:val="00CC3388"/>
    <w:pPr>
      <w:ind w:left="720"/>
      <w:contextualSpacing/>
    </w:pPr>
  </w:style>
  <w:style w:type="paragraph" w:customStyle="1" w:styleId="TaskHead">
    <w:name w:val="Task Head"/>
    <w:basedOn w:val="PartHead"/>
    <w:next w:val="BodyTextL25"/>
    <w:rsid w:val="001753A7"/>
    <w:pPr>
      <w:spacing w:after="60" w:line="276" w:lineRule="auto"/>
    </w:pPr>
    <w:rPr>
      <w:rFonts w:ascii="Arial" w:eastAsia="Calibri" w:hAnsi="Arial"/>
      <w:sz w:val="24"/>
      <w:szCs w:val="22"/>
    </w:rPr>
  </w:style>
  <w:style w:type="paragraph" w:styleId="NormalWeb">
    <w:name w:val="Normal (Web)"/>
    <w:basedOn w:val="Normal"/>
    <w:uiPriority w:val="99"/>
    <w:semiHidden/>
    <w:unhideWhenUsed/>
    <w:rsid w:val="009E364B"/>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9E364B"/>
    <w:rPr>
      <w:b/>
      <w:bCs/>
    </w:rPr>
  </w:style>
  <w:style w:type="paragraph" w:customStyle="1" w:styleId="CMDL75">
    <w:name w:val="CMD L75"/>
    <w:basedOn w:val="CMD"/>
    <w:qFormat/>
    <w:rsid w:val="00866382"/>
    <w:pPr>
      <w:ind w:left="1080"/>
    </w:pPr>
  </w:style>
  <w:style w:type="paragraph" w:customStyle="1" w:styleId="SubstepRoman">
    <w:name w:val="Substep Roman"/>
    <w:basedOn w:val="SubStepNum"/>
    <w:qFormat/>
    <w:rsid w:val="008204DC"/>
    <w:pPr>
      <w:numPr>
        <w:ilvl w:val="5"/>
      </w:numPr>
    </w:pPr>
  </w:style>
  <w:style w:type="paragraph" w:customStyle="1" w:styleId="CMDL100">
    <w:name w:val="CMD L100"/>
    <w:basedOn w:val="CMDL75"/>
    <w:qFormat/>
    <w:rsid w:val="008204DC"/>
    <w:pPr>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4739">
      <w:bodyDiv w:val="1"/>
      <w:marLeft w:val="0"/>
      <w:marRight w:val="0"/>
      <w:marTop w:val="0"/>
      <w:marBottom w:val="0"/>
      <w:divBdr>
        <w:top w:val="none" w:sz="0" w:space="0" w:color="auto"/>
        <w:left w:val="none" w:sz="0" w:space="0" w:color="auto"/>
        <w:bottom w:val="none" w:sz="0" w:space="0" w:color="auto"/>
        <w:right w:val="none" w:sz="0" w:space="0" w:color="auto"/>
      </w:divBdr>
    </w:div>
    <w:div w:id="377124579">
      <w:bodyDiv w:val="1"/>
      <w:marLeft w:val="0"/>
      <w:marRight w:val="0"/>
      <w:marTop w:val="0"/>
      <w:marBottom w:val="0"/>
      <w:divBdr>
        <w:top w:val="none" w:sz="0" w:space="0" w:color="auto"/>
        <w:left w:val="none" w:sz="0" w:space="0" w:color="auto"/>
        <w:bottom w:val="none" w:sz="0" w:space="0" w:color="auto"/>
        <w:right w:val="none" w:sz="0" w:space="0" w:color="auto"/>
      </w:divBdr>
    </w:div>
    <w:div w:id="440805694">
      <w:bodyDiv w:val="1"/>
      <w:marLeft w:val="0"/>
      <w:marRight w:val="0"/>
      <w:marTop w:val="0"/>
      <w:marBottom w:val="0"/>
      <w:divBdr>
        <w:top w:val="none" w:sz="0" w:space="0" w:color="auto"/>
        <w:left w:val="none" w:sz="0" w:space="0" w:color="auto"/>
        <w:bottom w:val="none" w:sz="0" w:space="0" w:color="auto"/>
        <w:right w:val="none" w:sz="0" w:space="0" w:color="auto"/>
      </w:divBdr>
    </w:div>
    <w:div w:id="482699650">
      <w:bodyDiv w:val="1"/>
      <w:marLeft w:val="0"/>
      <w:marRight w:val="0"/>
      <w:marTop w:val="0"/>
      <w:marBottom w:val="0"/>
      <w:divBdr>
        <w:top w:val="none" w:sz="0" w:space="0" w:color="auto"/>
        <w:left w:val="none" w:sz="0" w:space="0" w:color="auto"/>
        <w:bottom w:val="none" w:sz="0" w:space="0" w:color="auto"/>
        <w:right w:val="none" w:sz="0" w:space="0" w:color="auto"/>
      </w:divBdr>
    </w:div>
    <w:div w:id="606887705">
      <w:bodyDiv w:val="1"/>
      <w:marLeft w:val="0"/>
      <w:marRight w:val="0"/>
      <w:marTop w:val="0"/>
      <w:marBottom w:val="0"/>
      <w:divBdr>
        <w:top w:val="none" w:sz="0" w:space="0" w:color="auto"/>
        <w:left w:val="none" w:sz="0" w:space="0" w:color="auto"/>
        <w:bottom w:val="none" w:sz="0" w:space="0" w:color="auto"/>
        <w:right w:val="none" w:sz="0" w:space="0" w:color="auto"/>
      </w:divBdr>
    </w:div>
    <w:div w:id="692074136">
      <w:bodyDiv w:val="1"/>
      <w:marLeft w:val="0"/>
      <w:marRight w:val="0"/>
      <w:marTop w:val="0"/>
      <w:marBottom w:val="0"/>
      <w:divBdr>
        <w:top w:val="none" w:sz="0" w:space="0" w:color="auto"/>
        <w:left w:val="none" w:sz="0" w:space="0" w:color="auto"/>
        <w:bottom w:val="none" w:sz="0" w:space="0" w:color="auto"/>
        <w:right w:val="none" w:sz="0" w:space="0" w:color="auto"/>
      </w:divBdr>
    </w:div>
    <w:div w:id="804470827">
      <w:bodyDiv w:val="1"/>
      <w:marLeft w:val="0"/>
      <w:marRight w:val="0"/>
      <w:marTop w:val="0"/>
      <w:marBottom w:val="0"/>
      <w:divBdr>
        <w:top w:val="none" w:sz="0" w:space="0" w:color="auto"/>
        <w:left w:val="none" w:sz="0" w:space="0" w:color="auto"/>
        <w:bottom w:val="none" w:sz="0" w:space="0" w:color="auto"/>
        <w:right w:val="none" w:sz="0" w:space="0" w:color="auto"/>
      </w:divBdr>
    </w:div>
    <w:div w:id="851721231">
      <w:bodyDiv w:val="1"/>
      <w:marLeft w:val="0"/>
      <w:marRight w:val="0"/>
      <w:marTop w:val="0"/>
      <w:marBottom w:val="0"/>
      <w:divBdr>
        <w:top w:val="none" w:sz="0" w:space="0" w:color="auto"/>
        <w:left w:val="none" w:sz="0" w:space="0" w:color="auto"/>
        <w:bottom w:val="none" w:sz="0" w:space="0" w:color="auto"/>
        <w:right w:val="none" w:sz="0" w:space="0" w:color="auto"/>
      </w:divBdr>
    </w:div>
    <w:div w:id="1032222167">
      <w:bodyDiv w:val="1"/>
      <w:marLeft w:val="0"/>
      <w:marRight w:val="0"/>
      <w:marTop w:val="0"/>
      <w:marBottom w:val="0"/>
      <w:divBdr>
        <w:top w:val="none" w:sz="0" w:space="0" w:color="auto"/>
        <w:left w:val="none" w:sz="0" w:space="0" w:color="auto"/>
        <w:bottom w:val="none" w:sz="0" w:space="0" w:color="auto"/>
        <w:right w:val="none" w:sz="0" w:space="0" w:color="auto"/>
      </w:divBdr>
    </w:div>
    <w:div w:id="1065226292">
      <w:bodyDiv w:val="1"/>
      <w:marLeft w:val="0"/>
      <w:marRight w:val="0"/>
      <w:marTop w:val="0"/>
      <w:marBottom w:val="0"/>
      <w:divBdr>
        <w:top w:val="none" w:sz="0" w:space="0" w:color="auto"/>
        <w:left w:val="none" w:sz="0" w:space="0" w:color="auto"/>
        <w:bottom w:val="none" w:sz="0" w:space="0" w:color="auto"/>
        <w:right w:val="none" w:sz="0" w:space="0" w:color="auto"/>
      </w:divBdr>
    </w:div>
    <w:div w:id="121943415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16712609">
      <w:bodyDiv w:val="1"/>
      <w:marLeft w:val="0"/>
      <w:marRight w:val="0"/>
      <w:marTop w:val="0"/>
      <w:marBottom w:val="0"/>
      <w:divBdr>
        <w:top w:val="none" w:sz="0" w:space="0" w:color="auto"/>
        <w:left w:val="none" w:sz="0" w:space="0" w:color="auto"/>
        <w:bottom w:val="none" w:sz="0" w:space="0" w:color="auto"/>
        <w:right w:val="none" w:sz="0" w:space="0" w:color="auto"/>
      </w:divBdr>
    </w:div>
    <w:div w:id="1697383107">
      <w:bodyDiv w:val="1"/>
      <w:marLeft w:val="0"/>
      <w:marRight w:val="0"/>
      <w:marTop w:val="0"/>
      <w:marBottom w:val="0"/>
      <w:divBdr>
        <w:top w:val="none" w:sz="0" w:space="0" w:color="auto"/>
        <w:left w:val="none" w:sz="0" w:space="0" w:color="auto"/>
        <w:bottom w:val="none" w:sz="0" w:space="0" w:color="auto"/>
        <w:right w:val="none" w:sz="0" w:space="0" w:color="auto"/>
      </w:divBdr>
    </w:div>
    <w:div w:id="1705054167">
      <w:bodyDiv w:val="1"/>
      <w:marLeft w:val="0"/>
      <w:marRight w:val="0"/>
      <w:marTop w:val="0"/>
      <w:marBottom w:val="0"/>
      <w:divBdr>
        <w:top w:val="none" w:sz="0" w:space="0" w:color="auto"/>
        <w:left w:val="none" w:sz="0" w:space="0" w:color="auto"/>
        <w:bottom w:val="none" w:sz="0" w:space="0" w:color="auto"/>
        <w:right w:val="none" w:sz="0" w:space="0" w:color="auto"/>
      </w:divBdr>
    </w:div>
    <w:div w:id="1755978073">
      <w:bodyDiv w:val="1"/>
      <w:marLeft w:val="0"/>
      <w:marRight w:val="0"/>
      <w:marTop w:val="0"/>
      <w:marBottom w:val="0"/>
      <w:divBdr>
        <w:top w:val="none" w:sz="0" w:space="0" w:color="auto"/>
        <w:left w:val="none" w:sz="0" w:space="0" w:color="auto"/>
        <w:bottom w:val="none" w:sz="0" w:space="0" w:color="auto"/>
        <w:right w:val="none" w:sz="0" w:space="0" w:color="auto"/>
      </w:divBdr>
    </w:div>
    <w:div w:id="1770395335">
      <w:bodyDiv w:val="1"/>
      <w:marLeft w:val="0"/>
      <w:marRight w:val="0"/>
      <w:marTop w:val="0"/>
      <w:marBottom w:val="0"/>
      <w:divBdr>
        <w:top w:val="none" w:sz="0" w:space="0" w:color="auto"/>
        <w:left w:val="none" w:sz="0" w:space="0" w:color="auto"/>
        <w:bottom w:val="none" w:sz="0" w:space="0" w:color="auto"/>
        <w:right w:val="none" w:sz="0" w:space="0" w:color="auto"/>
      </w:divBdr>
    </w:div>
    <w:div w:id="1805001389">
      <w:bodyDiv w:val="1"/>
      <w:marLeft w:val="0"/>
      <w:marRight w:val="0"/>
      <w:marTop w:val="0"/>
      <w:marBottom w:val="0"/>
      <w:divBdr>
        <w:top w:val="none" w:sz="0" w:space="0" w:color="auto"/>
        <w:left w:val="none" w:sz="0" w:space="0" w:color="auto"/>
        <w:bottom w:val="none" w:sz="0" w:space="0" w:color="auto"/>
        <w:right w:val="none" w:sz="0" w:space="0" w:color="auto"/>
      </w:divBdr>
    </w:div>
    <w:div w:id="1820146226">
      <w:bodyDiv w:val="1"/>
      <w:marLeft w:val="0"/>
      <w:marRight w:val="0"/>
      <w:marTop w:val="0"/>
      <w:marBottom w:val="0"/>
      <w:divBdr>
        <w:top w:val="none" w:sz="0" w:space="0" w:color="auto"/>
        <w:left w:val="none" w:sz="0" w:space="0" w:color="auto"/>
        <w:bottom w:val="none" w:sz="0" w:space="0" w:color="auto"/>
        <w:right w:val="none" w:sz="0" w:space="0" w:color="auto"/>
      </w:divBdr>
    </w:div>
    <w:div w:id="190194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27E7CEC0928414FAA806066071BC636"/>
        <w:category>
          <w:name w:val="General"/>
          <w:gallery w:val="placeholder"/>
        </w:category>
        <w:types>
          <w:type w:val="bbPlcHdr"/>
        </w:types>
        <w:behaviors>
          <w:behavior w:val="content"/>
        </w:behaviors>
        <w:guid w:val="{A9B4EC6C-EF4C-4638-9244-4690D2A3FEA3}"/>
      </w:docPartPr>
      <w:docPartBody>
        <w:p w:rsidR="001352B6" w:rsidRDefault="005977FB">
          <w:pPr>
            <w:pStyle w:val="327E7CEC0928414FAA806066071BC63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7FB"/>
    <w:rsid w:val="00002DF5"/>
    <w:rsid w:val="00036CFE"/>
    <w:rsid w:val="001352B6"/>
    <w:rsid w:val="001E600A"/>
    <w:rsid w:val="0021347F"/>
    <w:rsid w:val="00353DE0"/>
    <w:rsid w:val="005977FB"/>
    <w:rsid w:val="005D2EF6"/>
    <w:rsid w:val="00630513"/>
    <w:rsid w:val="00641DD5"/>
    <w:rsid w:val="00AB1BE7"/>
    <w:rsid w:val="00BA0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27E7CEC0928414FAA806066071BC636">
    <w:name w:val="327E7CEC0928414FAA806066071BC6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19049E-B263-475C-9B79-ED007FA1A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15</Pages>
  <Words>3774</Words>
  <Characters>21514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Lab - Construct a Basic Python Script</vt:lpstr>
    </vt:vector>
  </TitlesOfParts>
  <Company>Cisco Systems, Inc.</Company>
  <LinksUpToDate>false</LinksUpToDate>
  <CharactersWithSpaces>25238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Construct a Basic Python Script</dc:title>
  <dc:creator>Allan Johnson</dc:creator>
  <dc:description>2020</dc:description>
  <cp:lastModifiedBy>DH</cp:lastModifiedBy>
  <cp:revision>2</cp:revision>
  <cp:lastPrinted>2020-03-11T04:21:00Z</cp:lastPrinted>
  <dcterms:created xsi:type="dcterms:W3CDTF">2020-03-12T19:15:00Z</dcterms:created>
  <dcterms:modified xsi:type="dcterms:W3CDTF">2020-03-12T19:15:00Z</dcterms:modified>
</cp:coreProperties>
</file>