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523EE" w14:textId="5CDF2BF2" w:rsidR="004D36D7" w:rsidRPr="00FD4A68" w:rsidRDefault="00CB1E6C" w:rsidP="00B47940">
      <w:pPr>
        <w:pStyle w:val="Title"/>
        <w:rPr>
          <w:rStyle w:val="LabTitleInstVersred"/>
          <w:b/>
          <w:color w:val="auto"/>
        </w:rPr>
      </w:pPr>
      <w:sdt>
        <w:sdtPr>
          <w:rPr>
            <w:b w:val="0"/>
            <w:color w:val="EE0000"/>
          </w:rPr>
          <w:alias w:val="Title"/>
          <w:tag w:val=""/>
          <w:id w:val="-487021785"/>
          <w:placeholder>
            <w:docPart w:val="49FFD6B8E4464B0A9ADFA85BB95983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2487">
            <w:t>Lab - Implement MST</w:t>
          </w:r>
        </w:sdtContent>
      </w:sdt>
      <w:r w:rsidR="004D36D7" w:rsidRPr="00FD4A68">
        <w:t xml:space="preserve"> </w:t>
      </w:r>
    </w:p>
    <w:p w14:paraId="16375CB2" w14:textId="77777777" w:rsidR="00D778DF" w:rsidRPr="00E70096" w:rsidRDefault="00D778DF" w:rsidP="00D452F4">
      <w:pPr>
        <w:pStyle w:val="Heading1"/>
      </w:pPr>
      <w:r w:rsidRPr="00E70096">
        <w:t>Topology</w:t>
      </w:r>
    </w:p>
    <w:p w14:paraId="64EBE1A4" w14:textId="77777777" w:rsidR="00D778DF" w:rsidRDefault="009F1C0E" w:rsidP="00D778DF">
      <w:pPr>
        <w:pStyle w:val="Visual"/>
      </w:pPr>
      <w:r>
        <w:rPr>
          <w:noProof/>
        </w:rPr>
        <w:drawing>
          <wp:inline distT="0" distB="0" distL="0" distR="0" wp14:anchorId="2B61158A" wp14:editId="2FBFA66A">
            <wp:extent cx="3963035" cy="2590800"/>
            <wp:effectExtent l="0" t="0" r="0" b="0"/>
            <wp:docPr id="1" name="Picture 1" descr="This topology has 3 switches and a PC. A1 F0/1 is connected to D1 G1/0/5 and A1 F0/2 is connected to D1 G1/0/6.  A1 F0/3 is connected to D1 G1/0/5 and A1 F0/4 is connected to D1 G1/0/6. D1 g1/0/1 is connected D2 G1/0/1. PC 3 is connected A1 F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2590800"/>
                    </a:xfrm>
                    <a:prstGeom prst="rect">
                      <a:avLst/>
                    </a:prstGeom>
                    <a:noFill/>
                  </pic:spPr>
                </pic:pic>
              </a:graphicData>
            </a:graphic>
          </wp:inline>
        </w:drawing>
      </w:r>
    </w:p>
    <w:p w14:paraId="483C4DA2" w14:textId="77777777" w:rsidR="00D778DF" w:rsidRPr="00E70096" w:rsidRDefault="00D778DF" w:rsidP="00D452F4">
      <w:pPr>
        <w:pStyle w:val="Heading1"/>
      </w:pPr>
      <w:r w:rsidRPr="00E70096">
        <w:t>Objectives</w:t>
      </w:r>
    </w:p>
    <w:p w14:paraId="4C7B1FC2" w14:textId="74CB5755" w:rsidR="00B12487" w:rsidRPr="004C0909" w:rsidRDefault="00B12487" w:rsidP="00B12487">
      <w:pPr>
        <w:pStyle w:val="BodyTextL25Bold"/>
      </w:pPr>
      <w:r>
        <w:t xml:space="preserve">Part 1: Build the Network and Configure Basic Device Settings </w:t>
      </w:r>
      <w:r w:rsidR="00571AEC">
        <w:t>and Interface Addressing</w:t>
      </w:r>
    </w:p>
    <w:p w14:paraId="2A7E4280" w14:textId="77777777" w:rsidR="00B12487" w:rsidRDefault="00B12487" w:rsidP="00B12487">
      <w:pPr>
        <w:pStyle w:val="BodyTextL25Bold"/>
      </w:pPr>
      <w:r>
        <w:t>Part 2: Implement and Observe MST</w:t>
      </w:r>
    </w:p>
    <w:p w14:paraId="48C9E6FD" w14:textId="375F976C" w:rsidR="00B12487" w:rsidRDefault="00B12487" w:rsidP="00B12487">
      <w:pPr>
        <w:pStyle w:val="BodyTextL25Bold"/>
      </w:pPr>
      <w:r>
        <w:t xml:space="preserve">Part 3: </w:t>
      </w:r>
      <w:r w:rsidR="000848D2">
        <w:t xml:space="preserve">Configure, </w:t>
      </w:r>
      <w:r>
        <w:t xml:space="preserve">Tune and Verify </w:t>
      </w:r>
      <w:r w:rsidR="00D66E8F">
        <w:t>B</w:t>
      </w:r>
      <w:r>
        <w:t xml:space="preserve">asic MST </w:t>
      </w:r>
      <w:r w:rsidR="000848D2">
        <w:t>O</w:t>
      </w:r>
      <w:r>
        <w:t>peration</w:t>
      </w:r>
    </w:p>
    <w:p w14:paraId="04AF647C" w14:textId="77777777" w:rsidR="00B12487" w:rsidRPr="00C07FD9" w:rsidRDefault="00B12487" w:rsidP="00B12487">
      <w:pPr>
        <w:pStyle w:val="Heading1"/>
        <w:numPr>
          <w:ilvl w:val="0"/>
          <w:numId w:val="3"/>
        </w:numPr>
      </w:pPr>
      <w:r>
        <w:t>Background / Scenario</w:t>
      </w:r>
    </w:p>
    <w:p w14:paraId="57AEA417" w14:textId="1C792E83" w:rsidR="00B12487" w:rsidRPr="003520F8" w:rsidRDefault="00B12487" w:rsidP="00B12487">
      <w:pPr>
        <w:pStyle w:val="BodyTextL25"/>
      </w:pPr>
      <w:r w:rsidRPr="003520F8">
        <w:t>Cisco’s Per VLAN Spanning Tree (PVST</w:t>
      </w:r>
      <w:r>
        <w:t>+</w:t>
      </w:r>
      <w:r w:rsidRPr="003520F8">
        <w:t>) provides a significant step up from standard spanning tree in terms of flexibility</w:t>
      </w:r>
      <w:r w:rsidR="00D66E8F">
        <w:t>. PVST+</w:t>
      </w:r>
      <w:r w:rsidRPr="003520F8">
        <w:t xml:space="preserve"> allow</w:t>
      </w:r>
      <w:r w:rsidR="00D66E8F">
        <w:t>s</w:t>
      </w:r>
      <w:r w:rsidRPr="003520F8">
        <w:t xml:space="preserve"> each VLAN to have its own independent spanning tree, thereby mak</w:t>
      </w:r>
      <w:r w:rsidR="00D66E8F">
        <w:t>ing</w:t>
      </w:r>
      <w:r w:rsidRPr="003520F8">
        <w:t xml:space="preserve"> better use of available links in the network. A drawback to PVST</w:t>
      </w:r>
      <w:r>
        <w:t>+</w:t>
      </w:r>
      <w:r w:rsidRPr="003520F8">
        <w:t xml:space="preserve"> is that there is an instance of PVST</w:t>
      </w:r>
      <w:r>
        <w:t>+</w:t>
      </w:r>
      <w:r w:rsidRPr="003520F8">
        <w:t xml:space="preserve"> running for each VLAN in the network, regardless of whether there are different spanning-tree topologies required. This presents the potential for overwhelming the switch CPU and memory. Additionally, Cisco switches </w:t>
      </w:r>
      <w:r>
        <w:t>support a finite</w:t>
      </w:r>
      <w:r w:rsidRPr="003520F8">
        <w:t xml:space="preserve"> number of PVST instances. If more VLANs are created</w:t>
      </w:r>
      <w:r>
        <w:t xml:space="preserve"> than there are PVST+ instances supported on a particular switch</w:t>
      </w:r>
      <w:r w:rsidRPr="003520F8">
        <w:t>, some of the</w:t>
      </w:r>
      <w:r>
        <w:t xml:space="preserve"> VLANs</w:t>
      </w:r>
      <w:r w:rsidRPr="003520F8">
        <w:t xml:space="preserve"> will not have any STP running, and therefore not have any switching loop protection. PVST</w:t>
      </w:r>
      <w:r>
        <w:t>+</w:t>
      </w:r>
      <w:r w:rsidRPr="003520F8">
        <w:t xml:space="preserve"> and Rapid PVST</w:t>
      </w:r>
      <w:r>
        <w:t>+</w:t>
      </w:r>
      <w:r w:rsidRPr="003520F8">
        <w:t xml:space="preserve"> are simply unusable in that kind of environment. Lastly, PVST</w:t>
      </w:r>
      <w:r>
        <w:t>+</w:t>
      </w:r>
      <w:r w:rsidRPr="003520F8">
        <w:t xml:space="preserve"> and Rapid PVST</w:t>
      </w:r>
      <w:r>
        <w:t>+</w:t>
      </w:r>
      <w:r w:rsidRPr="003520F8">
        <w:t xml:space="preserve"> are Cisco-proprietary protocols and generally unusable in mixed vendor environments.</w:t>
      </w:r>
    </w:p>
    <w:p w14:paraId="61D9E54A" w14:textId="77777777" w:rsidR="00B12487" w:rsidRPr="003520F8" w:rsidRDefault="00B12487" w:rsidP="00B12487">
      <w:pPr>
        <w:pStyle w:val="BodyTextL25"/>
      </w:pPr>
      <w:r w:rsidRPr="003520F8">
        <w:t>Cisco was involved in the early development of Multiple Spanning Tree. MST was standardized as IEEE 802.1s in 2002 and merged into 802.1Q in 2005. MST is an open protocol derived from RSTP, sharing all its rapid convergence properties, and in fact, the only standardized spanning-tree protocol for VLAN-based networks supported by multiple vendors. MST is a compromise between common spanning-tree and per-VLAN spanning tree. An MST instance represents a unique spanning-tree topology. Multiple MST instances can be created to account for each of the required spanning-tree topologies in a network, and an arbitrary number of VLANs can be mapped to a single MST instance.</w:t>
      </w:r>
    </w:p>
    <w:p w14:paraId="7F3E270A" w14:textId="77777777" w:rsidR="00B12487" w:rsidRPr="003520F8" w:rsidRDefault="00B12487" w:rsidP="00B12487">
      <w:pPr>
        <w:pStyle w:val="BodyTextL25"/>
      </w:pPr>
      <w:r w:rsidRPr="003520F8">
        <w:t>In this lab</w:t>
      </w:r>
      <w:r w:rsidR="005434E2">
        <w:t>,</w:t>
      </w:r>
      <w:r w:rsidRPr="003520F8">
        <w:t xml:space="preserve"> you will set up two instances of MST, one for VLANs </w:t>
      </w:r>
      <w:r>
        <w:t>2</w:t>
      </w:r>
      <w:r w:rsidRPr="003520F8">
        <w:t xml:space="preserve"> and </w:t>
      </w:r>
      <w:r>
        <w:t>3</w:t>
      </w:r>
      <w:r w:rsidRPr="003520F8">
        <w:t xml:space="preserve"> and the other for VLANs </w:t>
      </w:r>
      <w:r>
        <w:t>4</w:t>
      </w:r>
      <w:r w:rsidRPr="003520F8">
        <w:t xml:space="preserve"> and </w:t>
      </w:r>
      <w:r>
        <w:t>5</w:t>
      </w:r>
      <w:r w:rsidRPr="003520F8">
        <w:t>. All other VLANs will be mapped to the default MST instance (also referred to as IST or Internal Spanning Tree).</w:t>
      </w:r>
    </w:p>
    <w:p w14:paraId="0E6C9EB3" w14:textId="77777777" w:rsidR="00B12487" w:rsidRDefault="00B12487" w:rsidP="00B12487">
      <w:pPr>
        <w:pStyle w:val="BodyTextL25"/>
      </w:pPr>
      <w:r>
        <w:rPr>
          <w:b/>
        </w:rPr>
        <w:lastRenderedPageBreak/>
        <w:t>Note:</w:t>
      </w:r>
      <w:r>
        <w:t xml:space="preserve"> This lab is an exercise in deploying and verifying MST and does not reflect networking best practices.</w:t>
      </w:r>
    </w:p>
    <w:p w14:paraId="7810FA70" w14:textId="08EC37BC" w:rsidR="00B12487" w:rsidRDefault="00B12487" w:rsidP="00B12487">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(lanbase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3E648A7B" w14:textId="77777777" w:rsidR="00B12487" w:rsidRDefault="00B12487" w:rsidP="00B12487">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470BE7D6" w14:textId="77777777" w:rsidR="00D778DF" w:rsidRDefault="00D778DF" w:rsidP="00D452F4">
      <w:pPr>
        <w:pStyle w:val="Heading1"/>
      </w:pPr>
      <w:r w:rsidRPr="00E70096">
        <w:t>Required Resources</w:t>
      </w:r>
    </w:p>
    <w:p w14:paraId="2EC9C5A6" w14:textId="77777777" w:rsidR="00EA4BE0" w:rsidRPr="00EA4BE0" w:rsidRDefault="00EA4BE0" w:rsidP="00EA4BE0">
      <w:pPr>
        <w:pStyle w:val="Bulletlevel1"/>
      </w:pPr>
      <w:r w:rsidRPr="00EA4BE0">
        <w:t>2 Switches (Cisco 3650 with Cisco IOS XE release 16.9.</w:t>
      </w:r>
      <w:r w:rsidR="00472769">
        <w:t>4</w:t>
      </w:r>
      <w:r w:rsidRPr="00EA4BE0">
        <w:t xml:space="preserve"> universal image or comparable)</w:t>
      </w:r>
    </w:p>
    <w:p w14:paraId="0DB04108" w14:textId="77777777" w:rsidR="00EA4BE0" w:rsidRPr="00EA4BE0" w:rsidRDefault="00EA4BE0" w:rsidP="00EA4BE0">
      <w:pPr>
        <w:pStyle w:val="Bulletlevel1"/>
      </w:pPr>
      <w:r w:rsidRPr="00EA4BE0">
        <w:t>1 Switch (Cisco 2960+ with Cisco IOS release 15.2 lanbase image or comparable)</w:t>
      </w:r>
    </w:p>
    <w:p w14:paraId="3DBB8D93" w14:textId="77777777" w:rsidR="00EA4BE0" w:rsidRPr="00EA4BE0" w:rsidRDefault="00EA4BE0" w:rsidP="00EA4BE0">
      <w:pPr>
        <w:pStyle w:val="Bulletlevel1"/>
      </w:pPr>
      <w:r w:rsidRPr="00EA4BE0">
        <w:t>1 PC (Windows with a terminal emulation program, such as Tera Term)</w:t>
      </w:r>
    </w:p>
    <w:p w14:paraId="5F3306AF" w14:textId="77777777" w:rsidR="00EA4BE0" w:rsidRPr="00EA4BE0" w:rsidRDefault="00EA4BE0" w:rsidP="00EA4BE0">
      <w:pPr>
        <w:pStyle w:val="Bulletlevel1"/>
      </w:pPr>
      <w:r w:rsidRPr="00EA4BE0">
        <w:t>Console cables to configure the Cisco IOS devices via the console ports</w:t>
      </w:r>
    </w:p>
    <w:p w14:paraId="43944FF3" w14:textId="77777777" w:rsidR="00EA4BE0" w:rsidRPr="00EA4BE0" w:rsidRDefault="00EA4BE0" w:rsidP="00EA4BE0">
      <w:pPr>
        <w:pStyle w:val="Bulletlevel1"/>
      </w:pPr>
      <w:r w:rsidRPr="00EA4BE0">
        <w:t>Ethernet cables as shown in the topology</w:t>
      </w:r>
    </w:p>
    <w:p w14:paraId="2BCBF818" w14:textId="77777777" w:rsidR="00125806" w:rsidRDefault="00125806" w:rsidP="00D452F4">
      <w:pPr>
        <w:pStyle w:val="Heading1"/>
      </w:pPr>
      <w:r>
        <w:t>Instructions</w:t>
      </w:r>
    </w:p>
    <w:p w14:paraId="4AF969E4" w14:textId="77777777" w:rsidR="00EA4BE0" w:rsidRPr="004C0909" w:rsidRDefault="00EA4BE0" w:rsidP="000E0F4E">
      <w:pPr>
        <w:pStyle w:val="Heading2"/>
        <w:ind w:left="900" w:hanging="900"/>
      </w:pPr>
      <w:r>
        <w:t>Build the Network and Configure Basic Device Settings and Interface Addressing</w:t>
      </w:r>
    </w:p>
    <w:p w14:paraId="5D601A01" w14:textId="77777777" w:rsidR="00EA4BE0" w:rsidRDefault="00EA4BE0" w:rsidP="00EA4BE0">
      <w:pPr>
        <w:pStyle w:val="BodyTextL25"/>
      </w:pPr>
      <w:r>
        <w:t>In Part 1, you will set up the network topology and configure basic settings</w:t>
      </w:r>
      <w:r w:rsidR="00E8274E">
        <w:t>.</w:t>
      </w:r>
    </w:p>
    <w:p w14:paraId="4AD291D2" w14:textId="77777777" w:rsidR="00EA4BE0" w:rsidRDefault="00EA4BE0" w:rsidP="001E2888">
      <w:pPr>
        <w:pStyle w:val="Heading3"/>
      </w:pPr>
      <w:r>
        <w:t>Cable the network as shown in the topology.</w:t>
      </w:r>
    </w:p>
    <w:p w14:paraId="0B310FFE" w14:textId="77777777" w:rsidR="00EA4BE0" w:rsidRDefault="00EA4BE0" w:rsidP="00EA4BE0">
      <w:pPr>
        <w:pStyle w:val="BodyTextL25"/>
      </w:pPr>
      <w:r>
        <w:t>Attach the devices as shown in the topology diagram, and cable as necessary.</w:t>
      </w:r>
    </w:p>
    <w:p w14:paraId="743F298F" w14:textId="77777777" w:rsidR="00EA4BE0" w:rsidRDefault="00EA4BE0" w:rsidP="001E2888">
      <w:pPr>
        <w:pStyle w:val="Heading3"/>
      </w:pPr>
      <w:r>
        <w:t>Configure basic settings for each switch.</w:t>
      </w:r>
    </w:p>
    <w:p w14:paraId="362A4C2F" w14:textId="6AD16B71" w:rsidR="00EA4BE0" w:rsidRDefault="00EA4BE0" w:rsidP="001E2888">
      <w:pPr>
        <w:pStyle w:val="SubStepAlpha"/>
      </w:pPr>
      <w:r>
        <w:t xml:space="preserve">Console into each switch, enter global configuration mode, and apply the basic settings. </w:t>
      </w:r>
      <w:r w:rsidR="00A53573">
        <w:t xml:space="preserve">The startup configurations for each device </w:t>
      </w:r>
      <w:r w:rsidR="00DC12F6">
        <w:t>are</w:t>
      </w:r>
      <w:r w:rsidR="00A53573">
        <w:t xml:space="preserve"> provided below.</w:t>
      </w:r>
    </w:p>
    <w:p w14:paraId="0FB97D05" w14:textId="77777777" w:rsidR="00A53573" w:rsidRDefault="00A53573" w:rsidP="00A53573">
      <w:pPr>
        <w:pStyle w:val="BodyTextL25Bold"/>
      </w:pPr>
      <w:r>
        <w:t>Switch D1</w:t>
      </w:r>
    </w:p>
    <w:p w14:paraId="59FDE967" w14:textId="77777777" w:rsidR="00A53573" w:rsidRDefault="00A53573" w:rsidP="00A53573">
      <w:pPr>
        <w:pStyle w:val="CMD"/>
      </w:pPr>
      <w:r>
        <w:t>hostname D1</w:t>
      </w:r>
    </w:p>
    <w:p w14:paraId="7CF00448" w14:textId="77777777" w:rsidR="00A53573" w:rsidRDefault="00A53573" w:rsidP="00A53573">
      <w:pPr>
        <w:pStyle w:val="CMD"/>
      </w:pPr>
      <w:r>
        <w:t xml:space="preserve">banner motd # D1, </w:t>
      </w:r>
      <w:r w:rsidRPr="00EC2510">
        <w:t>Multiple Spanning Tree</w:t>
      </w:r>
      <w:r>
        <w:t xml:space="preserve"> #</w:t>
      </w:r>
    </w:p>
    <w:p w14:paraId="1EE145A1" w14:textId="77777777" w:rsidR="00A53573" w:rsidRDefault="00A53573" w:rsidP="00A53573">
      <w:pPr>
        <w:pStyle w:val="CMD"/>
      </w:pPr>
      <w:r>
        <w:t>spanning-tree mode rapid-pvst</w:t>
      </w:r>
    </w:p>
    <w:p w14:paraId="4338F48D" w14:textId="77777777" w:rsidR="00A53573" w:rsidRDefault="00A53573" w:rsidP="00A53573">
      <w:pPr>
        <w:pStyle w:val="CMD"/>
      </w:pPr>
      <w:r>
        <w:t>line con 0</w:t>
      </w:r>
    </w:p>
    <w:p w14:paraId="7B0A8E80" w14:textId="77777777" w:rsidR="00A53573" w:rsidRDefault="00A53573" w:rsidP="00A53573">
      <w:pPr>
        <w:pStyle w:val="CMD"/>
      </w:pPr>
      <w:r>
        <w:t xml:space="preserve"> exec-timeout 0 0</w:t>
      </w:r>
    </w:p>
    <w:p w14:paraId="5F09B710" w14:textId="77777777" w:rsidR="00A53573" w:rsidRDefault="00A53573" w:rsidP="00A53573">
      <w:pPr>
        <w:pStyle w:val="CMD"/>
      </w:pPr>
      <w:r>
        <w:t xml:space="preserve"> logging synchronous</w:t>
      </w:r>
    </w:p>
    <w:p w14:paraId="12C0D6AE" w14:textId="77777777" w:rsidR="00A53573" w:rsidRDefault="00A53573" w:rsidP="00A53573">
      <w:pPr>
        <w:pStyle w:val="CMD"/>
      </w:pPr>
      <w:r>
        <w:t xml:space="preserve"> exit</w:t>
      </w:r>
    </w:p>
    <w:p w14:paraId="0AF879FA" w14:textId="77777777" w:rsidR="00A53573" w:rsidRDefault="00A53573" w:rsidP="00A53573">
      <w:pPr>
        <w:pStyle w:val="CMD"/>
      </w:pPr>
      <w:r>
        <w:t>interface range g1/0/1-24, g1/1/1-4, g0/0</w:t>
      </w:r>
    </w:p>
    <w:p w14:paraId="796C181A" w14:textId="77777777" w:rsidR="00A53573" w:rsidRDefault="00A53573" w:rsidP="00A53573">
      <w:pPr>
        <w:pStyle w:val="CMD"/>
      </w:pPr>
      <w:r>
        <w:t xml:space="preserve"> shutdown</w:t>
      </w:r>
    </w:p>
    <w:p w14:paraId="42E584B2" w14:textId="77777777" w:rsidR="00A53573" w:rsidRDefault="00A53573" w:rsidP="00A53573">
      <w:pPr>
        <w:pStyle w:val="CMD"/>
      </w:pPr>
      <w:r>
        <w:t xml:space="preserve"> exit</w:t>
      </w:r>
    </w:p>
    <w:p w14:paraId="7A208630" w14:textId="77777777" w:rsidR="00A53573" w:rsidRDefault="00A53573" w:rsidP="00A53573">
      <w:pPr>
        <w:pStyle w:val="CMD"/>
      </w:pPr>
      <w:r>
        <w:t>interface range g1/0/1, g1/0/5-6</w:t>
      </w:r>
    </w:p>
    <w:p w14:paraId="4CC8E45C" w14:textId="77777777" w:rsidR="00A53573" w:rsidRDefault="00A53573" w:rsidP="00A53573">
      <w:pPr>
        <w:pStyle w:val="CMD"/>
      </w:pPr>
      <w:r>
        <w:t xml:space="preserve"> switchport mode trunk</w:t>
      </w:r>
    </w:p>
    <w:p w14:paraId="51ED8040" w14:textId="77777777" w:rsidR="00A53573" w:rsidRDefault="00A53573" w:rsidP="00A53573">
      <w:pPr>
        <w:pStyle w:val="CMD"/>
      </w:pPr>
      <w:r>
        <w:t xml:space="preserve"> no shutdown</w:t>
      </w:r>
    </w:p>
    <w:p w14:paraId="1F5E077F" w14:textId="77777777" w:rsidR="00A53573" w:rsidRDefault="00A53573" w:rsidP="00A53573">
      <w:pPr>
        <w:pStyle w:val="CMD"/>
      </w:pPr>
      <w:r>
        <w:t xml:space="preserve"> exit</w:t>
      </w:r>
    </w:p>
    <w:p w14:paraId="75524A5B" w14:textId="77777777" w:rsidR="00A53573" w:rsidRDefault="00A53573" w:rsidP="00A53573">
      <w:pPr>
        <w:pStyle w:val="CMD"/>
      </w:pPr>
      <w:r>
        <w:t>vlan 2</w:t>
      </w:r>
    </w:p>
    <w:p w14:paraId="70FB803D" w14:textId="77777777" w:rsidR="00A53573" w:rsidRDefault="00A53573" w:rsidP="00A53573">
      <w:pPr>
        <w:pStyle w:val="CMD"/>
      </w:pPr>
      <w:r>
        <w:t xml:space="preserve"> name SecondVLAN</w:t>
      </w:r>
    </w:p>
    <w:p w14:paraId="7B7395AC" w14:textId="77777777" w:rsidR="00A53573" w:rsidRDefault="00A53573" w:rsidP="00A53573">
      <w:pPr>
        <w:pStyle w:val="CMD"/>
      </w:pPr>
      <w:r>
        <w:lastRenderedPageBreak/>
        <w:t xml:space="preserve"> exit</w:t>
      </w:r>
    </w:p>
    <w:p w14:paraId="1C41EEE2" w14:textId="77777777" w:rsidR="00A53573" w:rsidRDefault="00A53573" w:rsidP="00A53573">
      <w:pPr>
        <w:pStyle w:val="CMD"/>
      </w:pPr>
      <w:r>
        <w:t>vlan 3</w:t>
      </w:r>
    </w:p>
    <w:p w14:paraId="28761045" w14:textId="77777777" w:rsidR="00A53573" w:rsidRDefault="00A53573" w:rsidP="00A53573">
      <w:pPr>
        <w:pStyle w:val="CMD"/>
      </w:pPr>
      <w:r>
        <w:t xml:space="preserve"> name ThirdVLAN</w:t>
      </w:r>
    </w:p>
    <w:p w14:paraId="545AFB6F" w14:textId="77777777" w:rsidR="00A53573" w:rsidRDefault="00A53573" w:rsidP="00A53573">
      <w:pPr>
        <w:pStyle w:val="CMD"/>
      </w:pPr>
      <w:r>
        <w:t xml:space="preserve"> exit</w:t>
      </w:r>
    </w:p>
    <w:p w14:paraId="416CBF65" w14:textId="77777777" w:rsidR="00A53573" w:rsidRDefault="00A53573" w:rsidP="00A53573">
      <w:pPr>
        <w:pStyle w:val="CMD"/>
      </w:pPr>
      <w:r>
        <w:t>vlan 4</w:t>
      </w:r>
    </w:p>
    <w:p w14:paraId="03F75904" w14:textId="77777777" w:rsidR="00A53573" w:rsidRDefault="00A53573" w:rsidP="00A53573">
      <w:pPr>
        <w:pStyle w:val="CMD"/>
      </w:pPr>
      <w:r>
        <w:t xml:space="preserve"> name FourthVLAN</w:t>
      </w:r>
    </w:p>
    <w:p w14:paraId="431EA154" w14:textId="77777777" w:rsidR="00A53573" w:rsidRDefault="00A53573" w:rsidP="00A53573">
      <w:pPr>
        <w:pStyle w:val="CMD"/>
      </w:pPr>
      <w:r>
        <w:t xml:space="preserve"> exit</w:t>
      </w:r>
    </w:p>
    <w:p w14:paraId="091FFA2C" w14:textId="77777777" w:rsidR="00A53573" w:rsidRDefault="00A53573" w:rsidP="00A53573">
      <w:pPr>
        <w:pStyle w:val="CMD"/>
      </w:pPr>
      <w:r>
        <w:t>vlan 5</w:t>
      </w:r>
    </w:p>
    <w:p w14:paraId="2ACD179E" w14:textId="77777777" w:rsidR="00A53573" w:rsidRDefault="00A53573" w:rsidP="00A53573">
      <w:pPr>
        <w:pStyle w:val="CMD"/>
      </w:pPr>
      <w:r>
        <w:t xml:space="preserve"> name FifthVLAN</w:t>
      </w:r>
    </w:p>
    <w:p w14:paraId="190FD3A1" w14:textId="77777777" w:rsidR="00A53573" w:rsidRPr="00594542" w:rsidRDefault="00A53573" w:rsidP="00A53573">
      <w:pPr>
        <w:pStyle w:val="CMD"/>
      </w:pPr>
      <w:r>
        <w:t xml:space="preserve"> exit</w:t>
      </w:r>
    </w:p>
    <w:p w14:paraId="0F36890E" w14:textId="77777777" w:rsidR="00A53573" w:rsidRDefault="00A53573" w:rsidP="00A53573">
      <w:pPr>
        <w:pStyle w:val="BodyTextL25Bold"/>
      </w:pPr>
      <w:r>
        <w:t>Switch D2</w:t>
      </w:r>
    </w:p>
    <w:p w14:paraId="3A348F17" w14:textId="77777777" w:rsidR="00A53573" w:rsidRDefault="00A53573" w:rsidP="00A53573">
      <w:pPr>
        <w:pStyle w:val="CMD"/>
      </w:pPr>
      <w:r>
        <w:t>hostname D2</w:t>
      </w:r>
    </w:p>
    <w:p w14:paraId="0D623741" w14:textId="77777777" w:rsidR="00A53573" w:rsidRDefault="00A53573" w:rsidP="00A53573">
      <w:pPr>
        <w:pStyle w:val="CMD"/>
      </w:pPr>
      <w:r>
        <w:t xml:space="preserve">banner motd # D2, </w:t>
      </w:r>
      <w:r w:rsidRPr="00EC2510">
        <w:t>Multiple Spanning Tree</w:t>
      </w:r>
      <w:r>
        <w:t xml:space="preserve"> #</w:t>
      </w:r>
    </w:p>
    <w:p w14:paraId="0BEE808C" w14:textId="77777777" w:rsidR="00A53573" w:rsidRDefault="00A53573" w:rsidP="00A53573">
      <w:pPr>
        <w:pStyle w:val="CMD"/>
      </w:pPr>
      <w:r>
        <w:t>spanning-tree mode rapid-pvst</w:t>
      </w:r>
    </w:p>
    <w:p w14:paraId="57C63CB8" w14:textId="77777777" w:rsidR="00A53573" w:rsidRDefault="00A53573" w:rsidP="00A53573">
      <w:pPr>
        <w:pStyle w:val="CMD"/>
      </w:pPr>
      <w:r>
        <w:t>line con 0</w:t>
      </w:r>
    </w:p>
    <w:p w14:paraId="6B145215" w14:textId="77777777" w:rsidR="00A53573" w:rsidRDefault="00A53573" w:rsidP="00A53573">
      <w:pPr>
        <w:pStyle w:val="CMD"/>
      </w:pPr>
      <w:r>
        <w:t xml:space="preserve"> exec-timeout 0 0</w:t>
      </w:r>
    </w:p>
    <w:p w14:paraId="059DD769" w14:textId="77777777" w:rsidR="00A53573" w:rsidRDefault="00A53573" w:rsidP="00A53573">
      <w:pPr>
        <w:pStyle w:val="CMD"/>
      </w:pPr>
      <w:r>
        <w:t xml:space="preserve"> logging synchronous</w:t>
      </w:r>
    </w:p>
    <w:p w14:paraId="135D7A4A" w14:textId="77777777" w:rsidR="00A53573" w:rsidRDefault="00A53573" w:rsidP="00A53573">
      <w:pPr>
        <w:pStyle w:val="CMD"/>
      </w:pPr>
      <w:r>
        <w:t xml:space="preserve"> exit</w:t>
      </w:r>
    </w:p>
    <w:p w14:paraId="042923A1" w14:textId="77777777" w:rsidR="00A53573" w:rsidRDefault="00A53573" w:rsidP="00A53573">
      <w:pPr>
        <w:pStyle w:val="CMD"/>
      </w:pPr>
      <w:r>
        <w:t>interface range g1/0/1-24, g1/1/1-4, g0/0</w:t>
      </w:r>
    </w:p>
    <w:p w14:paraId="39489A8D" w14:textId="77777777" w:rsidR="00A53573" w:rsidRDefault="00A53573" w:rsidP="00A53573">
      <w:pPr>
        <w:pStyle w:val="CMD"/>
      </w:pPr>
      <w:r>
        <w:t xml:space="preserve"> shutdown</w:t>
      </w:r>
    </w:p>
    <w:p w14:paraId="315DDC81" w14:textId="77777777" w:rsidR="00A53573" w:rsidRDefault="00A53573" w:rsidP="00A53573">
      <w:pPr>
        <w:pStyle w:val="CMD"/>
      </w:pPr>
      <w:r>
        <w:t xml:space="preserve"> exit</w:t>
      </w:r>
    </w:p>
    <w:p w14:paraId="78E10D10" w14:textId="77777777" w:rsidR="00A53573" w:rsidRDefault="00A53573" w:rsidP="00A53573">
      <w:pPr>
        <w:pStyle w:val="CMD"/>
      </w:pPr>
      <w:r>
        <w:t>interface range g1/0/1, g1/0/5-6</w:t>
      </w:r>
    </w:p>
    <w:p w14:paraId="6CBF1499" w14:textId="77777777" w:rsidR="00A53573" w:rsidRDefault="00A53573" w:rsidP="00A53573">
      <w:pPr>
        <w:pStyle w:val="CMD"/>
      </w:pPr>
      <w:r>
        <w:t xml:space="preserve"> switchport mode trunk</w:t>
      </w:r>
    </w:p>
    <w:p w14:paraId="79862019" w14:textId="77777777" w:rsidR="00A53573" w:rsidRDefault="00A53573" w:rsidP="00A53573">
      <w:pPr>
        <w:pStyle w:val="CMD"/>
      </w:pPr>
      <w:r>
        <w:t xml:space="preserve"> no shutdown</w:t>
      </w:r>
    </w:p>
    <w:p w14:paraId="298A5C4A" w14:textId="77777777" w:rsidR="00A53573" w:rsidRDefault="00A53573" w:rsidP="00A53573">
      <w:pPr>
        <w:pStyle w:val="CMD"/>
      </w:pPr>
      <w:r>
        <w:t xml:space="preserve"> exit</w:t>
      </w:r>
    </w:p>
    <w:p w14:paraId="3C034A71" w14:textId="77777777" w:rsidR="00A53573" w:rsidRDefault="00A53573" w:rsidP="00A53573">
      <w:pPr>
        <w:pStyle w:val="CMD"/>
      </w:pPr>
      <w:r>
        <w:t>vlan 2</w:t>
      </w:r>
    </w:p>
    <w:p w14:paraId="654B966F" w14:textId="77777777" w:rsidR="00A53573" w:rsidRDefault="00A53573" w:rsidP="00A53573">
      <w:pPr>
        <w:pStyle w:val="CMD"/>
      </w:pPr>
      <w:r>
        <w:t xml:space="preserve"> name SecondVLAN</w:t>
      </w:r>
    </w:p>
    <w:p w14:paraId="1FD701CF" w14:textId="77777777" w:rsidR="00A53573" w:rsidRDefault="00A53573" w:rsidP="00A53573">
      <w:pPr>
        <w:pStyle w:val="CMD"/>
      </w:pPr>
      <w:r>
        <w:t xml:space="preserve"> exit</w:t>
      </w:r>
    </w:p>
    <w:p w14:paraId="166D21BE" w14:textId="77777777" w:rsidR="00A53573" w:rsidRDefault="00A53573" w:rsidP="00A53573">
      <w:pPr>
        <w:pStyle w:val="CMD"/>
      </w:pPr>
      <w:r>
        <w:t>vlan 3</w:t>
      </w:r>
    </w:p>
    <w:p w14:paraId="73B42AB2" w14:textId="77777777" w:rsidR="00A53573" w:rsidRDefault="00A53573" w:rsidP="00A53573">
      <w:pPr>
        <w:pStyle w:val="CMD"/>
      </w:pPr>
      <w:r>
        <w:t xml:space="preserve"> name ThirdVLAN</w:t>
      </w:r>
    </w:p>
    <w:p w14:paraId="61D6E31A" w14:textId="77777777" w:rsidR="00A53573" w:rsidRDefault="00A53573" w:rsidP="00A53573">
      <w:pPr>
        <w:pStyle w:val="CMD"/>
      </w:pPr>
      <w:r>
        <w:t xml:space="preserve"> exit</w:t>
      </w:r>
    </w:p>
    <w:p w14:paraId="0BD340C7" w14:textId="77777777" w:rsidR="00A53573" w:rsidRDefault="00A53573" w:rsidP="00A53573">
      <w:pPr>
        <w:pStyle w:val="CMD"/>
      </w:pPr>
      <w:r>
        <w:t>vlan 4</w:t>
      </w:r>
    </w:p>
    <w:p w14:paraId="4268CE16" w14:textId="77777777" w:rsidR="00A53573" w:rsidRDefault="00A53573" w:rsidP="00A53573">
      <w:pPr>
        <w:pStyle w:val="CMD"/>
      </w:pPr>
      <w:r>
        <w:t xml:space="preserve"> name FourthVLAN</w:t>
      </w:r>
    </w:p>
    <w:p w14:paraId="49B6F9E2" w14:textId="77777777" w:rsidR="00A53573" w:rsidRDefault="00A53573" w:rsidP="00A53573">
      <w:pPr>
        <w:pStyle w:val="CMD"/>
      </w:pPr>
      <w:r>
        <w:t xml:space="preserve"> exit</w:t>
      </w:r>
    </w:p>
    <w:p w14:paraId="0B9D2F6B" w14:textId="77777777" w:rsidR="00A53573" w:rsidRDefault="00A53573" w:rsidP="00A53573">
      <w:pPr>
        <w:pStyle w:val="CMD"/>
      </w:pPr>
      <w:r>
        <w:t>vlan 5</w:t>
      </w:r>
    </w:p>
    <w:p w14:paraId="2830C6F5" w14:textId="77777777" w:rsidR="00A53573" w:rsidRDefault="00A53573" w:rsidP="00A53573">
      <w:pPr>
        <w:pStyle w:val="CMD"/>
      </w:pPr>
      <w:r>
        <w:t xml:space="preserve"> name FifthVLAN</w:t>
      </w:r>
    </w:p>
    <w:p w14:paraId="724D697C" w14:textId="77777777" w:rsidR="00A53573" w:rsidRPr="00594542" w:rsidRDefault="00A53573" w:rsidP="00A53573">
      <w:pPr>
        <w:pStyle w:val="CMD"/>
      </w:pPr>
      <w:r>
        <w:t xml:space="preserve"> exit</w:t>
      </w:r>
    </w:p>
    <w:p w14:paraId="1ED4BB00" w14:textId="77777777" w:rsidR="00A53573" w:rsidRDefault="00A53573" w:rsidP="00A53573">
      <w:pPr>
        <w:pStyle w:val="BodyTextL25Bold"/>
      </w:pPr>
      <w:r>
        <w:t>Switch A1</w:t>
      </w:r>
    </w:p>
    <w:p w14:paraId="6216B9B4" w14:textId="77777777" w:rsidR="00A53573" w:rsidRDefault="00A53573" w:rsidP="00A53573">
      <w:pPr>
        <w:pStyle w:val="CMD"/>
      </w:pPr>
      <w:r>
        <w:t>hostname A1</w:t>
      </w:r>
    </w:p>
    <w:p w14:paraId="1CDF0BE7" w14:textId="77777777" w:rsidR="00A53573" w:rsidRDefault="00A53573" w:rsidP="00A53573">
      <w:pPr>
        <w:pStyle w:val="CMD"/>
      </w:pPr>
      <w:r>
        <w:t xml:space="preserve">banner motd # A1, </w:t>
      </w:r>
      <w:r w:rsidRPr="00EC2510">
        <w:t>Multiple Spanning Tree</w:t>
      </w:r>
      <w:r>
        <w:t xml:space="preserve"> #</w:t>
      </w:r>
    </w:p>
    <w:p w14:paraId="33D86AC5" w14:textId="77777777" w:rsidR="00A53573" w:rsidRDefault="00A53573" w:rsidP="00A53573">
      <w:pPr>
        <w:pStyle w:val="CMD"/>
      </w:pPr>
      <w:r>
        <w:t>spanning-tree mode rapid-pvst</w:t>
      </w:r>
    </w:p>
    <w:p w14:paraId="1084D6D8" w14:textId="77777777" w:rsidR="00A53573" w:rsidRDefault="00A53573" w:rsidP="00A53573">
      <w:pPr>
        <w:pStyle w:val="CMD"/>
      </w:pPr>
      <w:r>
        <w:t>line con 0</w:t>
      </w:r>
    </w:p>
    <w:p w14:paraId="5332D6B0" w14:textId="77777777" w:rsidR="00A53573" w:rsidRDefault="00A53573" w:rsidP="00A53573">
      <w:pPr>
        <w:pStyle w:val="CMD"/>
      </w:pPr>
      <w:r>
        <w:t xml:space="preserve"> exec-timeout 0 0</w:t>
      </w:r>
    </w:p>
    <w:p w14:paraId="6062FCF2" w14:textId="77777777" w:rsidR="00A53573" w:rsidRDefault="00A53573" w:rsidP="00A53573">
      <w:pPr>
        <w:pStyle w:val="CMD"/>
      </w:pPr>
      <w:r>
        <w:t xml:space="preserve"> logging synchronous</w:t>
      </w:r>
    </w:p>
    <w:p w14:paraId="508EB60A" w14:textId="77777777" w:rsidR="00A53573" w:rsidRDefault="00A53573" w:rsidP="00A53573">
      <w:pPr>
        <w:pStyle w:val="CMD"/>
      </w:pPr>
      <w:r>
        <w:lastRenderedPageBreak/>
        <w:t xml:space="preserve"> exit</w:t>
      </w:r>
    </w:p>
    <w:p w14:paraId="0DEA8D94" w14:textId="77777777" w:rsidR="00A53573" w:rsidRDefault="00A53573" w:rsidP="00A53573">
      <w:pPr>
        <w:pStyle w:val="CMD"/>
      </w:pPr>
      <w:r>
        <w:t>interface range f0/1-24, g0/1-2</w:t>
      </w:r>
    </w:p>
    <w:p w14:paraId="7A462879" w14:textId="77777777" w:rsidR="00A53573" w:rsidRDefault="00A53573" w:rsidP="00A53573">
      <w:pPr>
        <w:pStyle w:val="CMD"/>
      </w:pPr>
      <w:r>
        <w:t xml:space="preserve"> shutdown</w:t>
      </w:r>
    </w:p>
    <w:p w14:paraId="708BB59F" w14:textId="77777777" w:rsidR="00A53573" w:rsidRDefault="00A53573" w:rsidP="00A53573">
      <w:pPr>
        <w:pStyle w:val="CMD"/>
      </w:pPr>
      <w:r>
        <w:t xml:space="preserve"> exit</w:t>
      </w:r>
    </w:p>
    <w:p w14:paraId="3AC384C8" w14:textId="77777777" w:rsidR="00A53573" w:rsidRDefault="00A53573" w:rsidP="00A53573">
      <w:pPr>
        <w:pStyle w:val="CMD"/>
      </w:pPr>
      <w:r>
        <w:t>interface range f0/1-4</w:t>
      </w:r>
    </w:p>
    <w:p w14:paraId="79C9B569" w14:textId="77777777" w:rsidR="00A53573" w:rsidRDefault="00A53573" w:rsidP="00A53573">
      <w:pPr>
        <w:pStyle w:val="CMD"/>
      </w:pPr>
      <w:r>
        <w:t xml:space="preserve"> switchport mode trunk</w:t>
      </w:r>
    </w:p>
    <w:p w14:paraId="4A41654B" w14:textId="0E9F3270" w:rsidR="00A53573" w:rsidRDefault="00A53573" w:rsidP="00A53573">
      <w:pPr>
        <w:pStyle w:val="CMD"/>
      </w:pPr>
      <w:r>
        <w:t xml:space="preserve"> no shutdown</w:t>
      </w:r>
    </w:p>
    <w:p w14:paraId="0C5EA472" w14:textId="0DD4E513" w:rsidR="00426738" w:rsidRDefault="00426738" w:rsidP="00A53573">
      <w:pPr>
        <w:pStyle w:val="CMD"/>
      </w:pPr>
      <w:r>
        <w:t>interface f0/23</w:t>
      </w:r>
    </w:p>
    <w:p w14:paraId="3B64AF98" w14:textId="5EE7B754" w:rsidR="00426738" w:rsidRDefault="00426738" w:rsidP="00A53573">
      <w:pPr>
        <w:pStyle w:val="CMD"/>
      </w:pPr>
      <w:r>
        <w:t xml:space="preserve"> no shutdown</w:t>
      </w:r>
    </w:p>
    <w:p w14:paraId="49D7DAAB" w14:textId="77777777" w:rsidR="00A53573" w:rsidRDefault="00A53573" w:rsidP="00A53573">
      <w:pPr>
        <w:pStyle w:val="CMD"/>
      </w:pPr>
      <w:r>
        <w:t xml:space="preserve"> exit</w:t>
      </w:r>
    </w:p>
    <w:p w14:paraId="78ECA597" w14:textId="77777777" w:rsidR="00A53573" w:rsidRDefault="00A53573" w:rsidP="00A53573">
      <w:pPr>
        <w:pStyle w:val="CMD"/>
      </w:pPr>
      <w:r>
        <w:t>vlan 2</w:t>
      </w:r>
    </w:p>
    <w:p w14:paraId="29997909" w14:textId="77777777" w:rsidR="00A53573" w:rsidRDefault="00A53573" w:rsidP="00A53573">
      <w:pPr>
        <w:pStyle w:val="CMD"/>
      </w:pPr>
      <w:r>
        <w:t xml:space="preserve"> name SecondVLAN</w:t>
      </w:r>
    </w:p>
    <w:p w14:paraId="7FC50663" w14:textId="77777777" w:rsidR="00A53573" w:rsidRDefault="00A53573" w:rsidP="00A53573">
      <w:pPr>
        <w:pStyle w:val="CMD"/>
      </w:pPr>
      <w:r>
        <w:t xml:space="preserve"> exit</w:t>
      </w:r>
    </w:p>
    <w:p w14:paraId="4493060A" w14:textId="77777777" w:rsidR="00A53573" w:rsidRDefault="00A53573" w:rsidP="00A53573">
      <w:pPr>
        <w:pStyle w:val="CMD"/>
      </w:pPr>
      <w:r>
        <w:t>vlan 3</w:t>
      </w:r>
    </w:p>
    <w:p w14:paraId="575B940F" w14:textId="77777777" w:rsidR="00A53573" w:rsidRDefault="00A53573" w:rsidP="00A53573">
      <w:pPr>
        <w:pStyle w:val="CMD"/>
      </w:pPr>
      <w:r>
        <w:t xml:space="preserve"> name ThirdVLAN</w:t>
      </w:r>
    </w:p>
    <w:p w14:paraId="6F4BE8E6" w14:textId="77777777" w:rsidR="00A53573" w:rsidRDefault="00A53573" w:rsidP="00A53573">
      <w:pPr>
        <w:pStyle w:val="CMD"/>
      </w:pPr>
      <w:r>
        <w:t xml:space="preserve"> exit</w:t>
      </w:r>
    </w:p>
    <w:p w14:paraId="4E32BD82" w14:textId="77777777" w:rsidR="00A53573" w:rsidRDefault="00A53573" w:rsidP="00A53573">
      <w:pPr>
        <w:pStyle w:val="CMD"/>
      </w:pPr>
      <w:r>
        <w:t>vlan 4</w:t>
      </w:r>
    </w:p>
    <w:p w14:paraId="0B9D0B1B" w14:textId="77777777" w:rsidR="00A53573" w:rsidRDefault="00A53573" w:rsidP="00A53573">
      <w:pPr>
        <w:pStyle w:val="CMD"/>
      </w:pPr>
      <w:r>
        <w:t xml:space="preserve"> name FourthVLAN</w:t>
      </w:r>
    </w:p>
    <w:p w14:paraId="22BFCD59" w14:textId="77777777" w:rsidR="00A53573" w:rsidRDefault="00A53573" w:rsidP="00A53573">
      <w:pPr>
        <w:pStyle w:val="CMD"/>
      </w:pPr>
      <w:r>
        <w:t xml:space="preserve"> exit</w:t>
      </w:r>
    </w:p>
    <w:p w14:paraId="33358E33" w14:textId="77777777" w:rsidR="00A53573" w:rsidRDefault="00A53573" w:rsidP="00A53573">
      <w:pPr>
        <w:pStyle w:val="CMD"/>
      </w:pPr>
      <w:r>
        <w:t>vlan 5</w:t>
      </w:r>
    </w:p>
    <w:p w14:paraId="289CFD37" w14:textId="77777777" w:rsidR="00A53573" w:rsidRDefault="00A53573" w:rsidP="00A53573">
      <w:pPr>
        <w:pStyle w:val="CMD"/>
      </w:pPr>
      <w:r>
        <w:t xml:space="preserve"> name FifthVLAN</w:t>
      </w:r>
    </w:p>
    <w:p w14:paraId="29AAF3C9" w14:textId="77777777" w:rsidR="00A53573" w:rsidRDefault="00A53573" w:rsidP="00A53573">
      <w:pPr>
        <w:pStyle w:val="CMD"/>
      </w:pPr>
      <w:r>
        <w:t xml:space="preserve"> exit</w:t>
      </w:r>
    </w:p>
    <w:p w14:paraId="1E572077" w14:textId="77777777" w:rsidR="00EA4BE0" w:rsidRDefault="00EA4BE0" w:rsidP="001E2888">
      <w:pPr>
        <w:pStyle w:val="SubStepAlpha"/>
      </w:pPr>
      <w:r>
        <w:t>Set the clock on each switch to UTC time.</w:t>
      </w:r>
    </w:p>
    <w:p w14:paraId="0F8542C9" w14:textId="77777777" w:rsidR="00EA4BE0" w:rsidRDefault="00EA4BE0" w:rsidP="001E2888">
      <w:pPr>
        <w:pStyle w:val="SubStepAlpha"/>
      </w:pPr>
      <w:r>
        <w:t>Save the running configuration to startup-config.</w:t>
      </w:r>
    </w:p>
    <w:p w14:paraId="065FCC6D" w14:textId="77777777" w:rsidR="00EA4BE0" w:rsidRDefault="00EA4BE0" w:rsidP="001E2888">
      <w:pPr>
        <w:pStyle w:val="BodyTextL25"/>
      </w:pPr>
      <w:r w:rsidRPr="001E2888">
        <w:rPr>
          <w:b/>
        </w:rPr>
        <w:t>Note</w:t>
      </w:r>
      <w:r>
        <w:t>: 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243215F1" w14:textId="77777777" w:rsidR="00EA4BE0" w:rsidRDefault="00EA4BE0" w:rsidP="001E2888">
      <w:pPr>
        <w:pStyle w:val="Heading2"/>
      </w:pPr>
      <w:r>
        <w:t>Implement and Observe MST</w:t>
      </w:r>
    </w:p>
    <w:p w14:paraId="308075B3" w14:textId="56CCEFB6" w:rsidR="00EA4BE0" w:rsidRDefault="00EA4BE0" w:rsidP="001E2888">
      <w:pPr>
        <w:pStyle w:val="Heading3"/>
      </w:pPr>
      <w:r>
        <w:t>Configure MST on D1 and D2</w:t>
      </w:r>
      <w:r w:rsidR="00EE1642">
        <w:t>.</w:t>
      </w:r>
    </w:p>
    <w:p w14:paraId="4B3021E1" w14:textId="38BDFC37" w:rsidR="00EA4BE0" w:rsidRDefault="00EA4BE0" w:rsidP="001805DD">
      <w:pPr>
        <w:pStyle w:val="BodyTextL25"/>
        <w:spacing w:after="0"/>
      </w:pPr>
      <w:r>
        <w:t>In this step we will configure MST on D1 and D2 only. We will do this so we can observe their interaction with each other as well as their interaction with A1.</w:t>
      </w:r>
    </w:p>
    <w:p w14:paraId="6B819E6C" w14:textId="33BFF504" w:rsidR="001805DD" w:rsidRDefault="001805DD" w:rsidP="001805DD">
      <w:pPr>
        <w:pStyle w:val="ConfigWindow"/>
      </w:pPr>
      <w:r>
        <w:t>Open configuration window</w:t>
      </w:r>
    </w:p>
    <w:p w14:paraId="10908404" w14:textId="77777777" w:rsidR="00EA4BE0" w:rsidRPr="00562DB5" w:rsidRDefault="00EA4BE0" w:rsidP="001E2888">
      <w:pPr>
        <w:pStyle w:val="SubStepAlpha"/>
      </w:pPr>
      <w:r>
        <w:t xml:space="preserve">On D1 and D2, issue the command </w:t>
      </w:r>
      <w:r w:rsidRPr="00594542">
        <w:rPr>
          <w:b/>
          <w:bCs/>
        </w:rPr>
        <w:t>spanning-tree mode mst</w:t>
      </w:r>
      <w:r w:rsidRPr="00E70416">
        <w:rPr>
          <w:bCs/>
        </w:rPr>
        <w:t>.</w:t>
      </w:r>
    </w:p>
    <w:p w14:paraId="132547AD" w14:textId="77777777" w:rsidR="00EA4BE0" w:rsidRPr="00594542" w:rsidRDefault="00EA4BE0" w:rsidP="00EA4BE0">
      <w:pPr>
        <w:pStyle w:val="CMD"/>
      </w:pPr>
      <w:r w:rsidRPr="00562DB5">
        <w:t>D1(config)#</w:t>
      </w:r>
      <w:r>
        <w:t xml:space="preserve"> </w:t>
      </w:r>
      <w:r w:rsidRPr="00562DB5">
        <w:rPr>
          <w:b/>
          <w:bCs/>
        </w:rPr>
        <w:t>spanning-tree mode mst</w:t>
      </w:r>
    </w:p>
    <w:p w14:paraId="183B707F" w14:textId="2A9A6201" w:rsidR="00EA4BE0" w:rsidRDefault="00EA4BE0" w:rsidP="001E2888">
      <w:pPr>
        <w:pStyle w:val="SubStepAlpha"/>
      </w:pPr>
      <w:r>
        <w:t xml:space="preserve">At this point, with no MST-specific configuration, MST Instance 0 is operational for all VLANs. Issue the command </w:t>
      </w:r>
      <w:r w:rsidRPr="00562DB5">
        <w:rPr>
          <w:b/>
          <w:bCs/>
        </w:rPr>
        <w:t>show spanning-tree</w:t>
      </w:r>
      <w:r>
        <w:t xml:space="preserve"> and you will see in the output that the spanning tree information is about MST 0. Issue the command </w:t>
      </w:r>
      <w:r w:rsidRPr="00562DB5">
        <w:rPr>
          <w:b/>
          <w:bCs/>
        </w:rPr>
        <w:t>show spanning-tree mst</w:t>
      </w:r>
      <w:r>
        <w:t xml:space="preserve"> and you will see the MST-specific STP information</w:t>
      </w:r>
      <w:r w:rsidR="00DC12F6">
        <w:t xml:space="preserve"> that is</w:t>
      </w:r>
      <w:r>
        <w:t xml:space="preserve"> specific to MST 0 only. Take note of the information displayed for interfaces g1/0/5 and g1/0/6 because they are connected to a switch that is not running MST</w:t>
      </w:r>
      <w:r w:rsidR="00DC12F6">
        <w:t>.</w:t>
      </w:r>
      <w:r>
        <w:t xml:space="preserve"> </w:t>
      </w:r>
      <w:r w:rsidR="00DC12F6">
        <w:t>T</w:t>
      </w:r>
      <w:r>
        <w:t>heir type is listed as P2p Bound (PVST).</w:t>
      </w:r>
    </w:p>
    <w:p w14:paraId="3B5777E7" w14:textId="77777777" w:rsidR="00EA4BE0" w:rsidRPr="00D402C1" w:rsidRDefault="00EA4BE0" w:rsidP="001E2888">
      <w:pPr>
        <w:pStyle w:val="CMD"/>
      </w:pPr>
      <w:r w:rsidRPr="00D402C1">
        <w:t xml:space="preserve">D1# </w:t>
      </w:r>
      <w:r w:rsidRPr="001E2888">
        <w:rPr>
          <w:b/>
        </w:rPr>
        <w:t>show spanning-tree</w:t>
      </w:r>
    </w:p>
    <w:p w14:paraId="259FA280" w14:textId="77777777" w:rsidR="00EA4BE0" w:rsidRPr="00D402C1" w:rsidRDefault="00EA4BE0" w:rsidP="00EA4BE0">
      <w:pPr>
        <w:pStyle w:val="CMD"/>
        <w:rPr>
          <w:sz w:val="18"/>
          <w:szCs w:val="20"/>
        </w:rPr>
      </w:pPr>
    </w:p>
    <w:p w14:paraId="7829CA36" w14:textId="77777777" w:rsidR="00EA4BE0" w:rsidRPr="00D402C1" w:rsidRDefault="00EA4BE0" w:rsidP="001E2888">
      <w:pPr>
        <w:pStyle w:val="CMDOutput"/>
      </w:pPr>
      <w:r w:rsidRPr="00D402C1">
        <w:t>MST0</w:t>
      </w:r>
    </w:p>
    <w:p w14:paraId="763F5EEB" w14:textId="77777777" w:rsidR="00EA4BE0" w:rsidRPr="00D402C1" w:rsidRDefault="00EA4BE0" w:rsidP="001E2888">
      <w:pPr>
        <w:pStyle w:val="CMDOutput"/>
      </w:pPr>
      <w:r w:rsidRPr="00D402C1">
        <w:t xml:space="preserve">  Spanning tree enabled protocol mstp</w:t>
      </w:r>
    </w:p>
    <w:p w14:paraId="78294D63" w14:textId="77777777" w:rsidR="00EA4BE0" w:rsidRPr="00D402C1" w:rsidRDefault="00EA4BE0" w:rsidP="001E2888">
      <w:pPr>
        <w:pStyle w:val="CMDOutput"/>
      </w:pPr>
      <w:r w:rsidRPr="00D402C1">
        <w:lastRenderedPageBreak/>
        <w:t xml:space="preserve">  Root ID    Priority    32768</w:t>
      </w:r>
    </w:p>
    <w:p w14:paraId="638ABE15" w14:textId="77777777" w:rsidR="00EA4BE0" w:rsidRPr="00D402C1" w:rsidRDefault="00EA4BE0" w:rsidP="001E2888">
      <w:pPr>
        <w:pStyle w:val="CMDOutput"/>
      </w:pPr>
      <w:r w:rsidRPr="00D402C1">
        <w:t xml:space="preserve">             Address     d8b1.9028.af80</w:t>
      </w:r>
    </w:p>
    <w:p w14:paraId="5CAB13DA" w14:textId="77777777" w:rsidR="00EA4BE0" w:rsidRPr="00D402C1" w:rsidRDefault="00EA4BE0" w:rsidP="001E2888">
      <w:pPr>
        <w:pStyle w:val="CMDOutput"/>
      </w:pPr>
      <w:r w:rsidRPr="00D402C1">
        <w:t xml:space="preserve">             This bridge is the root</w:t>
      </w:r>
    </w:p>
    <w:p w14:paraId="2A258570" w14:textId="77777777" w:rsidR="00EA4BE0" w:rsidRPr="00D402C1" w:rsidRDefault="00EA4BE0" w:rsidP="001E2888">
      <w:pPr>
        <w:pStyle w:val="CMDOutput"/>
      </w:pPr>
      <w:r w:rsidRPr="00D402C1">
        <w:t xml:space="preserve">             Hello Time   2 sec  Max Age 20 sec  Forward Delay 15 sec</w:t>
      </w:r>
    </w:p>
    <w:p w14:paraId="7C7CDB19" w14:textId="77777777" w:rsidR="00EA4BE0" w:rsidRPr="00D402C1" w:rsidRDefault="00EA4BE0" w:rsidP="001E2888">
      <w:pPr>
        <w:pStyle w:val="CMDOutput"/>
      </w:pPr>
    </w:p>
    <w:p w14:paraId="5CEE3DE0" w14:textId="77777777" w:rsidR="00EA4BE0" w:rsidRPr="00D402C1" w:rsidRDefault="00EA4BE0" w:rsidP="001E2888">
      <w:pPr>
        <w:pStyle w:val="CMDOutput"/>
      </w:pPr>
      <w:r w:rsidRPr="00D402C1">
        <w:t xml:space="preserve">  Bridge ID  Priority    32768  (priority 32768 sys-id-ext 0)</w:t>
      </w:r>
    </w:p>
    <w:p w14:paraId="3AC89484" w14:textId="77777777" w:rsidR="00EA4BE0" w:rsidRPr="00D402C1" w:rsidRDefault="00EA4BE0" w:rsidP="001E2888">
      <w:pPr>
        <w:pStyle w:val="CMDOutput"/>
      </w:pPr>
      <w:r w:rsidRPr="00D402C1">
        <w:t xml:space="preserve">             Address     d8b1.9028.af80</w:t>
      </w:r>
    </w:p>
    <w:p w14:paraId="3BF65323" w14:textId="77777777" w:rsidR="00EA4BE0" w:rsidRPr="00D402C1" w:rsidRDefault="00EA4BE0" w:rsidP="001E2888">
      <w:pPr>
        <w:pStyle w:val="CMDOutput"/>
      </w:pPr>
      <w:r w:rsidRPr="00D402C1">
        <w:t xml:space="preserve">             Hello Time   2 sec  Max Age 20 sec  Forward Delay 15 sec</w:t>
      </w:r>
    </w:p>
    <w:p w14:paraId="73E02E9E" w14:textId="77777777" w:rsidR="00EA4BE0" w:rsidRPr="00D402C1" w:rsidRDefault="00EA4BE0" w:rsidP="001E2888">
      <w:pPr>
        <w:pStyle w:val="CMDOutput"/>
      </w:pPr>
    </w:p>
    <w:p w14:paraId="7A69597B" w14:textId="77777777" w:rsidR="00EA4BE0" w:rsidRPr="00D402C1" w:rsidRDefault="00EA4BE0" w:rsidP="001E2888">
      <w:pPr>
        <w:pStyle w:val="CMDOutput"/>
      </w:pPr>
      <w:r w:rsidRPr="00D402C1">
        <w:t>Interface           Role Sts Cost      Prio.Nbr Type</w:t>
      </w:r>
    </w:p>
    <w:p w14:paraId="369ACE14" w14:textId="77777777" w:rsidR="00EA4BE0" w:rsidRPr="00D402C1" w:rsidRDefault="00EA4BE0" w:rsidP="001E2888">
      <w:pPr>
        <w:pStyle w:val="CMDOutput"/>
      </w:pPr>
      <w:r w:rsidRPr="00D402C1">
        <w:t>------------------- ---- --- --------- -------- --------------------------------</w:t>
      </w:r>
    </w:p>
    <w:p w14:paraId="6BE09B9F" w14:textId="77777777" w:rsidR="00EA4BE0" w:rsidRPr="00D402C1" w:rsidRDefault="00EA4BE0" w:rsidP="001E2888">
      <w:pPr>
        <w:pStyle w:val="CMDOutput"/>
      </w:pPr>
      <w:r w:rsidRPr="00D402C1">
        <w:t xml:space="preserve">Gi1/0/1             Desg FWD 20000     128.1    P2p </w:t>
      </w:r>
    </w:p>
    <w:p w14:paraId="22BF121B" w14:textId="77777777" w:rsidR="00EA4BE0" w:rsidRPr="00D402C1" w:rsidRDefault="00EA4BE0" w:rsidP="001E2888">
      <w:pPr>
        <w:pStyle w:val="CMDOutput"/>
      </w:pPr>
      <w:r w:rsidRPr="00D402C1">
        <w:t xml:space="preserve">Gi1/0/5             Desg FWD 200000    128.5    P2p Bound(PVST) </w:t>
      </w:r>
    </w:p>
    <w:p w14:paraId="17266CA7" w14:textId="77777777" w:rsidR="00EA4BE0" w:rsidRPr="00D402C1" w:rsidRDefault="00EA4BE0" w:rsidP="001E2888">
      <w:pPr>
        <w:pStyle w:val="CMDOutput"/>
      </w:pPr>
      <w:r w:rsidRPr="00D402C1">
        <w:t xml:space="preserve">Gi1/0/6             Desg FWD 200000    128.6    P2p Bound(PVST) </w:t>
      </w:r>
    </w:p>
    <w:p w14:paraId="38230A26" w14:textId="77777777" w:rsidR="00EA4BE0" w:rsidRPr="00D402C1" w:rsidRDefault="00EA4BE0" w:rsidP="00EA4BE0">
      <w:pPr>
        <w:pStyle w:val="CMD"/>
        <w:rPr>
          <w:sz w:val="18"/>
          <w:szCs w:val="20"/>
        </w:rPr>
      </w:pPr>
    </w:p>
    <w:p w14:paraId="33493896" w14:textId="77777777" w:rsidR="00EA4BE0" w:rsidRPr="00D402C1" w:rsidRDefault="00EA4BE0" w:rsidP="001E2888">
      <w:pPr>
        <w:pStyle w:val="CMD"/>
      </w:pPr>
      <w:r w:rsidRPr="00D402C1">
        <w:t xml:space="preserve">D1# </w:t>
      </w:r>
      <w:r w:rsidRPr="001E2888">
        <w:rPr>
          <w:b/>
        </w:rPr>
        <w:t>show spanning-tree mst</w:t>
      </w:r>
    </w:p>
    <w:p w14:paraId="1B0C91BC" w14:textId="77777777" w:rsidR="00EA4BE0" w:rsidRPr="00D402C1" w:rsidRDefault="00EA4BE0" w:rsidP="00EA4BE0">
      <w:pPr>
        <w:pStyle w:val="CMD"/>
        <w:rPr>
          <w:sz w:val="18"/>
          <w:szCs w:val="20"/>
        </w:rPr>
      </w:pPr>
    </w:p>
    <w:p w14:paraId="4C3F9876" w14:textId="77777777" w:rsidR="00EA4BE0" w:rsidRPr="00D402C1" w:rsidRDefault="00EA4BE0" w:rsidP="001E2888">
      <w:pPr>
        <w:pStyle w:val="CMDOutput"/>
      </w:pPr>
      <w:r w:rsidRPr="00D402C1">
        <w:t>##### MST0    vlans mapped:   1-4094</w:t>
      </w:r>
    </w:p>
    <w:p w14:paraId="3EC8C56D" w14:textId="77777777" w:rsidR="00EA4BE0" w:rsidRPr="00D402C1" w:rsidRDefault="00EA4BE0" w:rsidP="001E2888">
      <w:pPr>
        <w:pStyle w:val="CMDOutput"/>
      </w:pPr>
      <w:r w:rsidRPr="00D402C1">
        <w:t>Bridge        address d8b1.9028.af80  priority      32768 (32768 sysid 0)</w:t>
      </w:r>
    </w:p>
    <w:p w14:paraId="374AC947" w14:textId="77777777" w:rsidR="00EA4BE0" w:rsidRPr="00D402C1" w:rsidRDefault="00EA4BE0" w:rsidP="001E2888">
      <w:pPr>
        <w:pStyle w:val="CMDOutput"/>
      </w:pPr>
      <w:r w:rsidRPr="00D402C1">
        <w:t>Root          this switch for the CIST</w:t>
      </w:r>
    </w:p>
    <w:p w14:paraId="4B188B19" w14:textId="77777777" w:rsidR="00EA4BE0" w:rsidRPr="00D402C1" w:rsidRDefault="00EA4BE0" w:rsidP="001E2888">
      <w:pPr>
        <w:pStyle w:val="CMDOutput"/>
      </w:pPr>
      <w:r w:rsidRPr="00D402C1">
        <w:t xml:space="preserve">Operational   hello time 2 , forward delay 15, max age 20, txholdcount 6 </w:t>
      </w:r>
    </w:p>
    <w:p w14:paraId="079D23EA" w14:textId="77777777" w:rsidR="00EA4BE0" w:rsidRPr="00D402C1" w:rsidRDefault="00EA4BE0" w:rsidP="001E2888">
      <w:pPr>
        <w:pStyle w:val="CMDOutput"/>
      </w:pPr>
      <w:r w:rsidRPr="00D402C1">
        <w:t>Configured    hello time 2 , forward delay 15, max age 20, max hops    20</w:t>
      </w:r>
    </w:p>
    <w:p w14:paraId="327775B7" w14:textId="77777777" w:rsidR="00EA4BE0" w:rsidRPr="00D402C1" w:rsidRDefault="00EA4BE0" w:rsidP="001E2888">
      <w:pPr>
        <w:pStyle w:val="CMDOutput"/>
      </w:pPr>
    </w:p>
    <w:p w14:paraId="2BEBBFAE" w14:textId="77777777" w:rsidR="00EA4BE0" w:rsidRPr="00D402C1" w:rsidRDefault="00EA4BE0" w:rsidP="001E2888">
      <w:pPr>
        <w:pStyle w:val="CMDOutput"/>
      </w:pPr>
      <w:r w:rsidRPr="00D402C1">
        <w:t>Interface                        Role Sts Cost      Prio.Nbr Type</w:t>
      </w:r>
    </w:p>
    <w:p w14:paraId="0E2533A8" w14:textId="77777777" w:rsidR="00EA4BE0" w:rsidRPr="00D402C1" w:rsidRDefault="00EA4BE0" w:rsidP="001E2888">
      <w:pPr>
        <w:pStyle w:val="CMDOutput"/>
      </w:pPr>
      <w:r w:rsidRPr="00D402C1">
        <w:t>----------------                 ---- --- --------- -------- ----------------------</w:t>
      </w:r>
    </w:p>
    <w:p w14:paraId="443B6569" w14:textId="77777777" w:rsidR="00EA4BE0" w:rsidRPr="00D402C1" w:rsidRDefault="00EA4BE0" w:rsidP="001E2888">
      <w:pPr>
        <w:pStyle w:val="CMDOutput"/>
      </w:pPr>
      <w:r w:rsidRPr="00D402C1">
        <w:t xml:space="preserve">Gi1/0/1                          Desg FWD 20000     128.1    P2p </w:t>
      </w:r>
    </w:p>
    <w:p w14:paraId="35AE3B85" w14:textId="77777777" w:rsidR="00EA4BE0" w:rsidRPr="00D402C1" w:rsidRDefault="00EA4BE0" w:rsidP="001E2888">
      <w:pPr>
        <w:pStyle w:val="CMDOutput"/>
      </w:pPr>
      <w:r w:rsidRPr="00D402C1">
        <w:t xml:space="preserve">Gi1/0/5                          Desg FWD 200000    128.5    P2p Bound(PVST) </w:t>
      </w:r>
    </w:p>
    <w:p w14:paraId="782E3701" w14:textId="3BABD0CA" w:rsidR="00EA4BE0" w:rsidRDefault="00EA4BE0" w:rsidP="001805DD">
      <w:pPr>
        <w:pStyle w:val="CMDOutput"/>
        <w:spacing w:after="0"/>
      </w:pPr>
      <w:r w:rsidRPr="00D402C1">
        <w:t xml:space="preserve">Gi1/0/6                          Desg FWD 200000    128.6    P2p Bound(PVST) </w:t>
      </w:r>
    </w:p>
    <w:p w14:paraId="4975B3F1" w14:textId="3F6268A6" w:rsidR="001805DD" w:rsidRPr="00D402C1" w:rsidRDefault="001805DD" w:rsidP="001805DD">
      <w:pPr>
        <w:pStyle w:val="ConfigWindow"/>
      </w:pPr>
      <w:r>
        <w:t>Close configuration window</w:t>
      </w:r>
    </w:p>
    <w:p w14:paraId="20010B77" w14:textId="7621BFDB" w:rsidR="00EA4BE0" w:rsidRDefault="00EA4BE0" w:rsidP="006A04C9">
      <w:pPr>
        <w:pStyle w:val="SubStepAlpha"/>
        <w:spacing w:after="0"/>
      </w:pPr>
      <w:r>
        <w:t xml:space="preserve">The basic behavior of MST is the same as spanning tree, where a root bridge must be selected, then root ports, and finally best paths to the root bridge from all non-root bridges. In the current network, we can see that D1 has been elected the root bridge. The </w:t>
      </w:r>
      <w:r w:rsidR="006570F2">
        <w:t>b</w:t>
      </w:r>
      <w:r>
        <w:t xml:space="preserve">ridge priority defaults to 32768, so the election is based on D1 having a lower base MAC address. The switch elected as root may be different in your lab topology, but the rules for election remain the same. Issue the command </w:t>
      </w:r>
      <w:r w:rsidRPr="00E70416">
        <w:rPr>
          <w:b/>
        </w:rPr>
        <w:t>show spanning-tree root</w:t>
      </w:r>
      <w:r>
        <w:t xml:space="preserve"> on switch A1. Switch A1 is running five instances of spanning tree.</w:t>
      </w:r>
    </w:p>
    <w:p w14:paraId="0690D153" w14:textId="77777777" w:rsidR="006A04C9" w:rsidRDefault="006A04C9" w:rsidP="006A04C9">
      <w:pPr>
        <w:pStyle w:val="ConfigWindow"/>
      </w:pPr>
      <w:r>
        <w:t>Open configuration window</w:t>
      </w:r>
    </w:p>
    <w:p w14:paraId="63218F7F" w14:textId="77777777" w:rsidR="00EA4BE0" w:rsidRDefault="00EA4BE0" w:rsidP="001E2888">
      <w:pPr>
        <w:pStyle w:val="CMD"/>
      </w:pPr>
      <w:r>
        <w:t xml:space="preserve">A1# </w:t>
      </w:r>
      <w:r w:rsidRPr="001E2888">
        <w:rPr>
          <w:b/>
        </w:rPr>
        <w:t>show spanning-tree root</w:t>
      </w:r>
    </w:p>
    <w:p w14:paraId="198AEEFB" w14:textId="77777777" w:rsidR="00EA4BE0" w:rsidRDefault="00EA4BE0" w:rsidP="00EA4BE0">
      <w:pPr>
        <w:pStyle w:val="CMD"/>
      </w:pPr>
    </w:p>
    <w:p w14:paraId="01FEBF9F" w14:textId="77777777" w:rsidR="00EA4BE0" w:rsidRDefault="00EA4BE0" w:rsidP="001E2888">
      <w:pPr>
        <w:pStyle w:val="CMDOutput"/>
      </w:pPr>
      <w:r>
        <w:t xml:space="preserve">                                        Root    Hello Max Fwd</w:t>
      </w:r>
    </w:p>
    <w:p w14:paraId="2509DF3A" w14:textId="77777777" w:rsidR="00EA4BE0" w:rsidRDefault="00EA4BE0" w:rsidP="001E2888">
      <w:pPr>
        <w:pStyle w:val="CMDOutput"/>
      </w:pPr>
      <w:r>
        <w:t>Vlan                   Root ID          Cost    Time  Age Dly  Root Port</w:t>
      </w:r>
    </w:p>
    <w:p w14:paraId="06C56AD9" w14:textId="77777777" w:rsidR="00EA4BE0" w:rsidRDefault="00EA4BE0" w:rsidP="001E2888">
      <w:pPr>
        <w:pStyle w:val="CMDOutput"/>
      </w:pPr>
      <w:r>
        <w:t>---------------- -------------------- --------- ----- --- ---  -----------</w:t>
      </w:r>
    </w:p>
    <w:p w14:paraId="5EA0C8D8" w14:textId="77777777" w:rsidR="00EA4BE0" w:rsidRDefault="00EA4BE0" w:rsidP="001E2888">
      <w:pPr>
        <w:pStyle w:val="CMDOutput"/>
      </w:pPr>
      <w:r>
        <w:t xml:space="preserve">VLAN0001         32768 d8b1.9028.af80        19    2   20  15  Fa0/1           </w:t>
      </w:r>
    </w:p>
    <w:p w14:paraId="5945E148" w14:textId="77777777" w:rsidR="00EA4BE0" w:rsidRDefault="00EA4BE0" w:rsidP="001E2888">
      <w:pPr>
        <w:pStyle w:val="CMDOutput"/>
      </w:pPr>
      <w:r>
        <w:t xml:space="preserve">VLAN0002         32768 d8b1.9028.af80        19    2   20  15  Fa0/1           </w:t>
      </w:r>
    </w:p>
    <w:p w14:paraId="68E066B0" w14:textId="77777777" w:rsidR="00EA4BE0" w:rsidRDefault="00EA4BE0" w:rsidP="001E2888">
      <w:pPr>
        <w:pStyle w:val="CMDOutput"/>
      </w:pPr>
      <w:r>
        <w:t xml:space="preserve">VLAN0003         32768 d8b1.9028.af80        19    2   20  15  Fa0/1           </w:t>
      </w:r>
    </w:p>
    <w:p w14:paraId="03D05E7C" w14:textId="77777777" w:rsidR="00EA4BE0" w:rsidRDefault="00EA4BE0" w:rsidP="001E2888">
      <w:pPr>
        <w:pStyle w:val="CMDOutput"/>
      </w:pPr>
      <w:r>
        <w:t xml:space="preserve">VLAN0004         32768 d8b1.9028.af80        19    2   20  15  Fa0/1           </w:t>
      </w:r>
    </w:p>
    <w:p w14:paraId="6BC567C7" w14:textId="77777777" w:rsidR="00EA4BE0" w:rsidRDefault="00EA4BE0" w:rsidP="001E2888">
      <w:pPr>
        <w:pStyle w:val="CMDOutput"/>
      </w:pPr>
      <w:r>
        <w:t xml:space="preserve">VLAN0005         32768 d8b1.9028.af80        19    2   20  15  Fa0/1           </w:t>
      </w:r>
    </w:p>
    <w:p w14:paraId="0F2B27FF" w14:textId="77777777" w:rsidR="00EA4BE0" w:rsidRDefault="00EA4BE0" w:rsidP="001E2888">
      <w:pPr>
        <w:pStyle w:val="SubStepAlpha"/>
      </w:pPr>
      <w:r>
        <w:t xml:space="preserve">Issue the </w:t>
      </w:r>
      <w:r w:rsidRPr="00562DB5">
        <w:rPr>
          <w:b/>
          <w:bCs/>
        </w:rPr>
        <w:t>show spanning-tree root</w:t>
      </w:r>
      <w:r>
        <w:t xml:space="preserve"> command on D2 and the output will be different. This is because with MST, only one instance of the spanning-tree algorithm runs, regardless of the number of VLANs mapped to it.</w:t>
      </w:r>
    </w:p>
    <w:p w14:paraId="05AA07EE" w14:textId="77777777" w:rsidR="00EA4BE0" w:rsidRDefault="00EA4BE0" w:rsidP="001E2888">
      <w:pPr>
        <w:pStyle w:val="CMD"/>
      </w:pPr>
      <w:r>
        <w:t xml:space="preserve">D2# </w:t>
      </w:r>
      <w:r w:rsidRPr="001E2888">
        <w:rPr>
          <w:b/>
        </w:rPr>
        <w:t>show spanning-tree root</w:t>
      </w:r>
    </w:p>
    <w:p w14:paraId="66FEE1F7" w14:textId="77777777" w:rsidR="00EA4BE0" w:rsidRPr="005D1047" w:rsidRDefault="00EA4BE0" w:rsidP="005D1047">
      <w:pPr>
        <w:pStyle w:val="CMDOutput"/>
      </w:pPr>
    </w:p>
    <w:p w14:paraId="5B2FBCE3" w14:textId="77777777" w:rsidR="00EA4BE0" w:rsidRPr="005D1047" w:rsidRDefault="00EA4BE0" w:rsidP="005D1047">
      <w:pPr>
        <w:pStyle w:val="CMDOutput"/>
      </w:pPr>
      <w:r w:rsidRPr="005D1047">
        <w:t xml:space="preserve">                                        Root    Hello Max Fwd</w:t>
      </w:r>
    </w:p>
    <w:p w14:paraId="516E297B" w14:textId="77777777" w:rsidR="00EA4BE0" w:rsidRPr="005D1047" w:rsidRDefault="00EA4BE0" w:rsidP="005D1047">
      <w:pPr>
        <w:pStyle w:val="CMDOutput"/>
      </w:pPr>
      <w:r w:rsidRPr="005D1047">
        <w:t>MST Instance           Root ID          Cost    Time  Age Dly  Root Port</w:t>
      </w:r>
    </w:p>
    <w:p w14:paraId="0A3A256F" w14:textId="77777777" w:rsidR="00EA4BE0" w:rsidRPr="005D1047" w:rsidRDefault="00EA4BE0" w:rsidP="005D1047">
      <w:pPr>
        <w:pStyle w:val="CMDOutput"/>
      </w:pPr>
      <w:r w:rsidRPr="005D1047">
        <w:t>---------------- -------------------- --------- ----- --- ---  -----------</w:t>
      </w:r>
    </w:p>
    <w:p w14:paraId="73BACD51" w14:textId="77777777" w:rsidR="00EA4BE0" w:rsidRPr="005D1047" w:rsidRDefault="00EA4BE0" w:rsidP="005D1047">
      <w:pPr>
        <w:pStyle w:val="CMDOutput"/>
      </w:pPr>
      <w:r w:rsidRPr="005D1047">
        <w:t xml:space="preserve">MST0             32768 d8b1.9028.af80         0    2   20  15  Gi1/0/1         </w:t>
      </w:r>
    </w:p>
    <w:p w14:paraId="60638CE4" w14:textId="77777777" w:rsidR="00EA4BE0" w:rsidRDefault="00EA4BE0" w:rsidP="001E2888">
      <w:pPr>
        <w:pStyle w:val="SubStepAlpha"/>
      </w:pPr>
      <w:r>
        <w:t>Configure A1 to use MST</w:t>
      </w:r>
      <w:r w:rsidR="00E70416">
        <w:t>.</w:t>
      </w:r>
    </w:p>
    <w:p w14:paraId="6620F964" w14:textId="77777777" w:rsidR="00EA4BE0" w:rsidRDefault="00EA4BE0" w:rsidP="001E2888">
      <w:pPr>
        <w:pStyle w:val="CMD"/>
      </w:pPr>
      <w:r w:rsidRPr="00562DB5">
        <w:t>A1(config)#</w:t>
      </w:r>
      <w:r>
        <w:t xml:space="preserve"> </w:t>
      </w:r>
      <w:r w:rsidRPr="001E2888">
        <w:rPr>
          <w:b/>
        </w:rPr>
        <w:t>spanning-tree mode mst</w:t>
      </w:r>
    </w:p>
    <w:p w14:paraId="738D9E8F" w14:textId="0F12DFF0" w:rsidR="006A04C9" w:rsidRDefault="006A04C9" w:rsidP="006A04C9">
      <w:pPr>
        <w:pStyle w:val="ConfigWindow"/>
      </w:pPr>
      <w:r>
        <w:t>Close configuration window</w:t>
      </w:r>
    </w:p>
    <w:p w14:paraId="1A0C671E" w14:textId="15FBAFA2" w:rsidR="00EA4BE0" w:rsidRDefault="00EA4BE0" w:rsidP="006A04C9">
      <w:pPr>
        <w:pStyle w:val="Heading2"/>
        <w:spacing w:before="120"/>
      </w:pPr>
      <w:r>
        <w:t>Configure, Tune and Verify Basic MST Operation</w:t>
      </w:r>
    </w:p>
    <w:p w14:paraId="68DCB20D" w14:textId="6D1CA239" w:rsidR="00EA4BE0" w:rsidRDefault="00EA4BE0" w:rsidP="00EA4BE0">
      <w:pPr>
        <w:pStyle w:val="BodyTextL25"/>
      </w:pPr>
      <w:r>
        <w:t xml:space="preserve">In </w:t>
      </w:r>
      <w:r w:rsidR="005D1047">
        <w:t>the last part</w:t>
      </w:r>
      <w:r>
        <w:t xml:space="preserve">, you configured all three switches to run MST. In </w:t>
      </w:r>
      <w:r w:rsidR="005D1047">
        <w:t>this part</w:t>
      </w:r>
      <w:r>
        <w:t>, you will further configure, tune, and verify MST to support the unique topological requirements.</w:t>
      </w:r>
    </w:p>
    <w:p w14:paraId="75A799DA" w14:textId="77777777" w:rsidR="00EA4BE0" w:rsidRDefault="00EA4BE0" w:rsidP="001E2888">
      <w:pPr>
        <w:pStyle w:val="Heading3"/>
      </w:pPr>
      <w:r>
        <w:t>Create and verify an MST configuration.</w:t>
      </w:r>
    </w:p>
    <w:p w14:paraId="39C62713" w14:textId="70884EEA" w:rsidR="00EA4BE0" w:rsidRDefault="00EA4BE0" w:rsidP="001E2888">
      <w:pPr>
        <w:pStyle w:val="BodyTextL25"/>
      </w:pPr>
      <w:r>
        <w:t>MST allows network engineers to reduce the load of the spanning-tree protocol while still providing unique spanning-tree topologies for groups of VLANs. MST configuration must be completed by hand on each switch individually.</w:t>
      </w:r>
    </w:p>
    <w:p w14:paraId="01D5C685" w14:textId="5928C6C2" w:rsidR="00EA4BE0" w:rsidRDefault="00EA4BE0" w:rsidP="006A04C9">
      <w:pPr>
        <w:pStyle w:val="BodyTextL25"/>
        <w:spacing w:after="0"/>
      </w:pPr>
      <w:r>
        <w:t>Complete the following tasks on switch D1:</w:t>
      </w:r>
    </w:p>
    <w:p w14:paraId="074555CC" w14:textId="77777777" w:rsidR="006A04C9" w:rsidRDefault="006A04C9" w:rsidP="006A04C9">
      <w:pPr>
        <w:pStyle w:val="ConfigWindow"/>
      </w:pPr>
      <w:r>
        <w:t>Open configuration window</w:t>
      </w:r>
    </w:p>
    <w:p w14:paraId="012D7BCA" w14:textId="77777777" w:rsidR="00EA4BE0" w:rsidRPr="00BC1793" w:rsidRDefault="00EA4BE0" w:rsidP="001E2888">
      <w:pPr>
        <w:pStyle w:val="SubStepAlpha"/>
      </w:pPr>
      <w:r>
        <w:t xml:space="preserve">Enter MST configuration mode using the command </w:t>
      </w:r>
      <w:r w:rsidRPr="00777AE0">
        <w:rPr>
          <w:b/>
          <w:bCs/>
        </w:rPr>
        <w:t>spanning-tree mst configuration</w:t>
      </w:r>
      <w:r>
        <w:rPr>
          <w:b/>
          <w:bCs/>
        </w:rPr>
        <w:t>.</w:t>
      </w:r>
    </w:p>
    <w:p w14:paraId="48F2B2F3" w14:textId="77777777" w:rsidR="00EA4BE0" w:rsidRPr="00777AE0" w:rsidRDefault="00EA4BE0" w:rsidP="001E2888">
      <w:pPr>
        <w:pStyle w:val="CMD"/>
      </w:pPr>
      <w:r w:rsidRPr="00BC1793">
        <w:t xml:space="preserve">D1(config)# </w:t>
      </w:r>
      <w:r w:rsidRPr="001E2888">
        <w:rPr>
          <w:b/>
        </w:rPr>
        <w:t>spanning-tree mst configuration</w:t>
      </w:r>
    </w:p>
    <w:p w14:paraId="21C7F874" w14:textId="77777777" w:rsidR="00EA4BE0" w:rsidRDefault="00EA4BE0" w:rsidP="001E2888">
      <w:pPr>
        <w:pStyle w:val="SubStepAlpha"/>
      </w:pPr>
      <w:r>
        <w:t>Configure an MST region name. Our example will be CCNPv8.</w:t>
      </w:r>
    </w:p>
    <w:p w14:paraId="0F933B42" w14:textId="77777777" w:rsidR="00EA4BE0" w:rsidRDefault="00EA4BE0" w:rsidP="001E2888">
      <w:pPr>
        <w:pStyle w:val="CMD"/>
      </w:pPr>
      <w:r w:rsidRPr="00BC1793">
        <w:t xml:space="preserve">D1(config-mst)# </w:t>
      </w:r>
      <w:r w:rsidRPr="00BC1793">
        <w:rPr>
          <w:b/>
          <w:bCs/>
        </w:rPr>
        <w:t>name CCNPv8</w:t>
      </w:r>
    </w:p>
    <w:p w14:paraId="1E550089" w14:textId="77777777" w:rsidR="00EA4BE0" w:rsidRDefault="00EA4BE0" w:rsidP="001E2888">
      <w:pPr>
        <w:pStyle w:val="SubStepAlpha"/>
      </w:pPr>
      <w:r>
        <w:t>Configure an MST configuration revision number. Our example will be 1.</w:t>
      </w:r>
    </w:p>
    <w:p w14:paraId="3E024C08" w14:textId="77777777" w:rsidR="00EA4BE0" w:rsidRPr="00BC1793" w:rsidRDefault="00EA4BE0" w:rsidP="00826895">
      <w:pPr>
        <w:pStyle w:val="CMD"/>
        <w:rPr>
          <w:b/>
          <w:bCs/>
        </w:rPr>
      </w:pPr>
      <w:r w:rsidRPr="00BC1793">
        <w:t>D1(config-mst)#</w:t>
      </w:r>
      <w:r w:rsidR="00826895">
        <w:t xml:space="preserve"> </w:t>
      </w:r>
      <w:r w:rsidRPr="00BC1793">
        <w:rPr>
          <w:b/>
          <w:bCs/>
        </w:rPr>
        <w:t>revision 1</w:t>
      </w:r>
    </w:p>
    <w:p w14:paraId="792B9496" w14:textId="77777777" w:rsidR="00EA4BE0" w:rsidRDefault="00EA4BE0" w:rsidP="001E2888">
      <w:pPr>
        <w:pStyle w:val="SubStepAlpha"/>
      </w:pPr>
      <w:r>
        <w:t>Configure instance 1 to include VLAN 2.</w:t>
      </w:r>
    </w:p>
    <w:p w14:paraId="17F03BDA" w14:textId="77777777" w:rsidR="00EA4BE0" w:rsidRPr="00BC1793" w:rsidRDefault="00EA4BE0" w:rsidP="00826895">
      <w:pPr>
        <w:pStyle w:val="CMD"/>
      </w:pPr>
      <w:r w:rsidRPr="00BC1793">
        <w:t>D1(config-mst)#</w:t>
      </w:r>
      <w:r w:rsidR="00826895">
        <w:t xml:space="preserve"> </w:t>
      </w:r>
      <w:r w:rsidRPr="00826895">
        <w:rPr>
          <w:b/>
        </w:rPr>
        <w:t>instance 1 vlan 2</w:t>
      </w:r>
    </w:p>
    <w:p w14:paraId="7634C952" w14:textId="3848682F" w:rsidR="00EA4BE0" w:rsidRDefault="00EA4BE0" w:rsidP="001E2888">
      <w:pPr>
        <w:pStyle w:val="SubStepAlpha"/>
      </w:pPr>
      <w:r>
        <w:t xml:space="preserve">Configure instance 2 to include VLAN </w:t>
      </w:r>
      <w:r w:rsidR="00DF24EB">
        <w:t>4</w:t>
      </w:r>
      <w:r>
        <w:t>.</w:t>
      </w:r>
    </w:p>
    <w:p w14:paraId="621C58A8" w14:textId="77777777" w:rsidR="00EA4BE0" w:rsidRDefault="00EA4BE0" w:rsidP="00826895">
      <w:pPr>
        <w:pStyle w:val="CMD"/>
      </w:pPr>
      <w:r w:rsidRPr="00BC1793">
        <w:t>D1(config-</w:t>
      </w:r>
      <w:proofErr w:type="spellStart"/>
      <w:proofErr w:type="gramStart"/>
      <w:r w:rsidRPr="00BC1793">
        <w:t>mst</w:t>
      </w:r>
      <w:proofErr w:type="spellEnd"/>
      <w:r w:rsidRPr="00BC1793">
        <w:t>)#</w:t>
      </w:r>
      <w:proofErr w:type="gramEnd"/>
      <w:r w:rsidR="00826895">
        <w:t xml:space="preserve"> </w:t>
      </w:r>
      <w:r w:rsidRPr="00826895">
        <w:rPr>
          <w:b/>
        </w:rPr>
        <w:t xml:space="preserve">instance 2 </w:t>
      </w:r>
      <w:proofErr w:type="spellStart"/>
      <w:r w:rsidRPr="00826895">
        <w:rPr>
          <w:b/>
        </w:rPr>
        <w:t>vlan</w:t>
      </w:r>
      <w:proofErr w:type="spellEnd"/>
      <w:r w:rsidRPr="00826895">
        <w:rPr>
          <w:b/>
        </w:rPr>
        <w:t xml:space="preserve"> 4</w:t>
      </w:r>
    </w:p>
    <w:p w14:paraId="74820742" w14:textId="77777777" w:rsidR="00EA4BE0" w:rsidRDefault="00EA4BE0" w:rsidP="00502566">
      <w:pPr>
        <w:pStyle w:val="SubStepAlpha"/>
      </w:pPr>
      <w:r>
        <w:t>Commit the configuration by typing exit and returning to global configuration mode.</w:t>
      </w:r>
    </w:p>
    <w:p w14:paraId="3B5D7433" w14:textId="77777777" w:rsidR="00EA4BE0" w:rsidRDefault="00EA4BE0" w:rsidP="00826895">
      <w:pPr>
        <w:pStyle w:val="CMD"/>
      </w:pPr>
      <w:r>
        <w:t xml:space="preserve">D1(config-mst)# </w:t>
      </w:r>
      <w:r w:rsidRPr="00826895">
        <w:rPr>
          <w:b/>
        </w:rPr>
        <w:t>exit</w:t>
      </w:r>
    </w:p>
    <w:p w14:paraId="0B3FA0DF" w14:textId="77777777" w:rsidR="00EA4BE0" w:rsidRDefault="00EA4BE0" w:rsidP="00826895">
      <w:pPr>
        <w:pStyle w:val="CMD"/>
      </w:pPr>
      <w:r>
        <w:t xml:space="preserve">D1(config)# </w:t>
      </w:r>
      <w:r w:rsidRPr="00826895">
        <w:rPr>
          <w:b/>
        </w:rPr>
        <w:t>end</w:t>
      </w:r>
    </w:p>
    <w:p w14:paraId="230B4469" w14:textId="77777777" w:rsidR="00EA4BE0" w:rsidRDefault="00EA4BE0" w:rsidP="00502566">
      <w:pPr>
        <w:pStyle w:val="SubStepAlpha"/>
      </w:pPr>
      <w:r>
        <w:t xml:space="preserve">Issue the command </w:t>
      </w:r>
      <w:r w:rsidRPr="00BC1793">
        <w:rPr>
          <w:b/>
          <w:bCs/>
        </w:rPr>
        <w:t>show spanning-tree mst</w:t>
      </w:r>
      <w:r>
        <w:t xml:space="preserve"> to verify the configuration is in place.</w:t>
      </w:r>
    </w:p>
    <w:p w14:paraId="024C28DF" w14:textId="77777777" w:rsidR="00EA4BE0" w:rsidRDefault="00EA4BE0" w:rsidP="00EA4BE0">
      <w:pPr>
        <w:pStyle w:val="SubStepAlpha"/>
        <w:numPr>
          <w:ilvl w:val="0"/>
          <w:numId w:val="0"/>
        </w:numPr>
        <w:ind w:left="720"/>
      </w:pPr>
      <w:r w:rsidRPr="00BC1793">
        <w:rPr>
          <w:b/>
          <w:bCs/>
        </w:rPr>
        <w:t>Note</w:t>
      </w:r>
      <w:r>
        <w:t xml:space="preserve">: While in spanning-tree mst configuration mode, you can use the </w:t>
      </w:r>
      <w:r w:rsidRPr="00BC1793">
        <w:rPr>
          <w:b/>
          <w:bCs/>
        </w:rPr>
        <w:t>show current</w:t>
      </w:r>
      <w:r>
        <w:t xml:space="preserve"> and </w:t>
      </w:r>
      <w:r w:rsidRPr="00BC1793">
        <w:rPr>
          <w:b/>
          <w:bCs/>
        </w:rPr>
        <w:t>show pending</w:t>
      </w:r>
      <w:r>
        <w:t xml:space="preserve"> commands to view current and pending configuration settings.</w:t>
      </w:r>
    </w:p>
    <w:p w14:paraId="3EC89362" w14:textId="77777777" w:rsidR="00EA4BE0" w:rsidRDefault="00EA4BE0" w:rsidP="00826895">
      <w:pPr>
        <w:pStyle w:val="CMD"/>
      </w:pPr>
      <w:r>
        <w:t xml:space="preserve">D1# </w:t>
      </w:r>
      <w:r w:rsidRPr="00826895">
        <w:rPr>
          <w:b/>
        </w:rPr>
        <w:t>show spanning-tree mst</w:t>
      </w:r>
    </w:p>
    <w:p w14:paraId="2FCADC10" w14:textId="77777777" w:rsidR="00EA4BE0" w:rsidRDefault="00EA4BE0" w:rsidP="00826895">
      <w:pPr>
        <w:pStyle w:val="CMDOutput"/>
      </w:pPr>
    </w:p>
    <w:p w14:paraId="14692AE8" w14:textId="4CD1B29B" w:rsidR="00EA4BE0" w:rsidRDefault="00EA4BE0" w:rsidP="00826895">
      <w:pPr>
        <w:pStyle w:val="CMDOutput"/>
      </w:pPr>
      <w:r>
        <w:t xml:space="preserve">##### MST0    </w:t>
      </w:r>
      <w:proofErr w:type="spellStart"/>
      <w:r>
        <w:t>vlans</w:t>
      </w:r>
      <w:proofErr w:type="spellEnd"/>
      <w:r>
        <w:t xml:space="preserve"> mapped:   1,</w:t>
      </w:r>
      <w:r w:rsidR="00923F4F">
        <w:t>3,5</w:t>
      </w:r>
      <w:r>
        <w:t>-4094</w:t>
      </w:r>
    </w:p>
    <w:p w14:paraId="219FB8A3" w14:textId="77777777" w:rsidR="00EA4BE0" w:rsidRDefault="00EA4BE0" w:rsidP="00826895">
      <w:pPr>
        <w:pStyle w:val="CMDOutput"/>
      </w:pPr>
      <w:r>
        <w:t>Bridge        address d8b1.9028.af80  priority      32768 (32768 sysid 0)</w:t>
      </w:r>
    </w:p>
    <w:p w14:paraId="077AFB18" w14:textId="77777777" w:rsidR="00EA4BE0" w:rsidRDefault="00EA4BE0" w:rsidP="00826895">
      <w:pPr>
        <w:pStyle w:val="CMDOutput"/>
      </w:pPr>
      <w:r>
        <w:t>Root          this switch for the CIST</w:t>
      </w:r>
    </w:p>
    <w:p w14:paraId="13FF6BD6" w14:textId="77777777" w:rsidR="00EA4BE0" w:rsidRDefault="00EA4BE0" w:rsidP="00826895">
      <w:pPr>
        <w:pStyle w:val="CMDOutput"/>
      </w:pPr>
      <w:r>
        <w:t xml:space="preserve">Operational   hello time 2 , forward delay 15, max age 20, txholdcount 6 </w:t>
      </w:r>
    </w:p>
    <w:p w14:paraId="48D8B959" w14:textId="77777777" w:rsidR="00EA4BE0" w:rsidRDefault="00EA4BE0" w:rsidP="00826895">
      <w:pPr>
        <w:pStyle w:val="CMDOutput"/>
      </w:pPr>
      <w:r>
        <w:t>Configured    hello time 2 , forward delay 15, max age 20, max hops    20</w:t>
      </w:r>
    </w:p>
    <w:p w14:paraId="3D4B658C" w14:textId="77777777" w:rsidR="00EA4BE0" w:rsidRDefault="00EA4BE0" w:rsidP="00826895">
      <w:pPr>
        <w:pStyle w:val="CMDOutput"/>
      </w:pPr>
    </w:p>
    <w:p w14:paraId="10837A03" w14:textId="77777777" w:rsidR="00EA4BE0" w:rsidRDefault="00EA4BE0" w:rsidP="00826895">
      <w:pPr>
        <w:pStyle w:val="CMDOutput"/>
      </w:pPr>
      <w:r>
        <w:t>Interface                        Role Sts Cost      Prio.Nbr Type</w:t>
      </w:r>
    </w:p>
    <w:p w14:paraId="1EEC89E0" w14:textId="77777777" w:rsidR="00EA4BE0" w:rsidRDefault="00EA4BE0" w:rsidP="00826895">
      <w:pPr>
        <w:pStyle w:val="CMDOutput"/>
      </w:pPr>
      <w:r>
        <w:t>----------------                 ---- --- --------- -------- -------------</w:t>
      </w:r>
    </w:p>
    <w:p w14:paraId="73722678" w14:textId="77777777" w:rsidR="00EA4BE0" w:rsidRDefault="00EA4BE0" w:rsidP="00826895">
      <w:pPr>
        <w:pStyle w:val="CMDOutput"/>
      </w:pPr>
      <w:r>
        <w:lastRenderedPageBreak/>
        <w:t xml:space="preserve">Gi1/0/1                          Desg FWD 20000     128.1    P2p </w:t>
      </w:r>
    </w:p>
    <w:p w14:paraId="7D3AD076" w14:textId="77777777" w:rsidR="00EA4BE0" w:rsidRDefault="00EA4BE0" w:rsidP="00826895">
      <w:pPr>
        <w:pStyle w:val="CMDOutput"/>
      </w:pPr>
      <w:r>
        <w:t xml:space="preserve">Gi1/0/5                          Desg FWD 200000    128.5    P2p </w:t>
      </w:r>
    </w:p>
    <w:p w14:paraId="545C3D45" w14:textId="77777777" w:rsidR="00EA4BE0" w:rsidRDefault="00EA4BE0" w:rsidP="00826895">
      <w:pPr>
        <w:pStyle w:val="CMDOutput"/>
      </w:pPr>
      <w:r>
        <w:t xml:space="preserve">Gi1/0/6                          Desg FWD 200000    128.6    P2p </w:t>
      </w:r>
    </w:p>
    <w:p w14:paraId="71A76A63" w14:textId="77777777" w:rsidR="00EA4BE0" w:rsidRDefault="00EA4BE0" w:rsidP="00826895">
      <w:pPr>
        <w:pStyle w:val="CMDOutput"/>
      </w:pPr>
    </w:p>
    <w:p w14:paraId="3EA94E80" w14:textId="77777777" w:rsidR="00EA4BE0" w:rsidRDefault="00EA4BE0" w:rsidP="00826895">
      <w:pPr>
        <w:pStyle w:val="CMDOutput"/>
      </w:pPr>
      <w:r>
        <w:t>##### MST1    vlans mapped:   2</w:t>
      </w:r>
    </w:p>
    <w:p w14:paraId="00356C21" w14:textId="77777777" w:rsidR="00EA4BE0" w:rsidRDefault="00EA4BE0" w:rsidP="00826895">
      <w:pPr>
        <w:pStyle w:val="CMDOutput"/>
      </w:pPr>
      <w:r>
        <w:t>Bridge        address d8b1.9028.af80  priority      32769 (32768 sysid 1)</w:t>
      </w:r>
    </w:p>
    <w:p w14:paraId="1C81E97C" w14:textId="77777777" w:rsidR="00EA4BE0" w:rsidRDefault="00EA4BE0" w:rsidP="00826895">
      <w:pPr>
        <w:pStyle w:val="CMDOutput"/>
      </w:pPr>
      <w:r>
        <w:t>Root          this switch for MST1</w:t>
      </w:r>
    </w:p>
    <w:p w14:paraId="3EE6F611" w14:textId="77777777" w:rsidR="00EA4BE0" w:rsidRDefault="00EA4BE0" w:rsidP="00826895">
      <w:pPr>
        <w:pStyle w:val="CMDOutput"/>
      </w:pPr>
    </w:p>
    <w:p w14:paraId="3D7ABEFF" w14:textId="77777777" w:rsidR="00EA4BE0" w:rsidRDefault="00EA4BE0" w:rsidP="00826895">
      <w:pPr>
        <w:pStyle w:val="CMDOutput"/>
      </w:pPr>
      <w:r>
        <w:t>Interface                        Role Sts Cost      Prio.Nbr Type</w:t>
      </w:r>
    </w:p>
    <w:p w14:paraId="28FE07CB" w14:textId="77777777" w:rsidR="00EA4BE0" w:rsidRDefault="00EA4BE0" w:rsidP="00826895">
      <w:pPr>
        <w:pStyle w:val="CMDOutput"/>
      </w:pPr>
      <w:r>
        <w:t>----------------                 ---- --- --------- -------- -------------</w:t>
      </w:r>
    </w:p>
    <w:p w14:paraId="347DB157" w14:textId="77777777" w:rsidR="00EA4BE0" w:rsidRDefault="00EA4BE0" w:rsidP="00826895">
      <w:pPr>
        <w:pStyle w:val="CMDOutput"/>
      </w:pPr>
      <w:r>
        <w:t xml:space="preserve">Gi1/0/1                          Desg FWD 20000     128.1    P2p </w:t>
      </w:r>
    </w:p>
    <w:p w14:paraId="55093218" w14:textId="77777777" w:rsidR="00EA4BE0" w:rsidRDefault="00EA4BE0" w:rsidP="00826895">
      <w:pPr>
        <w:pStyle w:val="CMDOutput"/>
      </w:pPr>
      <w:r>
        <w:t xml:space="preserve">Gi1/0/5                          Desg FWD 200000    128.5    P2p </w:t>
      </w:r>
    </w:p>
    <w:p w14:paraId="5CD3943D" w14:textId="77777777" w:rsidR="00EA4BE0" w:rsidRDefault="00EA4BE0" w:rsidP="00826895">
      <w:pPr>
        <w:pStyle w:val="CMDOutput"/>
      </w:pPr>
      <w:r>
        <w:t xml:space="preserve">Gi1/0/6                          Desg FWD 200000    128.6    P2p </w:t>
      </w:r>
    </w:p>
    <w:p w14:paraId="3BEAD9FA" w14:textId="77777777" w:rsidR="00EA4BE0" w:rsidRDefault="00EA4BE0" w:rsidP="00826895">
      <w:pPr>
        <w:pStyle w:val="CMDOutput"/>
      </w:pPr>
    </w:p>
    <w:p w14:paraId="3BB9224A" w14:textId="77777777" w:rsidR="00EA4BE0" w:rsidRDefault="00EA4BE0" w:rsidP="00826895">
      <w:pPr>
        <w:pStyle w:val="CMDOutput"/>
      </w:pPr>
      <w:r>
        <w:t>##### MST2    vlans mapped:   4</w:t>
      </w:r>
    </w:p>
    <w:p w14:paraId="48653BE3" w14:textId="77777777" w:rsidR="00EA4BE0" w:rsidRDefault="00EA4BE0" w:rsidP="00826895">
      <w:pPr>
        <w:pStyle w:val="CMDOutput"/>
      </w:pPr>
      <w:r>
        <w:t>Bridge        address d8b1.9028.af80  priority      32770 (32768 sysid 2)</w:t>
      </w:r>
    </w:p>
    <w:p w14:paraId="6EB7467C" w14:textId="77777777" w:rsidR="00EA4BE0" w:rsidRDefault="00EA4BE0" w:rsidP="00826895">
      <w:pPr>
        <w:pStyle w:val="CMDOutput"/>
      </w:pPr>
      <w:r>
        <w:t>Root          this switch for MST2</w:t>
      </w:r>
    </w:p>
    <w:p w14:paraId="0817E6C8" w14:textId="77777777" w:rsidR="00EA4BE0" w:rsidRDefault="00EA4BE0" w:rsidP="00826895">
      <w:pPr>
        <w:pStyle w:val="CMDOutput"/>
      </w:pPr>
    </w:p>
    <w:p w14:paraId="17FD3125" w14:textId="77777777" w:rsidR="00EA4BE0" w:rsidRDefault="00EA4BE0" w:rsidP="00826895">
      <w:pPr>
        <w:pStyle w:val="CMDOutput"/>
      </w:pPr>
      <w:r>
        <w:t>Interface                        Role Sts Cost      Prio.Nbr Type</w:t>
      </w:r>
    </w:p>
    <w:p w14:paraId="67530B8A" w14:textId="77777777" w:rsidR="00EA4BE0" w:rsidRDefault="00EA4BE0" w:rsidP="00826895">
      <w:pPr>
        <w:pStyle w:val="CMDOutput"/>
      </w:pPr>
      <w:r>
        <w:t>----------------                 ---- --- --------- -------- -------------</w:t>
      </w:r>
    </w:p>
    <w:p w14:paraId="77EEA8B0" w14:textId="77777777" w:rsidR="00EA4BE0" w:rsidRDefault="00EA4BE0" w:rsidP="00826895">
      <w:pPr>
        <w:pStyle w:val="CMDOutput"/>
      </w:pPr>
      <w:r>
        <w:t xml:space="preserve">Gi1/0/1                          Desg FWD 20000     128.1    P2p </w:t>
      </w:r>
    </w:p>
    <w:p w14:paraId="19CA55EF" w14:textId="77777777" w:rsidR="00EA4BE0" w:rsidRDefault="00EA4BE0" w:rsidP="00826895">
      <w:pPr>
        <w:pStyle w:val="CMDOutput"/>
      </w:pPr>
      <w:r>
        <w:t xml:space="preserve">Gi1/0/5                          Desg FWD 200000    128.5    P2p </w:t>
      </w:r>
    </w:p>
    <w:p w14:paraId="024F7E2E" w14:textId="77777777" w:rsidR="00EA4BE0" w:rsidRDefault="00EA4BE0" w:rsidP="00826895">
      <w:pPr>
        <w:pStyle w:val="CMDOutput"/>
      </w:pPr>
      <w:r>
        <w:t xml:space="preserve">Gi1/0/6                          Desg FWD 200000    128.6    P2p </w:t>
      </w:r>
    </w:p>
    <w:p w14:paraId="15BA51A8" w14:textId="3F9D83AF" w:rsidR="006A04C9" w:rsidRDefault="006A04C9" w:rsidP="006A04C9">
      <w:pPr>
        <w:pStyle w:val="ConfigWindow"/>
      </w:pPr>
      <w:r>
        <w:t>Close configuration window</w:t>
      </w:r>
    </w:p>
    <w:p w14:paraId="3EA861B5" w14:textId="23BDD4DA" w:rsidR="00EA4BE0" w:rsidRDefault="00EA4BE0" w:rsidP="006A04C9">
      <w:pPr>
        <w:pStyle w:val="SubStepAlpha"/>
        <w:spacing w:before="0" w:after="0"/>
      </w:pPr>
      <w:r>
        <w:t xml:space="preserve">This configuration does not propagate to other switches. Each switch exchanges digest information summarizing the VLAN-to-Instance mappings it has configured. If a switch receives a BPDU with a different digest, it assumes that the sender is in a different MST region. </w:t>
      </w:r>
      <w:r w:rsidR="00DC12F6">
        <w:t>The output below</w:t>
      </w:r>
      <w:r>
        <w:t xml:space="preserve"> is what A1 shows in the topology used to create this lab. Notice that the ports connected to D1 are classified as P2p Bound</w:t>
      </w:r>
      <w:r w:rsidR="00DC12F6">
        <w:t xml:space="preserve"> </w:t>
      </w:r>
      <w:r>
        <w:t>(RSTP).</w:t>
      </w:r>
    </w:p>
    <w:p w14:paraId="48192211" w14:textId="77777777" w:rsidR="006A04C9" w:rsidRDefault="006A04C9" w:rsidP="006A04C9">
      <w:pPr>
        <w:pStyle w:val="ConfigWindow"/>
      </w:pPr>
      <w:r>
        <w:t>Open configuration window</w:t>
      </w:r>
    </w:p>
    <w:p w14:paraId="5CB94308" w14:textId="77777777" w:rsidR="00EA4BE0" w:rsidRPr="004229A8" w:rsidRDefault="00EA4BE0" w:rsidP="00EA4BE0">
      <w:pPr>
        <w:pStyle w:val="CMD"/>
        <w:rPr>
          <w:b/>
          <w:bCs/>
        </w:rPr>
      </w:pPr>
      <w:r>
        <w:t xml:space="preserve">A1# </w:t>
      </w:r>
      <w:r w:rsidRPr="004229A8">
        <w:rPr>
          <w:b/>
          <w:bCs/>
        </w:rPr>
        <w:t>show spanning-tree mst</w:t>
      </w:r>
    </w:p>
    <w:p w14:paraId="4A4D786D" w14:textId="77777777" w:rsidR="00EA4BE0" w:rsidRDefault="00EA4BE0" w:rsidP="00EA4BE0">
      <w:pPr>
        <w:pStyle w:val="CMD"/>
      </w:pPr>
    </w:p>
    <w:p w14:paraId="1911C45E" w14:textId="77777777" w:rsidR="00EA4BE0" w:rsidRDefault="00EA4BE0" w:rsidP="00826895">
      <w:pPr>
        <w:pStyle w:val="CMDOutput"/>
      </w:pPr>
      <w:r>
        <w:t>##### MST0    vlans mapped:   1-4094</w:t>
      </w:r>
    </w:p>
    <w:p w14:paraId="59A70AA9" w14:textId="77777777" w:rsidR="00EA4BE0" w:rsidRDefault="00EA4BE0" w:rsidP="00826895">
      <w:pPr>
        <w:pStyle w:val="CMDOutput"/>
      </w:pPr>
      <w:r>
        <w:t>Bridge        address f078.1647.4580  priority      32768 (32768 sysid 0)</w:t>
      </w:r>
    </w:p>
    <w:p w14:paraId="7850DE4B" w14:textId="77777777" w:rsidR="00EA4BE0" w:rsidRDefault="00EA4BE0" w:rsidP="00826895">
      <w:pPr>
        <w:pStyle w:val="CMDOutput"/>
      </w:pPr>
      <w:r>
        <w:t>Root          address d8b1.9028.af80  priority      32768 (32768 sysid 0)</w:t>
      </w:r>
    </w:p>
    <w:p w14:paraId="516CC879" w14:textId="77777777" w:rsidR="00EA4BE0" w:rsidRDefault="00EA4BE0" w:rsidP="00826895">
      <w:pPr>
        <w:pStyle w:val="CMDOutput"/>
      </w:pPr>
      <w:r>
        <w:t xml:space="preserve">              port    Fa0/3           path cost     20000    </w:t>
      </w:r>
    </w:p>
    <w:p w14:paraId="5553B315" w14:textId="77777777" w:rsidR="00EA4BE0" w:rsidRDefault="00EA4BE0" w:rsidP="00826895">
      <w:pPr>
        <w:pStyle w:val="CMDOutput"/>
      </w:pPr>
      <w:r>
        <w:t>Regional Root address d8b1.905d.c300  priority      32768 (32768 sysid 0)</w:t>
      </w:r>
    </w:p>
    <w:p w14:paraId="070A0067" w14:textId="77777777" w:rsidR="00EA4BE0" w:rsidRDefault="00EA4BE0" w:rsidP="00826895">
      <w:pPr>
        <w:pStyle w:val="CMDOutput"/>
      </w:pPr>
      <w:r>
        <w:t xml:space="preserve">                                      internal cost 200000    rem hops 19</w:t>
      </w:r>
    </w:p>
    <w:p w14:paraId="25BE25BE" w14:textId="77777777" w:rsidR="00EA4BE0" w:rsidRDefault="00EA4BE0" w:rsidP="00826895">
      <w:pPr>
        <w:pStyle w:val="CMDOutput"/>
      </w:pPr>
      <w:r>
        <w:t xml:space="preserve">Operational   hello time 2 , forward delay 15, max age 20, txholdcount 6 </w:t>
      </w:r>
    </w:p>
    <w:p w14:paraId="0ABAB7F4" w14:textId="77777777" w:rsidR="00EA4BE0" w:rsidRDefault="00EA4BE0" w:rsidP="00826895">
      <w:pPr>
        <w:pStyle w:val="CMDOutput"/>
      </w:pPr>
      <w:r>
        <w:t>Configured    hello time 2 , forward delay 15, max age 20, max hops    20</w:t>
      </w:r>
    </w:p>
    <w:p w14:paraId="382FBB85" w14:textId="77777777" w:rsidR="00EA4BE0" w:rsidRDefault="00EA4BE0" w:rsidP="00826895">
      <w:pPr>
        <w:pStyle w:val="CMDOutput"/>
      </w:pPr>
    </w:p>
    <w:p w14:paraId="1A39B9C8" w14:textId="77777777" w:rsidR="00EA4BE0" w:rsidRDefault="00EA4BE0" w:rsidP="00826895">
      <w:pPr>
        <w:pStyle w:val="CMDOutput"/>
      </w:pPr>
      <w:r>
        <w:t>Interface        Role Sts Cost      Prio.Nbr Type</w:t>
      </w:r>
    </w:p>
    <w:p w14:paraId="3398E6AE" w14:textId="77777777" w:rsidR="00EA4BE0" w:rsidRDefault="00EA4BE0" w:rsidP="00826895">
      <w:pPr>
        <w:pStyle w:val="CMDOutput"/>
      </w:pPr>
      <w:r>
        <w:t>---------------- ---- --- --------- -------- -----------------------------</w:t>
      </w:r>
    </w:p>
    <w:p w14:paraId="0BD65D75" w14:textId="77777777" w:rsidR="00EA4BE0" w:rsidRDefault="00EA4BE0" w:rsidP="00826895">
      <w:pPr>
        <w:pStyle w:val="CMDOutput"/>
      </w:pPr>
      <w:r>
        <w:t xml:space="preserve">Fa0/1            Altn BLK 200000    128.1    P2p Bound(RSTP) </w:t>
      </w:r>
    </w:p>
    <w:p w14:paraId="39CC067B" w14:textId="77777777" w:rsidR="00EA4BE0" w:rsidRDefault="00EA4BE0" w:rsidP="00826895">
      <w:pPr>
        <w:pStyle w:val="CMDOutput"/>
      </w:pPr>
      <w:r>
        <w:t xml:space="preserve">Fa0/2            Altn BLK 200000    128.2    P2p Bound(RSTP) </w:t>
      </w:r>
    </w:p>
    <w:p w14:paraId="63216044" w14:textId="77777777" w:rsidR="00EA4BE0" w:rsidRDefault="00EA4BE0" w:rsidP="00826895">
      <w:pPr>
        <w:pStyle w:val="CMDOutput"/>
      </w:pPr>
      <w:r>
        <w:t xml:space="preserve">Fa0/3            Root FWD 200000    128.3    P2p </w:t>
      </w:r>
    </w:p>
    <w:p w14:paraId="12770AC4" w14:textId="77777777" w:rsidR="00EA4BE0" w:rsidRDefault="00EA4BE0" w:rsidP="00826895">
      <w:pPr>
        <w:pStyle w:val="CMDOutput"/>
      </w:pPr>
      <w:r>
        <w:t xml:space="preserve">Fa0/4            Altn BLK 200000    128.4    P2p </w:t>
      </w:r>
    </w:p>
    <w:p w14:paraId="7BE4B08E" w14:textId="77777777" w:rsidR="00EA4BE0" w:rsidRDefault="00EA4BE0" w:rsidP="00826895">
      <w:pPr>
        <w:pStyle w:val="CMDOutput"/>
      </w:pPr>
      <w:r>
        <w:t xml:space="preserve">Fa0/23           Desg FWD 2000000   128.23   P2p </w:t>
      </w:r>
    </w:p>
    <w:p w14:paraId="0F563000" w14:textId="77777777" w:rsidR="00EA4BE0" w:rsidRDefault="00EA4BE0" w:rsidP="00EA4BE0">
      <w:pPr>
        <w:pStyle w:val="CMD"/>
      </w:pPr>
    </w:p>
    <w:p w14:paraId="787C1F94" w14:textId="77777777" w:rsidR="00EA4BE0" w:rsidRDefault="00EA4BE0" w:rsidP="00EA4BE0">
      <w:pPr>
        <w:pStyle w:val="CMD"/>
      </w:pPr>
      <w:r>
        <w:t xml:space="preserve">A1# </w:t>
      </w:r>
      <w:r w:rsidRPr="004229A8">
        <w:rPr>
          <w:b/>
          <w:bCs/>
        </w:rPr>
        <w:t>show spanning-tree mst configuration digest</w:t>
      </w:r>
    </w:p>
    <w:p w14:paraId="4CD457B7" w14:textId="77777777" w:rsidR="00EA4BE0" w:rsidRDefault="00EA4BE0" w:rsidP="00826895">
      <w:pPr>
        <w:pStyle w:val="CMDOutput"/>
      </w:pPr>
      <w:r>
        <w:t>Name      []</w:t>
      </w:r>
    </w:p>
    <w:p w14:paraId="0935F780" w14:textId="77777777" w:rsidR="00EA4BE0" w:rsidRDefault="00EA4BE0" w:rsidP="00826895">
      <w:pPr>
        <w:pStyle w:val="CMDOutput"/>
      </w:pPr>
      <w:r>
        <w:lastRenderedPageBreak/>
        <w:t>Revision  0     Instances configured 1</w:t>
      </w:r>
    </w:p>
    <w:p w14:paraId="7664B22D" w14:textId="77777777" w:rsidR="00EA4BE0" w:rsidRDefault="00EA4BE0" w:rsidP="00826895">
      <w:pPr>
        <w:pStyle w:val="CMDOutput"/>
      </w:pPr>
      <w:r>
        <w:t>Digest          0xAC36177F50283CD4B83821D8AB26DE62</w:t>
      </w:r>
    </w:p>
    <w:p w14:paraId="10146FE5" w14:textId="77777777" w:rsidR="00EA4BE0" w:rsidRDefault="00EA4BE0" w:rsidP="00826895">
      <w:pPr>
        <w:pStyle w:val="CMDOutput"/>
      </w:pPr>
      <w:r>
        <w:t>Pre-std Digest  0xBB3B6C15EF8D089BB55ED10D24DF44DE</w:t>
      </w:r>
    </w:p>
    <w:p w14:paraId="1C8871F8" w14:textId="0BE037D4" w:rsidR="006A04C9" w:rsidRDefault="006A04C9" w:rsidP="006A04C9">
      <w:pPr>
        <w:pStyle w:val="ConfigWindow"/>
      </w:pPr>
      <w:r>
        <w:t>Close configuration window</w:t>
      </w:r>
    </w:p>
    <w:p w14:paraId="7B156E4B" w14:textId="33CA7943" w:rsidR="00EA4BE0" w:rsidRDefault="00EA4BE0" w:rsidP="00EA4BE0">
      <w:pPr>
        <w:pStyle w:val="SubStepAlpha"/>
        <w:numPr>
          <w:ilvl w:val="0"/>
          <w:numId w:val="0"/>
        </w:numPr>
        <w:ind w:left="720"/>
      </w:pPr>
      <w:r>
        <w:t>And here is the digest from D1:</w:t>
      </w:r>
    </w:p>
    <w:p w14:paraId="433D1A62" w14:textId="77777777" w:rsidR="006A04C9" w:rsidRDefault="006A04C9" w:rsidP="006A04C9">
      <w:pPr>
        <w:pStyle w:val="ConfigWindow"/>
      </w:pPr>
      <w:r>
        <w:t>Open configuration window</w:t>
      </w:r>
    </w:p>
    <w:p w14:paraId="003525BE" w14:textId="77777777" w:rsidR="00EA4BE0" w:rsidRDefault="00EA4BE0" w:rsidP="00EA4BE0">
      <w:pPr>
        <w:pStyle w:val="CMD"/>
      </w:pPr>
      <w:r>
        <w:t xml:space="preserve">D1# </w:t>
      </w:r>
      <w:r w:rsidRPr="004229A8">
        <w:rPr>
          <w:b/>
          <w:bCs/>
        </w:rPr>
        <w:t>show spanning-tree mst configuration digest</w:t>
      </w:r>
    </w:p>
    <w:p w14:paraId="11F58C1E" w14:textId="77777777" w:rsidR="00EA4BE0" w:rsidRDefault="00EA4BE0" w:rsidP="00826895">
      <w:pPr>
        <w:pStyle w:val="CMDOutput"/>
      </w:pPr>
      <w:r>
        <w:t>Name      [CCNPv8]</w:t>
      </w:r>
    </w:p>
    <w:p w14:paraId="140D272E" w14:textId="77777777" w:rsidR="00EA4BE0" w:rsidRDefault="00EA4BE0" w:rsidP="00826895">
      <w:pPr>
        <w:pStyle w:val="CMDOutput"/>
      </w:pPr>
      <w:r>
        <w:t>Revision  1     Instances configured 3</w:t>
      </w:r>
    </w:p>
    <w:p w14:paraId="57A4CE1B" w14:textId="77777777" w:rsidR="00EA4BE0" w:rsidRDefault="00EA4BE0" w:rsidP="00826895">
      <w:pPr>
        <w:pStyle w:val="CMDOutput"/>
      </w:pPr>
      <w:r>
        <w:t>Digest          0xB41829F9030A054FB74EF7A8587FF58D</w:t>
      </w:r>
    </w:p>
    <w:p w14:paraId="6883CF42" w14:textId="77777777" w:rsidR="00EA4BE0" w:rsidRDefault="00EA4BE0" w:rsidP="00826895">
      <w:pPr>
        <w:pStyle w:val="CMDOutput"/>
      </w:pPr>
      <w:r>
        <w:t>Pre-std Digest  0x6C5B0D56DA63408ED96AA5F1C5356F98</w:t>
      </w:r>
    </w:p>
    <w:p w14:paraId="23B30725" w14:textId="6B7005D7" w:rsidR="00EA4BE0" w:rsidRDefault="00EA4BE0" w:rsidP="00EA4BE0">
      <w:pPr>
        <w:pStyle w:val="BodyTextL50"/>
      </w:pPr>
      <w:r>
        <w:t>As you can see here, the digest values are different.</w:t>
      </w:r>
    </w:p>
    <w:p w14:paraId="2625ED0F" w14:textId="77777777" w:rsidR="00EA4BE0" w:rsidRDefault="00EA4BE0" w:rsidP="00826895">
      <w:pPr>
        <w:pStyle w:val="SubStepAlpha"/>
      </w:pPr>
      <w:r>
        <w:t>Configure MST on D1, change the revision number to 2 and add VLAN 3 to instance 1 and VLAN 5 to instance 2.</w:t>
      </w:r>
    </w:p>
    <w:p w14:paraId="18043164" w14:textId="77777777" w:rsidR="00EA4BE0" w:rsidRDefault="00EA4BE0" w:rsidP="00EA4BE0">
      <w:pPr>
        <w:pStyle w:val="CMD"/>
      </w:pPr>
      <w:r>
        <w:t xml:space="preserve">D1(config)# </w:t>
      </w:r>
      <w:r w:rsidRPr="0070407B">
        <w:rPr>
          <w:b/>
          <w:bCs/>
        </w:rPr>
        <w:t>spanning-tree mst configuration</w:t>
      </w:r>
    </w:p>
    <w:p w14:paraId="73E7941B" w14:textId="77777777" w:rsidR="00EA4BE0" w:rsidRDefault="00EA4BE0" w:rsidP="00EA4BE0">
      <w:pPr>
        <w:pStyle w:val="CMD"/>
      </w:pPr>
      <w:r>
        <w:t xml:space="preserve">D1(config-mst)#  </w:t>
      </w:r>
      <w:r w:rsidRPr="0070407B">
        <w:rPr>
          <w:b/>
          <w:bCs/>
        </w:rPr>
        <w:t>show current</w:t>
      </w:r>
    </w:p>
    <w:p w14:paraId="1629B44A" w14:textId="77777777" w:rsidR="00EA4BE0" w:rsidRPr="00826895" w:rsidRDefault="00EA4BE0" w:rsidP="00826895">
      <w:pPr>
        <w:pStyle w:val="CMDOutput"/>
      </w:pPr>
      <w:r w:rsidRPr="00826895">
        <w:t>Current MST configuration</w:t>
      </w:r>
    </w:p>
    <w:p w14:paraId="58F644B0" w14:textId="77777777" w:rsidR="00EA4BE0" w:rsidRPr="00826895" w:rsidRDefault="00EA4BE0" w:rsidP="00826895">
      <w:pPr>
        <w:pStyle w:val="CMDOutput"/>
      </w:pPr>
      <w:r w:rsidRPr="00826895">
        <w:t>Name      [CCNPv8]</w:t>
      </w:r>
    </w:p>
    <w:p w14:paraId="7AB5EA8D" w14:textId="77777777" w:rsidR="00EA4BE0" w:rsidRPr="00826895" w:rsidRDefault="00EA4BE0" w:rsidP="00826895">
      <w:pPr>
        <w:pStyle w:val="CMDOutput"/>
      </w:pPr>
      <w:r w:rsidRPr="00826895">
        <w:t>Revision  1     Instances configured 3</w:t>
      </w:r>
    </w:p>
    <w:p w14:paraId="2FF42287" w14:textId="77777777" w:rsidR="00EA4BE0" w:rsidRPr="00826895" w:rsidRDefault="00EA4BE0" w:rsidP="00826895">
      <w:pPr>
        <w:pStyle w:val="CMDOutput"/>
      </w:pPr>
    </w:p>
    <w:p w14:paraId="43DD5FE5" w14:textId="77777777" w:rsidR="00EA4BE0" w:rsidRPr="00826895" w:rsidRDefault="00EA4BE0" w:rsidP="00826895">
      <w:pPr>
        <w:pStyle w:val="CMDOutput"/>
      </w:pPr>
      <w:r w:rsidRPr="00826895">
        <w:t>Instance  Vlans mapped</w:t>
      </w:r>
    </w:p>
    <w:p w14:paraId="1EB4BFA4" w14:textId="77777777" w:rsidR="00EA4BE0" w:rsidRPr="00826895" w:rsidRDefault="00EA4BE0" w:rsidP="00826895">
      <w:pPr>
        <w:pStyle w:val="CMDOutput"/>
      </w:pPr>
      <w:r w:rsidRPr="00826895">
        <w:t>--------  ---------------------------------------------------------------------</w:t>
      </w:r>
    </w:p>
    <w:p w14:paraId="1728BC30" w14:textId="77777777" w:rsidR="00EA4BE0" w:rsidRPr="00826895" w:rsidRDefault="00EA4BE0" w:rsidP="00826895">
      <w:pPr>
        <w:pStyle w:val="CMDOutput"/>
      </w:pPr>
      <w:r w:rsidRPr="00826895">
        <w:t>0         1,3,5-4094</w:t>
      </w:r>
    </w:p>
    <w:p w14:paraId="10C84D77" w14:textId="77777777" w:rsidR="00EA4BE0" w:rsidRPr="00826895" w:rsidRDefault="00EA4BE0" w:rsidP="00826895">
      <w:pPr>
        <w:pStyle w:val="CMDOutput"/>
      </w:pPr>
      <w:r w:rsidRPr="00826895">
        <w:t>1         2</w:t>
      </w:r>
    </w:p>
    <w:p w14:paraId="6F508167" w14:textId="77777777" w:rsidR="00EA4BE0" w:rsidRPr="00826895" w:rsidRDefault="00EA4BE0" w:rsidP="00826895">
      <w:pPr>
        <w:pStyle w:val="CMDOutput"/>
      </w:pPr>
      <w:r w:rsidRPr="00826895">
        <w:t>2         4</w:t>
      </w:r>
    </w:p>
    <w:p w14:paraId="7E814EF1" w14:textId="77777777" w:rsidR="00EA4BE0" w:rsidRPr="00826895" w:rsidRDefault="00EA4BE0" w:rsidP="00826895">
      <w:pPr>
        <w:pStyle w:val="CMDOutput"/>
      </w:pPr>
      <w:r w:rsidRPr="00826895">
        <w:t>-------------------------------------------------------------------------------</w:t>
      </w:r>
    </w:p>
    <w:p w14:paraId="41BE5D93" w14:textId="77777777" w:rsidR="00EA4BE0" w:rsidRPr="0070407B" w:rsidRDefault="00EA4BE0" w:rsidP="00EA4BE0">
      <w:pPr>
        <w:pStyle w:val="CMD"/>
        <w:rPr>
          <w:b/>
          <w:bCs/>
        </w:rPr>
      </w:pPr>
      <w:r>
        <w:t xml:space="preserve">D1(config-mst)# </w:t>
      </w:r>
      <w:r w:rsidRPr="0070407B">
        <w:rPr>
          <w:b/>
          <w:bCs/>
        </w:rPr>
        <w:t>revision 2</w:t>
      </w:r>
    </w:p>
    <w:p w14:paraId="3F18AB24" w14:textId="77777777" w:rsidR="00EA4BE0" w:rsidRDefault="00EA4BE0" w:rsidP="00EA4BE0">
      <w:pPr>
        <w:pStyle w:val="CMD"/>
      </w:pPr>
      <w:r>
        <w:t xml:space="preserve">D1(config-mst)# </w:t>
      </w:r>
      <w:r w:rsidRPr="0070407B">
        <w:rPr>
          <w:b/>
          <w:bCs/>
        </w:rPr>
        <w:t>instance 1 vlan 3</w:t>
      </w:r>
    </w:p>
    <w:p w14:paraId="306A5CA5" w14:textId="77777777" w:rsidR="00EA4BE0" w:rsidRDefault="00EA4BE0" w:rsidP="00EA4BE0">
      <w:pPr>
        <w:pStyle w:val="CMD"/>
      </w:pPr>
      <w:r>
        <w:t xml:space="preserve">D1(config-mst)# </w:t>
      </w:r>
      <w:r w:rsidRPr="0070407B">
        <w:rPr>
          <w:b/>
          <w:bCs/>
        </w:rPr>
        <w:t>instance 2 vlan 5</w:t>
      </w:r>
    </w:p>
    <w:p w14:paraId="7B70F43D" w14:textId="77777777" w:rsidR="00EA4BE0" w:rsidRDefault="00EA4BE0" w:rsidP="00EA4BE0">
      <w:pPr>
        <w:pStyle w:val="CMD"/>
      </w:pPr>
      <w:r>
        <w:t xml:space="preserve">D1(config-mst)# </w:t>
      </w:r>
      <w:r w:rsidRPr="0070407B">
        <w:rPr>
          <w:b/>
          <w:bCs/>
        </w:rPr>
        <w:t>show pending</w:t>
      </w:r>
    </w:p>
    <w:p w14:paraId="3756C13F" w14:textId="77777777" w:rsidR="00EA4BE0" w:rsidRDefault="00EA4BE0" w:rsidP="00826895">
      <w:pPr>
        <w:pStyle w:val="CMDOutput"/>
      </w:pPr>
      <w:r>
        <w:t>Pending MST configuration</w:t>
      </w:r>
    </w:p>
    <w:p w14:paraId="164055BF" w14:textId="77777777" w:rsidR="00EA4BE0" w:rsidRDefault="00EA4BE0" w:rsidP="00826895">
      <w:pPr>
        <w:pStyle w:val="CMDOutput"/>
      </w:pPr>
      <w:r>
        <w:t>Name      [CCNPv8]</w:t>
      </w:r>
    </w:p>
    <w:p w14:paraId="3D263B48" w14:textId="77777777" w:rsidR="00EA4BE0" w:rsidRDefault="00EA4BE0" w:rsidP="00826895">
      <w:pPr>
        <w:pStyle w:val="CMDOutput"/>
      </w:pPr>
      <w:r>
        <w:t>Revision  2     Instances configured 3</w:t>
      </w:r>
    </w:p>
    <w:p w14:paraId="7EBD0A26" w14:textId="77777777" w:rsidR="00EA4BE0" w:rsidRDefault="00EA4BE0" w:rsidP="00826895">
      <w:pPr>
        <w:pStyle w:val="CMDOutput"/>
      </w:pPr>
    </w:p>
    <w:p w14:paraId="353B6192" w14:textId="77777777" w:rsidR="00EA4BE0" w:rsidRDefault="00EA4BE0" w:rsidP="00826895">
      <w:pPr>
        <w:pStyle w:val="CMDOutput"/>
      </w:pPr>
      <w:r>
        <w:t>Instance  Vlans mapped</w:t>
      </w:r>
    </w:p>
    <w:p w14:paraId="421AEAFE" w14:textId="77777777" w:rsidR="00EA4BE0" w:rsidRDefault="00EA4BE0" w:rsidP="00826895">
      <w:pPr>
        <w:pStyle w:val="CMDOutput"/>
      </w:pPr>
      <w:r>
        <w:t>--------  ---------------------------------------------------------------------</w:t>
      </w:r>
    </w:p>
    <w:p w14:paraId="1DB5DAA8" w14:textId="77777777" w:rsidR="00EA4BE0" w:rsidRDefault="00EA4BE0" w:rsidP="00826895">
      <w:pPr>
        <w:pStyle w:val="CMDOutput"/>
      </w:pPr>
      <w:r>
        <w:t>0         1,6-4094</w:t>
      </w:r>
    </w:p>
    <w:p w14:paraId="64922457" w14:textId="77777777" w:rsidR="00EA4BE0" w:rsidRDefault="00EA4BE0" w:rsidP="00826895">
      <w:pPr>
        <w:pStyle w:val="CMDOutput"/>
      </w:pPr>
      <w:r>
        <w:t>1         2-3</w:t>
      </w:r>
    </w:p>
    <w:p w14:paraId="5588F81E" w14:textId="77777777" w:rsidR="00EA4BE0" w:rsidRDefault="00EA4BE0" w:rsidP="00826895">
      <w:pPr>
        <w:pStyle w:val="CMDOutput"/>
      </w:pPr>
      <w:r>
        <w:t>2         4-5</w:t>
      </w:r>
    </w:p>
    <w:p w14:paraId="02A380ED" w14:textId="77777777" w:rsidR="00EA4BE0" w:rsidRDefault="00EA4BE0" w:rsidP="00826895">
      <w:pPr>
        <w:pStyle w:val="CMDOutput"/>
      </w:pPr>
      <w:r>
        <w:t>-------------------------------------------------------------------------------</w:t>
      </w:r>
    </w:p>
    <w:p w14:paraId="5595B866" w14:textId="77777777" w:rsidR="00EA4BE0" w:rsidRDefault="00EA4BE0" w:rsidP="00EA4BE0">
      <w:pPr>
        <w:pStyle w:val="CMD"/>
      </w:pPr>
      <w:r>
        <w:t xml:space="preserve">D1(config-mst)# </w:t>
      </w:r>
      <w:r w:rsidRPr="0070407B">
        <w:rPr>
          <w:b/>
          <w:bCs/>
        </w:rPr>
        <w:t>exit</w:t>
      </w:r>
    </w:p>
    <w:p w14:paraId="6BCFF2A7" w14:textId="5A3AD1B8" w:rsidR="00EA4BE0" w:rsidRDefault="00EA4BE0" w:rsidP="00EA4BE0">
      <w:pPr>
        <w:pStyle w:val="CMD"/>
        <w:rPr>
          <w:b/>
          <w:bCs/>
        </w:rPr>
      </w:pPr>
      <w:r>
        <w:t xml:space="preserve">D1(config)# </w:t>
      </w:r>
      <w:r w:rsidRPr="0070407B">
        <w:rPr>
          <w:b/>
          <w:bCs/>
        </w:rPr>
        <w:t>end</w:t>
      </w:r>
    </w:p>
    <w:p w14:paraId="2CBB1BDA" w14:textId="77777777" w:rsidR="006A04C9" w:rsidRDefault="006A04C9" w:rsidP="006A04C9">
      <w:pPr>
        <w:pStyle w:val="ConfigWindow"/>
      </w:pPr>
      <w:r>
        <w:t>Close configuration window</w:t>
      </w:r>
    </w:p>
    <w:p w14:paraId="239CDA18" w14:textId="7C127F95" w:rsidR="00EA4BE0" w:rsidRDefault="00EA4BE0" w:rsidP="006A04C9">
      <w:pPr>
        <w:pStyle w:val="SubStepAlpha"/>
        <w:spacing w:before="0" w:after="0"/>
      </w:pPr>
      <w:r>
        <w:t xml:space="preserve">Now configure D2 and A1 with the same configuration settings (name CCNPv8, revision2, instance 1 vlans 2-3, instance 2 vlans 4-5). After completing the configuration on D2 and A1, the output of </w:t>
      </w:r>
      <w:r w:rsidRPr="00FB2369">
        <w:rPr>
          <w:b/>
        </w:rPr>
        <w:t>show spanning-tree mst</w:t>
      </w:r>
      <w:r>
        <w:t xml:space="preserve"> on A1 should be similar to the following output. D1 in this case is the root for all 3 instances.</w:t>
      </w:r>
    </w:p>
    <w:p w14:paraId="0A2858C3" w14:textId="449B824A" w:rsidR="006A04C9" w:rsidRDefault="00616C30" w:rsidP="006A04C9">
      <w:pPr>
        <w:pStyle w:val="ConfigWindow"/>
      </w:pPr>
      <w:r>
        <w:t>Open</w:t>
      </w:r>
      <w:r w:rsidR="006A04C9">
        <w:t xml:space="preserve"> configuration window</w:t>
      </w:r>
    </w:p>
    <w:p w14:paraId="53679413" w14:textId="77777777" w:rsidR="00EA4BE0" w:rsidRDefault="00EA4BE0" w:rsidP="00EA4BE0">
      <w:pPr>
        <w:pStyle w:val="CMD"/>
      </w:pPr>
      <w:r>
        <w:t xml:space="preserve">A1# </w:t>
      </w:r>
      <w:r w:rsidRPr="00A81141">
        <w:rPr>
          <w:b/>
          <w:bCs/>
        </w:rPr>
        <w:t>show spanning-tree mst</w:t>
      </w:r>
    </w:p>
    <w:p w14:paraId="47A87013" w14:textId="77777777" w:rsidR="00EA4BE0" w:rsidRDefault="00EA4BE0" w:rsidP="00826895">
      <w:pPr>
        <w:pStyle w:val="CMDOutput"/>
      </w:pPr>
    </w:p>
    <w:p w14:paraId="23E05435" w14:textId="77777777" w:rsidR="00EA4BE0" w:rsidRDefault="00EA4BE0" w:rsidP="00826895">
      <w:pPr>
        <w:pStyle w:val="CMDOutput"/>
      </w:pPr>
      <w:r>
        <w:lastRenderedPageBreak/>
        <w:t>##### MST0    vlans mapped:   1,6-4094</w:t>
      </w:r>
    </w:p>
    <w:p w14:paraId="700B3DC8" w14:textId="77777777" w:rsidR="00EA4BE0" w:rsidRDefault="00EA4BE0" w:rsidP="00826895">
      <w:pPr>
        <w:pStyle w:val="CMDOutput"/>
      </w:pPr>
      <w:r>
        <w:t>Bridge        address f078.1647.4580  priority      32768 (32768 sysid 0)</w:t>
      </w:r>
    </w:p>
    <w:p w14:paraId="7A4E1B43" w14:textId="77777777" w:rsidR="00EA4BE0" w:rsidRDefault="00EA4BE0" w:rsidP="00826895">
      <w:pPr>
        <w:pStyle w:val="CMDOutput"/>
      </w:pPr>
      <w:r w:rsidRPr="00A81141">
        <w:rPr>
          <w:highlight w:val="yellow"/>
        </w:rPr>
        <w:t>Root          address d8b1.9028.af80</w:t>
      </w:r>
      <w:r>
        <w:t xml:space="preserve">  priority      32768 (32768 sysid 0)</w:t>
      </w:r>
    </w:p>
    <w:p w14:paraId="2178D20D" w14:textId="77777777" w:rsidR="00EA4BE0" w:rsidRDefault="00EA4BE0" w:rsidP="00826895">
      <w:pPr>
        <w:pStyle w:val="CMDOutput"/>
      </w:pPr>
      <w:r>
        <w:t xml:space="preserve">              </w:t>
      </w:r>
      <w:r w:rsidRPr="00A81141">
        <w:rPr>
          <w:highlight w:val="yellow"/>
        </w:rPr>
        <w:t>port    Fa0/1</w:t>
      </w:r>
      <w:r>
        <w:t xml:space="preserve">           path cost     0        </w:t>
      </w:r>
    </w:p>
    <w:p w14:paraId="331F082D" w14:textId="77777777" w:rsidR="00EA4BE0" w:rsidRDefault="00EA4BE0" w:rsidP="00826895">
      <w:pPr>
        <w:pStyle w:val="CMDOutput"/>
      </w:pPr>
      <w:r>
        <w:t>Regional Root address d8b1.9028.af80  priority      32768 (32768 sysid 0)</w:t>
      </w:r>
    </w:p>
    <w:p w14:paraId="48897CD1" w14:textId="77777777" w:rsidR="00EA4BE0" w:rsidRDefault="00EA4BE0" w:rsidP="00826895">
      <w:pPr>
        <w:pStyle w:val="CMDOutput"/>
      </w:pPr>
      <w:r>
        <w:t xml:space="preserve">                                      internal cost 200000    rem hops 19</w:t>
      </w:r>
    </w:p>
    <w:p w14:paraId="5D8628ED" w14:textId="77777777" w:rsidR="00EA4BE0" w:rsidRDefault="00EA4BE0" w:rsidP="00826895">
      <w:pPr>
        <w:pStyle w:val="CMDOutput"/>
      </w:pPr>
      <w:r>
        <w:t xml:space="preserve">Operational   hello time 2 , forward delay 15, max age 20, txholdcount 6 </w:t>
      </w:r>
    </w:p>
    <w:p w14:paraId="7EDD057A" w14:textId="77777777" w:rsidR="00EA4BE0" w:rsidRDefault="00EA4BE0" w:rsidP="00826895">
      <w:pPr>
        <w:pStyle w:val="CMDOutput"/>
      </w:pPr>
      <w:r>
        <w:t>Configured    hello time 2 , forward delay 15, max age 20, max hops    20</w:t>
      </w:r>
    </w:p>
    <w:p w14:paraId="0028236B" w14:textId="77777777" w:rsidR="00EA4BE0" w:rsidRDefault="00EA4BE0" w:rsidP="00826895">
      <w:pPr>
        <w:pStyle w:val="CMDOutput"/>
      </w:pPr>
    </w:p>
    <w:p w14:paraId="1EE36A5C" w14:textId="77777777" w:rsidR="00EA4BE0" w:rsidRDefault="00EA4BE0" w:rsidP="00826895">
      <w:pPr>
        <w:pStyle w:val="CMDOutput"/>
      </w:pPr>
      <w:r>
        <w:t>Interface        Role Sts Cost      Prio.Nbr Type</w:t>
      </w:r>
    </w:p>
    <w:p w14:paraId="1573FE87" w14:textId="77777777" w:rsidR="00EA4BE0" w:rsidRDefault="00EA4BE0" w:rsidP="00826895">
      <w:pPr>
        <w:pStyle w:val="CMDOutput"/>
      </w:pPr>
      <w:r>
        <w:t>---------------- ---- --- --------- -------- -----------------------------</w:t>
      </w:r>
    </w:p>
    <w:p w14:paraId="1DF83E43" w14:textId="77777777" w:rsidR="00EA4BE0" w:rsidRDefault="00EA4BE0" w:rsidP="00826895">
      <w:pPr>
        <w:pStyle w:val="CMDOutput"/>
      </w:pPr>
      <w:r>
        <w:t xml:space="preserve">Fa0/1            Root FWD 200000    128.1    P2p </w:t>
      </w:r>
    </w:p>
    <w:p w14:paraId="5779532D" w14:textId="77777777" w:rsidR="00EA4BE0" w:rsidRDefault="00EA4BE0" w:rsidP="00826895">
      <w:pPr>
        <w:pStyle w:val="CMDOutput"/>
      </w:pPr>
      <w:r>
        <w:t xml:space="preserve">Fa0/2            Altn BLK 200000    128.2    P2p </w:t>
      </w:r>
    </w:p>
    <w:p w14:paraId="6478C015" w14:textId="77777777" w:rsidR="00EA4BE0" w:rsidRDefault="00EA4BE0" w:rsidP="00826895">
      <w:pPr>
        <w:pStyle w:val="CMDOutput"/>
      </w:pPr>
      <w:r>
        <w:t xml:space="preserve">Fa0/3            Altn BLK 200000    128.3    P2p </w:t>
      </w:r>
    </w:p>
    <w:p w14:paraId="076DE490" w14:textId="77777777" w:rsidR="00EA4BE0" w:rsidRDefault="00EA4BE0" w:rsidP="00826895">
      <w:pPr>
        <w:pStyle w:val="CMDOutput"/>
      </w:pPr>
      <w:r>
        <w:t xml:space="preserve">Fa0/4            Altn BLK 200000    128.4    P2p </w:t>
      </w:r>
    </w:p>
    <w:p w14:paraId="1DE61040" w14:textId="77777777" w:rsidR="00EA4BE0" w:rsidRDefault="00EA4BE0" w:rsidP="00826895">
      <w:pPr>
        <w:pStyle w:val="CMDOutput"/>
      </w:pPr>
      <w:r>
        <w:t xml:space="preserve">Fa0/23           Desg FWD 2000000   128.23   P2p </w:t>
      </w:r>
    </w:p>
    <w:p w14:paraId="1E0A39F9" w14:textId="77777777" w:rsidR="00EA4BE0" w:rsidRDefault="00EA4BE0" w:rsidP="00826895">
      <w:pPr>
        <w:pStyle w:val="CMDOutput"/>
      </w:pPr>
    </w:p>
    <w:p w14:paraId="095ECD51" w14:textId="77777777" w:rsidR="00EA4BE0" w:rsidRDefault="00EA4BE0" w:rsidP="00826895">
      <w:pPr>
        <w:pStyle w:val="CMDOutput"/>
      </w:pPr>
      <w:r>
        <w:t>##### MST1    vlans mapped:   2-3</w:t>
      </w:r>
    </w:p>
    <w:p w14:paraId="14F75753" w14:textId="77777777" w:rsidR="00EA4BE0" w:rsidRDefault="00EA4BE0" w:rsidP="00826895">
      <w:pPr>
        <w:pStyle w:val="CMDOutput"/>
      </w:pPr>
      <w:r>
        <w:t>Bridge        address f078.1647.4580  priority      32769 (32768 sysid 1)</w:t>
      </w:r>
    </w:p>
    <w:p w14:paraId="6FDDB5C9" w14:textId="77777777" w:rsidR="00EA4BE0" w:rsidRDefault="00EA4BE0" w:rsidP="00826895">
      <w:pPr>
        <w:pStyle w:val="CMDOutput"/>
      </w:pPr>
      <w:r>
        <w:t>Root          address d8b1.9028.af80  priority      32769 (32768 sysid 1)</w:t>
      </w:r>
    </w:p>
    <w:p w14:paraId="2793C76C" w14:textId="77777777" w:rsidR="00EA4BE0" w:rsidRDefault="00EA4BE0" w:rsidP="00826895">
      <w:pPr>
        <w:pStyle w:val="CMDOutput"/>
      </w:pPr>
      <w:r>
        <w:t xml:space="preserve">              port    Fa0/1           cost          200000    rem hops 19</w:t>
      </w:r>
    </w:p>
    <w:p w14:paraId="6B56472F" w14:textId="77777777" w:rsidR="00EA4BE0" w:rsidRDefault="00EA4BE0" w:rsidP="00826895">
      <w:pPr>
        <w:pStyle w:val="CMDOutput"/>
      </w:pPr>
    </w:p>
    <w:p w14:paraId="67F5C4D1" w14:textId="77777777" w:rsidR="00EA4BE0" w:rsidRDefault="00EA4BE0" w:rsidP="00826895">
      <w:pPr>
        <w:pStyle w:val="CMDOutput"/>
      </w:pPr>
      <w:r>
        <w:t>Interface        Role Sts Cost      Prio.Nbr Type</w:t>
      </w:r>
    </w:p>
    <w:p w14:paraId="5A8C71BF" w14:textId="77777777" w:rsidR="00EA4BE0" w:rsidRDefault="00EA4BE0" w:rsidP="00826895">
      <w:pPr>
        <w:pStyle w:val="CMDOutput"/>
      </w:pPr>
      <w:r>
        <w:t>---------------- ---- --- --------- -------- -----------------------------</w:t>
      </w:r>
    </w:p>
    <w:p w14:paraId="58F494D6" w14:textId="77777777" w:rsidR="00EA4BE0" w:rsidRDefault="00EA4BE0" w:rsidP="00826895">
      <w:pPr>
        <w:pStyle w:val="CMDOutput"/>
      </w:pPr>
      <w:r>
        <w:t xml:space="preserve">Fa0/1            Root FWD 200000    128.1    P2p </w:t>
      </w:r>
    </w:p>
    <w:p w14:paraId="39FEB786" w14:textId="77777777" w:rsidR="00EA4BE0" w:rsidRDefault="00EA4BE0" w:rsidP="00826895">
      <w:pPr>
        <w:pStyle w:val="CMDOutput"/>
      </w:pPr>
      <w:r>
        <w:t xml:space="preserve">Fa0/2            Altn BLK 200000    128.2    P2p </w:t>
      </w:r>
    </w:p>
    <w:p w14:paraId="7BD36B17" w14:textId="77777777" w:rsidR="00EA4BE0" w:rsidRDefault="00EA4BE0" w:rsidP="00826895">
      <w:pPr>
        <w:pStyle w:val="CMDOutput"/>
      </w:pPr>
      <w:r>
        <w:t xml:space="preserve">Fa0/3            Altn BLK 200000    128.3    P2p </w:t>
      </w:r>
    </w:p>
    <w:p w14:paraId="78C04245" w14:textId="77777777" w:rsidR="00EA4BE0" w:rsidRDefault="00EA4BE0" w:rsidP="00826895">
      <w:pPr>
        <w:pStyle w:val="CMDOutput"/>
      </w:pPr>
      <w:r>
        <w:t xml:space="preserve">Fa0/4            Altn BLK 200000    128.4    P2p </w:t>
      </w:r>
    </w:p>
    <w:p w14:paraId="02BB4715" w14:textId="77777777" w:rsidR="00EA4BE0" w:rsidRDefault="00EA4BE0" w:rsidP="00826895">
      <w:pPr>
        <w:pStyle w:val="CMDOutput"/>
      </w:pPr>
      <w:r>
        <w:t xml:space="preserve">Fa0/23           Desg FWD 2000000   128.23   P2p </w:t>
      </w:r>
    </w:p>
    <w:p w14:paraId="65A2A766" w14:textId="77777777" w:rsidR="00EA4BE0" w:rsidRDefault="00EA4BE0" w:rsidP="00826895">
      <w:pPr>
        <w:pStyle w:val="CMDOutput"/>
      </w:pPr>
    </w:p>
    <w:p w14:paraId="2BFCEBCB" w14:textId="77777777" w:rsidR="00EA4BE0" w:rsidRDefault="00EA4BE0" w:rsidP="00826895">
      <w:pPr>
        <w:pStyle w:val="CMDOutput"/>
        <w:keepNext/>
      </w:pPr>
      <w:r>
        <w:t>##### MST2    vlans mapped:   4-5</w:t>
      </w:r>
    </w:p>
    <w:p w14:paraId="20EE9F44" w14:textId="77777777" w:rsidR="00EA4BE0" w:rsidRDefault="00EA4BE0" w:rsidP="00826895">
      <w:pPr>
        <w:pStyle w:val="CMDOutput"/>
      </w:pPr>
      <w:r>
        <w:t>Bridge        address f078.1647.4580  priority      32770 (32768 sysid 2)</w:t>
      </w:r>
    </w:p>
    <w:p w14:paraId="7D60C958" w14:textId="77777777" w:rsidR="00EA4BE0" w:rsidRDefault="00EA4BE0" w:rsidP="00826895">
      <w:pPr>
        <w:pStyle w:val="CMDOutput"/>
      </w:pPr>
      <w:r>
        <w:t>Root          address d8b1.9028.af80  priority      32770 (32768 sysid 2)</w:t>
      </w:r>
    </w:p>
    <w:p w14:paraId="0519266A" w14:textId="77777777" w:rsidR="00EA4BE0" w:rsidRDefault="00EA4BE0" w:rsidP="00826895">
      <w:pPr>
        <w:pStyle w:val="CMDOutput"/>
      </w:pPr>
      <w:r>
        <w:t xml:space="preserve">              port    Fa0/1           cost          200000    rem hops 19</w:t>
      </w:r>
    </w:p>
    <w:p w14:paraId="30E36449" w14:textId="77777777" w:rsidR="00EA4BE0" w:rsidRDefault="00EA4BE0" w:rsidP="00826895">
      <w:pPr>
        <w:pStyle w:val="CMDOutput"/>
      </w:pPr>
    </w:p>
    <w:p w14:paraId="1E8B0BB4" w14:textId="77777777" w:rsidR="00EA4BE0" w:rsidRDefault="00EA4BE0" w:rsidP="00826895">
      <w:pPr>
        <w:pStyle w:val="CMDOutput"/>
      </w:pPr>
      <w:r>
        <w:t>Interface        Role Sts Cost      Prio.Nbr Type</w:t>
      </w:r>
    </w:p>
    <w:p w14:paraId="574CC14B" w14:textId="77777777" w:rsidR="00EA4BE0" w:rsidRDefault="00EA4BE0" w:rsidP="00826895">
      <w:pPr>
        <w:pStyle w:val="CMDOutput"/>
      </w:pPr>
      <w:r>
        <w:t>---------------- ---- --- --------- -------- -----------------------------</w:t>
      </w:r>
    </w:p>
    <w:p w14:paraId="36A05055" w14:textId="77777777" w:rsidR="00EA4BE0" w:rsidRDefault="00EA4BE0" w:rsidP="00826895">
      <w:pPr>
        <w:pStyle w:val="CMDOutput"/>
      </w:pPr>
      <w:r>
        <w:t xml:space="preserve">Fa0/1            Root FWD 200000    128.1    P2p </w:t>
      </w:r>
    </w:p>
    <w:p w14:paraId="3F36B0E9" w14:textId="77777777" w:rsidR="00EA4BE0" w:rsidRDefault="00EA4BE0" w:rsidP="00826895">
      <w:pPr>
        <w:pStyle w:val="CMDOutput"/>
      </w:pPr>
      <w:r>
        <w:t xml:space="preserve">Fa0/2            Altn BLK 200000    128.2    P2p </w:t>
      </w:r>
    </w:p>
    <w:p w14:paraId="302DA0EE" w14:textId="77777777" w:rsidR="00EA4BE0" w:rsidRDefault="00EA4BE0" w:rsidP="00826895">
      <w:pPr>
        <w:pStyle w:val="CMDOutput"/>
      </w:pPr>
      <w:r>
        <w:t xml:space="preserve">Fa0/3            Altn BLK 200000    128.3    P2p </w:t>
      </w:r>
    </w:p>
    <w:p w14:paraId="61838C79" w14:textId="77777777" w:rsidR="00EA4BE0" w:rsidRDefault="00EA4BE0" w:rsidP="00826895">
      <w:pPr>
        <w:pStyle w:val="CMDOutput"/>
      </w:pPr>
      <w:r>
        <w:t xml:space="preserve">Fa0/4            Altn BLK 200000    128.4    P2p </w:t>
      </w:r>
    </w:p>
    <w:p w14:paraId="0EB0D8C6" w14:textId="77777777" w:rsidR="00EA4BE0" w:rsidRPr="00777AE0" w:rsidRDefault="00EA4BE0" w:rsidP="00826895">
      <w:pPr>
        <w:pStyle w:val="CMDOutput"/>
      </w:pPr>
      <w:r>
        <w:t xml:space="preserve">Fa0/23           Desg FWD 2000000   128.23   P2p </w:t>
      </w:r>
    </w:p>
    <w:p w14:paraId="3178DD1A" w14:textId="77777777" w:rsidR="00EA4BE0" w:rsidRDefault="00EA4BE0" w:rsidP="00502566">
      <w:pPr>
        <w:pStyle w:val="Heading3"/>
      </w:pPr>
      <w:r>
        <w:t>Controlling the Root Bridge.</w:t>
      </w:r>
    </w:p>
    <w:p w14:paraId="04C6F8A1" w14:textId="77777777" w:rsidR="00EA4BE0" w:rsidRDefault="00EA4BE0" w:rsidP="00EA4BE0">
      <w:pPr>
        <w:pStyle w:val="BodyTextL25"/>
      </w:pPr>
      <w:r>
        <w:t xml:space="preserve">Just like with PVST+ and Rapid PVST+, the current root bridge was elected based on the lowest Bridge ID (consisting of the Priority, extended system ID equal to the VLAN ID, and base MAC address values). </w:t>
      </w:r>
    </w:p>
    <w:p w14:paraId="603CE538" w14:textId="77777777" w:rsidR="00EA4BE0" w:rsidRDefault="00EA4BE0" w:rsidP="00EA4BE0">
      <w:pPr>
        <w:pStyle w:val="BodyTextL25"/>
      </w:pPr>
      <w:r>
        <w:t>With the priority and extended system IDs being identical, the root bridge's MAC is numerically smaller than the local bridge’s MAC. The result is that in a completely un-configured network, one single switch will be elected as the root bridge. The resulting choice of switch may or may not be desirable.</w:t>
      </w:r>
    </w:p>
    <w:p w14:paraId="1B32800B" w14:textId="77777777" w:rsidR="00EA4BE0" w:rsidRDefault="00EA4BE0" w:rsidP="00EA4BE0">
      <w:pPr>
        <w:pStyle w:val="BodyTextL25"/>
      </w:pPr>
      <w:r>
        <w:lastRenderedPageBreak/>
        <w:t>With PVST+ or Rapid PVST+, root bridge selection is done for each VLAN. With MST, the root bridge is based on instances.</w:t>
      </w:r>
    </w:p>
    <w:p w14:paraId="7B66F2A5" w14:textId="1CE23B95" w:rsidR="00EA4BE0" w:rsidRDefault="00EA4BE0" w:rsidP="00EA4BE0">
      <w:pPr>
        <w:pStyle w:val="BodyTextL25"/>
      </w:pPr>
      <w:r>
        <w:t>There are two basic ways to manipulate the configuration to control the location of the root bridge</w:t>
      </w:r>
      <w:r w:rsidR="00B92BCE">
        <w:t>:</w:t>
      </w:r>
    </w:p>
    <w:p w14:paraId="37779D2D" w14:textId="77777777" w:rsidR="00EA4BE0" w:rsidRDefault="00EA4BE0" w:rsidP="00EA4BE0">
      <w:pPr>
        <w:pStyle w:val="BodyTextL25"/>
        <w:numPr>
          <w:ilvl w:val="0"/>
          <w:numId w:val="25"/>
        </w:numPr>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priority </w:t>
      </w:r>
      <w:r w:rsidRPr="008D5CE7">
        <w:rPr>
          <w:rFonts w:cs="Arial"/>
          <w:i/>
        </w:rPr>
        <w:t>value</w:t>
      </w:r>
      <w:r>
        <w:t xml:space="preserve"> command can be used to manually set a priority value</w:t>
      </w:r>
    </w:p>
    <w:p w14:paraId="02D59D4B" w14:textId="77777777" w:rsidR="00EA4BE0" w:rsidRDefault="00EA4BE0" w:rsidP="00EA4BE0">
      <w:pPr>
        <w:pStyle w:val="BodyTextL25"/>
        <w:numPr>
          <w:ilvl w:val="0"/>
          <w:numId w:val="25"/>
        </w:numPr>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root </w:t>
      </w:r>
      <w:r w:rsidRPr="006570F2">
        <w:rPr>
          <w:rFonts w:cs="Arial"/>
        </w:rPr>
        <w:t>{</w:t>
      </w:r>
      <w:r w:rsidRPr="008D5CE7">
        <w:rPr>
          <w:rFonts w:cs="Arial"/>
          <w:b/>
        </w:rPr>
        <w:t xml:space="preserve"> primary | secondary </w:t>
      </w:r>
      <w:r w:rsidRPr="006570F2">
        <w:rPr>
          <w:rFonts w:cs="Arial"/>
        </w:rPr>
        <w:t>}</w:t>
      </w:r>
      <w:r>
        <w:t xml:space="preserve"> command can be used to automatically set a priority value.</w:t>
      </w:r>
    </w:p>
    <w:p w14:paraId="580006D5" w14:textId="77777777" w:rsidR="00EA4BE0" w:rsidRDefault="00EA4BE0" w:rsidP="00EA4BE0">
      <w:pPr>
        <w:pStyle w:val="BodyTextL25"/>
      </w:pPr>
      <w:r>
        <w:t xml:space="preserve">The difference between the two is the </w:t>
      </w:r>
      <w:r w:rsidRPr="008D5CE7">
        <w:rPr>
          <w:rFonts w:cs="Arial"/>
          <w:b/>
        </w:rPr>
        <w:t>priority</w:t>
      </w:r>
      <w:r>
        <w:t xml:space="preserve"> command will set a specific number (multiple of 4096) as the priority, while the </w:t>
      </w:r>
      <w:r w:rsidRPr="008D5CE7">
        <w:rPr>
          <w:rFonts w:cs="Arial"/>
          <w:b/>
        </w:rPr>
        <w:t>root primary</w:t>
      </w:r>
      <w:r>
        <w:t xml:space="preserve"> command will set the local bridge's priority to 24,576 (if the local bridge MAC is lower than the current root bridge's MAC) or 4096 lower than the current root's priority (if the local bridge MAC is higher than the current root bridge's MAC).</w:t>
      </w:r>
    </w:p>
    <w:p w14:paraId="14130941" w14:textId="77777777" w:rsidR="00EA4BE0" w:rsidRDefault="00EA4BE0" w:rsidP="00EA4BE0">
      <w:pPr>
        <w:pStyle w:val="BodyTextL25"/>
      </w:pPr>
      <w:r>
        <w:t xml:space="preserve">The logic behind this operation is straight-forward. The </w:t>
      </w:r>
      <w:r w:rsidRPr="008D5CE7">
        <w:rPr>
          <w:rFonts w:cs="Arial"/>
          <w:b/>
        </w:rPr>
        <w:t>root primary</w:t>
      </w:r>
      <w:r>
        <w:t xml:space="preserve"> command tries to lower the priority only as much as is needed to win the root election, while leaving priorities between 24576 and the default 32768 for use by secondary bridges. The command always takes the entire Bridge ID into account when computing the resulting priority value.</w:t>
      </w:r>
    </w:p>
    <w:p w14:paraId="3956ADFF" w14:textId="65DCBE86" w:rsidR="00EA4BE0" w:rsidRPr="005C6539" w:rsidRDefault="00EA4BE0" w:rsidP="00EA4BE0">
      <w:pPr>
        <w:pStyle w:val="BodyTextL25"/>
      </w:pPr>
      <w:r>
        <w:t xml:space="preserve">The </w:t>
      </w:r>
      <w:r w:rsidRPr="008D5CE7">
        <w:rPr>
          <w:rFonts w:cs="Arial"/>
          <w:b/>
        </w:rPr>
        <w:t xml:space="preserve">spanning-tree </w:t>
      </w:r>
      <w:r>
        <w:rPr>
          <w:rFonts w:cs="Arial"/>
          <w:b/>
        </w:rPr>
        <w:t>mst</w:t>
      </w:r>
      <w:r w:rsidRPr="00B75A09">
        <w:rPr>
          <w:rFonts w:cs="Arial"/>
          <w:bCs/>
        </w:rPr>
        <w:t xml:space="preserve"> </w:t>
      </w:r>
      <w:r w:rsidRPr="00B75A09">
        <w:rPr>
          <w:rFonts w:cs="Arial"/>
          <w:bCs/>
          <w:i/>
          <w:iCs/>
        </w:rPr>
        <w:t>instance-id</w:t>
      </w:r>
      <w:r w:rsidRPr="008D5CE7">
        <w:rPr>
          <w:rFonts w:cs="Arial"/>
          <w:b/>
        </w:rPr>
        <w:t xml:space="preserve"> secondary</w:t>
      </w:r>
      <w:r>
        <w:t xml:space="preserve"> command will statically set the local bridge’s priority to 28,672. In an otherwise unconfigured network where all switch priorities default to 32,768, the </w:t>
      </w:r>
      <w:r w:rsidRPr="008D5CE7">
        <w:rPr>
          <w:rFonts w:cs="Arial"/>
          <w:b/>
        </w:rPr>
        <w:t>root primary</w:t>
      </w:r>
      <w:r>
        <w:t xml:space="preserve"> command will set the priority on the switch to 24,576 (two </w:t>
      </w:r>
      <w:r w:rsidR="00B92BCE">
        <w:t>increments</w:t>
      </w:r>
      <w:r>
        <w:t xml:space="preserve"> lower than the default priority) while the </w:t>
      </w:r>
      <w:r w:rsidRPr="008D5CE7">
        <w:rPr>
          <w:rFonts w:cs="Arial"/>
          <w:b/>
        </w:rPr>
        <w:t>root secondary</w:t>
      </w:r>
      <w:r>
        <w:t xml:space="preserve"> command will set the priority on the secondary root to the 28,672 (one </w:t>
      </w:r>
      <w:r w:rsidR="00B92BCE">
        <w:t>increment</w:t>
      </w:r>
      <w:r>
        <w:t xml:space="preserve"> lower than the default priority).</w:t>
      </w:r>
    </w:p>
    <w:p w14:paraId="4D5DEFFE" w14:textId="77777777" w:rsidR="00EA4BE0" w:rsidRDefault="00EA4BE0" w:rsidP="00826895">
      <w:pPr>
        <w:pStyle w:val="SubStepAlpha"/>
      </w:pPr>
      <w:r>
        <w:t>Modify D1 and D2 so that D1 is elected the primary root bridge for MST Instance 1 and D2 is elected the primary root bridge for MST Instance 2. D1 should be elected as the secondary root bridge for MST Instance 2, and D2 should be elected as the secondary root bridge for MST Instance 1. You will need to make configuration changes on both D1 and D2. The commands used at D1:</w:t>
      </w:r>
    </w:p>
    <w:p w14:paraId="27CCD3BE" w14:textId="77777777" w:rsidR="00EA4BE0" w:rsidRDefault="00EA4BE0" w:rsidP="00EA4BE0">
      <w:pPr>
        <w:pStyle w:val="CMD"/>
      </w:pPr>
      <w:r>
        <w:t xml:space="preserve">D1(config)# </w:t>
      </w:r>
      <w:r w:rsidRPr="009165D8">
        <w:rPr>
          <w:b/>
          <w:bCs/>
        </w:rPr>
        <w:t xml:space="preserve">spanning-tree </w:t>
      </w:r>
      <w:r>
        <w:rPr>
          <w:b/>
          <w:bCs/>
        </w:rPr>
        <w:t>mst</w:t>
      </w:r>
      <w:r w:rsidRPr="009165D8">
        <w:rPr>
          <w:b/>
          <w:bCs/>
        </w:rPr>
        <w:t xml:space="preserve"> 1 root primary</w:t>
      </w:r>
    </w:p>
    <w:p w14:paraId="77E3EC26" w14:textId="77777777" w:rsidR="00EA4BE0" w:rsidRDefault="00EA4BE0" w:rsidP="00EA4BE0">
      <w:pPr>
        <w:pStyle w:val="CMD"/>
      </w:pPr>
      <w:r>
        <w:t xml:space="preserve">D1(config)# </w:t>
      </w:r>
      <w:r w:rsidRPr="009165D8">
        <w:rPr>
          <w:b/>
          <w:bCs/>
        </w:rPr>
        <w:t xml:space="preserve">spanning-tree </w:t>
      </w:r>
      <w:r>
        <w:rPr>
          <w:b/>
          <w:bCs/>
        </w:rPr>
        <w:t>mst</w:t>
      </w:r>
      <w:r w:rsidRPr="009165D8">
        <w:rPr>
          <w:b/>
          <w:bCs/>
        </w:rPr>
        <w:t xml:space="preserve"> 2 root secondary</w:t>
      </w:r>
    </w:p>
    <w:p w14:paraId="7DE75C9F" w14:textId="77777777" w:rsidR="00EA4BE0" w:rsidRPr="009165D8" w:rsidRDefault="00EA4BE0" w:rsidP="00826895">
      <w:pPr>
        <w:pStyle w:val="SubStepAlpha"/>
      </w:pPr>
      <w:r>
        <w:t xml:space="preserve">After you have configured both D1 and D2, go to A1 and issue the command </w:t>
      </w:r>
      <w:r w:rsidRPr="005E56FE">
        <w:rPr>
          <w:b/>
          <w:bCs/>
        </w:rPr>
        <w:t>show spanning-tree root</w:t>
      </w:r>
      <w:r>
        <w:t>. In this output</w:t>
      </w:r>
      <w:r w:rsidR="00AA7A12">
        <w:t>,</w:t>
      </w:r>
      <w:r>
        <w:t xml:space="preserve"> you will see the root bridges differentiated.</w:t>
      </w:r>
    </w:p>
    <w:p w14:paraId="2FD9327A" w14:textId="77777777" w:rsidR="00EA4BE0" w:rsidRPr="00DC4EB8" w:rsidRDefault="00EA4BE0" w:rsidP="00826895">
      <w:pPr>
        <w:pStyle w:val="CMD"/>
      </w:pPr>
      <w:r w:rsidRPr="00DC4EB8">
        <w:t xml:space="preserve">A1# </w:t>
      </w:r>
      <w:r w:rsidRPr="00826895">
        <w:rPr>
          <w:b/>
        </w:rPr>
        <w:t>show spanning-tree root</w:t>
      </w:r>
    </w:p>
    <w:p w14:paraId="3A724FC2" w14:textId="77777777" w:rsidR="00EA4BE0" w:rsidRPr="00DC4EB8" w:rsidRDefault="00EA4BE0" w:rsidP="00826895">
      <w:pPr>
        <w:pStyle w:val="CMDOutput"/>
      </w:pPr>
    </w:p>
    <w:p w14:paraId="4E6A8C5C" w14:textId="77777777" w:rsidR="00EA4BE0" w:rsidRPr="00DC4EB8" w:rsidRDefault="00EA4BE0" w:rsidP="00826895">
      <w:pPr>
        <w:pStyle w:val="CMDOutput"/>
      </w:pPr>
      <w:r w:rsidRPr="00DC4EB8">
        <w:t xml:space="preserve">                                        Root    Hello Max Fwd</w:t>
      </w:r>
    </w:p>
    <w:p w14:paraId="689778D1" w14:textId="77777777" w:rsidR="00EA4BE0" w:rsidRPr="00DC4EB8" w:rsidRDefault="00EA4BE0" w:rsidP="00826895">
      <w:pPr>
        <w:pStyle w:val="CMDOutput"/>
      </w:pPr>
      <w:r w:rsidRPr="00DC4EB8">
        <w:t>MST Instance           Root ID          Cost    Time  Age Dly  Root Port</w:t>
      </w:r>
    </w:p>
    <w:p w14:paraId="1602CA23" w14:textId="77777777" w:rsidR="00EA4BE0" w:rsidRPr="00DC4EB8" w:rsidRDefault="00EA4BE0" w:rsidP="00826895">
      <w:pPr>
        <w:pStyle w:val="CMDOutput"/>
      </w:pPr>
      <w:r w:rsidRPr="00DC4EB8">
        <w:t>---------------- -------------------- --------- ----- --- ---  ------------</w:t>
      </w:r>
    </w:p>
    <w:p w14:paraId="04115CE3" w14:textId="77777777" w:rsidR="00EA4BE0" w:rsidRPr="00DC4EB8" w:rsidRDefault="00EA4BE0" w:rsidP="00826895">
      <w:pPr>
        <w:pStyle w:val="CMDOutput"/>
      </w:pPr>
      <w:r w:rsidRPr="00DC4EB8">
        <w:t xml:space="preserve">MST0             24576 d8b1.9028.af80         0    2   20  15  Fa0/1           </w:t>
      </w:r>
    </w:p>
    <w:p w14:paraId="29251E79" w14:textId="77777777" w:rsidR="00EA4BE0" w:rsidRPr="00DC4EB8" w:rsidRDefault="00EA4BE0" w:rsidP="00826895">
      <w:pPr>
        <w:pStyle w:val="CMDOutput"/>
        <w:rPr>
          <w:highlight w:val="yellow"/>
        </w:rPr>
      </w:pPr>
      <w:r w:rsidRPr="00DC4EB8">
        <w:rPr>
          <w:highlight w:val="yellow"/>
        </w:rPr>
        <w:t xml:space="preserve">MST1             24577 d8b1.9028.af80    200000    2   20  15  Fa0/1           </w:t>
      </w:r>
    </w:p>
    <w:p w14:paraId="100ECFAB" w14:textId="77777777" w:rsidR="00EA4BE0" w:rsidRPr="00DC4EB8" w:rsidRDefault="00EA4BE0" w:rsidP="00826895">
      <w:pPr>
        <w:pStyle w:val="CMDOutput"/>
      </w:pPr>
      <w:r w:rsidRPr="00DC4EB8">
        <w:rPr>
          <w:highlight w:val="yellow"/>
        </w:rPr>
        <w:t>MST2             24578 d8b1.905d.c300    200000    2   20  15  Fa0/3</w:t>
      </w:r>
      <w:r w:rsidRPr="00DC4EB8">
        <w:t xml:space="preserve">           </w:t>
      </w:r>
    </w:p>
    <w:p w14:paraId="23418015" w14:textId="769B6ED5" w:rsidR="00EA4BE0" w:rsidRDefault="00EA4BE0" w:rsidP="00EA4BE0">
      <w:pPr>
        <w:pStyle w:val="BodyTextL50"/>
      </w:pPr>
      <w:r>
        <w:t>From the above output, you can see that the root port for VLAN 1 is F0/1 and the root port for VLAN 2 is F0/3. A1 is the root bridge for MST Instance 0</w:t>
      </w:r>
      <w:r w:rsidR="00F24286">
        <w:t xml:space="preserve"> in this example</w:t>
      </w:r>
      <w:r>
        <w:t>.</w:t>
      </w:r>
    </w:p>
    <w:p w14:paraId="22DB5882" w14:textId="77777777" w:rsidR="00EA4BE0" w:rsidRDefault="00EA4BE0" w:rsidP="00826895">
      <w:pPr>
        <w:pStyle w:val="Heading3"/>
      </w:pPr>
      <w:r>
        <w:t>Adjust port cost values to impact root and designate</w:t>
      </w:r>
      <w:r w:rsidRPr="00826895">
        <w:t>d p</w:t>
      </w:r>
      <w:r>
        <w:t>ort selection.</w:t>
      </w:r>
    </w:p>
    <w:p w14:paraId="53DF3384" w14:textId="77777777" w:rsidR="00EA4BE0" w:rsidRDefault="00EA4BE0" w:rsidP="00EA4BE0">
      <w:pPr>
        <w:pStyle w:val="BodyTextL25"/>
      </w:pPr>
      <w:r>
        <w:t xml:space="preserve">As the network is implemented right now, there are two direct paths between switch A1 and the root bridge for each MST. Path and port costs are evaluated to determine the shortest path to the root bridge. In the case where there are multiple equal cost paths to the root bridge, additional attributes must be evaluated. In our case, the lower interface number (for example, F0/1) is chosen as the Root Port, and the higher interface number (for example, F0/2) is put into a spanning tree Blocking state. </w:t>
      </w:r>
    </w:p>
    <w:p w14:paraId="34C822F3" w14:textId="77777777" w:rsidR="00EA4BE0" w:rsidRDefault="00EA4BE0" w:rsidP="00EA4BE0">
      <w:pPr>
        <w:pStyle w:val="BodyTextL25"/>
      </w:pPr>
      <w:r>
        <w:t xml:space="preserve">You can see which ports are blocked with the </w:t>
      </w:r>
      <w:r w:rsidRPr="008D5CE7">
        <w:rPr>
          <w:rFonts w:cs="Arial"/>
          <w:b/>
        </w:rPr>
        <w:t xml:space="preserve">show spanning-tree </w:t>
      </w:r>
      <w:r w:rsidRPr="008D5CE7">
        <w:rPr>
          <w:rFonts w:cs="Arial"/>
          <w:i/>
        </w:rPr>
        <w:t>vlan-id</w:t>
      </w:r>
      <w:r w:rsidRPr="00D50E57">
        <w:rPr>
          <w:rFonts w:ascii="Courier New" w:hAnsi="Courier New" w:cs="Courier New"/>
          <w:b/>
        </w:rPr>
        <w:t xml:space="preserve"> </w:t>
      </w:r>
      <w:r w:rsidRPr="00D50E57">
        <w:rPr>
          <w:rFonts w:cs="Arial"/>
        </w:rPr>
        <w:t>command or the</w:t>
      </w:r>
      <w:r w:rsidRPr="00D50E57">
        <w:rPr>
          <w:rFonts w:ascii="Courier New" w:hAnsi="Courier New" w:cs="Courier New"/>
          <w:b/>
        </w:rPr>
        <w:t xml:space="preserve"> </w:t>
      </w:r>
      <w:r w:rsidRPr="008D5CE7">
        <w:rPr>
          <w:rFonts w:cs="Arial"/>
          <w:b/>
        </w:rPr>
        <w:t>show spanning-tree blockedports</w:t>
      </w:r>
      <w:r>
        <w:t xml:space="preserve"> command. For now</w:t>
      </w:r>
      <w:r w:rsidR="00826895">
        <w:t>,</w:t>
      </w:r>
      <w:r>
        <w:t xml:space="preserve"> examine VLAN 1 on D1.</w:t>
      </w:r>
    </w:p>
    <w:p w14:paraId="7CF18F81" w14:textId="77777777" w:rsidR="00826895" w:rsidRDefault="00826895" w:rsidP="00826895">
      <w:pPr>
        <w:pStyle w:val="SubStepAlpha"/>
      </w:pPr>
      <w:r>
        <w:lastRenderedPageBreak/>
        <w:t>O</w:t>
      </w:r>
      <w:r w:rsidRPr="00826895">
        <w:t>n A1,</w:t>
      </w:r>
      <w:r>
        <w:t xml:space="preserve"> i</w:t>
      </w:r>
      <w:r w:rsidRPr="00826895">
        <w:t>ssu</w:t>
      </w:r>
      <w:r>
        <w:t xml:space="preserve">e the </w:t>
      </w:r>
      <w:r w:rsidRPr="00826895">
        <w:t>comm</w:t>
      </w:r>
      <w:r>
        <w:t xml:space="preserve">ands </w:t>
      </w:r>
      <w:r w:rsidRPr="00826895">
        <w:rPr>
          <w:b/>
        </w:rPr>
        <w:t>show spanning-tree vlan 1</w:t>
      </w:r>
      <w:r>
        <w:t xml:space="preserve"> and </w:t>
      </w:r>
      <w:r w:rsidRPr="00826895">
        <w:rPr>
          <w:b/>
        </w:rPr>
        <w:t>show spanning-tree blockedports</w:t>
      </w:r>
      <w:r>
        <w:t>.</w:t>
      </w:r>
    </w:p>
    <w:p w14:paraId="5A1B2FCA" w14:textId="77777777" w:rsidR="00826895" w:rsidRDefault="00826895" w:rsidP="00826895">
      <w:pPr>
        <w:pStyle w:val="CMD"/>
      </w:pPr>
      <w:r>
        <w:t xml:space="preserve">A1# </w:t>
      </w:r>
      <w:r w:rsidRPr="00826895">
        <w:rPr>
          <w:b/>
        </w:rPr>
        <w:t>show spanning-tree mst 1</w:t>
      </w:r>
    </w:p>
    <w:p w14:paraId="60052FD3" w14:textId="77777777" w:rsidR="00826895" w:rsidRPr="00826895" w:rsidRDefault="00826895" w:rsidP="00826895">
      <w:pPr>
        <w:pStyle w:val="CMDOutput"/>
      </w:pPr>
    </w:p>
    <w:p w14:paraId="42088A84" w14:textId="77777777" w:rsidR="00826895" w:rsidRPr="00826895" w:rsidRDefault="00826895" w:rsidP="00826895">
      <w:pPr>
        <w:pStyle w:val="CMDOutput"/>
      </w:pPr>
      <w:r w:rsidRPr="00826895">
        <w:t>##### MST1    vlans mapped:   2-3</w:t>
      </w:r>
    </w:p>
    <w:p w14:paraId="5CB6D420" w14:textId="77777777" w:rsidR="00826895" w:rsidRPr="00826895" w:rsidRDefault="00826895" w:rsidP="00826895">
      <w:pPr>
        <w:pStyle w:val="CMDOutput"/>
      </w:pPr>
      <w:r w:rsidRPr="00826895">
        <w:t>Bridge        address f078.1647.4580  priority      32769 (32768 sysid 1)</w:t>
      </w:r>
    </w:p>
    <w:p w14:paraId="6CF4B839" w14:textId="77777777" w:rsidR="00826895" w:rsidRPr="00826895" w:rsidRDefault="00826895" w:rsidP="00826895">
      <w:pPr>
        <w:pStyle w:val="CMDOutput"/>
      </w:pPr>
      <w:r w:rsidRPr="00826895">
        <w:t>Root          address d8b1.9028.af80  priority      24577 (24576 sysid 1)</w:t>
      </w:r>
    </w:p>
    <w:p w14:paraId="034C526E" w14:textId="77777777" w:rsidR="00826895" w:rsidRPr="00826895" w:rsidRDefault="00826895" w:rsidP="00826895">
      <w:pPr>
        <w:pStyle w:val="CMDOutput"/>
      </w:pPr>
      <w:r w:rsidRPr="00826895">
        <w:t xml:space="preserve">              port    Fa0/1           cost          200000    rem hops 19</w:t>
      </w:r>
    </w:p>
    <w:p w14:paraId="2202F2D8" w14:textId="77777777" w:rsidR="00826895" w:rsidRPr="00826895" w:rsidRDefault="00826895" w:rsidP="00826895">
      <w:pPr>
        <w:pStyle w:val="CMDOutput"/>
      </w:pPr>
    </w:p>
    <w:p w14:paraId="662B1ABE" w14:textId="77777777" w:rsidR="00826895" w:rsidRPr="00826895" w:rsidRDefault="00826895" w:rsidP="00826895">
      <w:pPr>
        <w:pStyle w:val="CMDOutput"/>
      </w:pPr>
      <w:r w:rsidRPr="00826895">
        <w:t>Interface        Role Sts Cost      Prio.Nbr Type</w:t>
      </w:r>
    </w:p>
    <w:p w14:paraId="1EADC670" w14:textId="77777777" w:rsidR="00826895" w:rsidRPr="00826895" w:rsidRDefault="00826895" w:rsidP="00826895">
      <w:pPr>
        <w:pStyle w:val="CMDOutput"/>
      </w:pPr>
      <w:r w:rsidRPr="00826895">
        <w:t>---------------- ---- --- --------- -------- --------------------------------</w:t>
      </w:r>
    </w:p>
    <w:p w14:paraId="0BA2813F" w14:textId="77777777" w:rsidR="00826895" w:rsidRPr="00826895" w:rsidRDefault="00826895" w:rsidP="00826895">
      <w:pPr>
        <w:pStyle w:val="CMDOutput"/>
      </w:pPr>
      <w:r w:rsidRPr="00826895">
        <w:t xml:space="preserve">Fa0/1            Root FWD 200000    128.1    P2p </w:t>
      </w:r>
    </w:p>
    <w:p w14:paraId="7444F718" w14:textId="77777777" w:rsidR="00826895" w:rsidRPr="00826895" w:rsidRDefault="00826895" w:rsidP="00826895">
      <w:pPr>
        <w:pStyle w:val="CMDOutput"/>
      </w:pPr>
      <w:r w:rsidRPr="00826895">
        <w:t xml:space="preserve">Fa0/2            Altn BLK 200000    128.2    P2p </w:t>
      </w:r>
    </w:p>
    <w:p w14:paraId="14C8502D" w14:textId="77777777" w:rsidR="00826895" w:rsidRPr="00826895" w:rsidRDefault="00826895" w:rsidP="00826895">
      <w:pPr>
        <w:pStyle w:val="CMDOutput"/>
      </w:pPr>
      <w:r w:rsidRPr="00826895">
        <w:t xml:space="preserve">Fa0/3            Altn BLK 200000    128.3    P2p </w:t>
      </w:r>
    </w:p>
    <w:p w14:paraId="63B89CF2" w14:textId="77777777" w:rsidR="00826895" w:rsidRPr="00826895" w:rsidRDefault="00826895" w:rsidP="00826895">
      <w:pPr>
        <w:pStyle w:val="CMDOutput"/>
      </w:pPr>
      <w:r w:rsidRPr="00826895">
        <w:t xml:space="preserve">Fa0/4            Altn BLK 200000    128.4    P2p </w:t>
      </w:r>
    </w:p>
    <w:p w14:paraId="3C69DE82" w14:textId="77777777" w:rsidR="00826895" w:rsidRPr="00826895" w:rsidRDefault="00826895" w:rsidP="00826895">
      <w:pPr>
        <w:pStyle w:val="CMDOutput"/>
      </w:pPr>
      <w:r w:rsidRPr="00826895">
        <w:t xml:space="preserve">Fa0/23           Desg FWD 2000000   128.23   P2p </w:t>
      </w:r>
    </w:p>
    <w:p w14:paraId="4489FEF6" w14:textId="77777777" w:rsidR="00826895" w:rsidRPr="00826895" w:rsidRDefault="00826895" w:rsidP="00826895">
      <w:pPr>
        <w:pStyle w:val="CMDOutput"/>
      </w:pPr>
    </w:p>
    <w:p w14:paraId="7D07061F" w14:textId="77777777" w:rsidR="00826895" w:rsidRPr="00826895" w:rsidRDefault="00826895" w:rsidP="00826895">
      <w:pPr>
        <w:pStyle w:val="CMD"/>
      </w:pPr>
      <w:r w:rsidRPr="00826895">
        <w:t xml:space="preserve">A1# </w:t>
      </w:r>
      <w:r w:rsidRPr="00826895">
        <w:rPr>
          <w:b/>
        </w:rPr>
        <w:t>show spanning-tree blockedports</w:t>
      </w:r>
    </w:p>
    <w:p w14:paraId="1182BC8A" w14:textId="77777777" w:rsidR="00826895" w:rsidRPr="00826895" w:rsidRDefault="00826895" w:rsidP="00826895">
      <w:pPr>
        <w:pStyle w:val="CMDOutput"/>
      </w:pPr>
    </w:p>
    <w:p w14:paraId="5F87B58D" w14:textId="77777777" w:rsidR="00826895" w:rsidRPr="00826895" w:rsidRDefault="00826895" w:rsidP="00826895">
      <w:pPr>
        <w:pStyle w:val="CMDOutput"/>
      </w:pPr>
      <w:r w:rsidRPr="00826895">
        <w:t>Name                 Blocked Interfaces List</w:t>
      </w:r>
    </w:p>
    <w:p w14:paraId="744CBDA2" w14:textId="77777777" w:rsidR="00826895" w:rsidRPr="00826895" w:rsidRDefault="00826895" w:rsidP="00826895">
      <w:pPr>
        <w:pStyle w:val="CMDOutput"/>
      </w:pPr>
      <w:r w:rsidRPr="00826895">
        <w:t>-------------------- ------------------------------------</w:t>
      </w:r>
    </w:p>
    <w:p w14:paraId="3F13E0C5" w14:textId="77777777" w:rsidR="00826895" w:rsidRPr="00826895" w:rsidRDefault="00826895" w:rsidP="00826895">
      <w:pPr>
        <w:pStyle w:val="CMDOutput"/>
      </w:pPr>
      <w:r w:rsidRPr="00826895">
        <w:t>MST0                 Fa0/2, Fa0/3, Fa0/4</w:t>
      </w:r>
    </w:p>
    <w:p w14:paraId="78A2B536" w14:textId="77777777" w:rsidR="00826895" w:rsidRPr="00826895" w:rsidRDefault="00826895" w:rsidP="00826895">
      <w:pPr>
        <w:pStyle w:val="CMDOutput"/>
      </w:pPr>
      <w:r w:rsidRPr="00826895">
        <w:t>MST1                 Fa0/2, Fa0/3, Fa0/4</w:t>
      </w:r>
    </w:p>
    <w:p w14:paraId="150EDC0B" w14:textId="77777777" w:rsidR="00826895" w:rsidRPr="00826895" w:rsidRDefault="00826895" w:rsidP="00826895">
      <w:pPr>
        <w:pStyle w:val="CMDOutput"/>
      </w:pPr>
      <w:r w:rsidRPr="00826895">
        <w:t>MST2                 Fa0/1, Fa0/2, Fa0/4</w:t>
      </w:r>
    </w:p>
    <w:p w14:paraId="761C5C8C" w14:textId="77777777" w:rsidR="00826895" w:rsidRPr="00826895" w:rsidRDefault="00826895" w:rsidP="00826895">
      <w:pPr>
        <w:pStyle w:val="CMDOutput"/>
      </w:pPr>
    </w:p>
    <w:p w14:paraId="39175CCC" w14:textId="77777777" w:rsidR="00826895" w:rsidRPr="00826895" w:rsidRDefault="00826895" w:rsidP="00826895">
      <w:pPr>
        <w:pStyle w:val="CMDOutput"/>
      </w:pPr>
      <w:r w:rsidRPr="00826895">
        <w:t>Number of blocked ports (segments) in the system : 9</w:t>
      </w:r>
    </w:p>
    <w:p w14:paraId="504FD45A" w14:textId="77777777" w:rsidR="00826895" w:rsidRPr="00826895" w:rsidRDefault="00826895" w:rsidP="00826895">
      <w:pPr>
        <w:pStyle w:val="BodyTextL50"/>
      </w:pPr>
      <w:r w:rsidRPr="00826895">
        <w:t>As you can see, MST 1 has its Root Port on F0/1 and F0/2, F0/3, and F0/4 are Alternate Blocking Ports.</w:t>
      </w:r>
    </w:p>
    <w:p w14:paraId="21925D29" w14:textId="77777777" w:rsidR="00826895" w:rsidRPr="00826895" w:rsidRDefault="00826895" w:rsidP="00826895">
      <w:pPr>
        <w:pStyle w:val="BodyTextL50"/>
      </w:pPr>
      <w:r w:rsidRPr="00826895">
        <w:t xml:space="preserve">To manipulate which port becomes the Root Port on non-root bridges, change the port cost (a value between 1 and 200,000,000) or port priority value (a value between 0 and 240 in increments of 16). Remember that this change could have an impact on downstream switches as well. </w:t>
      </w:r>
    </w:p>
    <w:p w14:paraId="070CA6EB" w14:textId="77777777" w:rsidR="00826895" w:rsidRDefault="00826895" w:rsidP="00826895">
      <w:pPr>
        <w:pStyle w:val="BodyTextL50"/>
      </w:pPr>
      <w:r w:rsidRPr="00B71AA3">
        <w:rPr>
          <w:b/>
        </w:rPr>
        <w:t>Note</w:t>
      </w:r>
      <w:r w:rsidRPr="00826895">
        <w:t xml:space="preserve">: The changes you are about to implement are considered topology changes and could have a significant impact on the overall structure of the spanning tree in your switch network. </w:t>
      </w:r>
      <w:r w:rsidRPr="00B71AA3">
        <w:rPr>
          <w:u w:val="single"/>
        </w:rPr>
        <w:t>Do not</w:t>
      </w:r>
      <w:r w:rsidRPr="00826895">
        <w:t xml:space="preserve"> make these changes in a production network without careful planning and prior coordination.</w:t>
      </w:r>
    </w:p>
    <w:p w14:paraId="0B6C419E" w14:textId="04817208" w:rsidR="00826895" w:rsidRPr="00826895" w:rsidRDefault="00826895" w:rsidP="00826895">
      <w:pPr>
        <w:pStyle w:val="SubStepAlpha"/>
      </w:pPr>
      <w:r>
        <w:t>On A1, shutdown interfaces F0/1 a</w:t>
      </w:r>
      <w:r w:rsidRPr="00826895">
        <w:t>nd F</w:t>
      </w:r>
      <w:r>
        <w:t>0/2, assign a new port cost of 100</w:t>
      </w:r>
      <w:r w:rsidRPr="00826895">
        <w:t>0 t</w:t>
      </w:r>
      <w:r>
        <w:t xml:space="preserve">o F0/2 using the </w:t>
      </w:r>
      <w:r w:rsidRPr="00DC4EB8">
        <w:rPr>
          <w:b/>
          <w:bCs/>
        </w:rPr>
        <w:t>spanning-tree mst 1 cost</w:t>
      </w:r>
      <w:r>
        <w:t xml:space="preserve"> </w:t>
      </w:r>
      <w:r w:rsidRPr="00DC4EB8">
        <w:rPr>
          <w:i/>
          <w:iCs/>
        </w:rPr>
        <w:t>value</w:t>
      </w:r>
      <w:r>
        <w:t xml:space="preserve"> command, and then</w:t>
      </w:r>
      <w:r w:rsidR="00597CEC">
        <w:t xml:space="preserve"> issue the</w:t>
      </w:r>
      <w:r>
        <w:t xml:space="preserve"> </w:t>
      </w:r>
      <w:r w:rsidRPr="008D5CE7">
        <w:rPr>
          <w:b/>
          <w:bCs/>
        </w:rPr>
        <w:t>no shut</w:t>
      </w:r>
      <w:r w:rsidR="00597CEC">
        <w:rPr>
          <w:b/>
          <w:bCs/>
        </w:rPr>
        <w:t>down</w:t>
      </w:r>
      <w:r>
        <w:t xml:space="preserve"> </w:t>
      </w:r>
      <w:r w:rsidR="00597CEC">
        <w:t xml:space="preserve">command on </w:t>
      </w:r>
      <w:r>
        <w:t>the ports.</w:t>
      </w:r>
    </w:p>
    <w:p w14:paraId="531DFF5F" w14:textId="77777777" w:rsidR="00EA4BE0" w:rsidRPr="00F8222E" w:rsidRDefault="00EA4BE0" w:rsidP="00EA4BE0">
      <w:pPr>
        <w:pStyle w:val="CMD"/>
        <w:ind w:left="360" w:firstLine="360"/>
        <w:rPr>
          <w:b/>
          <w:bCs/>
        </w:rPr>
      </w:pPr>
      <w:r>
        <w:t xml:space="preserve">A1# </w:t>
      </w:r>
      <w:r w:rsidRPr="00F8222E">
        <w:rPr>
          <w:b/>
          <w:bCs/>
        </w:rPr>
        <w:t>conf t</w:t>
      </w:r>
    </w:p>
    <w:p w14:paraId="40DAC976" w14:textId="77777777" w:rsidR="00EA4BE0" w:rsidRDefault="00EA4BE0" w:rsidP="00EA4BE0">
      <w:pPr>
        <w:pStyle w:val="CMD"/>
        <w:ind w:left="360" w:firstLine="360"/>
      </w:pPr>
      <w:r>
        <w:t>Enter configuration commands, one per line.  End with CNTL/Z.</w:t>
      </w:r>
    </w:p>
    <w:p w14:paraId="246F8790" w14:textId="77777777" w:rsidR="00EA4BE0" w:rsidRDefault="00EA4BE0" w:rsidP="00EA4BE0">
      <w:pPr>
        <w:pStyle w:val="CMD"/>
        <w:ind w:left="360" w:firstLine="360"/>
      </w:pPr>
      <w:r>
        <w:t xml:space="preserve">A1(config)# </w:t>
      </w:r>
      <w:r w:rsidRPr="00F8222E">
        <w:rPr>
          <w:b/>
          <w:bCs/>
        </w:rPr>
        <w:t>interface range f0/1-2</w:t>
      </w:r>
    </w:p>
    <w:p w14:paraId="65B07507" w14:textId="77777777" w:rsidR="00EA4BE0" w:rsidRPr="00F8222E" w:rsidRDefault="00EA4BE0" w:rsidP="00EA4BE0">
      <w:pPr>
        <w:pStyle w:val="CMD"/>
        <w:ind w:left="360" w:firstLine="360"/>
        <w:rPr>
          <w:b/>
          <w:bCs/>
        </w:rPr>
      </w:pPr>
      <w:r>
        <w:t xml:space="preserve">A1(config-if-range)# </w:t>
      </w:r>
      <w:r w:rsidRPr="00F8222E">
        <w:rPr>
          <w:b/>
          <w:bCs/>
        </w:rPr>
        <w:t>shutdown</w:t>
      </w:r>
    </w:p>
    <w:p w14:paraId="3D8685F4" w14:textId="77777777" w:rsidR="00EA4BE0" w:rsidRPr="00F8222E" w:rsidRDefault="00EA4BE0" w:rsidP="00EA4BE0">
      <w:pPr>
        <w:pStyle w:val="CMD"/>
        <w:ind w:left="360" w:firstLine="360"/>
        <w:rPr>
          <w:b/>
          <w:bCs/>
        </w:rPr>
      </w:pPr>
      <w:r>
        <w:t xml:space="preserve">A1(config-if-range)# </w:t>
      </w:r>
      <w:r w:rsidRPr="00F8222E">
        <w:rPr>
          <w:b/>
          <w:bCs/>
        </w:rPr>
        <w:t>exit</w:t>
      </w:r>
    </w:p>
    <w:p w14:paraId="6CCDB782" w14:textId="77777777" w:rsidR="00EA4BE0" w:rsidRPr="00F8222E" w:rsidRDefault="00EA4BE0" w:rsidP="00EA4BE0">
      <w:pPr>
        <w:pStyle w:val="CMD"/>
        <w:ind w:left="360" w:firstLine="360"/>
        <w:rPr>
          <w:b/>
          <w:bCs/>
        </w:rPr>
      </w:pPr>
      <w:r>
        <w:t xml:space="preserve">A1(config)# </w:t>
      </w:r>
      <w:r w:rsidRPr="00F8222E">
        <w:rPr>
          <w:b/>
          <w:bCs/>
        </w:rPr>
        <w:t>interface f0/2</w:t>
      </w:r>
    </w:p>
    <w:p w14:paraId="2B05D636" w14:textId="77777777" w:rsidR="00EA4BE0" w:rsidRDefault="00EA4BE0" w:rsidP="00EA4BE0">
      <w:pPr>
        <w:pStyle w:val="CMD"/>
        <w:ind w:left="360" w:firstLine="360"/>
      </w:pPr>
      <w:r>
        <w:t xml:space="preserve">A1(config-if)# </w:t>
      </w:r>
      <w:r w:rsidRPr="00F8222E">
        <w:rPr>
          <w:b/>
          <w:bCs/>
        </w:rPr>
        <w:t>spanning-tree mst 1 cost 1000</w:t>
      </w:r>
    </w:p>
    <w:p w14:paraId="19F7A352" w14:textId="77777777" w:rsidR="00EA4BE0" w:rsidRDefault="00EA4BE0" w:rsidP="00EA4BE0">
      <w:pPr>
        <w:pStyle w:val="CMD"/>
        <w:ind w:left="360" w:firstLine="360"/>
      </w:pPr>
      <w:r>
        <w:t xml:space="preserve">A1(config-if)# </w:t>
      </w:r>
      <w:r w:rsidRPr="00F8222E">
        <w:rPr>
          <w:b/>
          <w:bCs/>
        </w:rPr>
        <w:t>exit</w:t>
      </w:r>
    </w:p>
    <w:p w14:paraId="4C414220" w14:textId="77777777" w:rsidR="00EA4BE0" w:rsidRDefault="00EA4BE0" w:rsidP="00EA4BE0">
      <w:pPr>
        <w:pStyle w:val="CMD"/>
        <w:ind w:left="360" w:firstLine="360"/>
      </w:pPr>
      <w:r>
        <w:t xml:space="preserve">A1(config)# </w:t>
      </w:r>
      <w:r w:rsidRPr="00F8222E">
        <w:rPr>
          <w:b/>
          <w:bCs/>
        </w:rPr>
        <w:t>interface range f0/1-2</w:t>
      </w:r>
    </w:p>
    <w:p w14:paraId="7E92AE72" w14:textId="77777777" w:rsidR="00EA4BE0" w:rsidRDefault="00EA4BE0" w:rsidP="00EA4BE0">
      <w:pPr>
        <w:pStyle w:val="CMD"/>
        <w:ind w:left="360" w:firstLine="360"/>
      </w:pPr>
      <w:r>
        <w:t xml:space="preserve">A1(config-if-range)# </w:t>
      </w:r>
      <w:r w:rsidRPr="00F8222E">
        <w:rPr>
          <w:b/>
          <w:bCs/>
        </w:rPr>
        <w:t>no shutdown</w:t>
      </w:r>
    </w:p>
    <w:p w14:paraId="5C3B5009" w14:textId="77777777" w:rsidR="00EA4BE0" w:rsidRPr="00F8222E" w:rsidRDefault="00EA4BE0" w:rsidP="00EA4BE0">
      <w:pPr>
        <w:pStyle w:val="CMD"/>
        <w:ind w:left="360" w:firstLine="360"/>
        <w:rPr>
          <w:b/>
          <w:bCs/>
        </w:rPr>
      </w:pPr>
      <w:r>
        <w:t xml:space="preserve">A1(config-if-range)# </w:t>
      </w:r>
      <w:r w:rsidRPr="00F8222E">
        <w:rPr>
          <w:b/>
          <w:bCs/>
        </w:rPr>
        <w:t>exit</w:t>
      </w:r>
    </w:p>
    <w:p w14:paraId="6A7A5696" w14:textId="77777777" w:rsidR="00EA4BE0" w:rsidRDefault="00EA4BE0" w:rsidP="00826895">
      <w:pPr>
        <w:pStyle w:val="SubStepAlpha"/>
      </w:pPr>
      <w:r>
        <w:t>Now verify that this impacts root port s</w:t>
      </w:r>
      <w:r w:rsidRPr="00826895">
        <w:t>ele</w:t>
      </w:r>
      <w:r>
        <w:t xml:space="preserve">ction on A1 using the </w:t>
      </w:r>
      <w:r w:rsidRPr="008D5CE7">
        <w:rPr>
          <w:b/>
          <w:bCs/>
        </w:rPr>
        <w:t>show spanning-tree vlan 1</w:t>
      </w:r>
      <w:r>
        <w:t xml:space="preserve"> and </w:t>
      </w:r>
      <w:r w:rsidRPr="008D5CE7">
        <w:rPr>
          <w:b/>
          <w:bCs/>
        </w:rPr>
        <w:t>show spanning-tree blockedports</w:t>
      </w:r>
      <w:r>
        <w:t xml:space="preserve"> commands.</w:t>
      </w:r>
    </w:p>
    <w:p w14:paraId="7258B937" w14:textId="77777777" w:rsidR="00EA4BE0" w:rsidRDefault="00EA4BE0" w:rsidP="00EA4BE0">
      <w:pPr>
        <w:pStyle w:val="CMD"/>
      </w:pPr>
      <w:r>
        <w:lastRenderedPageBreak/>
        <w:t xml:space="preserve">A1# </w:t>
      </w:r>
      <w:r w:rsidRPr="00F8222E">
        <w:rPr>
          <w:b/>
          <w:bCs/>
        </w:rPr>
        <w:t>show spanning-tree mst 1</w:t>
      </w:r>
    </w:p>
    <w:p w14:paraId="50C6756E" w14:textId="77777777" w:rsidR="00EA4BE0" w:rsidRDefault="00EA4BE0" w:rsidP="00EA4BE0">
      <w:pPr>
        <w:pStyle w:val="CMD"/>
      </w:pPr>
    </w:p>
    <w:p w14:paraId="6893DFF0" w14:textId="77777777" w:rsidR="00EA4BE0" w:rsidRDefault="00EA4BE0" w:rsidP="00EA4BE0">
      <w:pPr>
        <w:pStyle w:val="CMD"/>
      </w:pPr>
      <w:r>
        <w:t>##### MST1    vlans mapped:   2-3</w:t>
      </w:r>
    </w:p>
    <w:p w14:paraId="0C02F85F" w14:textId="77777777" w:rsidR="00EA4BE0" w:rsidRDefault="00EA4BE0" w:rsidP="00EA4BE0">
      <w:pPr>
        <w:pStyle w:val="CMD"/>
      </w:pPr>
      <w:r>
        <w:t>Bridge        address f078.1647.4580  priority      32769 (32768 sysid 1)</w:t>
      </w:r>
    </w:p>
    <w:p w14:paraId="68FF037D" w14:textId="77777777" w:rsidR="00EA4BE0" w:rsidRDefault="00EA4BE0" w:rsidP="00EA4BE0">
      <w:pPr>
        <w:pStyle w:val="CMD"/>
      </w:pPr>
      <w:r>
        <w:t>Root          address d8b1.9028.af80  priority      24577 (24576 sysid 1)</w:t>
      </w:r>
    </w:p>
    <w:p w14:paraId="1A35CE58" w14:textId="77777777" w:rsidR="00EA4BE0" w:rsidRDefault="00EA4BE0" w:rsidP="00EA4BE0">
      <w:pPr>
        <w:pStyle w:val="CMD"/>
      </w:pPr>
      <w:r>
        <w:t xml:space="preserve">              port    Fa0/2           cost          1000      rem hops 19</w:t>
      </w:r>
    </w:p>
    <w:p w14:paraId="1D39CA15" w14:textId="77777777" w:rsidR="00EA4BE0" w:rsidRDefault="00EA4BE0" w:rsidP="00EA4BE0">
      <w:pPr>
        <w:pStyle w:val="CMD"/>
      </w:pPr>
    </w:p>
    <w:p w14:paraId="4D0A3F60" w14:textId="77777777" w:rsidR="00EA4BE0" w:rsidRDefault="00EA4BE0" w:rsidP="00EA4BE0">
      <w:pPr>
        <w:pStyle w:val="CMD"/>
      </w:pPr>
      <w:r>
        <w:t>Interface        Role Sts Cost      Prio.Nbr Type</w:t>
      </w:r>
    </w:p>
    <w:p w14:paraId="1D2E251C" w14:textId="77777777" w:rsidR="00EA4BE0" w:rsidRDefault="00EA4BE0" w:rsidP="00EA4BE0">
      <w:pPr>
        <w:pStyle w:val="CMD"/>
      </w:pPr>
      <w:r>
        <w:t>---------------- ---- --- --------- -------- --------------------------------</w:t>
      </w:r>
    </w:p>
    <w:p w14:paraId="0E5277D8" w14:textId="77777777" w:rsidR="00EA4BE0" w:rsidRDefault="00EA4BE0" w:rsidP="00EA4BE0">
      <w:pPr>
        <w:pStyle w:val="CMD"/>
      </w:pPr>
      <w:r>
        <w:t xml:space="preserve">Fa0/1            Altn BLK 200000    128.1    P2p </w:t>
      </w:r>
    </w:p>
    <w:p w14:paraId="0CCC56B0" w14:textId="77777777" w:rsidR="00EA4BE0" w:rsidRDefault="00EA4BE0" w:rsidP="00EA4BE0">
      <w:pPr>
        <w:pStyle w:val="CMD"/>
      </w:pPr>
      <w:r w:rsidRPr="00F8222E">
        <w:rPr>
          <w:highlight w:val="yellow"/>
        </w:rPr>
        <w:t>Fa0/2            Root FWD 1000      128.2    P2p</w:t>
      </w:r>
      <w:r>
        <w:t xml:space="preserve"> </w:t>
      </w:r>
    </w:p>
    <w:p w14:paraId="162660C7" w14:textId="77777777" w:rsidR="00EA4BE0" w:rsidRDefault="00EA4BE0" w:rsidP="00EA4BE0">
      <w:pPr>
        <w:pStyle w:val="CMD"/>
      </w:pPr>
      <w:r>
        <w:t xml:space="preserve">Fa0/3            Desg FWD 200000    128.3    P2p </w:t>
      </w:r>
    </w:p>
    <w:p w14:paraId="595B66AB" w14:textId="77777777" w:rsidR="00EA4BE0" w:rsidRDefault="00EA4BE0" w:rsidP="00EA4BE0">
      <w:pPr>
        <w:pStyle w:val="CMD"/>
      </w:pPr>
      <w:r>
        <w:t xml:space="preserve">Fa0/4            Desg FWD 200000    128.4    P2p </w:t>
      </w:r>
    </w:p>
    <w:p w14:paraId="227E86B0" w14:textId="77777777" w:rsidR="00EA4BE0" w:rsidRDefault="00EA4BE0" w:rsidP="00EA4BE0">
      <w:pPr>
        <w:pStyle w:val="CMD"/>
      </w:pPr>
      <w:r>
        <w:t xml:space="preserve">Fa0/23           Desg FWD 2000000   128.23   P2p </w:t>
      </w:r>
    </w:p>
    <w:p w14:paraId="6B01DC3C" w14:textId="77777777" w:rsidR="00EA4BE0" w:rsidRDefault="00EA4BE0" w:rsidP="00EA4BE0">
      <w:pPr>
        <w:pStyle w:val="CMD"/>
      </w:pPr>
    </w:p>
    <w:p w14:paraId="416AE2E2" w14:textId="77777777" w:rsidR="00EA4BE0" w:rsidRDefault="00EA4BE0" w:rsidP="00EA4BE0">
      <w:pPr>
        <w:pStyle w:val="CMD"/>
      </w:pPr>
      <w:r>
        <w:t xml:space="preserve">A1# </w:t>
      </w:r>
      <w:r w:rsidRPr="00F8222E">
        <w:rPr>
          <w:b/>
          <w:bCs/>
        </w:rPr>
        <w:t>show spanning-tree blockedports</w:t>
      </w:r>
    </w:p>
    <w:p w14:paraId="3C8EBFF5" w14:textId="77777777" w:rsidR="00EA4BE0" w:rsidRDefault="00EA4BE0" w:rsidP="00EA4BE0">
      <w:pPr>
        <w:pStyle w:val="CMD"/>
      </w:pPr>
    </w:p>
    <w:p w14:paraId="4B66FB43" w14:textId="77777777" w:rsidR="00EA4BE0" w:rsidRDefault="00EA4BE0" w:rsidP="00EA4BE0">
      <w:pPr>
        <w:pStyle w:val="CMD"/>
      </w:pPr>
      <w:r>
        <w:t>Name                 Blocked Interfaces List</w:t>
      </w:r>
    </w:p>
    <w:p w14:paraId="48C20A56" w14:textId="77777777" w:rsidR="00EA4BE0" w:rsidRDefault="00EA4BE0" w:rsidP="00EA4BE0">
      <w:pPr>
        <w:pStyle w:val="CMD"/>
      </w:pPr>
      <w:r>
        <w:t>-------------------- ------------------------------------</w:t>
      </w:r>
    </w:p>
    <w:p w14:paraId="57136CA4" w14:textId="77777777" w:rsidR="00EA4BE0" w:rsidRDefault="00EA4BE0" w:rsidP="00EA4BE0">
      <w:pPr>
        <w:pStyle w:val="CMD"/>
      </w:pPr>
      <w:r>
        <w:t>MST0                 Fa0/2, Fa0/3, Fa0/4</w:t>
      </w:r>
    </w:p>
    <w:p w14:paraId="1F3BC2E5" w14:textId="77777777" w:rsidR="00EA4BE0" w:rsidRDefault="00EA4BE0" w:rsidP="00EA4BE0">
      <w:pPr>
        <w:pStyle w:val="CMD"/>
      </w:pPr>
      <w:r w:rsidRPr="00F8222E">
        <w:rPr>
          <w:highlight w:val="yellow"/>
        </w:rPr>
        <w:t>MST1                 Fa0/1</w:t>
      </w:r>
    </w:p>
    <w:p w14:paraId="52B09392" w14:textId="77777777" w:rsidR="00EA4BE0" w:rsidRDefault="00EA4BE0" w:rsidP="00EA4BE0">
      <w:pPr>
        <w:pStyle w:val="CMD"/>
      </w:pPr>
      <w:r>
        <w:t>MST2                 Fa0/1, Fa0/2, Fa0/4</w:t>
      </w:r>
    </w:p>
    <w:p w14:paraId="5B1A33B6" w14:textId="77777777" w:rsidR="00EA4BE0" w:rsidRDefault="00EA4BE0" w:rsidP="00EA4BE0">
      <w:pPr>
        <w:pStyle w:val="CMD"/>
      </w:pPr>
    </w:p>
    <w:p w14:paraId="173EA7A2" w14:textId="77777777" w:rsidR="00EA4BE0" w:rsidRDefault="00EA4BE0" w:rsidP="00EA4BE0">
      <w:pPr>
        <w:pStyle w:val="CMD"/>
      </w:pPr>
      <w:r>
        <w:t>Number of blocked ports (segments) in the system : 7</w:t>
      </w:r>
    </w:p>
    <w:p w14:paraId="59B1B583" w14:textId="77777777" w:rsidR="00EA4BE0" w:rsidRDefault="00EA4BE0" w:rsidP="00EA4BE0">
      <w:pPr>
        <w:pStyle w:val="BodyTextL50"/>
      </w:pPr>
      <w:r>
        <w:t>From the output</w:t>
      </w:r>
      <w:r w:rsidR="00E86E0C">
        <w:t>,</w:t>
      </w:r>
      <w:r>
        <w:t xml:space="preserve"> you can see that the root port selected by A1 for VLAN 1 is now interface F0/2, and the port (and root) cost is now 1000. </w:t>
      </w:r>
    </w:p>
    <w:p w14:paraId="118D3D42" w14:textId="77777777" w:rsidR="00EA4BE0" w:rsidRDefault="00EA4BE0" w:rsidP="00826895">
      <w:pPr>
        <w:pStyle w:val="Heading3"/>
      </w:pPr>
      <w:r>
        <w:t>Adjust port priority values to impact root port selection</w:t>
      </w:r>
      <w:r w:rsidR="00BE2AB2">
        <w:t>.</w:t>
      </w:r>
    </w:p>
    <w:p w14:paraId="7273B835" w14:textId="77777777" w:rsidR="00EA4BE0" w:rsidRDefault="00EA4BE0" w:rsidP="00EA4BE0">
      <w:pPr>
        <w:pStyle w:val="BodyTextL25"/>
      </w:pPr>
      <w:r>
        <w:t xml:space="preserve">The next method to impact root port selection is configured on the root bridge itself. In our current network topology, A1 has two connections to the root bridge for MST Instance 2, switch D2. The root port has been selected, in this case based on the lowest port ID. Port ID is made up of two values, labeled as Prio (Priority) and Nbr (Number). </w:t>
      </w:r>
    </w:p>
    <w:p w14:paraId="5C6EC209" w14:textId="77777777" w:rsidR="00EA4BE0" w:rsidRDefault="00EA4BE0" w:rsidP="00EA4BE0">
      <w:pPr>
        <w:pStyle w:val="BodyTextL25"/>
      </w:pPr>
      <w:r w:rsidRPr="00BE2AB2">
        <w:rPr>
          <w:b/>
        </w:rPr>
        <w:t>Note</w:t>
      </w:r>
      <w:r>
        <w:t>: The port number is not necessarily equal to the interface ID. A switch may use any port number for STP purposes as long as they are unique for each port on the switch.</w:t>
      </w:r>
    </w:p>
    <w:p w14:paraId="2016CBFB" w14:textId="77777777" w:rsidR="00EA4BE0" w:rsidRDefault="00EA4BE0" w:rsidP="00EA4BE0">
      <w:pPr>
        <w:pStyle w:val="BodyTextL25"/>
      </w:pPr>
      <w:r>
        <w:t>The port priority can be any value between 0 and 240, in increments of 16 (older switches may allow setting the priority in different increments).</w:t>
      </w:r>
    </w:p>
    <w:p w14:paraId="259C2790" w14:textId="77777777" w:rsidR="00EA4BE0" w:rsidRDefault="00EA4BE0" w:rsidP="00826895">
      <w:pPr>
        <w:pStyle w:val="SubStepAlpha"/>
      </w:pPr>
      <w:r>
        <w:t xml:space="preserve">On A1, issue the command </w:t>
      </w:r>
      <w:r w:rsidRPr="008D5CE7">
        <w:rPr>
          <w:b/>
          <w:bCs/>
        </w:rPr>
        <w:t xml:space="preserve">show spanning-tree </w:t>
      </w:r>
      <w:r>
        <w:rPr>
          <w:b/>
          <w:bCs/>
        </w:rPr>
        <w:t>mst</w:t>
      </w:r>
      <w:r w:rsidRPr="008D5CE7">
        <w:rPr>
          <w:b/>
          <w:bCs/>
        </w:rPr>
        <w:t xml:space="preserve"> 2</w:t>
      </w:r>
      <w:r>
        <w:t xml:space="preserve"> and ta</w:t>
      </w:r>
      <w:r w:rsidRPr="00826895">
        <w:t>ke no</w:t>
      </w:r>
      <w:r>
        <w:t>te of the port ID values listed.</w:t>
      </w:r>
    </w:p>
    <w:p w14:paraId="72A68ECF" w14:textId="77777777" w:rsidR="00EA4BE0" w:rsidRDefault="00EA4BE0" w:rsidP="00EA4BE0">
      <w:pPr>
        <w:pStyle w:val="CMD"/>
      </w:pPr>
      <w:r>
        <w:t xml:space="preserve">A1# </w:t>
      </w:r>
      <w:r w:rsidRPr="00CF5CD7">
        <w:rPr>
          <w:b/>
          <w:bCs/>
        </w:rPr>
        <w:t>show spanning-tree mst 2</w:t>
      </w:r>
    </w:p>
    <w:p w14:paraId="7AC190AF" w14:textId="77777777" w:rsidR="00EA4BE0" w:rsidRDefault="00EA4BE0" w:rsidP="00EA4BE0">
      <w:pPr>
        <w:pStyle w:val="CMD"/>
      </w:pPr>
    </w:p>
    <w:p w14:paraId="6ED88295" w14:textId="77777777" w:rsidR="00EA4BE0" w:rsidRDefault="00EA4BE0" w:rsidP="00EA4BE0">
      <w:pPr>
        <w:pStyle w:val="CMD"/>
      </w:pPr>
      <w:r>
        <w:t>##### MST2    vlans mapped:   4-5</w:t>
      </w:r>
    </w:p>
    <w:p w14:paraId="03167576" w14:textId="77777777" w:rsidR="00EA4BE0" w:rsidRDefault="00EA4BE0" w:rsidP="00EA4BE0">
      <w:pPr>
        <w:pStyle w:val="CMD"/>
      </w:pPr>
      <w:r>
        <w:t>Bridge        address f078.1647.4580  priority      32770 (32768 sysid 2)</w:t>
      </w:r>
    </w:p>
    <w:p w14:paraId="0FA4CF91" w14:textId="77777777" w:rsidR="00EA4BE0" w:rsidRDefault="00EA4BE0" w:rsidP="00EA4BE0">
      <w:pPr>
        <w:pStyle w:val="CMD"/>
      </w:pPr>
      <w:r>
        <w:t>Root          address d8b1.905d.c300  priority      24578 (24576 sysid 2)</w:t>
      </w:r>
    </w:p>
    <w:p w14:paraId="40BB9AC9" w14:textId="77777777" w:rsidR="00EA4BE0" w:rsidRDefault="00EA4BE0" w:rsidP="00EA4BE0">
      <w:pPr>
        <w:pStyle w:val="CMD"/>
      </w:pPr>
      <w:r>
        <w:t xml:space="preserve">              port    Fa0/3           cost          200000    rem hops 19</w:t>
      </w:r>
    </w:p>
    <w:p w14:paraId="782DE8D5" w14:textId="77777777" w:rsidR="00EA4BE0" w:rsidRDefault="00EA4BE0" w:rsidP="00EA4BE0">
      <w:pPr>
        <w:pStyle w:val="CMD"/>
      </w:pPr>
    </w:p>
    <w:p w14:paraId="144A2F17" w14:textId="77777777" w:rsidR="00EA4BE0" w:rsidRDefault="00EA4BE0" w:rsidP="00EA4BE0">
      <w:pPr>
        <w:pStyle w:val="CMD"/>
      </w:pPr>
      <w:r>
        <w:t>Interface        Role Sts Cost      Prio.Nbr Type</w:t>
      </w:r>
    </w:p>
    <w:p w14:paraId="7CFD34A2" w14:textId="77777777" w:rsidR="00EA4BE0" w:rsidRDefault="00EA4BE0" w:rsidP="00EA4BE0">
      <w:pPr>
        <w:pStyle w:val="CMD"/>
      </w:pPr>
      <w:r>
        <w:lastRenderedPageBreak/>
        <w:t>---------------- ---- --- --------- -------- --------------------------------</w:t>
      </w:r>
    </w:p>
    <w:p w14:paraId="18D91C4C" w14:textId="77777777" w:rsidR="00EA4BE0" w:rsidRDefault="00EA4BE0" w:rsidP="00EA4BE0">
      <w:pPr>
        <w:pStyle w:val="CMD"/>
      </w:pPr>
      <w:r>
        <w:t xml:space="preserve">Fa0/1            Altn BLK 200000    128.1    P2p </w:t>
      </w:r>
    </w:p>
    <w:p w14:paraId="5C1F4362" w14:textId="77777777" w:rsidR="00EA4BE0" w:rsidRDefault="00EA4BE0" w:rsidP="00EA4BE0">
      <w:pPr>
        <w:pStyle w:val="CMD"/>
      </w:pPr>
      <w:r>
        <w:t xml:space="preserve">Fa0/2            Altn BLK 200000    128.2    P2p </w:t>
      </w:r>
    </w:p>
    <w:p w14:paraId="3668F426" w14:textId="77777777" w:rsidR="00EA4BE0" w:rsidRDefault="00EA4BE0" w:rsidP="00EA4BE0">
      <w:pPr>
        <w:pStyle w:val="CMD"/>
      </w:pPr>
      <w:r w:rsidRPr="00CF5CD7">
        <w:rPr>
          <w:highlight w:val="yellow"/>
        </w:rPr>
        <w:t>Fa0/3            Root FWD 200000    128.3    P2p</w:t>
      </w:r>
      <w:r>
        <w:t xml:space="preserve"> </w:t>
      </w:r>
    </w:p>
    <w:p w14:paraId="736B1EB5" w14:textId="77777777" w:rsidR="00EA4BE0" w:rsidRDefault="00EA4BE0" w:rsidP="00EA4BE0">
      <w:pPr>
        <w:pStyle w:val="CMD"/>
      </w:pPr>
      <w:r>
        <w:t xml:space="preserve">Fa0/4            Altn BLK 200000    128.4    P2p </w:t>
      </w:r>
    </w:p>
    <w:p w14:paraId="6F85FBD7" w14:textId="24D8ECB0" w:rsidR="00EA4BE0" w:rsidRDefault="00EA4BE0" w:rsidP="00EA4BE0">
      <w:pPr>
        <w:pStyle w:val="CMD"/>
      </w:pPr>
      <w:r>
        <w:t xml:space="preserve">Fa0/23           Desg FWD 2000000   128.23   P2p </w:t>
      </w:r>
    </w:p>
    <w:p w14:paraId="70C183BE" w14:textId="77777777" w:rsidR="006A04C9" w:rsidRDefault="006A04C9" w:rsidP="006A04C9">
      <w:pPr>
        <w:pStyle w:val="ConfigWindow"/>
      </w:pPr>
      <w:r>
        <w:t>Close configuration window</w:t>
      </w:r>
    </w:p>
    <w:p w14:paraId="021B4B24" w14:textId="77777777" w:rsidR="00EA4BE0" w:rsidRDefault="00EA4BE0" w:rsidP="006A04C9">
      <w:pPr>
        <w:pStyle w:val="BodyTextL50"/>
        <w:spacing w:before="0"/>
      </w:pPr>
      <w:r>
        <w:t>As expected with two equal-cost paths to the root bridge, the lower port ID was selected as the root port</w:t>
      </w:r>
      <w:r w:rsidR="00BE2AB2">
        <w:t>.</w:t>
      </w:r>
    </w:p>
    <w:p w14:paraId="6C1E4412" w14:textId="569D641F" w:rsidR="00EA4BE0" w:rsidRDefault="00EA4BE0" w:rsidP="00B71AA3">
      <w:pPr>
        <w:pStyle w:val="SubStepAlpha"/>
      </w:pPr>
      <w:r>
        <w:t xml:space="preserve">Modify the port priority of D2 interface G1/0/6 so that it becomes the preferred port by issuing the </w:t>
      </w:r>
      <w:r w:rsidRPr="00EC2510">
        <w:rPr>
          <w:b/>
          <w:bCs/>
        </w:rPr>
        <w:t>spanning-tree mst 2 port-priority</w:t>
      </w:r>
      <w:r>
        <w:t xml:space="preserve"> </w:t>
      </w:r>
      <w:r w:rsidRPr="00EC2510">
        <w:rPr>
          <w:i/>
          <w:iCs/>
        </w:rPr>
        <w:t>value</w:t>
      </w:r>
      <w:r>
        <w:t xml:space="preserve"> interface configuration command. Use a value of 64.</w:t>
      </w:r>
    </w:p>
    <w:p w14:paraId="5B7219C9" w14:textId="3960A292" w:rsidR="006A04C9" w:rsidRDefault="006A04C9" w:rsidP="006A04C9">
      <w:pPr>
        <w:pStyle w:val="ConfigWindow"/>
      </w:pPr>
      <w:r>
        <w:t>Open configuration window</w:t>
      </w:r>
    </w:p>
    <w:p w14:paraId="602655E2" w14:textId="77777777" w:rsidR="00EA4BE0" w:rsidRDefault="00EA4BE0" w:rsidP="00EA4BE0">
      <w:pPr>
        <w:pStyle w:val="CMD"/>
      </w:pPr>
      <w:r>
        <w:t xml:space="preserve">D2# </w:t>
      </w:r>
      <w:r w:rsidRPr="00EC2510">
        <w:rPr>
          <w:b/>
          <w:bCs/>
        </w:rPr>
        <w:t>config t</w:t>
      </w:r>
    </w:p>
    <w:p w14:paraId="39B9ACDF" w14:textId="77777777" w:rsidR="00EA4BE0" w:rsidRDefault="00EA4BE0" w:rsidP="00EA4BE0">
      <w:pPr>
        <w:pStyle w:val="CMD"/>
      </w:pPr>
      <w:r>
        <w:t>Enter configuration commands, one per line.  End with CNTL/Z.</w:t>
      </w:r>
    </w:p>
    <w:p w14:paraId="2329C4D3" w14:textId="77777777" w:rsidR="00EA4BE0" w:rsidRPr="00EC2510" w:rsidRDefault="00EA4BE0" w:rsidP="00EA4BE0">
      <w:pPr>
        <w:pStyle w:val="CMD"/>
        <w:rPr>
          <w:b/>
          <w:bCs/>
        </w:rPr>
      </w:pPr>
      <w:r>
        <w:t xml:space="preserve">D2(config)# </w:t>
      </w:r>
      <w:r w:rsidRPr="00EC2510">
        <w:rPr>
          <w:b/>
          <w:bCs/>
        </w:rPr>
        <w:t>interface range g1/0/5-6</w:t>
      </w:r>
    </w:p>
    <w:p w14:paraId="14709604" w14:textId="77777777" w:rsidR="00EA4BE0" w:rsidRDefault="00EA4BE0" w:rsidP="00EA4BE0">
      <w:pPr>
        <w:pStyle w:val="CMD"/>
      </w:pPr>
      <w:r>
        <w:t xml:space="preserve">D2(config-if-range)# </w:t>
      </w:r>
      <w:r w:rsidRPr="00EC2510">
        <w:rPr>
          <w:b/>
          <w:bCs/>
        </w:rPr>
        <w:t>shutdown</w:t>
      </w:r>
    </w:p>
    <w:p w14:paraId="3E37D63E" w14:textId="77777777" w:rsidR="00EA4BE0" w:rsidRDefault="00EA4BE0" w:rsidP="00EA4BE0">
      <w:pPr>
        <w:pStyle w:val="CMD"/>
      </w:pPr>
      <w:r>
        <w:t xml:space="preserve">D2(config-if-range)# </w:t>
      </w:r>
      <w:r w:rsidRPr="00EC2510">
        <w:rPr>
          <w:b/>
          <w:bCs/>
        </w:rPr>
        <w:t>exit</w:t>
      </w:r>
    </w:p>
    <w:p w14:paraId="7F22EA9A" w14:textId="77777777" w:rsidR="00EA4BE0" w:rsidRPr="00EC2510" w:rsidRDefault="00EA4BE0" w:rsidP="00EA4BE0">
      <w:pPr>
        <w:pStyle w:val="CMD"/>
        <w:rPr>
          <w:b/>
          <w:bCs/>
        </w:rPr>
      </w:pPr>
      <w:r>
        <w:t xml:space="preserve">D2(config)# </w:t>
      </w:r>
      <w:r w:rsidRPr="00EC2510">
        <w:rPr>
          <w:b/>
          <w:bCs/>
        </w:rPr>
        <w:t>interface g1/0/6</w:t>
      </w:r>
    </w:p>
    <w:p w14:paraId="798F0D3A" w14:textId="77777777" w:rsidR="00EA4BE0" w:rsidRDefault="00EA4BE0" w:rsidP="00EA4BE0">
      <w:pPr>
        <w:pStyle w:val="CMD"/>
      </w:pPr>
      <w:r>
        <w:t xml:space="preserve">D2(config-if)# </w:t>
      </w:r>
      <w:r w:rsidRPr="00EC2510">
        <w:rPr>
          <w:b/>
          <w:bCs/>
        </w:rPr>
        <w:t>spanning-tree mst 2 port-priority 64</w:t>
      </w:r>
    </w:p>
    <w:p w14:paraId="7FFB70DD" w14:textId="77777777" w:rsidR="00EA4BE0" w:rsidRDefault="00EA4BE0" w:rsidP="00EA4BE0">
      <w:pPr>
        <w:pStyle w:val="CMD"/>
      </w:pPr>
      <w:r>
        <w:t xml:space="preserve">D2(config-if)# </w:t>
      </w:r>
      <w:r w:rsidRPr="00EC2510">
        <w:rPr>
          <w:b/>
          <w:bCs/>
        </w:rPr>
        <w:t>exit</w:t>
      </w:r>
    </w:p>
    <w:p w14:paraId="6C25C5CB" w14:textId="77777777" w:rsidR="00EA4BE0" w:rsidRDefault="00EA4BE0" w:rsidP="00EA4BE0">
      <w:pPr>
        <w:pStyle w:val="CMD"/>
      </w:pPr>
      <w:r>
        <w:t xml:space="preserve">D2(config)# </w:t>
      </w:r>
      <w:r w:rsidRPr="00EC2510">
        <w:rPr>
          <w:b/>
          <w:bCs/>
        </w:rPr>
        <w:t>interface range g1/0/5-6</w:t>
      </w:r>
    </w:p>
    <w:p w14:paraId="0021F22A" w14:textId="77777777" w:rsidR="00EA4BE0" w:rsidRDefault="00EA4BE0" w:rsidP="00EA4BE0">
      <w:pPr>
        <w:pStyle w:val="CMD"/>
      </w:pPr>
      <w:r>
        <w:t xml:space="preserve">D2(config-if-range)# </w:t>
      </w:r>
      <w:r w:rsidRPr="00EC2510">
        <w:rPr>
          <w:b/>
          <w:bCs/>
        </w:rPr>
        <w:t>no shutdown</w:t>
      </w:r>
    </w:p>
    <w:p w14:paraId="3153DAA6" w14:textId="4B499D7F" w:rsidR="00EA4BE0" w:rsidRDefault="00EA4BE0" w:rsidP="00EA4BE0">
      <w:pPr>
        <w:pStyle w:val="CMD"/>
        <w:rPr>
          <w:b/>
          <w:bCs/>
        </w:rPr>
      </w:pPr>
      <w:r>
        <w:t xml:space="preserve">D2(config-if-range)# </w:t>
      </w:r>
      <w:r w:rsidRPr="00EC2510">
        <w:rPr>
          <w:b/>
          <w:bCs/>
        </w:rPr>
        <w:t>exit</w:t>
      </w:r>
    </w:p>
    <w:p w14:paraId="48051FF6" w14:textId="77777777" w:rsidR="006A04C9" w:rsidRDefault="006A04C9" w:rsidP="006A04C9">
      <w:pPr>
        <w:pStyle w:val="ConfigWindow"/>
      </w:pPr>
      <w:r>
        <w:t>Close configuration window</w:t>
      </w:r>
    </w:p>
    <w:p w14:paraId="78F7DE48" w14:textId="6D758104" w:rsidR="00EA4BE0" w:rsidRDefault="00EA4BE0" w:rsidP="006A04C9">
      <w:pPr>
        <w:pStyle w:val="SubStepAlpha"/>
        <w:spacing w:before="0" w:after="0"/>
      </w:pPr>
      <w:r>
        <w:t xml:space="preserve">On A1, issue the </w:t>
      </w:r>
      <w:r w:rsidRPr="008D5CE7">
        <w:rPr>
          <w:b/>
          <w:bCs/>
        </w:rPr>
        <w:t xml:space="preserve">show spanning-tree </w:t>
      </w:r>
      <w:r>
        <w:rPr>
          <w:b/>
          <w:bCs/>
        </w:rPr>
        <w:t xml:space="preserve">mst </w:t>
      </w:r>
      <w:r w:rsidRPr="008D5CE7">
        <w:rPr>
          <w:b/>
          <w:bCs/>
        </w:rPr>
        <w:t>2</w:t>
      </w:r>
      <w:r>
        <w:t xml:space="preserve"> command and you will see that Fa0/4 is now the selected root port. This selection is based on the lower priority value of D2 interface G1/0/6. Notice that the lower priority value does not appear in any A1 output.</w:t>
      </w:r>
    </w:p>
    <w:p w14:paraId="6499795C" w14:textId="60DB8E67" w:rsidR="006A04C9" w:rsidRDefault="006A04C9" w:rsidP="006A04C9">
      <w:pPr>
        <w:pStyle w:val="ConfigWindow"/>
      </w:pPr>
      <w:r>
        <w:t>Open configuration window</w:t>
      </w:r>
    </w:p>
    <w:p w14:paraId="58175F6C" w14:textId="77777777" w:rsidR="00EA4BE0" w:rsidRPr="00EC2510" w:rsidRDefault="00EA4BE0" w:rsidP="00EA4BE0">
      <w:pPr>
        <w:pStyle w:val="CMD"/>
        <w:rPr>
          <w:b/>
          <w:bCs/>
        </w:rPr>
      </w:pPr>
      <w:r>
        <w:t xml:space="preserve">A1# </w:t>
      </w:r>
      <w:r w:rsidRPr="00EC2510">
        <w:rPr>
          <w:b/>
          <w:bCs/>
        </w:rPr>
        <w:t>show spanning-tree mst 2</w:t>
      </w:r>
    </w:p>
    <w:p w14:paraId="13B4A866" w14:textId="77777777" w:rsidR="00EA4BE0" w:rsidRDefault="00EA4BE0" w:rsidP="00EA4BE0">
      <w:pPr>
        <w:pStyle w:val="CMD"/>
      </w:pPr>
    </w:p>
    <w:p w14:paraId="14AD15B1" w14:textId="77777777" w:rsidR="00EA4BE0" w:rsidRDefault="00EA4BE0" w:rsidP="00EA4BE0">
      <w:pPr>
        <w:pStyle w:val="CMD"/>
      </w:pPr>
      <w:r>
        <w:t>##### MST2    vlans mapped:   4-5</w:t>
      </w:r>
    </w:p>
    <w:p w14:paraId="4F25E976" w14:textId="77777777" w:rsidR="00EA4BE0" w:rsidRDefault="00EA4BE0" w:rsidP="00EA4BE0">
      <w:pPr>
        <w:pStyle w:val="CMD"/>
      </w:pPr>
      <w:r>
        <w:t>Bridge        address f078.1647.4580  priority      32770 (32768 sysid 2)</w:t>
      </w:r>
    </w:p>
    <w:p w14:paraId="7C7A3C9D" w14:textId="77777777" w:rsidR="00EA4BE0" w:rsidRDefault="00EA4BE0" w:rsidP="00EA4BE0">
      <w:pPr>
        <w:pStyle w:val="CMD"/>
      </w:pPr>
      <w:r>
        <w:t>Root          address d8b1.905d.c300  priority      24578 (24576 sysid 2)</w:t>
      </w:r>
    </w:p>
    <w:p w14:paraId="787450B0" w14:textId="77777777" w:rsidR="00EA4BE0" w:rsidRDefault="00EA4BE0" w:rsidP="00EA4BE0">
      <w:pPr>
        <w:pStyle w:val="CMD"/>
      </w:pPr>
      <w:r>
        <w:t xml:space="preserve">              port    Fa0/4           cost          200000    rem hops 19</w:t>
      </w:r>
    </w:p>
    <w:p w14:paraId="2148614E" w14:textId="77777777" w:rsidR="00EA4BE0" w:rsidRDefault="00EA4BE0" w:rsidP="00EA4BE0">
      <w:pPr>
        <w:pStyle w:val="CMD"/>
      </w:pPr>
    </w:p>
    <w:p w14:paraId="70C9C06E" w14:textId="77777777" w:rsidR="00EA4BE0" w:rsidRDefault="00EA4BE0" w:rsidP="00EA4BE0">
      <w:pPr>
        <w:pStyle w:val="CMD"/>
      </w:pPr>
      <w:r>
        <w:t>Interface        Role Sts Cost      Prio.Nbr Type</w:t>
      </w:r>
    </w:p>
    <w:p w14:paraId="06E826AA" w14:textId="77777777" w:rsidR="00EA4BE0" w:rsidRDefault="00EA4BE0" w:rsidP="00EA4BE0">
      <w:pPr>
        <w:pStyle w:val="CMD"/>
      </w:pPr>
      <w:r>
        <w:t>---------------- ---- --- --------- -------- --------------------------------</w:t>
      </w:r>
    </w:p>
    <w:p w14:paraId="131FEE0D" w14:textId="77777777" w:rsidR="00EA4BE0" w:rsidRDefault="00EA4BE0" w:rsidP="00EA4BE0">
      <w:pPr>
        <w:pStyle w:val="CMD"/>
      </w:pPr>
      <w:r>
        <w:t xml:space="preserve">Fa0/1            Altn BLK 200000    128.1    P2p </w:t>
      </w:r>
    </w:p>
    <w:p w14:paraId="4AFC153B" w14:textId="77777777" w:rsidR="00EA4BE0" w:rsidRDefault="00EA4BE0" w:rsidP="00EA4BE0">
      <w:pPr>
        <w:pStyle w:val="CMD"/>
      </w:pPr>
      <w:r>
        <w:t xml:space="preserve">Fa0/2            Altn BLK 200000    128.2    P2p </w:t>
      </w:r>
    </w:p>
    <w:p w14:paraId="43C74E3A" w14:textId="77777777" w:rsidR="00EA4BE0" w:rsidRDefault="00EA4BE0" w:rsidP="00EA4BE0">
      <w:pPr>
        <w:pStyle w:val="CMD"/>
      </w:pPr>
      <w:r>
        <w:t xml:space="preserve">Fa0/3            Altn BLK 200000    128.3    P2p </w:t>
      </w:r>
    </w:p>
    <w:p w14:paraId="5010E016" w14:textId="77777777" w:rsidR="00EA4BE0" w:rsidRDefault="00EA4BE0" w:rsidP="00EA4BE0">
      <w:pPr>
        <w:pStyle w:val="CMD"/>
      </w:pPr>
      <w:r w:rsidRPr="00EC2510">
        <w:rPr>
          <w:highlight w:val="yellow"/>
        </w:rPr>
        <w:t>Fa0/4            Root FWD 200000    128.4    P2p</w:t>
      </w:r>
      <w:r>
        <w:t xml:space="preserve"> </w:t>
      </w:r>
    </w:p>
    <w:p w14:paraId="32717DBD" w14:textId="77777777" w:rsidR="00EA4BE0" w:rsidRDefault="00EA4BE0" w:rsidP="00EA4BE0">
      <w:pPr>
        <w:pStyle w:val="CMD"/>
      </w:pPr>
      <w:r>
        <w:t xml:space="preserve">Fa0/23           Desg FWD 2000000   128.23   P2p </w:t>
      </w:r>
    </w:p>
    <w:p w14:paraId="61F2DD15" w14:textId="77777777" w:rsidR="006A04C9" w:rsidRDefault="006A04C9" w:rsidP="006A04C9">
      <w:pPr>
        <w:pStyle w:val="ConfigWindow"/>
      </w:pPr>
      <w:r>
        <w:t>Close configuration window</w:t>
      </w:r>
    </w:p>
    <w:p w14:paraId="723633B5" w14:textId="47A2C5BB" w:rsidR="00EA4BE0" w:rsidRDefault="000E0F4E" w:rsidP="00B71AA3">
      <w:pPr>
        <w:pStyle w:val="ConfigWindow"/>
      </w:pPr>
      <w:r>
        <w:t>E</w:t>
      </w:r>
      <w:r w:rsidR="00B71AA3">
        <w:t>nd of document</w:t>
      </w:r>
      <w:bookmarkStart w:id="0" w:name="_GoBack"/>
      <w:bookmarkEnd w:id="0"/>
    </w:p>
    <w:sectPr w:rsidR="00EA4BE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C50BF" w14:textId="77777777" w:rsidR="00CB1E6C" w:rsidRDefault="00CB1E6C" w:rsidP="00710659">
      <w:pPr>
        <w:spacing w:after="0" w:line="240" w:lineRule="auto"/>
      </w:pPr>
      <w:r>
        <w:separator/>
      </w:r>
    </w:p>
    <w:p w14:paraId="672287E0" w14:textId="77777777" w:rsidR="00CB1E6C" w:rsidRDefault="00CB1E6C"/>
  </w:endnote>
  <w:endnote w:type="continuationSeparator" w:id="0">
    <w:p w14:paraId="1294AB62" w14:textId="77777777" w:rsidR="00CB1E6C" w:rsidRDefault="00CB1E6C" w:rsidP="00710659">
      <w:pPr>
        <w:spacing w:after="0" w:line="240" w:lineRule="auto"/>
      </w:pPr>
      <w:r>
        <w:continuationSeparator/>
      </w:r>
    </w:p>
    <w:p w14:paraId="6C7F9615" w14:textId="77777777" w:rsidR="00CB1E6C" w:rsidRDefault="00CB1E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DA17" w14:textId="77777777" w:rsidR="00596209" w:rsidRDefault="00596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8EFA6" w14:textId="34DC3FAF" w:rsidR="00237D30" w:rsidRPr="00882B63" w:rsidRDefault="00237D3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96209">
          <w:t>2020</w:t>
        </w:r>
      </w:sdtContent>
    </w:sdt>
    <w:r>
      <w:t xml:space="preserve"> - </w:t>
    </w:r>
    <w:r>
      <w:fldChar w:fldCharType="begin"/>
    </w:r>
    <w:r>
      <w:instrText xml:space="preserve"> SAVEDATE  \@ "yyyy"  \* MERGEFORMAT </w:instrText>
    </w:r>
    <w:r>
      <w:fldChar w:fldCharType="separate"/>
    </w:r>
    <w:r w:rsidR="00F3295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3DD2D" w14:textId="79CD87C9" w:rsidR="00237D30" w:rsidRPr="00882B63" w:rsidRDefault="00237D3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w:t>
        </w:r>
        <w:r w:rsidR="00596209">
          <w:t>020</w:t>
        </w:r>
      </w:sdtContent>
    </w:sdt>
    <w:r>
      <w:t xml:space="preserve"> - </w:t>
    </w:r>
    <w:r>
      <w:fldChar w:fldCharType="begin"/>
    </w:r>
    <w:r>
      <w:instrText xml:space="preserve"> SAVEDATE  \@ "yyyy"  \* MERGEFORMAT </w:instrText>
    </w:r>
    <w:r>
      <w:fldChar w:fldCharType="separate"/>
    </w:r>
    <w:r w:rsidR="00F3295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2D2BC" w14:textId="77777777" w:rsidR="00CB1E6C" w:rsidRDefault="00CB1E6C" w:rsidP="00710659">
      <w:pPr>
        <w:spacing w:after="0" w:line="240" w:lineRule="auto"/>
      </w:pPr>
      <w:r>
        <w:separator/>
      </w:r>
    </w:p>
    <w:p w14:paraId="057B4E44" w14:textId="77777777" w:rsidR="00CB1E6C" w:rsidRDefault="00CB1E6C"/>
  </w:footnote>
  <w:footnote w:type="continuationSeparator" w:id="0">
    <w:p w14:paraId="620CF816" w14:textId="77777777" w:rsidR="00CB1E6C" w:rsidRDefault="00CB1E6C" w:rsidP="00710659">
      <w:pPr>
        <w:spacing w:after="0" w:line="240" w:lineRule="auto"/>
      </w:pPr>
      <w:r>
        <w:continuationSeparator/>
      </w:r>
    </w:p>
    <w:p w14:paraId="26964F37" w14:textId="77777777" w:rsidR="00CB1E6C" w:rsidRDefault="00CB1E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48604" w14:textId="77777777" w:rsidR="00596209" w:rsidRDefault="00596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9FFD6B8E4464B0A9ADFA85BB959832D"/>
      </w:placeholder>
      <w:dataBinding w:prefixMappings="xmlns:ns0='http://purl.org/dc/elements/1.1/' xmlns:ns1='http://schemas.openxmlformats.org/package/2006/metadata/core-properties' " w:xpath="/ns1:coreProperties[1]/ns0:title[1]" w:storeItemID="{6C3C8BC8-F283-45AE-878A-BAB7291924A1}"/>
      <w:text/>
    </w:sdtPr>
    <w:sdtEndPr/>
    <w:sdtContent>
      <w:p w14:paraId="04E474BB" w14:textId="77777777" w:rsidR="00237D30" w:rsidRDefault="00237D30" w:rsidP="008402F2">
        <w:pPr>
          <w:pStyle w:val="PageHead"/>
        </w:pPr>
        <w:r>
          <w:t>Lab - Implement MST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06FB8" w14:textId="77777777" w:rsidR="00237D30" w:rsidRDefault="00237D30" w:rsidP="006C3FCF">
    <w:pPr>
      <w:ind w:left="-288"/>
    </w:pPr>
    <w:r>
      <w:rPr>
        <w:noProof/>
      </w:rPr>
      <w:drawing>
        <wp:inline distT="0" distB="0" distL="0" distR="0" wp14:anchorId="4A594247" wp14:editId="5D506DA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6"/>
  </w:num>
  <w:num w:numId="14">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7">
    <w:abstractNumId w:val="10"/>
  </w:num>
  <w:num w:numId="18">
    <w:abstractNumId w:val="17"/>
  </w:num>
  <w:num w:numId="19">
    <w:abstractNumId w:val="15"/>
  </w:num>
  <w:num w:numId="20">
    <w:abstractNumId w:val="9"/>
  </w:num>
  <w:num w:numId="21">
    <w:abstractNumId w:val="11"/>
  </w:num>
  <w:num w:numId="22">
    <w:abstractNumId w:val="3"/>
  </w:num>
  <w:num w:numId="23">
    <w:abstractNumId w:val="8"/>
  </w:num>
  <w:num w:numId="24">
    <w:abstractNumId w:val="14"/>
  </w:num>
  <w:num w:numId="25">
    <w:abstractNumId w:val="1"/>
  </w:num>
  <w:num w:numId="2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87"/>
    <w:rsid w:val="00001BDF"/>
    <w:rsid w:val="0000380F"/>
    <w:rsid w:val="00004175"/>
    <w:rsid w:val="000059C9"/>
    <w:rsid w:val="00012C22"/>
    <w:rsid w:val="000160F7"/>
    <w:rsid w:val="00016D5B"/>
    <w:rsid w:val="00016F30"/>
    <w:rsid w:val="0002047C"/>
    <w:rsid w:val="00021B9A"/>
    <w:rsid w:val="000242D6"/>
    <w:rsid w:val="00024EE5"/>
    <w:rsid w:val="00026FF7"/>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8D2"/>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F4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28B9"/>
    <w:rsid w:val="001535FE"/>
    <w:rsid w:val="00154E3A"/>
    <w:rsid w:val="00155352"/>
    <w:rsid w:val="00157902"/>
    <w:rsid w:val="00162105"/>
    <w:rsid w:val="00162EEA"/>
    <w:rsid w:val="00163164"/>
    <w:rsid w:val="00166253"/>
    <w:rsid w:val="001704B7"/>
    <w:rsid w:val="001708A6"/>
    <w:rsid w:val="001710C0"/>
    <w:rsid w:val="00172AFB"/>
    <w:rsid w:val="001772B8"/>
    <w:rsid w:val="001805DD"/>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88"/>
    <w:rsid w:val="001C05A1"/>
    <w:rsid w:val="001C1D9E"/>
    <w:rsid w:val="001C5998"/>
    <w:rsid w:val="001C7C3B"/>
    <w:rsid w:val="001D2AF4"/>
    <w:rsid w:val="001D5B6F"/>
    <w:rsid w:val="001E0AB8"/>
    <w:rsid w:val="001E288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7D3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46A"/>
    <w:rsid w:val="002C475E"/>
    <w:rsid w:val="002C6AD6"/>
    <w:rsid w:val="002D6C2A"/>
    <w:rsid w:val="002D7A86"/>
    <w:rsid w:val="002F3D27"/>
    <w:rsid w:val="002F45FF"/>
    <w:rsid w:val="002F66D3"/>
    <w:rsid w:val="002F6D17"/>
    <w:rsid w:val="00302887"/>
    <w:rsid w:val="003056EB"/>
    <w:rsid w:val="003071FF"/>
    <w:rsid w:val="00310652"/>
    <w:rsid w:val="00311065"/>
    <w:rsid w:val="0031371D"/>
    <w:rsid w:val="0031789F"/>
    <w:rsid w:val="00320788"/>
    <w:rsid w:val="003233A3"/>
    <w:rsid w:val="00334C33"/>
    <w:rsid w:val="0034020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3F24"/>
    <w:rsid w:val="00416C42"/>
    <w:rsid w:val="00422476"/>
    <w:rsid w:val="0042385C"/>
    <w:rsid w:val="00426738"/>
    <w:rsid w:val="00426FA5"/>
    <w:rsid w:val="00431654"/>
    <w:rsid w:val="00434926"/>
    <w:rsid w:val="00443ACE"/>
    <w:rsid w:val="00444217"/>
    <w:rsid w:val="00446B82"/>
    <w:rsid w:val="004478F4"/>
    <w:rsid w:val="00450F7A"/>
    <w:rsid w:val="00452C6D"/>
    <w:rsid w:val="00455E0B"/>
    <w:rsid w:val="0045724D"/>
    <w:rsid w:val="00457934"/>
    <w:rsid w:val="00462B9F"/>
    <w:rsid w:val="004659EE"/>
    <w:rsid w:val="00472769"/>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566"/>
    <w:rsid w:val="0050330F"/>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4E2"/>
    <w:rsid w:val="005468C1"/>
    <w:rsid w:val="005510BA"/>
    <w:rsid w:val="005538C8"/>
    <w:rsid w:val="00554B4E"/>
    <w:rsid w:val="00556C02"/>
    <w:rsid w:val="00561BB2"/>
    <w:rsid w:val="00563249"/>
    <w:rsid w:val="00570A65"/>
    <w:rsid w:val="00571AEC"/>
    <w:rsid w:val="005762B1"/>
    <w:rsid w:val="00580456"/>
    <w:rsid w:val="00580E73"/>
    <w:rsid w:val="00592329"/>
    <w:rsid w:val="00593386"/>
    <w:rsid w:val="00596209"/>
    <w:rsid w:val="00596998"/>
    <w:rsid w:val="0059790F"/>
    <w:rsid w:val="00597CEC"/>
    <w:rsid w:val="005A6E62"/>
    <w:rsid w:val="005B0727"/>
    <w:rsid w:val="005B2FB3"/>
    <w:rsid w:val="005C2F53"/>
    <w:rsid w:val="005C6DE5"/>
    <w:rsid w:val="005D1047"/>
    <w:rsid w:val="005D2B29"/>
    <w:rsid w:val="005D354A"/>
    <w:rsid w:val="005D3E53"/>
    <w:rsid w:val="005D506C"/>
    <w:rsid w:val="005E3235"/>
    <w:rsid w:val="005E4176"/>
    <w:rsid w:val="005E4876"/>
    <w:rsid w:val="005E65B5"/>
    <w:rsid w:val="005F0301"/>
    <w:rsid w:val="005F13A9"/>
    <w:rsid w:val="005F3AE9"/>
    <w:rsid w:val="006007BB"/>
    <w:rsid w:val="00601DC0"/>
    <w:rsid w:val="006034CB"/>
    <w:rsid w:val="00603503"/>
    <w:rsid w:val="00603C52"/>
    <w:rsid w:val="006131CE"/>
    <w:rsid w:val="0061336B"/>
    <w:rsid w:val="00616C30"/>
    <w:rsid w:val="00617D6E"/>
    <w:rsid w:val="00620ED5"/>
    <w:rsid w:val="00622D61"/>
    <w:rsid w:val="00624198"/>
    <w:rsid w:val="00636C28"/>
    <w:rsid w:val="006428E5"/>
    <w:rsid w:val="00644958"/>
    <w:rsid w:val="006455E6"/>
    <w:rsid w:val="006513FB"/>
    <w:rsid w:val="00656EEF"/>
    <w:rsid w:val="006570F2"/>
    <w:rsid w:val="006576AF"/>
    <w:rsid w:val="00662A4F"/>
    <w:rsid w:val="00662C5E"/>
    <w:rsid w:val="00672919"/>
    <w:rsid w:val="00677544"/>
    <w:rsid w:val="00681687"/>
    <w:rsid w:val="00686295"/>
    <w:rsid w:val="00686587"/>
    <w:rsid w:val="006904CF"/>
    <w:rsid w:val="00695EE2"/>
    <w:rsid w:val="0069660B"/>
    <w:rsid w:val="006A04C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7D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8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729E"/>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9E2"/>
    <w:rsid w:val="009169E3"/>
    <w:rsid w:val="00917624"/>
    <w:rsid w:val="00923F4F"/>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1C0E"/>
    <w:rsid w:val="009F4C2E"/>
    <w:rsid w:val="00A014A3"/>
    <w:rsid w:val="00A027CC"/>
    <w:rsid w:val="00A0412D"/>
    <w:rsid w:val="00A15DF0"/>
    <w:rsid w:val="00A21211"/>
    <w:rsid w:val="00A30F8A"/>
    <w:rsid w:val="00A33890"/>
    <w:rsid w:val="00A34E7F"/>
    <w:rsid w:val="00A46F0A"/>
    <w:rsid w:val="00A46F25"/>
    <w:rsid w:val="00A47CC2"/>
    <w:rsid w:val="00A502BA"/>
    <w:rsid w:val="00A53573"/>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A12"/>
    <w:rsid w:val="00AB0D6A"/>
    <w:rsid w:val="00AB43B3"/>
    <w:rsid w:val="00AB49B9"/>
    <w:rsid w:val="00AB501D"/>
    <w:rsid w:val="00AB758A"/>
    <w:rsid w:val="00AC027E"/>
    <w:rsid w:val="00AC05AB"/>
    <w:rsid w:val="00AC0BC7"/>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487"/>
    <w:rsid w:val="00B2496B"/>
    <w:rsid w:val="00B27499"/>
    <w:rsid w:val="00B3010D"/>
    <w:rsid w:val="00B35151"/>
    <w:rsid w:val="00B433F2"/>
    <w:rsid w:val="00B458E8"/>
    <w:rsid w:val="00B47940"/>
    <w:rsid w:val="00B52700"/>
    <w:rsid w:val="00B5397B"/>
    <w:rsid w:val="00B53EE9"/>
    <w:rsid w:val="00B6183E"/>
    <w:rsid w:val="00B62809"/>
    <w:rsid w:val="00B71AA3"/>
    <w:rsid w:val="00B72F2A"/>
    <w:rsid w:val="00B74716"/>
    <w:rsid w:val="00B7675A"/>
    <w:rsid w:val="00B81898"/>
    <w:rsid w:val="00B82DED"/>
    <w:rsid w:val="00B8606B"/>
    <w:rsid w:val="00B878E7"/>
    <w:rsid w:val="00B879CC"/>
    <w:rsid w:val="00B92BCE"/>
    <w:rsid w:val="00B97278"/>
    <w:rsid w:val="00B97943"/>
    <w:rsid w:val="00BA1D0B"/>
    <w:rsid w:val="00BA2B50"/>
    <w:rsid w:val="00BA6972"/>
    <w:rsid w:val="00BB1E0D"/>
    <w:rsid w:val="00BB26C8"/>
    <w:rsid w:val="00BB4D9B"/>
    <w:rsid w:val="00BB73FF"/>
    <w:rsid w:val="00BB7688"/>
    <w:rsid w:val="00BC7423"/>
    <w:rsid w:val="00BC7CAC"/>
    <w:rsid w:val="00BD6D76"/>
    <w:rsid w:val="00BE2AB2"/>
    <w:rsid w:val="00BE3A73"/>
    <w:rsid w:val="00BE56B3"/>
    <w:rsid w:val="00BE676D"/>
    <w:rsid w:val="00BF04E8"/>
    <w:rsid w:val="00BF16BF"/>
    <w:rsid w:val="00BF4D1F"/>
    <w:rsid w:val="00BF6FE8"/>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0E7"/>
    <w:rsid w:val="00C87039"/>
    <w:rsid w:val="00C8718B"/>
    <w:rsid w:val="00C872E4"/>
    <w:rsid w:val="00C878D9"/>
    <w:rsid w:val="00C90311"/>
    <w:rsid w:val="00C91C26"/>
    <w:rsid w:val="00CA2BB2"/>
    <w:rsid w:val="00CA73D5"/>
    <w:rsid w:val="00CB1E6C"/>
    <w:rsid w:val="00CB2FC9"/>
    <w:rsid w:val="00CB5068"/>
    <w:rsid w:val="00CB5D1F"/>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E8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F6"/>
    <w:rsid w:val="00DC186F"/>
    <w:rsid w:val="00DC252F"/>
    <w:rsid w:val="00DC6050"/>
    <w:rsid w:val="00DC6445"/>
    <w:rsid w:val="00DD35E1"/>
    <w:rsid w:val="00DD43EA"/>
    <w:rsid w:val="00DE6F44"/>
    <w:rsid w:val="00DF1B58"/>
    <w:rsid w:val="00DF24EB"/>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6B4E"/>
    <w:rsid w:val="00E53F99"/>
    <w:rsid w:val="00E56510"/>
    <w:rsid w:val="00E62EA8"/>
    <w:rsid w:val="00E67A6E"/>
    <w:rsid w:val="00E70096"/>
    <w:rsid w:val="00E70416"/>
    <w:rsid w:val="00E71B43"/>
    <w:rsid w:val="00E80DDB"/>
    <w:rsid w:val="00E81612"/>
    <w:rsid w:val="00E8274E"/>
    <w:rsid w:val="00E82BD7"/>
    <w:rsid w:val="00E859E3"/>
    <w:rsid w:val="00E86E0C"/>
    <w:rsid w:val="00E87D18"/>
    <w:rsid w:val="00E87D62"/>
    <w:rsid w:val="00E97333"/>
    <w:rsid w:val="00EA486E"/>
    <w:rsid w:val="00EA4BE0"/>
    <w:rsid w:val="00EA4FA3"/>
    <w:rsid w:val="00EB001B"/>
    <w:rsid w:val="00EB3082"/>
    <w:rsid w:val="00EB6C33"/>
    <w:rsid w:val="00EC1DEA"/>
    <w:rsid w:val="00EC6F62"/>
    <w:rsid w:val="00ED2EA2"/>
    <w:rsid w:val="00ED6019"/>
    <w:rsid w:val="00ED7830"/>
    <w:rsid w:val="00EE1642"/>
    <w:rsid w:val="00EE2BFF"/>
    <w:rsid w:val="00EE3909"/>
    <w:rsid w:val="00EE5672"/>
    <w:rsid w:val="00EF4205"/>
    <w:rsid w:val="00EF5939"/>
    <w:rsid w:val="00F01714"/>
    <w:rsid w:val="00F0258F"/>
    <w:rsid w:val="00F02D06"/>
    <w:rsid w:val="00F056E5"/>
    <w:rsid w:val="00F06FDD"/>
    <w:rsid w:val="00F10819"/>
    <w:rsid w:val="00F11219"/>
    <w:rsid w:val="00F16F35"/>
    <w:rsid w:val="00F17559"/>
    <w:rsid w:val="00F2229D"/>
    <w:rsid w:val="00F24286"/>
    <w:rsid w:val="00F25ABB"/>
    <w:rsid w:val="00F266F0"/>
    <w:rsid w:val="00F26F62"/>
    <w:rsid w:val="00F27963"/>
    <w:rsid w:val="00F30103"/>
    <w:rsid w:val="00F30446"/>
    <w:rsid w:val="00F32952"/>
    <w:rsid w:val="00F4135D"/>
    <w:rsid w:val="00F41F1B"/>
    <w:rsid w:val="00F46BD9"/>
    <w:rsid w:val="00F500FB"/>
    <w:rsid w:val="00F532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36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E119D"/>
  <w15:docId w15:val="{F7FBAF4C-E21F-4264-AFEF-C55B15EC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169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B71AA3"/>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71AA3"/>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B12487"/>
    <w:pPr>
      <w:numPr>
        <w:numId w:val="12"/>
      </w:numPr>
    </w:pPr>
  </w:style>
  <w:style w:type="paragraph" w:styleId="ListParagraph">
    <w:name w:val="List Paragraph"/>
    <w:basedOn w:val="Normal"/>
    <w:uiPriority w:val="34"/>
    <w:qFormat/>
    <w:rsid w:val="00B12487"/>
    <w:pPr>
      <w:ind w:left="720"/>
      <w:contextualSpacing/>
    </w:pPr>
  </w:style>
  <w:style w:type="paragraph" w:customStyle="1" w:styleId="LabTitle">
    <w:name w:val="Lab Title"/>
    <w:basedOn w:val="Normal"/>
    <w:qFormat/>
    <w:rsid w:val="00EA4BE0"/>
    <w:rPr>
      <w:b/>
      <w:sz w:val="32"/>
    </w:rPr>
  </w:style>
  <w:style w:type="paragraph" w:styleId="Revision">
    <w:name w:val="Revision"/>
    <w:hidden/>
    <w:uiPriority w:val="99"/>
    <w:semiHidden/>
    <w:rsid w:val="00EA4BE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FFD6B8E4464B0A9ADFA85BB959832D"/>
        <w:category>
          <w:name w:val="General"/>
          <w:gallery w:val="placeholder"/>
        </w:category>
        <w:types>
          <w:type w:val="bbPlcHdr"/>
        </w:types>
        <w:behaviors>
          <w:behavior w:val="content"/>
        </w:behaviors>
        <w:guid w:val="{950176DB-AF74-4A20-B2B1-5D6BFBDF453A}"/>
      </w:docPartPr>
      <w:docPartBody>
        <w:p w:rsidR="00EE4517" w:rsidRDefault="00FE320D">
          <w:pPr>
            <w:pStyle w:val="49FFD6B8E4464B0A9ADFA85BB959832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0D"/>
    <w:rsid w:val="00871B0A"/>
    <w:rsid w:val="00950DFA"/>
    <w:rsid w:val="00AC1D56"/>
    <w:rsid w:val="00D47A14"/>
    <w:rsid w:val="00EE15EA"/>
    <w:rsid w:val="00EE4517"/>
    <w:rsid w:val="00F81988"/>
    <w:rsid w:val="00FE3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FFD6B8E4464B0A9ADFA85BB959832D">
    <w:name w:val="49FFD6B8E4464B0A9ADFA85BB9598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E0F743-79EC-4E6F-A335-44151D55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13</Pages>
  <Words>4294</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Lab - Implement MST</vt:lpstr>
    </vt:vector>
  </TitlesOfParts>
  <Company>Cisco Systems, Inc.</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MST</dc:title>
  <dc:creator>SP</dc:creator>
  <dc:description>2020</dc:description>
  <cp:lastModifiedBy>DH</cp:lastModifiedBy>
  <cp:revision>2</cp:revision>
  <cp:lastPrinted>2020-01-27T23:16:00Z</cp:lastPrinted>
  <dcterms:created xsi:type="dcterms:W3CDTF">2020-03-03T21:21:00Z</dcterms:created>
  <dcterms:modified xsi:type="dcterms:W3CDTF">2020-03-03T21:21:00Z</dcterms:modified>
</cp:coreProperties>
</file>