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2457" w14:textId="46630B14" w:rsidR="004D36D7" w:rsidRPr="00FD4A68" w:rsidRDefault="00247DDF" w:rsidP="00D561CD">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4C340E">
            <w:t>Lab - Use RESTCONF to Access an IOS XE Router</w:t>
          </w:r>
        </w:sdtContent>
      </w:sdt>
    </w:p>
    <w:p w14:paraId="3B819291" w14:textId="77777777" w:rsidR="00D778DF" w:rsidRPr="00E70096" w:rsidRDefault="00D778DF" w:rsidP="00D452F4">
      <w:pPr>
        <w:pStyle w:val="Heading1"/>
      </w:pPr>
      <w:r w:rsidRPr="00E70096">
        <w:t>Topology</w:t>
      </w:r>
    </w:p>
    <w:p w14:paraId="74E0A242" w14:textId="0DE812DE" w:rsidR="00D778DF" w:rsidRDefault="005E58CA" w:rsidP="00D778DF">
      <w:pPr>
        <w:pStyle w:val="Visual"/>
      </w:pPr>
      <w:r>
        <w:rPr>
          <w:noProof/>
        </w:rPr>
        <w:drawing>
          <wp:inline distT="0" distB="0" distL="0" distR="0" wp14:anchorId="0B5E78BF" wp14:editId="00CC86BB">
            <wp:extent cx="4986168" cy="1181100"/>
            <wp:effectExtent l="0" t="0" r="508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45" cy="1220629"/>
                    </a:xfrm>
                    <a:prstGeom prst="rect">
                      <a:avLst/>
                    </a:prstGeom>
                    <a:noFill/>
                  </pic:spPr>
                </pic:pic>
              </a:graphicData>
            </a:graphic>
          </wp:inline>
        </w:drawing>
      </w:r>
    </w:p>
    <w:p w14:paraId="68BDB92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B2F4ADC"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5250C"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1B1E5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66E4EA"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68B687" w14:textId="77777777" w:rsidR="00D778DF" w:rsidRPr="00E87D62" w:rsidRDefault="00D778DF" w:rsidP="00AA02F9">
            <w:pPr>
              <w:pStyle w:val="TableHeading"/>
            </w:pPr>
            <w:r w:rsidRPr="00E87D62">
              <w:t>Subnet Mask</w:t>
            </w:r>
          </w:p>
        </w:tc>
      </w:tr>
      <w:tr w:rsidR="00D778DF" w14:paraId="7F7C81A8" w14:textId="77777777" w:rsidTr="009C0B81">
        <w:trPr>
          <w:cantSplit/>
          <w:jc w:val="center"/>
        </w:trPr>
        <w:tc>
          <w:tcPr>
            <w:tcW w:w="2337" w:type="dxa"/>
            <w:vAlign w:val="bottom"/>
          </w:tcPr>
          <w:p w14:paraId="5057B077" w14:textId="77777777" w:rsidR="00D778DF" w:rsidRPr="008B68E7" w:rsidRDefault="009D0F84" w:rsidP="008B68E7">
            <w:pPr>
              <w:pStyle w:val="TableText"/>
            </w:pPr>
            <w:r>
              <w:t>R1</w:t>
            </w:r>
          </w:p>
        </w:tc>
        <w:tc>
          <w:tcPr>
            <w:tcW w:w="2430" w:type="dxa"/>
            <w:vAlign w:val="bottom"/>
          </w:tcPr>
          <w:p w14:paraId="4F199734" w14:textId="77777777" w:rsidR="00D778DF" w:rsidRPr="008B68E7" w:rsidRDefault="009D0F84" w:rsidP="008B68E7">
            <w:pPr>
              <w:pStyle w:val="TableText"/>
            </w:pPr>
            <w:r>
              <w:t>G0/0/1</w:t>
            </w:r>
          </w:p>
        </w:tc>
        <w:tc>
          <w:tcPr>
            <w:tcW w:w="2706" w:type="dxa"/>
            <w:vAlign w:val="bottom"/>
          </w:tcPr>
          <w:p w14:paraId="23CA74CB" w14:textId="77777777" w:rsidR="00D778DF" w:rsidRPr="008B68E7" w:rsidRDefault="00D778DF" w:rsidP="008B68E7">
            <w:pPr>
              <w:pStyle w:val="TableText"/>
            </w:pPr>
            <w:r w:rsidRPr="008B68E7">
              <w:t>192.168.1.1</w:t>
            </w:r>
          </w:p>
        </w:tc>
        <w:tc>
          <w:tcPr>
            <w:tcW w:w="2332" w:type="dxa"/>
            <w:vAlign w:val="bottom"/>
          </w:tcPr>
          <w:p w14:paraId="28EF4D7D" w14:textId="77777777" w:rsidR="00D778DF" w:rsidRPr="008B68E7" w:rsidRDefault="00D778DF" w:rsidP="008B68E7">
            <w:pPr>
              <w:pStyle w:val="TableText"/>
            </w:pPr>
            <w:r w:rsidRPr="008B68E7">
              <w:t>255.255.255.0</w:t>
            </w:r>
          </w:p>
        </w:tc>
      </w:tr>
      <w:tr w:rsidR="00D778DF" w14:paraId="4F1F5E61" w14:textId="77777777" w:rsidTr="009C0B81">
        <w:trPr>
          <w:cantSplit/>
          <w:jc w:val="center"/>
        </w:trPr>
        <w:tc>
          <w:tcPr>
            <w:tcW w:w="2337" w:type="dxa"/>
            <w:vAlign w:val="bottom"/>
          </w:tcPr>
          <w:p w14:paraId="668714A6" w14:textId="77777777" w:rsidR="00D778DF" w:rsidRPr="008B68E7" w:rsidRDefault="009D0F84" w:rsidP="008B68E7">
            <w:pPr>
              <w:pStyle w:val="TableText"/>
            </w:pPr>
            <w:r>
              <w:t>PC</w:t>
            </w:r>
          </w:p>
        </w:tc>
        <w:tc>
          <w:tcPr>
            <w:tcW w:w="2430" w:type="dxa"/>
            <w:vAlign w:val="bottom"/>
          </w:tcPr>
          <w:p w14:paraId="672FFFA4" w14:textId="77777777" w:rsidR="00D778DF" w:rsidRPr="008B68E7" w:rsidRDefault="009D0F84" w:rsidP="008B68E7">
            <w:pPr>
              <w:pStyle w:val="TableText"/>
            </w:pPr>
            <w:r>
              <w:t>NIC</w:t>
            </w:r>
          </w:p>
        </w:tc>
        <w:tc>
          <w:tcPr>
            <w:tcW w:w="2706" w:type="dxa"/>
            <w:vAlign w:val="bottom"/>
          </w:tcPr>
          <w:p w14:paraId="376F2087" w14:textId="77777777" w:rsidR="00D778DF" w:rsidRPr="008B68E7" w:rsidRDefault="009D0F84" w:rsidP="008B68E7">
            <w:pPr>
              <w:pStyle w:val="TableText"/>
            </w:pPr>
            <w:r>
              <w:t>DHCP</w:t>
            </w:r>
          </w:p>
        </w:tc>
        <w:tc>
          <w:tcPr>
            <w:tcW w:w="2332" w:type="dxa"/>
            <w:vAlign w:val="bottom"/>
          </w:tcPr>
          <w:p w14:paraId="3D3FAEBD" w14:textId="77777777" w:rsidR="00D778DF" w:rsidRPr="008B68E7" w:rsidRDefault="009D0F84" w:rsidP="008B68E7">
            <w:pPr>
              <w:pStyle w:val="TableText"/>
            </w:pPr>
            <w:r>
              <w:t>DHCP</w:t>
            </w:r>
          </w:p>
        </w:tc>
      </w:tr>
    </w:tbl>
    <w:p w14:paraId="0174814A" w14:textId="77777777" w:rsidR="00D778DF" w:rsidRPr="00E70096" w:rsidRDefault="00D778DF" w:rsidP="00D452F4">
      <w:pPr>
        <w:pStyle w:val="Heading1"/>
      </w:pPr>
      <w:r w:rsidRPr="00E70096">
        <w:t>Objectives</w:t>
      </w:r>
    </w:p>
    <w:p w14:paraId="6D90A363" w14:textId="77777777" w:rsidR="00243FA5" w:rsidRPr="004C0909" w:rsidRDefault="00243FA5" w:rsidP="00243FA5">
      <w:pPr>
        <w:pStyle w:val="BodyTextL25Bold"/>
      </w:pPr>
      <w:r>
        <w:t>Part 1: Build the Network and Verify Connectivity</w:t>
      </w:r>
    </w:p>
    <w:p w14:paraId="60D8ECF3" w14:textId="77777777" w:rsidR="00243FA5" w:rsidRDefault="00325D87" w:rsidP="00243FA5">
      <w:pPr>
        <w:pStyle w:val="BodyTextL25Bold"/>
      </w:pPr>
      <w:r w:rsidRPr="00325D87">
        <w:t>Part 2: Configure an IOS XE Device for RESTCONF Access</w:t>
      </w:r>
    </w:p>
    <w:p w14:paraId="7D06FF83" w14:textId="77777777" w:rsidR="00243FA5" w:rsidRDefault="00325D87" w:rsidP="00243FA5">
      <w:pPr>
        <w:pStyle w:val="BodyTextL25Bold"/>
      </w:pPr>
      <w:r w:rsidRPr="00325D87">
        <w:t>Part 3: Open and Configure Postman</w:t>
      </w:r>
    </w:p>
    <w:p w14:paraId="1085519C" w14:textId="77777777" w:rsidR="00325D87" w:rsidRDefault="00325D87" w:rsidP="00243FA5">
      <w:pPr>
        <w:pStyle w:val="BodyTextL25Bold"/>
      </w:pPr>
      <w:r w:rsidRPr="00325D87">
        <w:t>Part 4: Use Postman to Send GET Requests</w:t>
      </w:r>
    </w:p>
    <w:p w14:paraId="65987B73" w14:textId="77777777" w:rsidR="00325D87" w:rsidRDefault="00325D87" w:rsidP="00243FA5">
      <w:pPr>
        <w:pStyle w:val="BodyTextL25Bold"/>
      </w:pPr>
      <w:r w:rsidRPr="00325D87">
        <w:t>Part 5: Use Postman to Send a PUT Request</w:t>
      </w:r>
    </w:p>
    <w:p w14:paraId="25C4EA4F" w14:textId="3C896695" w:rsidR="00325D87" w:rsidRDefault="00325D87" w:rsidP="00243FA5">
      <w:pPr>
        <w:pStyle w:val="BodyTextL25Bold"/>
      </w:pPr>
      <w:r w:rsidRPr="00325D87">
        <w:t xml:space="preserve">Part 6: Use a Python </w:t>
      </w:r>
      <w:r w:rsidR="001B721A">
        <w:t>S</w:t>
      </w:r>
      <w:r w:rsidRPr="00325D87">
        <w:t>cript to Send GET Requests</w:t>
      </w:r>
    </w:p>
    <w:p w14:paraId="0E5D9206" w14:textId="77777777" w:rsidR="00325D87" w:rsidRDefault="00214AC9" w:rsidP="00243FA5">
      <w:pPr>
        <w:pStyle w:val="BodyTextL25Bold"/>
      </w:pPr>
      <w:r w:rsidRPr="00214AC9">
        <w:t>Part 7: Use a Python Script to Send a PUT Request</w:t>
      </w:r>
    </w:p>
    <w:p w14:paraId="36B7A1EF" w14:textId="77777777" w:rsidR="00D778DF" w:rsidRDefault="00D778DF" w:rsidP="00D452F4">
      <w:pPr>
        <w:pStyle w:val="Heading1"/>
      </w:pPr>
      <w:r w:rsidRPr="00E70096">
        <w:t>Background / Scenario</w:t>
      </w:r>
    </w:p>
    <w:p w14:paraId="3DCC18AE" w14:textId="44A839D1" w:rsidR="00214AC9" w:rsidRDefault="00214AC9" w:rsidP="005F0301">
      <w:pPr>
        <w:pStyle w:val="BodyTextL25"/>
      </w:pPr>
      <w:r>
        <w:t>The RESTCONF protocol is a subset of NETCONF. RESTCONF allows you to make RESTful API calls to an IOS XE device. The data</w:t>
      </w:r>
      <w:r w:rsidR="0023478B">
        <w:t xml:space="preserve"> that is returned by the API</w:t>
      </w:r>
      <w:r>
        <w:t xml:space="preserve"> can be either XML or JSON. In the first half of this lab, you will use the Postman program to construct and send API requests to</w:t>
      </w:r>
      <w:r w:rsidR="0023478B">
        <w:t xml:space="preserve"> the</w:t>
      </w:r>
      <w:r>
        <w:t xml:space="preserve"> RESTCONF service </w:t>
      </w:r>
      <w:r w:rsidR="0023478B">
        <w:t xml:space="preserve">that is </w:t>
      </w:r>
      <w:r>
        <w:t xml:space="preserve">running </w:t>
      </w:r>
      <w:r w:rsidR="0023478B">
        <w:t xml:space="preserve">on </w:t>
      </w:r>
      <w:r>
        <w:t xml:space="preserve">R1. In the second half of the lab, you will create Python scripts </w:t>
      </w:r>
      <w:r w:rsidR="006D19F1">
        <w:t>to</w:t>
      </w:r>
      <w:r>
        <w:t xml:space="preserve"> </w:t>
      </w:r>
      <w:r w:rsidR="006D19F1">
        <w:t xml:space="preserve">perform </w:t>
      </w:r>
      <w:r>
        <w:t xml:space="preserve">the same tasks </w:t>
      </w:r>
      <w:r w:rsidR="006D19F1">
        <w:t>as</w:t>
      </w:r>
      <w:r w:rsidR="0023478B">
        <w:t xml:space="preserve"> </w:t>
      </w:r>
      <w:r>
        <w:t>you</w:t>
      </w:r>
      <w:r w:rsidR="006D19F1">
        <w:t>r</w:t>
      </w:r>
      <w:r>
        <w:t xml:space="preserve"> Postman</w:t>
      </w:r>
      <w:r w:rsidR="006D19F1">
        <w:t xml:space="preserve"> program</w:t>
      </w:r>
      <w:r>
        <w:t>.</w:t>
      </w:r>
    </w:p>
    <w:p w14:paraId="59DB904B" w14:textId="77777777" w:rsidR="00D778DF" w:rsidRPr="00E70096" w:rsidRDefault="00D778DF" w:rsidP="00D452F4">
      <w:pPr>
        <w:pStyle w:val="Heading1"/>
      </w:pPr>
      <w:r w:rsidRPr="00E70096">
        <w:t>Required Resources</w:t>
      </w:r>
    </w:p>
    <w:p w14:paraId="573B7937" w14:textId="04BEE3EA"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D561CD">
        <w:t>4</w:t>
      </w:r>
      <w:r w:rsidR="00334C33">
        <w:t xml:space="preserve"> universal image or comparable)</w:t>
      </w:r>
    </w:p>
    <w:p w14:paraId="1FA6295F" w14:textId="08557302" w:rsidR="009D0F84" w:rsidRDefault="009D0F84" w:rsidP="009D0F84">
      <w:pPr>
        <w:pStyle w:val="Bulletlevel1"/>
      </w:pPr>
      <w:r>
        <w:t>1 Switch (</w:t>
      </w:r>
      <w:r w:rsidR="004541DB">
        <w:t xml:space="preserve">Optional: </w:t>
      </w:r>
      <w:r>
        <w:t>any switch available for connecting R1 and the PC)</w:t>
      </w:r>
    </w:p>
    <w:p w14:paraId="70A8C09A" w14:textId="77777777" w:rsidR="004541DB" w:rsidRPr="00DC6013" w:rsidRDefault="004541DB" w:rsidP="004541DB">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0018E8F6" w14:textId="77777777" w:rsidR="00457934" w:rsidRDefault="00334C33" w:rsidP="00457934">
      <w:pPr>
        <w:pStyle w:val="Bulletlevel1"/>
      </w:pPr>
      <w:r>
        <w:t>Ethernet cables as shown in the topology</w:t>
      </w:r>
    </w:p>
    <w:p w14:paraId="56ADCBBB" w14:textId="77777777" w:rsidR="00125806" w:rsidRDefault="00125806" w:rsidP="00D452F4">
      <w:pPr>
        <w:pStyle w:val="Heading1"/>
      </w:pPr>
      <w:r>
        <w:lastRenderedPageBreak/>
        <w:t>Instructions</w:t>
      </w:r>
    </w:p>
    <w:p w14:paraId="646D9EC6" w14:textId="77777777" w:rsidR="00103401" w:rsidRDefault="009D0F84" w:rsidP="00103401">
      <w:pPr>
        <w:pStyle w:val="Heading2"/>
      </w:pPr>
      <w:r>
        <w:t>Build the Network and Verify Connectivity</w:t>
      </w:r>
    </w:p>
    <w:p w14:paraId="5C70F13D" w14:textId="77777777" w:rsidR="009D0F84" w:rsidRPr="009D0F84" w:rsidRDefault="009D0F84" w:rsidP="009D0F84">
      <w:pPr>
        <w:pStyle w:val="BodyTextL25"/>
      </w:pPr>
      <w:r>
        <w:t xml:space="preserve">In Part 1, you will cable the devices, start the Python VM, </w:t>
      </w:r>
      <w:r w:rsidR="0023478B">
        <w:t xml:space="preserve">and </w:t>
      </w:r>
      <w:r>
        <w:t>configure R1</w:t>
      </w:r>
      <w:r w:rsidR="00CC3388">
        <w:t xml:space="preserve"> for NETCONF and RESTCONF access over an SSH connection.</w:t>
      </w:r>
      <w:r w:rsidR="00AF7319">
        <w:t xml:space="preserve"> You will then verify connectivity between the Python VM and </w:t>
      </w:r>
      <w:proofErr w:type="gramStart"/>
      <w:r w:rsidR="00AF7319">
        <w:t>R1</w:t>
      </w:r>
      <w:r w:rsidR="006D19F1">
        <w:t>,</w:t>
      </w:r>
      <w:r w:rsidR="00AF7319">
        <w:t xml:space="preserve"> </w:t>
      </w:r>
      <w:r w:rsidR="0023478B">
        <w:t>and</w:t>
      </w:r>
      <w:proofErr w:type="gramEnd"/>
      <w:r w:rsidR="00AF7319">
        <w:t xml:space="preserve"> test an SSH connection to R1.</w:t>
      </w:r>
    </w:p>
    <w:p w14:paraId="73E38CCB" w14:textId="77777777" w:rsidR="00CC3388" w:rsidRDefault="00CC3388" w:rsidP="00CC3388">
      <w:pPr>
        <w:pStyle w:val="Heading3"/>
      </w:pPr>
      <w:r>
        <w:t>Cable the network as shown in the topology.</w:t>
      </w:r>
    </w:p>
    <w:p w14:paraId="7B9D4D91" w14:textId="77777777" w:rsidR="00CC3388" w:rsidRDefault="00CC3388" w:rsidP="00CC3388">
      <w:pPr>
        <w:pStyle w:val="BodyTextL25"/>
      </w:pPr>
      <w:r>
        <w:t>Attach the devices as shown in the topology diagram, and cable as necessary.</w:t>
      </w:r>
    </w:p>
    <w:p w14:paraId="5CB59D66" w14:textId="415959B3" w:rsidR="001753A7" w:rsidRPr="00BA5235" w:rsidRDefault="001753A7" w:rsidP="001753A7">
      <w:pPr>
        <w:pStyle w:val="Heading3"/>
      </w:pPr>
      <w:r>
        <w:t>Start the</w:t>
      </w:r>
      <w:r w:rsidR="001416E2">
        <w:t xml:space="preserve"> CCNP</w:t>
      </w:r>
      <w:r>
        <w:t xml:space="preserve"> VM.</w:t>
      </w:r>
    </w:p>
    <w:p w14:paraId="3E643749" w14:textId="55C020CF"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FE56D6">
        <w:rPr>
          <w:b/>
          <w:bCs/>
        </w:rPr>
        <w:t>CCNP</w:t>
      </w:r>
      <w:r>
        <w:rPr>
          <w:b/>
          <w:bCs/>
        </w:rPr>
        <w:t xml:space="preserve"> Virtual Machine</w:t>
      </w:r>
      <w:r w:rsidR="00E81058">
        <w:t>,</w:t>
      </w:r>
      <w:r>
        <w:t xml:space="preserve"> </w:t>
      </w:r>
      <w:r w:rsidR="00E81058">
        <w:t>d</w:t>
      </w:r>
      <w:r>
        <w:t xml:space="preserve">o so now before continuing with this </w:t>
      </w:r>
      <w:r w:rsidR="00E81058">
        <w:t>lab</w:t>
      </w:r>
      <w:r>
        <w:t>.</w:t>
      </w:r>
    </w:p>
    <w:p w14:paraId="798CF40D" w14:textId="22281CB4" w:rsidR="001753A7" w:rsidRDefault="001753A7" w:rsidP="008F359F">
      <w:pPr>
        <w:pStyle w:val="SubStepAlpha"/>
      </w:pPr>
      <w:r>
        <w:t xml:space="preserve">Open </w:t>
      </w:r>
      <w:r w:rsidRPr="001753A7">
        <w:t>VirtualBox</w:t>
      </w:r>
      <w:r>
        <w:t>.</w:t>
      </w:r>
      <w:r w:rsidR="008F359F">
        <w:t xml:space="preserve"> Start </w:t>
      </w:r>
      <w:r>
        <w:t xml:space="preserve">the </w:t>
      </w:r>
      <w:r w:rsidR="001416E2" w:rsidRPr="008F359F">
        <w:rPr>
          <w:b/>
          <w:bCs/>
        </w:rPr>
        <w:t xml:space="preserve">CCNP </w:t>
      </w:r>
      <w:r w:rsidRPr="008F359F">
        <w:rPr>
          <w:b/>
          <w:bCs/>
        </w:rPr>
        <w:t>VM</w:t>
      </w:r>
      <w:r>
        <w:t xml:space="preserve"> virtual machine.</w:t>
      </w:r>
    </w:p>
    <w:p w14:paraId="346527BE" w14:textId="7A54A51C"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8F359F">
        <w:t>log into the VM if prompted.</w:t>
      </w:r>
    </w:p>
    <w:p w14:paraId="05907917" w14:textId="77777777" w:rsidR="00CC3388" w:rsidRDefault="00CC3388" w:rsidP="00CC3388">
      <w:pPr>
        <w:pStyle w:val="Heading3"/>
      </w:pPr>
      <w:r>
        <w:t>Configure R1.</w:t>
      </w:r>
    </w:p>
    <w:p w14:paraId="12821E81" w14:textId="2EF1E85C" w:rsidR="00CC3388" w:rsidRDefault="00D80ED5" w:rsidP="004541DB">
      <w:pPr>
        <w:pStyle w:val="BodyTextL25"/>
        <w:spacing w:after="0"/>
      </w:pPr>
      <w:r>
        <w:t>Connect to the c</w:t>
      </w:r>
      <w:r w:rsidR="00CC3388">
        <w:t xml:space="preserve">onsole </w:t>
      </w:r>
      <w:r>
        <w:t xml:space="preserve">of </w:t>
      </w:r>
      <w:r w:rsidR="00213DA0">
        <w:t>R1</w:t>
      </w:r>
      <w:r w:rsidR="00CC3388">
        <w:t xml:space="preserve"> </w:t>
      </w:r>
      <w:r w:rsidR="0023478B">
        <w:t xml:space="preserve">and </w:t>
      </w:r>
      <w:r w:rsidR="00213DA0">
        <w:t>configure basic settings</w:t>
      </w:r>
      <w:r>
        <w:t xml:space="preserve"> for the lab</w:t>
      </w:r>
      <w:r w:rsidR="006D19F1">
        <w:t xml:space="preserve"> as follows:</w:t>
      </w:r>
    </w:p>
    <w:p w14:paraId="24D908B7" w14:textId="1167DA95" w:rsidR="00213DA0" w:rsidRDefault="00213DA0" w:rsidP="00213DA0">
      <w:pPr>
        <w:pStyle w:val="ConfigWindow"/>
      </w:pPr>
      <w:r>
        <w:t>Open configuration window</w:t>
      </w:r>
    </w:p>
    <w:p w14:paraId="353023C1" w14:textId="77777777" w:rsidR="00213DA0" w:rsidRDefault="00213DA0" w:rsidP="00213DA0">
      <w:pPr>
        <w:pStyle w:val="CMD"/>
      </w:pPr>
      <w:r>
        <w:t>enable</w:t>
      </w:r>
    </w:p>
    <w:p w14:paraId="12D883B3" w14:textId="77777777" w:rsidR="00213DA0" w:rsidRDefault="00213DA0" w:rsidP="00213DA0">
      <w:pPr>
        <w:pStyle w:val="CMD"/>
      </w:pPr>
      <w:r>
        <w:t>conf</w:t>
      </w:r>
      <w:r w:rsidR="005B6F63">
        <w:t>igure</w:t>
      </w:r>
      <w:r>
        <w:t xml:space="preserve"> t</w:t>
      </w:r>
      <w:r w:rsidR="005B6F63">
        <w:t>erminal</w:t>
      </w:r>
    </w:p>
    <w:p w14:paraId="174122AD" w14:textId="77777777" w:rsidR="00213DA0" w:rsidRDefault="00213DA0" w:rsidP="00213DA0">
      <w:pPr>
        <w:pStyle w:val="CMD"/>
      </w:pPr>
      <w:r>
        <w:t>hostname R1</w:t>
      </w:r>
    </w:p>
    <w:p w14:paraId="38DC069D" w14:textId="77777777" w:rsidR="005B6F63" w:rsidRDefault="005B6F63" w:rsidP="00213DA0">
      <w:pPr>
        <w:pStyle w:val="CMD"/>
      </w:pPr>
      <w:r>
        <w:t xml:space="preserve">no </w:t>
      </w:r>
      <w:proofErr w:type="spellStart"/>
      <w:r>
        <w:t>ip</w:t>
      </w:r>
      <w:proofErr w:type="spellEnd"/>
      <w:r>
        <w:t xml:space="preserve"> domain lookup</w:t>
      </w:r>
    </w:p>
    <w:p w14:paraId="6A64351C" w14:textId="77777777" w:rsidR="00213DA0" w:rsidRDefault="00213DA0" w:rsidP="00213DA0">
      <w:pPr>
        <w:pStyle w:val="CMD"/>
      </w:pPr>
      <w:r>
        <w:t>line con 0</w:t>
      </w:r>
    </w:p>
    <w:p w14:paraId="2156588D" w14:textId="77777777" w:rsidR="005B6F63" w:rsidRDefault="005B6F63" w:rsidP="005B6F63">
      <w:pPr>
        <w:pStyle w:val="CMD"/>
      </w:pPr>
      <w:r>
        <w:t>logging synchronous</w:t>
      </w:r>
    </w:p>
    <w:p w14:paraId="088FE9D9" w14:textId="77777777" w:rsidR="00213DA0" w:rsidRDefault="00213DA0" w:rsidP="00213DA0">
      <w:pPr>
        <w:pStyle w:val="CMD"/>
      </w:pPr>
      <w:r>
        <w:t xml:space="preserve"> exec-t</w:t>
      </w:r>
      <w:r w:rsidR="005B6F63">
        <w:t>imeout</w:t>
      </w:r>
      <w:r>
        <w:t xml:space="preserve"> 0 0</w:t>
      </w:r>
    </w:p>
    <w:p w14:paraId="026853E4" w14:textId="77777777" w:rsidR="00213DA0" w:rsidRDefault="00213DA0" w:rsidP="00213DA0">
      <w:pPr>
        <w:pStyle w:val="CMD"/>
      </w:pPr>
      <w:r>
        <w:t xml:space="preserve">line </w:t>
      </w:r>
      <w:proofErr w:type="spellStart"/>
      <w:r>
        <w:t>vty</w:t>
      </w:r>
      <w:proofErr w:type="spellEnd"/>
      <w:r>
        <w:t xml:space="preserve"> 0 15</w:t>
      </w:r>
    </w:p>
    <w:p w14:paraId="7766F1F8" w14:textId="77777777" w:rsidR="00213DA0" w:rsidRDefault="00213DA0" w:rsidP="00213DA0">
      <w:pPr>
        <w:pStyle w:val="CMD"/>
      </w:pPr>
      <w:r>
        <w:t xml:space="preserve"> exec-t 0 0</w:t>
      </w:r>
    </w:p>
    <w:p w14:paraId="435DB460" w14:textId="77777777" w:rsidR="00213DA0" w:rsidRDefault="00213DA0" w:rsidP="00213DA0">
      <w:pPr>
        <w:pStyle w:val="CMD"/>
      </w:pPr>
      <w:r>
        <w:t xml:space="preserve"> </w:t>
      </w:r>
      <w:proofErr w:type="spellStart"/>
      <w:r>
        <w:t>logg</w:t>
      </w:r>
      <w:proofErr w:type="spellEnd"/>
      <w:r>
        <w:t xml:space="preserve"> sync</w:t>
      </w:r>
    </w:p>
    <w:p w14:paraId="7CDDAC66" w14:textId="77777777" w:rsidR="00213DA0" w:rsidRDefault="00213DA0" w:rsidP="00213DA0">
      <w:pPr>
        <w:pStyle w:val="CMD"/>
      </w:pPr>
      <w:r>
        <w:t xml:space="preserve"> login local</w:t>
      </w:r>
    </w:p>
    <w:p w14:paraId="5F2BC9FA" w14:textId="77777777" w:rsidR="00213DA0" w:rsidRDefault="00213DA0" w:rsidP="00213DA0">
      <w:pPr>
        <w:pStyle w:val="CMD"/>
      </w:pPr>
      <w:r>
        <w:t xml:space="preserve"> transport input </w:t>
      </w:r>
      <w:proofErr w:type="spellStart"/>
      <w:r>
        <w:t>ssh</w:t>
      </w:r>
      <w:proofErr w:type="spellEnd"/>
    </w:p>
    <w:p w14:paraId="796BF68B" w14:textId="77777777" w:rsidR="005B6F63" w:rsidRDefault="005B6F63" w:rsidP="00213DA0">
      <w:pPr>
        <w:pStyle w:val="CMD"/>
      </w:pPr>
      <w:proofErr w:type="gramStart"/>
      <w:r>
        <w:t>!Configure</w:t>
      </w:r>
      <w:proofErr w:type="gramEnd"/>
      <w:r>
        <w:t xml:space="preserve"> SSH which is required for NETCONF and RESTCONF access</w:t>
      </w:r>
    </w:p>
    <w:p w14:paraId="3DDE3672" w14:textId="77777777" w:rsidR="00213DA0" w:rsidRDefault="00213DA0" w:rsidP="00213DA0">
      <w:pPr>
        <w:pStyle w:val="CMD"/>
      </w:pPr>
      <w:proofErr w:type="spellStart"/>
      <w:r>
        <w:t>ip</w:t>
      </w:r>
      <w:proofErr w:type="spellEnd"/>
      <w:r>
        <w:t xml:space="preserve"> domain name example.netacad.com</w:t>
      </w:r>
    </w:p>
    <w:p w14:paraId="10DB8850" w14:textId="77777777" w:rsidR="00213DA0" w:rsidRDefault="00213DA0" w:rsidP="00213DA0">
      <w:pPr>
        <w:pStyle w:val="CMD"/>
      </w:pPr>
      <w:r>
        <w:t xml:space="preserve">crypto key </w:t>
      </w:r>
      <w:proofErr w:type="gramStart"/>
      <w:r>
        <w:t>generate</w:t>
      </w:r>
      <w:proofErr w:type="gramEnd"/>
      <w:r>
        <w:t xml:space="preserve"> </w:t>
      </w:r>
      <w:proofErr w:type="spellStart"/>
      <w:r>
        <w:t>rsa</w:t>
      </w:r>
      <w:proofErr w:type="spellEnd"/>
      <w:r>
        <w:t xml:space="preserve"> modulus 2048</w:t>
      </w:r>
    </w:p>
    <w:p w14:paraId="510910D2" w14:textId="77777777" w:rsidR="00213DA0" w:rsidRDefault="00213DA0" w:rsidP="00213DA0">
      <w:pPr>
        <w:pStyle w:val="CMD"/>
      </w:pPr>
      <w:r>
        <w:t xml:space="preserve">username cisco </w:t>
      </w:r>
      <w:r w:rsidR="00216973">
        <w:t xml:space="preserve">privilege 15 </w:t>
      </w:r>
      <w:r>
        <w:t>password cisco123!</w:t>
      </w:r>
    </w:p>
    <w:p w14:paraId="4FB8187D" w14:textId="77777777" w:rsidR="00213DA0" w:rsidRDefault="00213DA0" w:rsidP="00213DA0">
      <w:pPr>
        <w:pStyle w:val="CMD"/>
      </w:pPr>
      <w:r>
        <w:t>interface GigabitEthernet0/0/1</w:t>
      </w:r>
    </w:p>
    <w:p w14:paraId="64904169" w14:textId="77777777" w:rsidR="00213DA0" w:rsidRDefault="00213DA0" w:rsidP="00213DA0">
      <w:pPr>
        <w:pStyle w:val="CMD"/>
      </w:pPr>
      <w:r>
        <w:t xml:space="preserve"> description Link to PC</w:t>
      </w:r>
    </w:p>
    <w:p w14:paraId="0D2A365C" w14:textId="77777777" w:rsidR="00213DA0" w:rsidRDefault="00213DA0" w:rsidP="00213DA0">
      <w:pPr>
        <w:pStyle w:val="CMD"/>
      </w:pPr>
      <w:r>
        <w:t xml:space="preserve"> </w:t>
      </w:r>
      <w:proofErr w:type="spellStart"/>
      <w:r>
        <w:t>ip</w:t>
      </w:r>
      <w:proofErr w:type="spellEnd"/>
      <w:r>
        <w:t xml:space="preserve"> address 192.168.1.1 255.255.255.0</w:t>
      </w:r>
    </w:p>
    <w:p w14:paraId="27741967" w14:textId="77777777" w:rsidR="00A41A21" w:rsidRDefault="00213DA0" w:rsidP="00A41A21">
      <w:pPr>
        <w:pStyle w:val="CMD"/>
      </w:pPr>
      <w:r>
        <w:t xml:space="preserve"> no shutdown </w:t>
      </w:r>
    </w:p>
    <w:p w14:paraId="79F333A5" w14:textId="25A8E963" w:rsidR="00213DA0" w:rsidRDefault="005B6F63" w:rsidP="00213DA0">
      <w:pPr>
        <w:pStyle w:val="CMD"/>
      </w:pPr>
      <w:proofErr w:type="gramStart"/>
      <w:r>
        <w:t>!Configure</w:t>
      </w:r>
      <w:proofErr w:type="gramEnd"/>
      <w:r>
        <w:t xml:space="preserve"> a DHCP server to assign IPv4 addressing to the </w:t>
      </w:r>
      <w:r w:rsidR="003939EE">
        <w:t xml:space="preserve">CCNP </w:t>
      </w:r>
      <w:r>
        <w:t>VM</w:t>
      </w:r>
    </w:p>
    <w:p w14:paraId="02112E0B" w14:textId="77777777" w:rsidR="004A3183" w:rsidRDefault="004A3183" w:rsidP="004A3183">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681FFB17" w14:textId="77777777" w:rsidR="00213DA0" w:rsidRDefault="00213DA0" w:rsidP="00213DA0">
      <w:pPr>
        <w:pStyle w:val="CMD"/>
      </w:pPr>
      <w:proofErr w:type="spellStart"/>
      <w:r>
        <w:t>ip</w:t>
      </w:r>
      <w:proofErr w:type="spellEnd"/>
      <w:r>
        <w:t xml:space="preserve"> </w:t>
      </w:r>
      <w:proofErr w:type="spellStart"/>
      <w:r>
        <w:t>dhcp</w:t>
      </w:r>
      <w:proofErr w:type="spellEnd"/>
      <w:r>
        <w:t xml:space="preserve"> pool LAN</w:t>
      </w:r>
    </w:p>
    <w:p w14:paraId="2DF089CF" w14:textId="77777777" w:rsidR="00213DA0" w:rsidRDefault="00213DA0" w:rsidP="00213DA0">
      <w:pPr>
        <w:pStyle w:val="CMD"/>
      </w:pPr>
      <w:r>
        <w:t xml:space="preserve"> network 192.168.1.0 /24</w:t>
      </w:r>
    </w:p>
    <w:p w14:paraId="7FE39C9E" w14:textId="77777777" w:rsidR="00213DA0" w:rsidRDefault="00213DA0" w:rsidP="00213DA0">
      <w:pPr>
        <w:pStyle w:val="CMD"/>
      </w:pPr>
      <w:r>
        <w:t xml:space="preserve"> default-router 192.168.1.1</w:t>
      </w:r>
    </w:p>
    <w:p w14:paraId="59FC521B" w14:textId="77777777" w:rsidR="00213DA0" w:rsidRDefault="00213DA0" w:rsidP="00213DA0">
      <w:pPr>
        <w:pStyle w:val="CMD"/>
      </w:pPr>
      <w:r>
        <w:t xml:space="preserve"> domain-name example.netacad.com</w:t>
      </w:r>
    </w:p>
    <w:p w14:paraId="13851B98" w14:textId="77777777" w:rsidR="00213DA0" w:rsidRDefault="00213DA0" w:rsidP="00213DA0">
      <w:pPr>
        <w:pStyle w:val="CMD"/>
      </w:pPr>
      <w:r>
        <w:t>end</w:t>
      </w:r>
    </w:p>
    <w:p w14:paraId="74806138" w14:textId="2CAD1673" w:rsidR="00213DA0" w:rsidRPr="00E67FDB" w:rsidRDefault="003939EE" w:rsidP="00213DA0">
      <w:pPr>
        <w:pStyle w:val="CMD"/>
      </w:pPr>
      <w:r>
        <w:lastRenderedPageBreak/>
        <w:t>copy run start</w:t>
      </w:r>
    </w:p>
    <w:p w14:paraId="7C1E9AB9" w14:textId="77777777" w:rsidR="00213DA0" w:rsidRDefault="00213DA0" w:rsidP="00213DA0">
      <w:pPr>
        <w:pStyle w:val="ConfigWindow"/>
      </w:pPr>
      <w:r>
        <w:t>Close configuration window</w:t>
      </w:r>
    </w:p>
    <w:p w14:paraId="3D22B54D" w14:textId="07430443" w:rsidR="00CC3388" w:rsidRDefault="00CC3388" w:rsidP="004541DB">
      <w:pPr>
        <w:pStyle w:val="Heading3"/>
        <w:spacing w:before="120"/>
      </w:pPr>
      <w:r>
        <w:t xml:space="preserve">Verify </w:t>
      </w:r>
      <w:r w:rsidR="00920A8E">
        <w:t xml:space="preserve">the </w:t>
      </w:r>
      <w:r w:rsidR="001416E2">
        <w:t xml:space="preserve">CCNP </w:t>
      </w:r>
      <w:r w:rsidR="00920A8E">
        <w:t>VM can ping the default gateway</w:t>
      </w:r>
      <w:r>
        <w:t>.</w:t>
      </w:r>
    </w:p>
    <w:p w14:paraId="77921BD1" w14:textId="52607254" w:rsidR="00920A8E" w:rsidRDefault="00920A8E" w:rsidP="00920A8E">
      <w:pPr>
        <w:pStyle w:val="SubStepAlpha"/>
      </w:pPr>
      <w:r>
        <w:t xml:space="preserve">In the </w:t>
      </w:r>
      <w:r w:rsidR="001416E2">
        <w:rPr>
          <w:b/>
          <w:bCs/>
        </w:rPr>
        <w:t>CCNP</w:t>
      </w:r>
      <w:r w:rsidR="001416E2" w:rsidRPr="00920A8E">
        <w:rPr>
          <w:b/>
          <w:bCs/>
        </w:rPr>
        <w:t xml:space="preserve"> </w:t>
      </w:r>
      <w:r w:rsidRPr="00920A8E">
        <w:rPr>
          <w:b/>
          <w:bCs/>
        </w:rPr>
        <w:t>VM</w:t>
      </w:r>
      <w:r>
        <w:t>, open</w:t>
      </w:r>
      <w:r w:rsidR="00E81058">
        <w:t xml:space="preserve"> a</w:t>
      </w:r>
      <w:r>
        <w:t xml:space="preserve"> terminal.</w:t>
      </w:r>
    </w:p>
    <w:p w14:paraId="3B4220C1" w14:textId="3F7C7FE2" w:rsidR="00920A8E" w:rsidRDefault="00920A8E" w:rsidP="00920A8E">
      <w:pPr>
        <w:pStyle w:val="SubStepAlpha"/>
      </w:pPr>
      <w:r>
        <w:t xml:space="preserve">Verify </w:t>
      </w:r>
      <w:r w:rsidR="00D80ED5">
        <w:t xml:space="preserve">that </w:t>
      </w:r>
      <w:r>
        <w:t xml:space="preserve">the </w:t>
      </w:r>
      <w:r w:rsidR="001416E2">
        <w:rPr>
          <w:b/>
          <w:bCs/>
        </w:rPr>
        <w:t>CCNP</w:t>
      </w:r>
      <w:r w:rsidR="001416E2" w:rsidRPr="00920A8E">
        <w:rPr>
          <w:b/>
          <w:bCs/>
        </w:rPr>
        <w:t xml:space="preserve"> </w:t>
      </w:r>
      <w:r w:rsidRPr="00920A8E">
        <w:rPr>
          <w:b/>
          <w:bCs/>
        </w:rPr>
        <w:t>VM</w:t>
      </w:r>
      <w:r>
        <w:t xml:space="preserve"> is connected to R1 by either entering </w:t>
      </w:r>
      <w:proofErr w:type="spellStart"/>
      <w:r w:rsidRPr="007B16B6">
        <w:rPr>
          <w:b/>
          <w:bCs/>
        </w:rPr>
        <w:t>ip</w:t>
      </w:r>
      <w:proofErr w:type="spellEnd"/>
      <w:r w:rsidRPr="007B16B6">
        <w:rPr>
          <w:b/>
          <w:bCs/>
        </w:rPr>
        <w:t xml:space="preserve"> address</w:t>
      </w:r>
      <w:r>
        <w:t xml:space="preserve"> to verify</w:t>
      </w:r>
      <w:r w:rsidR="00D80ED5">
        <w:t xml:space="preserve"> that</w:t>
      </w:r>
      <w:r>
        <w:t xml:space="preserve"> the </w:t>
      </w:r>
      <w:r w:rsidR="004541DB">
        <w:t xml:space="preserve">CCNP </w:t>
      </w:r>
      <w:r>
        <w:t>VM received IP addressing from the DHCP server</w:t>
      </w:r>
      <w:r w:rsidR="006D19F1">
        <w:t>,</w:t>
      </w:r>
      <w:r>
        <w:t xml:space="preserve"> or by pinging R1 at 192.168.1.1.</w:t>
      </w:r>
      <w:r w:rsidR="007B16B6">
        <w:t xml:space="preserve"> Enter </w:t>
      </w:r>
      <w:proofErr w:type="spellStart"/>
      <w:r w:rsidR="007B16B6" w:rsidRPr="007B16B6">
        <w:rPr>
          <w:b/>
          <w:bCs/>
        </w:rPr>
        <w:t>Ctrl+C</w:t>
      </w:r>
      <w:proofErr w:type="spellEnd"/>
      <w:r w:rsidR="007B16B6">
        <w:t xml:space="preserve"> to break out of the ping, as shown in the example output below.</w:t>
      </w:r>
    </w:p>
    <w:p w14:paraId="647A9B12" w14:textId="77777777" w:rsidR="007B16B6" w:rsidRDefault="007B16B6" w:rsidP="007B16B6">
      <w:pPr>
        <w:pStyle w:val="CMD"/>
      </w:pPr>
      <w:proofErr w:type="spellStart"/>
      <w:r>
        <w:t>student@Ubuntu-</w:t>
      </w:r>
      <w:proofErr w:type="gramStart"/>
      <w:r>
        <w:t>Master</w:t>
      </w:r>
      <w:proofErr w:type="spellEnd"/>
      <w:r>
        <w:t>:~</w:t>
      </w:r>
      <w:proofErr w:type="gramEnd"/>
      <w:r>
        <w:t xml:space="preserve">$ </w:t>
      </w:r>
      <w:proofErr w:type="spellStart"/>
      <w:r w:rsidRPr="007B16B6">
        <w:rPr>
          <w:b/>
          <w:bCs/>
        </w:rPr>
        <w:t>ip</w:t>
      </w:r>
      <w:proofErr w:type="spellEnd"/>
      <w:r w:rsidRPr="007B16B6">
        <w:rPr>
          <w:b/>
          <w:bCs/>
        </w:rPr>
        <w:t xml:space="preserve"> address</w:t>
      </w:r>
    </w:p>
    <w:p w14:paraId="4E9BEC29" w14:textId="77777777" w:rsidR="007B16B6" w:rsidRDefault="007B16B6" w:rsidP="004541DB">
      <w:pPr>
        <w:pStyle w:val="CMDOutput"/>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4EBFCCF1" w14:textId="77777777" w:rsidR="007B16B6" w:rsidRDefault="007B16B6" w:rsidP="004541DB">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14:paraId="2F26108B" w14:textId="77777777" w:rsidR="007B16B6" w:rsidRDefault="007B16B6" w:rsidP="004541DB">
      <w:pPr>
        <w:pStyle w:val="CMDOutput"/>
      </w:pPr>
      <w:r>
        <w:t xml:space="preserve">    </w:t>
      </w:r>
      <w:proofErr w:type="spellStart"/>
      <w:r>
        <w:t>inet</w:t>
      </w:r>
      <w:proofErr w:type="spellEnd"/>
      <w:r>
        <w:t xml:space="preserve"> 127.0.0.1/8 scope host lo</w:t>
      </w:r>
    </w:p>
    <w:p w14:paraId="625579EA"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432E28C" w14:textId="77777777" w:rsidR="007B16B6" w:rsidRDefault="007B16B6" w:rsidP="004541DB">
      <w:pPr>
        <w:pStyle w:val="CMDOutput"/>
      </w:pPr>
      <w:r>
        <w:t xml:space="preserve">    inet</w:t>
      </w:r>
      <w:proofErr w:type="gramStart"/>
      <w:r>
        <w:t>6 :</w:t>
      </w:r>
      <w:proofErr w:type="gramEnd"/>
      <w:r>
        <w:t>:1/128 scope host</w:t>
      </w:r>
    </w:p>
    <w:p w14:paraId="2F29D4D9"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2D76750" w14:textId="77777777" w:rsidR="007B16B6" w:rsidRDefault="007B16B6" w:rsidP="004541DB">
      <w:pPr>
        <w:pStyle w:val="CMDOutput"/>
      </w:pPr>
      <w:r>
        <w:t>2: ens160: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A36A23" w14:textId="77777777" w:rsidR="007B16B6" w:rsidRDefault="007B16B6" w:rsidP="004541DB">
      <w:pPr>
        <w:pStyle w:val="CMDOutput"/>
      </w:pPr>
      <w:r>
        <w:t xml:space="preserve">    link/ether </w:t>
      </w:r>
      <w:proofErr w:type="gramStart"/>
      <w:r>
        <w:t>00:50:56:b</w:t>
      </w:r>
      <w:proofErr w:type="gramEnd"/>
      <w:r>
        <w:t xml:space="preserve">3:72:3b </w:t>
      </w:r>
      <w:proofErr w:type="spellStart"/>
      <w:r>
        <w:t>brd</w:t>
      </w:r>
      <w:proofErr w:type="spellEnd"/>
      <w:r>
        <w:t xml:space="preserve"> </w:t>
      </w:r>
      <w:proofErr w:type="spellStart"/>
      <w:r>
        <w:t>ff:ff:ff:ff:ff:ff</w:t>
      </w:r>
      <w:proofErr w:type="spellEnd"/>
    </w:p>
    <w:p w14:paraId="342BA725" w14:textId="77777777" w:rsidR="007B16B6" w:rsidRDefault="007B16B6" w:rsidP="004541DB">
      <w:pPr>
        <w:pStyle w:val="CMDOutput"/>
      </w:pPr>
      <w:r>
        <w:t xml:space="preserve">    </w:t>
      </w:r>
      <w:proofErr w:type="spellStart"/>
      <w:r w:rsidRPr="007B16B6">
        <w:rPr>
          <w:highlight w:val="yellow"/>
        </w:rPr>
        <w:t>inet</w:t>
      </w:r>
      <w:proofErr w:type="spellEnd"/>
      <w:r w:rsidRPr="007B16B6">
        <w:rPr>
          <w:highlight w:val="yellow"/>
        </w:rPr>
        <w:t xml:space="preserve"> 192.168.1.15/24</w:t>
      </w:r>
      <w:r>
        <w:t xml:space="preserve"> </w:t>
      </w:r>
      <w:proofErr w:type="spellStart"/>
      <w:r>
        <w:t>brd</w:t>
      </w:r>
      <w:proofErr w:type="spellEnd"/>
      <w:r>
        <w:t xml:space="preserve"> 192.168.1.255 scope global dynamic </w:t>
      </w:r>
      <w:proofErr w:type="spellStart"/>
      <w:r>
        <w:t>noprefixroute</w:t>
      </w:r>
      <w:proofErr w:type="spellEnd"/>
      <w:r>
        <w:t xml:space="preserve"> ens160</w:t>
      </w:r>
    </w:p>
    <w:p w14:paraId="09B7F589" w14:textId="77777777" w:rsidR="007B16B6" w:rsidRDefault="007B16B6" w:rsidP="004541DB">
      <w:pPr>
        <w:pStyle w:val="CMDOutput"/>
      </w:pPr>
      <w:r>
        <w:t xml:space="preserve">       </w:t>
      </w:r>
      <w:proofErr w:type="spellStart"/>
      <w:r>
        <w:t>valid_lft</w:t>
      </w:r>
      <w:proofErr w:type="spellEnd"/>
      <w:r>
        <w:t xml:space="preserve"> 79564sec </w:t>
      </w:r>
      <w:proofErr w:type="spellStart"/>
      <w:r>
        <w:t>preferred_lft</w:t>
      </w:r>
      <w:proofErr w:type="spellEnd"/>
      <w:r>
        <w:t xml:space="preserve"> 79564sec</w:t>
      </w:r>
    </w:p>
    <w:p w14:paraId="715339FF" w14:textId="77777777" w:rsidR="007B16B6" w:rsidRDefault="007B16B6" w:rsidP="004541DB">
      <w:pPr>
        <w:pStyle w:val="CMDOutput"/>
      </w:pPr>
      <w:r>
        <w:t xml:space="preserve">    inet6 fe80::1ae4:952f:402d:6b1/64 scope link </w:t>
      </w:r>
      <w:proofErr w:type="spellStart"/>
      <w:r>
        <w:t>noprefixroute</w:t>
      </w:r>
      <w:proofErr w:type="spellEnd"/>
    </w:p>
    <w:p w14:paraId="20E4D271"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569F49F" w14:textId="77777777" w:rsidR="007B16B6" w:rsidRDefault="007B16B6" w:rsidP="004541DB">
      <w:pPr>
        <w:pStyle w:val="CMDOutput"/>
      </w:pPr>
      <w:r>
        <w:t>3: ens192: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DA3ABF" w14:textId="77777777" w:rsidR="007B16B6" w:rsidRDefault="007B16B6" w:rsidP="004541DB">
      <w:pPr>
        <w:pStyle w:val="CMDOutput"/>
      </w:pPr>
      <w:r>
        <w:t xml:space="preserve">    link/ether </w:t>
      </w:r>
      <w:proofErr w:type="gramStart"/>
      <w:r>
        <w:t>00:50:56:b</w:t>
      </w:r>
      <w:proofErr w:type="gramEnd"/>
      <w:r>
        <w:t xml:space="preserve">3:26:b6 </w:t>
      </w:r>
      <w:proofErr w:type="spellStart"/>
      <w:r>
        <w:t>brd</w:t>
      </w:r>
      <w:proofErr w:type="spellEnd"/>
      <w:r>
        <w:t xml:space="preserve"> </w:t>
      </w:r>
      <w:proofErr w:type="spellStart"/>
      <w:r>
        <w:t>ff:ff:ff:ff:ff:ff</w:t>
      </w:r>
      <w:proofErr w:type="spellEnd"/>
    </w:p>
    <w:p w14:paraId="6B0C9A0F" w14:textId="77777777" w:rsidR="007B16B6" w:rsidRDefault="007B16B6" w:rsidP="004541DB">
      <w:pPr>
        <w:pStyle w:val="CMDOutput"/>
      </w:pPr>
      <w:r>
        <w:t xml:space="preserve">    </w:t>
      </w:r>
      <w:proofErr w:type="spellStart"/>
      <w:r>
        <w:t>inet</w:t>
      </w:r>
      <w:proofErr w:type="spellEnd"/>
      <w:r>
        <w:t xml:space="preserve"> 192.168.50.183/24 </w:t>
      </w:r>
      <w:proofErr w:type="spellStart"/>
      <w:r>
        <w:t>brd</w:t>
      </w:r>
      <w:proofErr w:type="spellEnd"/>
      <w:r>
        <w:t xml:space="preserve"> 192.168.50.255 scope global dynamic </w:t>
      </w:r>
      <w:proofErr w:type="spellStart"/>
      <w:r>
        <w:t>noprefixroute</w:t>
      </w:r>
      <w:proofErr w:type="spellEnd"/>
      <w:r>
        <w:t xml:space="preserve"> ens192</w:t>
      </w:r>
    </w:p>
    <w:p w14:paraId="5D7F2822" w14:textId="77777777" w:rsidR="007B16B6" w:rsidRDefault="007B16B6" w:rsidP="004541DB">
      <w:pPr>
        <w:pStyle w:val="CMDOutput"/>
      </w:pPr>
      <w:r>
        <w:t xml:space="preserve">       </w:t>
      </w:r>
      <w:proofErr w:type="spellStart"/>
      <w:r>
        <w:t>valid_lft</w:t>
      </w:r>
      <w:proofErr w:type="spellEnd"/>
      <w:r>
        <w:t xml:space="preserve"> 70687sec </w:t>
      </w:r>
      <w:proofErr w:type="spellStart"/>
      <w:r>
        <w:t>preferred_lft</w:t>
      </w:r>
      <w:proofErr w:type="spellEnd"/>
      <w:r>
        <w:t xml:space="preserve"> 70687sec</w:t>
      </w:r>
    </w:p>
    <w:p w14:paraId="723395C3" w14:textId="77777777" w:rsidR="007B16B6" w:rsidRDefault="007B16B6" w:rsidP="004541DB">
      <w:pPr>
        <w:pStyle w:val="CMDOutput"/>
      </w:pPr>
      <w:r>
        <w:t xml:space="preserve">    inet6 fe80::4c</w:t>
      </w:r>
      <w:proofErr w:type="gramStart"/>
      <w:r>
        <w:t>87:a</w:t>
      </w:r>
      <w:proofErr w:type="gramEnd"/>
      <w:r>
        <w:t xml:space="preserve">2b3:aa9:5470/64 scope link </w:t>
      </w:r>
      <w:proofErr w:type="spellStart"/>
      <w:r>
        <w:t>noprefixroute</w:t>
      </w:r>
      <w:proofErr w:type="spellEnd"/>
    </w:p>
    <w:p w14:paraId="40054BE2"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14AD281" w14:textId="77777777" w:rsidR="001416E2" w:rsidRDefault="001416E2" w:rsidP="007B16B6">
      <w:pPr>
        <w:pStyle w:val="CMD"/>
      </w:pPr>
    </w:p>
    <w:p w14:paraId="263CE243" w14:textId="6197A2BB" w:rsidR="007B16B6" w:rsidRDefault="007B16B6" w:rsidP="007B16B6">
      <w:pPr>
        <w:pStyle w:val="CMD"/>
      </w:pPr>
      <w:proofErr w:type="spellStart"/>
      <w:r>
        <w:t>student@Ubuntu-</w:t>
      </w:r>
      <w:proofErr w:type="gramStart"/>
      <w:r>
        <w:t>Master</w:t>
      </w:r>
      <w:proofErr w:type="spellEnd"/>
      <w:r>
        <w:t>:~</w:t>
      </w:r>
      <w:proofErr w:type="gramEnd"/>
      <w:r>
        <w:t xml:space="preserve">$ </w:t>
      </w:r>
      <w:r w:rsidRPr="007B16B6">
        <w:rPr>
          <w:b/>
          <w:bCs/>
        </w:rPr>
        <w:t>ping 192.168.1.1</w:t>
      </w:r>
    </w:p>
    <w:p w14:paraId="08C0F0EC" w14:textId="77777777" w:rsidR="007B16B6" w:rsidRDefault="007B16B6" w:rsidP="004541DB">
      <w:pPr>
        <w:pStyle w:val="CMDOutput"/>
      </w:pPr>
      <w:r>
        <w:t>PING 192.168.1.1 (192.168.1.1) 56(84) bytes of data.</w:t>
      </w:r>
    </w:p>
    <w:p w14:paraId="6CE73345" w14:textId="77777777" w:rsidR="007B16B6" w:rsidRDefault="007B16B6" w:rsidP="004541DB">
      <w:pPr>
        <w:pStyle w:val="CMDOutput"/>
      </w:pPr>
      <w:r>
        <w:t xml:space="preserve">64 bytes from 192.168.1.1: </w:t>
      </w:r>
      <w:proofErr w:type="spellStart"/>
      <w:r>
        <w:t>icmp_seq</w:t>
      </w:r>
      <w:proofErr w:type="spellEnd"/>
      <w:r>
        <w:t xml:space="preserve">=1 </w:t>
      </w:r>
      <w:proofErr w:type="spellStart"/>
      <w:r>
        <w:t>ttl</w:t>
      </w:r>
      <w:proofErr w:type="spellEnd"/>
      <w:r>
        <w:t xml:space="preserve">=255 time=0.703 </w:t>
      </w:r>
      <w:proofErr w:type="spellStart"/>
      <w:r>
        <w:t>ms</w:t>
      </w:r>
      <w:proofErr w:type="spellEnd"/>
    </w:p>
    <w:p w14:paraId="7CA6DE57" w14:textId="77777777" w:rsidR="007B16B6" w:rsidRDefault="007B16B6" w:rsidP="004541DB">
      <w:pPr>
        <w:pStyle w:val="CMDOutput"/>
      </w:pPr>
      <w:r>
        <w:t xml:space="preserve">64 bytes from 192.168.1.1: </w:t>
      </w:r>
      <w:proofErr w:type="spellStart"/>
      <w:r>
        <w:t>icmp_seq</w:t>
      </w:r>
      <w:proofErr w:type="spellEnd"/>
      <w:r>
        <w:t xml:space="preserve">=2 </w:t>
      </w:r>
      <w:proofErr w:type="spellStart"/>
      <w:r>
        <w:t>ttl</w:t>
      </w:r>
      <w:proofErr w:type="spellEnd"/>
      <w:r>
        <w:t xml:space="preserve">=255 time=0.748 </w:t>
      </w:r>
      <w:proofErr w:type="spellStart"/>
      <w:r>
        <w:t>ms</w:t>
      </w:r>
      <w:proofErr w:type="spellEnd"/>
    </w:p>
    <w:p w14:paraId="28ACAE9C" w14:textId="77777777" w:rsidR="007B16B6" w:rsidRDefault="007B16B6" w:rsidP="004541DB">
      <w:pPr>
        <w:pStyle w:val="CMDOutput"/>
      </w:pPr>
      <w:r>
        <w:t xml:space="preserve">64 bytes from 192.168.1.1: </w:t>
      </w:r>
      <w:proofErr w:type="spellStart"/>
      <w:r>
        <w:t>icmp_seq</w:t>
      </w:r>
      <w:proofErr w:type="spellEnd"/>
      <w:r>
        <w:t xml:space="preserve">=3 </w:t>
      </w:r>
      <w:proofErr w:type="spellStart"/>
      <w:r>
        <w:t>ttl</w:t>
      </w:r>
      <w:proofErr w:type="spellEnd"/>
      <w:r>
        <w:t xml:space="preserve">=255 time=0.757 </w:t>
      </w:r>
      <w:proofErr w:type="spellStart"/>
      <w:r>
        <w:t>ms</w:t>
      </w:r>
      <w:proofErr w:type="spellEnd"/>
    </w:p>
    <w:p w14:paraId="03B36C05" w14:textId="77777777" w:rsidR="007B16B6" w:rsidRDefault="007B16B6" w:rsidP="004541DB">
      <w:pPr>
        <w:pStyle w:val="CMDOutput"/>
      </w:pPr>
      <w:r>
        <w:t>^C</w:t>
      </w:r>
    </w:p>
    <w:p w14:paraId="1543AB06" w14:textId="77777777" w:rsidR="007B16B6" w:rsidRDefault="007B16B6" w:rsidP="004541DB">
      <w:pPr>
        <w:pStyle w:val="CMDOutput"/>
      </w:pPr>
      <w:r>
        <w:t>--- 192.168.1.1 ping statistics ---</w:t>
      </w:r>
    </w:p>
    <w:p w14:paraId="6004C94A" w14:textId="77777777" w:rsidR="007B16B6" w:rsidRDefault="007B16B6" w:rsidP="004541DB">
      <w:pPr>
        <w:pStyle w:val="CMDOutput"/>
      </w:pPr>
      <w:r>
        <w:t>3 packets transmitted, 3 received, 0% packet loss, time 2033ms</w:t>
      </w:r>
    </w:p>
    <w:p w14:paraId="32AAF9FE" w14:textId="77777777" w:rsidR="007B16B6" w:rsidRDefault="007B16B6" w:rsidP="004541DB">
      <w:pPr>
        <w:pStyle w:val="CMDOutput"/>
      </w:pPr>
      <w:proofErr w:type="spellStart"/>
      <w:r>
        <w:t>rtt</w:t>
      </w:r>
      <w:proofErr w:type="spellEnd"/>
      <w:r>
        <w:t xml:space="preserve"> min/avg/max/</w:t>
      </w:r>
      <w:proofErr w:type="spellStart"/>
      <w:r>
        <w:t>mdev</w:t>
      </w:r>
      <w:proofErr w:type="spellEnd"/>
      <w:r>
        <w:t xml:space="preserve"> = 0.703/0.736/0.757/0.023 </w:t>
      </w:r>
      <w:proofErr w:type="spellStart"/>
      <w:r>
        <w:t>ms</w:t>
      </w:r>
      <w:proofErr w:type="spellEnd"/>
    </w:p>
    <w:p w14:paraId="552DA3E5" w14:textId="77777777" w:rsidR="007B16B6" w:rsidRDefault="007B16B6" w:rsidP="007B16B6">
      <w:pPr>
        <w:pStyle w:val="ConfigWindow"/>
      </w:pPr>
      <w:r>
        <w:t>Close configuration window</w:t>
      </w:r>
    </w:p>
    <w:p w14:paraId="52F56BC5" w14:textId="5AED6A25" w:rsidR="00920A8E" w:rsidRDefault="00920A8E" w:rsidP="00920A8E">
      <w:pPr>
        <w:pStyle w:val="SubStepAlpha"/>
      </w:pPr>
      <w:r>
        <w:t>If the</w:t>
      </w:r>
      <w:r w:rsidR="00874B7E" w:rsidRPr="004541DB">
        <w:t xml:space="preserve"> </w:t>
      </w:r>
      <w:r w:rsidR="00874B7E">
        <w:rPr>
          <w:b/>
          <w:bCs/>
        </w:rPr>
        <w:t>CCNP</w:t>
      </w:r>
      <w:r w:rsidRPr="007B16B6">
        <w:rPr>
          <w:b/>
          <w:bCs/>
        </w:rPr>
        <w:t xml:space="preserve"> VM</w:t>
      </w:r>
      <w:r>
        <w:t xml:space="preserve"> has not received IPv4 addressing, check your physical connections between the host PC and R1. Also, verify that R1 is configured correctly according to the previous step.</w:t>
      </w:r>
    </w:p>
    <w:p w14:paraId="2C344DC4" w14:textId="77777777" w:rsidR="00AF7319" w:rsidRDefault="00AF7319" w:rsidP="00AF7319">
      <w:pPr>
        <w:pStyle w:val="Heading3"/>
      </w:pPr>
      <w:r>
        <w:t>Establish an SSH Connection to R1.</w:t>
      </w:r>
    </w:p>
    <w:p w14:paraId="6D9832F0" w14:textId="77777777" w:rsidR="00AF7319" w:rsidRDefault="00953B06" w:rsidP="00AF7319">
      <w:pPr>
        <w:pStyle w:val="SubStepAlpha"/>
      </w:pPr>
      <w:r>
        <w:t>Open the PuTTY SSH Client.</w:t>
      </w:r>
    </w:p>
    <w:p w14:paraId="02E7201F" w14:textId="77777777" w:rsidR="00953B06" w:rsidRDefault="00953B06" w:rsidP="00953B06">
      <w:pPr>
        <w:pStyle w:val="SubStepAlpha"/>
      </w:pPr>
      <w:r>
        <w:t xml:space="preserve">Enter the IPv4 address for the default gateway, 192.168.1.1, and click </w:t>
      </w:r>
      <w:r w:rsidRPr="00953B06">
        <w:rPr>
          <w:b/>
          <w:bCs/>
        </w:rPr>
        <w:t>Open</w:t>
      </w:r>
      <w:r>
        <w:t>.</w:t>
      </w:r>
    </w:p>
    <w:p w14:paraId="77C7ED58" w14:textId="77777777" w:rsidR="00953B06" w:rsidRDefault="00953B06" w:rsidP="00953B06">
      <w:pPr>
        <w:pStyle w:val="SubStepAlpha"/>
      </w:pPr>
      <w:r>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4BE94FFE" w14:textId="77777777" w:rsidR="001D2195" w:rsidRDefault="001D2195" w:rsidP="001D2195">
      <w:pPr>
        <w:pStyle w:val="Heading2"/>
      </w:pPr>
      <w:r>
        <w:lastRenderedPageBreak/>
        <w:t xml:space="preserve">Configure </w:t>
      </w:r>
      <w:r w:rsidR="003F2706">
        <w:t>an IOS XE Device</w:t>
      </w:r>
      <w:r>
        <w:t xml:space="preserve"> for RESTCONF Access</w:t>
      </w:r>
    </w:p>
    <w:p w14:paraId="50AE99F7" w14:textId="77777777" w:rsidR="001D2195" w:rsidRDefault="001D2195" w:rsidP="00122685">
      <w:pPr>
        <w:pStyle w:val="BodyTextL25"/>
      </w:pPr>
      <w:r>
        <w:t xml:space="preserve">In </w:t>
      </w:r>
      <w:r w:rsidR="00122685">
        <w:t>Part 2</w:t>
      </w:r>
      <w:r w:rsidR="00AE36D8">
        <w:t>, you will configure R1 to accept RESTCONF messages</w:t>
      </w:r>
      <w:r w:rsidR="002D375D">
        <w:t>. You will also</w:t>
      </w:r>
      <w:r w:rsidR="00AE36D8">
        <w:t xml:space="preserve"> start the HTTPS service</w:t>
      </w:r>
      <w:r w:rsidR="002D375D">
        <w:t xml:space="preserve"> on R1</w:t>
      </w:r>
      <w:r w:rsidR="00AE36D8">
        <w:t>.</w:t>
      </w:r>
    </w:p>
    <w:p w14:paraId="555578A3" w14:textId="41560F2C" w:rsidR="00891D1B" w:rsidRDefault="00756C85" w:rsidP="00891D1B">
      <w:pPr>
        <w:pStyle w:val="Heading3"/>
      </w:pPr>
      <w:r>
        <w:t>Verify that</w:t>
      </w:r>
      <w:r w:rsidR="00891D1B">
        <w:t xml:space="preserve"> RESTCONF is running on R1.</w:t>
      </w:r>
    </w:p>
    <w:p w14:paraId="4B01F23C" w14:textId="77777777" w:rsidR="00214AC9" w:rsidRDefault="002F15EA" w:rsidP="00756C85">
      <w:pPr>
        <w:pStyle w:val="BodyTextL25"/>
        <w:spacing w:after="0"/>
      </w:pPr>
      <w:r>
        <w:t>REST</w:t>
      </w:r>
      <w:r w:rsidR="00891D1B" w:rsidRPr="00891D1B">
        <w:t xml:space="preserve">CONF may already be running if another student enabled it, or if a later IOS version enables it by default. From the PuTTY terminal, </w:t>
      </w:r>
      <w:r w:rsidRPr="00891D1B">
        <w:t>you</w:t>
      </w:r>
      <w:r w:rsidR="00891D1B" w:rsidRPr="00891D1B">
        <w:t xml:space="preserve"> can use the </w:t>
      </w:r>
      <w:r w:rsidR="00891D1B" w:rsidRPr="002F15EA">
        <w:rPr>
          <w:b/>
          <w:bCs/>
        </w:rPr>
        <w:t>show platform software yang-management process</w:t>
      </w:r>
      <w:r w:rsidR="00891D1B" w:rsidRPr="00891D1B">
        <w:t xml:space="preserve"> command to see if </w:t>
      </w:r>
      <w:r>
        <w:t xml:space="preserve">all the daemons associated with the RESTCONF </w:t>
      </w:r>
      <w:r w:rsidR="008437FF">
        <w:t xml:space="preserve">service </w:t>
      </w:r>
      <w:r>
        <w:t>are running</w:t>
      </w:r>
      <w:r w:rsidR="00891D1B" w:rsidRPr="00891D1B">
        <w:t>.</w:t>
      </w:r>
    </w:p>
    <w:p w14:paraId="24B6CCA7" w14:textId="4CAF1CA2" w:rsidR="00214AC9" w:rsidRDefault="00214AC9" w:rsidP="00214AC9">
      <w:pPr>
        <w:pStyle w:val="ConfigWindow"/>
      </w:pPr>
      <w:r>
        <w:t>Open configuration window</w:t>
      </w:r>
    </w:p>
    <w:p w14:paraId="13D5E8E1" w14:textId="77777777" w:rsidR="00891D1B" w:rsidRDefault="00891D1B" w:rsidP="00891D1B">
      <w:pPr>
        <w:pStyle w:val="CMD"/>
      </w:pPr>
      <w:r>
        <w:t xml:space="preserve">R1# </w:t>
      </w:r>
      <w:r w:rsidRPr="00891D1B">
        <w:rPr>
          <w:b/>
          <w:bCs/>
        </w:rPr>
        <w:t>show platform software yang-management process</w:t>
      </w:r>
    </w:p>
    <w:p w14:paraId="1053BAC9" w14:textId="77777777" w:rsidR="00891D1B" w:rsidRDefault="00891D1B" w:rsidP="00891D1B">
      <w:pPr>
        <w:pStyle w:val="CMDOutput"/>
      </w:pPr>
      <w:proofErr w:type="spellStart"/>
      <w:r w:rsidRPr="002F15EA">
        <w:rPr>
          <w:highlight w:val="yellow"/>
        </w:rPr>
        <w:t>confd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77316996" w14:textId="77777777" w:rsidR="00891D1B" w:rsidRDefault="00891D1B" w:rsidP="00891D1B">
      <w:pPr>
        <w:pStyle w:val="CMDOutput"/>
      </w:pPr>
      <w:proofErr w:type="spellStart"/>
      <w:r w:rsidRPr="002F15EA">
        <w:rPr>
          <w:highlight w:val="yellow"/>
        </w:rPr>
        <w:t>nesd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DACA504" w14:textId="77777777" w:rsidR="00891D1B" w:rsidRDefault="00891D1B" w:rsidP="00891D1B">
      <w:pPr>
        <w:pStyle w:val="CMDOutput"/>
      </w:pPr>
      <w:proofErr w:type="spellStart"/>
      <w:r w:rsidRPr="002F15EA">
        <w:rPr>
          <w:highlight w:val="yellow"/>
        </w:rPr>
        <w:t>syncfd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343584E" w14:textId="77777777" w:rsidR="00891D1B" w:rsidRDefault="00891D1B" w:rsidP="00891D1B">
      <w:pPr>
        <w:pStyle w:val="CMDOutput"/>
      </w:pPr>
      <w:proofErr w:type="spellStart"/>
      <w:r>
        <w:t>ncsshd</w:t>
      </w:r>
      <w:proofErr w:type="spellEnd"/>
      <w:r>
        <w:t xml:space="preserve">         </w:t>
      </w:r>
      <w:proofErr w:type="gramStart"/>
      <w:r>
        <w:t xml:space="preserve">  :</w:t>
      </w:r>
      <w:proofErr w:type="gramEnd"/>
      <w:r>
        <w:t xml:space="preserve"> Not Running</w:t>
      </w:r>
    </w:p>
    <w:p w14:paraId="699F779C" w14:textId="77777777" w:rsidR="00891D1B" w:rsidRDefault="00891D1B" w:rsidP="00891D1B">
      <w:pPr>
        <w:pStyle w:val="CMDOutput"/>
      </w:pPr>
      <w:proofErr w:type="spellStart"/>
      <w:r w:rsidRPr="002F15EA">
        <w:rPr>
          <w:highlight w:val="yellow"/>
        </w:rPr>
        <w:t>dmiauthd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5BC7C42" w14:textId="77777777" w:rsidR="00891D1B" w:rsidRDefault="00891D1B" w:rsidP="00891D1B">
      <w:pPr>
        <w:pStyle w:val="CMDOutput"/>
      </w:pPr>
      <w:proofErr w:type="spellStart"/>
      <w:r>
        <w:t>nginx</w:t>
      </w:r>
      <w:proofErr w:type="spellEnd"/>
      <w:r>
        <w:t xml:space="preserve">          </w:t>
      </w:r>
      <w:proofErr w:type="gramStart"/>
      <w:r>
        <w:t xml:space="preserve">  :</w:t>
      </w:r>
      <w:proofErr w:type="gramEnd"/>
      <w:r>
        <w:t xml:space="preserve"> Not Running</w:t>
      </w:r>
    </w:p>
    <w:p w14:paraId="4AF7A89F" w14:textId="77777777" w:rsidR="00891D1B" w:rsidRDefault="00891D1B" w:rsidP="00891D1B">
      <w:pPr>
        <w:pStyle w:val="CMDOutput"/>
      </w:pPr>
      <w:proofErr w:type="spellStart"/>
      <w:r w:rsidRPr="002F15EA">
        <w:rPr>
          <w:highlight w:val="yellow"/>
        </w:rPr>
        <w:t>ndbmand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1A0CC1E4" w14:textId="77777777" w:rsidR="00891D1B" w:rsidRDefault="00891D1B" w:rsidP="00891D1B">
      <w:pPr>
        <w:pStyle w:val="CMDOutput"/>
      </w:pPr>
      <w:proofErr w:type="spellStart"/>
      <w:r w:rsidRPr="002F15EA">
        <w:rPr>
          <w:highlight w:val="yellow"/>
        </w:rPr>
        <w:t>pubd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1125FD0" w14:textId="77777777" w:rsidR="002F15EA" w:rsidRDefault="002F15EA" w:rsidP="002F15EA">
      <w:pPr>
        <w:pStyle w:val="BodyTextL25"/>
      </w:pPr>
      <w:r w:rsidRPr="002F15EA">
        <w:rPr>
          <w:b/>
          <w:bCs/>
        </w:rPr>
        <w:t>Note</w:t>
      </w:r>
      <w:r>
        <w:t xml:space="preserve">: The purpose and function of all the daemons is beyond the scope of this course. </w:t>
      </w:r>
    </w:p>
    <w:p w14:paraId="28F27320" w14:textId="77777777" w:rsidR="00891D1B" w:rsidRPr="001D2195" w:rsidRDefault="002F15EA" w:rsidP="002F15EA">
      <w:pPr>
        <w:pStyle w:val="Heading3"/>
      </w:pPr>
      <w:r>
        <w:t>Enable</w:t>
      </w:r>
      <w:r w:rsidR="004A3183">
        <w:t xml:space="preserve"> and verify</w:t>
      </w:r>
      <w:r>
        <w:t xml:space="preserve"> the RESTCONF service.</w:t>
      </w:r>
    </w:p>
    <w:p w14:paraId="78374DD1" w14:textId="77777777" w:rsidR="00214AC9" w:rsidRDefault="002F15EA" w:rsidP="004A3183">
      <w:pPr>
        <w:pStyle w:val="SubStepAlpha"/>
      </w:pPr>
      <w:r>
        <w:t xml:space="preserve">Enter the global configuration command </w:t>
      </w:r>
      <w:proofErr w:type="spellStart"/>
      <w:r w:rsidRPr="004A3183">
        <w:rPr>
          <w:b/>
          <w:bCs/>
        </w:rPr>
        <w:t>restconf</w:t>
      </w:r>
      <w:proofErr w:type="spellEnd"/>
      <w:r>
        <w:t xml:space="preserve"> to enable the RESTCONF </w:t>
      </w:r>
      <w:r w:rsidR="008437FF">
        <w:t xml:space="preserve">service </w:t>
      </w:r>
      <w:r>
        <w:t>on R1.</w:t>
      </w:r>
    </w:p>
    <w:p w14:paraId="35B6641A" w14:textId="77777777" w:rsidR="002F15EA" w:rsidRDefault="002F15EA" w:rsidP="004A3183">
      <w:pPr>
        <w:pStyle w:val="CMD"/>
        <w:rPr>
          <w:b/>
          <w:bCs/>
        </w:rPr>
      </w:pPr>
      <w:r>
        <w:t xml:space="preserve">R1(config)# </w:t>
      </w:r>
      <w:proofErr w:type="spellStart"/>
      <w:r w:rsidRPr="004A3183">
        <w:rPr>
          <w:b/>
          <w:bCs/>
        </w:rPr>
        <w:t>restconf</w:t>
      </w:r>
      <w:proofErr w:type="spellEnd"/>
    </w:p>
    <w:p w14:paraId="5BE8F0B1" w14:textId="6CA6ED6D" w:rsidR="00214AC9" w:rsidRDefault="004A3183" w:rsidP="002F15EA">
      <w:pPr>
        <w:pStyle w:val="SubStepAlpha"/>
      </w:pPr>
      <w:r>
        <w:t>Verify that</w:t>
      </w:r>
      <w:r w:rsidR="008437FF">
        <w:t xml:space="preserve"> the required</w:t>
      </w:r>
      <w:r>
        <w:t xml:space="preserve"> RES</w:t>
      </w:r>
      <w:r w:rsidR="008437FF">
        <w:t>T</w:t>
      </w:r>
      <w:r>
        <w:t xml:space="preserve">CONF daemons are now running. Recall that </w:t>
      </w:r>
      <w:proofErr w:type="spellStart"/>
      <w:r w:rsidRPr="004A3183">
        <w:rPr>
          <w:b/>
          <w:bCs/>
        </w:rPr>
        <w:t>ncsshd</w:t>
      </w:r>
      <w:proofErr w:type="spellEnd"/>
      <w:r>
        <w:t xml:space="preserve"> is the NETCONF service, which may be running on your device. We do not need it for this lab. However, you do need </w:t>
      </w:r>
      <w:proofErr w:type="spellStart"/>
      <w:r w:rsidRPr="004A3183">
        <w:rPr>
          <w:b/>
          <w:bCs/>
        </w:rPr>
        <w:t>nginx</w:t>
      </w:r>
      <w:proofErr w:type="spellEnd"/>
      <w:r>
        <w:t>, which is the HTTPS server. This will allow you to make REST API calls to the RESTCONF service.</w:t>
      </w:r>
    </w:p>
    <w:p w14:paraId="04F67845" w14:textId="77777777" w:rsidR="004A3183" w:rsidRDefault="002F15EA" w:rsidP="002F15EA">
      <w:pPr>
        <w:pStyle w:val="CMD"/>
        <w:rPr>
          <w:b/>
          <w:bCs/>
        </w:rPr>
      </w:pPr>
      <w:r>
        <w:t>R1</w:t>
      </w:r>
      <w:r w:rsidR="004A3183">
        <w:t>(config)</w:t>
      </w:r>
      <w:r>
        <w:t>#</w:t>
      </w:r>
      <w:r w:rsidRPr="004A3183">
        <w:rPr>
          <w:b/>
          <w:bCs/>
        </w:rPr>
        <w:t xml:space="preserve"> </w:t>
      </w:r>
      <w:r w:rsidR="004A3183">
        <w:rPr>
          <w:b/>
          <w:bCs/>
        </w:rPr>
        <w:t>exit</w:t>
      </w:r>
    </w:p>
    <w:p w14:paraId="7E70A0E4" w14:textId="77777777" w:rsidR="002F15EA" w:rsidRPr="00891D1B" w:rsidRDefault="004A3183" w:rsidP="002F15EA">
      <w:pPr>
        <w:pStyle w:val="CMD"/>
        <w:rPr>
          <w:b/>
          <w:bCs/>
        </w:rPr>
      </w:pPr>
      <w:r>
        <w:t xml:space="preserve">R1# </w:t>
      </w:r>
      <w:r w:rsidR="002F15EA" w:rsidRPr="00891D1B">
        <w:rPr>
          <w:b/>
          <w:bCs/>
        </w:rPr>
        <w:t>show platform software yang-management process</w:t>
      </w:r>
    </w:p>
    <w:p w14:paraId="41D94303" w14:textId="77777777" w:rsidR="002F15EA" w:rsidRPr="004A3183" w:rsidRDefault="002F15EA" w:rsidP="002F15EA">
      <w:pPr>
        <w:pStyle w:val="CMDOutput"/>
        <w:rPr>
          <w:highlight w:val="yellow"/>
        </w:rPr>
      </w:pPr>
      <w:proofErr w:type="spellStart"/>
      <w:r w:rsidRPr="004A3183">
        <w:rPr>
          <w:highlight w:val="yellow"/>
        </w:rPr>
        <w:t>confd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6ECB16A" w14:textId="77777777" w:rsidR="002F15EA" w:rsidRPr="004A3183" w:rsidRDefault="002F15EA" w:rsidP="002F15EA">
      <w:pPr>
        <w:pStyle w:val="CMDOutput"/>
        <w:rPr>
          <w:highlight w:val="yellow"/>
        </w:rPr>
      </w:pPr>
      <w:proofErr w:type="spellStart"/>
      <w:r w:rsidRPr="004A3183">
        <w:rPr>
          <w:highlight w:val="yellow"/>
        </w:rPr>
        <w:t>nesd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015F1BDC" w14:textId="77777777" w:rsidR="002F15EA" w:rsidRDefault="002F15EA" w:rsidP="002F15EA">
      <w:pPr>
        <w:pStyle w:val="CMDOutput"/>
      </w:pPr>
      <w:proofErr w:type="spellStart"/>
      <w:r w:rsidRPr="004A3183">
        <w:rPr>
          <w:highlight w:val="yellow"/>
        </w:rPr>
        <w:t>syncfd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38BC6D10" w14:textId="77777777" w:rsidR="002F15EA" w:rsidRDefault="002F15EA" w:rsidP="002F15EA">
      <w:pPr>
        <w:pStyle w:val="CMDOutput"/>
      </w:pPr>
      <w:proofErr w:type="spellStart"/>
      <w:r>
        <w:t>ncsshd</w:t>
      </w:r>
      <w:proofErr w:type="spellEnd"/>
      <w:r>
        <w:t xml:space="preserve">         </w:t>
      </w:r>
      <w:proofErr w:type="gramStart"/>
      <w:r>
        <w:t xml:space="preserve">  :</w:t>
      </w:r>
      <w:proofErr w:type="gramEnd"/>
      <w:r>
        <w:t xml:space="preserve"> Not Running</w:t>
      </w:r>
    </w:p>
    <w:p w14:paraId="2FB0C3C0" w14:textId="77777777" w:rsidR="002F15EA" w:rsidRPr="004A3183" w:rsidRDefault="002F15EA" w:rsidP="002F15EA">
      <w:pPr>
        <w:pStyle w:val="CMDOutput"/>
        <w:rPr>
          <w:highlight w:val="yellow"/>
        </w:rPr>
      </w:pPr>
      <w:proofErr w:type="spellStart"/>
      <w:r w:rsidRPr="004A3183">
        <w:rPr>
          <w:highlight w:val="yellow"/>
        </w:rPr>
        <w:t>dmiauthd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B525FE3" w14:textId="77777777" w:rsidR="002F15EA" w:rsidRDefault="002F15EA" w:rsidP="002F15EA">
      <w:pPr>
        <w:pStyle w:val="CMDOutput"/>
      </w:pPr>
      <w:proofErr w:type="spellStart"/>
      <w:r w:rsidRPr="004A3183">
        <w:t>nginx</w:t>
      </w:r>
      <w:proofErr w:type="spellEnd"/>
      <w:r w:rsidRPr="004A3183">
        <w:t xml:space="preserve">          </w:t>
      </w:r>
      <w:proofErr w:type="gramStart"/>
      <w:r w:rsidRPr="004A3183">
        <w:t xml:space="preserve">  :</w:t>
      </w:r>
      <w:proofErr w:type="gramEnd"/>
      <w:r w:rsidRPr="004A3183">
        <w:t xml:space="preserve"> Not Running</w:t>
      </w:r>
    </w:p>
    <w:p w14:paraId="123557B7" w14:textId="77777777" w:rsidR="002F15EA" w:rsidRPr="004A3183" w:rsidRDefault="002F15EA" w:rsidP="002F15EA">
      <w:pPr>
        <w:pStyle w:val="CMDOutput"/>
        <w:rPr>
          <w:highlight w:val="yellow"/>
        </w:rPr>
      </w:pPr>
      <w:proofErr w:type="spellStart"/>
      <w:r w:rsidRPr="004A3183">
        <w:rPr>
          <w:highlight w:val="yellow"/>
        </w:rPr>
        <w:t>ndbmand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372CF90" w14:textId="77777777" w:rsidR="002F15EA" w:rsidRDefault="002F15EA" w:rsidP="002F15EA">
      <w:pPr>
        <w:pStyle w:val="CMDOutput"/>
      </w:pPr>
      <w:proofErr w:type="spellStart"/>
      <w:r w:rsidRPr="004A3183">
        <w:rPr>
          <w:highlight w:val="yellow"/>
        </w:rPr>
        <w:t>pubd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8637225" w14:textId="77777777" w:rsidR="00E67FDB" w:rsidRDefault="00E67FDB" w:rsidP="00E67FDB">
      <w:pPr>
        <w:pStyle w:val="ConfigWindow"/>
      </w:pPr>
      <w:r>
        <w:t>Close configuration window</w:t>
      </w:r>
    </w:p>
    <w:p w14:paraId="2A1EDE31" w14:textId="77777777" w:rsidR="00AE36D8" w:rsidRDefault="004A3183" w:rsidP="00AE36D8">
      <w:pPr>
        <w:pStyle w:val="Heading3"/>
      </w:pPr>
      <w:r>
        <w:t>Enable and verify the HTTPS service.</w:t>
      </w:r>
    </w:p>
    <w:p w14:paraId="7D3ED517" w14:textId="77777777" w:rsidR="00214AC9" w:rsidRDefault="004A3183" w:rsidP="004A3183">
      <w:pPr>
        <w:pStyle w:val="SubStepAlpha"/>
      </w:pPr>
      <w:r>
        <w:t xml:space="preserve">Enter the following global configuration commands to enable the HTTPS server and specify that </w:t>
      </w:r>
      <w:r w:rsidR="008437FF">
        <w:t xml:space="preserve">server </w:t>
      </w:r>
      <w:r>
        <w:t>authentication should use the local database</w:t>
      </w:r>
      <w:r w:rsidR="00B32338">
        <w:t>.</w:t>
      </w:r>
    </w:p>
    <w:p w14:paraId="0361E05C" w14:textId="77777777" w:rsidR="004A3183" w:rsidRDefault="004A3183" w:rsidP="004A3183">
      <w:pPr>
        <w:pStyle w:val="CMD"/>
      </w:pPr>
      <w:r>
        <w:t xml:space="preserve">R1# </w:t>
      </w:r>
      <w:r w:rsidRPr="004A3183">
        <w:rPr>
          <w:b/>
          <w:bCs/>
        </w:rPr>
        <w:t>configure terminal</w:t>
      </w:r>
    </w:p>
    <w:p w14:paraId="5CE8EAFC" w14:textId="77777777" w:rsidR="004A3183" w:rsidRDefault="004A3183" w:rsidP="004A3183">
      <w:pPr>
        <w:pStyle w:val="CMD"/>
      </w:pPr>
      <w:r>
        <w:t xml:space="preserve">R1(config)# </w:t>
      </w:r>
      <w:proofErr w:type="spellStart"/>
      <w:r w:rsidRPr="004A3183">
        <w:rPr>
          <w:b/>
          <w:bCs/>
        </w:rPr>
        <w:t>ip</w:t>
      </w:r>
      <w:proofErr w:type="spellEnd"/>
      <w:r w:rsidRPr="004A3183">
        <w:rPr>
          <w:b/>
          <w:bCs/>
        </w:rPr>
        <w:t xml:space="preserve"> http </w:t>
      </w:r>
      <w:proofErr w:type="gramStart"/>
      <w:r w:rsidRPr="004A3183">
        <w:rPr>
          <w:b/>
          <w:bCs/>
        </w:rPr>
        <w:t>secure-server</w:t>
      </w:r>
      <w:proofErr w:type="gramEnd"/>
    </w:p>
    <w:p w14:paraId="6E8B9CE9" w14:textId="77777777" w:rsidR="004A3183" w:rsidRDefault="004A3183" w:rsidP="004A3183">
      <w:pPr>
        <w:pStyle w:val="CMD"/>
        <w:rPr>
          <w:b/>
          <w:bCs/>
        </w:rPr>
      </w:pPr>
      <w:r>
        <w:t xml:space="preserve">R1(config)# </w:t>
      </w:r>
      <w:proofErr w:type="spellStart"/>
      <w:r w:rsidRPr="004A3183">
        <w:rPr>
          <w:b/>
          <w:bCs/>
        </w:rPr>
        <w:t>ip</w:t>
      </w:r>
      <w:proofErr w:type="spellEnd"/>
      <w:r w:rsidRPr="004A3183">
        <w:rPr>
          <w:b/>
          <w:bCs/>
        </w:rPr>
        <w:t xml:space="preserve"> http authentication local</w:t>
      </w:r>
    </w:p>
    <w:p w14:paraId="58EA2249" w14:textId="77777777" w:rsidR="00214AC9" w:rsidRDefault="004A3183" w:rsidP="004A3183">
      <w:pPr>
        <w:pStyle w:val="SubStepAlpha"/>
      </w:pPr>
      <w:r>
        <w:t xml:space="preserve">Verify </w:t>
      </w:r>
      <w:r w:rsidR="00B32338">
        <w:t xml:space="preserve">that </w:t>
      </w:r>
      <w:r>
        <w:t>the HTTPS server (</w:t>
      </w:r>
      <w:proofErr w:type="spellStart"/>
      <w:r>
        <w:t>nginx</w:t>
      </w:r>
      <w:proofErr w:type="spellEnd"/>
      <w:r>
        <w:t>) is now running.</w:t>
      </w:r>
    </w:p>
    <w:p w14:paraId="06DFCA1C" w14:textId="77777777" w:rsidR="004A3183" w:rsidRDefault="004A3183" w:rsidP="004A3183">
      <w:pPr>
        <w:pStyle w:val="CMD"/>
        <w:rPr>
          <w:b/>
          <w:bCs/>
        </w:rPr>
      </w:pPr>
      <w:r>
        <w:t>R1(config)#</w:t>
      </w:r>
      <w:r w:rsidRPr="004A3183">
        <w:rPr>
          <w:b/>
          <w:bCs/>
        </w:rPr>
        <w:t xml:space="preserve"> </w:t>
      </w:r>
      <w:r>
        <w:rPr>
          <w:b/>
          <w:bCs/>
        </w:rPr>
        <w:t>exit</w:t>
      </w:r>
    </w:p>
    <w:p w14:paraId="525951D6" w14:textId="77777777" w:rsidR="004A3183" w:rsidRPr="00891D1B" w:rsidRDefault="004A3183" w:rsidP="004A3183">
      <w:pPr>
        <w:pStyle w:val="CMD"/>
        <w:rPr>
          <w:b/>
          <w:bCs/>
        </w:rPr>
      </w:pPr>
      <w:r>
        <w:lastRenderedPageBreak/>
        <w:t xml:space="preserve">R1# </w:t>
      </w:r>
      <w:r w:rsidRPr="00891D1B">
        <w:rPr>
          <w:b/>
          <w:bCs/>
        </w:rPr>
        <w:t>show platform software yang-management process</w:t>
      </w:r>
    </w:p>
    <w:p w14:paraId="47A56B63" w14:textId="77777777" w:rsidR="004A3183" w:rsidRDefault="004A3183" w:rsidP="004A3183">
      <w:pPr>
        <w:pStyle w:val="CMDOutput"/>
      </w:pPr>
      <w:proofErr w:type="spellStart"/>
      <w:r>
        <w:t>confd</w:t>
      </w:r>
      <w:proofErr w:type="spellEnd"/>
      <w:r>
        <w:t xml:space="preserve">          </w:t>
      </w:r>
      <w:proofErr w:type="gramStart"/>
      <w:r>
        <w:t xml:space="preserve">  :</w:t>
      </w:r>
      <w:proofErr w:type="gramEnd"/>
      <w:r>
        <w:t xml:space="preserve"> Running</w:t>
      </w:r>
    </w:p>
    <w:p w14:paraId="30159D57" w14:textId="77777777" w:rsidR="004A3183" w:rsidRDefault="004A3183" w:rsidP="004A3183">
      <w:pPr>
        <w:pStyle w:val="CMDOutput"/>
      </w:pPr>
      <w:proofErr w:type="spellStart"/>
      <w:r>
        <w:t>nesd</w:t>
      </w:r>
      <w:proofErr w:type="spellEnd"/>
      <w:r>
        <w:t xml:space="preserve">           </w:t>
      </w:r>
      <w:proofErr w:type="gramStart"/>
      <w:r>
        <w:t xml:space="preserve">  :</w:t>
      </w:r>
      <w:proofErr w:type="gramEnd"/>
      <w:r>
        <w:t xml:space="preserve"> Running</w:t>
      </w:r>
    </w:p>
    <w:p w14:paraId="4841ED6B" w14:textId="77777777" w:rsidR="004A3183" w:rsidRDefault="004A3183" w:rsidP="004A3183">
      <w:pPr>
        <w:pStyle w:val="CMDOutput"/>
      </w:pPr>
      <w:proofErr w:type="spellStart"/>
      <w:r>
        <w:t>syncfd</w:t>
      </w:r>
      <w:proofErr w:type="spellEnd"/>
      <w:r>
        <w:t xml:space="preserve">         </w:t>
      </w:r>
      <w:proofErr w:type="gramStart"/>
      <w:r>
        <w:t xml:space="preserve">  :</w:t>
      </w:r>
      <w:proofErr w:type="gramEnd"/>
      <w:r>
        <w:t xml:space="preserve"> Running</w:t>
      </w:r>
    </w:p>
    <w:p w14:paraId="243E0168" w14:textId="77777777" w:rsidR="004A3183" w:rsidRDefault="004A3183" w:rsidP="004A3183">
      <w:pPr>
        <w:pStyle w:val="CMDOutput"/>
      </w:pPr>
      <w:proofErr w:type="spellStart"/>
      <w:r>
        <w:t>ncsshd</w:t>
      </w:r>
      <w:proofErr w:type="spellEnd"/>
      <w:r>
        <w:t xml:space="preserve">         </w:t>
      </w:r>
      <w:proofErr w:type="gramStart"/>
      <w:r>
        <w:t xml:space="preserve">  :</w:t>
      </w:r>
      <w:proofErr w:type="gramEnd"/>
      <w:r>
        <w:t xml:space="preserve"> Not Running</w:t>
      </w:r>
    </w:p>
    <w:p w14:paraId="79C8BCF5" w14:textId="77777777" w:rsidR="004A3183" w:rsidRDefault="004A3183" w:rsidP="004A3183">
      <w:pPr>
        <w:pStyle w:val="CMDOutput"/>
      </w:pPr>
      <w:proofErr w:type="spellStart"/>
      <w:r>
        <w:t>dmiauthd</w:t>
      </w:r>
      <w:proofErr w:type="spellEnd"/>
      <w:r>
        <w:t xml:space="preserve">       </w:t>
      </w:r>
      <w:proofErr w:type="gramStart"/>
      <w:r>
        <w:t xml:space="preserve">  :</w:t>
      </w:r>
      <w:proofErr w:type="gramEnd"/>
      <w:r>
        <w:t xml:space="preserve"> Running</w:t>
      </w:r>
    </w:p>
    <w:p w14:paraId="2505FC77" w14:textId="77777777" w:rsidR="004A3183" w:rsidRDefault="004A3183" w:rsidP="004A3183">
      <w:pPr>
        <w:pStyle w:val="CMDOutput"/>
      </w:pPr>
      <w:proofErr w:type="spellStart"/>
      <w:r w:rsidRPr="004A3183">
        <w:rPr>
          <w:highlight w:val="yellow"/>
        </w:rPr>
        <w:t>nginx</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71B325A3" w14:textId="77777777" w:rsidR="004A3183" w:rsidRDefault="004A3183" w:rsidP="004A3183">
      <w:pPr>
        <w:pStyle w:val="CMDOutput"/>
      </w:pPr>
      <w:proofErr w:type="spellStart"/>
      <w:r>
        <w:t>ndbmand</w:t>
      </w:r>
      <w:proofErr w:type="spellEnd"/>
      <w:r>
        <w:t xml:space="preserve">        </w:t>
      </w:r>
      <w:proofErr w:type="gramStart"/>
      <w:r>
        <w:t xml:space="preserve">  :</w:t>
      </w:r>
      <w:proofErr w:type="gramEnd"/>
      <w:r>
        <w:t xml:space="preserve"> Running</w:t>
      </w:r>
    </w:p>
    <w:p w14:paraId="00B7D834" w14:textId="77777777" w:rsidR="004A3183" w:rsidRDefault="004A3183" w:rsidP="004A3183">
      <w:pPr>
        <w:pStyle w:val="CMDOutput"/>
      </w:pPr>
      <w:proofErr w:type="spellStart"/>
      <w:r>
        <w:t>pubd</w:t>
      </w:r>
      <w:proofErr w:type="spellEnd"/>
      <w:r>
        <w:t xml:space="preserve">           </w:t>
      </w:r>
      <w:proofErr w:type="gramStart"/>
      <w:r>
        <w:t xml:space="preserve">  :</w:t>
      </w:r>
      <w:proofErr w:type="gramEnd"/>
      <w:r>
        <w:t xml:space="preserve"> Running</w:t>
      </w:r>
    </w:p>
    <w:p w14:paraId="43FB365D" w14:textId="77777777" w:rsidR="004A3183" w:rsidRPr="004A3183" w:rsidRDefault="00E67FDB" w:rsidP="00E67FDB">
      <w:pPr>
        <w:pStyle w:val="ConfigWindow"/>
      </w:pPr>
      <w:r>
        <w:t>Close configuration window</w:t>
      </w:r>
    </w:p>
    <w:p w14:paraId="176159B1" w14:textId="77777777" w:rsidR="00920A8E" w:rsidRDefault="000D3512" w:rsidP="00756C85">
      <w:pPr>
        <w:pStyle w:val="Heading2"/>
        <w:spacing w:before="120"/>
      </w:pPr>
      <w:r>
        <w:t>Open and Configure Postman</w:t>
      </w:r>
    </w:p>
    <w:p w14:paraId="0CBA8EDB" w14:textId="77777777" w:rsidR="007B16B6" w:rsidRDefault="00122685" w:rsidP="00122685">
      <w:pPr>
        <w:pStyle w:val="BodyTextL25"/>
      </w:pPr>
      <w:r>
        <w:t xml:space="preserve">In Part 3, you will </w:t>
      </w:r>
      <w:r w:rsidR="000D3512">
        <w:t>open Postman, disable SSL certificates, and explore the user interface</w:t>
      </w:r>
      <w:r>
        <w:t>.</w:t>
      </w:r>
    </w:p>
    <w:p w14:paraId="6C0719D5" w14:textId="77777777" w:rsidR="00C654AE" w:rsidRDefault="00C654AE" w:rsidP="00C654AE">
      <w:pPr>
        <w:pStyle w:val="Heading3"/>
      </w:pPr>
      <w:r>
        <w:t>Open Postman.</w:t>
      </w:r>
    </w:p>
    <w:p w14:paraId="6776FC02" w14:textId="3E4C9390" w:rsidR="000D3512" w:rsidRDefault="00C654AE" w:rsidP="000D3512">
      <w:pPr>
        <w:pStyle w:val="SubStepAlpha"/>
      </w:pPr>
      <w:r>
        <w:t xml:space="preserve">In the </w:t>
      </w:r>
      <w:r w:rsidR="003F786E">
        <w:rPr>
          <w:b/>
          <w:bCs/>
        </w:rPr>
        <w:t>CCNP</w:t>
      </w:r>
      <w:r w:rsidR="003F786E" w:rsidRPr="00C654AE">
        <w:rPr>
          <w:b/>
          <w:bCs/>
        </w:rPr>
        <w:t xml:space="preserve"> </w:t>
      </w:r>
      <w:r w:rsidRPr="00C654AE">
        <w:rPr>
          <w:b/>
          <w:bCs/>
        </w:rPr>
        <w:t>VM</w:t>
      </w:r>
      <w:r>
        <w:t>, open the Postman application.</w:t>
      </w:r>
    </w:p>
    <w:p w14:paraId="5AAECDD7" w14:textId="77777777" w:rsidR="00C654AE" w:rsidRDefault="00C654AE" w:rsidP="000D3512">
      <w:pPr>
        <w:pStyle w:val="SubStepAlpha"/>
      </w:pPr>
      <w:r>
        <w:t>The first time you open Postman, it will ask you to create an account or sign in. At the bottom of the window, you can also click the “Skip” message to skip signing in. Signing in is not required to use this application.</w:t>
      </w:r>
    </w:p>
    <w:p w14:paraId="7F1B8745" w14:textId="77777777" w:rsidR="000D3512" w:rsidRDefault="000D3512" w:rsidP="000D3512">
      <w:pPr>
        <w:pStyle w:val="Heading3"/>
      </w:pPr>
      <w:r>
        <w:t>Disable SSL certification verification.</w:t>
      </w:r>
    </w:p>
    <w:p w14:paraId="5E215DEC" w14:textId="3235EEDA" w:rsidR="000D3512" w:rsidRDefault="000D3512" w:rsidP="000D3512">
      <w:pPr>
        <w:pStyle w:val="BodyTextL25"/>
      </w:pPr>
      <w:r>
        <w:t>By default, Postman has SSL certification verification turned on. You will not be using SSL certificates with R1</w:t>
      </w:r>
      <w:r w:rsidR="00C64A49">
        <w:t>;</w:t>
      </w:r>
      <w:r>
        <w:t xml:space="preserve"> </w:t>
      </w:r>
      <w:r w:rsidR="00C64A49">
        <w:t>t</w:t>
      </w:r>
      <w:r>
        <w:t>herefore, you need to turn off this feature.</w:t>
      </w:r>
    </w:p>
    <w:p w14:paraId="411D0A50" w14:textId="5A18E0E2" w:rsidR="000D3512" w:rsidRDefault="000D3512" w:rsidP="000D3512">
      <w:pPr>
        <w:pStyle w:val="SubStepAlpha"/>
      </w:pPr>
      <w:r>
        <w:t xml:space="preserve">Click </w:t>
      </w:r>
      <w:r w:rsidRPr="000D3512">
        <w:rPr>
          <w:b/>
          <w:bCs/>
        </w:rPr>
        <w:t>File &gt; Settings</w:t>
      </w:r>
      <w:r>
        <w:t>.</w:t>
      </w:r>
    </w:p>
    <w:p w14:paraId="12218844" w14:textId="4585DB3F" w:rsidR="000D3512" w:rsidRDefault="000D3512" w:rsidP="000D3512">
      <w:pPr>
        <w:pStyle w:val="SubStepAlpha"/>
      </w:pPr>
      <w:r>
        <w:t xml:space="preserve">Under the </w:t>
      </w:r>
      <w:r w:rsidRPr="000D3512">
        <w:rPr>
          <w:b/>
          <w:bCs/>
        </w:rPr>
        <w:t>General</w:t>
      </w:r>
      <w:r>
        <w:t xml:space="preserve"> tab, set the </w:t>
      </w:r>
      <w:r w:rsidRPr="000D3512">
        <w:rPr>
          <w:b/>
          <w:bCs/>
        </w:rPr>
        <w:t>SSL certificate verification to OFF</w:t>
      </w:r>
      <w:r>
        <w:t>.</w:t>
      </w:r>
    </w:p>
    <w:p w14:paraId="2B754D14" w14:textId="77777777" w:rsidR="000D3512" w:rsidRPr="000D3512" w:rsidRDefault="000D3512" w:rsidP="000D3512">
      <w:pPr>
        <w:pStyle w:val="SubStepAlpha"/>
      </w:pPr>
      <w:r>
        <w:t xml:space="preserve">Close the </w:t>
      </w:r>
      <w:r w:rsidRPr="000D3512">
        <w:rPr>
          <w:b/>
          <w:bCs/>
        </w:rPr>
        <w:t>Settings</w:t>
      </w:r>
      <w:r>
        <w:t xml:space="preserve"> dialog box.</w:t>
      </w:r>
    </w:p>
    <w:p w14:paraId="16F4668C" w14:textId="77777777" w:rsidR="000D3512" w:rsidRDefault="000D3512" w:rsidP="000D3512">
      <w:pPr>
        <w:pStyle w:val="Heading2"/>
      </w:pPr>
      <w:r>
        <w:t>Use Postman to Send</w:t>
      </w:r>
      <w:r w:rsidR="003807DA">
        <w:t xml:space="preserve"> GET</w:t>
      </w:r>
      <w:r>
        <w:t xml:space="preserve"> Request</w:t>
      </w:r>
      <w:r w:rsidR="006F1D80">
        <w:t>s</w:t>
      </w:r>
    </w:p>
    <w:p w14:paraId="390EBA76" w14:textId="22FEE8FE" w:rsidR="00C654AE" w:rsidRDefault="000D3512" w:rsidP="00122685">
      <w:pPr>
        <w:pStyle w:val="BodyTextL25"/>
      </w:pPr>
      <w:r>
        <w:t>In Part 4, you will use Postman to send</w:t>
      </w:r>
      <w:r w:rsidR="003807DA">
        <w:t xml:space="preserve"> a</w:t>
      </w:r>
      <w:r>
        <w:t xml:space="preserve"> GET request to R1</w:t>
      </w:r>
      <w:r w:rsidR="003807DA">
        <w:t xml:space="preserve"> to verify that you can connect to the RESTCONF service.</w:t>
      </w:r>
    </w:p>
    <w:p w14:paraId="29E2CAEA" w14:textId="77777777" w:rsidR="00295E91" w:rsidRDefault="00295E91" w:rsidP="00295E91">
      <w:pPr>
        <w:pStyle w:val="Heading3"/>
      </w:pPr>
      <w:r>
        <w:t>Explore the Postman user interface.</w:t>
      </w:r>
    </w:p>
    <w:p w14:paraId="1E47EC3E" w14:textId="77777777" w:rsidR="00295E91" w:rsidRDefault="00295E91" w:rsidP="00295E91">
      <w:pPr>
        <w:pStyle w:val="SubStepAlpha"/>
      </w:pPr>
      <w:r>
        <w:t xml:space="preserve">In the center, you will see the </w:t>
      </w:r>
      <w:r w:rsidRPr="000D3512">
        <w:rPr>
          <w:b/>
          <w:bCs/>
        </w:rPr>
        <w:t>Launchpad</w:t>
      </w:r>
      <w:r>
        <w:t>. You can explore this area if you wish.</w:t>
      </w:r>
    </w:p>
    <w:p w14:paraId="483EC816" w14:textId="77777777" w:rsidR="00295E91" w:rsidRDefault="00295E91" w:rsidP="00295E91">
      <w:pPr>
        <w:pStyle w:val="SubStepAlpha"/>
      </w:pPr>
      <w:r>
        <w:t xml:space="preserve">Click the plus sign (+) next to the </w:t>
      </w:r>
      <w:r w:rsidRPr="00214AC9">
        <w:rPr>
          <w:b/>
          <w:bCs/>
        </w:rPr>
        <w:t>Launchpad</w:t>
      </w:r>
      <w:r>
        <w:t xml:space="preserve"> tab to open a </w:t>
      </w:r>
      <w:r w:rsidRPr="00214AC9">
        <w:rPr>
          <w:b/>
          <w:bCs/>
        </w:rPr>
        <w:t>GET Untitled Request</w:t>
      </w:r>
      <w:r>
        <w:t>. This interface is where you will do all of your work in this lab.</w:t>
      </w:r>
    </w:p>
    <w:p w14:paraId="05142427" w14:textId="77777777" w:rsidR="00C654AE" w:rsidRDefault="003807DA" w:rsidP="003807DA">
      <w:pPr>
        <w:pStyle w:val="Heading3"/>
      </w:pPr>
      <w:r>
        <w:t>Enter the URL for a R1.</w:t>
      </w:r>
    </w:p>
    <w:p w14:paraId="67084435" w14:textId="03C64522" w:rsidR="003807DA" w:rsidRDefault="00295E91" w:rsidP="003807DA">
      <w:pPr>
        <w:pStyle w:val="SubStepAlpha"/>
      </w:pPr>
      <w:r>
        <w:t xml:space="preserve">The request type is already set to GET. </w:t>
      </w:r>
      <w:r w:rsidR="003807DA">
        <w:t>Leave the request type set to GET</w:t>
      </w:r>
      <w:r w:rsidR="002A3406">
        <w:t>.</w:t>
      </w:r>
    </w:p>
    <w:p w14:paraId="432DA2C2" w14:textId="77777777" w:rsidR="00214AC9" w:rsidRDefault="003807DA" w:rsidP="003807DA">
      <w:pPr>
        <w:pStyle w:val="SubStepAlpha"/>
      </w:pPr>
      <w:r>
        <w:t xml:space="preserve">In the “Enter request URL” field, type in the URL </w:t>
      </w:r>
      <w:r w:rsidR="00CD086F">
        <w:t xml:space="preserve">that will be used </w:t>
      </w:r>
      <w:r>
        <w:t xml:space="preserve">to access the RESTCONF service </w:t>
      </w:r>
      <w:r w:rsidR="00CD086F">
        <w:t xml:space="preserve">that is </w:t>
      </w:r>
      <w:r>
        <w:t>running on R1:</w:t>
      </w:r>
    </w:p>
    <w:p w14:paraId="0136F2AD" w14:textId="77777777" w:rsidR="003807DA" w:rsidRDefault="003807DA" w:rsidP="003807DA">
      <w:pPr>
        <w:pStyle w:val="CMD"/>
      </w:pPr>
      <w:r>
        <w:t>https://192.168.1.1/restconf/</w:t>
      </w:r>
    </w:p>
    <w:p w14:paraId="48AC2CEF" w14:textId="77777777" w:rsidR="00C654AE" w:rsidRDefault="003807DA" w:rsidP="003807DA">
      <w:pPr>
        <w:pStyle w:val="Heading3"/>
      </w:pPr>
      <w:r>
        <w:t>Enter authentication credentials.</w:t>
      </w:r>
    </w:p>
    <w:p w14:paraId="1044B132" w14:textId="77777777" w:rsidR="00C654AE" w:rsidRDefault="003807DA" w:rsidP="003807DA">
      <w:pPr>
        <w:pStyle w:val="BodyTextL25"/>
      </w:pPr>
      <w:r>
        <w:t xml:space="preserve">Under the URL field, there are tabs listed for </w:t>
      </w:r>
      <w:r w:rsidRPr="003807DA">
        <w:rPr>
          <w:b/>
          <w:bCs/>
        </w:rPr>
        <w:t>Params</w:t>
      </w:r>
      <w:r>
        <w:t xml:space="preserve">, </w:t>
      </w:r>
      <w:r w:rsidRPr="003807DA">
        <w:rPr>
          <w:b/>
          <w:bCs/>
        </w:rPr>
        <w:t>Authorization</w:t>
      </w:r>
      <w:r>
        <w:t xml:space="preserve">, </w:t>
      </w:r>
      <w:r w:rsidRPr="003807DA">
        <w:rPr>
          <w:b/>
          <w:bCs/>
        </w:rPr>
        <w:t>Headers</w:t>
      </w:r>
      <w:r>
        <w:t xml:space="preserve">, </w:t>
      </w:r>
      <w:r w:rsidRPr="003807DA">
        <w:rPr>
          <w:b/>
          <w:bCs/>
        </w:rPr>
        <w:t>Body</w:t>
      </w:r>
      <w:r>
        <w:t xml:space="preserve">, </w:t>
      </w:r>
      <w:r w:rsidRPr="003807DA">
        <w:rPr>
          <w:b/>
          <w:bCs/>
        </w:rPr>
        <w:t>Pre-request Script</w:t>
      </w:r>
      <w:r>
        <w:t xml:space="preserve">, and </w:t>
      </w:r>
      <w:r w:rsidRPr="003807DA">
        <w:rPr>
          <w:b/>
          <w:bCs/>
        </w:rPr>
        <w:t>Test</w:t>
      </w:r>
      <w:r>
        <w:t xml:space="preserve">. In this lab, you will use </w:t>
      </w:r>
      <w:r w:rsidRPr="003807DA">
        <w:rPr>
          <w:b/>
          <w:bCs/>
        </w:rPr>
        <w:t>Authorization</w:t>
      </w:r>
      <w:r>
        <w:t xml:space="preserve">, </w:t>
      </w:r>
      <w:r w:rsidRPr="003807DA">
        <w:rPr>
          <w:b/>
          <w:bCs/>
        </w:rPr>
        <w:t>Headers</w:t>
      </w:r>
      <w:r>
        <w:t xml:space="preserve">, and </w:t>
      </w:r>
      <w:r w:rsidRPr="003807DA">
        <w:rPr>
          <w:b/>
          <w:bCs/>
        </w:rPr>
        <w:t>Body</w:t>
      </w:r>
      <w:r>
        <w:t>.</w:t>
      </w:r>
    </w:p>
    <w:p w14:paraId="364E7739" w14:textId="77777777" w:rsidR="00C654AE" w:rsidRDefault="003807DA" w:rsidP="003807DA">
      <w:pPr>
        <w:pStyle w:val="SubStepAlpha"/>
      </w:pPr>
      <w:r>
        <w:t xml:space="preserve">Click the </w:t>
      </w:r>
      <w:r w:rsidRPr="003807DA">
        <w:rPr>
          <w:b/>
          <w:bCs/>
        </w:rPr>
        <w:t>Authorization</w:t>
      </w:r>
      <w:r>
        <w:t xml:space="preserve"> tab.</w:t>
      </w:r>
    </w:p>
    <w:p w14:paraId="7B40980D" w14:textId="77777777" w:rsidR="003807DA" w:rsidRDefault="003807DA" w:rsidP="003807DA">
      <w:pPr>
        <w:pStyle w:val="SubStepAlpha"/>
      </w:pPr>
      <w:r>
        <w:lastRenderedPageBreak/>
        <w:t xml:space="preserve">Under Type, click the down arrow next to “Inherit auth from parent” and choose </w:t>
      </w:r>
      <w:r w:rsidRPr="003807DA">
        <w:rPr>
          <w:b/>
          <w:bCs/>
        </w:rPr>
        <w:t>Basic Auth</w:t>
      </w:r>
      <w:r>
        <w:t>.</w:t>
      </w:r>
    </w:p>
    <w:p w14:paraId="69301CD1" w14:textId="18644680" w:rsidR="00044693" w:rsidRDefault="003807DA" w:rsidP="00214AC9">
      <w:pPr>
        <w:pStyle w:val="SubStepAlpha"/>
      </w:pPr>
      <w:r>
        <w:t xml:space="preserve">For </w:t>
      </w:r>
      <w:r w:rsidRPr="00131CF1">
        <w:rPr>
          <w:b/>
          <w:bCs/>
        </w:rPr>
        <w:t>Username</w:t>
      </w:r>
      <w:r>
        <w:t xml:space="preserve"> and </w:t>
      </w:r>
      <w:r w:rsidRPr="00131CF1">
        <w:rPr>
          <w:b/>
          <w:bCs/>
        </w:rPr>
        <w:t>Password</w:t>
      </w:r>
      <w:r>
        <w:t>, enter the</w:t>
      </w:r>
      <w:r w:rsidR="00131CF1">
        <w:t xml:space="preserve"> local authentication</w:t>
      </w:r>
      <w:r>
        <w:t xml:space="preserve"> credentials </w:t>
      </w:r>
      <w:r w:rsidR="0063304C">
        <w:t xml:space="preserve">that were </w:t>
      </w:r>
      <w:r>
        <w:t xml:space="preserve">configured </w:t>
      </w:r>
      <w:r w:rsidR="0063304C">
        <w:t xml:space="preserve">on </w:t>
      </w:r>
      <w:r w:rsidR="00131CF1">
        <w:t>R1 in Part 1</w:t>
      </w:r>
      <w:r w:rsidR="0063304C">
        <w:t>:</w:t>
      </w:r>
    </w:p>
    <w:p w14:paraId="4AEA9F46" w14:textId="59F16388" w:rsidR="00044693" w:rsidRDefault="00131CF1" w:rsidP="00A86EC9">
      <w:pPr>
        <w:pStyle w:val="BodyTextL50"/>
      </w:pPr>
      <w:r>
        <w:t xml:space="preserve">Username: </w:t>
      </w:r>
      <w:r w:rsidRPr="00131CF1">
        <w:rPr>
          <w:b/>
          <w:bCs/>
        </w:rPr>
        <w:t>cisco</w:t>
      </w:r>
    </w:p>
    <w:p w14:paraId="78161C76" w14:textId="0C343BE6" w:rsidR="00131CF1" w:rsidRDefault="00131CF1" w:rsidP="00A86EC9">
      <w:pPr>
        <w:pStyle w:val="BodyTextL50"/>
      </w:pPr>
      <w:r>
        <w:t xml:space="preserve">Password: </w:t>
      </w:r>
      <w:r w:rsidRPr="00131CF1">
        <w:rPr>
          <w:b/>
          <w:bCs/>
        </w:rPr>
        <w:t>cisco123!</w:t>
      </w:r>
    </w:p>
    <w:p w14:paraId="034ED0E2" w14:textId="77777777" w:rsidR="00131CF1" w:rsidRDefault="00131CF1" w:rsidP="00131CF1">
      <w:pPr>
        <w:pStyle w:val="Heading3"/>
      </w:pPr>
      <w:r>
        <w:t>Add authentication credentials to the request headers.</w:t>
      </w:r>
    </w:p>
    <w:p w14:paraId="01B024E1" w14:textId="77777777" w:rsidR="00131CF1" w:rsidRDefault="00131CF1" w:rsidP="00131CF1">
      <w:pPr>
        <w:pStyle w:val="SubStepAlpha"/>
      </w:pPr>
      <w:r>
        <w:t xml:space="preserve">Click the </w:t>
      </w:r>
      <w:r w:rsidRPr="00131CF1">
        <w:rPr>
          <w:b/>
          <w:bCs/>
        </w:rPr>
        <w:t>Preview Request</w:t>
      </w:r>
      <w:r>
        <w:t xml:space="preserve"> button. This will add the authentication credentials to the request header.</w:t>
      </w:r>
    </w:p>
    <w:p w14:paraId="5D8376BF" w14:textId="77777777" w:rsidR="00131CF1" w:rsidRDefault="00131CF1" w:rsidP="00131CF1">
      <w:pPr>
        <w:pStyle w:val="SubStepAlpha"/>
      </w:pPr>
      <w:r>
        <w:t xml:space="preserve">Click </w:t>
      </w:r>
      <w:r w:rsidRPr="00131CF1">
        <w:rPr>
          <w:b/>
          <w:bCs/>
        </w:rPr>
        <w:t>Headers</w:t>
      </w:r>
      <w:r>
        <w:t xml:space="preserve">. Then expand the </w:t>
      </w:r>
      <w:r w:rsidRPr="00131CF1">
        <w:rPr>
          <w:b/>
          <w:bCs/>
        </w:rPr>
        <w:t>Temporary Headers</w:t>
      </w:r>
      <w:r>
        <w:t xml:space="preserve"> field. You can verify that the Authorization key has a Basic value that will be used to authenticate the request when it is sent to R1.</w:t>
      </w:r>
    </w:p>
    <w:p w14:paraId="176F7844" w14:textId="77777777" w:rsidR="00131CF1" w:rsidRPr="00131CF1" w:rsidRDefault="0059591A" w:rsidP="00131CF1">
      <w:pPr>
        <w:pStyle w:val="Heading3"/>
      </w:pPr>
      <w:r>
        <w:t>Set JSON as the data type to send to and receive from R1.</w:t>
      </w:r>
    </w:p>
    <w:p w14:paraId="2A6596B5" w14:textId="77777777" w:rsidR="006F1D80" w:rsidRDefault="0059591A" w:rsidP="006F1D80">
      <w:pPr>
        <w:pStyle w:val="BodyTextL25"/>
      </w:pPr>
      <w:r>
        <w:t xml:space="preserve">You can send and receive data from R1 in XML or JSON format. For this lab, you will use JSON. </w:t>
      </w:r>
    </w:p>
    <w:p w14:paraId="1653549B" w14:textId="77777777" w:rsidR="00131CF1" w:rsidRDefault="0059591A" w:rsidP="0059591A">
      <w:pPr>
        <w:pStyle w:val="SubStepAlpha"/>
      </w:pPr>
      <w:r>
        <w:t xml:space="preserve">Above the </w:t>
      </w:r>
      <w:r w:rsidRPr="00A86EC9">
        <w:t xml:space="preserve">Temporary Headers </w:t>
      </w:r>
      <w:r>
        <w:t xml:space="preserve">area is the </w:t>
      </w:r>
      <w:r w:rsidRPr="0059591A">
        <w:rPr>
          <w:b/>
          <w:bCs/>
        </w:rPr>
        <w:t>Headers</w:t>
      </w:r>
      <w:r>
        <w:t xml:space="preserve"> area. Click in the </w:t>
      </w:r>
      <w:r w:rsidR="00AD19AE" w:rsidRPr="00AD19AE">
        <w:rPr>
          <w:b/>
          <w:bCs/>
        </w:rPr>
        <w:t>Key</w:t>
      </w:r>
      <w:r w:rsidR="00AD19AE">
        <w:t xml:space="preserve"> field and type </w:t>
      </w:r>
      <w:r w:rsidR="006F1D80">
        <w:rPr>
          <w:b/>
          <w:bCs/>
        </w:rPr>
        <w:t>Content-Type</w:t>
      </w:r>
      <w:r w:rsidR="00AD19AE">
        <w:t xml:space="preserve"> for the type of key. In the </w:t>
      </w:r>
      <w:r w:rsidR="00AD19AE" w:rsidRPr="006F1D80">
        <w:rPr>
          <w:b/>
          <w:bCs/>
        </w:rPr>
        <w:t>Value</w:t>
      </w:r>
      <w:r w:rsidR="00AD19AE">
        <w:t xml:space="preserve"> field, type </w:t>
      </w:r>
      <w:r w:rsidR="00AD19AE" w:rsidRPr="00AD19AE">
        <w:rPr>
          <w:b/>
          <w:bCs/>
        </w:rPr>
        <w:t>application/</w:t>
      </w:r>
      <w:proofErr w:type="spellStart"/>
      <w:r w:rsidR="00AD19AE" w:rsidRPr="00AD19AE">
        <w:rPr>
          <w:b/>
          <w:bCs/>
        </w:rPr>
        <w:t>yang-data+json</w:t>
      </w:r>
      <w:proofErr w:type="spellEnd"/>
      <w:r w:rsidR="00AD19AE">
        <w:t xml:space="preserve">. This tells </w:t>
      </w:r>
      <w:r w:rsidR="006F1D80">
        <w:t>Postman to send JSON data to R1.</w:t>
      </w:r>
    </w:p>
    <w:p w14:paraId="15E1704A" w14:textId="1C8439BE" w:rsidR="0059591A" w:rsidRDefault="00AD19AE" w:rsidP="0059591A">
      <w:pPr>
        <w:pStyle w:val="SubStepAlpha"/>
      </w:pPr>
      <w:r>
        <w:t xml:space="preserve">Below your </w:t>
      </w:r>
      <w:r w:rsidR="006F1D80" w:rsidRPr="006F1D80">
        <w:rPr>
          <w:b/>
          <w:bCs/>
        </w:rPr>
        <w:t>Content-Type</w:t>
      </w:r>
      <w:r>
        <w:t xml:space="preserve"> key, add another key</w:t>
      </w:r>
      <w:r w:rsidR="006F1D80">
        <w:t>/</w:t>
      </w:r>
      <w:r>
        <w:t xml:space="preserve">value pair. </w:t>
      </w:r>
      <w:r w:rsidR="006F1D80">
        <w:t xml:space="preserve">The </w:t>
      </w:r>
      <w:r w:rsidR="006F1D80" w:rsidRPr="006F1D80">
        <w:rPr>
          <w:b/>
          <w:bCs/>
        </w:rPr>
        <w:t>Key</w:t>
      </w:r>
      <w:r w:rsidR="006F1D80">
        <w:t xml:space="preserve"> field is </w:t>
      </w:r>
      <w:r w:rsidR="006F1D80" w:rsidRPr="006F1D80">
        <w:rPr>
          <w:b/>
          <w:bCs/>
        </w:rPr>
        <w:t>Accept</w:t>
      </w:r>
      <w:r w:rsidR="006F1D80">
        <w:t xml:space="preserve"> and the </w:t>
      </w:r>
      <w:r w:rsidR="006F1D80" w:rsidRPr="006F1D80">
        <w:rPr>
          <w:b/>
          <w:bCs/>
        </w:rPr>
        <w:t>Value</w:t>
      </w:r>
      <w:r w:rsidR="006F1D80">
        <w:t xml:space="preserve"> field is </w:t>
      </w:r>
      <w:r w:rsidR="006F1D80" w:rsidRPr="00AD19AE">
        <w:rPr>
          <w:b/>
          <w:bCs/>
        </w:rPr>
        <w:t>application/</w:t>
      </w:r>
      <w:proofErr w:type="spellStart"/>
      <w:r w:rsidR="006F1D80" w:rsidRPr="00AD19AE">
        <w:rPr>
          <w:b/>
          <w:bCs/>
        </w:rPr>
        <w:t>yang-data+json</w:t>
      </w:r>
      <w:proofErr w:type="spellEnd"/>
      <w:r w:rsidR="006F1D80">
        <w:t>.</w:t>
      </w:r>
    </w:p>
    <w:p w14:paraId="049D8048" w14:textId="77777777" w:rsidR="00392E27" w:rsidRDefault="00392E27" w:rsidP="00392E27">
      <w:pPr>
        <w:pStyle w:val="BodyTextL25"/>
      </w:pPr>
      <w:r w:rsidRPr="00392E27">
        <w:rPr>
          <w:b/>
          <w:bCs/>
        </w:rPr>
        <w:t>Note</w:t>
      </w:r>
      <w:r>
        <w:t>: You can change application/</w:t>
      </w:r>
      <w:proofErr w:type="spellStart"/>
      <w:r>
        <w:t>yang-data+json</w:t>
      </w:r>
      <w:proofErr w:type="spellEnd"/>
      <w:r>
        <w:t xml:space="preserve"> to application/</w:t>
      </w:r>
      <w:proofErr w:type="spellStart"/>
      <w:r>
        <w:t>yang-data+xml</w:t>
      </w:r>
      <w:proofErr w:type="spellEnd"/>
      <w:r>
        <w:t xml:space="preserve"> to send and receive XML data instead of JSON data</w:t>
      </w:r>
      <w:r w:rsidR="00CD086F">
        <w:t>, if necessary</w:t>
      </w:r>
      <w:r>
        <w:t>.</w:t>
      </w:r>
    </w:p>
    <w:p w14:paraId="294F02E1" w14:textId="77777777" w:rsidR="006F1D80" w:rsidRDefault="006F1D80" w:rsidP="006F1D80">
      <w:pPr>
        <w:pStyle w:val="Heading3"/>
      </w:pPr>
      <w:r>
        <w:t>Send the API request to R1.</w:t>
      </w:r>
    </w:p>
    <w:p w14:paraId="572E3878" w14:textId="77777777" w:rsidR="00214AC9" w:rsidRDefault="006F1D80" w:rsidP="00E67FDB">
      <w:pPr>
        <w:pStyle w:val="BodyTextL25"/>
      </w:pPr>
      <w:r>
        <w:t xml:space="preserve">Postman now has all the information it needs to send the GET request. Click </w:t>
      </w:r>
      <w:r w:rsidRPr="006F1D80">
        <w:rPr>
          <w:b/>
          <w:bCs/>
        </w:rPr>
        <w:t>Send</w:t>
      </w:r>
      <w:r>
        <w:t xml:space="preserve">. Below </w:t>
      </w:r>
      <w:r w:rsidRPr="006F1D80">
        <w:rPr>
          <w:b/>
          <w:bCs/>
        </w:rPr>
        <w:t>Temporary Headers</w:t>
      </w:r>
      <w:r>
        <w:t xml:space="preserve">, you should see the following JSON response from R1. If not, verify that you completed the previous steps in this </w:t>
      </w:r>
      <w:r w:rsidR="00EA6220">
        <w:t>part of the lab and correctly</w:t>
      </w:r>
      <w:r>
        <w:t xml:space="preserve"> configured SSH in Part 1 and RESTCONF in Part 2.</w:t>
      </w:r>
    </w:p>
    <w:p w14:paraId="6642ADF5" w14:textId="77777777" w:rsidR="006F1D80" w:rsidRDefault="006F1D80" w:rsidP="006F1D80">
      <w:pPr>
        <w:pStyle w:val="CMDOutput"/>
      </w:pPr>
      <w:r>
        <w:t>{</w:t>
      </w:r>
    </w:p>
    <w:p w14:paraId="271871CA" w14:textId="77777777" w:rsidR="006F1D80" w:rsidRDefault="006F1D80" w:rsidP="006F1D80">
      <w:pPr>
        <w:pStyle w:val="CMDOutput"/>
      </w:pPr>
      <w:r>
        <w:t xml:space="preserve">    "</w:t>
      </w:r>
      <w:proofErr w:type="spellStart"/>
      <w:r>
        <w:t>ietf-</w:t>
      </w:r>
      <w:proofErr w:type="gramStart"/>
      <w:r>
        <w:t>restconf:restconf</w:t>
      </w:r>
      <w:proofErr w:type="spellEnd"/>
      <w:proofErr w:type="gramEnd"/>
      <w:r>
        <w:t>": {</w:t>
      </w:r>
    </w:p>
    <w:p w14:paraId="6FD2076E" w14:textId="77777777" w:rsidR="006F1D80" w:rsidRDefault="006F1D80" w:rsidP="006F1D80">
      <w:pPr>
        <w:pStyle w:val="CMDOutput"/>
      </w:pPr>
      <w:r>
        <w:t xml:space="preserve">        "data": {},</w:t>
      </w:r>
    </w:p>
    <w:p w14:paraId="6773F7E0" w14:textId="77777777" w:rsidR="006F1D80" w:rsidRDefault="006F1D80" w:rsidP="006F1D80">
      <w:pPr>
        <w:pStyle w:val="CMDOutput"/>
      </w:pPr>
      <w:r>
        <w:t xml:space="preserve">        "operations": {},</w:t>
      </w:r>
    </w:p>
    <w:p w14:paraId="66F94263" w14:textId="77777777" w:rsidR="006F1D80" w:rsidRDefault="006F1D80" w:rsidP="006F1D80">
      <w:pPr>
        <w:pStyle w:val="CMDOutput"/>
      </w:pPr>
      <w:r>
        <w:t xml:space="preserve">        "yang-library-version": "2016-06-21"</w:t>
      </w:r>
    </w:p>
    <w:p w14:paraId="0374AD08" w14:textId="77777777" w:rsidR="006F1D80" w:rsidRDefault="006F1D80" w:rsidP="006F1D80">
      <w:pPr>
        <w:pStyle w:val="CMDOutput"/>
      </w:pPr>
      <w:r>
        <w:t xml:space="preserve">    }</w:t>
      </w:r>
    </w:p>
    <w:p w14:paraId="2E1EAFF3" w14:textId="77777777" w:rsidR="006F1D80" w:rsidRDefault="006F1D80" w:rsidP="006F1D80">
      <w:pPr>
        <w:pStyle w:val="CMDOutput"/>
      </w:pPr>
      <w:r>
        <w:t>}</w:t>
      </w:r>
    </w:p>
    <w:p w14:paraId="36B8F558" w14:textId="77777777" w:rsidR="00392E27" w:rsidRDefault="006F1D80" w:rsidP="006F1D80">
      <w:pPr>
        <w:pStyle w:val="BodyTextL25"/>
      </w:pPr>
      <w:r>
        <w:t>This JSON response verifies that Postman can now send other REST API requests to R1.</w:t>
      </w:r>
    </w:p>
    <w:p w14:paraId="70A8FEBE" w14:textId="77777777" w:rsidR="00131CF1" w:rsidRDefault="006F1D80" w:rsidP="006F1D80">
      <w:pPr>
        <w:pStyle w:val="Heading3"/>
      </w:pPr>
      <w:r>
        <w:t>Use a GET request to gather</w:t>
      </w:r>
      <w:r w:rsidR="00D51092">
        <w:t xml:space="preserve"> the information for all</w:t>
      </w:r>
      <w:r>
        <w:t xml:space="preserve"> interface</w:t>
      </w:r>
      <w:r w:rsidR="00D51092">
        <w:t>s</w:t>
      </w:r>
      <w:r>
        <w:t xml:space="preserve"> </w:t>
      </w:r>
      <w:r w:rsidR="00D51092">
        <w:t>on</w:t>
      </w:r>
      <w:r>
        <w:t xml:space="preserve"> R1.</w:t>
      </w:r>
    </w:p>
    <w:p w14:paraId="1E41ADB2" w14:textId="1E3AE068" w:rsidR="00131CF1" w:rsidRDefault="00392E27" w:rsidP="006F1D80">
      <w:pPr>
        <w:pStyle w:val="SubStepAlpha"/>
      </w:pPr>
      <w:r>
        <w:t xml:space="preserve">Now that you have a successful GET request, you can use it as a template for additional requests. At the top of Postman, next to the </w:t>
      </w:r>
      <w:r w:rsidRPr="00392E27">
        <w:rPr>
          <w:b/>
          <w:bCs/>
        </w:rPr>
        <w:t>Launchpad</w:t>
      </w:r>
      <w:r>
        <w:t xml:space="preserve"> tab, right-click the </w:t>
      </w:r>
      <w:r w:rsidRPr="00392E27">
        <w:rPr>
          <w:b/>
          <w:bCs/>
        </w:rPr>
        <w:t>GET</w:t>
      </w:r>
      <w:r>
        <w:t xml:space="preserve"> tab </w:t>
      </w:r>
      <w:r w:rsidR="00CD086F">
        <w:t>that you just used and</w:t>
      </w:r>
      <w:r>
        <w:t xml:space="preserve"> choose </w:t>
      </w:r>
      <w:r w:rsidRPr="00392E27">
        <w:rPr>
          <w:b/>
          <w:bCs/>
        </w:rPr>
        <w:t>Duplicate</w:t>
      </w:r>
      <w:r w:rsidR="00044693">
        <w:rPr>
          <w:b/>
          <w:bCs/>
        </w:rPr>
        <w:t xml:space="preserve"> Current</w:t>
      </w:r>
      <w:r w:rsidRPr="00392E27">
        <w:rPr>
          <w:b/>
          <w:bCs/>
        </w:rPr>
        <w:t xml:space="preserve"> Tab</w:t>
      </w:r>
      <w:r>
        <w:t>.</w:t>
      </w:r>
    </w:p>
    <w:p w14:paraId="58B14414" w14:textId="77777777" w:rsidR="00214AC9" w:rsidRDefault="00392E27" w:rsidP="00392E27">
      <w:pPr>
        <w:pStyle w:val="SubStepAlpha"/>
      </w:pPr>
      <w:r>
        <w:t xml:space="preserve">Use the </w:t>
      </w:r>
      <w:proofErr w:type="spellStart"/>
      <w:r w:rsidRPr="00392E27">
        <w:rPr>
          <w:b/>
          <w:bCs/>
        </w:rPr>
        <w:t>ietf</w:t>
      </w:r>
      <w:proofErr w:type="spellEnd"/>
      <w:r w:rsidRPr="00392E27">
        <w:rPr>
          <w:b/>
          <w:bCs/>
        </w:rPr>
        <w:t>-interfaces</w:t>
      </w:r>
      <w:r>
        <w:t xml:space="preserve"> YANG model to gather interface information. For the URL, add </w:t>
      </w:r>
      <w:r w:rsidRPr="00A86EC9">
        <w:rPr>
          <w:b/>
          <w:bCs/>
        </w:rPr>
        <w:t>d</w:t>
      </w:r>
      <w:r w:rsidRPr="00392E27">
        <w:rPr>
          <w:b/>
          <w:bCs/>
        </w:rPr>
        <w:t>ata/</w:t>
      </w:r>
      <w:proofErr w:type="spellStart"/>
      <w:r w:rsidRPr="00392E27">
        <w:rPr>
          <w:b/>
          <w:bCs/>
        </w:rPr>
        <w:t>ietf-</w:t>
      </w:r>
      <w:proofErr w:type="gramStart"/>
      <w:r w:rsidRPr="00392E27">
        <w:rPr>
          <w:b/>
          <w:bCs/>
        </w:rPr>
        <w:t>interfaces:interfaces</w:t>
      </w:r>
      <w:proofErr w:type="spellEnd"/>
      <w:proofErr w:type="gramEnd"/>
      <w:r>
        <w:t>:</w:t>
      </w:r>
    </w:p>
    <w:p w14:paraId="0A2E622E" w14:textId="77777777" w:rsidR="00392E27" w:rsidRDefault="00392E27" w:rsidP="00392E27">
      <w:pPr>
        <w:pStyle w:val="CMD"/>
      </w:pPr>
      <w:r w:rsidRPr="00392E27">
        <w:t>https://192.168.1.1/restconf/data/ietf-interfaces:interfaces</w:t>
      </w:r>
    </w:p>
    <w:p w14:paraId="353C44F6" w14:textId="7FE9C561" w:rsidR="00214AC9" w:rsidRDefault="00392E27" w:rsidP="00392E27">
      <w:pPr>
        <w:pStyle w:val="SubStepAlpha"/>
      </w:pPr>
      <w:r>
        <w:t xml:space="preserve">Click </w:t>
      </w:r>
      <w:r w:rsidRPr="00392E27">
        <w:rPr>
          <w:b/>
          <w:bCs/>
        </w:rPr>
        <w:t>Send</w:t>
      </w:r>
      <w:r>
        <w:t>. You should see a JSON response</w:t>
      </w:r>
      <w:r w:rsidR="00AA47F0">
        <w:t xml:space="preserve"> from R1 that</w:t>
      </w:r>
      <w:r>
        <w:t xml:space="preserve"> </w:t>
      </w:r>
      <w:r w:rsidR="00AA47F0">
        <w:t xml:space="preserve">is </w:t>
      </w:r>
      <w:r>
        <w:t xml:space="preserve">similar to </w:t>
      </w:r>
      <w:r w:rsidR="00AA47F0">
        <w:t>the output shown below</w:t>
      </w:r>
      <w:r>
        <w:t>. Your output may be different depending on your particular router.</w:t>
      </w:r>
    </w:p>
    <w:p w14:paraId="6518734F" w14:textId="77777777" w:rsidR="00392E27" w:rsidRPr="00392E27" w:rsidRDefault="00392E27" w:rsidP="00392E27">
      <w:pPr>
        <w:pStyle w:val="CMDOutput"/>
      </w:pPr>
      <w:r w:rsidRPr="00392E27">
        <w:t>{</w:t>
      </w:r>
    </w:p>
    <w:p w14:paraId="760C9821" w14:textId="77777777" w:rsidR="00392E27" w:rsidRPr="00392E27" w:rsidRDefault="00392E27" w:rsidP="00392E27">
      <w:pPr>
        <w:pStyle w:val="CMDOutput"/>
      </w:pPr>
      <w:r w:rsidRPr="00392E27">
        <w:t xml:space="preserve">  "</w:t>
      </w:r>
      <w:proofErr w:type="spellStart"/>
      <w:r w:rsidRPr="00392E27">
        <w:t>ietf-</w:t>
      </w:r>
      <w:proofErr w:type="gramStart"/>
      <w:r w:rsidRPr="00392E27">
        <w:t>interfaces:interfaces</w:t>
      </w:r>
      <w:proofErr w:type="spellEnd"/>
      <w:proofErr w:type="gramEnd"/>
      <w:r w:rsidRPr="00392E27">
        <w:t>": {</w:t>
      </w:r>
    </w:p>
    <w:p w14:paraId="5C35228C" w14:textId="77777777" w:rsidR="00392E27" w:rsidRPr="00392E27" w:rsidRDefault="00392E27" w:rsidP="00392E27">
      <w:pPr>
        <w:pStyle w:val="CMDOutput"/>
      </w:pPr>
      <w:r w:rsidRPr="00392E27">
        <w:t xml:space="preserve">    "interface": [</w:t>
      </w:r>
    </w:p>
    <w:p w14:paraId="7D7B38BC" w14:textId="77777777" w:rsidR="00392E27" w:rsidRPr="00392E27" w:rsidRDefault="00392E27" w:rsidP="00392E27">
      <w:pPr>
        <w:pStyle w:val="CMDOutput"/>
      </w:pPr>
      <w:r w:rsidRPr="00392E27">
        <w:lastRenderedPageBreak/>
        <w:t xml:space="preserve">      {</w:t>
      </w:r>
    </w:p>
    <w:p w14:paraId="7B3C895E" w14:textId="77777777" w:rsidR="00392E27" w:rsidRPr="00392E27" w:rsidRDefault="00392E27" w:rsidP="00392E27">
      <w:pPr>
        <w:pStyle w:val="CMDOutput"/>
      </w:pPr>
      <w:r w:rsidRPr="00392E27">
        <w:t xml:space="preserve">        "name": "GigabitEthernet0",</w:t>
      </w:r>
    </w:p>
    <w:p w14:paraId="5C6ECBC4"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218BF858" w14:textId="77777777" w:rsidR="00392E27" w:rsidRPr="00392E27" w:rsidRDefault="00392E27" w:rsidP="00392E27">
      <w:pPr>
        <w:pStyle w:val="CMDOutput"/>
      </w:pPr>
      <w:r w:rsidRPr="00392E27">
        <w:t xml:space="preserve">        "enabled": false,</w:t>
      </w:r>
    </w:p>
    <w:p w14:paraId="11C30F27"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03291414"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59F3ECA0" w14:textId="77777777" w:rsidR="00392E27" w:rsidRPr="00392E27" w:rsidRDefault="00392E27" w:rsidP="00392E27">
      <w:pPr>
        <w:pStyle w:val="CMDOutput"/>
      </w:pPr>
      <w:r w:rsidRPr="00392E27">
        <w:t xml:space="preserve">      },</w:t>
      </w:r>
    </w:p>
    <w:p w14:paraId="7DC99A27" w14:textId="77777777" w:rsidR="00392E27" w:rsidRPr="00392E27" w:rsidRDefault="00392E27" w:rsidP="00392E27">
      <w:pPr>
        <w:pStyle w:val="CMDOutput"/>
      </w:pPr>
      <w:r w:rsidRPr="00392E27">
        <w:t xml:space="preserve">      {</w:t>
      </w:r>
    </w:p>
    <w:p w14:paraId="3A2BCDD1" w14:textId="77777777" w:rsidR="00392E27" w:rsidRPr="00392E27" w:rsidRDefault="00392E27" w:rsidP="00392E27">
      <w:pPr>
        <w:pStyle w:val="CMDOutput"/>
      </w:pPr>
      <w:r w:rsidRPr="00392E27">
        <w:t xml:space="preserve">        "name": "GigabitEthernet0/0/0",</w:t>
      </w:r>
    </w:p>
    <w:p w14:paraId="3D83AA4F"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7F297B4D" w14:textId="77777777" w:rsidR="00392E27" w:rsidRPr="00392E27" w:rsidRDefault="00392E27" w:rsidP="00392E27">
      <w:pPr>
        <w:pStyle w:val="CMDOutput"/>
      </w:pPr>
      <w:r w:rsidRPr="00392E27">
        <w:t xml:space="preserve">        "enabled": false,</w:t>
      </w:r>
    </w:p>
    <w:p w14:paraId="756C3AAC"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413C282"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1519CFF8" w14:textId="77777777" w:rsidR="00392E27" w:rsidRPr="00392E27" w:rsidRDefault="00392E27" w:rsidP="00392E27">
      <w:pPr>
        <w:pStyle w:val="CMDOutput"/>
      </w:pPr>
      <w:r w:rsidRPr="00392E27">
        <w:t xml:space="preserve">      },</w:t>
      </w:r>
    </w:p>
    <w:p w14:paraId="1A4C0F4C" w14:textId="77777777" w:rsidR="00392E27" w:rsidRPr="00392E27" w:rsidRDefault="00392E27" w:rsidP="00392E27">
      <w:pPr>
        <w:pStyle w:val="CMDOutput"/>
      </w:pPr>
      <w:r w:rsidRPr="00392E27">
        <w:t xml:space="preserve">      {</w:t>
      </w:r>
    </w:p>
    <w:p w14:paraId="72F3A4E8" w14:textId="77777777" w:rsidR="00392E27" w:rsidRPr="00392E27" w:rsidRDefault="00392E27" w:rsidP="00392E27">
      <w:pPr>
        <w:pStyle w:val="CMDOutput"/>
      </w:pPr>
      <w:r w:rsidRPr="00392E27">
        <w:t xml:space="preserve">        "name": "GigabitEthernet0/0/1",</w:t>
      </w:r>
    </w:p>
    <w:p w14:paraId="080A515E" w14:textId="77777777" w:rsidR="00392E27" w:rsidRPr="00392E27" w:rsidRDefault="00392E27" w:rsidP="00392E27">
      <w:pPr>
        <w:pStyle w:val="CMDOutput"/>
      </w:pPr>
      <w:r w:rsidRPr="00392E27">
        <w:t xml:space="preserve">        "description": "Link to PC",</w:t>
      </w:r>
    </w:p>
    <w:p w14:paraId="0EE04B02"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4DAA469F" w14:textId="77777777" w:rsidR="00392E27" w:rsidRPr="00392E27" w:rsidRDefault="00392E27" w:rsidP="00392E27">
      <w:pPr>
        <w:pStyle w:val="CMDOutput"/>
      </w:pPr>
      <w:r w:rsidRPr="00392E27">
        <w:t xml:space="preserve">        "enabled": true,</w:t>
      </w:r>
    </w:p>
    <w:p w14:paraId="186412C3"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23083E0" w14:textId="77777777" w:rsidR="00392E27" w:rsidRPr="00392E27" w:rsidRDefault="00392E27" w:rsidP="00392E27">
      <w:pPr>
        <w:pStyle w:val="CMDOutput"/>
      </w:pPr>
      <w:r w:rsidRPr="00392E27">
        <w:t xml:space="preserve">          "address": [</w:t>
      </w:r>
    </w:p>
    <w:p w14:paraId="2A401BB1" w14:textId="77777777" w:rsidR="00392E27" w:rsidRPr="00392E27" w:rsidRDefault="00392E27" w:rsidP="00392E27">
      <w:pPr>
        <w:pStyle w:val="CMDOutput"/>
      </w:pPr>
      <w:r w:rsidRPr="00392E27">
        <w:t xml:space="preserve">            {</w:t>
      </w:r>
    </w:p>
    <w:p w14:paraId="78731DAE" w14:textId="77777777" w:rsidR="00392E27" w:rsidRPr="00392E27" w:rsidRDefault="00392E27" w:rsidP="00392E27">
      <w:pPr>
        <w:pStyle w:val="CMDOutput"/>
      </w:pPr>
      <w:r w:rsidRPr="00392E27">
        <w:t xml:space="preserve">              "</w:t>
      </w:r>
      <w:proofErr w:type="spellStart"/>
      <w:r w:rsidRPr="00392E27">
        <w:t>ip</w:t>
      </w:r>
      <w:proofErr w:type="spellEnd"/>
      <w:r w:rsidRPr="00392E27">
        <w:t>": "192.168.1.1",</w:t>
      </w:r>
    </w:p>
    <w:p w14:paraId="734687E1" w14:textId="77777777" w:rsidR="00392E27" w:rsidRPr="00392E27" w:rsidRDefault="00392E27" w:rsidP="00392E27">
      <w:pPr>
        <w:pStyle w:val="CMDOutput"/>
      </w:pPr>
      <w:r w:rsidRPr="00392E27">
        <w:t xml:space="preserve">              "netmask": "255.255.255.0"</w:t>
      </w:r>
    </w:p>
    <w:p w14:paraId="73D7C3B0" w14:textId="77777777" w:rsidR="00392E27" w:rsidRPr="00392E27" w:rsidRDefault="00392E27" w:rsidP="00392E27">
      <w:pPr>
        <w:pStyle w:val="CMDOutput"/>
      </w:pPr>
      <w:r w:rsidRPr="00392E27">
        <w:t xml:space="preserve">            }</w:t>
      </w:r>
    </w:p>
    <w:p w14:paraId="377B2801" w14:textId="77777777" w:rsidR="00392E27" w:rsidRPr="00392E27" w:rsidRDefault="00392E27" w:rsidP="00392E27">
      <w:pPr>
        <w:pStyle w:val="CMDOutput"/>
      </w:pPr>
      <w:r w:rsidRPr="00392E27">
        <w:t xml:space="preserve">          ]</w:t>
      </w:r>
    </w:p>
    <w:p w14:paraId="0ABA8BF4" w14:textId="77777777" w:rsidR="00392E27" w:rsidRPr="00392E27" w:rsidRDefault="00392E27" w:rsidP="00392E27">
      <w:pPr>
        <w:pStyle w:val="CMDOutput"/>
      </w:pPr>
      <w:r w:rsidRPr="00392E27">
        <w:t xml:space="preserve">        },</w:t>
      </w:r>
    </w:p>
    <w:p w14:paraId="3197BE19"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2564903D" w14:textId="77777777" w:rsidR="00392E27" w:rsidRPr="00392E27" w:rsidRDefault="00392E27" w:rsidP="00392E27">
      <w:pPr>
        <w:pStyle w:val="CMDOutput"/>
      </w:pPr>
      <w:r w:rsidRPr="00392E27">
        <w:t xml:space="preserve">      }</w:t>
      </w:r>
    </w:p>
    <w:p w14:paraId="1DFE2EC2" w14:textId="77777777" w:rsidR="00392E27" w:rsidRPr="00392E27" w:rsidRDefault="00392E27" w:rsidP="00392E27">
      <w:pPr>
        <w:pStyle w:val="CMDOutput"/>
      </w:pPr>
      <w:r w:rsidRPr="00392E27">
        <w:t xml:space="preserve">    ]</w:t>
      </w:r>
    </w:p>
    <w:p w14:paraId="3B547D9A" w14:textId="77777777" w:rsidR="00392E27" w:rsidRPr="00392E27" w:rsidRDefault="00392E27" w:rsidP="00392E27">
      <w:pPr>
        <w:pStyle w:val="CMDOutput"/>
      </w:pPr>
      <w:r w:rsidRPr="00392E27">
        <w:t xml:space="preserve">  }</w:t>
      </w:r>
    </w:p>
    <w:p w14:paraId="33634E78" w14:textId="77777777" w:rsidR="00392E27" w:rsidRDefault="00392E27" w:rsidP="00392E27">
      <w:pPr>
        <w:pStyle w:val="CMDOutput"/>
      </w:pPr>
      <w:r w:rsidRPr="00392E27">
        <w:t>}</w:t>
      </w:r>
    </w:p>
    <w:p w14:paraId="62552BD3" w14:textId="77777777" w:rsidR="00131CF1" w:rsidRDefault="00D51092" w:rsidP="00D51092">
      <w:pPr>
        <w:pStyle w:val="Heading3"/>
      </w:pPr>
      <w:r>
        <w:t>Use a GET request to gather information for a specific interface on R1.</w:t>
      </w:r>
    </w:p>
    <w:p w14:paraId="787F2F04" w14:textId="77777777" w:rsidR="00D51092" w:rsidRDefault="00D51092" w:rsidP="00D51092">
      <w:pPr>
        <w:pStyle w:val="BodyTextL25"/>
      </w:pPr>
      <w:r>
        <w:t xml:space="preserve">In this lab, only the </w:t>
      </w:r>
      <w:proofErr w:type="spellStart"/>
      <w:r>
        <w:t>GigabitEthernet</w:t>
      </w:r>
      <w:proofErr w:type="spellEnd"/>
      <w:r>
        <w:t xml:space="preserve"> 0/0/0 interface is configured. To specify just this interface, extend the URL to only request information for this interface.</w:t>
      </w:r>
    </w:p>
    <w:p w14:paraId="423BA5D6" w14:textId="77777777" w:rsidR="003F2706" w:rsidRDefault="003F2706" w:rsidP="00D51092">
      <w:pPr>
        <w:pStyle w:val="SubStepAlpha"/>
      </w:pPr>
      <w:r>
        <w:t>Duplicate your last GET request.</w:t>
      </w:r>
    </w:p>
    <w:p w14:paraId="0555E67A" w14:textId="77777777" w:rsidR="00214AC9" w:rsidRDefault="00D51092" w:rsidP="003F2706">
      <w:pPr>
        <w:pStyle w:val="SubStepAlpha"/>
      </w:pPr>
      <w:r>
        <w:t xml:space="preserve">Add the </w:t>
      </w:r>
      <w:r w:rsidRPr="00D51092">
        <w:rPr>
          <w:b/>
          <w:bCs/>
        </w:rPr>
        <w:t>interface=</w:t>
      </w:r>
      <w:r>
        <w:t xml:space="preserve"> parameter to specify </w:t>
      </w:r>
      <w:r w:rsidR="003F2706">
        <w:t>an</w:t>
      </w:r>
      <w:r>
        <w:t xml:space="preserve"> interface</w:t>
      </w:r>
      <w:r w:rsidR="003F2706">
        <w:t xml:space="preserve"> and type in the name of the interface</w:t>
      </w:r>
      <w:r>
        <w:t xml:space="preserve">. However, notice that you need to use the HTML code </w:t>
      </w:r>
      <w:r w:rsidRPr="00D51092">
        <w:rPr>
          <w:b/>
          <w:bCs/>
        </w:rPr>
        <w:t>%2F</w:t>
      </w:r>
      <w:r>
        <w:t xml:space="preserve"> for the forward slashes</w:t>
      </w:r>
      <w:r w:rsidR="00CD086F">
        <w:t xml:space="preserve"> in the interface name</w:t>
      </w:r>
      <w:r>
        <w:t>.</w:t>
      </w:r>
      <w:r w:rsidR="003F2706">
        <w:t xml:space="preserve"> So</w:t>
      </w:r>
      <w:r w:rsidR="00CD086F">
        <w:t>,</w:t>
      </w:r>
      <w:r w:rsidR="003F2706">
        <w:t xml:space="preserve"> 0/0/1 becomes 0</w:t>
      </w:r>
      <w:r w:rsidR="003F2706" w:rsidRPr="003F2706">
        <w:t>%2F0%2F1</w:t>
      </w:r>
      <w:r w:rsidR="003F2706">
        <w:t>.</w:t>
      </w:r>
    </w:p>
    <w:p w14:paraId="4292586E" w14:textId="77777777" w:rsidR="00131CF1" w:rsidRPr="00A86EC9" w:rsidRDefault="00214AC9" w:rsidP="002A3406">
      <w:pPr>
        <w:pStyle w:val="CMDOutput"/>
        <w:ind w:left="0"/>
        <w:jc w:val="right"/>
        <w:rPr>
          <w:sz w:val="17"/>
          <w:szCs w:val="17"/>
        </w:rPr>
      </w:pPr>
      <w:r w:rsidRPr="00A86EC9">
        <w:rPr>
          <w:sz w:val="17"/>
          <w:szCs w:val="17"/>
        </w:rPr>
        <w:t>https://192.168.1.1/restconf/data/ietf-interfaces:interfaces</w:t>
      </w:r>
      <w:r w:rsidR="00E67FDB" w:rsidRPr="00A86EC9">
        <w:rPr>
          <w:sz w:val="17"/>
          <w:szCs w:val="17"/>
          <w:highlight w:val="yellow"/>
        </w:rPr>
        <w:t>/</w:t>
      </w:r>
      <w:r w:rsidR="00D51092" w:rsidRPr="00A86EC9">
        <w:rPr>
          <w:sz w:val="17"/>
          <w:szCs w:val="17"/>
          <w:highlight w:val="yellow"/>
        </w:rPr>
        <w:t>interface=GigabitEthernet0</w:t>
      </w:r>
      <w:r w:rsidR="00D51092" w:rsidRPr="00A86EC9">
        <w:rPr>
          <w:b/>
          <w:bCs/>
          <w:sz w:val="17"/>
          <w:szCs w:val="17"/>
          <w:highlight w:val="yellow"/>
        </w:rPr>
        <w:t>%2F</w:t>
      </w:r>
      <w:r w:rsidR="00D51092" w:rsidRPr="00A86EC9">
        <w:rPr>
          <w:sz w:val="17"/>
          <w:szCs w:val="17"/>
          <w:highlight w:val="yellow"/>
        </w:rPr>
        <w:t>0</w:t>
      </w:r>
      <w:r w:rsidR="00D51092" w:rsidRPr="00A86EC9">
        <w:rPr>
          <w:b/>
          <w:bCs/>
          <w:sz w:val="17"/>
          <w:szCs w:val="17"/>
          <w:highlight w:val="yellow"/>
        </w:rPr>
        <w:t>%2F</w:t>
      </w:r>
      <w:r w:rsidR="00D51092" w:rsidRPr="00A86EC9">
        <w:rPr>
          <w:sz w:val="17"/>
          <w:szCs w:val="17"/>
          <w:highlight w:val="yellow"/>
        </w:rPr>
        <w:t>1</w:t>
      </w:r>
    </w:p>
    <w:p w14:paraId="473C640D" w14:textId="6D861EBE" w:rsidR="00214AC9" w:rsidRPr="003F2706" w:rsidRDefault="00E67FDB" w:rsidP="00E67FDB">
      <w:pPr>
        <w:pStyle w:val="BodyTextL50"/>
      </w:pPr>
      <w:r w:rsidRPr="00E67FDB">
        <w:rPr>
          <w:b/>
          <w:bCs/>
        </w:rPr>
        <w:t>Note</w:t>
      </w:r>
      <w:r>
        <w:t>: The above URL should be on one line.</w:t>
      </w:r>
    </w:p>
    <w:p w14:paraId="72D71698" w14:textId="00439B25" w:rsidR="00214AC9" w:rsidRDefault="003F2706" w:rsidP="003F2706">
      <w:pPr>
        <w:pStyle w:val="SubStepAlpha"/>
      </w:pPr>
      <w:r w:rsidRPr="003F2706">
        <w:t xml:space="preserve">Click </w:t>
      </w:r>
      <w:r w:rsidRPr="003F2706">
        <w:rPr>
          <w:b/>
          <w:bCs/>
        </w:rPr>
        <w:t>Send</w:t>
      </w:r>
      <w:r w:rsidRPr="003F2706">
        <w:t xml:space="preserve">. You should see a JSON response </w:t>
      </w:r>
      <w:r w:rsidR="00AA47F0">
        <w:t xml:space="preserve">from R1 that is </w:t>
      </w:r>
      <w:r w:rsidRPr="003F2706">
        <w:t xml:space="preserve">similar to </w:t>
      </w:r>
      <w:r w:rsidR="00AA47F0">
        <w:t>output below</w:t>
      </w:r>
      <w:r w:rsidRPr="003F2706">
        <w:t>. Your output may be different depending on your particular router.</w:t>
      </w:r>
    </w:p>
    <w:p w14:paraId="24A26A8E" w14:textId="77777777" w:rsidR="003F2706" w:rsidRPr="003F2706" w:rsidRDefault="003F2706" w:rsidP="003F2706">
      <w:pPr>
        <w:pStyle w:val="CMDOutput"/>
      </w:pPr>
      <w:r w:rsidRPr="003F2706">
        <w:t>{</w:t>
      </w:r>
    </w:p>
    <w:p w14:paraId="05DE9352" w14:textId="77777777" w:rsidR="003F2706" w:rsidRPr="003F2706" w:rsidRDefault="003F2706" w:rsidP="003F2706">
      <w:pPr>
        <w:pStyle w:val="CMDOutput"/>
      </w:pPr>
      <w:r>
        <w:t xml:space="preserve">  </w:t>
      </w:r>
      <w:r w:rsidRPr="003F2706">
        <w:t>"</w:t>
      </w:r>
      <w:proofErr w:type="spellStart"/>
      <w:r w:rsidRPr="003F2706">
        <w:t>ietf-</w:t>
      </w:r>
      <w:proofErr w:type="gramStart"/>
      <w:r w:rsidRPr="003F2706">
        <w:t>interfaces:interface</w:t>
      </w:r>
      <w:proofErr w:type="spellEnd"/>
      <w:proofErr w:type="gramEnd"/>
      <w:r w:rsidRPr="003F2706">
        <w:t>":</w:t>
      </w:r>
      <w:r>
        <w:t xml:space="preserve"> </w:t>
      </w:r>
      <w:r w:rsidRPr="003F2706">
        <w:t>{</w:t>
      </w:r>
    </w:p>
    <w:p w14:paraId="46C65A13" w14:textId="77777777" w:rsidR="003F2706" w:rsidRPr="003F2706" w:rsidRDefault="003F2706" w:rsidP="003F2706">
      <w:pPr>
        <w:pStyle w:val="CMDOutput"/>
      </w:pPr>
      <w:r>
        <w:t xml:space="preserve">    </w:t>
      </w:r>
      <w:r w:rsidRPr="003F2706">
        <w:t>"name":</w:t>
      </w:r>
      <w:r>
        <w:t xml:space="preserve"> </w:t>
      </w:r>
      <w:r w:rsidRPr="003F2706">
        <w:t>"GigabitEthernet0/0/1",</w:t>
      </w:r>
    </w:p>
    <w:p w14:paraId="427A67F7" w14:textId="77777777" w:rsidR="003F2706" w:rsidRPr="003F2706" w:rsidRDefault="003F2706" w:rsidP="003F2706">
      <w:pPr>
        <w:pStyle w:val="CMDOutput"/>
      </w:pPr>
      <w:r>
        <w:t xml:space="preserve">    </w:t>
      </w:r>
      <w:r w:rsidRPr="003F2706">
        <w:t>"description":</w:t>
      </w:r>
      <w:r>
        <w:t xml:space="preserve"> </w:t>
      </w:r>
      <w:r w:rsidRPr="003F2706">
        <w:t>"Link</w:t>
      </w:r>
      <w:r>
        <w:t xml:space="preserve"> </w:t>
      </w:r>
      <w:r w:rsidRPr="003F2706">
        <w:t>to</w:t>
      </w:r>
      <w:r>
        <w:t xml:space="preserve"> </w:t>
      </w:r>
      <w:r w:rsidRPr="003F2706">
        <w:t>PC",</w:t>
      </w:r>
    </w:p>
    <w:p w14:paraId="6CF33922" w14:textId="77777777" w:rsidR="003F2706" w:rsidRPr="003F2706" w:rsidRDefault="003F2706" w:rsidP="003F2706">
      <w:pPr>
        <w:pStyle w:val="CMDOutput"/>
      </w:pPr>
      <w:r>
        <w:lastRenderedPageBreak/>
        <w:t xml:space="preserve">    </w:t>
      </w:r>
      <w:r w:rsidRPr="003F2706">
        <w:t>"type":</w:t>
      </w:r>
      <w:r>
        <w:t xml:space="preserve"> </w:t>
      </w:r>
      <w:r w:rsidRPr="003F2706">
        <w:t>"</w:t>
      </w:r>
      <w:proofErr w:type="spellStart"/>
      <w:r w:rsidRPr="003F2706">
        <w:t>iana-if-</w:t>
      </w:r>
      <w:proofErr w:type="gramStart"/>
      <w:r w:rsidRPr="003F2706">
        <w:t>type:ethernetCsmacd</w:t>
      </w:r>
      <w:proofErr w:type="spellEnd"/>
      <w:proofErr w:type="gramEnd"/>
      <w:r w:rsidRPr="003F2706">
        <w:t>",</w:t>
      </w:r>
    </w:p>
    <w:p w14:paraId="49E3B55A" w14:textId="77777777" w:rsidR="003F2706" w:rsidRPr="003F2706" w:rsidRDefault="003F2706" w:rsidP="003F2706">
      <w:pPr>
        <w:pStyle w:val="CMDOutput"/>
      </w:pPr>
      <w:r>
        <w:t xml:space="preserve">    </w:t>
      </w:r>
      <w:r w:rsidRPr="003F2706">
        <w:t>"enabled":</w:t>
      </w:r>
      <w:r>
        <w:t xml:space="preserve"> </w:t>
      </w:r>
      <w:r w:rsidRPr="003F2706">
        <w:t>true,</w:t>
      </w:r>
    </w:p>
    <w:p w14:paraId="3FB11C08"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4":</w:t>
      </w:r>
      <w:r>
        <w:t xml:space="preserve"> </w:t>
      </w:r>
      <w:r w:rsidRPr="003F2706">
        <w:t>{</w:t>
      </w:r>
    </w:p>
    <w:p w14:paraId="088D2CAF" w14:textId="77777777" w:rsidR="003F2706" w:rsidRPr="003F2706" w:rsidRDefault="003F2706" w:rsidP="003F2706">
      <w:pPr>
        <w:pStyle w:val="CMDOutput"/>
      </w:pPr>
      <w:r>
        <w:t xml:space="preserve">      </w:t>
      </w:r>
      <w:r w:rsidRPr="003F2706">
        <w:t>"address":</w:t>
      </w:r>
      <w:r>
        <w:t xml:space="preserve"> </w:t>
      </w:r>
      <w:r w:rsidRPr="003F2706">
        <w:t>[</w:t>
      </w:r>
    </w:p>
    <w:p w14:paraId="2AF7FDE2" w14:textId="77777777" w:rsidR="003F2706" w:rsidRPr="003F2706" w:rsidRDefault="003F2706" w:rsidP="003F2706">
      <w:pPr>
        <w:pStyle w:val="CMDOutput"/>
      </w:pPr>
      <w:r>
        <w:t xml:space="preserve">        </w:t>
      </w:r>
      <w:r w:rsidRPr="003F2706">
        <w:t>{</w:t>
      </w:r>
    </w:p>
    <w:p w14:paraId="06D38572" w14:textId="77777777" w:rsidR="003F2706" w:rsidRPr="003F2706" w:rsidRDefault="003F2706" w:rsidP="003F2706">
      <w:pPr>
        <w:pStyle w:val="CMDOutput"/>
      </w:pPr>
      <w:r>
        <w:t xml:space="preserve">          </w:t>
      </w:r>
      <w:r w:rsidRPr="003F2706">
        <w:t>"</w:t>
      </w:r>
      <w:proofErr w:type="spellStart"/>
      <w:r w:rsidRPr="003F2706">
        <w:t>ip</w:t>
      </w:r>
      <w:proofErr w:type="spellEnd"/>
      <w:r w:rsidRPr="003F2706">
        <w:t>":</w:t>
      </w:r>
      <w:r>
        <w:t xml:space="preserve"> </w:t>
      </w:r>
      <w:r w:rsidRPr="003F2706">
        <w:t>"192.168.1.1",</w:t>
      </w:r>
    </w:p>
    <w:p w14:paraId="7BB31EAF" w14:textId="77777777" w:rsidR="003F2706" w:rsidRPr="003F2706" w:rsidRDefault="003F2706" w:rsidP="003F2706">
      <w:pPr>
        <w:pStyle w:val="CMDOutput"/>
      </w:pPr>
      <w:r>
        <w:t xml:space="preserve">          </w:t>
      </w:r>
      <w:r w:rsidRPr="003F2706">
        <w:t>"netmask":</w:t>
      </w:r>
      <w:r>
        <w:t xml:space="preserve"> </w:t>
      </w:r>
      <w:r w:rsidRPr="003F2706">
        <w:t>"255.255.255.0"</w:t>
      </w:r>
    </w:p>
    <w:p w14:paraId="21AD093A" w14:textId="77777777" w:rsidR="003F2706" w:rsidRPr="003F2706" w:rsidRDefault="003F2706" w:rsidP="003F2706">
      <w:pPr>
        <w:pStyle w:val="CMDOutput"/>
      </w:pPr>
      <w:r>
        <w:t xml:space="preserve">        </w:t>
      </w:r>
      <w:r w:rsidRPr="003F2706">
        <w:t>}</w:t>
      </w:r>
    </w:p>
    <w:p w14:paraId="0647AE0C" w14:textId="77777777" w:rsidR="003F2706" w:rsidRPr="003F2706" w:rsidRDefault="003F2706" w:rsidP="003F2706">
      <w:pPr>
        <w:pStyle w:val="CMDOutput"/>
      </w:pPr>
      <w:r>
        <w:t xml:space="preserve">      </w:t>
      </w:r>
      <w:r w:rsidRPr="003F2706">
        <w:t>]</w:t>
      </w:r>
    </w:p>
    <w:p w14:paraId="06ECA9C7" w14:textId="77777777" w:rsidR="003F2706" w:rsidRPr="003F2706" w:rsidRDefault="003F2706" w:rsidP="003F2706">
      <w:pPr>
        <w:pStyle w:val="CMDOutput"/>
      </w:pPr>
      <w:r>
        <w:t xml:space="preserve">    </w:t>
      </w:r>
      <w:r w:rsidRPr="003F2706">
        <w:t>},</w:t>
      </w:r>
    </w:p>
    <w:p w14:paraId="4039D93C"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6":</w:t>
      </w:r>
      <w:r>
        <w:t xml:space="preserve"> </w:t>
      </w:r>
      <w:r w:rsidRPr="003F2706">
        <w:t>{}</w:t>
      </w:r>
    </w:p>
    <w:p w14:paraId="064FB781" w14:textId="77777777" w:rsidR="003F2706" w:rsidRPr="003F2706" w:rsidRDefault="003F2706" w:rsidP="003F2706">
      <w:pPr>
        <w:pStyle w:val="CMDOutput"/>
      </w:pPr>
      <w:r>
        <w:t xml:space="preserve">  </w:t>
      </w:r>
      <w:r w:rsidRPr="003F2706">
        <w:t>}</w:t>
      </w:r>
    </w:p>
    <w:p w14:paraId="3B3F8823" w14:textId="77777777" w:rsidR="003F2706" w:rsidRDefault="003F2706" w:rsidP="003F2706">
      <w:pPr>
        <w:pStyle w:val="CMDOutput"/>
      </w:pPr>
      <w:r w:rsidRPr="003F2706">
        <w:t>}</w:t>
      </w:r>
    </w:p>
    <w:p w14:paraId="012D6030" w14:textId="77777777" w:rsidR="00131CF1" w:rsidRDefault="003F2706" w:rsidP="003F2706">
      <w:pPr>
        <w:pStyle w:val="Heading2"/>
      </w:pPr>
      <w:r>
        <w:t>Use Postman to Send a PUT Request</w:t>
      </w:r>
    </w:p>
    <w:p w14:paraId="44CFD147" w14:textId="6B0690D7" w:rsidR="00131CF1" w:rsidRDefault="003F2706" w:rsidP="003F2706">
      <w:pPr>
        <w:pStyle w:val="BodyTextL25"/>
      </w:pPr>
      <w:r>
        <w:t xml:space="preserve">In Part 5, you will configure Postman to send a PUT request to R1 </w:t>
      </w:r>
      <w:r w:rsidR="00CD086F">
        <w:t xml:space="preserve">to create </w:t>
      </w:r>
      <w:r>
        <w:t>a new loopback interface.</w:t>
      </w:r>
    </w:p>
    <w:p w14:paraId="2B285F44" w14:textId="77777777" w:rsidR="003F2706" w:rsidRDefault="00B4659C" w:rsidP="003F2706">
      <w:pPr>
        <w:pStyle w:val="Heading3"/>
      </w:pPr>
      <w:r>
        <w:t xml:space="preserve">Duplicate </w:t>
      </w:r>
      <w:r w:rsidR="00B4241C">
        <w:t xml:space="preserve">and modify </w:t>
      </w:r>
      <w:r>
        <w:t>the last GET request</w:t>
      </w:r>
      <w:r w:rsidR="00B4241C">
        <w:t>.</w:t>
      </w:r>
    </w:p>
    <w:p w14:paraId="46DB77AA" w14:textId="77777777" w:rsidR="00B4241C" w:rsidRDefault="00B4241C" w:rsidP="00B4241C">
      <w:pPr>
        <w:pStyle w:val="BodyTextL25"/>
      </w:pPr>
      <w:r w:rsidRPr="00B4241C">
        <w:rPr>
          <w:b/>
          <w:bCs/>
        </w:rPr>
        <w:t>Note</w:t>
      </w:r>
      <w:r>
        <w:t xml:space="preserve">: For this step, use the loopback interface information </w:t>
      </w:r>
      <w:r w:rsidR="00CD086F">
        <w:t xml:space="preserve">that was </w:t>
      </w:r>
      <w:r>
        <w:t>assigned to you by your instructor. If you were not assigned loopback information</w:t>
      </w:r>
      <w:r w:rsidR="00CD086F">
        <w:t>,</w:t>
      </w:r>
      <w:r>
        <w:t xml:space="preserve"> and no other students are accessing your R1 router at the same time as you, then you can use the loopback information specified below.</w:t>
      </w:r>
    </w:p>
    <w:p w14:paraId="6C8A84EE" w14:textId="77777777" w:rsidR="003F2706" w:rsidRDefault="00B4241C" w:rsidP="00B4241C">
      <w:pPr>
        <w:pStyle w:val="SubStepAlpha"/>
      </w:pPr>
      <w:r>
        <w:t>Duplicate the last GET request.</w:t>
      </w:r>
    </w:p>
    <w:p w14:paraId="191A85F1" w14:textId="77777777" w:rsidR="00B4241C" w:rsidRDefault="00B4241C" w:rsidP="00B4241C">
      <w:pPr>
        <w:pStyle w:val="SubStepAlpha"/>
      </w:pPr>
      <w:r>
        <w:t xml:space="preserve">For the </w:t>
      </w:r>
      <w:r w:rsidRPr="00B4241C">
        <w:rPr>
          <w:b/>
          <w:bCs/>
        </w:rPr>
        <w:t>Type</w:t>
      </w:r>
      <w:r>
        <w:t xml:space="preserve"> of request, click the down arrow next to </w:t>
      </w:r>
      <w:r w:rsidRPr="00B4241C">
        <w:rPr>
          <w:b/>
          <w:bCs/>
        </w:rPr>
        <w:t>GET</w:t>
      </w:r>
      <w:r>
        <w:t xml:space="preserve"> and choose </w:t>
      </w:r>
      <w:r w:rsidRPr="00B4241C">
        <w:rPr>
          <w:b/>
          <w:bCs/>
        </w:rPr>
        <w:t>PUT</w:t>
      </w:r>
      <w:r>
        <w:t>.</w:t>
      </w:r>
    </w:p>
    <w:p w14:paraId="29911C2F" w14:textId="77777777" w:rsidR="00214AC9" w:rsidRDefault="00B4241C" w:rsidP="00B4241C">
      <w:pPr>
        <w:pStyle w:val="SubStepAlpha"/>
      </w:pPr>
      <w:r>
        <w:t xml:space="preserve">For the </w:t>
      </w:r>
      <w:r w:rsidRPr="00B4241C">
        <w:rPr>
          <w:b/>
          <w:bCs/>
        </w:rPr>
        <w:t>interface=</w:t>
      </w:r>
      <w:r>
        <w:t xml:space="preserve"> parameter, change it to </w:t>
      </w:r>
      <w:r w:rsidRPr="00B4241C">
        <w:rPr>
          <w:b/>
          <w:bCs/>
        </w:rPr>
        <w:t>=Loopback1</w:t>
      </w:r>
      <w:r>
        <w:t xml:space="preserve"> to specify a new interface.</w:t>
      </w:r>
    </w:p>
    <w:p w14:paraId="0BAC2BE7" w14:textId="77777777" w:rsidR="00B4241C" w:rsidRDefault="00E67FDB" w:rsidP="00B4241C">
      <w:pPr>
        <w:pStyle w:val="CMDOutput"/>
      </w:pPr>
      <w:r w:rsidRPr="00392E27">
        <w:t>https://192.168.1.1/restconf/data/ietf-interfaces:interfaces</w:t>
      </w:r>
      <w:r w:rsidR="00B4241C" w:rsidRPr="003F2706">
        <w:t>/</w:t>
      </w:r>
      <w:r w:rsidR="00B4241C" w:rsidRPr="00B4241C">
        <w:rPr>
          <w:highlight w:val="yellow"/>
        </w:rPr>
        <w:t>interface=Loopback1</w:t>
      </w:r>
    </w:p>
    <w:p w14:paraId="5BE048A1" w14:textId="3ACFE278" w:rsidR="00B4241C" w:rsidRDefault="00B4241C" w:rsidP="00B4241C">
      <w:pPr>
        <w:pStyle w:val="Heading3"/>
      </w:pPr>
      <w:r>
        <w:t xml:space="preserve">Configure the </w:t>
      </w:r>
      <w:r w:rsidR="00532AD0">
        <w:t>b</w:t>
      </w:r>
      <w:r>
        <w:t>ody of the request specifying the information for the new loopback.</w:t>
      </w:r>
    </w:p>
    <w:p w14:paraId="464F36C8" w14:textId="77777777" w:rsidR="00B4241C" w:rsidRDefault="00B4241C" w:rsidP="00B4241C">
      <w:pPr>
        <w:pStyle w:val="SubStepAlpha"/>
      </w:pPr>
      <w:r>
        <w:t>To send a PUT request, you need</w:t>
      </w:r>
      <w:r w:rsidR="00CD086F">
        <w:t xml:space="preserve"> to</w:t>
      </w:r>
      <w:r>
        <w:t xml:space="preserve"> provide the information for the </w:t>
      </w:r>
      <w:r w:rsidR="005747F2">
        <w:t>body</w:t>
      </w:r>
      <w:r>
        <w:t xml:space="preserve"> of the request. Next </w:t>
      </w:r>
      <w:r w:rsidR="00CD086F">
        <w:t xml:space="preserve">to </w:t>
      </w:r>
      <w:r>
        <w:t xml:space="preserve">the </w:t>
      </w:r>
      <w:r w:rsidRPr="005747F2">
        <w:rPr>
          <w:b/>
          <w:bCs/>
        </w:rPr>
        <w:t>Headers</w:t>
      </w:r>
      <w:r w:rsidR="00CD086F">
        <w:rPr>
          <w:b/>
          <w:bCs/>
        </w:rPr>
        <w:t xml:space="preserve"> tab</w:t>
      </w:r>
      <w:r>
        <w:t xml:space="preserve">, click </w:t>
      </w:r>
      <w:r w:rsidRPr="005747F2">
        <w:rPr>
          <w:b/>
          <w:bCs/>
        </w:rPr>
        <w:t>Body</w:t>
      </w:r>
      <w:r w:rsidR="005747F2">
        <w:t xml:space="preserve">. Then click the </w:t>
      </w:r>
      <w:r w:rsidR="005747F2" w:rsidRPr="005747F2">
        <w:rPr>
          <w:b/>
          <w:bCs/>
        </w:rPr>
        <w:t>Raw</w:t>
      </w:r>
      <w:r w:rsidR="005747F2">
        <w:t xml:space="preserve"> radio button. The field is currently empty. If you click </w:t>
      </w:r>
      <w:r w:rsidR="005747F2" w:rsidRPr="005747F2">
        <w:rPr>
          <w:b/>
          <w:bCs/>
        </w:rPr>
        <w:t>Send</w:t>
      </w:r>
      <w:r w:rsidR="005747F2">
        <w:t xml:space="preserve"> now, you will get error code </w:t>
      </w:r>
      <w:r w:rsidR="005747F2" w:rsidRPr="005747F2">
        <w:rPr>
          <w:b/>
          <w:bCs/>
        </w:rPr>
        <w:t>400 Bad Request</w:t>
      </w:r>
      <w:r w:rsidR="005747F2">
        <w:t xml:space="preserve"> because Loopback1 does not exist yet and you did not provide enough information to create the interface.</w:t>
      </w:r>
    </w:p>
    <w:p w14:paraId="67F57EE1" w14:textId="4D3DCFCA" w:rsidR="00C61A8D" w:rsidRDefault="00C61A8D" w:rsidP="00B4241C">
      <w:pPr>
        <w:pStyle w:val="SubStepAlpha"/>
      </w:pPr>
      <w:r>
        <w:t>Replace the text in brackets in the description field with you</w:t>
      </w:r>
      <w:r w:rsidR="00532AD0">
        <w:t>r</w:t>
      </w:r>
      <w:r>
        <w:t xml:space="preserve"> name. </w:t>
      </w:r>
      <w:r w:rsidR="00532AD0">
        <w:t>Remove t</w:t>
      </w:r>
      <w:r>
        <w:t>he brackets. This will add your name to the interface description.</w:t>
      </w:r>
    </w:p>
    <w:p w14:paraId="501170FA" w14:textId="39A7FB7F" w:rsidR="00E67FDB" w:rsidRDefault="005747F2" w:rsidP="005747F2">
      <w:pPr>
        <w:pStyle w:val="SubStepAlpha"/>
      </w:pPr>
      <w:r>
        <w:t xml:space="preserve">Fill in the </w:t>
      </w:r>
      <w:r w:rsidRPr="009E157F">
        <w:rPr>
          <w:b/>
          <w:bCs/>
        </w:rPr>
        <w:t>Body</w:t>
      </w:r>
      <w:r>
        <w:t xml:space="preserve"> section with the</w:t>
      </w:r>
      <w:r w:rsidR="004E1821">
        <w:t xml:space="preserve"> required </w:t>
      </w:r>
      <w:r>
        <w:t>JSON data</w:t>
      </w:r>
      <w:r w:rsidR="00C61A8D">
        <w:t xml:space="preserve"> </w:t>
      </w:r>
      <w:r>
        <w:t>to create a new Loopback1 interface. You can copy the Body section of the previous GET request and modify it. Or you can copy the following into the Body section of your PUT request.</w:t>
      </w:r>
      <w:r w:rsidR="009E157F">
        <w:t xml:space="preserve"> Notice that the type of interface must be set to </w:t>
      </w:r>
      <w:proofErr w:type="spellStart"/>
      <w:r w:rsidR="009E157F" w:rsidRPr="009E157F">
        <w:rPr>
          <w:b/>
          <w:bCs/>
        </w:rPr>
        <w:t>softwareLoopback</w:t>
      </w:r>
      <w:proofErr w:type="spellEnd"/>
      <w:r w:rsidR="009E157F">
        <w:t xml:space="preserve">. </w:t>
      </w:r>
    </w:p>
    <w:p w14:paraId="43C4CD03" w14:textId="77777777" w:rsidR="005747F2" w:rsidRDefault="005747F2" w:rsidP="005747F2">
      <w:pPr>
        <w:pStyle w:val="CMDOutput"/>
      </w:pPr>
      <w:r>
        <w:t>{</w:t>
      </w:r>
    </w:p>
    <w:p w14:paraId="6FF9C63A" w14:textId="77777777" w:rsidR="005747F2" w:rsidRDefault="005747F2" w:rsidP="005747F2">
      <w:pPr>
        <w:pStyle w:val="CMDOutput"/>
      </w:pPr>
      <w:r>
        <w:t xml:space="preserve">  "</w:t>
      </w:r>
      <w:proofErr w:type="spellStart"/>
      <w:r>
        <w:t>ietf-</w:t>
      </w:r>
      <w:proofErr w:type="gramStart"/>
      <w:r>
        <w:t>interfaces:interface</w:t>
      </w:r>
      <w:proofErr w:type="spellEnd"/>
      <w:proofErr w:type="gramEnd"/>
      <w:r>
        <w:t>": {</w:t>
      </w:r>
    </w:p>
    <w:p w14:paraId="5C368C9D" w14:textId="77777777" w:rsidR="005747F2" w:rsidRDefault="005747F2" w:rsidP="005747F2">
      <w:pPr>
        <w:pStyle w:val="CMDOutput"/>
      </w:pPr>
      <w:r>
        <w:t xml:space="preserve">    "name": "</w:t>
      </w:r>
      <w:r w:rsidRPr="005747F2">
        <w:rPr>
          <w:highlight w:val="yellow"/>
        </w:rPr>
        <w:t>Loopback1</w:t>
      </w:r>
      <w:r>
        <w:t>",</w:t>
      </w:r>
    </w:p>
    <w:p w14:paraId="33BD5274" w14:textId="77777777" w:rsidR="005747F2" w:rsidRDefault="005747F2" w:rsidP="005747F2">
      <w:pPr>
        <w:pStyle w:val="CMDOutput"/>
      </w:pPr>
      <w:r>
        <w:t xml:space="preserve">    "description": </w:t>
      </w:r>
      <w:r w:rsidRPr="005747F2">
        <w:rPr>
          <w:highlight w:val="yellow"/>
        </w:rPr>
        <w:t>"[Student Name]</w:t>
      </w:r>
      <w:r w:rsidR="00C61A8D" w:rsidRPr="005747F2">
        <w:rPr>
          <w:highlight w:val="yellow"/>
        </w:rPr>
        <w:t>'s</w:t>
      </w:r>
      <w:r w:rsidRPr="005747F2">
        <w:rPr>
          <w:highlight w:val="yellow"/>
        </w:rPr>
        <w:t xml:space="preserve"> Loopback</w:t>
      </w:r>
      <w:r>
        <w:t>",</w:t>
      </w:r>
    </w:p>
    <w:p w14:paraId="011109CE" w14:textId="77777777" w:rsidR="005747F2" w:rsidRDefault="005747F2" w:rsidP="005747F2">
      <w:pPr>
        <w:pStyle w:val="CMDOutput"/>
      </w:pPr>
      <w:r>
        <w:t xml:space="preserve">    "type": "</w:t>
      </w:r>
      <w:proofErr w:type="spellStart"/>
      <w:r>
        <w:t>iana-if-</w:t>
      </w:r>
      <w:proofErr w:type="gramStart"/>
      <w:r>
        <w:t>type:</w:t>
      </w:r>
      <w:r w:rsidRPr="005747F2">
        <w:rPr>
          <w:highlight w:val="yellow"/>
        </w:rPr>
        <w:t>softwareLoopback</w:t>
      </w:r>
      <w:proofErr w:type="spellEnd"/>
      <w:proofErr w:type="gramEnd"/>
      <w:r>
        <w:t>",</w:t>
      </w:r>
    </w:p>
    <w:p w14:paraId="05B1D944" w14:textId="77777777" w:rsidR="005747F2" w:rsidRDefault="005747F2" w:rsidP="005747F2">
      <w:pPr>
        <w:pStyle w:val="CMDOutput"/>
      </w:pPr>
      <w:r>
        <w:t xml:space="preserve">    "enabled": true,</w:t>
      </w:r>
    </w:p>
    <w:p w14:paraId="12E8A660" w14:textId="77777777" w:rsidR="005747F2" w:rsidRDefault="005747F2" w:rsidP="005747F2">
      <w:pPr>
        <w:pStyle w:val="CMDOutput"/>
      </w:pPr>
      <w:r>
        <w:t xml:space="preserve">    "ietf-</w:t>
      </w:r>
      <w:proofErr w:type="gramStart"/>
      <w:r>
        <w:t>ip:ipv</w:t>
      </w:r>
      <w:proofErr w:type="gramEnd"/>
      <w:r>
        <w:t>4": {</w:t>
      </w:r>
    </w:p>
    <w:p w14:paraId="02437758" w14:textId="77777777" w:rsidR="005747F2" w:rsidRDefault="005747F2" w:rsidP="005747F2">
      <w:pPr>
        <w:pStyle w:val="CMDOutput"/>
      </w:pPr>
      <w:r>
        <w:t xml:space="preserve">      "address": [</w:t>
      </w:r>
    </w:p>
    <w:p w14:paraId="71462398" w14:textId="77777777" w:rsidR="005747F2" w:rsidRDefault="005747F2" w:rsidP="005747F2">
      <w:pPr>
        <w:pStyle w:val="CMDOutput"/>
      </w:pPr>
      <w:r>
        <w:t xml:space="preserve">        {</w:t>
      </w:r>
    </w:p>
    <w:p w14:paraId="2AD06C33" w14:textId="77777777" w:rsidR="005747F2" w:rsidRDefault="005747F2" w:rsidP="005747F2">
      <w:pPr>
        <w:pStyle w:val="CMDOutput"/>
      </w:pPr>
      <w:r>
        <w:t xml:space="preserve">          "</w:t>
      </w:r>
      <w:proofErr w:type="spellStart"/>
      <w:r>
        <w:t>ip</w:t>
      </w:r>
      <w:proofErr w:type="spellEnd"/>
      <w:r>
        <w:t>": "</w:t>
      </w:r>
      <w:r w:rsidRPr="005747F2">
        <w:rPr>
          <w:highlight w:val="yellow"/>
        </w:rPr>
        <w:t>10.1.1.1</w:t>
      </w:r>
      <w:r>
        <w:t>",</w:t>
      </w:r>
    </w:p>
    <w:p w14:paraId="18D3A564" w14:textId="77777777" w:rsidR="005747F2" w:rsidRDefault="005747F2" w:rsidP="005747F2">
      <w:pPr>
        <w:pStyle w:val="CMDOutput"/>
      </w:pPr>
      <w:r>
        <w:t xml:space="preserve">          "netmask": "255.255.255.0"</w:t>
      </w:r>
    </w:p>
    <w:p w14:paraId="0A7C9E09" w14:textId="77777777" w:rsidR="005747F2" w:rsidRDefault="005747F2" w:rsidP="005747F2">
      <w:pPr>
        <w:pStyle w:val="CMDOutput"/>
      </w:pPr>
      <w:r>
        <w:lastRenderedPageBreak/>
        <w:t xml:space="preserve">        }</w:t>
      </w:r>
    </w:p>
    <w:p w14:paraId="69C7754A" w14:textId="77777777" w:rsidR="005747F2" w:rsidRDefault="005747F2" w:rsidP="005747F2">
      <w:pPr>
        <w:pStyle w:val="CMDOutput"/>
      </w:pPr>
      <w:r>
        <w:t xml:space="preserve">      ]</w:t>
      </w:r>
    </w:p>
    <w:p w14:paraId="23EB96AA" w14:textId="77777777" w:rsidR="005747F2" w:rsidRDefault="005747F2" w:rsidP="005747F2">
      <w:pPr>
        <w:pStyle w:val="CMDOutput"/>
      </w:pPr>
      <w:r>
        <w:t xml:space="preserve">    },</w:t>
      </w:r>
    </w:p>
    <w:p w14:paraId="1FFFB820" w14:textId="77777777" w:rsidR="005747F2" w:rsidRDefault="005747F2" w:rsidP="005747F2">
      <w:pPr>
        <w:pStyle w:val="CMDOutput"/>
      </w:pPr>
      <w:r>
        <w:t xml:space="preserve">    "ietf-</w:t>
      </w:r>
      <w:proofErr w:type="gramStart"/>
      <w:r>
        <w:t>ip:ipv</w:t>
      </w:r>
      <w:proofErr w:type="gramEnd"/>
      <w:r>
        <w:t>6": {}</w:t>
      </w:r>
    </w:p>
    <w:p w14:paraId="3047583A" w14:textId="77777777" w:rsidR="005747F2" w:rsidRDefault="005747F2" w:rsidP="005747F2">
      <w:pPr>
        <w:pStyle w:val="CMDOutput"/>
      </w:pPr>
      <w:r>
        <w:t xml:space="preserve">  }</w:t>
      </w:r>
    </w:p>
    <w:p w14:paraId="3C10702E" w14:textId="77777777" w:rsidR="005747F2" w:rsidRDefault="005747F2" w:rsidP="005747F2">
      <w:pPr>
        <w:pStyle w:val="CMDOutput"/>
      </w:pPr>
      <w:r>
        <w:t>}</w:t>
      </w:r>
    </w:p>
    <w:p w14:paraId="3784F226" w14:textId="77777777" w:rsidR="005747F2" w:rsidRDefault="009E157F" w:rsidP="00B4241C">
      <w:pPr>
        <w:pStyle w:val="SubStepAlpha"/>
      </w:pPr>
      <w:r>
        <w:t xml:space="preserve">Click </w:t>
      </w:r>
      <w:r w:rsidRPr="009E157F">
        <w:rPr>
          <w:b/>
          <w:bCs/>
        </w:rPr>
        <w:t>Send</w:t>
      </w:r>
      <w:r>
        <w:t xml:space="preserve"> to send the PUT request to R1. In the response field, you should get a </w:t>
      </w:r>
      <w:r w:rsidRPr="009E157F">
        <w:rPr>
          <w:b/>
          <w:bCs/>
        </w:rPr>
        <w:t>201 Created</w:t>
      </w:r>
      <w:r>
        <w:t xml:space="preserve"> </w:t>
      </w:r>
      <w:r w:rsidR="00507489">
        <w:t>HTTP response code. This indicates that the resource was created successfully</w:t>
      </w:r>
      <w:r>
        <w:t>.</w:t>
      </w:r>
    </w:p>
    <w:p w14:paraId="024A7F77" w14:textId="77777777" w:rsidR="00E67FDB" w:rsidRDefault="009E157F" w:rsidP="009E157F">
      <w:pPr>
        <w:pStyle w:val="SubStepAlpha"/>
      </w:pPr>
      <w:r>
        <w:t xml:space="preserve">You can verify </w:t>
      </w:r>
      <w:r w:rsidR="00507489">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r w:rsidR="00C55F2D">
        <w:t>.</w:t>
      </w:r>
      <w:r w:rsidR="00507489">
        <w:t xml:space="preserve"> </w:t>
      </w:r>
      <w:r w:rsidR="00C55F2D">
        <w:t>You can also run</w:t>
      </w:r>
      <w:r w:rsidR="00507489">
        <w:t xml:space="preserve"> the</w:t>
      </w:r>
      <w:r w:rsidR="00C61A8D">
        <w:t xml:space="preserve"> Postman tab that contains the</w:t>
      </w:r>
      <w:r w:rsidR="00507489">
        <w:t xml:space="preserve"> request to </w:t>
      </w:r>
      <w:r w:rsidR="00C55F2D">
        <w:t xml:space="preserve">get information about </w:t>
      </w:r>
      <w:r w:rsidR="00507489">
        <w:t>the interfaces on R1 that was created in Part 4 of this lab</w:t>
      </w:r>
      <w:r>
        <w:t>.</w:t>
      </w:r>
    </w:p>
    <w:p w14:paraId="7F089BAB" w14:textId="218B9622" w:rsidR="00E67FDB" w:rsidRDefault="00E67FDB" w:rsidP="00E67FDB">
      <w:pPr>
        <w:pStyle w:val="ConfigWindow"/>
      </w:pPr>
      <w:r>
        <w:t>Open configuration window</w:t>
      </w:r>
    </w:p>
    <w:p w14:paraId="0848EC1C" w14:textId="77777777" w:rsidR="009E157F" w:rsidRDefault="009E157F" w:rsidP="009E157F">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70969176" w14:textId="77777777" w:rsidR="009E157F" w:rsidRDefault="009E157F" w:rsidP="009E157F">
      <w:pPr>
        <w:pStyle w:val="CMDOutput"/>
      </w:pPr>
      <w:r>
        <w:t>Any interface listed with OK? value "NO" does not have a valid configuration</w:t>
      </w:r>
    </w:p>
    <w:p w14:paraId="5B574AE9" w14:textId="77777777" w:rsidR="009E157F" w:rsidRDefault="009E157F" w:rsidP="009E157F">
      <w:pPr>
        <w:pStyle w:val="CMDOutput"/>
      </w:pPr>
    </w:p>
    <w:p w14:paraId="3EE1ADFA" w14:textId="77777777" w:rsidR="009E157F" w:rsidRDefault="009E157F" w:rsidP="009E157F">
      <w:pPr>
        <w:pStyle w:val="CMDOutput"/>
      </w:pPr>
      <w:r>
        <w:t>Interface              IP-Address      OK? Method Status                Protocol</w:t>
      </w:r>
    </w:p>
    <w:p w14:paraId="72DC27C9" w14:textId="77777777" w:rsidR="009E157F" w:rsidRDefault="009E157F" w:rsidP="009E157F">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02EF2D4E" w14:textId="77777777" w:rsidR="009E157F" w:rsidRDefault="009E157F" w:rsidP="009E157F">
      <w:pPr>
        <w:pStyle w:val="CMDOutput"/>
      </w:pPr>
      <w:r>
        <w:t xml:space="preserve">GigabitEthernet0/0/1   192.168.1.1     YES manual up                    </w:t>
      </w:r>
      <w:proofErr w:type="spellStart"/>
      <w:r>
        <w:t>up</w:t>
      </w:r>
      <w:proofErr w:type="spellEnd"/>
    </w:p>
    <w:p w14:paraId="2CA9B060" w14:textId="77777777" w:rsidR="009E157F" w:rsidRDefault="009E157F" w:rsidP="009E157F">
      <w:pPr>
        <w:pStyle w:val="CMDOutput"/>
      </w:pPr>
      <w:r>
        <w:t xml:space="preserve">Serial0/1/0            unassigned      </w:t>
      </w:r>
      <w:proofErr w:type="gramStart"/>
      <w:r>
        <w:t>NO  unset</w:t>
      </w:r>
      <w:proofErr w:type="gramEnd"/>
      <w:r>
        <w:t xml:space="preserve">  down                  </w:t>
      </w:r>
      <w:proofErr w:type="spellStart"/>
      <w:r>
        <w:t>down</w:t>
      </w:r>
      <w:proofErr w:type="spellEnd"/>
    </w:p>
    <w:p w14:paraId="04E01EB5" w14:textId="77777777" w:rsidR="009E157F" w:rsidRDefault="009E157F" w:rsidP="009E157F">
      <w:pPr>
        <w:pStyle w:val="CMDOutput"/>
      </w:pPr>
      <w:r>
        <w:t xml:space="preserve">Serial0/1/1            unassigned      </w:t>
      </w:r>
      <w:proofErr w:type="gramStart"/>
      <w:r>
        <w:t>NO  unset</w:t>
      </w:r>
      <w:proofErr w:type="gramEnd"/>
      <w:r>
        <w:t xml:space="preserve">  down                  </w:t>
      </w:r>
      <w:proofErr w:type="spellStart"/>
      <w:r>
        <w:t>down</w:t>
      </w:r>
      <w:proofErr w:type="spellEnd"/>
    </w:p>
    <w:p w14:paraId="2506C957" w14:textId="77777777" w:rsidR="009E157F" w:rsidRDefault="009E157F" w:rsidP="009E157F">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60479B1" w14:textId="64442E5D" w:rsidR="00C61A8D" w:rsidRDefault="009E157F">
      <w:pPr>
        <w:pStyle w:val="CMDOutput"/>
      </w:pPr>
      <w:r w:rsidRPr="009E157F">
        <w:rPr>
          <w:highlight w:val="yellow"/>
        </w:rPr>
        <w:t xml:space="preserve">Loopback1              10.1.1.1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04BD4D5A" w14:textId="77777777" w:rsidR="00E67FDB" w:rsidRDefault="00E67FDB" w:rsidP="00E67FDB">
      <w:pPr>
        <w:pStyle w:val="ConfigWindow"/>
      </w:pPr>
      <w:r>
        <w:t>Close configuration window</w:t>
      </w:r>
    </w:p>
    <w:p w14:paraId="6D4D2533" w14:textId="77777777" w:rsidR="003F2706" w:rsidRDefault="00DF7255" w:rsidP="0074218E">
      <w:pPr>
        <w:pStyle w:val="Heading2"/>
      </w:pPr>
      <w:r>
        <w:t>Use a Python script to Send GET Requests</w:t>
      </w:r>
    </w:p>
    <w:p w14:paraId="4398F583" w14:textId="77777777" w:rsidR="00DF7255" w:rsidRDefault="00DF7255" w:rsidP="00DF7255">
      <w:pPr>
        <w:pStyle w:val="BodyTextL25"/>
      </w:pPr>
      <w:r>
        <w:t xml:space="preserve">In Part 6, you will </w:t>
      </w:r>
      <w:r w:rsidR="00786218">
        <w:t>create</w:t>
      </w:r>
      <w:r>
        <w:t xml:space="preserve"> a Python script to send GET requests to R1.</w:t>
      </w:r>
    </w:p>
    <w:p w14:paraId="5E0F704A" w14:textId="77777777" w:rsidR="00DF7255" w:rsidRDefault="00DF7255" w:rsidP="00DF7255">
      <w:pPr>
        <w:pStyle w:val="Heading3"/>
      </w:pPr>
      <w:r>
        <w:t>Import modules and disable SSL warnings.</w:t>
      </w:r>
    </w:p>
    <w:p w14:paraId="1153AE96" w14:textId="77777777" w:rsidR="00DF7255" w:rsidRPr="00DF7255" w:rsidRDefault="00DF7255" w:rsidP="00DF7255">
      <w:pPr>
        <w:pStyle w:val="SubStepAlpha"/>
      </w:pPr>
      <w:r w:rsidRPr="00DF7255">
        <w:t xml:space="preserve">Open IDLE. Then click </w:t>
      </w:r>
      <w:r w:rsidRPr="00786218">
        <w:rPr>
          <w:b/>
          <w:bCs/>
        </w:rPr>
        <w:t>File &gt; New File</w:t>
      </w:r>
      <w:r w:rsidRPr="00DF7255">
        <w:t xml:space="preserve"> to open IDLE Editor. </w:t>
      </w:r>
    </w:p>
    <w:p w14:paraId="525D72F4" w14:textId="77777777" w:rsidR="00DF7255" w:rsidRPr="00DF7255" w:rsidRDefault="00DF7255" w:rsidP="00DF7255">
      <w:pPr>
        <w:pStyle w:val="SubStepAlpha"/>
      </w:pPr>
      <w:r w:rsidRPr="00DF7255">
        <w:t xml:space="preserve">Save the file as </w:t>
      </w:r>
      <w:r w:rsidRPr="00786218">
        <w:rPr>
          <w:b/>
          <w:bCs/>
        </w:rPr>
        <w:t>restconf-</w:t>
      </w:r>
      <w:r w:rsidR="00786218" w:rsidRPr="00786218">
        <w:rPr>
          <w:b/>
          <w:bCs/>
        </w:rPr>
        <w:t>get</w:t>
      </w:r>
      <w:r w:rsidRPr="00786218">
        <w:rPr>
          <w:b/>
          <w:bCs/>
        </w:rPr>
        <w:t>.py</w:t>
      </w:r>
      <w:r w:rsidRPr="00DF7255">
        <w:t xml:space="preserve">. </w:t>
      </w:r>
    </w:p>
    <w:p w14:paraId="660FD8E6" w14:textId="77777777" w:rsidR="00E67FDB" w:rsidRDefault="00DF7255" w:rsidP="00DF7255">
      <w:pPr>
        <w:pStyle w:val="SubStepAlpha"/>
      </w:pPr>
      <w:r w:rsidRPr="00DF7255">
        <w:t xml:space="preserve">Enter the following commands to import the modules </w:t>
      </w:r>
      <w:r w:rsidR="00C55F2D">
        <w:t xml:space="preserve">that are required </w:t>
      </w:r>
      <w:r w:rsidRPr="00DF7255">
        <w:t>and disable SSL certificate warnings:</w:t>
      </w:r>
    </w:p>
    <w:p w14:paraId="01209800" w14:textId="77777777" w:rsidR="00DF7255" w:rsidRPr="00DF7255" w:rsidRDefault="00DF7255" w:rsidP="00DF7255">
      <w:pPr>
        <w:pStyle w:val="CMD"/>
      </w:pPr>
      <w:r w:rsidRPr="00DF7255">
        <w:t>import json</w:t>
      </w:r>
    </w:p>
    <w:p w14:paraId="5A73F5F7" w14:textId="77777777" w:rsidR="00DF7255" w:rsidRPr="00DF7255" w:rsidRDefault="00DF7255" w:rsidP="00DF7255">
      <w:pPr>
        <w:pStyle w:val="CMD"/>
      </w:pPr>
      <w:r w:rsidRPr="00DF7255">
        <w:t>import requests</w:t>
      </w:r>
    </w:p>
    <w:p w14:paraId="2DAFE6E4" w14:textId="77777777" w:rsidR="00DF7255" w:rsidRDefault="00DF7255" w:rsidP="00DF7255">
      <w:pPr>
        <w:pStyle w:val="CMD"/>
      </w:pPr>
      <w:proofErr w:type="gramStart"/>
      <w:r w:rsidRPr="00DF7255">
        <w:t>requests.packages</w:t>
      </w:r>
      <w:proofErr w:type="gramEnd"/>
      <w:r w:rsidRPr="00DF7255">
        <w:t>.urllib3.disable_warnings()</w:t>
      </w:r>
    </w:p>
    <w:p w14:paraId="4769CD95" w14:textId="77777777" w:rsidR="00DF7255" w:rsidRDefault="00DF7255" w:rsidP="00DF7255">
      <w:pPr>
        <w:pStyle w:val="BodyTextL50"/>
      </w:pPr>
      <w:r>
        <w:t xml:space="preserve">The </w:t>
      </w:r>
      <w:r w:rsidRPr="00250109">
        <w:rPr>
          <w:b/>
        </w:rPr>
        <w:t>json</w:t>
      </w:r>
      <w:r>
        <w:t xml:space="preserve"> module includes methods to convert JSON data to Python objects and vice versa. The </w:t>
      </w:r>
      <w:r w:rsidRPr="00250109">
        <w:rPr>
          <w:b/>
        </w:rPr>
        <w:t>requests</w:t>
      </w:r>
      <w:r>
        <w:t xml:space="preserve"> module has methods that will let us send REST requests to a URI. </w:t>
      </w:r>
    </w:p>
    <w:p w14:paraId="4100B43B" w14:textId="77777777" w:rsidR="00DF7255" w:rsidRDefault="00983E0A" w:rsidP="00DF7255">
      <w:pPr>
        <w:pStyle w:val="Heading3"/>
      </w:pPr>
      <w:r>
        <w:t>Create the variables that will be the components of</w:t>
      </w:r>
      <w:r w:rsidR="00DF7255">
        <w:t xml:space="preserve"> the request</w:t>
      </w:r>
      <w:r>
        <w:t>.</w:t>
      </w:r>
    </w:p>
    <w:p w14:paraId="530F12E0" w14:textId="77777777" w:rsidR="00DF7255" w:rsidRDefault="00DF7255" w:rsidP="00DF7255">
      <w:pPr>
        <w:pStyle w:val="BodyTextL25"/>
      </w:pPr>
      <w:r>
        <w:t xml:space="preserve">Create a string variable to hold the API endpoint URI and two dictionaries, one for the request headers and one for the body JSON. </w:t>
      </w:r>
      <w:r w:rsidR="00983E0A">
        <w:t>Notice that t</w:t>
      </w:r>
      <w:r>
        <w:t>hese are</w:t>
      </w:r>
      <w:r w:rsidR="00983E0A">
        <w:t xml:space="preserve"> all</w:t>
      </w:r>
      <w:r>
        <w:t xml:space="preserve"> the same tasks you completed in the Postman application.</w:t>
      </w:r>
    </w:p>
    <w:p w14:paraId="0453F43E" w14:textId="77777777" w:rsidR="00507489" w:rsidRPr="00E67FDB" w:rsidRDefault="00DF7255" w:rsidP="00DF7255">
      <w:pPr>
        <w:pStyle w:val="SubStepAlpha"/>
        <w:numPr>
          <w:ilvl w:val="3"/>
          <w:numId w:val="21"/>
        </w:numPr>
      </w:pPr>
      <w:r>
        <w:t xml:space="preserve">Create a variable named </w:t>
      </w:r>
      <w:proofErr w:type="spellStart"/>
      <w:r>
        <w:rPr>
          <w:b/>
        </w:rPr>
        <w:t>api</w:t>
      </w:r>
      <w:r w:rsidRPr="00E36BCA">
        <w:rPr>
          <w:b/>
        </w:rPr>
        <w:t>_url</w:t>
      </w:r>
      <w:proofErr w:type="spellEnd"/>
      <w:r>
        <w:t xml:space="preserve"> and assign </w:t>
      </w:r>
      <w:r w:rsidR="00AE38AD">
        <w:t xml:space="preserve">it </w:t>
      </w:r>
      <w:r>
        <w:t>the URL</w:t>
      </w:r>
      <w:r w:rsidR="00AE38AD">
        <w:t xml:space="preserve"> that will access the interface information on R1.</w:t>
      </w:r>
    </w:p>
    <w:p w14:paraId="253F4F7B" w14:textId="77777777" w:rsidR="00DF7255" w:rsidRDefault="00DF7255" w:rsidP="00DF7255">
      <w:pPr>
        <w:pStyle w:val="CMDOutput"/>
      </w:pPr>
      <w:proofErr w:type="spellStart"/>
      <w:r w:rsidRPr="00642947">
        <w:rPr>
          <w:color w:val="000000"/>
        </w:rPr>
        <w:t>api_url</w:t>
      </w:r>
      <w:proofErr w:type="spellEnd"/>
      <w:r w:rsidRPr="00642947">
        <w:rPr>
          <w:color w:val="000000"/>
        </w:rPr>
        <w:t xml:space="preserve"> </w:t>
      </w:r>
      <w:r w:rsidRPr="00642947">
        <w:rPr>
          <w:color w:val="808030"/>
        </w:rPr>
        <w:t>=</w:t>
      </w:r>
      <w:r w:rsidRPr="00642947">
        <w:rPr>
          <w:color w:val="000000"/>
        </w:rPr>
        <w:t xml:space="preserve"> </w:t>
      </w:r>
      <w:r w:rsidRPr="00642947">
        <w:t>"https://</w:t>
      </w:r>
      <w:r>
        <w:t>192.168.</w:t>
      </w:r>
      <w:r w:rsidR="00983E0A">
        <w:t>1.1</w:t>
      </w:r>
      <w:r w:rsidRPr="00642947">
        <w:t>/</w:t>
      </w:r>
      <w:proofErr w:type="spellStart"/>
      <w:r w:rsidRPr="00642947">
        <w:t>restconf</w:t>
      </w:r>
      <w:proofErr w:type="spellEnd"/>
      <w:r w:rsidRPr="00642947">
        <w:t>/data/</w:t>
      </w:r>
      <w:proofErr w:type="spellStart"/>
      <w:r w:rsidRPr="00642947">
        <w:t>ietf-interfaces:interfaces</w:t>
      </w:r>
      <w:proofErr w:type="spellEnd"/>
      <w:r w:rsidRPr="00642947">
        <w:t>"</w:t>
      </w:r>
    </w:p>
    <w:p w14:paraId="04BDB1CF" w14:textId="77777777" w:rsidR="00E67FDB" w:rsidRDefault="00DF7255" w:rsidP="00983E0A">
      <w:pPr>
        <w:pStyle w:val="SubStepAlpha"/>
        <w:numPr>
          <w:ilvl w:val="3"/>
          <w:numId w:val="21"/>
        </w:numPr>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8C7E89C" w14:textId="77777777" w:rsidR="00DF7255" w:rsidRPr="00983E0A" w:rsidRDefault="00DF7255" w:rsidP="00983E0A">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38337BEB" w14:textId="77777777" w:rsidR="00DF7255" w:rsidRPr="00983E0A" w:rsidRDefault="00DF7255" w:rsidP="00983E0A">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2A25B8A5" w14:textId="77777777" w:rsidR="00DF7255" w:rsidRDefault="00DF7255" w:rsidP="00983E0A">
      <w:pPr>
        <w:pStyle w:val="CMDOutput"/>
      </w:pPr>
      <w:r w:rsidRPr="00983E0A">
        <w:lastRenderedPageBreak/>
        <w:t xml:space="preserve">           }</w:t>
      </w:r>
    </w:p>
    <w:p w14:paraId="40E28E51" w14:textId="77777777" w:rsidR="00E67FDB" w:rsidRPr="00E67FDB" w:rsidRDefault="00DF7255" w:rsidP="00DF7255">
      <w:pPr>
        <w:pStyle w:val="SubStepAlpha"/>
        <w:numPr>
          <w:ilvl w:val="3"/>
          <w:numId w:val="21"/>
        </w:numPr>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4DC6FC84" w14:textId="77777777" w:rsidR="00DF7255" w:rsidRDefault="00DF7255" w:rsidP="00DF7255">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4A8CDDEB" w14:textId="77777777" w:rsidR="00DF7255" w:rsidRDefault="009F54FF">
      <w:pPr>
        <w:pStyle w:val="Heading3"/>
      </w:pPr>
      <w:r>
        <w:t>Create a variable to s</w:t>
      </w:r>
      <w:r w:rsidR="00DF7255">
        <w:t>end the request</w:t>
      </w:r>
      <w:r>
        <w:t xml:space="preserve"> and store the JSON response.</w:t>
      </w:r>
    </w:p>
    <w:p w14:paraId="192A629B" w14:textId="081E5589" w:rsidR="00DF7255" w:rsidRDefault="00983E0A" w:rsidP="00DF7255">
      <w:pPr>
        <w:pStyle w:val="BodyTextL25"/>
      </w:pPr>
      <w:r>
        <w:t>U</w:t>
      </w:r>
      <w:r w:rsidR="00DF7255">
        <w:t xml:space="preserve">se the variables </w:t>
      </w:r>
      <w:r w:rsidR="00C55F2D">
        <w:t xml:space="preserve">that were </w:t>
      </w:r>
      <w:r w:rsidR="00DF7255">
        <w:t xml:space="preserve">created in the previous step as parameters for the </w:t>
      </w:r>
      <w:proofErr w:type="spellStart"/>
      <w:proofErr w:type="gramStart"/>
      <w:r w:rsidR="00DF7255" w:rsidRPr="002B31CC">
        <w:rPr>
          <w:b/>
        </w:rPr>
        <w:t>requests.</w:t>
      </w:r>
      <w:r w:rsidR="00DF7255">
        <w:rPr>
          <w:b/>
        </w:rPr>
        <w:t>get</w:t>
      </w:r>
      <w:proofErr w:type="spellEnd"/>
      <w:r w:rsidR="00DF7255" w:rsidRPr="002B31CC">
        <w:rPr>
          <w:b/>
        </w:rPr>
        <w:t>(</w:t>
      </w:r>
      <w:proofErr w:type="gramEnd"/>
      <w:r w:rsidR="00DF7255" w:rsidRPr="002B31CC">
        <w:rPr>
          <w:b/>
        </w:rPr>
        <w:t>)</w:t>
      </w:r>
      <w:r w:rsidR="00DF7255">
        <w:t xml:space="preserve"> method. This method sends an HTTP GET request to the RESTCONF API</w:t>
      </w:r>
      <w:r>
        <w:t xml:space="preserve"> on R1</w:t>
      </w:r>
      <w:r w:rsidR="00DF7255">
        <w:t xml:space="preserve">. </w:t>
      </w:r>
      <w:r>
        <w:t>A</w:t>
      </w:r>
      <w:r w:rsidR="00DF7255">
        <w:t>ssign the result of the request to a variable name</w:t>
      </w:r>
      <w:r w:rsidR="00C0315C">
        <w:t>d</w:t>
      </w:r>
      <w:r w:rsidR="00DF7255">
        <w:t xml:space="preserve"> </w:t>
      </w:r>
      <w:r w:rsidR="00DF7255" w:rsidRPr="00FE3963">
        <w:rPr>
          <w:b/>
        </w:rPr>
        <w:t>resp</w:t>
      </w:r>
      <w:r w:rsidR="00DF7255">
        <w:t>. That variable will hold the JSON response from the API. If the request is successful, the JSON will contain the returned YANG data model.</w:t>
      </w:r>
    </w:p>
    <w:p w14:paraId="0A158CCF" w14:textId="77777777" w:rsidR="00E67FDB" w:rsidRDefault="00DF7255" w:rsidP="004E1821">
      <w:pPr>
        <w:pStyle w:val="SubStepAlpha"/>
      </w:pPr>
      <w:r>
        <w:t>Enter the following statement:</w:t>
      </w:r>
    </w:p>
    <w:p w14:paraId="3E60455D" w14:textId="77777777" w:rsidR="00DF7255" w:rsidRDefault="00DF7255" w:rsidP="009F54FF">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rsidRPr="00BA56E2">
        <w:t>basicauth</w:t>
      </w:r>
      <w:proofErr w:type="spellEnd"/>
      <w:r w:rsidRPr="00BA56E2">
        <w:t>,</w:t>
      </w:r>
      <w:r>
        <w:t xml:space="preserve"> </w:t>
      </w:r>
      <w:r w:rsidRPr="007E2880">
        <w:t>headers=headers,</w:t>
      </w:r>
      <w:r>
        <w:t xml:space="preserve"> </w:t>
      </w:r>
      <w:r w:rsidRPr="007E2880">
        <w:t>verify=False)</w:t>
      </w:r>
    </w:p>
    <w:p w14:paraId="77426684" w14:textId="7C6808E1" w:rsidR="00DF7255" w:rsidRDefault="00DF7255" w:rsidP="00DF7255">
      <w:pPr>
        <w:pStyle w:val="BodyTextL25"/>
        <w:keepNext/>
      </w:pPr>
      <w:r>
        <w:t xml:space="preserve">The </w:t>
      </w:r>
      <w:r w:rsidR="00532AD0">
        <w:t xml:space="preserve">table below lists the </w:t>
      </w:r>
      <w:r>
        <w:t>various elements of this statement:</w:t>
      </w:r>
    </w:p>
    <w:tbl>
      <w:tblPr>
        <w:tblStyle w:val="LabTableStyle"/>
        <w:tblW w:w="0" w:type="auto"/>
        <w:tblLook w:val="04A0" w:firstRow="1" w:lastRow="0" w:firstColumn="1" w:lastColumn="0" w:noHBand="0" w:noVBand="1"/>
        <w:tblDescription w:val="The table consists of the elements of the requests get method and explanations of each element."/>
      </w:tblPr>
      <w:tblGrid>
        <w:gridCol w:w="2425"/>
        <w:gridCol w:w="7285"/>
      </w:tblGrid>
      <w:tr w:rsidR="00DF7255" w:rsidRPr="000B4FC5" w14:paraId="0D38799E" w14:textId="77777777" w:rsidTr="00C61A8D">
        <w:trPr>
          <w:cnfStyle w:val="100000000000" w:firstRow="1" w:lastRow="0" w:firstColumn="0" w:lastColumn="0" w:oddVBand="0" w:evenVBand="0" w:oddHBand="0" w:evenHBand="0" w:firstRowFirstColumn="0" w:firstRowLastColumn="0" w:lastRowFirstColumn="0" w:lastRowLastColumn="0"/>
          <w:tblHeader/>
        </w:trPr>
        <w:tc>
          <w:tcPr>
            <w:tcW w:w="2425" w:type="dxa"/>
          </w:tcPr>
          <w:p w14:paraId="4963C8D1" w14:textId="77777777" w:rsidR="00DF7255" w:rsidRPr="000B4FC5" w:rsidRDefault="00DF7255" w:rsidP="0023478B">
            <w:pPr>
              <w:pStyle w:val="BodyTextL25"/>
              <w:ind w:left="0"/>
              <w:rPr>
                <w:b/>
              </w:rPr>
            </w:pPr>
            <w:r w:rsidRPr="000B4FC5">
              <w:rPr>
                <w:b/>
              </w:rPr>
              <w:t>Element</w:t>
            </w:r>
          </w:p>
        </w:tc>
        <w:tc>
          <w:tcPr>
            <w:tcW w:w="7285" w:type="dxa"/>
          </w:tcPr>
          <w:p w14:paraId="141BE54D" w14:textId="77777777" w:rsidR="00DF7255" w:rsidRPr="000B4FC5" w:rsidRDefault="00DF7255" w:rsidP="0023478B">
            <w:pPr>
              <w:pStyle w:val="BodyTextL25"/>
              <w:ind w:left="0"/>
              <w:rPr>
                <w:b/>
              </w:rPr>
            </w:pPr>
            <w:r w:rsidRPr="000B4FC5">
              <w:rPr>
                <w:b/>
              </w:rPr>
              <w:t>Explanation</w:t>
            </w:r>
          </w:p>
        </w:tc>
      </w:tr>
      <w:tr w:rsidR="00DF7255" w14:paraId="06C4EA10" w14:textId="77777777" w:rsidTr="0023478B">
        <w:tc>
          <w:tcPr>
            <w:tcW w:w="2425" w:type="dxa"/>
          </w:tcPr>
          <w:p w14:paraId="4A9E502E"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resp</w:t>
            </w:r>
          </w:p>
        </w:tc>
        <w:tc>
          <w:tcPr>
            <w:tcW w:w="7285" w:type="dxa"/>
          </w:tcPr>
          <w:p w14:paraId="3676CDE0" w14:textId="77777777" w:rsidR="00DF7255" w:rsidRDefault="009F54FF" w:rsidP="0023478B">
            <w:pPr>
              <w:pStyle w:val="TableText"/>
            </w:pPr>
            <w:r>
              <w:t>T</w:t>
            </w:r>
            <w:r w:rsidR="00DF7255">
              <w:t>he variable to hold the response from the API.</w:t>
            </w:r>
          </w:p>
        </w:tc>
      </w:tr>
      <w:tr w:rsidR="00DF7255" w14:paraId="78E6187D" w14:textId="77777777" w:rsidTr="0023478B">
        <w:tc>
          <w:tcPr>
            <w:tcW w:w="2425" w:type="dxa"/>
          </w:tcPr>
          <w:p w14:paraId="4B541991" w14:textId="77777777" w:rsidR="00DF7255" w:rsidRPr="00F93DEB" w:rsidRDefault="00DF7255" w:rsidP="0023478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74659A87" w14:textId="77777777" w:rsidR="00DF7255" w:rsidRDefault="009F54FF" w:rsidP="0023478B">
            <w:pPr>
              <w:pStyle w:val="TableText"/>
            </w:pPr>
            <w:r>
              <w:t>T</w:t>
            </w:r>
            <w:r w:rsidR="00DF7255">
              <w:t>he method that actually makes the GET request.</w:t>
            </w:r>
          </w:p>
        </w:tc>
      </w:tr>
      <w:tr w:rsidR="00DF7255" w14:paraId="0FEF4152" w14:textId="77777777" w:rsidTr="0023478B">
        <w:tc>
          <w:tcPr>
            <w:tcW w:w="2425" w:type="dxa"/>
          </w:tcPr>
          <w:p w14:paraId="2E465F88" w14:textId="77777777" w:rsidR="00DF7255" w:rsidRPr="00F93DEB" w:rsidRDefault="00DF7255" w:rsidP="0023478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5CCBC271" w14:textId="77777777" w:rsidR="00DF7255" w:rsidRDefault="009F54FF" w:rsidP="0023478B">
            <w:pPr>
              <w:pStyle w:val="TableText"/>
            </w:pPr>
            <w:r>
              <w:t>T</w:t>
            </w:r>
            <w:r w:rsidR="00DF7255">
              <w:t>he variable that holds the URL address string</w:t>
            </w:r>
          </w:p>
        </w:tc>
      </w:tr>
      <w:tr w:rsidR="00DF7255" w14:paraId="1EC515CC" w14:textId="77777777" w:rsidTr="0023478B">
        <w:tc>
          <w:tcPr>
            <w:tcW w:w="2425" w:type="dxa"/>
          </w:tcPr>
          <w:p w14:paraId="68A99937" w14:textId="77777777" w:rsidR="00DF7255" w:rsidRPr="00F93DEB" w:rsidRDefault="00DF7255" w:rsidP="0023478B">
            <w:pPr>
              <w:pStyle w:val="TableText"/>
              <w:rPr>
                <w:rFonts w:ascii="Courier New" w:hAnsi="Courier New" w:cs="Courier New"/>
              </w:rPr>
            </w:pPr>
            <w:r>
              <w:rPr>
                <w:rFonts w:ascii="Courier New" w:hAnsi="Courier New" w:cs="Courier New"/>
              </w:rPr>
              <w:t>auth</w:t>
            </w:r>
          </w:p>
        </w:tc>
        <w:tc>
          <w:tcPr>
            <w:tcW w:w="7285" w:type="dxa"/>
          </w:tcPr>
          <w:p w14:paraId="4D67B62F" w14:textId="77777777" w:rsidR="00DF7255" w:rsidRDefault="009F54FF" w:rsidP="0023478B">
            <w:pPr>
              <w:pStyle w:val="TableText"/>
            </w:pPr>
            <w:r>
              <w:t>T</w:t>
            </w:r>
            <w:r w:rsidR="00DF7255">
              <w:t>he tuple variable created to hold the authentication information</w:t>
            </w:r>
            <w:r>
              <w:t>.</w:t>
            </w:r>
          </w:p>
        </w:tc>
      </w:tr>
      <w:tr w:rsidR="00DF7255" w14:paraId="784A0D44" w14:textId="77777777" w:rsidTr="0023478B">
        <w:tc>
          <w:tcPr>
            <w:tcW w:w="2425" w:type="dxa"/>
          </w:tcPr>
          <w:p w14:paraId="09E1FC18"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headers=headers</w:t>
            </w:r>
          </w:p>
        </w:tc>
        <w:tc>
          <w:tcPr>
            <w:tcW w:w="7285" w:type="dxa"/>
          </w:tcPr>
          <w:p w14:paraId="3D90D50C" w14:textId="77777777" w:rsidR="00DF7255" w:rsidRDefault="009F54FF" w:rsidP="0023478B">
            <w:pPr>
              <w:pStyle w:val="TableText"/>
            </w:pPr>
            <w:r>
              <w:t>A</w:t>
            </w:r>
            <w:r w:rsidR="00DF7255">
              <w:t xml:space="preserve"> parameter that is assigned the headers variable</w:t>
            </w:r>
          </w:p>
        </w:tc>
      </w:tr>
      <w:tr w:rsidR="00DF7255" w14:paraId="637077E4" w14:textId="77777777" w:rsidTr="0023478B">
        <w:tc>
          <w:tcPr>
            <w:tcW w:w="2425" w:type="dxa"/>
          </w:tcPr>
          <w:p w14:paraId="4BEBD6B9"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verify=False</w:t>
            </w:r>
          </w:p>
        </w:tc>
        <w:tc>
          <w:tcPr>
            <w:tcW w:w="7285" w:type="dxa"/>
          </w:tcPr>
          <w:p w14:paraId="31995C23" w14:textId="77777777" w:rsidR="00DF7255" w:rsidRDefault="009F54FF" w:rsidP="0023478B">
            <w:pPr>
              <w:pStyle w:val="TableText"/>
            </w:pPr>
            <w:r>
              <w:t>D</w:t>
            </w:r>
            <w:r w:rsidR="00DF7255">
              <w:t>isables verification of the SSL certificate when the request is made</w:t>
            </w:r>
          </w:p>
        </w:tc>
      </w:tr>
    </w:tbl>
    <w:p w14:paraId="6CB4431D" w14:textId="2755F142" w:rsidR="00E67FDB" w:rsidRDefault="009F54FF" w:rsidP="004E1821">
      <w:pPr>
        <w:pStyle w:val="SubStepAlpha"/>
      </w:pPr>
      <w:r>
        <w:t xml:space="preserve">To see </w:t>
      </w:r>
      <w:r w:rsidR="00C61A8D">
        <w:t xml:space="preserve">the </w:t>
      </w:r>
      <w:r>
        <w:t>HTTP response code, add a print statement</w:t>
      </w:r>
      <w:r w:rsidR="00532AD0">
        <w:t>.</w:t>
      </w:r>
    </w:p>
    <w:p w14:paraId="6A97D01B" w14:textId="77777777" w:rsidR="009F54FF" w:rsidRDefault="009F54FF" w:rsidP="009F54FF">
      <w:pPr>
        <w:pStyle w:val="CMDOutput"/>
      </w:pPr>
      <w:r>
        <w:t>print(resp)</w:t>
      </w:r>
    </w:p>
    <w:p w14:paraId="68E0C946" w14:textId="7B66E21D" w:rsidR="00E67FDB" w:rsidRPr="00E67FDB" w:rsidRDefault="00DF7255" w:rsidP="004E1821">
      <w:pPr>
        <w:pStyle w:val="SubStepAlpha"/>
      </w:pPr>
      <w:r>
        <w:t xml:space="preserve">Save </w:t>
      </w:r>
      <w:r w:rsidR="009F54FF">
        <w:t>and run your script</w:t>
      </w:r>
      <w:r>
        <w:t xml:space="preserve">. </w:t>
      </w:r>
      <w:r w:rsidR="009F54FF">
        <w:t>You should get the output</w:t>
      </w:r>
      <w:r w:rsidR="00E327A8">
        <w:t xml:space="preserve"> shown below</w:t>
      </w:r>
      <w:r w:rsidR="009F54FF">
        <w:t xml:space="preserve">. If not, verify all previous steps in this part as well as </w:t>
      </w:r>
      <w:r w:rsidR="00C61A8D">
        <w:t xml:space="preserve">the </w:t>
      </w:r>
      <w:r w:rsidR="009F54FF">
        <w:t>SSH and RESTCONF configuration for R1.</w:t>
      </w:r>
    </w:p>
    <w:p w14:paraId="32B9B70D" w14:textId="77777777" w:rsidR="009F54FF" w:rsidRDefault="009F54FF" w:rsidP="009F54FF">
      <w:pPr>
        <w:pStyle w:val="CMDOutput"/>
        <w:rPr>
          <w:sz w:val="24"/>
          <w:szCs w:val="24"/>
        </w:rPr>
      </w:pPr>
      <w:r>
        <w:rPr>
          <w:shd w:val="clear" w:color="auto" w:fill="FFFFFF"/>
        </w:rPr>
        <w:t>================= RESTART: /home/student/restconf-script.py =================</w:t>
      </w:r>
    </w:p>
    <w:p w14:paraId="19B03DE6" w14:textId="77777777" w:rsidR="009F54FF" w:rsidRDefault="009F54FF" w:rsidP="009F54FF">
      <w:pPr>
        <w:pStyle w:val="CMDOutput"/>
      </w:pPr>
      <w:r>
        <w:rPr>
          <w:shd w:val="clear" w:color="auto" w:fill="FFFFFF"/>
        </w:rPr>
        <w:t>&lt;Response [200]&gt;</w:t>
      </w:r>
    </w:p>
    <w:p w14:paraId="194361AC" w14:textId="77777777" w:rsidR="009F54FF" w:rsidRDefault="009F54FF" w:rsidP="009F54FF">
      <w:pPr>
        <w:pStyle w:val="CMDOutput"/>
        <w:rPr>
          <w:shd w:val="clear" w:color="auto" w:fill="FFFFFF"/>
        </w:rPr>
      </w:pPr>
      <w:r>
        <w:rPr>
          <w:shd w:val="clear" w:color="auto" w:fill="FFFFFF"/>
        </w:rPr>
        <w:t>&gt;&gt;&gt;</w:t>
      </w:r>
    </w:p>
    <w:p w14:paraId="20C2B742" w14:textId="77777777" w:rsidR="00DF7255" w:rsidRDefault="00255D65" w:rsidP="00DF7255">
      <w:pPr>
        <w:pStyle w:val="Heading3"/>
      </w:pPr>
      <w:r>
        <w:t>Format and display the JSON data received from R1</w:t>
      </w:r>
      <w:r w:rsidR="00DF7255">
        <w:t>.</w:t>
      </w:r>
    </w:p>
    <w:p w14:paraId="68FD24A8" w14:textId="77777777" w:rsidR="00DF7255" w:rsidRDefault="00DF7255" w:rsidP="00DF7255">
      <w:pPr>
        <w:pStyle w:val="BodyTextL25"/>
      </w:pPr>
      <w:r>
        <w:t>Now the YANG model response values can be extracted from the response JSON.</w:t>
      </w:r>
    </w:p>
    <w:p w14:paraId="52743E63" w14:textId="77777777" w:rsidR="00DF7255" w:rsidRPr="009F54FF" w:rsidRDefault="00DF7255" w:rsidP="009F54FF">
      <w:pPr>
        <w:pStyle w:val="SubStepAlpha"/>
      </w:pPr>
      <w:r w:rsidRPr="009F54FF">
        <w:t>The response JSON is not compatible with</w:t>
      </w:r>
      <w:r w:rsidR="009F54FF">
        <w:t xml:space="preserve"> </w:t>
      </w:r>
      <w:r w:rsidRPr="009F54FF">
        <w:t>Python dictionary and list objects</w:t>
      </w:r>
      <w:r w:rsidR="00F1201D">
        <w:t>,</w:t>
      </w:r>
      <w:r w:rsidRPr="009F54FF">
        <w:t xml:space="preserve"> so it </w:t>
      </w:r>
      <w:r w:rsidR="00F1201D">
        <w:t>must be</w:t>
      </w:r>
      <w:r w:rsidR="00F1201D" w:rsidRPr="009F54FF">
        <w:t xml:space="preserve"> </w:t>
      </w:r>
      <w:r w:rsidRPr="009F54FF">
        <w:t xml:space="preserve">converted to Python format. Create a new variable called </w:t>
      </w:r>
      <w:proofErr w:type="spellStart"/>
      <w:r w:rsidRPr="009F54FF">
        <w:rPr>
          <w:b/>
          <w:bCs/>
        </w:rPr>
        <w:t>response_json</w:t>
      </w:r>
      <w:proofErr w:type="spellEnd"/>
      <w:r w:rsidRPr="009F54FF">
        <w:t xml:space="preserve"> and assign the variable </w:t>
      </w:r>
      <w:r w:rsidRPr="009F54FF">
        <w:rPr>
          <w:b/>
          <w:bCs/>
        </w:rPr>
        <w:t>resp</w:t>
      </w:r>
      <w:r w:rsidRPr="009F54FF">
        <w:t xml:space="preserve"> to it</w:t>
      </w:r>
      <w:r w:rsidR="00C55F2D">
        <w:t>.</w:t>
      </w:r>
      <w:r w:rsidRPr="009F54FF">
        <w:t xml:space="preserve"> </w:t>
      </w:r>
      <w:r w:rsidR="00C55F2D">
        <w:t>A</w:t>
      </w:r>
      <w:r w:rsidRPr="009F54FF">
        <w:t xml:space="preserve">dd the </w:t>
      </w:r>
      <w:proofErr w:type="gramStart"/>
      <w:r w:rsidRPr="009F54FF">
        <w:rPr>
          <w:b/>
          <w:bCs/>
        </w:rPr>
        <w:t>json(</w:t>
      </w:r>
      <w:proofErr w:type="gramEnd"/>
      <w:r w:rsidRPr="009F54FF">
        <w:rPr>
          <w:b/>
          <w:bCs/>
        </w:rPr>
        <w:t>)</w:t>
      </w:r>
      <w:r w:rsidRPr="009F54FF">
        <w:t xml:space="preserve"> method to convert the JSON. The statement is as follows:</w:t>
      </w:r>
    </w:p>
    <w:p w14:paraId="60955923" w14:textId="77777777" w:rsidR="00DF7255" w:rsidRDefault="00DF7255" w:rsidP="00DF7255">
      <w:pPr>
        <w:pStyle w:val="CMD"/>
      </w:pPr>
      <w:proofErr w:type="spellStart"/>
      <w:r w:rsidRPr="00903F19">
        <w:t>response_json</w:t>
      </w:r>
      <w:proofErr w:type="spellEnd"/>
      <w:r w:rsidRPr="00903F19">
        <w:t xml:space="preserve"> = </w:t>
      </w:r>
      <w:proofErr w:type="spellStart"/>
      <w:proofErr w:type="gramStart"/>
      <w:r w:rsidRPr="00903F19">
        <w:t>resp.json</w:t>
      </w:r>
      <w:proofErr w:type="spellEnd"/>
      <w:proofErr w:type="gramEnd"/>
      <w:r w:rsidRPr="00903F19">
        <w:t>()</w:t>
      </w:r>
    </w:p>
    <w:p w14:paraId="211CBCAA" w14:textId="65F6F618" w:rsidR="00E67FDB" w:rsidRDefault="009F54FF" w:rsidP="009F54FF">
      <w:pPr>
        <w:pStyle w:val="SubStepAlpha"/>
      </w:pPr>
      <w:r>
        <w:t>Add a print statement to display the JSON data</w:t>
      </w:r>
      <w:r w:rsidR="00E327A8">
        <w:t>.</w:t>
      </w:r>
    </w:p>
    <w:p w14:paraId="1D45A13D" w14:textId="77777777" w:rsidR="00DF7255" w:rsidRDefault="00DF7255" w:rsidP="009F54FF">
      <w:pPr>
        <w:pStyle w:val="CMDOutput"/>
      </w:pPr>
      <w:r w:rsidRPr="009F54FF">
        <w:t>print(</w:t>
      </w:r>
      <w:proofErr w:type="spellStart"/>
      <w:r w:rsidRPr="009F54FF">
        <w:t>response_json</w:t>
      </w:r>
      <w:proofErr w:type="spellEnd"/>
      <w:r w:rsidRPr="009F54FF">
        <w:t>)</w:t>
      </w:r>
    </w:p>
    <w:p w14:paraId="34444ED8" w14:textId="77777777" w:rsidR="00E67FDB" w:rsidRDefault="00DF7255" w:rsidP="009F54FF">
      <w:pPr>
        <w:pStyle w:val="SubStepAlpha"/>
      </w:pPr>
      <w:r w:rsidRPr="009F54FF">
        <w:t>Save and run your script. You should get output similar to the following:</w:t>
      </w:r>
    </w:p>
    <w:p w14:paraId="563ECA36" w14:textId="77777777" w:rsidR="009F54FF" w:rsidRDefault="009F54FF" w:rsidP="009F54FF">
      <w:pPr>
        <w:pStyle w:val="CMDOutput"/>
      </w:pPr>
      <w:r>
        <w:t>================= RESTART: /home/student/restconf-script.py =================</w:t>
      </w:r>
    </w:p>
    <w:p w14:paraId="41E062F7" w14:textId="77777777" w:rsidR="009F54FF" w:rsidRDefault="009F54FF" w:rsidP="009F54FF">
      <w:pPr>
        <w:pStyle w:val="CMDOutput"/>
      </w:pPr>
      <w:r>
        <w:t>&lt;Response [200]&gt;</w:t>
      </w:r>
    </w:p>
    <w:p w14:paraId="58418667" w14:textId="77777777" w:rsidR="009F54FF" w:rsidRDefault="009F54FF" w:rsidP="009F54FF">
      <w:pPr>
        <w:pStyle w:val="CMDOutput"/>
      </w:pPr>
      <w:r>
        <w:t>{'</w:t>
      </w:r>
      <w:proofErr w:type="spellStart"/>
      <w:r>
        <w:t>ietf-interfaces:interfaces</w:t>
      </w:r>
      <w:proofErr w:type="spellEnd"/>
      <w:r>
        <w:t>': {'interface': [{'name': 'GigabitEthernet0', 'type': '</w:t>
      </w:r>
      <w:proofErr w:type="spellStart"/>
      <w:r>
        <w:t>iana-if-type:ethernetCsmacd</w:t>
      </w:r>
      <w:proofErr w:type="spellEnd"/>
      <w:r>
        <w:t>', 'enabled': False, 'ietf-ip:ipv4': {}, 'ietf-ip:ipv6': {}}, {'name': 'GigabitEthernet0/0/0', 'type': '</w:t>
      </w:r>
      <w:proofErr w:type="spellStart"/>
      <w:r>
        <w:t>iana-if-type:ethernetCsmacd</w:t>
      </w:r>
      <w:proofErr w:type="spellEnd"/>
      <w:r>
        <w:t xml:space="preserve">', </w:t>
      </w:r>
      <w:r>
        <w:lastRenderedPageBreak/>
        <w:t>'enabled': False, 'ietf-ip:ipv4': {}, 'ietf-ip:ipv6': {}}, {'name': 'GigabitEthernet0/0/1', 'description': 'Link to PC', 'type': '</w:t>
      </w:r>
      <w:proofErr w:type="spellStart"/>
      <w:r>
        <w:t>iana-if-type:ethernetCsmacd</w:t>
      </w:r>
      <w:proofErr w:type="spellEnd"/>
      <w:r>
        <w:t>', 'enabled': True, 'ietf-ip:ipv4': {'address': [{'</w:t>
      </w:r>
      <w:proofErr w:type="spellStart"/>
      <w:r>
        <w:t>ip</w:t>
      </w:r>
      <w:proofErr w:type="spellEnd"/>
      <w:r>
        <w:t>': '192.168.1.1', 'netmask': '255.255.255.0'}]}, 'ietf-ip:ipv6': {}}, {'name': 'Loopback1', 'description': "[Student's Name] Loopback", 'type': '</w:t>
      </w:r>
      <w:proofErr w:type="spellStart"/>
      <w:r>
        <w:t>iana-if-type:softwareLoopback</w:t>
      </w:r>
      <w:proofErr w:type="spellEnd"/>
      <w:r>
        <w:t>', 'enabled': True, 'ietf-ip:ipv4': {'address': [{'</w:t>
      </w:r>
      <w:proofErr w:type="spellStart"/>
      <w:r>
        <w:t>ip</w:t>
      </w:r>
      <w:proofErr w:type="spellEnd"/>
      <w:r>
        <w:t>': '10.1.1.1', 'netmask': '255.255.255.0'}]}, 'ietf-ip:ipv6': {}}]}}</w:t>
      </w:r>
    </w:p>
    <w:p w14:paraId="64CE141A" w14:textId="77777777" w:rsidR="00DF7255" w:rsidRDefault="009F54FF" w:rsidP="009F54FF">
      <w:pPr>
        <w:pStyle w:val="CMDOutput"/>
      </w:pPr>
      <w:r>
        <w:t>&gt;&gt;&gt;</w:t>
      </w:r>
    </w:p>
    <w:p w14:paraId="273AA99A" w14:textId="77777777" w:rsidR="00E67FDB" w:rsidRDefault="00DF7255" w:rsidP="00255D65">
      <w:pPr>
        <w:pStyle w:val="SubStepAlpha"/>
      </w:pPr>
      <w:r w:rsidRPr="009F54FF">
        <w:t xml:space="preserve">To prettify the output, </w:t>
      </w:r>
      <w:r w:rsidR="00255D65">
        <w:t xml:space="preserve">edit your print statement to </w:t>
      </w:r>
      <w:r w:rsidRPr="009F54FF">
        <w:t xml:space="preserve">use the </w:t>
      </w:r>
      <w:proofErr w:type="spellStart"/>
      <w:proofErr w:type="gramStart"/>
      <w:r w:rsidRPr="00255D65">
        <w:rPr>
          <w:b/>
          <w:bCs/>
        </w:rPr>
        <w:t>json.dumps</w:t>
      </w:r>
      <w:proofErr w:type="spellEnd"/>
      <w:proofErr w:type="gramEnd"/>
      <w:r w:rsidRPr="00255D65">
        <w:rPr>
          <w:b/>
          <w:bCs/>
        </w:rPr>
        <w:t>()</w:t>
      </w:r>
      <w:r w:rsidRPr="009F54FF">
        <w:t xml:space="preserve"> function with the “indent” parameter:</w:t>
      </w:r>
    </w:p>
    <w:p w14:paraId="7C1A9EA4" w14:textId="77777777" w:rsidR="00DF7255" w:rsidRDefault="00DF7255" w:rsidP="00255D65">
      <w:pPr>
        <w:pStyle w:val="CMDOutput"/>
      </w:pPr>
      <w:proofErr w:type="gramStart"/>
      <w:r w:rsidRPr="00255D65">
        <w:t>print(</w:t>
      </w:r>
      <w:proofErr w:type="spellStart"/>
      <w:proofErr w:type="gramEnd"/>
      <w:r w:rsidRPr="00255D65">
        <w:t>json.dumps</w:t>
      </w:r>
      <w:proofErr w:type="spellEnd"/>
      <w:r w:rsidRPr="00255D65">
        <w:t>(</w:t>
      </w:r>
      <w:proofErr w:type="spellStart"/>
      <w:r w:rsidRPr="00255D65">
        <w:t>response_json</w:t>
      </w:r>
      <w:proofErr w:type="spellEnd"/>
      <w:r w:rsidRPr="00255D65">
        <w:t>, indent=4))</w:t>
      </w:r>
    </w:p>
    <w:p w14:paraId="0454C93C" w14:textId="712670B0" w:rsidR="00DF7255" w:rsidRDefault="00DF7255" w:rsidP="001B721A">
      <w:pPr>
        <w:pStyle w:val="SubStepAlpha"/>
      </w:pPr>
      <w:r w:rsidRPr="009F54FF">
        <w:t xml:space="preserve">Save and run your script. </w:t>
      </w:r>
      <w:r w:rsidR="00255D65">
        <w:t xml:space="preserve">You should </w:t>
      </w:r>
      <w:r w:rsidR="00E327A8">
        <w:t>get the output shown below.</w:t>
      </w:r>
      <w:r w:rsidR="00E4510D">
        <w:t xml:space="preserve"> This output is virtually identical to the output</w:t>
      </w:r>
      <w:r w:rsidR="00255D65">
        <w:t xml:space="preserve"> </w:t>
      </w:r>
      <w:r w:rsidR="00BE415E">
        <w:t xml:space="preserve">of </w:t>
      </w:r>
      <w:r w:rsidR="00255D65">
        <w:t>your first Postman GET request</w:t>
      </w:r>
      <w:r w:rsidRPr="009F54FF">
        <w:t>.</w:t>
      </w:r>
    </w:p>
    <w:p w14:paraId="43B8C316" w14:textId="41FDB136" w:rsidR="00E67FDB" w:rsidRDefault="00255D65" w:rsidP="00E67FDB">
      <w:pPr>
        <w:pStyle w:val="BodyTextL50"/>
      </w:pPr>
      <w:r w:rsidRPr="00255D65">
        <w:rPr>
          <w:b/>
          <w:bCs/>
        </w:rPr>
        <w:t>Note</w:t>
      </w:r>
      <w:r>
        <w:t xml:space="preserve">: The following output is truncated to </w:t>
      </w:r>
      <w:r w:rsidR="00E327A8">
        <w:t xml:space="preserve">display </w:t>
      </w:r>
      <w:r>
        <w:t>only interfaces with a configuration.</w:t>
      </w:r>
    </w:p>
    <w:p w14:paraId="65B01323" w14:textId="77777777" w:rsidR="00255D65" w:rsidRDefault="00255D65" w:rsidP="00255D65">
      <w:pPr>
        <w:pStyle w:val="CMDOutput"/>
      </w:pPr>
      <w:r>
        <w:t>================= RESTART: /home/student/restconf-script.py =================</w:t>
      </w:r>
    </w:p>
    <w:p w14:paraId="2EDB0DA4" w14:textId="77777777" w:rsidR="00255D65" w:rsidRDefault="00255D65" w:rsidP="00255D65">
      <w:pPr>
        <w:pStyle w:val="CMDOutput"/>
      </w:pPr>
      <w:r>
        <w:t>&lt;Response [200]&gt;</w:t>
      </w:r>
    </w:p>
    <w:p w14:paraId="24A723F2" w14:textId="77777777" w:rsidR="00255D65" w:rsidRDefault="00255D65" w:rsidP="00255D65">
      <w:pPr>
        <w:pStyle w:val="CMDOutput"/>
      </w:pPr>
      <w:r>
        <w:t>{</w:t>
      </w:r>
    </w:p>
    <w:p w14:paraId="3B1ACCD0" w14:textId="77777777" w:rsidR="00255D65" w:rsidRDefault="00255D65" w:rsidP="00255D65">
      <w:pPr>
        <w:pStyle w:val="CMDOutput"/>
      </w:pPr>
      <w:r>
        <w:t xml:space="preserve">    "</w:t>
      </w:r>
      <w:proofErr w:type="spellStart"/>
      <w:r>
        <w:t>ietf-</w:t>
      </w:r>
      <w:proofErr w:type="gramStart"/>
      <w:r>
        <w:t>interfaces:interfaces</w:t>
      </w:r>
      <w:proofErr w:type="spellEnd"/>
      <w:proofErr w:type="gramEnd"/>
      <w:r>
        <w:t>": {</w:t>
      </w:r>
    </w:p>
    <w:p w14:paraId="0E300F7F" w14:textId="77777777" w:rsidR="00255D65" w:rsidRDefault="00255D65" w:rsidP="00255D65">
      <w:pPr>
        <w:pStyle w:val="CMDOutput"/>
      </w:pPr>
      <w:r>
        <w:t xml:space="preserve">        "interface": [</w:t>
      </w:r>
    </w:p>
    <w:p w14:paraId="64CF3CFF" w14:textId="77777777" w:rsidR="00255D65" w:rsidRDefault="00255D65" w:rsidP="00255D65">
      <w:pPr>
        <w:pStyle w:val="CMDOutput"/>
      </w:pPr>
      <w:r>
        <w:t>(output omitted)</w:t>
      </w:r>
    </w:p>
    <w:p w14:paraId="7D63F5DF" w14:textId="77777777" w:rsidR="00255D65" w:rsidRDefault="00255D65" w:rsidP="00255D65">
      <w:pPr>
        <w:pStyle w:val="CMDOutput"/>
      </w:pPr>
      <w:r>
        <w:t xml:space="preserve">                "name": "GigabitEthernet0/0/1",</w:t>
      </w:r>
    </w:p>
    <w:p w14:paraId="7EDC7A26" w14:textId="77777777" w:rsidR="00255D65" w:rsidRDefault="00255D65" w:rsidP="00255D65">
      <w:pPr>
        <w:pStyle w:val="CMDOutput"/>
      </w:pPr>
      <w:r>
        <w:t xml:space="preserve">                "description": "Link to PC",</w:t>
      </w:r>
    </w:p>
    <w:p w14:paraId="6B46F3AC" w14:textId="77777777" w:rsidR="00255D65" w:rsidRDefault="00255D65" w:rsidP="00255D65">
      <w:pPr>
        <w:pStyle w:val="CMDOutput"/>
      </w:pPr>
      <w:r>
        <w:t xml:space="preserve">                "type": "</w:t>
      </w:r>
      <w:proofErr w:type="spellStart"/>
      <w:r>
        <w:t>iana-if-</w:t>
      </w:r>
      <w:proofErr w:type="gramStart"/>
      <w:r>
        <w:t>type:ethernetCsmacd</w:t>
      </w:r>
      <w:proofErr w:type="spellEnd"/>
      <w:proofErr w:type="gramEnd"/>
      <w:r>
        <w:t>",</w:t>
      </w:r>
    </w:p>
    <w:p w14:paraId="1BFEEEAB" w14:textId="77777777" w:rsidR="00255D65" w:rsidRDefault="00255D65" w:rsidP="00255D65">
      <w:pPr>
        <w:pStyle w:val="CMDOutput"/>
      </w:pPr>
      <w:r>
        <w:t xml:space="preserve">                "enabled": true,</w:t>
      </w:r>
    </w:p>
    <w:p w14:paraId="1E16E03A" w14:textId="77777777" w:rsidR="00255D65" w:rsidRDefault="00255D65" w:rsidP="00255D65">
      <w:pPr>
        <w:pStyle w:val="CMDOutput"/>
      </w:pPr>
      <w:r>
        <w:t xml:space="preserve">                "ietf-</w:t>
      </w:r>
      <w:proofErr w:type="gramStart"/>
      <w:r>
        <w:t>ip:ipv</w:t>
      </w:r>
      <w:proofErr w:type="gramEnd"/>
      <w:r>
        <w:t>4": {</w:t>
      </w:r>
    </w:p>
    <w:p w14:paraId="6EA4DD32" w14:textId="77777777" w:rsidR="00255D65" w:rsidRDefault="00255D65" w:rsidP="00255D65">
      <w:pPr>
        <w:pStyle w:val="CMDOutput"/>
      </w:pPr>
      <w:r>
        <w:t xml:space="preserve">                    "address": [</w:t>
      </w:r>
    </w:p>
    <w:p w14:paraId="45C6B5FC" w14:textId="77777777" w:rsidR="00255D65" w:rsidRDefault="00255D65" w:rsidP="00255D65">
      <w:pPr>
        <w:pStyle w:val="CMDOutput"/>
      </w:pPr>
      <w:r>
        <w:t xml:space="preserve">                        {</w:t>
      </w:r>
    </w:p>
    <w:p w14:paraId="734050E5" w14:textId="77777777" w:rsidR="00255D65" w:rsidRDefault="00255D65" w:rsidP="00255D65">
      <w:pPr>
        <w:pStyle w:val="CMDOutput"/>
      </w:pPr>
      <w:r>
        <w:t xml:space="preserve">                            "</w:t>
      </w:r>
      <w:proofErr w:type="spellStart"/>
      <w:r>
        <w:t>ip</w:t>
      </w:r>
      <w:proofErr w:type="spellEnd"/>
      <w:r>
        <w:t>": "192.168.1.1",</w:t>
      </w:r>
    </w:p>
    <w:p w14:paraId="056C64EB" w14:textId="77777777" w:rsidR="00255D65" w:rsidRDefault="00255D65" w:rsidP="00255D65">
      <w:pPr>
        <w:pStyle w:val="CMDOutput"/>
      </w:pPr>
      <w:r>
        <w:t xml:space="preserve">                            "netmask": "255.255.255.0"</w:t>
      </w:r>
    </w:p>
    <w:p w14:paraId="2A684B70" w14:textId="77777777" w:rsidR="00255D65" w:rsidRDefault="00255D65" w:rsidP="00255D65">
      <w:pPr>
        <w:pStyle w:val="CMDOutput"/>
      </w:pPr>
      <w:r>
        <w:t xml:space="preserve">                        }</w:t>
      </w:r>
    </w:p>
    <w:p w14:paraId="7E22C6C6" w14:textId="77777777" w:rsidR="00255D65" w:rsidRDefault="00255D65" w:rsidP="00255D65">
      <w:pPr>
        <w:pStyle w:val="CMDOutput"/>
      </w:pPr>
      <w:r>
        <w:t xml:space="preserve">                    ]</w:t>
      </w:r>
    </w:p>
    <w:p w14:paraId="173097E3" w14:textId="77777777" w:rsidR="00255D65" w:rsidRDefault="00255D65" w:rsidP="00255D65">
      <w:pPr>
        <w:pStyle w:val="CMDOutput"/>
      </w:pPr>
      <w:r>
        <w:t xml:space="preserve">                },</w:t>
      </w:r>
    </w:p>
    <w:p w14:paraId="3E3F9FFB" w14:textId="77777777" w:rsidR="00255D65" w:rsidRDefault="00255D65" w:rsidP="00255D65">
      <w:pPr>
        <w:pStyle w:val="CMDOutput"/>
      </w:pPr>
      <w:r>
        <w:t xml:space="preserve">                "ietf-</w:t>
      </w:r>
      <w:proofErr w:type="gramStart"/>
      <w:r>
        <w:t>ip:ipv</w:t>
      </w:r>
      <w:proofErr w:type="gramEnd"/>
      <w:r>
        <w:t>6": {}</w:t>
      </w:r>
    </w:p>
    <w:p w14:paraId="29E922B9" w14:textId="77777777" w:rsidR="00255D65" w:rsidRDefault="00255D65" w:rsidP="00255D65">
      <w:pPr>
        <w:pStyle w:val="CMDOutput"/>
      </w:pPr>
      <w:r>
        <w:t xml:space="preserve">            },</w:t>
      </w:r>
    </w:p>
    <w:p w14:paraId="6FE5D212" w14:textId="77777777" w:rsidR="00255D65" w:rsidRDefault="00255D65" w:rsidP="00255D65">
      <w:pPr>
        <w:pStyle w:val="CMDOutput"/>
      </w:pPr>
      <w:r>
        <w:t xml:space="preserve">            {</w:t>
      </w:r>
    </w:p>
    <w:p w14:paraId="5EB8E596" w14:textId="77777777" w:rsidR="00255D65" w:rsidRDefault="00255D65" w:rsidP="00255D65">
      <w:pPr>
        <w:pStyle w:val="CMDOutput"/>
      </w:pPr>
      <w:r>
        <w:t xml:space="preserve">                "name": "Loopback1",</w:t>
      </w:r>
    </w:p>
    <w:p w14:paraId="764C9ECE" w14:textId="77777777" w:rsidR="00255D65" w:rsidRDefault="00255D65" w:rsidP="00255D65">
      <w:pPr>
        <w:pStyle w:val="CMDOutput"/>
      </w:pPr>
      <w:r>
        <w:t xml:space="preserve">                "description": "[Student's Name] Loopback",</w:t>
      </w:r>
    </w:p>
    <w:p w14:paraId="74753394" w14:textId="77777777" w:rsidR="00255D65" w:rsidRDefault="00255D65" w:rsidP="00255D65">
      <w:pPr>
        <w:pStyle w:val="CMDOutput"/>
      </w:pPr>
      <w:r>
        <w:t xml:space="preserve">                "type": "</w:t>
      </w:r>
      <w:proofErr w:type="spellStart"/>
      <w:r>
        <w:t>iana-if-</w:t>
      </w:r>
      <w:proofErr w:type="gramStart"/>
      <w:r>
        <w:t>type:softwareLoopback</w:t>
      </w:r>
      <w:proofErr w:type="spellEnd"/>
      <w:proofErr w:type="gramEnd"/>
      <w:r>
        <w:t>",</w:t>
      </w:r>
    </w:p>
    <w:p w14:paraId="4F48A096" w14:textId="77777777" w:rsidR="00255D65" w:rsidRDefault="00255D65" w:rsidP="00255D65">
      <w:pPr>
        <w:pStyle w:val="CMDOutput"/>
      </w:pPr>
      <w:r>
        <w:t xml:space="preserve">                "enabled": true,</w:t>
      </w:r>
    </w:p>
    <w:p w14:paraId="30458305" w14:textId="77777777" w:rsidR="00255D65" w:rsidRDefault="00255D65" w:rsidP="00255D65">
      <w:pPr>
        <w:pStyle w:val="CMDOutput"/>
      </w:pPr>
      <w:r>
        <w:t xml:space="preserve">                "ietf-</w:t>
      </w:r>
      <w:proofErr w:type="gramStart"/>
      <w:r>
        <w:t>ip:ipv</w:t>
      </w:r>
      <w:proofErr w:type="gramEnd"/>
      <w:r>
        <w:t>4": {</w:t>
      </w:r>
    </w:p>
    <w:p w14:paraId="75C01933" w14:textId="77777777" w:rsidR="00255D65" w:rsidRDefault="00255D65" w:rsidP="00255D65">
      <w:pPr>
        <w:pStyle w:val="CMDOutput"/>
      </w:pPr>
      <w:r>
        <w:t xml:space="preserve">                    "address": [</w:t>
      </w:r>
    </w:p>
    <w:p w14:paraId="6593B72E" w14:textId="77777777" w:rsidR="00255D65" w:rsidRDefault="00255D65" w:rsidP="00255D65">
      <w:pPr>
        <w:pStyle w:val="CMDOutput"/>
      </w:pPr>
      <w:r>
        <w:t xml:space="preserve">                        {</w:t>
      </w:r>
    </w:p>
    <w:p w14:paraId="6EE75113" w14:textId="77777777" w:rsidR="00255D65" w:rsidRDefault="00255D65" w:rsidP="00255D65">
      <w:pPr>
        <w:pStyle w:val="CMDOutput"/>
      </w:pPr>
      <w:r>
        <w:t xml:space="preserve">                            "</w:t>
      </w:r>
      <w:proofErr w:type="spellStart"/>
      <w:r>
        <w:t>ip</w:t>
      </w:r>
      <w:proofErr w:type="spellEnd"/>
      <w:r>
        <w:t>": "10.1.1.1",</w:t>
      </w:r>
    </w:p>
    <w:p w14:paraId="3B1E3F49" w14:textId="77777777" w:rsidR="00255D65" w:rsidRDefault="00255D65" w:rsidP="00255D65">
      <w:pPr>
        <w:pStyle w:val="CMDOutput"/>
      </w:pPr>
      <w:r>
        <w:t xml:space="preserve">                            "netmask": "255.255.255.0"</w:t>
      </w:r>
    </w:p>
    <w:p w14:paraId="126EB741" w14:textId="77777777" w:rsidR="00255D65" w:rsidRDefault="00255D65" w:rsidP="00255D65">
      <w:pPr>
        <w:pStyle w:val="CMDOutput"/>
      </w:pPr>
      <w:r>
        <w:t xml:space="preserve">                        }</w:t>
      </w:r>
    </w:p>
    <w:p w14:paraId="3C78E306" w14:textId="77777777" w:rsidR="00255D65" w:rsidRDefault="00255D65" w:rsidP="00255D65">
      <w:pPr>
        <w:pStyle w:val="CMDOutput"/>
      </w:pPr>
      <w:r>
        <w:t xml:space="preserve">                    ]</w:t>
      </w:r>
    </w:p>
    <w:p w14:paraId="04AA2FAE" w14:textId="77777777" w:rsidR="00255D65" w:rsidRDefault="00255D65" w:rsidP="00255D65">
      <w:pPr>
        <w:pStyle w:val="CMDOutput"/>
      </w:pPr>
      <w:r>
        <w:t xml:space="preserve">                },</w:t>
      </w:r>
    </w:p>
    <w:p w14:paraId="0FF3D92A" w14:textId="77777777" w:rsidR="00255D65" w:rsidRDefault="00255D65" w:rsidP="00255D65">
      <w:pPr>
        <w:pStyle w:val="CMDOutput"/>
      </w:pPr>
      <w:r>
        <w:t xml:space="preserve">                "ietf-</w:t>
      </w:r>
      <w:proofErr w:type="gramStart"/>
      <w:r>
        <w:t>ip:ipv</w:t>
      </w:r>
      <w:proofErr w:type="gramEnd"/>
      <w:r>
        <w:t>6": {}</w:t>
      </w:r>
    </w:p>
    <w:p w14:paraId="18DEE784" w14:textId="77777777" w:rsidR="00255D65" w:rsidRDefault="00255D65" w:rsidP="00255D65">
      <w:pPr>
        <w:pStyle w:val="CMDOutput"/>
      </w:pPr>
      <w:r>
        <w:t xml:space="preserve">            }</w:t>
      </w:r>
    </w:p>
    <w:p w14:paraId="3A6482D4" w14:textId="77777777" w:rsidR="00255D65" w:rsidRDefault="00255D65" w:rsidP="00255D65">
      <w:pPr>
        <w:pStyle w:val="CMDOutput"/>
      </w:pPr>
      <w:r>
        <w:lastRenderedPageBreak/>
        <w:t xml:space="preserve">        ]</w:t>
      </w:r>
    </w:p>
    <w:p w14:paraId="3CFBCA9E" w14:textId="77777777" w:rsidR="00255D65" w:rsidRDefault="00255D65" w:rsidP="00255D65">
      <w:pPr>
        <w:pStyle w:val="CMDOutput"/>
      </w:pPr>
      <w:r>
        <w:t xml:space="preserve">    }</w:t>
      </w:r>
    </w:p>
    <w:p w14:paraId="2298F3CE" w14:textId="77777777" w:rsidR="00255D65" w:rsidRDefault="00255D65" w:rsidP="00255D65">
      <w:pPr>
        <w:pStyle w:val="CMDOutput"/>
      </w:pPr>
      <w:r>
        <w:t>}</w:t>
      </w:r>
    </w:p>
    <w:p w14:paraId="63B09E61" w14:textId="77777777" w:rsidR="00DF7255" w:rsidRDefault="00786218" w:rsidP="00786218">
      <w:pPr>
        <w:pStyle w:val="Heading2"/>
      </w:pPr>
      <w:r>
        <w:t>Use a Python Script to Send a PUT Request</w:t>
      </w:r>
    </w:p>
    <w:p w14:paraId="09B8E388" w14:textId="77777777" w:rsidR="00786218" w:rsidRDefault="00786218" w:rsidP="00786218">
      <w:pPr>
        <w:pStyle w:val="BodyTextL25"/>
      </w:pPr>
      <w:r>
        <w:t xml:space="preserve">In Part 7, you will create a Python script to send a PUT request to R1. </w:t>
      </w:r>
      <w:r w:rsidR="00C55F2D">
        <w:t>As was done in Postman, you will create a new loopback interface.</w:t>
      </w:r>
    </w:p>
    <w:p w14:paraId="5D6234FB" w14:textId="77777777" w:rsidR="00786218" w:rsidRDefault="00786218" w:rsidP="00786218">
      <w:pPr>
        <w:pStyle w:val="Heading3"/>
      </w:pPr>
      <w:r>
        <w:t>Import modules and disable SSL warnings.</w:t>
      </w:r>
    </w:p>
    <w:p w14:paraId="1B976092" w14:textId="7814A5D3" w:rsidR="00786218" w:rsidRPr="00786218" w:rsidRDefault="00786218" w:rsidP="00786218">
      <w:pPr>
        <w:pStyle w:val="BodyTextL25"/>
      </w:pPr>
      <w:r w:rsidRPr="00B4241C">
        <w:rPr>
          <w:b/>
          <w:bCs/>
        </w:rPr>
        <w:t>Note</w:t>
      </w:r>
      <w:r>
        <w:t xml:space="preserve">: For this step, use the loopback interface information </w:t>
      </w:r>
      <w:r w:rsidR="00963B2B">
        <w:t xml:space="preserve">that </w:t>
      </w:r>
      <w:r w:rsidR="00C55F2D">
        <w:t>was</w:t>
      </w:r>
      <w:r w:rsidR="00963B2B">
        <w:t xml:space="preserve"> </w:t>
      </w:r>
      <w:r>
        <w:t>assigned to you by your instructor</w:t>
      </w:r>
      <w:r w:rsidR="00963B2B">
        <w:t>. Add</w:t>
      </w:r>
      <w:r>
        <w:t xml:space="preserve"> 1 to the </w:t>
      </w:r>
      <w:r w:rsidR="00963B2B">
        <w:t xml:space="preserve">interface </w:t>
      </w:r>
      <w:r>
        <w:t>number and the 2</w:t>
      </w:r>
      <w:r w:rsidRPr="00786218">
        <w:rPr>
          <w:vertAlign w:val="superscript"/>
        </w:rPr>
        <w:t>nd</w:t>
      </w:r>
      <w:r>
        <w:t xml:space="preserve"> octet of the IP address. For example, if you were assigned Loopback 200 and 10.200.1.1/24 for configuring </w:t>
      </w:r>
      <w:r w:rsidR="005A105E">
        <w:t>the</w:t>
      </w:r>
      <w:r>
        <w:t xml:space="preserve"> loopback address in Postman, use Loopback 201 and 10.201.1.1/24 for this step. If you were not assigned loopback information and no other students are accessing your R1 router at the same time as you, then you can use the loopback information specified below.</w:t>
      </w:r>
    </w:p>
    <w:p w14:paraId="19607D49" w14:textId="77777777" w:rsidR="00786218" w:rsidRPr="00DF7255" w:rsidRDefault="00786218" w:rsidP="00786218">
      <w:pPr>
        <w:pStyle w:val="SubStepAlpha"/>
      </w:pPr>
      <w:r w:rsidRPr="00DF7255">
        <w:t xml:space="preserve">Open IDLE. Then click </w:t>
      </w:r>
      <w:r w:rsidRPr="00786218">
        <w:rPr>
          <w:b/>
          <w:bCs/>
        </w:rPr>
        <w:t>File &gt; New File</w:t>
      </w:r>
      <w:r w:rsidRPr="00DF7255">
        <w:t xml:space="preserve"> to open IDLE Editor. </w:t>
      </w:r>
    </w:p>
    <w:p w14:paraId="25B30E7F" w14:textId="3E29A676" w:rsidR="00786218" w:rsidRPr="00DF7255" w:rsidRDefault="00786218" w:rsidP="00786218">
      <w:pPr>
        <w:pStyle w:val="SubStepAlpha"/>
      </w:pPr>
      <w:r w:rsidRPr="00DF7255">
        <w:t xml:space="preserve">Save the file as </w:t>
      </w:r>
      <w:r w:rsidRPr="00786218">
        <w:rPr>
          <w:b/>
          <w:bCs/>
        </w:rPr>
        <w:t>restconf-</w:t>
      </w:r>
      <w:r>
        <w:rPr>
          <w:b/>
          <w:bCs/>
        </w:rPr>
        <w:t>put</w:t>
      </w:r>
      <w:r w:rsidRPr="00786218">
        <w:rPr>
          <w:b/>
          <w:bCs/>
        </w:rPr>
        <w:t>.py</w:t>
      </w:r>
      <w:r w:rsidRPr="00DF7255">
        <w:t>.</w:t>
      </w:r>
    </w:p>
    <w:p w14:paraId="613FE1B8" w14:textId="77777777" w:rsidR="00E67FDB" w:rsidRDefault="00786218" w:rsidP="00786218">
      <w:pPr>
        <w:pStyle w:val="SubStepAlpha"/>
      </w:pPr>
      <w:r w:rsidRPr="00DF7255">
        <w:t>Enter the following commands to import the modules and disable SSL certificate warnings:</w:t>
      </w:r>
    </w:p>
    <w:p w14:paraId="60F6F8A2" w14:textId="77777777" w:rsidR="00786218" w:rsidRPr="00DF7255" w:rsidRDefault="00786218" w:rsidP="00786218">
      <w:pPr>
        <w:pStyle w:val="CMD"/>
      </w:pPr>
      <w:r w:rsidRPr="00DF7255">
        <w:t>import json</w:t>
      </w:r>
    </w:p>
    <w:p w14:paraId="7DAD5742" w14:textId="77777777" w:rsidR="00786218" w:rsidRPr="00DF7255" w:rsidRDefault="00786218" w:rsidP="00786218">
      <w:pPr>
        <w:pStyle w:val="CMD"/>
      </w:pPr>
      <w:r w:rsidRPr="00DF7255">
        <w:t>import requests</w:t>
      </w:r>
    </w:p>
    <w:p w14:paraId="7DF97B34" w14:textId="77777777" w:rsidR="00786218" w:rsidRDefault="00786218" w:rsidP="00786218">
      <w:pPr>
        <w:pStyle w:val="CMD"/>
      </w:pPr>
      <w:proofErr w:type="gramStart"/>
      <w:r w:rsidRPr="00DF7255">
        <w:t>requests.packages</w:t>
      </w:r>
      <w:proofErr w:type="gramEnd"/>
      <w:r w:rsidRPr="00DF7255">
        <w:t>.urllib3.disable_warnings()</w:t>
      </w:r>
    </w:p>
    <w:p w14:paraId="6662319A" w14:textId="77777777" w:rsidR="00C0315C" w:rsidRDefault="00C0315C" w:rsidP="00C0315C">
      <w:pPr>
        <w:pStyle w:val="Heading3"/>
      </w:pPr>
      <w:r>
        <w:t>Create the variables that will be the components of the request.</w:t>
      </w:r>
    </w:p>
    <w:p w14:paraId="6015C067" w14:textId="77777777" w:rsidR="00786218" w:rsidRDefault="00AE38AD" w:rsidP="00786218">
      <w:pPr>
        <w:pStyle w:val="BodyTextL25"/>
      </w:pPr>
      <w:r w:rsidRPr="00AE38AD">
        <w:t>Create a string variable to hold the API endpoint URI and two dictionaries, one for the request headers and one for the body JSON. Notice that these are all the same tasks you completed in the Postman application.</w:t>
      </w:r>
    </w:p>
    <w:p w14:paraId="3D8318FE" w14:textId="77777777" w:rsidR="00786218" w:rsidRDefault="00786218" w:rsidP="00786218">
      <w:pPr>
        <w:pStyle w:val="SubStepAlpha"/>
      </w:pPr>
      <w:r w:rsidRPr="00786218">
        <w:t xml:space="preserve">Create a variable named </w:t>
      </w:r>
      <w:proofErr w:type="spellStart"/>
      <w:r w:rsidRPr="00786218">
        <w:rPr>
          <w:b/>
          <w:bCs/>
        </w:rPr>
        <w:t>api_url</w:t>
      </w:r>
      <w:proofErr w:type="spellEnd"/>
      <w:r w:rsidRPr="00786218">
        <w:t xml:space="preserve"> and assign </w:t>
      </w:r>
      <w:r w:rsidR="00AE38AD">
        <w:t xml:space="preserve">it </w:t>
      </w:r>
      <w:r w:rsidRPr="00786218">
        <w:t xml:space="preserve">the URL that targets </w:t>
      </w:r>
      <w:r w:rsidR="00AE38AD">
        <w:t>a new</w:t>
      </w:r>
      <w:r w:rsidRPr="00786218">
        <w:t xml:space="preserve"> Loopback</w:t>
      </w:r>
      <w:r>
        <w:t>2</w:t>
      </w:r>
      <w:r w:rsidRPr="00786218">
        <w:t xml:space="preserve"> interface.</w:t>
      </w:r>
    </w:p>
    <w:p w14:paraId="69629F7D" w14:textId="77777777" w:rsidR="00E67FDB" w:rsidRDefault="00AE38AD" w:rsidP="00E67FDB">
      <w:pPr>
        <w:pStyle w:val="BodyTextL50"/>
      </w:pPr>
      <w:r>
        <w:rPr>
          <w:b/>
          <w:bCs/>
        </w:rPr>
        <w:t>Note</w:t>
      </w:r>
      <w:r>
        <w:t>: This variable specification should be on one line in your script.</w:t>
      </w:r>
    </w:p>
    <w:p w14:paraId="56F7C478" w14:textId="77777777" w:rsidR="00786218" w:rsidRPr="009771DA" w:rsidRDefault="00786218" w:rsidP="00AE38AD">
      <w:pPr>
        <w:pStyle w:val="CMDOutput"/>
        <w:rPr>
          <w:sz w:val="16"/>
          <w:szCs w:val="16"/>
        </w:rPr>
      </w:pPr>
      <w:proofErr w:type="spellStart"/>
      <w:r w:rsidRPr="009771DA">
        <w:rPr>
          <w:sz w:val="16"/>
          <w:szCs w:val="16"/>
        </w:rPr>
        <w:t>api_url</w:t>
      </w:r>
      <w:proofErr w:type="spellEnd"/>
      <w:r w:rsidRPr="009771DA">
        <w:rPr>
          <w:sz w:val="16"/>
          <w:szCs w:val="16"/>
        </w:rPr>
        <w:t xml:space="preserve"> = "https://192.168.1.1/restconf/data/ietf-interfaces:interfaces/interface=Loopback2"</w:t>
      </w:r>
    </w:p>
    <w:p w14:paraId="7B36E175" w14:textId="77777777" w:rsidR="00E67FDB" w:rsidRDefault="00AE38AD" w:rsidP="00AE38AD">
      <w:pPr>
        <w:pStyle w:val="SubStepAlpha"/>
      </w:pPr>
      <w:r w:rsidRPr="00AE38AD">
        <w:t xml:space="preserve">Create a dictionary variable named </w:t>
      </w:r>
      <w:r w:rsidRPr="009771DA">
        <w:rPr>
          <w:b/>
          <w:bCs/>
        </w:rPr>
        <w:t>headers</w:t>
      </w:r>
      <w:r w:rsidRPr="00AE38AD">
        <w:t xml:space="preserve"> that has keys for Accept and Content-type and assign the keys the value </w:t>
      </w:r>
      <w:r w:rsidRPr="009771DA">
        <w:rPr>
          <w:b/>
          <w:bCs/>
        </w:rPr>
        <w:t>application/</w:t>
      </w:r>
      <w:proofErr w:type="spellStart"/>
      <w:r w:rsidRPr="009771DA">
        <w:rPr>
          <w:b/>
          <w:bCs/>
        </w:rPr>
        <w:t>yang-data+json</w:t>
      </w:r>
      <w:proofErr w:type="spellEnd"/>
      <w:r w:rsidRPr="00AE38AD">
        <w:t>.</w:t>
      </w:r>
    </w:p>
    <w:p w14:paraId="1B6727C0" w14:textId="77777777" w:rsidR="00AE38AD" w:rsidRPr="00983E0A" w:rsidRDefault="00AE38AD" w:rsidP="00AE38AD">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5F6CA858" w14:textId="77777777" w:rsidR="00AE38AD" w:rsidRPr="00983E0A" w:rsidRDefault="00AE38AD" w:rsidP="00AE38AD">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66832FA1" w14:textId="77777777" w:rsidR="00786218" w:rsidRDefault="00AE38AD" w:rsidP="00AE38AD">
      <w:pPr>
        <w:pStyle w:val="CMDOutput"/>
      </w:pPr>
      <w:r w:rsidRPr="00983E0A">
        <w:t xml:space="preserve">           }</w:t>
      </w:r>
    </w:p>
    <w:p w14:paraId="5CCCFBE2" w14:textId="77777777" w:rsidR="00E67FDB" w:rsidRPr="00E67FDB" w:rsidRDefault="00AE38AD" w:rsidP="00AE38AD">
      <w:pPr>
        <w:pStyle w:val="SubStepAlpha"/>
      </w:pPr>
      <w:r w:rsidRPr="00AE38AD">
        <w:t xml:space="preserve">Create a Python tuple variable named </w:t>
      </w:r>
      <w:proofErr w:type="spellStart"/>
      <w:r w:rsidRPr="009771DA">
        <w:rPr>
          <w:b/>
          <w:bCs/>
        </w:rPr>
        <w:t>basicauth</w:t>
      </w:r>
      <w:proofErr w:type="spellEnd"/>
      <w:r w:rsidRPr="00AE38AD">
        <w:t xml:space="preserve"> that has two </w:t>
      </w:r>
      <w:r w:rsidR="0073234F">
        <w:t>values</w:t>
      </w:r>
      <w:r w:rsidR="0073234F" w:rsidRPr="00AE38AD">
        <w:t xml:space="preserve"> </w:t>
      </w:r>
      <w:r w:rsidRPr="00AE38AD">
        <w:t>needed for authentication, username and password.</w:t>
      </w:r>
    </w:p>
    <w:p w14:paraId="64EEF68D" w14:textId="77777777" w:rsidR="00AE38AD" w:rsidRDefault="00AE38AD" w:rsidP="00AE38AD">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3BE5B2EF" w14:textId="504296D5" w:rsidR="00E67FDB" w:rsidRDefault="00786218" w:rsidP="00AE38AD">
      <w:pPr>
        <w:pStyle w:val="SubStepAlpha"/>
      </w:pPr>
      <w:r>
        <w:t xml:space="preserve">Create a Python dictionary variable </w:t>
      </w:r>
      <w:proofErr w:type="spellStart"/>
      <w:r w:rsidRPr="00AE38AD">
        <w:rPr>
          <w:b/>
          <w:bCs/>
        </w:rPr>
        <w:t>yangConfig</w:t>
      </w:r>
      <w:proofErr w:type="spellEnd"/>
      <w:r w:rsidRPr="00AE38AD">
        <w:t xml:space="preserve"> </w:t>
      </w:r>
      <w:r w:rsidR="00AE38AD">
        <w:t>that will hold the</w:t>
      </w:r>
      <w:r>
        <w:t xml:space="preserve"> YANG data </w:t>
      </w:r>
      <w:r w:rsidR="00911120">
        <w:t xml:space="preserve">that is required </w:t>
      </w:r>
      <w:r>
        <w:t>to create new interface Loopback</w:t>
      </w:r>
      <w:r w:rsidR="00AE38AD">
        <w:t xml:space="preserve">2. You can use the same dictionary </w:t>
      </w:r>
      <w:r w:rsidR="0073234F">
        <w:t xml:space="preserve">that </w:t>
      </w:r>
      <w:r w:rsidR="00AE38AD">
        <w:t xml:space="preserve">you used in Part 5 for Postman. However, change the interface number and address. Also, </w:t>
      </w:r>
      <w:r w:rsidR="00C0315C">
        <w:t xml:space="preserve">be aware that Boolean values must be capitalized in Python. Therefore, </w:t>
      </w:r>
      <w:r w:rsidR="00AE38AD">
        <w:t xml:space="preserve">make sure that the </w:t>
      </w:r>
      <w:r w:rsidR="00AE38AD" w:rsidRPr="00AE38AD">
        <w:rPr>
          <w:b/>
          <w:bCs/>
        </w:rPr>
        <w:t>T</w:t>
      </w:r>
      <w:r w:rsidR="00AE38AD">
        <w:t xml:space="preserve"> is capitalized in the key/value pair for </w:t>
      </w:r>
      <w:r w:rsidR="00AE38AD" w:rsidRPr="00AE38AD">
        <w:rPr>
          <w:b/>
          <w:bCs/>
        </w:rPr>
        <w:t>“enabled”: True</w:t>
      </w:r>
      <w:r w:rsidR="00C0315C" w:rsidRPr="00C0315C">
        <w:t>.</w:t>
      </w:r>
    </w:p>
    <w:p w14:paraId="1FE3E325" w14:textId="77777777" w:rsidR="00786218" w:rsidRPr="00AE38AD" w:rsidRDefault="00786218" w:rsidP="00AE38AD">
      <w:pPr>
        <w:pStyle w:val="CMDOutput"/>
      </w:pPr>
      <w:proofErr w:type="spellStart"/>
      <w:r w:rsidRPr="00AE38AD">
        <w:t>yangConfig</w:t>
      </w:r>
      <w:proofErr w:type="spellEnd"/>
      <w:r w:rsidRPr="00AE38AD">
        <w:t xml:space="preserve"> = {</w:t>
      </w:r>
    </w:p>
    <w:p w14:paraId="048DD40B" w14:textId="77777777" w:rsidR="00786218" w:rsidRPr="00AE38AD" w:rsidRDefault="00786218" w:rsidP="00AE38AD">
      <w:pPr>
        <w:pStyle w:val="CMDOutput"/>
      </w:pPr>
      <w:r w:rsidRPr="00AE38AD">
        <w:t xml:space="preserve">    "</w:t>
      </w:r>
      <w:proofErr w:type="spellStart"/>
      <w:r w:rsidRPr="00AE38AD">
        <w:t>ietf-</w:t>
      </w:r>
      <w:proofErr w:type="gramStart"/>
      <w:r w:rsidRPr="00AE38AD">
        <w:t>interfaces:interface</w:t>
      </w:r>
      <w:proofErr w:type="spellEnd"/>
      <w:proofErr w:type="gramEnd"/>
      <w:r w:rsidRPr="00AE38AD">
        <w:t>": {</w:t>
      </w:r>
    </w:p>
    <w:p w14:paraId="500C560E" w14:textId="77777777" w:rsidR="00786218" w:rsidRPr="00AE38AD" w:rsidRDefault="00786218" w:rsidP="00AE38AD">
      <w:pPr>
        <w:pStyle w:val="CMDOutput"/>
      </w:pPr>
      <w:r w:rsidRPr="00AE38AD">
        <w:t xml:space="preserve">        "name": "</w:t>
      </w:r>
      <w:r w:rsidRPr="00AE38AD">
        <w:rPr>
          <w:highlight w:val="yellow"/>
        </w:rPr>
        <w:t>Loopback</w:t>
      </w:r>
      <w:r w:rsidR="00AE38AD" w:rsidRPr="00AE38AD">
        <w:rPr>
          <w:highlight w:val="yellow"/>
        </w:rPr>
        <w:t>2</w:t>
      </w:r>
      <w:r w:rsidRPr="00AE38AD">
        <w:t>",</w:t>
      </w:r>
    </w:p>
    <w:p w14:paraId="044E2970" w14:textId="77777777" w:rsidR="00786218" w:rsidRPr="00AE38AD" w:rsidRDefault="00786218" w:rsidP="00AE38AD">
      <w:pPr>
        <w:pStyle w:val="CMDOutput"/>
      </w:pPr>
      <w:r w:rsidRPr="00AE38AD">
        <w:t xml:space="preserve">        "description": "</w:t>
      </w:r>
      <w:r w:rsidR="00AE38AD">
        <w:t>[Student</w:t>
      </w:r>
      <w:r w:rsidR="006E2774">
        <w:t>\’s</w:t>
      </w:r>
      <w:r w:rsidR="00AE38AD">
        <w:t xml:space="preserve"> Name] loopback interface</w:t>
      </w:r>
      <w:r w:rsidRPr="00AE38AD">
        <w:t>",</w:t>
      </w:r>
    </w:p>
    <w:p w14:paraId="459852B4" w14:textId="77777777" w:rsidR="00786218" w:rsidRPr="00AE38AD" w:rsidRDefault="00786218" w:rsidP="00AE38AD">
      <w:pPr>
        <w:pStyle w:val="CMDOutput"/>
      </w:pPr>
      <w:r w:rsidRPr="00AE38AD">
        <w:t xml:space="preserve">        "type": "</w:t>
      </w:r>
      <w:proofErr w:type="spellStart"/>
      <w:r w:rsidRPr="00AE38AD">
        <w:t>iana-if-</w:t>
      </w:r>
      <w:proofErr w:type="gramStart"/>
      <w:r w:rsidRPr="00AE38AD">
        <w:t>type:softwareLoopback</w:t>
      </w:r>
      <w:proofErr w:type="spellEnd"/>
      <w:proofErr w:type="gramEnd"/>
      <w:r w:rsidRPr="00AE38AD">
        <w:t>",</w:t>
      </w:r>
    </w:p>
    <w:p w14:paraId="7FA992E3" w14:textId="77777777" w:rsidR="00786218" w:rsidRPr="00AE38AD" w:rsidRDefault="00786218" w:rsidP="00AE38AD">
      <w:pPr>
        <w:pStyle w:val="CMDOutput"/>
      </w:pPr>
      <w:r w:rsidRPr="00AE38AD">
        <w:t xml:space="preserve">        "enabled": </w:t>
      </w:r>
      <w:r w:rsidRPr="00AE38AD">
        <w:rPr>
          <w:highlight w:val="yellow"/>
        </w:rPr>
        <w:t>T</w:t>
      </w:r>
      <w:r w:rsidRPr="00AE38AD">
        <w:t>rue,</w:t>
      </w:r>
    </w:p>
    <w:p w14:paraId="277503F4" w14:textId="77777777" w:rsidR="00786218" w:rsidRPr="00AE38AD" w:rsidRDefault="00786218" w:rsidP="00AE38AD">
      <w:pPr>
        <w:pStyle w:val="CMDOutput"/>
      </w:pPr>
      <w:r w:rsidRPr="00AE38AD">
        <w:lastRenderedPageBreak/>
        <w:t xml:space="preserve">        "ietf-</w:t>
      </w:r>
      <w:proofErr w:type="gramStart"/>
      <w:r w:rsidRPr="00AE38AD">
        <w:t>ip:ipv</w:t>
      </w:r>
      <w:proofErr w:type="gramEnd"/>
      <w:r w:rsidRPr="00AE38AD">
        <w:t>4": {</w:t>
      </w:r>
    </w:p>
    <w:p w14:paraId="4F257A49" w14:textId="77777777" w:rsidR="00786218" w:rsidRPr="00AE38AD" w:rsidRDefault="00786218" w:rsidP="00AE38AD">
      <w:pPr>
        <w:pStyle w:val="CMDOutput"/>
      </w:pPr>
      <w:r w:rsidRPr="00AE38AD">
        <w:t xml:space="preserve">            "address": [</w:t>
      </w:r>
    </w:p>
    <w:p w14:paraId="6BD129C5" w14:textId="77777777" w:rsidR="00786218" w:rsidRPr="00AE38AD" w:rsidRDefault="00786218" w:rsidP="00AE38AD">
      <w:pPr>
        <w:pStyle w:val="CMDOutput"/>
      </w:pPr>
      <w:r w:rsidRPr="00AE38AD">
        <w:t xml:space="preserve">                {</w:t>
      </w:r>
    </w:p>
    <w:p w14:paraId="523C4FF2" w14:textId="77777777" w:rsidR="00786218" w:rsidRPr="00AE38AD" w:rsidRDefault="00786218" w:rsidP="00AE38AD">
      <w:pPr>
        <w:pStyle w:val="CMDOutput"/>
      </w:pPr>
      <w:r w:rsidRPr="00AE38AD">
        <w:t xml:space="preserve">                    "</w:t>
      </w:r>
      <w:proofErr w:type="spellStart"/>
      <w:r w:rsidRPr="00AE38AD">
        <w:t>ip</w:t>
      </w:r>
      <w:proofErr w:type="spellEnd"/>
      <w:r w:rsidRPr="00AE38AD">
        <w:t>": "</w:t>
      </w:r>
      <w:r w:rsidR="00AE38AD" w:rsidRPr="00AE38AD">
        <w:rPr>
          <w:highlight w:val="yellow"/>
        </w:rPr>
        <w:t>10.2.1.1</w:t>
      </w:r>
      <w:r w:rsidRPr="00AE38AD">
        <w:t>",</w:t>
      </w:r>
    </w:p>
    <w:p w14:paraId="6ED3C79C" w14:textId="77777777" w:rsidR="00786218" w:rsidRPr="00AE38AD" w:rsidRDefault="00786218" w:rsidP="00AE38AD">
      <w:pPr>
        <w:pStyle w:val="CMDOutput"/>
      </w:pPr>
      <w:r w:rsidRPr="00AE38AD">
        <w:t xml:space="preserve">                    "netmask": "255.255.255.0"</w:t>
      </w:r>
    </w:p>
    <w:p w14:paraId="4D9D9D90" w14:textId="77777777" w:rsidR="00786218" w:rsidRPr="00AE38AD" w:rsidRDefault="00786218" w:rsidP="00AE38AD">
      <w:pPr>
        <w:pStyle w:val="CMDOutput"/>
      </w:pPr>
      <w:r w:rsidRPr="00AE38AD">
        <w:t xml:space="preserve">                }</w:t>
      </w:r>
    </w:p>
    <w:p w14:paraId="32B27AC0" w14:textId="77777777" w:rsidR="00786218" w:rsidRPr="00AE38AD" w:rsidRDefault="00786218" w:rsidP="00AE38AD">
      <w:pPr>
        <w:pStyle w:val="CMDOutput"/>
      </w:pPr>
      <w:r w:rsidRPr="00AE38AD">
        <w:t xml:space="preserve">            ]</w:t>
      </w:r>
    </w:p>
    <w:p w14:paraId="041BDEA3" w14:textId="77777777" w:rsidR="00786218" w:rsidRPr="00AE38AD" w:rsidRDefault="00786218" w:rsidP="00AE38AD">
      <w:pPr>
        <w:pStyle w:val="CMDOutput"/>
      </w:pPr>
      <w:r w:rsidRPr="00AE38AD">
        <w:t xml:space="preserve">        },</w:t>
      </w:r>
    </w:p>
    <w:p w14:paraId="3C38C03F" w14:textId="77777777" w:rsidR="00786218" w:rsidRPr="00AE38AD" w:rsidRDefault="00786218" w:rsidP="00AE38AD">
      <w:pPr>
        <w:pStyle w:val="CMDOutput"/>
      </w:pPr>
      <w:r w:rsidRPr="00AE38AD">
        <w:t xml:space="preserve">        "ietf-</w:t>
      </w:r>
      <w:proofErr w:type="gramStart"/>
      <w:r w:rsidRPr="00AE38AD">
        <w:t>ip:ipv</w:t>
      </w:r>
      <w:proofErr w:type="gramEnd"/>
      <w:r w:rsidRPr="00AE38AD">
        <w:t>6": {}</w:t>
      </w:r>
    </w:p>
    <w:p w14:paraId="68341118" w14:textId="77777777" w:rsidR="00786218" w:rsidRPr="00AE38AD" w:rsidRDefault="00786218" w:rsidP="00AE38AD">
      <w:pPr>
        <w:pStyle w:val="CMDOutput"/>
      </w:pPr>
      <w:r w:rsidRPr="00AE38AD">
        <w:t xml:space="preserve">    }</w:t>
      </w:r>
    </w:p>
    <w:p w14:paraId="3080A840" w14:textId="77777777" w:rsidR="00786218" w:rsidRDefault="00786218" w:rsidP="00AE38AD">
      <w:pPr>
        <w:pStyle w:val="CMDOutput"/>
      </w:pPr>
      <w:r w:rsidRPr="00AE38AD">
        <w:t>}</w:t>
      </w:r>
    </w:p>
    <w:p w14:paraId="2F376278" w14:textId="77777777" w:rsidR="00786218" w:rsidRPr="006E2774" w:rsidRDefault="006E2774" w:rsidP="006E2774">
      <w:pPr>
        <w:pStyle w:val="BodyTextL50"/>
      </w:pPr>
      <w:r w:rsidRPr="006E2774">
        <w:rPr>
          <w:b/>
          <w:bCs/>
        </w:rPr>
        <w:t>Note</w:t>
      </w:r>
      <w:r w:rsidRPr="006E2774">
        <w:t>: If using an apostrophe in the description text string, then you must escape it with the backslash, as shown above.</w:t>
      </w:r>
    </w:p>
    <w:p w14:paraId="7AC968E9" w14:textId="77777777" w:rsidR="00786218" w:rsidRDefault="00C0315C" w:rsidP="00786218">
      <w:pPr>
        <w:pStyle w:val="Heading3"/>
      </w:pPr>
      <w:r>
        <w:t>C</w:t>
      </w:r>
      <w:r w:rsidRPr="00C0315C">
        <w:t>reate a variable to send the request and store the JSON response.</w:t>
      </w:r>
    </w:p>
    <w:p w14:paraId="1BCAB240" w14:textId="77777777" w:rsidR="00786218" w:rsidRDefault="00C0315C" w:rsidP="00786218">
      <w:pPr>
        <w:pStyle w:val="BodyTextL25"/>
      </w:pPr>
      <w:r>
        <w:t xml:space="preserve">Use the variables created in the previous step as parameters for the </w:t>
      </w:r>
      <w:proofErr w:type="spellStart"/>
      <w:proofErr w:type="gramStart"/>
      <w:r w:rsidR="00786218" w:rsidRPr="002B31CC">
        <w:rPr>
          <w:b/>
        </w:rPr>
        <w:t>requests.</w:t>
      </w:r>
      <w:r w:rsidR="00786218">
        <w:rPr>
          <w:b/>
        </w:rPr>
        <w:t>put</w:t>
      </w:r>
      <w:proofErr w:type="spellEnd"/>
      <w:r w:rsidR="00786218" w:rsidRPr="002B31CC">
        <w:rPr>
          <w:b/>
        </w:rPr>
        <w:t>(</w:t>
      </w:r>
      <w:proofErr w:type="gramEnd"/>
      <w:r w:rsidR="00786218" w:rsidRPr="002B31CC">
        <w:rPr>
          <w:b/>
        </w:rPr>
        <w:t>)</w:t>
      </w:r>
      <w:r w:rsidR="00786218">
        <w:t xml:space="preserve"> method. This method sends an HTTP PUT request to the RESTCONF API. </w:t>
      </w:r>
      <w:r>
        <w:t>Assign</w:t>
      </w:r>
      <w:r w:rsidR="00786218">
        <w:t xml:space="preserve"> the result of the request to a variable name</w:t>
      </w:r>
      <w:r>
        <w:t>d</w:t>
      </w:r>
      <w:r w:rsidR="00786218">
        <w:t xml:space="preserve"> </w:t>
      </w:r>
      <w:r w:rsidR="00786218" w:rsidRPr="00FE3963">
        <w:rPr>
          <w:b/>
        </w:rPr>
        <w:t>resp</w:t>
      </w:r>
      <w:r w:rsidR="00786218">
        <w:t>. That variable will hold the JSON response from the API. If the request is successful, the JSON will contain the returned YANG data model.</w:t>
      </w:r>
    </w:p>
    <w:p w14:paraId="4A25019D" w14:textId="3E3E16DF" w:rsidR="00786218" w:rsidRPr="00325D87" w:rsidRDefault="00E327A8" w:rsidP="00325D87">
      <w:pPr>
        <w:pStyle w:val="SubStepAlpha"/>
      </w:pPr>
      <w:r>
        <w:t xml:space="preserve">Before entering statements, please note that this variable specification should be on only one line in your script. </w:t>
      </w:r>
      <w:r w:rsidR="00786218" w:rsidRPr="00325D87">
        <w:t>Enter the following statement</w:t>
      </w:r>
      <w:r w:rsidR="00325D87">
        <w:t>s</w:t>
      </w:r>
      <w:r w:rsidR="00786218" w:rsidRPr="00325D87">
        <w:t>:</w:t>
      </w:r>
    </w:p>
    <w:p w14:paraId="08BBBF00" w14:textId="1238709A" w:rsidR="00E67FDB" w:rsidRDefault="006E2774" w:rsidP="00E67FDB">
      <w:pPr>
        <w:pStyle w:val="BodyTextL50"/>
      </w:pPr>
      <w:r>
        <w:rPr>
          <w:b/>
          <w:bCs/>
        </w:rPr>
        <w:t>Note</w:t>
      </w:r>
      <w:r>
        <w:t>: This variable specification should be on one line in your script.</w:t>
      </w:r>
    </w:p>
    <w:p w14:paraId="4CAB361C" w14:textId="77777777" w:rsidR="00786218" w:rsidRDefault="00786218" w:rsidP="00C0315C">
      <w:pPr>
        <w:pStyle w:val="CMDOutput"/>
      </w:pPr>
      <w:r w:rsidRPr="00C0315C">
        <w:t xml:space="preserve">resp = </w:t>
      </w:r>
      <w:proofErr w:type="spellStart"/>
      <w:proofErr w:type="gramStart"/>
      <w:r w:rsidRPr="00C0315C">
        <w:t>requests.put</w:t>
      </w:r>
      <w:proofErr w:type="spellEnd"/>
      <w:r w:rsidRPr="00C0315C">
        <w:t>(</w:t>
      </w:r>
      <w:proofErr w:type="spellStart"/>
      <w:proofErr w:type="gramEnd"/>
      <w:r w:rsidRPr="00C0315C">
        <w:t>api_url</w:t>
      </w:r>
      <w:proofErr w:type="spellEnd"/>
      <w:r w:rsidRPr="00C0315C">
        <w:t>, data=</w:t>
      </w:r>
      <w:proofErr w:type="spellStart"/>
      <w:r w:rsidRPr="00C0315C">
        <w:t>json.dumps</w:t>
      </w:r>
      <w:proofErr w:type="spellEnd"/>
      <w:r w:rsidRPr="00C0315C">
        <w:t>(</w:t>
      </w:r>
      <w:proofErr w:type="spellStart"/>
      <w:r w:rsidRPr="00C0315C">
        <w:t>yangConfig</w:t>
      </w:r>
      <w:proofErr w:type="spellEnd"/>
      <w:r w:rsidRPr="00C0315C">
        <w:t>), auth=</w:t>
      </w:r>
      <w:proofErr w:type="spellStart"/>
      <w:r w:rsidRPr="00C0315C">
        <w:t>basicauth</w:t>
      </w:r>
      <w:proofErr w:type="spellEnd"/>
      <w:r w:rsidRPr="00C0315C">
        <w:t>, headers=headers, verify=False)</w:t>
      </w:r>
    </w:p>
    <w:p w14:paraId="5F47A404" w14:textId="77777777" w:rsidR="002F6737" w:rsidRPr="00C0315C" w:rsidRDefault="002F6737" w:rsidP="002F6737">
      <w:pPr>
        <w:pStyle w:val="SubStepAlpha"/>
      </w:pPr>
      <w:r>
        <w:t xml:space="preserve">Enter the code below to handle the response. If the </w:t>
      </w:r>
      <w:proofErr w:type="spellStart"/>
      <w:r>
        <w:t>the</w:t>
      </w:r>
      <w:proofErr w:type="spellEnd"/>
      <w:r>
        <w:t xml:space="preserve"> response is one of the HTTP success messages, the first message will be printed. Any other code value is considered an error. The response code and error message will be printed in the event that an error has been detected.</w:t>
      </w:r>
    </w:p>
    <w:p w14:paraId="5A6C111B" w14:textId="77777777" w:rsidR="00786218" w:rsidRPr="002A3406" w:rsidRDefault="00786218" w:rsidP="002A3406">
      <w:pPr>
        <w:pStyle w:val="CMDOutput"/>
        <w:ind w:left="0"/>
      </w:pPr>
      <w:proofErr w:type="gramStart"/>
      <w:r w:rsidRPr="002A3406">
        <w:t>if(</w:t>
      </w:r>
      <w:proofErr w:type="spellStart"/>
      <w:proofErr w:type="gramEnd"/>
      <w:r w:rsidRPr="002A3406">
        <w:t>resp.status_code</w:t>
      </w:r>
      <w:proofErr w:type="spellEnd"/>
      <w:r w:rsidRPr="002A3406">
        <w:t xml:space="preserve"> &gt;= 200 and </w:t>
      </w:r>
      <w:proofErr w:type="spellStart"/>
      <w:r w:rsidRPr="002A3406">
        <w:t>resp.status_code</w:t>
      </w:r>
      <w:proofErr w:type="spellEnd"/>
      <w:r w:rsidRPr="002A3406">
        <w:t xml:space="preserve"> &lt;= 299):</w:t>
      </w:r>
    </w:p>
    <w:p w14:paraId="7ED928F9" w14:textId="77777777" w:rsidR="00786218" w:rsidRPr="002A3406" w:rsidRDefault="00786218" w:rsidP="002A3406">
      <w:pPr>
        <w:pStyle w:val="CMDOutput"/>
        <w:ind w:left="0"/>
      </w:pPr>
      <w:r w:rsidRPr="002A3406">
        <w:t xml:space="preserve">    </w:t>
      </w:r>
      <w:proofErr w:type="gramStart"/>
      <w:r w:rsidRPr="002A3406">
        <w:t>print(</w:t>
      </w:r>
      <w:proofErr w:type="gramEnd"/>
      <w:r w:rsidRPr="002A3406">
        <w:t>"STATUS OK: {}".format(</w:t>
      </w:r>
      <w:proofErr w:type="spellStart"/>
      <w:r w:rsidRPr="002A3406">
        <w:t>resp.status_code</w:t>
      </w:r>
      <w:proofErr w:type="spellEnd"/>
      <w:r w:rsidRPr="002A3406">
        <w:t>))</w:t>
      </w:r>
    </w:p>
    <w:p w14:paraId="6C05D56F" w14:textId="77777777" w:rsidR="00786218" w:rsidRPr="002A3406" w:rsidRDefault="00786218" w:rsidP="002A3406">
      <w:pPr>
        <w:pStyle w:val="CMDOutput"/>
        <w:ind w:left="0"/>
      </w:pPr>
      <w:r w:rsidRPr="002A3406">
        <w:t>else:</w:t>
      </w:r>
    </w:p>
    <w:p w14:paraId="36DA02A1" w14:textId="7EC6689C" w:rsidR="00786218" w:rsidRDefault="00786218" w:rsidP="002A3406">
      <w:pPr>
        <w:pStyle w:val="CMDOutput"/>
        <w:ind w:left="0"/>
      </w:pPr>
      <w:r w:rsidRPr="002A3406">
        <w:t xml:space="preserve">    </w:t>
      </w:r>
      <w:proofErr w:type="gramStart"/>
      <w:r w:rsidR="00025ADF" w:rsidRPr="002A3406">
        <w:t>print(</w:t>
      </w:r>
      <w:proofErr w:type="gramEnd"/>
      <w:r w:rsidR="00025ADF" w:rsidRPr="002A3406">
        <w:t>'Error. Status Code: {} \</w:t>
      </w:r>
      <w:proofErr w:type="spellStart"/>
      <w:r w:rsidR="00025ADF" w:rsidRPr="002A3406">
        <w:t>nError</w:t>
      </w:r>
      <w:proofErr w:type="spellEnd"/>
      <w:r w:rsidR="00025ADF" w:rsidRPr="002A3406">
        <w:t xml:space="preserve"> message: {}</w:t>
      </w:r>
      <w:proofErr w:type="gramStart"/>
      <w:r w:rsidR="00025ADF" w:rsidRPr="002A3406">
        <w:t>'.format</w:t>
      </w:r>
      <w:proofErr w:type="gramEnd"/>
      <w:r w:rsidR="00025ADF" w:rsidRPr="002A3406">
        <w:t>(</w:t>
      </w:r>
      <w:proofErr w:type="spellStart"/>
      <w:r w:rsidR="00025ADF" w:rsidRPr="002A3406">
        <w:t>resp.status_code,resp.json</w:t>
      </w:r>
      <w:proofErr w:type="spellEnd"/>
      <w:r w:rsidR="00025ADF" w:rsidRPr="002A3406">
        <w:t>())</w:t>
      </w:r>
      <w:r w:rsidR="00D057DE" w:rsidRPr="002A3406">
        <w:t>)</w:t>
      </w:r>
    </w:p>
    <w:p w14:paraId="750AE60D" w14:textId="4FD62846" w:rsidR="00786218" w:rsidRDefault="00786218" w:rsidP="00786218">
      <w:pPr>
        <w:pStyle w:val="BodyTextL25"/>
        <w:keepNext/>
      </w:pPr>
      <w:r>
        <w:t xml:space="preserve">The </w:t>
      </w:r>
      <w:r w:rsidR="00E327A8">
        <w:t xml:space="preserve">table below lists the </w:t>
      </w:r>
      <w:r>
        <w:t xml:space="preserve">various elements of </w:t>
      </w:r>
      <w:r w:rsidR="00325D87">
        <w:t>these statements</w:t>
      </w:r>
      <w:r>
        <w:t>:</w:t>
      </w:r>
    </w:p>
    <w:tbl>
      <w:tblPr>
        <w:tblStyle w:val="LabTableStyle"/>
        <w:tblW w:w="0" w:type="auto"/>
        <w:tblLook w:val="04A0" w:firstRow="1" w:lastRow="0" w:firstColumn="1" w:lastColumn="0" w:noHBand="0" w:noVBand="1"/>
        <w:tblDescription w:val="The table consists of the elements of the requests put method and explanations of each element."/>
      </w:tblPr>
      <w:tblGrid>
        <w:gridCol w:w="2425"/>
        <w:gridCol w:w="7285"/>
      </w:tblGrid>
      <w:tr w:rsidR="00786218" w:rsidRPr="000B4FC5" w14:paraId="0E62F15A" w14:textId="77777777" w:rsidTr="002F6737">
        <w:trPr>
          <w:cnfStyle w:val="100000000000" w:firstRow="1" w:lastRow="0" w:firstColumn="0" w:lastColumn="0" w:oddVBand="0" w:evenVBand="0" w:oddHBand="0" w:evenHBand="0" w:firstRowFirstColumn="0" w:firstRowLastColumn="0" w:lastRowFirstColumn="0" w:lastRowLastColumn="0"/>
          <w:tblHeader/>
        </w:trPr>
        <w:tc>
          <w:tcPr>
            <w:tcW w:w="2425" w:type="dxa"/>
          </w:tcPr>
          <w:p w14:paraId="3E286CB2" w14:textId="77777777" w:rsidR="00786218" w:rsidRPr="000B4FC5" w:rsidRDefault="00786218" w:rsidP="0023478B">
            <w:pPr>
              <w:pStyle w:val="BodyTextL25"/>
              <w:ind w:left="0"/>
              <w:rPr>
                <w:b/>
              </w:rPr>
            </w:pPr>
            <w:r w:rsidRPr="000B4FC5">
              <w:rPr>
                <w:b/>
              </w:rPr>
              <w:t>Element</w:t>
            </w:r>
          </w:p>
        </w:tc>
        <w:tc>
          <w:tcPr>
            <w:tcW w:w="7285" w:type="dxa"/>
          </w:tcPr>
          <w:p w14:paraId="2FDEB8C4" w14:textId="77777777" w:rsidR="00786218" w:rsidRPr="000B4FC5" w:rsidRDefault="00786218" w:rsidP="0023478B">
            <w:pPr>
              <w:pStyle w:val="BodyTextL25"/>
              <w:ind w:left="0"/>
              <w:rPr>
                <w:b/>
              </w:rPr>
            </w:pPr>
            <w:r w:rsidRPr="000B4FC5">
              <w:rPr>
                <w:b/>
              </w:rPr>
              <w:t>Explanation</w:t>
            </w:r>
          </w:p>
        </w:tc>
      </w:tr>
      <w:tr w:rsidR="00786218" w14:paraId="2065A30C" w14:textId="77777777" w:rsidTr="0023478B">
        <w:tc>
          <w:tcPr>
            <w:tcW w:w="2425" w:type="dxa"/>
          </w:tcPr>
          <w:p w14:paraId="04D1BB60"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resp</w:t>
            </w:r>
          </w:p>
        </w:tc>
        <w:tc>
          <w:tcPr>
            <w:tcW w:w="7285" w:type="dxa"/>
          </w:tcPr>
          <w:p w14:paraId="7D0E15C2" w14:textId="77777777" w:rsidR="00786218" w:rsidRDefault="006E2774" w:rsidP="0023478B">
            <w:pPr>
              <w:pStyle w:val="TableText"/>
            </w:pPr>
            <w:r>
              <w:t>T</w:t>
            </w:r>
            <w:r w:rsidR="00786218">
              <w:t>he variable to hold the response from the API.</w:t>
            </w:r>
          </w:p>
        </w:tc>
      </w:tr>
      <w:tr w:rsidR="00786218" w14:paraId="3F0C8AE0" w14:textId="77777777" w:rsidTr="0023478B">
        <w:tc>
          <w:tcPr>
            <w:tcW w:w="2425" w:type="dxa"/>
          </w:tcPr>
          <w:p w14:paraId="762CC8AA" w14:textId="77777777" w:rsidR="00786218" w:rsidRPr="00F93DEB" w:rsidRDefault="00786218" w:rsidP="0023478B">
            <w:pPr>
              <w:pStyle w:val="TableText"/>
              <w:rPr>
                <w:rFonts w:ascii="Courier New" w:hAnsi="Courier New" w:cs="Courier New"/>
              </w:rPr>
            </w:pPr>
            <w:proofErr w:type="spellStart"/>
            <w:proofErr w:type="gramStart"/>
            <w:r w:rsidRPr="00F93DEB">
              <w:rPr>
                <w:rFonts w:ascii="Courier New" w:hAnsi="Courier New" w:cs="Courier New"/>
              </w:rPr>
              <w:t>requests.</w:t>
            </w:r>
            <w:r w:rsidR="006E2774">
              <w:rPr>
                <w:rFonts w:ascii="Courier New" w:hAnsi="Courier New" w:cs="Courier New"/>
              </w:rPr>
              <w:t>pu</w:t>
            </w:r>
            <w:r>
              <w:rPr>
                <w:rFonts w:ascii="Courier New" w:hAnsi="Courier New" w:cs="Courier New"/>
              </w:rPr>
              <w:t>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2F1B22A3" w14:textId="77777777" w:rsidR="00786218" w:rsidRDefault="006E2774" w:rsidP="0023478B">
            <w:pPr>
              <w:pStyle w:val="TableText"/>
            </w:pPr>
            <w:r>
              <w:t>T</w:t>
            </w:r>
            <w:r w:rsidR="00786218">
              <w:t xml:space="preserve">he method that actually makes the </w:t>
            </w:r>
            <w:r>
              <w:t>PUT</w:t>
            </w:r>
            <w:r w:rsidR="00786218">
              <w:t xml:space="preserve"> request.</w:t>
            </w:r>
          </w:p>
        </w:tc>
      </w:tr>
      <w:tr w:rsidR="006E2774" w14:paraId="058C94DC" w14:textId="77777777" w:rsidTr="0023478B">
        <w:tc>
          <w:tcPr>
            <w:tcW w:w="2425" w:type="dxa"/>
          </w:tcPr>
          <w:p w14:paraId="5F388E09" w14:textId="77777777" w:rsidR="006E2774" w:rsidRPr="00F93DEB" w:rsidRDefault="006E2774" w:rsidP="006E2774">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17ADE73C" w14:textId="443B7839" w:rsidR="006E2774" w:rsidRDefault="006E2774" w:rsidP="006E2774">
            <w:pPr>
              <w:pStyle w:val="TableText"/>
            </w:pPr>
            <w:r>
              <w:t>The variable that holds the URL address string</w:t>
            </w:r>
            <w:r w:rsidR="00E327A8">
              <w:t>.</w:t>
            </w:r>
          </w:p>
        </w:tc>
      </w:tr>
      <w:tr w:rsidR="00786218" w14:paraId="1B31F50C" w14:textId="77777777" w:rsidTr="0023478B">
        <w:tc>
          <w:tcPr>
            <w:tcW w:w="2425" w:type="dxa"/>
          </w:tcPr>
          <w:p w14:paraId="7D3767E7" w14:textId="77777777" w:rsidR="00786218" w:rsidRDefault="00786218" w:rsidP="0023478B">
            <w:pPr>
              <w:pStyle w:val="TableText"/>
              <w:rPr>
                <w:rFonts w:ascii="Courier New" w:hAnsi="Courier New" w:cs="Courier New"/>
              </w:rPr>
            </w:pPr>
            <w:r>
              <w:rPr>
                <w:rFonts w:ascii="Courier New" w:hAnsi="Courier New" w:cs="Courier New"/>
              </w:rPr>
              <w:t>data</w:t>
            </w:r>
          </w:p>
        </w:tc>
        <w:tc>
          <w:tcPr>
            <w:tcW w:w="7285" w:type="dxa"/>
          </w:tcPr>
          <w:p w14:paraId="5199FAA9" w14:textId="65D3EB2E" w:rsidR="00786218" w:rsidRDefault="006E2774" w:rsidP="0023478B">
            <w:pPr>
              <w:pStyle w:val="TableText"/>
            </w:pPr>
            <w:r>
              <w:t>T</w:t>
            </w:r>
            <w:r w:rsidR="00786218">
              <w:t xml:space="preserve">he data to </w:t>
            </w:r>
            <w:r w:rsidR="00911120">
              <w:t xml:space="preserve">be </w:t>
            </w:r>
            <w:r w:rsidR="00786218">
              <w:t>sent to the API endpoint</w:t>
            </w:r>
            <w:r w:rsidR="00911120">
              <w:t>,</w:t>
            </w:r>
            <w:r>
              <w:t xml:space="preserve"> which is formatted as JSON.</w:t>
            </w:r>
          </w:p>
        </w:tc>
      </w:tr>
      <w:tr w:rsidR="006E2774" w14:paraId="5B777C32" w14:textId="77777777" w:rsidTr="0023478B">
        <w:tc>
          <w:tcPr>
            <w:tcW w:w="2425" w:type="dxa"/>
          </w:tcPr>
          <w:p w14:paraId="6692840E" w14:textId="77777777" w:rsidR="006E2774" w:rsidRPr="00F93DEB" w:rsidRDefault="006E2774" w:rsidP="006E2774">
            <w:pPr>
              <w:pStyle w:val="TableText"/>
              <w:rPr>
                <w:rFonts w:ascii="Courier New" w:hAnsi="Courier New" w:cs="Courier New"/>
              </w:rPr>
            </w:pPr>
            <w:r>
              <w:rPr>
                <w:rFonts w:ascii="Courier New" w:hAnsi="Courier New" w:cs="Courier New"/>
              </w:rPr>
              <w:t>auth</w:t>
            </w:r>
          </w:p>
        </w:tc>
        <w:tc>
          <w:tcPr>
            <w:tcW w:w="7285" w:type="dxa"/>
          </w:tcPr>
          <w:p w14:paraId="1DE0FDDB" w14:textId="77777777" w:rsidR="006E2774" w:rsidRDefault="006E2774" w:rsidP="006E2774">
            <w:pPr>
              <w:pStyle w:val="TableText"/>
            </w:pPr>
            <w:r>
              <w:t>The tuple variable created to hold the authentication information.</w:t>
            </w:r>
          </w:p>
        </w:tc>
      </w:tr>
      <w:tr w:rsidR="006E2774" w14:paraId="7A3BA018" w14:textId="77777777" w:rsidTr="0023478B">
        <w:tc>
          <w:tcPr>
            <w:tcW w:w="2425" w:type="dxa"/>
          </w:tcPr>
          <w:p w14:paraId="11E46880"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headers=headers</w:t>
            </w:r>
          </w:p>
        </w:tc>
        <w:tc>
          <w:tcPr>
            <w:tcW w:w="7285" w:type="dxa"/>
          </w:tcPr>
          <w:p w14:paraId="0289C448" w14:textId="77777777" w:rsidR="006E2774" w:rsidRDefault="006E2774" w:rsidP="006E2774">
            <w:pPr>
              <w:pStyle w:val="TableText"/>
            </w:pPr>
            <w:r>
              <w:t>A parameter that is assigned the headers variable</w:t>
            </w:r>
            <w:r w:rsidR="00911120">
              <w:t>.</w:t>
            </w:r>
          </w:p>
        </w:tc>
      </w:tr>
      <w:tr w:rsidR="006E2774" w14:paraId="5C584C7C" w14:textId="77777777" w:rsidTr="0023478B">
        <w:tc>
          <w:tcPr>
            <w:tcW w:w="2425" w:type="dxa"/>
          </w:tcPr>
          <w:p w14:paraId="5C79C3C9"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verify=False</w:t>
            </w:r>
          </w:p>
        </w:tc>
        <w:tc>
          <w:tcPr>
            <w:tcW w:w="7285" w:type="dxa"/>
          </w:tcPr>
          <w:p w14:paraId="4658EBBB" w14:textId="0DF2372E" w:rsidR="006E2774" w:rsidRDefault="00911120" w:rsidP="006E2774">
            <w:pPr>
              <w:pStyle w:val="TableText"/>
            </w:pPr>
            <w:r>
              <w:t>A parameter that d</w:t>
            </w:r>
            <w:r w:rsidR="006E2774">
              <w:t>isables verification of the SSL certificate when the request is made</w:t>
            </w:r>
            <w:r w:rsidR="00E327A8">
              <w:t>.</w:t>
            </w:r>
          </w:p>
        </w:tc>
      </w:tr>
      <w:tr w:rsidR="00786218" w14:paraId="75B07A92" w14:textId="77777777" w:rsidTr="0023478B">
        <w:tc>
          <w:tcPr>
            <w:tcW w:w="2425" w:type="dxa"/>
          </w:tcPr>
          <w:p w14:paraId="427B0BEF" w14:textId="77777777" w:rsidR="00786218" w:rsidRPr="00F93DEB" w:rsidRDefault="00786218" w:rsidP="0023478B">
            <w:pPr>
              <w:pStyle w:val="TableText"/>
              <w:rPr>
                <w:rFonts w:ascii="Courier New" w:hAnsi="Courier New" w:cs="Courier New"/>
              </w:rPr>
            </w:pPr>
            <w:proofErr w:type="spellStart"/>
            <w:proofErr w:type="gramStart"/>
            <w:r w:rsidRPr="000E2331">
              <w:rPr>
                <w:rFonts w:ascii="Courier New" w:hAnsi="Courier New" w:cs="Courier New"/>
              </w:rPr>
              <w:t>resp.status</w:t>
            </w:r>
            <w:proofErr w:type="gramEnd"/>
            <w:r w:rsidRPr="000E2331">
              <w:rPr>
                <w:rFonts w:ascii="Courier New" w:hAnsi="Courier New" w:cs="Courier New"/>
              </w:rPr>
              <w:t>_code</w:t>
            </w:r>
            <w:proofErr w:type="spellEnd"/>
          </w:p>
        </w:tc>
        <w:tc>
          <w:tcPr>
            <w:tcW w:w="7285" w:type="dxa"/>
          </w:tcPr>
          <w:p w14:paraId="0585B654" w14:textId="77777777" w:rsidR="00786218" w:rsidRDefault="00786218" w:rsidP="0023478B">
            <w:pPr>
              <w:pStyle w:val="TableText"/>
            </w:pPr>
            <w:r>
              <w:t>The HTTP status code in the API</w:t>
            </w:r>
            <w:r w:rsidR="00911120">
              <w:t xml:space="preserve"> </w:t>
            </w:r>
            <w:r w:rsidR="002F6737">
              <w:rPr>
                <w:b/>
                <w:bCs/>
              </w:rPr>
              <w:t>PUT</w:t>
            </w:r>
            <w:r>
              <w:t xml:space="preserve"> </w:t>
            </w:r>
            <w:r w:rsidR="00911120">
              <w:t>r</w:t>
            </w:r>
            <w:r>
              <w:t>equest reply</w:t>
            </w:r>
            <w:r w:rsidR="006E2774">
              <w:t>.</w:t>
            </w:r>
          </w:p>
        </w:tc>
      </w:tr>
    </w:tbl>
    <w:p w14:paraId="0E5B2CE0" w14:textId="77777777" w:rsidR="00325D87" w:rsidRPr="00325D87" w:rsidRDefault="00911120" w:rsidP="00325D87">
      <w:pPr>
        <w:pStyle w:val="SubStepAlpha"/>
      </w:pPr>
      <w:r>
        <w:lastRenderedPageBreak/>
        <w:t>Run the script</w:t>
      </w:r>
      <w:r w:rsidR="00325D87" w:rsidRPr="00325D87">
        <w:t xml:space="preserve"> to send the PUT request to R1. </w:t>
      </w:r>
      <w:r w:rsidR="00325D87">
        <w:t>Y</w:t>
      </w:r>
      <w:r w:rsidR="00325D87" w:rsidRPr="00325D87">
        <w:t xml:space="preserve">ou should get a </w:t>
      </w:r>
      <w:r w:rsidRPr="002A3406">
        <w:rPr>
          <w:b/>
          <w:bCs/>
        </w:rPr>
        <w:t xml:space="preserve">201 </w:t>
      </w:r>
      <w:r w:rsidR="00325D87" w:rsidRPr="002A3406">
        <w:rPr>
          <w:b/>
          <w:bCs/>
        </w:rPr>
        <w:t xml:space="preserve">Status </w:t>
      </w:r>
      <w:r w:rsidRPr="002A3406">
        <w:rPr>
          <w:b/>
          <w:bCs/>
        </w:rPr>
        <w:t>Created</w:t>
      </w:r>
      <w:r>
        <w:t xml:space="preserve"> </w:t>
      </w:r>
      <w:r w:rsidR="00325D87">
        <w:t>message. If not, check your code and the configuration for R1.</w:t>
      </w:r>
    </w:p>
    <w:p w14:paraId="5AD54E56" w14:textId="77777777" w:rsidR="00E67FDB" w:rsidRDefault="00325D87" w:rsidP="00325D87">
      <w:pPr>
        <w:pStyle w:val="SubStepAlpha"/>
      </w:pPr>
      <w:r>
        <w:t xml:space="preserve">You can verify </w:t>
      </w:r>
      <w:r w:rsidR="002F6737">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p>
    <w:p w14:paraId="442B2597" w14:textId="18286E3B" w:rsidR="00E67FDB" w:rsidRDefault="00E67FDB" w:rsidP="00E67FDB">
      <w:pPr>
        <w:pStyle w:val="ConfigWindow"/>
      </w:pPr>
      <w:r>
        <w:t>Open configuration window</w:t>
      </w:r>
    </w:p>
    <w:p w14:paraId="464DDE5B" w14:textId="77777777" w:rsidR="00325D87" w:rsidRDefault="00325D87" w:rsidP="00325D87">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3458345B" w14:textId="77777777" w:rsidR="00325D87" w:rsidRDefault="00325D87" w:rsidP="00325D87">
      <w:pPr>
        <w:pStyle w:val="CMDOutput"/>
      </w:pPr>
      <w:r>
        <w:t>Any interface listed with OK? value "NO" does not have a valid configuration</w:t>
      </w:r>
    </w:p>
    <w:p w14:paraId="36DD6518" w14:textId="77777777" w:rsidR="00325D87" w:rsidRDefault="00325D87" w:rsidP="00325D87">
      <w:pPr>
        <w:pStyle w:val="CMDOutput"/>
      </w:pPr>
    </w:p>
    <w:p w14:paraId="667C21FB" w14:textId="77777777" w:rsidR="00325D87" w:rsidRDefault="00325D87" w:rsidP="00325D87">
      <w:pPr>
        <w:pStyle w:val="CMDOutput"/>
      </w:pPr>
      <w:r>
        <w:t>Interface              IP-Address      OK? Method Status                Protocol</w:t>
      </w:r>
    </w:p>
    <w:p w14:paraId="43309956" w14:textId="77777777" w:rsidR="00325D87" w:rsidRDefault="00325D87" w:rsidP="00325D87">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3A775B73" w14:textId="77777777" w:rsidR="00325D87" w:rsidRDefault="00325D87" w:rsidP="00325D87">
      <w:pPr>
        <w:pStyle w:val="CMDOutput"/>
      </w:pPr>
      <w:r>
        <w:t xml:space="preserve">GigabitEthernet0/0/1   192.168.1.1     YES manual up                    </w:t>
      </w:r>
      <w:proofErr w:type="spellStart"/>
      <w:r>
        <w:t>up</w:t>
      </w:r>
      <w:proofErr w:type="spellEnd"/>
    </w:p>
    <w:p w14:paraId="0FFC1123" w14:textId="77777777" w:rsidR="00325D87" w:rsidRDefault="00325D87" w:rsidP="00325D87">
      <w:pPr>
        <w:pStyle w:val="CMDOutput"/>
      </w:pPr>
      <w:r>
        <w:t xml:space="preserve">Serial0/1/0            unassigned      </w:t>
      </w:r>
      <w:proofErr w:type="gramStart"/>
      <w:r>
        <w:t>NO  unset</w:t>
      </w:r>
      <w:proofErr w:type="gramEnd"/>
      <w:r>
        <w:t xml:space="preserve">  down                  </w:t>
      </w:r>
      <w:proofErr w:type="spellStart"/>
      <w:r>
        <w:t>down</w:t>
      </w:r>
      <w:proofErr w:type="spellEnd"/>
    </w:p>
    <w:p w14:paraId="542A34B2" w14:textId="77777777" w:rsidR="00325D87" w:rsidRDefault="00325D87" w:rsidP="00325D87">
      <w:pPr>
        <w:pStyle w:val="CMDOutput"/>
      </w:pPr>
      <w:r>
        <w:t xml:space="preserve">Serial0/1/1            unassigned      </w:t>
      </w:r>
      <w:proofErr w:type="gramStart"/>
      <w:r>
        <w:t>NO  unset</w:t>
      </w:r>
      <w:proofErr w:type="gramEnd"/>
      <w:r>
        <w:t xml:space="preserve">  down                  </w:t>
      </w:r>
      <w:proofErr w:type="spellStart"/>
      <w:r>
        <w:t>down</w:t>
      </w:r>
      <w:proofErr w:type="spellEnd"/>
    </w:p>
    <w:p w14:paraId="7234675A" w14:textId="77777777" w:rsidR="00325D87" w:rsidRDefault="00325D87" w:rsidP="00325D87">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F6DEDF7" w14:textId="77777777" w:rsidR="00325D87" w:rsidRDefault="00325D87" w:rsidP="00325D87">
      <w:pPr>
        <w:pStyle w:val="CMDOutput"/>
      </w:pPr>
      <w:r w:rsidRPr="00325D87">
        <w:t xml:space="preserve">Loopback1              10.1.1.1        YES </w:t>
      </w:r>
      <w:proofErr w:type="gramStart"/>
      <w:r w:rsidRPr="00325D87">
        <w:t>other  up</w:t>
      </w:r>
      <w:proofErr w:type="gramEnd"/>
      <w:r w:rsidRPr="00325D87">
        <w:t xml:space="preserve">                    </w:t>
      </w:r>
      <w:proofErr w:type="spellStart"/>
      <w:r w:rsidRPr="00325D87">
        <w:t>up</w:t>
      </w:r>
      <w:proofErr w:type="spellEnd"/>
      <w:r w:rsidRPr="00325D87">
        <w:t xml:space="preserve"> </w:t>
      </w:r>
    </w:p>
    <w:p w14:paraId="0635D385" w14:textId="76A47884" w:rsidR="00786218" w:rsidRDefault="00325D87">
      <w:pPr>
        <w:pStyle w:val="CMDOutput"/>
      </w:pPr>
      <w:r w:rsidRPr="009E157F">
        <w:rPr>
          <w:highlight w:val="yellow"/>
        </w:rPr>
        <w:t>Loopback</w:t>
      </w:r>
      <w:r>
        <w:rPr>
          <w:highlight w:val="yellow"/>
        </w:rPr>
        <w:t>2</w:t>
      </w:r>
      <w:r w:rsidRPr="009E157F">
        <w:rPr>
          <w:highlight w:val="yellow"/>
        </w:rPr>
        <w:t xml:space="preserve">              10.</w:t>
      </w:r>
      <w:r>
        <w:rPr>
          <w:highlight w:val="yellow"/>
        </w:rPr>
        <w:t>2</w:t>
      </w:r>
      <w:r w:rsidRPr="009E157F">
        <w:rPr>
          <w:highlight w:val="yellow"/>
        </w:rPr>
        <w:t xml:space="preserve">.1.1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5A00505C" w14:textId="77777777" w:rsidR="00E67FDB" w:rsidRDefault="00E67FDB" w:rsidP="00E67FDB">
      <w:pPr>
        <w:pStyle w:val="ConfigWindow"/>
      </w:pPr>
      <w:r>
        <w:t>Close configuration window</w:t>
      </w:r>
    </w:p>
    <w:p w14:paraId="5917B85B" w14:textId="77777777" w:rsidR="00786218" w:rsidRDefault="00325D87" w:rsidP="00214AC9">
      <w:pPr>
        <w:pStyle w:val="Heading1"/>
      </w:pPr>
      <w:r>
        <w:t>Programs Used in this Lab</w:t>
      </w:r>
    </w:p>
    <w:p w14:paraId="7E085A37" w14:textId="77777777" w:rsidR="00E67FDB" w:rsidRDefault="00325D87" w:rsidP="00E67FDB">
      <w:pPr>
        <w:pStyle w:val="BodyTextL25"/>
      </w:pPr>
      <w:r>
        <w:t>The following Python scripts were used in this lab:</w:t>
      </w:r>
    </w:p>
    <w:p w14:paraId="5C2E61C5" w14:textId="77777777" w:rsidR="00325D87" w:rsidRDefault="00325D87" w:rsidP="00325D87">
      <w:pPr>
        <w:pStyle w:val="CMDOutput"/>
      </w:pPr>
      <w:r>
        <w:t>========================= resconf-get.py =========================</w:t>
      </w:r>
    </w:p>
    <w:p w14:paraId="7A69B25B" w14:textId="77777777" w:rsidR="00325D87" w:rsidRDefault="00325D87" w:rsidP="00325D87">
      <w:pPr>
        <w:pStyle w:val="CMDOutput"/>
      </w:pPr>
      <w:r>
        <w:t>import json</w:t>
      </w:r>
    </w:p>
    <w:p w14:paraId="43EC4D90" w14:textId="77777777" w:rsidR="00325D87" w:rsidRDefault="00325D87" w:rsidP="00325D87">
      <w:pPr>
        <w:pStyle w:val="CMDOutput"/>
      </w:pPr>
      <w:r>
        <w:t>import requests</w:t>
      </w:r>
    </w:p>
    <w:p w14:paraId="5B685491" w14:textId="77777777" w:rsidR="00325D87" w:rsidRDefault="00325D87" w:rsidP="00325D87">
      <w:pPr>
        <w:pStyle w:val="CMDOutput"/>
      </w:pPr>
      <w:proofErr w:type="gramStart"/>
      <w:r>
        <w:t>requests.packages</w:t>
      </w:r>
      <w:proofErr w:type="gramEnd"/>
      <w:r>
        <w:t>.urllib3.disable_warnings()</w:t>
      </w:r>
    </w:p>
    <w:p w14:paraId="4C8134EA" w14:textId="77777777" w:rsidR="00325D87" w:rsidRDefault="00325D87" w:rsidP="00325D87">
      <w:pPr>
        <w:pStyle w:val="CMDOutput"/>
      </w:pPr>
      <w:r>
        <w:t xml:space="preserve"> </w:t>
      </w:r>
    </w:p>
    <w:p w14:paraId="13D7C09D" w14:textId="77777777" w:rsidR="00325D87" w:rsidRDefault="00325D87" w:rsidP="00325D87">
      <w:pPr>
        <w:pStyle w:val="CMDOutput"/>
      </w:pPr>
      <w:proofErr w:type="spellStart"/>
      <w:r>
        <w:t>api_url</w:t>
      </w:r>
      <w:proofErr w:type="spellEnd"/>
      <w:r>
        <w:t xml:space="preserve"> = "https://192.168.1.1/</w:t>
      </w:r>
      <w:proofErr w:type="spellStart"/>
      <w:r>
        <w:t>restconf</w:t>
      </w:r>
      <w:proofErr w:type="spellEnd"/>
      <w:r>
        <w:t>/data/</w:t>
      </w:r>
      <w:proofErr w:type="spellStart"/>
      <w:r>
        <w:t>ietf-interfaces:interfaces</w:t>
      </w:r>
      <w:proofErr w:type="spellEnd"/>
      <w:r>
        <w:t>"</w:t>
      </w:r>
    </w:p>
    <w:p w14:paraId="57050513" w14:textId="77777777" w:rsidR="00325D87" w:rsidRDefault="00325D87" w:rsidP="00325D87">
      <w:pPr>
        <w:pStyle w:val="CMDOutput"/>
      </w:pPr>
      <w:r>
        <w:t xml:space="preserve"> </w:t>
      </w:r>
    </w:p>
    <w:p w14:paraId="76A09306"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09354751" w14:textId="77777777" w:rsidR="00325D87" w:rsidRDefault="00325D87" w:rsidP="00325D87">
      <w:pPr>
        <w:pStyle w:val="CMDOutput"/>
      </w:pPr>
      <w:r>
        <w:t xml:space="preserve">            "</w:t>
      </w:r>
      <w:proofErr w:type="spellStart"/>
      <w:r>
        <w:t>Content-type":"application</w:t>
      </w:r>
      <w:proofErr w:type="spellEnd"/>
      <w:r>
        <w:t>/</w:t>
      </w:r>
      <w:proofErr w:type="spellStart"/>
      <w:r>
        <w:t>yang-data+json</w:t>
      </w:r>
      <w:proofErr w:type="spellEnd"/>
      <w:r>
        <w:t>"</w:t>
      </w:r>
    </w:p>
    <w:p w14:paraId="5BFDA4E6" w14:textId="77777777" w:rsidR="00325D87" w:rsidRDefault="00325D87" w:rsidP="00325D87">
      <w:pPr>
        <w:pStyle w:val="CMDOutput"/>
      </w:pPr>
      <w:r>
        <w:t xml:space="preserve">            }</w:t>
      </w:r>
    </w:p>
    <w:p w14:paraId="2CABE76B" w14:textId="77777777" w:rsidR="00325D87" w:rsidRDefault="00325D87" w:rsidP="00325D87">
      <w:pPr>
        <w:pStyle w:val="CMDOutput"/>
      </w:pPr>
      <w:r>
        <w:t xml:space="preserve"> </w:t>
      </w:r>
    </w:p>
    <w:p w14:paraId="59D9C1DF" w14:textId="77777777" w:rsidR="00325D87" w:rsidRDefault="00325D87" w:rsidP="00325D87">
      <w:pPr>
        <w:pStyle w:val="CMDOutput"/>
      </w:pPr>
      <w:proofErr w:type="spellStart"/>
      <w:r>
        <w:t>basicauth</w:t>
      </w:r>
      <w:proofErr w:type="spellEnd"/>
      <w:r>
        <w:t xml:space="preserve"> = ("cisco", "cisco123!")</w:t>
      </w:r>
    </w:p>
    <w:p w14:paraId="11EF653A" w14:textId="77777777" w:rsidR="00325D87" w:rsidRDefault="00325D87" w:rsidP="00325D87">
      <w:pPr>
        <w:pStyle w:val="CMDOutput"/>
      </w:pPr>
      <w:r>
        <w:t xml:space="preserve"> </w:t>
      </w:r>
    </w:p>
    <w:p w14:paraId="280B140D" w14:textId="77777777" w:rsidR="00325D87" w:rsidRDefault="00325D87" w:rsidP="00325D87">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t>basicauth</w:t>
      </w:r>
      <w:proofErr w:type="spellEnd"/>
      <w:r>
        <w:t>, headers=headers, verify=False)</w:t>
      </w:r>
    </w:p>
    <w:p w14:paraId="4C0CF01E" w14:textId="77777777" w:rsidR="00325D87" w:rsidRDefault="00325D87" w:rsidP="00325D87">
      <w:pPr>
        <w:pStyle w:val="CMDOutput"/>
      </w:pPr>
      <w:r>
        <w:t xml:space="preserve"> </w:t>
      </w:r>
    </w:p>
    <w:p w14:paraId="27648DFC" w14:textId="77777777" w:rsidR="00325D87" w:rsidRDefault="00325D87" w:rsidP="00325D87">
      <w:pPr>
        <w:pStyle w:val="CMDOutput"/>
      </w:pPr>
      <w:r>
        <w:t>print(resp)</w:t>
      </w:r>
    </w:p>
    <w:p w14:paraId="57A7C347" w14:textId="77777777" w:rsidR="00325D87" w:rsidRDefault="00325D87" w:rsidP="00325D87">
      <w:pPr>
        <w:pStyle w:val="CMDOutput"/>
      </w:pPr>
      <w:r>
        <w:t xml:space="preserve"> </w:t>
      </w:r>
    </w:p>
    <w:p w14:paraId="59FB669D" w14:textId="77777777" w:rsidR="00325D87" w:rsidRDefault="00325D87" w:rsidP="00325D87">
      <w:pPr>
        <w:pStyle w:val="CMDOutput"/>
      </w:pPr>
      <w:proofErr w:type="spellStart"/>
      <w:r>
        <w:t>response_json</w:t>
      </w:r>
      <w:proofErr w:type="spellEnd"/>
      <w:r>
        <w:t xml:space="preserve"> = </w:t>
      </w:r>
      <w:proofErr w:type="spellStart"/>
      <w:proofErr w:type="gramStart"/>
      <w:r>
        <w:t>resp.json</w:t>
      </w:r>
      <w:proofErr w:type="spellEnd"/>
      <w:proofErr w:type="gramEnd"/>
      <w:r>
        <w:t>()</w:t>
      </w:r>
    </w:p>
    <w:p w14:paraId="1C9C7D7D" w14:textId="77777777" w:rsidR="00325D87" w:rsidRDefault="00325D87" w:rsidP="00325D87">
      <w:pPr>
        <w:pStyle w:val="CMDOutput"/>
      </w:pPr>
      <w:r>
        <w:t xml:space="preserve"> </w:t>
      </w:r>
    </w:p>
    <w:p w14:paraId="3A86DFD4" w14:textId="77777777" w:rsidR="00325D87" w:rsidRDefault="00325D87" w:rsidP="00325D87">
      <w:pPr>
        <w:pStyle w:val="CMDOutput"/>
      </w:pPr>
      <w:proofErr w:type="gramStart"/>
      <w:r>
        <w:t>print(</w:t>
      </w:r>
      <w:proofErr w:type="spellStart"/>
      <w:proofErr w:type="gramEnd"/>
      <w:r>
        <w:t>json.dumps</w:t>
      </w:r>
      <w:proofErr w:type="spellEnd"/>
      <w:r>
        <w:t>(</w:t>
      </w:r>
      <w:proofErr w:type="spellStart"/>
      <w:r>
        <w:t>response_json</w:t>
      </w:r>
      <w:proofErr w:type="spellEnd"/>
      <w:r>
        <w:t>, indent=4))</w:t>
      </w:r>
    </w:p>
    <w:p w14:paraId="6345A36D" w14:textId="77777777" w:rsidR="00E67FDB" w:rsidRDefault="00E67FDB" w:rsidP="00325D87">
      <w:pPr>
        <w:pStyle w:val="CMDOutput"/>
      </w:pPr>
    </w:p>
    <w:p w14:paraId="019B7D85" w14:textId="77777777" w:rsidR="00325D87" w:rsidRDefault="00325D87" w:rsidP="00325D87">
      <w:pPr>
        <w:pStyle w:val="CMDOutput"/>
      </w:pPr>
      <w:r>
        <w:t>========================= resconf-put.py =========================</w:t>
      </w:r>
    </w:p>
    <w:p w14:paraId="452B0087" w14:textId="77777777" w:rsidR="00325D87" w:rsidRDefault="00325D87" w:rsidP="00325D87">
      <w:pPr>
        <w:pStyle w:val="CMDOutput"/>
      </w:pPr>
      <w:r>
        <w:t>import json</w:t>
      </w:r>
    </w:p>
    <w:p w14:paraId="1DC01124" w14:textId="77777777" w:rsidR="00325D87" w:rsidRDefault="00325D87" w:rsidP="00325D87">
      <w:pPr>
        <w:pStyle w:val="CMDOutput"/>
      </w:pPr>
      <w:r>
        <w:t>import requests</w:t>
      </w:r>
    </w:p>
    <w:p w14:paraId="6C5E45B4" w14:textId="77777777" w:rsidR="00325D87" w:rsidRDefault="00325D87" w:rsidP="00325D87">
      <w:pPr>
        <w:pStyle w:val="CMDOutput"/>
      </w:pPr>
      <w:proofErr w:type="gramStart"/>
      <w:r>
        <w:t>requests.packages</w:t>
      </w:r>
      <w:proofErr w:type="gramEnd"/>
      <w:r>
        <w:t>.urllib3.disable_warnings()</w:t>
      </w:r>
    </w:p>
    <w:p w14:paraId="77A4E9FF" w14:textId="77777777" w:rsidR="00325D87" w:rsidRDefault="00325D87" w:rsidP="00325D87">
      <w:pPr>
        <w:pStyle w:val="CMDOutput"/>
      </w:pPr>
      <w:r>
        <w:t xml:space="preserve"> </w:t>
      </w:r>
    </w:p>
    <w:p w14:paraId="0CB1D327" w14:textId="77777777" w:rsidR="00325D87" w:rsidRDefault="00325D87" w:rsidP="00325D87">
      <w:pPr>
        <w:pStyle w:val="CMDOutput"/>
      </w:pPr>
      <w:proofErr w:type="spellStart"/>
      <w:r>
        <w:t>api_url</w:t>
      </w:r>
      <w:proofErr w:type="spellEnd"/>
      <w:r>
        <w:t xml:space="preserve"> = "https://192.168.1.1/restconf/data/ietf-interfaces:interfaces/interface=Loopback2"</w:t>
      </w:r>
    </w:p>
    <w:p w14:paraId="1CFE27DB" w14:textId="77777777" w:rsidR="00325D87" w:rsidRDefault="00325D87" w:rsidP="00325D87">
      <w:pPr>
        <w:pStyle w:val="CMDOutput"/>
      </w:pPr>
      <w:r>
        <w:t xml:space="preserve"> </w:t>
      </w:r>
    </w:p>
    <w:p w14:paraId="5D4BC83C"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3F4D912B" w14:textId="77777777" w:rsidR="00325D87" w:rsidRDefault="00325D87" w:rsidP="00325D87">
      <w:pPr>
        <w:pStyle w:val="CMDOutput"/>
      </w:pPr>
      <w:r>
        <w:lastRenderedPageBreak/>
        <w:t xml:space="preserve">            "</w:t>
      </w:r>
      <w:proofErr w:type="spellStart"/>
      <w:r>
        <w:t>Content-type":"application</w:t>
      </w:r>
      <w:proofErr w:type="spellEnd"/>
      <w:r>
        <w:t>/</w:t>
      </w:r>
      <w:proofErr w:type="spellStart"/>
      <w:r>
        <w:t>yang-data+json</w:t>
      </w:r>
      <w:proofErr w:type="spellEnd"/>
      <w:r>
        <w:t>"</w:t>
      </w:r>
    </w:p>
    <w:p w14:paraId="1DC703A0" w14:textId="77777777" w:rsidR="00325D87" w:rsidRDefault="00325D87" w:rsidP="00325D87">
      <w:pPr>
        <w:pStyle w:val="CMDOutput"/>
      </w:pPr>
      <w:r>
        <w:t xml:space="preserve">           }</w:t>
      </w:r>
    </w:p>
    <w:p w14:paraId="76E2E544" w14:textId="77777777" w:rsidR="00325D87" w:rsidRDefault="00325D87" w:rsidP="00325D87">
      <w:pPr>
        <w:pStyle w:val="CMDOutput"/>
      </w:pPr>
      <w:proofErr w:type="spellStart"/>
      <w:r>
        <w:t>basicauth</w:t>
      </w:r>
      <w:proofErr w:type="spellEnd"/>
      <w:r>
        <w:t xml:space="preserve"> = ("cisco", "cisco123!")</w:t>
      </w:r>
    </w:p>
    <w:p w14:paraId="7982613A" w14:textId="77777777" w:rsidR="00325D87" w:rsidRDefault="00325D87" w:rsidP="00325D87">
      <w:pPr>
        <w:pStyle w:val="CMDOutput"/>
      </w:pPr>
      <w:r>
        <w:t xml:space="preserve"> </w:t>
      </w:r>
    </w:p>
    <w:p w14:paraId="19D8F445" w14:textId="77777777" w:rsidR="00325D87" w:rsidRDefault="00325D87" w:rsidP="00325D87">
      <w:pPr>
        <w:pStyle w:val="CMDOutput"/>
      </w:pPr>
      <w:proofErr w:type="spellStart"/>
      <w:r>
        <w:t>yangConfig</w:t>
      </w:r>
      <w:proofErr w:type="spellEnd"/>
      <w:r>
        <w:t xml:space="preserve"> = {</w:t>
      </w:r>
    </w:p>
    <w:p w14:paraId="331FBAD5" w14:textId="77777777" w:rsidR="00325D87" w:rsidRDefault="00325D87" w:rsidP="00325D87">
      <w:pPr>
        <w:pStyle w:val="CMDOutput"/>
      </w:pPr>
      <w:r>
        <w:t xml:space="preserve">    "</w:t>
      </w:r>
      <w:proofErr w:type="spellStart"/>
      <w:r>
        <w:t>ietf-</w:t>
      </w:r>
      <w:proofErr w:type="gramStart"/>
      <w:r>
        <w:t>interfaces:interface</w:t>
      </w:r>
      <w:proofErr w:type="spellEnd"/>
      <w:proofErr w:type="gramEnd"/>
      <w:r>
        <w:t>": {</w:t>
      </w:r>
    </w:p>
    <w:p w14:paraId="634F46F5" w14:textId="77777777" w:rsidR="00325D87" w:rsidRDefault="00325D87" w:rsidP="00325D87">
      <w:pPr>
        <w:pStyle w:val="CMDOutput"/>
      </w:pPr>
      <w:r>
        <w:t xml:space="preserve">        "name": "Loopback2",</w:t>
      </w:r>
    </w:p>
    <w:p w14:paraId="73620D14" w14:textId="77777777" w:rsidR="00325D87" w:rsidRDefault="00325D87" w:rsidP="00325D87">
      <w:pPr>
        <w:pStyle w:val="CMDOutput"/>
      </w:pPr>
      <w:r>
        <w:t xml:space="preserve">        "description": "[Student\'s Name] loopback interface",</w:t>
      </w:r>
    </w:p>
    <w:p w14:paraId="139C9D92" w14:textId="77777777" w:rsidR="00325D87" w:rsidRDefault="00325D87" w:rsidP="00325D87">
      <w:pPr>
        <w:pStyle w:val="CMDOutput"/>
      </w:pPr>
      <w:r>
        <w:t xml:space="preserve">        "type": "</w:t>
      </w:r>
      <w:proofErr w:type="spellStart"/>
      <w:r>
        <w:t>iana-if-</w:t>
      </w:r>
      <w:proofErr w:type="gramStart"/>
      <w:r>
        <w:t>type:softwareLoopback</w:t>
      </w:r>
      <w:proofErr w:type="spellEnd"/>
      <w:proofErr w:type="gramEnd"/>
      <w:r>
        <w:t>",</w:t>
      </w:r>
    </w:p>
    <w:p w14:paraId="7A55B3B1" w14:textId="77777777" w:rsidR="00325D87" w:rsidRDefault="00325D87" w:rsidP="00325D87">
      <w:pPr>
        <w:pStyle w:val="CMDOutput"/>
      </w:pPr>
      <w:r>
        <w:t xml:space="preserve">        "enabled": True,</w:t>
      </w:r>
    </w:p>
    <w:p w14:paraId="44DB7C58" w14:textId="77777777" w:rsidR="00325D87" w:rsidRDefault="00325D87" w:rsidP="00325D87">
      <w:pPr>
        <w:pStyle w:val="CMDOutput"/>
      </w:pPr>
      <w:r>
        <w:t xml:space="preserve">        "ietf-</w:t>
      </w:r>
      <w:proofErr w:type="gramStart"/>
      <w:r>
        <w:t>ip:ipv</w:t>
      </w:r>
      <w:proofErr w:type="gramEnd"/>
      <w:r>
        <w:t>4": {</w:t>
      </w:r>
    </w:p>
    <w:p w14:paraId="333E1D4D" w14:textId="77777777" w:rsidR="00325D87" w:rsidRDefault="00325D87" w:rsidP="00325D87">
      <w:pPr>
        <w:pStyle w:val="CMDOutput"/>
      </w:pPr>
      <w:r>
        <w:t xml:space="preserve">            "address": [</w:t>
      </w:r>
    </w:p>
    <w:p w14:paraId="70F6EAF0" w14:textId="77777777" w:rsidR="00325D87" w:rsidRDefault="00325D87" w:rsidP="00325D87">
      <w:pPr>
        <w:pStyle w:val="CMDOutput"/>
      </w:pPr>
      <w:r>
        <w:t xml:space="preserve">                {</w:t>
      </w:r>
    </w:p>
    <w:p w14:paraId="4B9FDC78" w14:textId="77777777" w:rsidR="00325D87" w:rsidRDefault="00325D87" w:rsidP="00325D87">
      <w:pPr>
        <w:pStyle w:val="CMDOutput"/>
      </w:pPr>
      <w:r>
        <w:t xml:space="preserve">                    "</w:t>
      </w:r>
      <w:proofErr w:type="spellStart"/>
      <w:r>
        <w:t>ip</w:t>
      </w:r>
      <w:proofErr w:type="spellEnd"/>
      <w:r>
        <w:t>": "10.2.1.1",</w:t>
      </w:r>
    </w:p>
    <w:p w14:paraId="4ED9B4FE" w14:textId="77777777" w:rsidR="00325D87" w:rsidRDefault="00325D87" w:rsidP="00325D87">
      <w:pPr>
        <w:pStyle w:val="CMDOutput"/>
      </w:pPr>
      <w:r>
        <w:t xml:space="preserve">                    "netmask": "255.255.255.0"</w:t>
      </w:r>
    </w:p>
    <w:p w14:paraId="11016678" w14:textId="77777777" w:rsidR="00325D87" w:rsidRDefault="00325D87" w:rsidP="00325D87">
      <w:pPr>
        <w:pStyle w:val="CMDOutput"/>
      </w:pPr>
      <w:r>
        <w:t xml:space="preserve">                }</w:t>
      </w:r>
    </w:p>
    <w:p w14:paraId="7DC4B62C" w14:textId="77777777" w:rsidR="00325D87" w:rsidRDefault="00325D87" w:rsidP="00325D87">
      <w:pPr>
        <w:pStyle w:val="CMDOutput"/>
      </w:pPr>
      <w:r>
        <w:t xml:space="preserve">            ]</w:t>
      </w:r>
    </w:p>
    <w:p w14:paraId="7E8DB91B" w14:textId="77777777" w:rsidR="00325D87" w:rsidRDefault="00325D87" w:rsidP="00325D87">
      <w:pPr>
        <w:pStyle w:val="CMDOutput"/>
      </w:pPr>
      <w:r>
        <w:t xml:space="preserve">        },</w:t>
      </w:r>
    </w:p>
    <w:p w14:paraId="1E033C38" w14:textId="77777777" w:rsidR="00325D87" w:rsidRDefault="00325D87" w:rsidP="00325D87">
      <w:pPr>
        <w:pStyle w:val="CMDOutput"/>
      </w:pPr>
      <w:r>
        <w:t xml:space="preserve">        "ietf-</w:t>
      </w:r>
      <w:proofErr w:type="gramStart"/>
      <w:r>
        <w:t>ip:ipv</w:t>
      </w:r>
      <w:proofErr w:type="gramEnd"/>
      <w:r>
        <w:t>6": {}</w:t>
      </w:r>
    </w:p>
    <w:p w14:paraId="7D29EA1C" w14:textId="77777777" w:rsidR="00325D87" w:rsidRDefault="00325D87" w:rsidP="00325D87">
      <w:pPr>
        <w:pStyle w:val="CMDOutput"/>
      </w:pPr>
      <w:r>
        <w:t xml:space="preserve">    }</w:t>
      </w:r>
    </w:p>
    <w:p w14:paraId="4C073619" w14:textId="77777777" w:rsidR="00325D87" w:rsidRDefault="00325D87" w:rsidP="00325D87">
      <w:pPr>
        <w:pStyle w:val="CMDOutput"/>
      </w:pPr>
      <w:r>
        <w:t>}</w:t>
      </w:r>
    </w:p>
    <w:p w14:paraId="4BB335B9" w14:textId="77777777" w:rsidR="00325D87" w:rsidRDefault="00325D87" w:rsidP="00325D87">
      <w:pPr>
        <w:pStyle w:val="CMDOutput"/>
      </w:pPr>
      <w:r>
        <w:t xml:space="preserve"> </w:t>
      </w:r>
    </w:p>
    <w:p w14:paraId="3520CF7A" w14:textId="77777777" w:rsidR="00325D87" w:rsidRDefault="00325D87" w:rsidP="00325D87">
      <w:pPr>
        <w:pStyle w:val="CMDOutput"/>
      </w:pPr>
      <w:r>
        <w:t xml:space="preserve"> </w:t>
      </w:r>
    </w:p>
    <w:p w14:paraId="46C449EC" w14:textId="77777777" w:rsidR="00325D87" w:rsidRDefault="00325D87" w:rsidP="00325D87">
      <w:pPr>
        <w:pStyle w:val="CMDOutput"/>
      </w:pPr>
      <w:r>
        <w:t xml:space="preserve">resp = </w:t>
      </w:r>
      <w:proofErr w:type="spellStart"/>
      <w:proofErr w:type="gramStart"/>
      <w:r>
        <w:t>requests.put</w:t>
      </w:r>
      <w:proofErr w:type="spellEnd"/>
      <w:r>
        <w:t>(</w:t>
      </w:r>
      <w:proofErr w:type="spellStart"/>
      <w:proofErr w:type="gramEnd"/>
      <w:r>
        <w:t>api_url</w:t>
      </w:r>
      <w:proofErr w:type="spellEnd"/>
      <w:r>
        <w:t>, data=</w:t>
      </w:r>
      <w:proofErr w:type="spellStart"/>
      <w:r>
        <w:t>json.dumps</w:t>
      </w:r>
      <w:proofErr w:type="spellEnd"/>
      <w:r>
        <w:t>(</w:t>
      </w:r>
      <w:proofErr w:type="spellStart"/>
      <w:r>
        <w:t>yangConfig</w:t>
      </w:r>
      <w:proofErr w:type="spellEnd"/>
      <w:r>
        <w:t>), auth=</w:t>
      </w:r>
      <w:proofErr w:type="spellStart"/>
      <w:r>
        <w:t>basicauth</w:t>
      </w:r>
      <w:proofErr w:type="spellEnd"/>
      <w:r>
        <w:t>, headers=headers, verify=False)</w:t>
      </w:r>
    </w:p>
    <w:p w14:paraId="7354AAF6" w14:textId="77777777" w:rsidR="00325D87" w:rsidRDefault="00325D87" w:rsidP="00325D87">
      <w:pPr>
        <w:pStyle w:val="CMDOutput"/>
      </w:pPr>
      <w:r>
        <w:t xml:space="preserve"> </w:t>
      </w:r>
    </w:p>
    <w:p w14:paraId="122FA378" w14:textId="77777777" w:rsidR="00325D87" w:rsidRDefault="00325D87" w:rsidP="00325D87">
      <w:pPr>
        <w:pStyle w:val="CMDOutput"/>
      </w:pPr>
      <w:proofErr w:type="gramStart"/>
      <w:r>
        <w:t>if(</w:t>
      </w:r>
      <w:proofErr w:type="spellStart"/>
      <w:proofErr w:type="gramEnd"/>
      <w:r>
        <w:t>resp.status_code</w:t>
      </w:r>
      <w:proofErr w:type="spellEnd"/>
      <w:r>
        <w:t xml:space="preserve"> &gt;= 200 and </w:t>
      </w:r>
      <w:proofErr w:type="spellStart"/>
      <w:r>
        <w:t>resp.status_code</w:t>
      </w:r>
      <w:proofErr w:type="spellEnd"/>
      <w:r>
        <w:t xml:space="preserve"> &lt;= 299):</w:t>
      </w:r>
    </w:p>
    <w:p w14:paraId="489EEF10" w14:textId="77777777" w:rsidR="00325D87" w:rsidRDefault="00325D87" w:rsidP="00325D87">
      <w:pPr>
        <w:pStyle w:val="CMDOutput"/>
      </w:pPr>
      <w:r>
        <w:t xml:space="preserve">    </w:t>
      </w:r>
      <w:proofErr w:type="gramStart"/>
      <w:r>
        <w:t>print(</w:t>
      </w:r>
      <w:proofErr w:type="gramEnd"/>
      <w:r>
        <w:t>"STATUS OK: {}".format(</w:t>
      </w:r>
      <w:proofErr w:type="spellStart"/>
      <w:r>
        <w:t>resp.status_code</w:t>
      </w:r>
      <w:proofErr w:type="spellEnd"/>
      <w:r>
        <w:t>))</w:t>
      </w:r>
    </w:p>
    <w:p w14:paraId="144602B2" w14:textId="77777777" w:rsidR="00325D87" w:rsidRDefault="00325D87" w:rsidP="00325D87">
      <w:pPr>
        <w:pStyle w:val="CMDOutput"/>
      </w:pPr>
      <w:r>
        <w:t>else:</w:t>
      </w:r>
    </w:p>
    <w:p w14:paraId="5CE21DE3" w14:textId="77777777" w:rsidR="00325D87" w:rsidRDefault="00325D87" w:rsidP="00325D87">
      <w:pPr>
        <w:pStyle w:val="CMDOutput"/>
      </w:pPr>
      <w:r>
        <w:t xml:space="preserve">    </w:t>
      </w:r>
      <w:proofErr w:type="gramStart"/>
      <w:r w:rsidR="00025ADF" w:rsidRPr="00025ADF">
        <w:t>print(</w:t>
      </w:r>
      <w:proofErr w:type="gramEnd"/>
      <w:r w:rsidR="00025ADF" w:rsidRPr="00025ADF">
        <w:t>'Error. Status Code: {} \</w:t>
      </w:r>
      <w:proofErr w:type="spellStart"/>
      <w:r w:rsidR="00025ADF" w:rsidRPr="00025ADF">
        <w:t>nError</w:t>
      </w:r>
      <w:proofErr w:type="spellEnd"/>
      <w:r w:rsidR="00025ADF" w:rsidRPr="00025ADF">
        <w:t xml:space="preserve"> message: {}</w:t>
      </w:r>
      <w:proofErr w:type="gramStart"/>
      <w:r w:rsidR="00025ADF" w:rsidRPr="00025ADF">
        <w:t>'.format</w:t>
      </w:r>
      <w:proofErr w:type="gramEnd"/>
      <w:r w:rsidR="00025ADF" w:rsidRPr="00025ADF">
        <w:t>(</w:t>
      </w:r>
      <w:proofErr w:type="spellStart"/>
      <w:r w:rsidR="00025ADF" w:rsidRPr="00025ADF">
        <w:t>resp.status_code</w:t>
      </w:r>
      <w:proofErr w:type="spellEnd"/>
      <w:r w:rsidR="00025ADF" w:rsidRPr="00025ADF">
        <w:t xml:space="preserve">, </w:t>
      </w:r>
      <w:proofErr w:type="spellStart"/>
      <w:r w:rsidR="00025ADF" w:rsidRPr="00025ADF">
        <w:t>resp.json</w:t>
      </w:r>
      <w:proofErr w:type="spellEnd"/>
      <w:r w:rsidR="00025ADF" w:rsidRPr="00025ADF">
        <w:t>()))</w:t>
      </w:r>
    </w:p>
    <w:p w14:paraId="54AD13D0" w14:textId="77777777" w:rsidR="00971194" w:rsidRPr="004C0909" w:rsidRDefault="00971194" w:rsidP="0097119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71194" w14:paraId="6F821912" w14:textId="77777777" w:rsidTr="004541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0EDDF792" w14:textId="77777777" w:rsidR="00971194" w:rsidRPr="00763D8B" w:rsidRDefault="00971194" w:rsidP="004541DB">
            <w:pPr>
              <w:pStyle w:val="TableHeading"/>
            </w:pPr>
            <w:r w:rsidRPr="00763D8B">
              <w:t>Router Model</w:t>
            </w:r>
          </w:p>
        </w:tc>
        <w:tc>
          <w:tcPr>
            <w:tcW w:w="2250" w:type="dxa"/>
          </w:tcPr>
          <w:p w14:paraId="746F49D1" w14:textId="77777777" w:rsidR="00971194" w:rsidRPr="00763D8B" w:rsidRDefault="00971194" w:rsidP="004541DB">
            <w:pPr>
              <w:pStyle w:val="TableHeading"/>
            </w:pPr>
            <w:r w:rsidRPr="00763D8B">
              <w:t>Ethernet Interface #1</w:t>
            </w:r>
          </w:p>
        </w:tc>
        <w:tc>
          <w:tcPr>
            <w:tcW w:w="2250" w:type="dxa"/>
          </w:tcPr>
          <w:p w14:paraId="6C6FD674" w14:textId="77777777" w:rsidR="00971194" w:rsidRPr="00763D8B" w:rsidRDefault="00971194" w:rsidP="004541DB">
            <w:pPr>
              <w:pStyle w:val="TableHeading"/>
            </w:pPr>
            <w:r w:rsidRPr="00763D8B">
              <w:t>Ethernet Interface #2</w:t>
            </w:r>
          </w:p>
        </w:tc>
        <w:tc>
          <w:tcPr>
            <w:tcW w:w="2070" w:type="dxa"/>
          </w:tcPr>
          <w:p w14:paraId="1982FFFA" w14:textId="77777777" w:rsidR="00971194" w:rsidRPr="00763D8B" w:rsidRDefault="00971194" w:rsidP="004541DB">
            <w:pPr>
              <w:pStyle w:val="TableHeading"/>
            </w:pPr>
            <w:r w:rsidRPr="00763D8B">
              <w:t>Serial Interface #1</w:t>
            </w:r>
          </w:p>
        </w:tc>
        <w:tc>
          <w:tcPr>
            <w:tcW w:w="2160" w:type="dxa"/>
          </w:tcPr>
          <w:p w14:paraId="51A2D995" w14:textId="77777777" w:rsidR="00971194" w:rsidRPr="00763D8B" w:rsidRDefault="00971194" w:rsidP="004541DB">
            <w:pPr>
              <w:pStyle w:val="TableHeading"/>
            </w:pPr>
            <w:r w:rsidRPr="00763D8B">
              <w:t>Serial Interface #2</w:t>
            </w:r>
          </w:p>
        </w:tc>
      </w:tr>
      <w:tr w:rsidR="00971194" w14:paraId="3D5813AF" w14:textId="77777777" w:rsidTr="004541DB">
        <w:tc>
          <w:tcPr>
            <w:tcW w:w="1530" w:type="dxa"/>
          </w:tcPr>
          <w:p w14:paraId="6D08AF9D" w14:textId="77777777" w:rsidR="00971194" w:rsidRPr="009453F7" w:rsidRDefault="00971194" w:rsidP="004541DB">
            <w:pPr>
              <w:pStyle w:val="TableText"/>
            </w:pPr>
            <w:r w:rsidRPr="009453F7">
              <w:t>1800</w:t>
            </w:r>
          </w:p>
        </w:tc>
        <w:tc>
          <w:tcPr>
            <w:tcW w:w="2250" w:type="dxa"/>
          </w:tcPr>
          <w:p w14:paraId="0145FF6B" w14:textId="77777777" w:rsidR="00971194" w:rsidRPr="009453F7" w:rsidRDefault="00971194" w:rsidP="004541DB">
            <w:pPr>
              <w:pStyle w:val="TableText"/>
            </w:pPr>
            <w:r w:rsidRPr="009453F7">
              <w:t>Fast Ethernet 0/0 (F0/0)</w:t>
            </w:r>
          </w:p>
        </w:tc>
        <w:tc>
          <w:tcPr>
            <w:tcW w:w="2250" w:type="dxa"/>
          </w:tcPr>
          <w:p w14:paraId="75645634" w14:textId="77777777" w:rsidR="00971194" w:rsidRPr="009453F7" w:rsidRDefault="00971194" w:rsidP="004541DB">
            <w:pPr>
              <w:pStyle w:val="TableText"/>
            </w:pPr>
            <w:r w:rsidRPr="009453F7">
              <w:t>Fast Ethernet 0/1 (F0/1)</w:t>
            </w:r>
          </w:p>
        </w:tc>
        <w:tc>
          <w:tcPr>
            <w:tcW w:w="2070" w:type="dxa"/>
          </w:tcPr>
          <w:p w14:paraId="254BFAC9" w14:textId="77777777" w:rsidR="00971194" w:rsidRPr="009453F7" w:rsidRDefault="00971194" w:rsidP="004541DB">
            <w:pPr>
              <w:pStyle w:val="TableText"/>
            </w:pPr>
            <w:r w:rsidRPr="009453F7">
              <w:t>Serial 0/0/0 (S0/0/0)</w:t>
            </w:r>
          </w:p>
        </w:tc>
        <w:tc>
          <w:tcPr>
            <w:tcW w:w="2160" w:type="dxa"/>
          </w:tcPr>
          <w:p w14:paraId="6EE0B3A1" w14:textId="77777777" w:rsidR="00971194" w:rsidRPr="009453F7" w:rsidRDefault="00971194" w:rsidP="004541DB">
            <w:pPr>
              <w:pStyle w:val="TableText"/>
            </w:pPr>
            <w:r w:rsidRPr="009453F7">
              <w:t>Serial 0/0/1 (S0/0</w:t>
            </w:r>
            <w:r>
              <w:t>/</w:t>
            </w:r>
            <w:r w:rsidRPr="009453F7">
              <w:t>1)</w:t>
            </w:r>
          </w:p>
        </w:tc>
      </w:tr>
      <w:tr w:rsidR="00971194" w14:paraId="1C9DAF71" w14:textId="77777777" w:rsidTr="004541DB">
        <w:tc>
          <w:tcPr>
            <w:tcW w:w="1530" w:type="dxa"/>
          </w:tcPr>
          <w:p w14:paraId="76F80580" w14:textId="77777777" w:rsidR="00971194" w:rsidRPr="009453F7" w:rsidRDefault="00971194" w:rsidP="004541DB">
            <w:pPr>
              <w:pStyle w:val="TableText"/>
            </w:pPr>
            <w:r w:rsidRPr="009453F7">
              <w:t>1900</w:t>
            </w:r>
          </w:p>
        </w:tc>
        <w:tc>
          <w:tcPr>
            <w:tcW w:w="2250" w:type="dxa"/>
          </w:tcPr>
          <w:p w14:paraId="23F7F30B" w14:textId="77777777" w:rsidR="00971194" w:rsidRPr="009453F7" w:rsidRDefault="00971194" w:rsidP="004541DB">
            <w:pPr>
              <w:pStyle w:val="TableText"/>
            </w:pPr>
            <w:r w:rsidRPr="009453F7">
              <w:t>Gigabit Ethernet 0/0 (G0/0)</w:t>
            </w:r>
          </w:p>
        </w:tc>
        <w:tc>
          <w:tcPr>
            <w:tcW w:w="2250" w:type="dxa"/>
          </w:tcPr>
          <w:p w14:paraId="7A33A411" w14:textId="77777777" w:rsidR="00971194" w:rsidRPr="009453F7" w:rsidRDefault="00971194" w:rsidP="004541DB">
            <w:pPr>
              <w:pStyle w:val="TableText"/>
            </w:pPr>
            <w:r w:rsidRPr="009453F7">
              <w:t>Gigabit Ethernet 0/1 (G0/1)</w:t>
            </w:r>
          </w:p>
        </w:tc>
        <w:tc>
          <w:tcPr>
            <w:tcW w:w="2070" w:type="dxa"/>
          </w:tcPr>
          <w:p w14:paraId="2A2A0D6C" w14:textId="77777777" w:rsidR="00971194" w:rsidRPr="009453F7" w:rsidRDefault="00971194" w:rsidP="004541DB">
            <w:pPr>
              <w:pStyle w:val="TableText"/>
            </w:pPr>
            <w:r w:rsidRPr="009453F7">
              <w:t>Serial 0/0/0 (S0/0/0)</w:t>
            </w:r>
          </w:p>
        </w:tc>
        <w:tc>
          <w:tcPr>
            <w:tcW w:w="2160" w:type="dxa"/>
          </w:tcPr>
          <w:p w14:paraId="2A51BBC8" w14:textId="77777777" w:rsidR="00971194" w:rsidRPr="009453F7" w:rsidRDefault="00971194" w:rsidP="004541DB">
            <w:pPr>
              <w:pStyle w:val="TableText"/>
            </w:pPr>
            <w:r w:rsidRPr="009453F7">
              <w:t>Serial 0/0/1 (S0/0/1)</w:t>
            </w:r>
          </w:p>
        </w:tc>
      </w:tr>
      <w:tr w:rsidR="00971194" w14:paraId="00E9F82B" w14:textId="77777777" w:rsidTr="004541DB">
        <w:tc>
          <w:tcPr>
            <w:tcW w:w="1530" w:type="dxa"/>
          </w:tcPr>
          <w:p w14:paraId="686035F9" w14:textId="77777777" w:rsidR="00971194" w:rsidRPr="009453F7" w:rsidRDefault="00971194" w:rsidP="004541DB">
            <w:pPr>
              <w:pStyle w:val="TableText"/>
            </w:pPr>
            <w:r w:rsidRPr="009453F7">
              <w:t>2801</w:t>
            </w:r>
          </w:p>
        </w:tc>
        <w:tc>
          <w:tcPr>
            <w:tcW w:w="2250" w:type="dxa"/>
          </w:tcPr>
          <w:p w14:paraId="4E038CF0" w14:textId="77777777" w:rsidR="00971194" w:rsidRPr="009453F7" w:rsidRDefault="00971194" w:rsidP="004541DB">
            <w:pPr>
              <w:pStyle w:val="TableText"/>
            </w:pPr>
            <w:r w:rsidRPr="009453F7">
              <w:t>Fast Ethernet 0/0 (F0/0)</w:t>
            </w:r>
          </w:p>
        </w:tc>
        <w:tc>
          <w:tcPr>
            <w:tcW w:w="2250" w:type="dxa"/>
          </w:tcPr>
          <w:p w14:paraId="7942BA36" w14:textId="77777777" w:rsidR="00971194" w:rsidRPr="009453F7" w:rsidRDefault="00971194" w:rsidP="004541DB">
            <w:pPr>
              <w:pStyle w:val="TableText"/>
            </w:pPr>
            <w:r w:rsidRPr="009453F7">
              <w:t>Fast Ethernet 0/1 (F0/1)</w:t>
            </w:r>
          </w:p>
        </w:tc>
        <w:tc>
          <w:tcPr>
            <w:tcW w:w="2070" w:type="dxa"/>
          </w:tcPr>
          <w:p w14:paraId="0FEEA075" w14:textId="77777777" w:rsidR="00971194" w:rsidRPr="009453F7" w:rsidRDefault="00971194" w:rsidP="004541DB">
            <w:pPr>
              <w:pStyle w:val="TableText"/>
            </w:pPr>
            <w:r w:rsidRPr="009453F7">
              <w:t>Serial 0/1/0 (S0/1/0)</w:t>
            </w:r>
          </w:p>
        </w:tc>
        <w:tc>
          <w:tcPr>
            <w:tcW w:w="2160" w:type="dxa"/>
          </w:tcPr>
          <w:p w14:paraId="508E5F47" w14:textId="77777777" w:rsidR="00971194" w:rsidRPr="009453F7" w:rsidRDefault="00971194" w:rsidP="004541DB">
            <w:pPr>
              <w:pStyle w:val="TableText"/>
            </w:pPr>
            <w:r w:rsidRPr="009453F7">
              <w:t>Serial 0/1/1 (S0/1/1)</w:t>
            </w:r>
          </w:p>
        </w:tc>
      </w:tr>
      <w:tr w:rsidR="00971194" w14:paraId="6C9732AE" w14:textId="77777777" w:rsidTr="004541DB">
        <w:tc>
          <w:tcPr>
            <w:tcW w:w="1530" w:type="dxa"/>
          </w:tcPr>
          <w:p w14:paraId="2AE24724" w14:textId="77777777" w:rsidR="00971194" w:rsidRPr="009453F7" w:rsidRDefault="00971194" w:rsidP="004541DB">
            <w:pPr>
              <w:pStyle w:val="TableText"/>
            </w:pPr>
            <w:r w:rsidRPr="009453F7">
              <w:t>2811</w:t>
            </w:r>
          </w:p>
        </w:tc>
        <w:tc>
          <w:tcPr>
            <w:tcW w:w="2250" w:type="dxa"/>
          </w:tcPr>
          <w:p w14:paraId="45CFE86D" w14:textId="77777777" w:rsidR="00971194" w:rsidRPr="009453F7" w:rsidRDefault="00971194" w:rsidP="004541DB">
            <w:pPr>
              <w:pStyle w:val="TableText"/>
            </w:pPr>
            <w:r w:rsidRPr="009453F7">
              <w:t>Fast Ethernet 0/0 (F0/0)</w:t>
            </w:r>
          </w:p>
        </w:tc>
        <w:tc>
          <w:tcPr>
            <w:tcW w:w="2250" w:type="dxa"/>
          </w:tcPr>
          <w:p w14:paraId="5414735A" w14:textId="77777777" w:rsidR="00971194" w:rsidRPr="009453F7" w:rsidRDefault="00971194" w:rsidP="004541DB">
            <w:pPr>
              <w:pStyle w:val="TableText"/>
            </w:pPr>
            <w:r w:rsidRPr="009453F7">
              <w:t>Fast Ethernet 0/1 (F0/1)</w:t>
            </w:r>
          </w:p>
        </w:tc>
        <w:tc>
          <w:tcPr>
            <w:tcW w:w="2070" w:type="dxa"/>
          </w:tcPr>
          <w:p w14:paraId="2F9A2C72" w14:textId="77777777" w:rsidR="00971194" w:rsidRPr="009453F7" w:rsidRDefault="00971194" w:rsidP="004541DB">
            <w:pPr>
              <w:pStyle w:val="TableText"/>
            </w:pPr>
            <w:r w:rsidRPr="009453F7">
              <w:t>Serial 0/0/0 (S0/0/0)</w:t>
            </w:r>
          </w:p>
        </w:tc>
        <w:tc>
          <w:tcPr>
            <w:tcW w:w="2160" w:type="dxa"/>
          </w:tcPr>
          <w:p w14:paraId="48A7E8B5" w14:textId="77777777" w:rsidR="00971194" w:rsidRPr="009453F7" w:rsidRDefault="00971194" w:rsidP="004541DB">
            <w:pPr>
              <w:pStyle w:val="TableText"/>
            </w:pPr>
            <w:r w:rsidRPr="009453F7">
              <w:t>Serial 0/0/1 (S0/0/1)</w:t>
            </w:r>
          </w:p>
        </w:tc>
      </w:tr>
      <w:tr w:rsidR="00971194" w14:paraId="2AEE22D1" w14:textId="77777777" w:rsidTr="004541DB">
        <w:tc>
          <w:tcPr>
            <w:tcW w:w="1530" w:type="dxa"/>
          </w:tcPr>
          <w:p w14:paraId="7F802F9F" w14:textId="77777777" w:rsidR="00971194" w:rsidRPr="009453F7" w:rsidRDefault="00971194" w:rsidP="004541DB">
            <w:pPr>
              <w:pStyle w:val="TableText"/>
            </w:pPr>
            <w:r w:rsidRPr="009453F7">
              <w:t>2900</w:t>
            </w:r>
          </w:p>
        </w:tc>
        <w:tc>
          <w:tcPr>
            <w:tcW w:w="2250" w:type="dxa"/>
          </w:tcPr>
          <w:p w14:paraId="73AFF50C" w14:textId="77777777" w:rsidR="00971194" w:rsidRPr="009453F7" w:rsidRDefault="00971194" w:rsidP="004541DB">
            <w:pPr>
              <w:pStyle w:val="TableText"/>
            </w:pPr>
            <w:r w:rsidRPr="009453F7">
              <w:t>Gigabit Ethernet 0/0 (G0/0)</w:t>
            </w:r>
          </w:p>
        </w:tc>
        <w:tc>
          <w:tcPr>
            <w:tcW w:w="2250" w:type="dxa"/>
          </w:tcPr>
          <w:p w14:paraId="4058CB2A" w14:textId="77777777" w:rsidR="00971194" w:rsidRPr="009453F7" w:rsidRDefault="00971194" w:rsidP="004541DB">
            <w:pPr>
              <w:pStyle w:val="TableText"/>
            </w:pPr>
            <w:r w:rsidRPr="009453F7">
              <w:t>Gigabit Ethernet 0/1 (G0/1)</w:t>
            </w:r>
          </w:p>
        </w:tc>
        <w:tc>
          <w:tcPr>
            <w:tcW w:w="2070" w:type="dxa"/>
          </w:tcPr>
          <w:p w14:paraId="2976E333" w14:textId="77777777" w:rsidR="00971194" w:rsidRPr="009453F7" w:rsidRDefault="00971194" w:rsidP="004541DB">
            <w:pPr>
              <w:pStyle w:val="TableText"/>
            </w:pPr>
            <w:r w:rsidRPr="009453F7">
              <w:t>Serial 0/0/0 (S0/0/0)</w:t>
            </w:r>
          </w:p>
        </w:tc>
        <w:tc>
          <w:tcPr>
            <w:tcW w:w="2160" w:type="dxa"/>
          </w:tcPr>
          <w:p w14:paraId="50F6E64E" w14:textId="77777777" w:rsidR="00971194" w:rsidRPr="009453F7" w:rsidRDefault="00971194" w:rsidP="004541DB">
            <w:pPr>
              <w:pStyle w:val="TableText"/>
            </w:pPr>
            <w:r w:rsidRPr="009453F7">
              <w:t>Serial 0/0/1 (S0/0/1)</w:t>
            </w:r>
          </w:p>
        </w:tc>
      </w:tr>
      <w:tr w:rsidR="00971194" w14:paraId="019B8A94" w14:textId="77777777" w:rsidTr="004541DB">
        <w:tc>
          <w:tcPr>
            <w:tcW w:w="1530" w:type="dxa"/>
          </w:tcPr>
          <w:p w14:paraId="0CBA75A9" w14:textId="77777777" w:rsidR="00971194" w:rsidRPr="009453F7" w:rsidRDefault="00971194" w:rsidP="004541DB">
            <w:pPr>
              <w:pStyle w:val="TableText"/>
            </w:pPr>
            <w:r>
              <w:t>4221</w:t>
            </w:r>
          </w:p>
        </w:tc>
        <w:tc>
          <w:tcPr>
            <w:tcW w:w="2250" w:type="dxa"/>
          </w:tcPr>
          <w:p w14:paraId="68407DAE"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D225946"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79C79CD5" w14:textId="77777777" w:rsidR="00971194" w:rsidRPr="009453F7" w:rsidRDefault="00971194" w:rsidP="004541DB">
            <w:pPr>
              <w:pStyle w:val="TableText"/>
            </w:pPr>
            <w:r>
              <w:t>Serial 0/1/0 (S0/1</w:t>
            </w:r>
            <w:r w:rsidRPr="009453F7">
              <w:t>/0)</w:t>
            </w:r>
          </w:p>
        </w:tc>
        <w:tc>
          <w:tcPr>
            <w:tcW w:w="2160" w:type="dxa"/>
          </w:tcPr>
          <w:p w14:paraId="79D87F60" w14:textId="77777777" w:rsidR="00971194" w:rsidRPr="009453F7" w:rsidRDefault="00971194" w:rsidP="004541DB">
            <w:pPr>
              <w:pStyle w:val="TableText"/>
            </w:pPr>
            <w:r>
              <w:t>Serial 0/1/1</w:t>
            </w:r>
            <w:r w:rsidRPr="009453F7">
              <w:t xml:space="preserve"> (S0/</w:t>
            </w:r>
            <w:r>
              <w:t>1/1</w:t>
            </w:r>
            <w:r w:rsidRPr="009453F7">
              <w:t>)</w:t>
            </w:r>
          </w:p>
        </w:tc>
      </w:tr>
      <w:tr w:rsidR="00971194" w14:paraId="63369B65" w14:textId="77777777" w:rsidTr="004541DB">
        <w:tc>
          <w:tcPr>
            <w:tcW w:w="1530" w:type="dxa"/>
          </w:tcPr>
          <w:p w14:paraId="471FF741" w14:textId="77777777" w:rsidR="00971194" w:rsidRDefault="00971194" w:rsidP="004541DB">
            <w:pPr>
              <w:pStyle w:val="TableText"/>
            </w:pPr>
            <w:r>
              <w:lastRenderedPageBreak/>
              <w:t>4300</w:t>
            </w:r>
          </w:p>
        </w:tc>
        <w:tc>
          <w:tcPr>
            <w:tcW w:w="2250" w:type="dxa"/>
          </w:tcPr>
          <w:p w14:paraId="305D47E4"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59BBB84"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42756795" w14:textId="77777777" w:rsidR="00971194" w:rsidRDefault="00971194" w:rsidP="004541DB">
            <w:pPr>
              <w:pStyle w:val="TableText"/>
            </w:pPr>
            <w:r>
              <w:t>Serial 0/1/0 (S0/1</w:t>
            </w:r>
            <w:r w:rsidRPr="009453F7">
              <w:t>/0)</w:t>
            </w:r>
          </w:p>
        </w:tc>
        <w:tc>
          <w:tcPr>
            <w:tcW w:w="2160" w:type="dxa"/>
          </w:tcPr>
          <w:p w14:paraId="2D13948C" w14:textId="77777777" w:rsidR="00971194" w:rsidRDefault="00971194" w:rsidP="004541DB">
            <w:pPr>
              <w:pStyle w:val="TableText"/>
            </w:pPr>
            <w:r>
              <w:t>Serial 0/1/1</w:t>
            </w:r>
            <w:r w:rsidRPr="009453F7">
              <w:t xml:space="preserve"> (S0/</w:t>
            </w:r>
            <w:r>
              <w:t>1/1</w:t>
            </w:r>
            <w:r w:rsidRPr="009453F7">
              <w:t>)</w:t>
            </w:r>
          </w:p>
        </w:tc>
      </w:tr>
    </w:tbl>
    <w:p w14:paraId="40F4580B" w14:textId="77777777" w:rsidR="00971194" w:rsidRPr="00603503" w:rsidRDefault="00971194" w:rsidP="0097119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9A16248" w14:textId="622E103A" w:rsidR="00E67FDB" w:rsidRDefault="00971194" w:rsidP="00E67FDB">
      <w:pPr>
        <w:pStyle w:val="ConfigWindow"/>
      </w:pPr>
      <w:r>
        <w:t>End of document</w:t>
      </w:r>
      <w:bookmarkStart w:id="1" w:name="_GoBack"/>
      <w:bookmarkEnd w:id="1"/>
    </w:p>
    <w:sectPr w:rsidR="00E67FD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AA77" w14:textId="77777777" w:rsidR="00247DDF" w:rsidRDefault="00247DDF" w:rsidP="00710659">
      <w:pPr>
        <w:spacing w:after="0" w:line="240" w:lineRule="auto"/>
      </w:pPr>
      <w:r>
        <w:separator/>
      </w:r>
    </w:p>
    <w:p w14:paraId="5AB15BF0" w14:textId="77777777" w:rsidR="00247DDF" w:rsidRDefault="00247DDF"/>
  </w:endnote>
  <w:endnote w:type="continuationSeparator" w:id="0">
    <w:p w14:paraId="487DF8D7" w14:textId="77777777" w:rsidR="00247DDF" w:rsidRDefault="00247DDF" w:rsidP="00710659">
      <w:pPr>
        <w:spacing w:after="0" w:line="240" w:lineRule="auto"/>
      </w:pPr>
      <w:r>
        <w:continuationSeparator/>
      </w:r>
    </w:p>
    <w:p w14:paraId="23C027C6" w14:textId="77777777" w:rsidR="00247DDF" w:rsidRDefault="00247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284C" w14:textId="3D4B309D" w:rsidR="007F4D4E" w:rsidRPr="00882B63" w:rsidRDefault="007F4D4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F27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5D15" w14:textId="34244992" w:rsidR="007F4D4E" w:rsidRPr="00882B63" w:rsidRDefault="007F4D4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F27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AAB35" w14:textId="77777777" w:rsidR="00247DDF" w:rsidRDefault="00247DDF" w:rsidP="00710659">
      <w:pPr>
        <w:spacing w:after="0" w:line="240" w:lineRule="auto"/>
      </w:pPr>
      <w:r>
        <w:separator/>
      </w:r>
    </w:p>
    <w:p w14:paraId="3096E5E6" w14:textId="77777777" w:rsidR="00247DDF" w:rsidRDefault="00247DDF"/>
  </w:footnote>
  <w:footnote w:type="continuationSeparator" w:id="0">
    <w:p w14:paraId="67A6E7D7" w14:textId="77777777" w:rsidR="00247DDF" w:rsidRDefault="00247DDF" w:rsidP="00710659">
      <w:pPr>
        <w:spacing w:after="0" w:line="240" w:lineRule="auto"/>
      </w:pPr>
      <w:r>
        <w:continuationSeparator/>
      </w:r>
    </w:p>
    <w:p w14:paraId="091902B8" w14:textId="77777777" w:rsidR="00247DDF" w:rsidRDefault="00247D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495A9F0" w14:textId="5E1CB211" w:rsidR="007F4D4E" w:rsidRDefault="007F4D4E" w:rsidP="008402F2">
        <w:pPr>
          <w:pStyle w:val="PageHead"/>
        </w:pPr>
        <w:r>
          <w:t>Lab - Use RESTCONF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00F7" w14:textId="77777777" w:rsidR="007F4D4E" w:rsidRDefault="007F4D4E" w:rsidP="006C3FCF">
    <w:pPr>
      <w:ind w:left="-288"/>
    </w:pPr>
    <w:r>
      <w:rPr>
        <w:noProof/>
      </w:rPr>
      <w:drawing>
        <wp:inline distT="0" distB="0" distL="0" distR="0" wp14:anchorId="60D8FAB2" wp14:editId="7F1657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5ADF"/>
    <w:rsid w:val="000332D5"/>
    <w:rsid w:val="00041AF6"/>
    <w:rsid w:val="0004469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38D8"/>
    <w:rsid w:val="000B2344"/>
    <w:rsid w:val="000B7DE5"/>
    <w:rsid w:val="000C2118"/>
    <w:rsid w:val="000C333E"/>
    <w:rsid w:val="000C5EF2"/>
    <w:rsid w:val="000C6425"/>
    <w:rsid w:val="000C6E6E"/>
    <w:rsid w:val="000C7B7D"/>
    <w:rsid w:val="000D3512"/>
    <w:rsid w:val="000D55B4"/>
    <w:rsid w:val="000E65F0"/>
    <w:rsid w:val="000F072C"/>
    <w:rsid w:val="000F2074"/>
    <w:rsid w:val="000F31D7"/>
    <w:rsid w:val="000F6743"/>
    <w:rsid w:val="001006C2"/>
    <w:rsid w:val="00101BE8"/>
    <w:rsid w:val="00102C61"/>
    <w:rsid w:val="00103401"/>
    <w:rsid w:val="00103A44"/>
    <w:rsid w:val="00103D36"/>
    <w:rsid w:val="0010436E"/>
    <w:rsid w:val="00105DD2"/>
    <w:rsid w:val="00107B2B"/>
    <w:rsid w:val="00110698"/>
    <w:rsid w:val="00112AC5"/>
    <w:rsid w:val="001133DD"/>
    <w:rsid w:val="00120CBE"/>
    <w:rsid w:val="00121BAE"/>
    <w:rsid w:val="00122685"/>
    <w:rsid w:val="00125806"/>
    <w:rsid w:val="001261C4"/>
    <w:rsid w:val="00130A20"/>
    <w:rsid w:val="001314FB"/>
    <w:rsid w:val="00131CF1"/>
    <w:rsid w:val="00132C43"/>
    <w:rsid w:val="001366EC"/>
    <w:rsid w:val="001416E2"/>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4011"/>
    <w:rsid w:val="0019518E"/>
    <w:rsid w:val="00196CBC"/>
    <w:rsid w:val="0019753E"/>
    <w:rsid w:val="00197614"/>
    <w:rsid w:val="001A0312"/>
    <w:rsid w:val="001A15DA"/>
    <w:rsid w:val="001A2694"/>
    <w:rsid w:val="001A3CC7"/>
    <w:rsid w:val="001A67A4"/>
    <w:rsid w:val="001A69AC"/>
    <w:rsid w:val="001B67D8"/>
    <w:rsid w:val="001B6F95"/>
    <w:rsid w:val="001B721A"/>
    <w:rsid w:val="001C05A1"/>
    <w:rsid w:val="001C1D9E"/>
    <w:rsid w:val="001C5998"/>
    <w:rsid w:val="001C5AC9"/>
    <w:rsid w:val="001C7C3B"/>
    <w:rsid w:val="001D2195"/>
    <w:rsid w:val="001D5B6F"/>
    <w:rsid w:val="001E0AB8"/>
    <w:rsid w:val="001E38E0"/>
    <w:rsid w:val="001E4E72"/>
    <w:rsid w:val="001E62B3"/>
    <w:rsid w:val="001E6424"/>
    <w:rsid w:val="001F0171"/>
    <w:rsid w:val="001F0D77"/>
    <w:rsid w:val="001F643A"/>
    <w:rsid w:val="001F7DD8"/>
    <w:rsid w:val="00201928"/>
    <w:rsid w:val="00203E26"/>
    <w:rsid w:val="0020449C"/>
    <w:rsid w:val="0020545D"/>
    <w:rsid w:val="002113B8"/>
    <w:rsid w:val="00213DA0"/>
    <w:rsid w:val="00214AC9"/>
    <w:rsid w:val="00215665"/>
    <w:rsid w:val="002163BB"/>
    <w:rsid w:val="00216973"/>
    <w:rsid w:val="0021792C"/>
    <w:rsid w:val="00220909"/>
    <w:rsid w:val="002240AB"/>
    <w:rsid w:val="00225E37"/>
    <w:rsid w:val="00231DCA"/>
    <w:rsid w:val="0023478B"/>
    <w:rsid w:val="00235792"/>
    <w:rsid w:val="00242E3A"/>
    <w:rsid w:val="00243FA5"/>
    <w:rsid w:val="00244D3A"/>
    <w:rsid w:val="00246492"/>
    <w:rsid w:val="00247DDF"/>
    <w:rsid w:val="002506CF"/>
    <w:rsid w:val="0025107F"/>
    <w:rsid w:val="00251A96"/>
    <w:rsid w:val="002528B5"/>
    <w:rsid w:val="00255D65"/>
    <w:rsid w:val="00260CD4"/>
    <w:rsid w:val="002639D8"/>
    <w:rsid w:val="00265F77"/>
    <w:rsid w:val="00266C83"/>
    <w:rsid w:val="00270FCC"/>
    <w:rsid w:val="002768DC"/>
    <w:rsid w:val="002869EF"/>
    <w:rsid w:val="002944B0"/>
    <w:rsid w:val="00294C8F"/>
    <w:rsid w:val="00295E91"/>
    <w:rsid w:val="002A0B2E"/>
    <w:rsid w:val="002A0DC1"/>
    <w:rsid w:val="002A3406"/>
    <w:rsid w:val="002A6C56"/>
    <w:rsid w:val="002B4113"/>
    <w:rsid w:val="002C04C4"/>
    <w:rsid w:val="002C090C"/>
    <w:rsid w:val="002C1243"/>
    <w:rsid w:val="002C1815"/>
    <w:rsid w:val="002C475E"/>
    <w:rsid w:val="002C6AD6"/>
    <w:rsid w:val="002D375D"/>
    <w:rsid w:val="002D6C2A"/>
    <w:rsid w:val="002D7A86"/>
    <w:rsid w:val="002F15EA"/>
    <w:rsid w:val="002F45FF"/>
    <w:rsid w:val="002F5EDB"/>
    <w:rsid w:val="002F66D3"/>
    <w:rsid w:val="002F6737"/>
    <w:rsid w:val="002F6D17"/>
    <w:rsid w:val="00302887"/>
    <w:rsid w:val="003056EB"/>
    <w:rsid w:val="003071FF"/>
    <w:rsid w:val="00310652"/>
    <w:rsid w:val="00311065"/>
    <w:rsid w:val="0031371D"/>
    <w:rsid w:val="003143ED"/>
    <w:rsid w:val="0031789F"/>
    <w:rsid w:val="00320788"/>
    <w:rsid w:val="003233A3"/>
    <w:rsid w:val="00325D8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7DA"/>
    <w:rsid w:val="00390C38"/>
    <w:rsid w:val="00392748"/>
    <w:rsid w:val="00392C65"/>
    <w:rsid w:val="00392E27"/>
    <w:rsid w:val="00392ED5"/>
    <w:rsid w:val="003939EE"/>
    <w:rsid w:val="003A13EF"/>
    <w:rsid w:val="003A19DC"/>
    <w:rsid w:val="003A1B45"/>
    <w:rsid w:val="003A220C"/>
    <w:rsid w:val="003B008F"/>
    <w:rsid w:val="003B256A"/>
    <w:rsid w:val="003B46FC"/>
    <w:rsid w:val="003B5767"/>
    <w:rsid w:val="003B7605"/>
    <w:rsid w:val="003C08AA"/>
    <w:rsid w:val="003C2A7B"/>
    <w:rsid w:val="003C366D"/>
    <w:rsid w:val="003C49EF"/>
    <w:rsid w:val="003C6BCA"/>
    <w:rsid w:val="003C7902"/>
    <w:rsid w:val="003D0BFF"/>
    <w:rsid w:val="003D6EF1"/>
    <w:rsid w:val="003E2FC8"/>
    <w:rsid w:val="003E5BE5"/>
    <w:rsid w:val="003F18D1"/>
    <w:rsid w:val="003F20EC"/>
    <w:rsid w:val="003F2706"/>
    <w:rsid w:val="003F4F0E"/>
    <w:rsid w:val="003F6096"/>
    <w:rsid w:val="003F6E06"/>
    <w:rsid w:val="003F786E"/>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1DB"/>
    <w:rsid w:val="00455E0B"/>
    <w:rsid w:val="0045724D"/>
    <w:rsid w:val="00457934"/>
    <w:rsid w:val="00462B9F"/>
    <w:rsid w:val="004659EE"/>
    <w:rsid w:val="00473E34"/>
    <w:rsid w:val="00476BA9"/>
    <w:rsid w:val="00481650"/>
    <w:rsid w:val="00490807"/>
    <w:rsid w:val="004936C2"/>
    <w:rsid w:val="0049379C"/>
    <w:rsid w:val="004A1CA0"/>
    <w:rsid w:val="004A22E9"/>
    <w:rsid w:val="004A3183"/>
    <w:rsid w:val="004A4ACD"/>
    <w:rsid w:val="004A506C"/>
    <w:rsid w:val="004A5BC5"/>
    <w:rsid w:val="004B023D"/>
    <w:rsid w:val="004C0909"/>
    <w:rsid w:val="004C340E"/>
    <w:rsid w:val="004C3F97"/>
    <w:rsid w:val="004C7898"/>
    <w:rsid w:val="004D01F2"/>
    <w:rsid w:val="004D2CED"/>
    <w:rsid w:val="004D3339"/>
    <w:rsid w:val="004D353F"/>
    <w:rsid w:val="004D36D7"/>
    <w:rsid w:val="004D682B"/>
    <w:rsid w:val="004E1821"/>
    <w:rsid w:val="004E6152"/>
    <w:rsid w:val="004F344A"/>
    <w:rsid w:val="004F4EC3"/>
    <w:rsid w:val="00504ED4"/>
    <w:rsid w:val="00507489"/>
    <w:rsid w:val="00510639"/>
    <w:rsid w:val="00511791"/>
    <w:rsid w:val="005139BE"/>
    <w:rsid w:val="005140A7"/>
    <w:rsid w:val="00514EFF"/>
    <w:rsid w:val="00516142"/>
    <w:rsid w:val="0051681C"/>
    <w:rsid w:val="00520027"/>
    <w:rsid w:val="0052093C"/>
    <w:rsid w:val="00521B31"/>
    <w:rsid w:val="00522469"/>
    <w:rsid w:val="0052400A"/>
    <w:rsid w:val="00532AD0"/>
    <w:rsid w:val="00536277"/>
    <w:rsid w:val="00536F43"/>
    <w:rsid w:val="00542616"/>
    <w:rsid w:val="005468C1"/>
    <w:rsid w:val="005510BA"/>
    <w:rsid w:val="005538C8"/>
    <w:rsid w:val="00554B4E"/>
    <w:rsid w:val="00556C02"/>
    <w:rsid w:val="00561BB2"/>
    <w:rsid w:val="00563249"/>
    <w:rsid w:val="005658BC"/>
    <w:rsid w:val="005700D5"/>
    <w:rsid w:val="00570A65"/>
    <w:rsid w:val="005747F2"/>
    <w:rsid w:val="005762B1"/>
    <w:rsid w:val="00580456"/>
    <w:rsid w:val="00580E73"/>
    <w:rsid w:val="00586FCC"/>
    <w:rsid w:val="00592329"/>
    <w:rsid w:val="00593386"/>
    <w:rsid w:val="0059591A"/>
    <w:rsid w:val="00596998"/>
    <w:rsid w:val="0059790F"/>
    <w:rsid w:val="005A105E"/>
    <w:rsid w:val="005A6E62"/>
    <w:rsid w:val="005B2FB3"/>
    <w:rsid w:val="005B6F63"/>
    <w:rsid w:val="005C6DE5"/>
    <w:rsid w:val="005D2B29"/>
    <w:rsid w:val="005D354A"/>
    <w:rsid w:val="005D3E53"/>
    <w:rsid w:val="005D506C"/>
    <w:rsid w:val="005E3235"/>
    <w:rsid w:val="005E4176"/>
    <w:rsid w:val="005E4876"/>
    <w:rsid w:val="005E58CA"/>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04C"/>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287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9F1"/>
    <w:rsid w:val="006D2C28"/>
    <w:rsid w:val="006D3FC1"/>
    <w:rsid w:val="006D7590"/>
    <w:rsid w:val="006E2774"/>
    <w:rsid w:val="006E372B"/>
    <w:rsid w:val="006E5FE9"/>
    <w:rsid w:val="006E6581"/>
    <w:rsid w:val="006E71DF"/>
    <w:rsid w:val="006F1616"/>
    <w:rsid w:val="006F1CC4"/>
    <w:rsid w:val="006F1D80"/>
    <w:rsid w:val="006F2A86"/>
    <w:rsid w:val="006F3163"/>
    <w:rsid w:val="00705FEC"/>
    <w:rsid w:val="00710659"/>
    <w:rsid w:val="0071147A"/>
    <w:rsid w:val="0071185D"/>
    <w:rsid w:val="00721E01"/>
    <w:rsid w:val="007222AD"/>
    <w:rsid w:val="007267CF"/>
    <w:rsid w:val="00731F3F"/>
    <w:rsid w:val="0073234F"/>
    <w:rsid w:val="00733BAB"/>
    <w:rsid w:val="0073604C"/>
    <w:rsid w:val="0074218E"/>
    <w:rsid w:val="007436BF"/>
    <w:rsid w:val="007443E9"/>
    <w:rsid w:val="00745DCE"/>
    <w:rsid w:val="00753D89"/>
    <w:rsid w:val="00753DDA"/>
    <w:rsid w:val="00754A6E"/>
    <w:rsid w:val="007550F9"/>
    <w:rsid w:val="007553D8"/>
    <w:rsid w:val="00755C9B"/>
    <w:rsid w:val="00756C85"/>
    <w:rsid w:val="00760FE4"/>
    <w:rsid w:val="007636C2"/>
    <w:rsid w:val="00763D8B"/>
    <w:rsid w:val="007657F6"/>
    <w:rsid w:val="00765E47"/>
    <w:rsid w:val="0077125A"/>
    <w:rsid w:val="0078405B"/>
    <w:rsid w:val="00786218"/>
    <w:rsid w:val="00786F58"/>
    <w:rsid w:val="00787CC1"/>
    <w:rsid w:val="00792F4E"/>
    <w:rsid w:val="0079398D"/>
    <w:rsid w:val="00796C25"/>
    <w:rsid w:val="007A287C"/>
    <w:rsid w:val="007A3344"/>
    <w:rsid w:val="007A3B2A"/>
    <w:rsid w:val="007B0C9D"/>
    <w:rsid w:val="007B16B6"/>
    <w:rsid w:val="007B5522"/>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4D4E"/>
    <w:rsid w:val="007F64C3"/>
    <w:rsid w:val="007F7C94"/>
    <w:rsid w:val="00802FFA"/>
    <w:rsid w:val="00810E4B"/>
    <w:rsid w:val="00814BAA"/>
    <w:rsid w:val="00816F0C"/>
    <w:rsid w:val="0082211C"/>
    <w:rsid w:val="00824295"/>
    <w:rsid w:val="00827A65"/>
    <w:rsid w:val="00830473"/>
    <w:rsid w:val="008313F3"/>
    <w:rsid w:val="008377D8"/>
    <w:rsid w:val="008402F2"/>
    <w:rsid w:val="00840469"/>
    <w:rsid w:val="008405BB"/>
    <w:rsid w:val="008437FF"/>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B7E"/>
    <w:rsid w:val="00881D68"/>
    <w:rsid w:val="00881E88"/>
    <w:rsid w:val="00882B63"/>
    <w:rsid w:val="00883500"/>
    <w:rsid w:val="0088426A"/>
    <w:rsid w:val="008852BA"/>
    <w:rsid w:val="00890108"/>
    <w:rsid w:val="00890162"/>
    <w:rsid w:val="00891D1B"/>
    <w:rsid w:val="00893877"/>
    <w:rsid w:val="0089532C"/>
    <w:rsid w:val="00896165"/>
    <w:rsid w:val="00896681"/>
    <w:rsid w:val="00896AA4"/>
    <w:rsid w:val="008A2749"/>
    <w:rsid w:val="008A3A90"/>
    <w:rsid w:val="008B06D4"/>
    <w:rsid w:val="008B19A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96A"/>
    <w:rsid w:val="008F340F"/>
    <w:rsid w:val="008F359F"/>
    <w:rsid w:val="00903523"/>
    <w:rsid w:val="00906281"/>
    <w:rsid w:val="0090659A"/>
    <w:rsid w:val="00911080"/>
    <w:rsid w:val="00911120"/>
    <w:rsid w:val="00912500"/>
    <w:rsid w:val="0091350B"/>
    <w:rsid w:val="00915986"/>
    <w:rsid w:val="00917624"/>
    <w:rsid w:val="00917C2A"/>
    <w:rsid w:val="00920A8E"/>
    <w:rsid w:val="00926CB2"/>
    <w:rsid w:val="00930386"/>
    <w:rsid w:val="009309F5"/>
    <w:rsid w:val="00933237"/>
    <w:rsid w:val="00933F28"/>
    <w:rsid w:val="0093532C"/>
    <w:rsid w:val="009400C3"/>
    <w:rsid w:val="00942299"/>
    <w:rsid w:val="009453F7"/>
    <w:rsid w:val="009476C0"/>
    <w:rsid w:val="00953B06"/>
    <w:rsid w:val="00955CBE"/>
    <w:rsid w:val="00957151"/>
    <w:rsid w:val="00963B2B"/>
    <w:rsid w:val="00963E34"/>
    <w:rsid w:val="00964DFA"/>
    <w:rsid w:val="00970A69"/>
    <w:rsid w:val="00971194"/>
    <w:rsid w:val="009771DA"/>
    <w:rsid w:val="0098155C"/>
    <w:rsid w:val="00981CCA"/>
    <w:rsid w:val="00983B77"/>
    <w:rsid w:val="00983E0A"/>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157F"/>
    <w:rsid w:val="009E2309"/>
    <w:rsid w:val="009E364B"/>
    <w:rsid w:val="009E42B9"/>
    <w:rsid w:val="009E4E17"/>
    <w:rsid w:val="009E54B9"/>
    <w:rsid w:val="009F27C0"/>
    <w:rsid w:val="009F4C2E"/>
    <w:rsid w:val="009F54FF"/>
    <w:rsid w:val="00A014A3"/>
    <w:rsid w:val="00A027CC"/>
    <w:rsid w:val="00A0412D"/>
    <w:rsid w:val="00A15DF0"/>
    <w:rsid w:val="00A21211"/>
    <w:rsid w:val="00A30F8A"/>
    <w:rsid w:val="00A33890"/>
    <w:rsid w:val="00A34E7F"/>
    <w:rsid w:val="00A41A21"/>
    <w:rsid w:val="00A46F0A"/>
    <w:rsid w:val="00A46F25"/>
    <w:rsid w:val="00A47CC2"/>
    <w:rsid w:val="00A502BA"/>
    <w:rsid w:val="00A524C4"/>
    <w:rsid w:val="00A60146"/>
    <w:rsid w:val="00A601A9"/>
    <w:rsid w:val="00A60F6F"/>
    <w:rsid w:val="00A622C4"/>
    <w:rsid w:val="00A6283D"/>
    <w:rsid w:val="00A676FF"/>
    <w:rsid w:val="00A73EBA"/>
    <w:rsid w:val="00A754B4"/>
    <w:rsid w:val="00A76665"/>
    <w:rsid w:val="00A76749"/>
    <w:rsid w:val="00A76E60"/>
    <w:rsid w:val="00A807C1"/>
    <w:rsid w:val="00A82571"/>
    <w:rsid w:val="00A82658"/>
    <w:rsid w:val="00A83374"/>
    <w:rsid w:val="00A86EC9"/>
    <w:rsid w:val="00A95222"/>
    <w:rsid w:val="00A96172"/>
    <w:rsid w:val="00A96D52"/>
    <w:rsid w:val="00A97C5F"/>
    <w:rsid w:val="00AA02F9"/>
    <w:rsid w:val="00AA47F0"/>
    <w:rsid w:val="00AA7EA2"/>
    <w:rsid w:val="00AB0D6A"/>
    <w:rsid w:val="00AB43B3"/>
    <w:rsid w:val="00AB49B9"/>
    <w:rsid w:val="00AB501D"/>
    <w:rsid w:val="00AB758A"/>
    <w:rsid w:val="00AC027E"/>
    <w:rsid w:val="00AC05AB"/>
    <w:rsid w:val="00AC1E7E"/>
    <w:rsid w:val="00AC308A"/>
    <w:rsid w:val="00AC507D"/>
    <w:rsid w:val="00AC603F"/>
    <w:rsid w:val="00AC66E4"/>
    <w:rsid w:val="00AD0118"/>
    <w:rsid w:val="00AD04F2"/>
    <w:rsid w:val="00AD19AE"/>
    <w:rsid w:val="00AD4578"/>
    <w:rsid w:val="00AD68E9"/>
    <w:rsid w:val="00AD761F"/>
    <w:rsid w:val="00AE36D8"/>
    <w:rsid w:val="00AE38AD"/>
    <w:rsid w:val="00AE56C0"/>
    <w:rsid w:val="00AF7319"/>
    <w:rsid w:val="00AF7ACC"/>
    <w:rsid w:val="00B00914"/>
    <w:rsid w:val="00B02A8E"/>
    <w:rsid w:val="00B052EE"/>
    <w:rsid w:val="00B1081F"/>
    <w:rsid w:val="00B12E8B"/>
    <w:rsid w:val="00B2496B"/>
    <w:rsid w:val="00B27499"/>
    <w:rsid w:val="00B2784E"/>
    <w:rsid w:val="00B3010D"/>
    <w:rsid w:val="00B32338"/>
    <w:rsid w:val="00B35151"/>
    <w:rsid w:val="00B37174"/>
    <w:rsid w:val="00B37253"/>
    <w:rsid w:val="00B4241C"/>
    <w:rsid w:val="00B433F2"/>
    <w:rsid w:val="00B458E8"/>
    <w:rsid w:val="00B4659C"/>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15E"/>
    <w:rsid w:val="00BE56B3"/>
    <w:rsid w:val="00BE676D"/>
    <w:rsid w:val="00BF04E8"/>
    <w:rsid w:val="00BF16BF"/>
    <w:rsid w:val="00BF4D1F"/>
    <w:rsid w:val="00BF76BE"/>
    <w:rsid w:val="00C02A73"/>
    <w:rsid w:val="00C0315C"/>
    <w:rsid w:val="00C063D2"/>
    <w:rsid w:val="00C07FD9"/>
    <w:rsid w:val="00C10541"/>
    <w:rsid w:val="00C10955"/>
    <w:rsid w:val="00C11C4D"/>
    <w:rsid w:val="00C142F0"/>
    <w:rsid w:val="00C162C0"/>
    <w:rsid w:val="00C1712C"/>
    <w:rsid w:val="00C20634"/>
    <w:rsid w:val="00C212E0"/>
    <w:rsid w:val="00C23E16"/>
    <w:rsid w:val="00C27E37"/>
    <w:rsid w:val="00C32713"/>
    <w:rsid w:val="00C351B8"/>
    <w:rsid w:val="00C410D9"/>
    <w:rsid w:val="00C44DB7"/>
    <w:rsid w:val="00C4510A"/>
    <w:rsid w:val="00C47F2E"/>
    <w:rsid w:val="00C52BA6"/>
    <w:rsid w:val="00C55F2D"/>
    <w:rsid w:val="00C57A1A"/>
    <w:rsid w:val="00C60BBD"/>
    <w:rsid w:val="00C61A8D"/>
    <w:rsid w:val="00C6258F"/>
    <w:rsid w:val="00C62C41"/>
    <w:rsid w:val="00C63DF6"/>
    <w:rsid w:val="00C63E58"/>
    <w:rsid w:val="00C6495E"/>
    <w:rsid w:val="00C64A49"/>
    <w:rsid w:val="00C654AE"/>
    <w:rsid w:val="00C665A2"/>
    <w:rsid w:val="00C670EE"/>
    <w:rsid w:val="00C67E3B"/>
    <w:rsid w:val="00C71F4C"/>
    <w:rsid w:val="00C73E03"/>
    <w:rsid w:val="00C77B29"/>
    <w:rsid w:val="00C87039"/>
    <w:rsid w:val="00C8718B"/>
    <w:rsid w:val="00C872E4"/>
    <w:rsid w:val="00C878D9"/>
    <w:rsid w:val="00C90311"/>
    <w:rsid w:val="00C91C26"/>
    <w:rsid w:val="00C97C28"/>
    <w:rsid w:val="00CA2BB2"/>
    <w:rsid w:val="00CA7115"/>
    <w:rsid w:val="00CA73D5"/>
    <w:rsid w:val="00CB2FC9"/>
    <w:rsid w:val="00CB5068"/>
    <w:rsid w:val="00CB7D2B"/>
    <w:rsid w:val="00CC1C87"/>
    <w:rsid w:val="00CC3000"/>
    <w:rsid w:val="00CC3388"/>
    <w:rsid w:val="00CC4859"/>
    <w:rsid w:val="00CC7A35"/>
    <w:rsid w:val="00CD072A"/>
    <w:rsid w:val="00CD086F"/>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30AE"/>
    <w:rsid w:val="00D057DE"/>
    <w:rsid w:val="00D139C8"/>
    <w:rsid w:val="00D17F81"/>
    <w:rsid w:val="00D2758C"/>
    <w:rsid w:val="00D275CA"/>
    <w:rsid w:val="00D2789B"/>
    <w:rsid w:val="00D345AB"/>
    <w:rsid w:val="00D41566"/>
    <w:rsid w:val="00D452F4"/>
    <w:rsid w:val="00D458EC"/>
    <w:rsid w:val="00D501B0"/>
    <w:rsid w:val="00D51092"/>
    <w:rsid w:val="00D52582"/>
    <w:rsid w:val="00D531D0"/>
    <w:rsid w:val="00D561CD"/>
    <w:rsid w:val="00D56A0E"/>
    <w:rsid w:val="00D57AD3"/>
    <w:rsid w:val="00D62F25"/>
    <w:rsid w:val="00D635FE"/>
    <w:rsid w:val="00D66A7B"/>
    <w:rsid w:val="00D729DE"/>
    <w:rsid w:val="00D75B6A"/>
    <w:rsid w:val="00D778DF"/>
    <w:rsid w:val="00D80ED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4099"/>
    <w:rsid w:val="00DF7255"/>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27A8"/>
    <w:rsid w:val="00E33C65"/>
    <w:rsid w:val="00E35753"/>
    <w:rsid w:val="00E449D0"/>
    <w:rsid w:val="00E44A34"/>
    <w:rsid w:val="00E4506A"/>
    <w:rsid w:val="00E4510D"/>
    <w:rsid w:val="00E46C3A"/>
    <w:rsid w:val="00E53F99"/>
    <w:rsid w:val="00E56510"/>
    <w:rsid w:val="00E62EA8"/>
    <w:rsid w:val="00E67A6E"/>
    <w:rsid w:val="00E67FDB"/>
    <w:rsid w:val="00E70096"/>
    <w:rsid w:val="00E71B43"/>
    <w:rsid w:val="00E81058"/>
    <w:rsid w:val="00E81612"/>
    <w:rsid w:val="00E82BD7"/>
    <w:rsid w:val="00E859E3"/>
    <w:rsid w:val="00E87D18"/>
    <w:rsid w:val="00E87D62"/>
    <w:rsid w:val="00E97333"/>
    <w:rsid w:val="00EA486E"/>
    <w:rsid w:val="00EA4FA3"/>
    <w:rsid w:val="00EA6220"/>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01D"/>
    <w:rsid w:val="00F13ECB"/>
    <w:rsid w:val="00F16F35"/>
    <w:rsid w:val="00F17559"/>
    <w:rsid w:val="00F2229D"/>
    <w:rsid w:val="00F25ABB"/>
    <w:rsid w:val="00F266F0"/>
    <w:rsid w:val="00F26F62"/>
    <w:rsid w:val="00F27963"/>
    <w:rsid w:val="00F30103"/>
    <w:rsid w:val="00F30446"/>
    <w:rsid w:val="00F368D8"/>
    <w:rsid w:val="00F4135D"/>
    <w:rsid w:val="00F41F1B"/>
    <w:rsid w:val="00F46BD9"/>
    <w:rsid w:val="00F5262B"/>
    <w:rsid w:val="00F60BE0"/>
    <w:rsid w:val="00F626C8"/>
    <w:rsid w:val="00F6280E"/>
    <w:rsid w:val="00F666EC"/>
    <w:rsid w:val="00F7050A"/>
    <w:rsid w:val="00F75533"/>
    <w:rsid w:val="00F8036D"/>
    <w:rsid w:val="00F809DC"/>
    <w:rsid w:val="00F86EB0"/>
    <w:rsid w:val="00F932F2"/>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56D6"/>
    <w:rsid w:val="00FE661F"/>
    <w:rsid w:val="00FF0400"/>
    <w:rsid w:val="00FF3D6B"/>
    <w:rsid w:val="00FF3E10"/>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509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25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6998153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273394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6663189">
      <w:bodyDiv w:val="1"/>
      <w:marLeft w:val="0"/>
      <w:marRight w:val="0"/>
      <w:marTop w:val="0"/>
      <w:marBottom w:val="0"/>
      <w:divBdr>
        <w:top w:val="none" w:sz="0" w:space="0" w:color="auto"/>
        <w:left w:val="none" w:sz="0" w:space="0" w:color="auto"/>
        <w:bottom w:val="none" w:sz="0" w:space="0" w:color="auto"/>
        <w:right w:val="none" w:sz="0" w:space="0" w:color="auto"/>
      </w:divBdr>
    </w:div>
    <w:div w:id="1677077837">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62223124">
      <w:bodyDiv w:val="1"/>
      <w:marLeft w:val="0"/>
      <w:marRight w:val="0"/>
      <w:marTop w:val="0"/>
      <w:marBottom w:val="0"/>
      <w:divBdr>
        <w:top w:val="none" w:sz="0" w:space="0" w:color="auto"/>
        <w:left w:val="none" w:sz="0" w:space="0" w:color="auto"/>
        <w:bottom w:val="none" w:sz="0" w:space="0" w:color="auto"/>
        <w:right w:val="none" w:sz="0" w:space="0" w:color="auto"/>
      </w:divBdr>
    </w:div>
    <w:div w:id="20248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E2411"/>
    <w:rsid w:val="001352B6"/>
    <w:rsid w:val="0017721F"/>
    <w:rsid w:val="002162A0"/>
    <w:rsid w:val="002F1BE1"/>
    <w:rsid w:val="004552BA"/>
    <w:rsid w:val="005977FB"/>
    <w:rsid w:val="00912DF4"/>
    <w:rsid w:val="00A717B6"/>
    <w:rsid w:val="00C24E40"/>
    <w:rsid w:val="00D15404"/>
    <w:rsid w:val="00DA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8245D9-4930-4F39-827E-29843EF5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16</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Lab - Use RESTCONF to Access an IOS XE Router</vt:lpstr>
    </vt:vector>
  </TitlesOfParts>
  <Company>Cisco Systems, Inc.</Company>
  <LinksUpToDate>false</LinksUpToDate>
  <CharactersWithSpaces>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RESTCONF to Access an IOS XE Router</dc:title>
  <dc:creator>Allan Johnson</dc:creator>
  <dc:description>2020</dc:description>
  <cp:lastModifiedBy>DH</cp:lastModifiedBy>
  <cp:revision>2</cp:revision>
  <cp:lastPrinted>2020-03-12T18:35:00Z</cp:lastPrinted>
  <dcterms:created xsi:type="dcterms:W3CDTF">2020-03-12T19:19:00Z</dcterms:created>
  <dcterms:modified xsi:type="dcterms:W3CDTF">2020-03-12T19:19:00Z</dcterms:modified>
</cp:coreProperties>
</file>