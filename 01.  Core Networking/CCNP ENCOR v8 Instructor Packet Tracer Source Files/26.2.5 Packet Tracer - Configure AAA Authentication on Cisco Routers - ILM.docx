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E85B" w14:textId="77777777" w:rsidR="004D36D7" w:rsidRPr="00FD4A68" w:rsidRDefault="00CF0AC5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FFB6FFAC2DC443B80CA5A7E3A71E7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3583">
            <w:t>Packet Tracer - Configure AAA Authentication on Cisco Routers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19CBACC6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35AFE6D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e table lists the devices in the network, the configured interfaces and their IP addresses and subnet masks. The default gateway and connected switch ports are also provided where applicable."/>
      </w:tblPr>
      <w:tblGrid>
        <w:gridCol w:w="1845"/>
        <w:gridCol w:w="1620"/>
        <w:gridCol w:w="1530"/>
        <w:gridCol w:w="1800"/>
        <w:gridCol w:w="1800"/>
        <w:gridCol w:w="1395"/>
      </w:tblGrid>
      <w:tr w:rsidR="007515B2" w14:paraId="30035844" w14:textId="77777777" w:rsidTr="007515B2">
        <w:trPr>
          <w:cantSplit/>
          <w:tblHeader/>
          <w:jc w:val="center"/>
        </w:trPr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38C2AB" w14:textId="77777777" w:rsidR="007515B2" w:rsidRPr="00E87D62" w:rsidRDefault="007515B2" w:rsidP="008C5AC8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90E2CC" w14:textId="77777777" w:rsidR="007515B2" w:rsidRPr="00E87D62" w:rsidRDefault="007515B2" w:rsidP="008C5AC8">
            <w:pPr>
              <w:pStyle w:val="TableHeading"/>
            </w:pPr>
            <w:r w:rsidRPr="00E87D62"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59B3A7" w14:textId="77777777" w:rsidR="007515B2" w:rsidRPr="00E87D62" w:rsidRDefault="007515B2" w:rsidP="008C5AC8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4DFE24" w14:textId="77777777" w:rsidR="007515B2" w:rsidRPr="00E87D62" w:rsidRDefault="007515B2" w:rsidP="008C5AC8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1B50EC" w14:textId="77777777" w:rsidR="007515B2" w:rsidRPr="00E87D62" w:rsidRDefault="007515B2" w:rsidP="008C5AC8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FC16CC" w14:textId="77777777" w:rsidR="007515B2" w:rsidRPr="00E87D62" w:rsidRDefault="007515B2" w:rsidP="008C5AC8">
            <w:pPr>
              <w:pStyle w:val="TableHeading"/>
            </w:pPr>
            <w:r>
              <w:t>Switch Port</w:t>
            </w:r>
          </w:p>
        </w:tc>
      </w:tr>
      <w:tr w:rsidR="007515B2" w14:paraId="09F6717E" w14:textId="77777777" w:rsidTr="007515B2">
        <w:trPr>
          <w:cantSplit/>
          <w:jc w:val="center"/>
        </w:trPr>
        <w:tc>
          <w:tcPr>
            <w:tcW w:w="1845" w:type="dxa"/>
            <w:tcBorders>
              <w:bottom w:val="nil"/>
            </w:tcBorders>
            <w:vAlign w:val="center"/>
          </w:tcPr>
          <w:p w14:paraId="0B5DFF79" w14:textId="77777777" w:rsidR="007515B2" w:rsidRPr="00E87D62" w:rsidRDefault="007515B2" w:rsidP="008C5AC8">
            <w:pPr>
              <w:pStyle w:val="TableText"/>
            </w:pPr>
            <w:bookmarkStart w:id="0" w:name="_GoBack" w:colFirst="0" w:colLast="0"/>
            <w:r>
              <w:t>R1</w:t>
            </w:r>
          </w:p>
        </w:tc>
        <w:tc>
          <w:tcPr>
            <w:tcW w:w="1620" w:type="dxa"/>
            <w:vAlign w:val="bottom"/>
          </w:tcPr>
          <w:p w14:paraId="301E8579" w14:textId="77777777" w:rsidR="007515B2" w:rsidRPr="00E87D62" w:rsidRDefault="007515B2" w:rsidP="008C5AC8">
            <w:pPr>
              <w:pStyle w:val="TableText"/>
            </w:pPr>
            <w:r>
              <w:t>G0/1</w:t>
            </w:r>
          </w:p>
        </w:tc>
        <w:tc>
          <w:tcPr>
            <w:tcW w:w="1530" w:type="dxa"/>
            <w:vAlign w:val="bottom"/>
          </w:tcPr>
          <w:p w14:paraId="1DF3357F" w14:textId="77777777" w:rsidR="007515B2" w:rsidRPr="00E87D62" w:rsidRDefault="007515B2" w:rsidP="008C5AC8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14:paraId="16580801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4A37D10D" w14:textId="77777777" w:rsidR="007515B2" w:rsidRPr="00E87D62" w:rsidRDefault="007515B2" w:rsidP="008C5AC8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14:paraId="5A5BAC86" w14:textId="77777777" w:rsidR="007515B2" w:rsidRPr="00E87D62" w:rsidRDefault="007515B2" w:rsidP="008C5AC8">
            <w:pPr>
              <w:pStyle w:val="TableText"/>
            </w:pPr>
            <w:r>
              <w:t>S1 F0/1</w:t>
            </w:r>
          </w:p>
        </w:tc>
      </w:tr>
      <w:tr w:rsidR="007515B2" w14:paraId="0A37C72B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  <w:bottom w:val="single" w:sz="2" w:space="0" w:color="auto"/>
            </w:tcBorders>
            <w:vAlign w:val="bottom"/>
          </w:tcPr>
          <w:p w14:paraId="4E6C95F6" w14:textId="77777777" w:rsidR="007515B2" w:rsidRPr="001339F1" w:rsidRDefault="007515B2" w:rsidP="007515B2">
            <w:pPr>
              <w:pStyle w:val="ConfigWindow"/>
            </w:pPr>
            <w:r w:rsidRPr="001339F1">
              <w:t>R1</w:t>
            </w:r>
          </w:p>
        </w:tc>
        <w:tc>
          <w:tcPr>
            <w:tcW w:w="1620" w:type="dxa"/>
            <w:vAlign w:val="bottom"/>
          </w:tcPr>
          <w:p w14:paraId="36C1D822" w14:textId="77777777" w:rsidR="007515B2" w:rsidRPr="00E87D62" w:rsidRDefault="007515B2" w:rsidP="008C5AC8">
            <w:pPr>
              <w:pStyle w:val="TableText"/>
            </w:pPr>
            <w:r w:rsidRPr="00E87D62">
              <w:t>S0/0/0 (DCE)</w:t>
            </w:r>
          </w:p>
        </w:tc>
        <w:tc>
          <w:tcPr>
            <w:tcW w:w="1530" w:type="dxa"/>
            <w:vAlign w:val="bottom"/>
          </w:tcPr>
          <w:p w14:paraId="458D5B0E" w14:textId="77777777" w:rsidR="007515B2" w:rsidRPr="00E87D62" w:rsidRDefault="007515B2" w:rsidP="008C5AC8">
            <w:pPr>
              <w:pStyle w:val="TableText"/>
            </w:pPr>
            <w:r w:rsidRPr="00E87D62">
              <w:t>10.1.1.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5AEB0598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vAlign w:val="bottom"/>
          </w:tcPr>
          <w:p w14:paraId="05428C70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65124D99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50FFB5D3" w14:textId="77777777" w:rsidTr="007515B2">
        <w:trPr>
          <w:cantSplit/>
          <w:jc w:val="center"/>
        </w:trPr>
        <w:tc>
          <w:tcPr>
            <w:tcW w:w="1845" w:type="dxa"/>
            <w:tcBorders>
              <w:bottom w:val="nil"/>
            </w:tcBorders>
            <w:vAlign w:val="center"/>
          </w:tcPr>
          <w:p w14:paraId="18E07545" w14:textId="77777777" w:rsidR="007515B2" w:rsidRPr="00E87D62" w:rsidRDefault="007515B2" w:rsidP="008C5AC8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14:paraId="75FF97D4" w14:textId="77777777" w:rsidR="007515B2" w:rsidRPr="00E87D62" w:rsidRDefault="007515B2" w:rsidP="008C5AC8">
            <w:pPr>
              <w:pStyle w:val="TableText"/>
            </w:pPr>
            <w:r>
              <w:t>G0/0</w:t>
            </w:r>
          </w:p>
        </w:tc>
        <w:tc>
          <w:tcPr>
            <w:tcW w:w="1530" w:type="dxa"/>
            <w:vAlign w:val="bottom"/>
          </w:tcPr>
          <w:p w14:paraId="69708FF5" w14:textId="77777777" w:rsidR="007515B2" w:rsidRPr="00E87D62" w:rsidRDefault="007515B2" w:rsidP="008C5AC8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1E4F923B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6DA9AE4F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  <w:tc>
          <w:tcPr>
            <w:tcW w:w="1395" w:type="dxa"/>
          </w:tcPr>
          <w:p w14:paraId="2190F47A" w14:textId="77777777" w:rsidR="007515B2" w:rsidRDefault="007515B2" w:rsidP="008C5AC8">
            <w:pPr>
              <w:pStyle w:val="TableText"/>
            </w:pPr>
            <w:r>
              <w:t>S2 F0/2</w:t>
            </w:r>
          </w:p>
        </w:tc>
      </w:tr>
      <w:bookmarkEnd w:id="0"/>
      <w:tr w:rsidR="007515B2" w14:paraId="4D139A0E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  <w:bottom w:val="nil"/>
            </w:tcBorders>
            <w:vAlign w:val="center"/>
          </w:tcPr>
          <w:p w14:paraId="7CEF40C2" w14:textId="77777777" w:rsidR="007515B2" w:rsidRPr="001339F1" w:rsidRDefault="007515B2" w:rsidP="007515B2">
            <w:pPr>
              <w:pStyle w:val="ConfigWindow"/>
            </w:pPr>
            <w:r w:rsidRPr="001339F1">
              <w:t>R2</w:t>
            </w:r>
          </w:p>
        </w:tc>
        <w:tc>
          <w:tcPr>
            <w:tcW w:w="1620" w:type="dxa"/>
            <w:vAlign w:val="bottom"/>
          </w:tcPr>
          <w:p w14:paraId="01943BE8" w14:textId="77777777" w:rsidR="007515B2" w:rsidRPr="00E87D62" w:rsidRDefault="007515B2" w:rsidP="008C5AC8">
            <w:pPr>
              <w:pStyle w:val="TableText"/>
            </w:pPr>
            <w:r w:rsidRPr="00E87D62">
              <w:t>S0/0/0</w:t>
            </w:r>
          </w:p>
        </w:tc>
        <w:tc>
          <w:tcPr>
            <w:tcW w:w="1530" w:type="dxa"/>
            <w:vAlign w:val="bottom"/>
          </w:tcPr>
          <w:p w14:paraId="2ECAD646" w14:textId="77777777" w:rsidR="007515B2" w:rsidRPr="00E87D62" w:rsidRDefault="007515B2" w:rsidP="008C5AC8">
            <w:pPr>
              <w:pStyle w:val="TableText"/>
            </w:pPr>
            <w:r w:rsidRPr="00E87D62">
              <w:t>10.1.1.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368B0E9A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 w14:paraId="0FBC00C1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3A759CF8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60771F77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  <w:bottom w:val="single" w:sz="2" w:space="0" w:color="auto"/>
            </w:tcBorders>
            <w:vAlign w:val="bottom"/>
          </w:tcPr>
          <w:p w14:paraId="0409DB43" w14:textId="77777777" w:rsidR="007515B2" w:rsidRPr="001339F1" w:rsidRDefault="007515B2" w:rsidP="007515B2">
            <w:pPr>
              <w:pStyle w:val="ConfigWindow"/>
            </w:pPr>
            <w:r w:rsidRPr="001339F1">
              <w:t>R2</w:t>
            </w:r>
          </w:p>
        </w:tc>
        <w:tc>
          <w:tcPr>
            <w:tcW w:w="1620" w:type="dxa"/>
            <w:vAlign w:val="bottom"/>
          </w:tcPr>
          <w:p w14:paraId="092D5A75" w14:textId="77777777" w:rsidR="007515B2" w:rsidRPr="00E87D62" w:rsidRDefault="007515B2" w:rsidP="008C5AC8">
            <w:pPr>
              <w:pStyle w:val="TableText"/>
            </w:pPr>
            <w:r w:rsidRPr="00E87D62">
              <w:t>S0/0/1 (DCE)</w:t>
            </w:r>
          </w:p>
        </w:tc>
        <w:tc>
          <w:tcPr>
            <w:tcW w:w="1530" w:type="dxa"/>
            <w:vAlign w:val="bottom"/>
          </w:tcPr>
          <w:p w14:paraId="2BF3E810" w14:textId="77777777" w:rsidR="007515B2" w:rsidRPr="00E87D62" w:rsidRDefault="007515B2" w:rsidP="008C5AC8">
            <w:pPr>
              <w:pStyle w:val="TableText"/>
            </w:pPr>
            <w:r w:rsidRPr="00E87D62">
              <w:t>10.2.2.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471A7212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vAlign w:val="bottom"/>
          </w:tcPr>
          <w:p w14:paraId="5C970896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2931397C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07AF3171" w14:textId="77777777" w:rsidTr="007515B2">
        <w:trPr>
          <w:cantSplit/>
          <w:jc w:val="center"/>
        </w:trPr>
        <w:tc>
          <w:tcPr>
            <w:tcW w:w="1845" w:type="dxa"/>
            <w:tcBorders>
              <w:bottom w:val="nil"/>
            </w:tcBorders>
            <w:vAlign w:val="center"/>
          </w:tcPr>
          <w:p w14:paraId="54FEF4C4" w14:textId="77777777" w:rsidR="007515B2" w:rsidRPr="00E87D62" w:rsidRDefault="007515B2" w:rsidP="008C5AC8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14:paraId="5400E98E" w14:textId="77777777" w:rsidR="007515B2" w:rsidRPr="00E87D62" w:rsidRDefault="007515B2" w:rsidP="008C5AC8">
            <w:pPr>
              <w:pStyle w:val="TableText"/>
            </w:pPr>
            <w:r>
              <w:t>G</w:t>
            </w:r>
            <w:r w:rsidRPr="00E87D62">
              <w:t>0/</w:t>
            </w:r>
            <w:r>
              <w:t>1</w:t>
            </w:r>
          </w:p>
        </w:tc>
        <w:tc>
          <w:tcPr>
            <w:tcW w:w="1530" w:type="dxa"/>
            <w:vAlign w:val="bottom"/>
          </w:tcPr>
          <w:p w14:paraId="420CCB12" w14:textId="77777777" w:rsidR="007515B2" w:rsidRPr="00E87D62" w:rsidRDefault="007515B2" w:rsidP="008C5AC8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14:paraId="7FD74D3F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01BB76AE" w14:textId="77777777" w:rsidR="007515B2" w:rsidRPr="00E87D62" w:rsidRDefault="007515B2" w:rsidP="008C5AC8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14:paraId="0FC4B061" w14:textId="77777777" w:rsidR="007515B2" w:rsidRPr="00E87D62" w:rsidRDefault="007515B2" w:rsidP="008C5AC8">
            <w:pPr>
              <w:pStyle w:val="TableText"/>
            </w:pPr>
            <w:r>
              <w:t>S3 F0/5</w:t>
            </w:r>
          </w:p>
        </w:tc>
      </w:tr>
      <w:tr w:rsidR="007515B2" w14:paraId="47594EFE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</w:tcBorders>
            <w:vAlign w:val="bottom"/>
          </w:tcPr>
          <w:p w14:paraId="67086901" w14:textId="77777777" w:rsidR="007515B2" w:rsidRPr="001339F1" w:rsidRDefault="007515B2" w:rsidP="007515B2">
            <w:pPr>
              <w:pStyle w:val="ConfigWindow"/>
            </w:pPr>
            <w:r w:rsidRPr="001339F1">
              <w:t>R3</w:t>
            </w:r>
          </w:p>
        </w:tc>
        <w:tc>
          <w:tcPr>
            <w:tcW w:w="1620" w:type="dxa"/>
            <w:vAlign w:val="bottom"/>
          </w:tcPr>
          <w:p w14:paraId="48B14AF7" w14:textId="77777777" w:rsidR="007515B2" w:rsidRPr="00E87D62" w:rsidRDefault="007515B2" w:rsidP="008C5AC8">
            <w:pPr>
              <w:pStyle w:val="TableText"/>
            </w:pPr>
            <w:r>
              <w:t>S0/0/1</w:t>
            </w:r>
          </w:p>
        </w:tc>
        <w:tc>
          <w:tcPr>
            <w:tcW w:w="1530" w:type="dxa"/>
            <w:vAlign w:val="bottom"/>
          </w:tcPr>
          <w:p w14:paraId="5495CC62" w14:textId="77777777" w:rsidR="007515B2" w:rsidRPr="00E87D62" w:rsidRDefault="007515B2" w:rsidP="008C5AC8">
            <w:pPr>
              <w:pStyle w:val="TableText"/>
            </w:pPr>
            <w:r w:rsidRPr="00E87D62">
              <w:t>10.2.2.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11CE9F99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</w:tcBorders>
            <w:vAlign w:val="bottom"/>
          </w:tcPr>
          <w:p w14:paraId="3ECD7BCF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6C139C1F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580BCB03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48383852" w14:textId="77777777" w:rsidR="007515B2" w:rsidRPr="00E87D62" w:rsidRDefault="007515B2" w:rsidP="008C5AC8">
            <w:pPr>
              <w:pStyle w:val="TableText"/>
            </w:pPr>
            <w:r>
              <w:t>TACACS+ Server</w:t>
            </w:r>
          </w:p>
        </w:tc>
        <w:tc>
          <w:tcPr>
            <w:tcW w:w="1620" w:type="dxa"/>
            <w:vAlign w:val="bottom"/>
          </w:tcPr>
          <w:p w14:paraId="2FD577A8" w14:textId="77777777" w:rsidR="007515B2" w:rsidRPr="00E87D62" w:rsidRDefault="007515B2" w:rsidP="008C5AC8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14:paraId="2B5C4804" w14:textId="77777777" w:rsidR="007515B2" w:rsidRPr="00E87D62" w:rsidRDefault="007515B2" w:rsidP="008C5AC8">
            <w:pPr>
              <w:pStyle w:val="TableText"/>
            </w:pPr>
            <w:r>
              <w:t>192.168.2.2</w:t>
            </w:r>
          </w:p>
        </w:tc>
        <w:tc>
          <w:tcPr>
            <w:tcW w:w="1800" w:type="dxa"/>
            <w:vAlign w:val="bottom"/>
          </w:tcPr>
          <w:p w14:paraId="0E438F15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0D4D2FF" w14:textId="77777777" w:rsidR="007515B2" w:rsidRPr="00E87D62" w:rsidRDefault="007515B2" w:rsidP="008C5AC8">
            <w:pPr>
              <w:pStyle w:val="TableText"/>
            </w:pPr>
            <w:r>
              <w:t>192.168.2.1</w:t>
            </w:r>
          </w:p>
        </w:tc>
        <w:tc>
          <w:tcPr>
            <w:tcW w:w="1395" w:type="dxa"/>
          </w:tcPr>
          <w:p w14:paraId="0FAF6D96" w14:textId="77777777" w:rsidR="007515B2" w:rsidRDefault="007515B2" w:rsidP="008C5AC8">
            <w:pPr>
              <w:pStyle w:val="TableText"/>
            </w:pPr>
            <w:r>
              <w:t>S2 F0/6</w:t>
            </w:r>
          </w:p>
        </w:tc>
      </w:tr>
      <w:tr w:rsidR="007515B2" w14:paraId="3E9C8199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577822C8" w14:textId="77777777" w:rsidR="007515B2" w:rsidRPr="00E87D62" w:rsidRDefault="007515B2" w:rsidP="008C5AC8">
            <w:pPr>
              <w:pStyle w:val="TableText"/>
            </w:pPr>
            <w:r>
              <w:t>RADIUS Server</w:t>
            </w:r>
          </w:p>
        </w:tc>
        <w:tc>
          <w:tcPr>
            <w:tcW w:w="1620" w:type="dxa"/>
            <w:vAlign w:val="bottom"/>
          </w:tcPr>
          <w:p w14:paraId="36DB33B0" w14:textId="77777777" w:rsidR="007515B2" w:rsidRPr="00E87D62" w:rsidRDefault="007515B2" w:rsidP="008C5AC8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14:paraId="125AC965" w14:textId="77777777" w:rsidR="007515B2" w:rsidRPr="00E87D62" w:rsidRDefault="007515B2" w:rsidP="008C5AC8">
            <w:pPr>
              <w:pStyle w:val="TableText"/>
            </w:pPr>
            <w:r>
              <w:t>192.168.3.2</w:t>
            </w:r>
          </w:p>
        </w:tc>
        <w:tc>
          <w:tcPr>
            <w:tcW w:w="1800" w:type="dxa"/>
            <w:vAlign w:val="bottom"/>
          </w:tcPr>
          <w:p w14:paraId="3FECF518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083658D" w14:textId="77777777" w:rsidR="007515B2" w:rsidRPr="00E87D62" w:rsidRDefault="007515B2" w:rsidP="008C5AC8">
            <w:pPr>
              <w:pStyle w:val="TableText"/>
            </w:pPr>
            <w:r>
              <w:t>192.168.3.1</w:t>
            </w:r>
          </w:p>
        </w:tc>
        <w:tc>
          <w:tcPr>
            <w:tcW w:w="1395" w:type="dxa"/>
          </w:tcPr>
          <w:p w14:paraId="4BDB7ECE" w14:textId="77777777" w:rsidR="007515B2" w:rsidRDefault="007515B2" w:rsidP="008C5AC8">
            <w:pPr>
              <w:pStyle w:val="TableText"/>
            </w:pPr>
            <w:r>
              <w:t>S3 F0/1</w:t>
            </w:r>
          </w:p>
        </w:tc>
      </w:tr>
      <w:tr w:rsidR="007515B2" w14:paraId="5228243B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1524AAF1" w14:textId="77777777" w:rsidR="007515B2" w:rsidRPr="00E87D62" w:rsidRDefault="007515B2" w:rsidP="008C5AC8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ABEA9A8" w14:textId="77777777" w:rsidR="007515B2" w:rsidRPr="00E87D62" w:rsidRDefault="007515B2" w:rsidP="008C5AC8">
            <w:pPr>
              <w:pStyle w:val="TableText"/>
            </w:pPr>
            <w:r w:rsidRPr="00E87D62">
              <w:t>NIC</w:t>
            </w:r>
          </w:p>
        </w:tc>
        <w:tc>
          <w:tcPr>
            <w:tcW w:w="1530" w:type="dxa"/>
            <w:vAlign w:val="bottom"/>
          </w:tcPr>
          <w:p w14:paraId="3F7F5E29" w14:textId="77777777" w:rsidR="007515B2" w:rsidRPr="00E87D62" w:rsidRDefault="007515B2" w:rsidP="008C5AC8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14:paraId="144C135A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458F2FF9" w14:textId="77777777" w:rsidR="007515B2" w:rsidRPr="00E87D62" w:rsidRDefault="007515B2" w:rsidP="008C5AC8">
            <w:pPr>
              <w:pStyle w:val="TableText"/>
            </w:pPr>
            <w:r w:rsidRPr="00E87D62">
              <w:t>192.168.1.1</w:t>
            </w:r>
          </w:p>
        </w:tc>
        <w:tc>
          <w:tcPr>
            <w:tcW w:w="1395" w:type="dxa"/>
          </w:tcPr>
          <w:p w14:paraId="213039DA" w14:textId="77777777" w:rsidR="007515B2" w:rsidRPr="00E87D62" w:rsidRDefault="007515B2" w:rsidP="008C5AC8">
            <w:pPr>
              <w:pStyle w:val="TableText"/>
            </w:pPr>
            <w:r>
              <w:t>S1 F0/2</w:t>
            </w:r>
          </w:p>
        </w:tc>
      </w:tr>
      <w:tr w:rsidR="007515B2" w14:paraId="23D70665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6902C293" w14:textId="77777777" w:rsidR="007515B2" w:rsidRPr="00E87D62" w:rsidRDefault="007515B2" w:rsidP="008C5AC8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29EF64C2" w14:textId="77777777" w:rsidR="007515B2" w:rsidRPr="00E87D62" w:rsidRDefault="007515B2" w:rsidP="008C5AC8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14:paraId="5FF93AC5" w14:textId="77777777" w:rsidR="007515B2" w:rsidRPr="00E87D62" w:rsidRDefault="007515B2" w:rsidP="008C5AC8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77507EAA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6183D8F" w14:textId="77777777" w:rsidR="007515B2" w:rsidRPr="00E87D62" w:rsidRDefault="007515B2" w:rsidP="008C5AC8">
            <w:pPr>
              <w:pStyle w:val="TableText"/>
            </w:pPr>
            <w:r>
              <w:t>192.168.2.1</w:t>
            </w:r>
          </w:p>
        </w:tc>
        <w:tc>
          <w:tcPr>
            <w:tcW w:w="1395" w:type="dxa"/>
          </w:tcPr>
          <w:p w14:paraId="4AFE9641" w14:textId="77777777" w:rsidR="007515B2" w:rsidRDefault="007515B2" w:rsidP="008C5AC8">
            <w:pPr>
              <w:pStyle w:val="TableText"/>
            </w:pPr>
            <w:r>
              <w:t>S2 F0/1</w:t>
            </w:r>
          </w:p>
        </w:tc>
      </w:tr>
      <w:tr w:rsidR="007515B2" w14:paraId="0C315216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0B1D0ECF" w14:textId="77777777" w:rsidR="007515B2" w:rsidRPr="00E87D62" w:rsidRDefault="007515B2" w:rsidP="008C5AC8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74CDE4ED" w14:textId="77777777" w:rsidR="007515B2" w:rsidRPr="00E87D62" w:rsidRDefault="007515B2" w:rsidP="008C5AC8">
            <w:pPr>
              <w:pStyle w:val="TableText"/>
            </w:pPr>
            <w:r w:rsidRPr="00E87D62">
              <w:t>NIC</w:t>
            </w:r>
          </w:p>
        </w:tc>
        <w:tc>
          <w:tcPr>
            <w:tcW w:w="1530" w:type="dxa"/>
            <w:vAlign w:val="bottom"/>
          </w:tcPr>
          <w:p w14:paraId="19D44E1D" w14:textId="77777777" w:rsidR="007515B2" w:rsidRPr="00E87D62" w:rsidRDefault="007515B2" w:rsidP="008C5AC8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14:paraId="00C56550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FCC5913" w14:textId="77777777" w:rsidR="007515B2" w:rsidRPr="00E87D62" w:rsidRDefault="007515B2" w:rsidP="008C5AC8">
            <w:pPr>
              <w:pStyle w:val="TableText"/>
            </w:pPr>
            <w:r w:rsidRPr="00E87D62">
              <w:t>192.168.3.1</w:t>
            </w:r>
          </w:p>
        </w:tc>
        <w:tc>
          <w:tcPr>
            <w:tcW w:w="1395" w:type="dxa"/>
          </w:tcPr>
          <w:p w14:paraId="4D81EB6B" w14:textId="77777777" w:rsidR="007515B2" w:rsidRPr="00E87D62" w:rsidRDefault="007515B2" w:rsidP="008C5AC8">
            <w:pPr>
              <w:pStyle w:val="TableText"/>
            </w:pPr>
            <w:r>
              <w:t>S3 F0/18</w:t>
            </w:r>
          </w:p>
        </w:tc>
      </w:tr>
    </w:tbl>
    <w:p w14:paraId="5B26C87E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79E673F2" w14:textId="77777777" w:rsidR="007515B2" w:rsidRPr="007515B2" w:rsidRDefault="007515B2" w:rsidP="007515B2">
      <w:pPr>
        <w:pStyle w:val="Bulletlevel1"/>
      </w:pPr>
      <w:r w:rsidRPr="007515B2">
        <w:t>Configure a local user account on R1 and configure authenticate on the console and vty lines using local AAA.</w:t>
      </w:r>
    </w:p>
    <w:p w14:paraId="18FAF384" w14:textId="77777777" w:rsidR="007515B2" w:rsidRPr="007515B2" w:rsidRDefault="007515B2" w:rsidP="007515B2">
      <w:pPr>
        <w:pStyle w:val="Bulletlevel1"/>
      </w:pPr>
      <w:r w:rsidRPr="007515B2">
        <w:t>Verify local AAA authentication from the R1 console and the PC-A client.</w:t>
      </w:r>
    </w:p>
    <w:p w14:paraId="6E5CD84E" w14:textId="77777777" w:rsidR="007515B2" w:rsidRPr="007515B2" w:rsidRDefault="007515B2" w:rsidP="007515B2">
      <w:pPr>
        <w:pStyle w:val="Bulletlevel1"/>
      </w:pPr>
      <w:r w:rsidRPr="007515B2">
        <w:t>Configure server-based AAA authentication using TACACS+.</w:t>
      </w:r>
    </w:p>
    <w:p w14:paraId="7AE321DE" w14:textId="77777777" w:rsidR="007515B2" w:rsidRPr="007515B2" w:rsidRDefault="007515B2" w:rsidP="007515B2">
      <w:pPr>
        <w:pStyle w:val="Bulletlevel1"/>
      </w:pPr>
      <w:r w:rsidRPr="007515B2">
        <w:t>Verify server-based AAA authentication from the PC-B client.</w:t>
      </w:r>
    </w:p>
    <w:p w14:paraId="76973376" w14:textId="77777777" w:rsidR="007515B2" w:rsidRPr="007515B2" w:rsidRDefault="007515B2" w:rsidP="007515B2">
      <w:pPr>
        <w:pStyle w:val="Bulletlevel1"/>
      </w:pPr>
      <w:r w:rsidRPr="007515B2">
        <w:t>Configure server-based AAA authentication using RADIUS.</w:t>
      </w:r>
    </w:p>
    <w:p w14:paraId="219E32C6" w14:textId="77777777" w:rsidR="007515B2" w:rsidRPr="007515B2" w:rsidRDefault="007515B2" w:rsidP="007515B2">
      <w:pPr>
        <w:pStyle w:val="Bulletlevel1"/>
      </w:pPr>
      <w:r w:rsidRPr="007515B2">
        <w:t>Verify server-based AAA authentication from the PC-C client.</w:t>
      </w:r>
    </w:p>
    <w:p w14:paraId="4D0EA7FA" w14:textId="77777777" w:rsidR="007515B2" w:rsidRPr="008402F2" w:rsidRDefault="007515B2" w:rsidP="007515B2">
      <w:pPr>
        <w:pStyle w:val="Heading1"/>
        <w:numPr>
          <w:ilvl w:val="0"/>
          <w:numId w:val="3"/>
        </w:numPr>
        <w:rPr>
          <w:rFonts w:eastAsia="Arial"/>
        </w:rPr>
      </w:pPr>
      <w:r w:rsidRPr="008402F2">
        <w:rPr>
          <w:rFonts w:eastAsia="Arial"/>
        </w:rPr>
        <w:t>Background</w:t>
      </w:r>
      <w:r>
        <w:t xml:space="preserve"> / Scenario</w:t>
      </w:r>
    </w:p>
    <w:p w14:paraId="464EF7B0" w14:textId="77777777" w:rsidR="007515B2" w:rsidRDefault="007515B2" w:rsidP="007515B2">
      <w:pPr>
        <w:pStyle w:val="BodyTextL25"/>
      </w:pPr>
      <w:bookmarkStart w:id="1" w:name="_Toc492961008"/>
      <w:bookmarkStart w:id="2" w:name="_Toc492974528"/>
      <w:bookmarkStart w:id="3" w:name="_Toc492974581"/>
      <w:bookmarkStart w:id="4" w:name="_Toc494171525"/>
      <w:r w:rsidRPr="00534BD2">
        <w:t xml:space="preserve">The network topology shows </w:t>
      </w:r>
      <w:r>
        <w:t>routers R1, R2 and R3</w:t>
      </w:r>
      <w:r w:rsidRPr="00534BD2">
        <w:t xml:space="preserve">. </w:t>
      </w:r>
      <w:r>
        <w:t>Currently, all administrative security is based on knowledge of the enable secret password. Your task is to configure and test local and server-based AAA solutions.</w:t>
      </w:r>
    </w:p>
    <w:p w14:paraId="5E80FAEB" w14:textId="77777777" w:rsidR="007515B2" w:rsidRDefault="007515B2" w:rsidP="007515B2">
      <w:pPr>
        <w:pStyle w:val="BodyTextL25"/>
      </w:pPr>
      <w:r>
        <w:t xml:space="preserve">You will create a local user account and configure local AAA on router R1 to test the console and vty logins. You will then configure router R2 to support server-based authentication using the TACACS+ protocol. Finally, you will configure router R3 to support server-based authentication using the RADIUS protocol. </w:t>
      </w:r>
    </w:p>
    <w:p w14:paraId="1526FD5D" w14:textId="77777777" w:rsidR="007515B2" w:rsidRDefault="007515B2" w:rsidP="007515B2">
      <w:pPr>
        <w:pStyle w:val="BodyTextL25"/>
      </w:pPr>
      <w:r>
        <w:t>The devices in the topology are initially configured with the following passwords:</w:t>
      </w:r>
    </w:p>
    <w:p w14:paraId="13D29328" w14:textId="77777777" w:rsidR="007515B2" w:rsidRPr="00292772" w:rsidRDefault="007515B2" w:rsidP="00292772">
      <w:pPr>
        <w:pStyle w:val="Bulletlevel2"/>
      </w:pPr>
      <w:r>
        <w:t>Console pas</w:t>
      </w:r>
      <w:r w:rsidRPr="00292772">
        <w:t xml:space="preserve">sword: </w:t>
      </w:r>
      <w:r w:rsidRPr="00292772">
        <w:rPr>
          <w:b/>
          <w:bCs/>
        </w:rPr>
        <w:t>ciscoconpa55</w:t>
      </w:r>
    </w:p>
    <w:p w14:paraId="10642C1E" w14:textId="77777777" w:rsidR="007515B2" w:rsidRDefault="007515B2" w:rsidP="00292772">
      <w:pPr>
        <w:pStyle w:val="Bulletlevel2"/>
      </w:pPr>
      <w:r w:rsidRPr="00292772">
        <w:t>Enable secr</w:t>
      </w:r>
      <w:r>
        <w:t xml:space="preserve">et password: </w:t>
      </w:r>
      <w:r w:rsidRPr="00292772">
        <w:rPr>
          <w:b/>
          <w:bCs/>
        </w:rPr>
        <w:t>ciscoenpa55</w:t>
      </w:r>
    </w:p>
    <w:p w14:paraId="6DFD326B" w14:textId="77777777" w:rsidR="007515B2" w:rsidRDefault="007515B2" w:rsidP="007515B2">
      <w:pPr>
        <w:pStyle w:val="BodyTextL25"/>
      </w:pPr>
      <w:r w:rsidRPr="00F90937">
        <w:rPr>
          <w:b/>
        </w:rPr>
        <w:t>Note</w:t>
      </w:r>
      <w:r>
        <w:t>: IOS version 15.3 uses SCRYPT as a secure encryption hashing algorithm; however, the IOS version that is currently supported in Packet Tracer uses MD5. Always use the most secure option available on your equipment.</w:t>
      </w:r>
    </w:p>
    <w:bookmarkEnd w:id="1"/>
    <w:bookmarkEnd w:id="2"/>
    <w:bookmarkEnd w:id="3"/>
    <w:bookmarkEnd w:id="4"/>
    <w:p w14:paraId="25842391" w14:textId="77777777" w:rsidR="008C5AC8" w:rsidRDefault="008C5AC8" w:rsidP="008C5AC8">
      <w:pPr>
        <w:pStyle w:val="Heading1"/>
      </w:pPr>
      <w:r>
        <w:t>Instructions</w:t>
      </w:r>
    </w:p>
    <w:p w14:paraId="59552C58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Local AAA</w:t>
      </w:r>
      <w:r w:rsidRPr="00EB5ADD">
        <w:t xml:space="preserve"> </w:t>
      </w:r>
      <w:r>
        <w:t>Authentication for Console Access on R1</w:t>
      </w:r>
    </w:p>
    <w:p w14:paraId="33930E6D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Test connectivity.</w:t>
      </w:r>
    </w:p>
    <w:p w14:paraId="2B9D3900" w14:textId="77777777" w:rsidR="007515B2" w:rsidRPr="00F65CCB" w:rsidRDefault="007515B2" w:rsidP="008C5AC8">
      <w:pPr>
        <w:pStyle w:val="Bulletlevel1"/>
      </w:pPr>
      <w:r w:rsidRPr="00F65CCB">
        <w:t xml:space="preserve">Ping from </w:t>
      </w:r>
      <w:r w:rsidRPr="00FF1CE1">
        <w:rPr>
          <w:b/>
        </w:rPr>
        <w:t>PC-A</w:t>
      </w:r>
      <w:r w:rsidRPr="00F65CCB">
        <w:t xml:space="preserve"> to </w:t>
      </w:r>
      <w:r w:rsidRPr="00FF1CE1">
        <w:rPr>
          <w:b/>
        </w:rPr>
        <w:t>PC-B</w:t>
      </w:r>
      <w:r w:rsidRPr="00F65CCB">
        <w:t>.</w:t>
      </w:r>
    </w:p>
    <w:p w14:paraId="49A080D4" w14:textId="77777777" w:rsidR="007515B2" w:rsidRPr="00F65CCB" w:rsidRDefault="007515B2" w:rsidP="008C5AC8">
      <w:pPr>
        <w:pStyle w:val="Bulletlevel1"/>
      </w:pPr>
      <w:r w:rsidRPr="00F65CCB">
        <w:t xml:space="preserve">Ping from </w:t>
      </w:r>
      <w:r w:rsidRPr="00FF1CE1">
        <w:rPr>
          <w:b/>
        </w:rPr>
        <w:t>PC-A</w:t>
      </w:r>
      <w:r w:rsidRPr="00F65CCB">
        <w:t xml:space="preserve"> to </w:t>
      </w:r>
      <w:r w:rsidRPr="00FF1CE1">
        <w:rPr>
          <w:b/>
        </w:rPr>
        <w:t>PC-C</w:t>
      </w:r>
      <w:r w:rsidRPr="00F65CCB">
        <w:t>.</w:t>
      </w:r>
    </w:p>
    <w:p w14:paraId="2D7B17F6" w14:textId="77777777" w:rsidR="007515B2" w:rsidRPr="00F65CCB" w:rsidRDefault="007515B2" w:rsidP="008C5AC8">
      <w:pPr>
        <w:pStyle w:val="Bulletlevel1"/>
      </w:pPr>
      <w:r w:rsidRPr="00F65CCB">
        <w:t xml:space="preserve">Ping from </w:t>
      </w:r>
      <w:r w:rsidRPr="00FF1CE1">
        <w:rPr>
          <w:b/>
        </w:rPr>
        <w:t>PC-B</w:t>
      </w:r>
      <w:r w:rsidRPr="00F65CCB">
        <w:t xml:space="preserve"> to </w:t>
      </w:r>
      <w:r w:rsidRPr="00FF1CE1">
        <w:rPr>
          <w:b/>
        </w:rPr>
        <w:t>PC-C</w:t>
      </w:r>
      <w:r w:rsidRPr="00F65CCB">
        <w:t>.</w:t>
      </w:r>
    </w:p>
    <w:p w14:paraId="66531520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 local username on R1.</w:t>
      </w:r>
    </w:p>
    <w:p w14:paraId="1C5E67E2" w14:textId="77777777" w:rsidR="007515B2" w:rsidRDefault="007515B2" w:rsidP="007515B2">
      <w:pPr>
        <w:pStyle w:val="BodyTextL25"/>
      </w:pPr>
      <w:r>
        <w:t xml:space="preserve">Configure a username of </w:t>
      </w:r>
      <w:r>
        <w:rPr>
          <w:b/>
        </w:rPr>
        <w:t>Admin1</w:t>
      </w:r>
      <w:r>
        <w:t xml:space="preserve"> with a secret password of </w:t>
      </w:r>
      <w:r>
        <w:rPr>
          <w:b/>
        </w:rPr>
        <w:t>admin1p</w:t>
      </w:r>
      <w:r w:rsidRPr="009F0A68">
        <w:rPr>
          <w:b/>
        </w:rPr>
        <w:t>a55</w:t>
      </w:r>
      <w:r>
        <w:t>.</w:t>
      </w:r>
    </w:p>
    <w:p w14:paraId="6CC41B38" w14:textId="77777777" w:rsidR="007515B2" w:rsidRPr="008C5AC8" w:rsidRDefault="007515B2" w:rsidP="008C5AC8">
      <w:pPr>
        <w:pStyle w:val="CMDRed"/>
      </w:pPr>
      <w:r w:rsidRPr="008C5AC8">
        <w:t xml:space="preserve">R1(config)# </w:t>
      </w:r>
      <w:r w:rsidRPr="008C5AC8">
        <w:rPr>
          <w:b/>
          <w:bCs/>
        </w:rPr>
        <w:t>username Admin1 secret admin1pa55</w:t>
      </w:r>
    </w:p>
    <w:p w14:paraId="3A55368B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local AAA authentication for console access on R1.</w:t>
      </w:r>
    </w:p>
    <w:p w14:paraId="721A4E6E" w14:textId="77777777" w:rsidR="007515B2" w:rsidRDefault="007515B2" w:rsidP="007515B2">
      <w:pPr>
        <w:pStyle w:val="BodyTextL25"/>
      </w:pPr>
      <w:r>
        <w:t>Enable AAA on R1 and configure AAA authentication for the console login to use the local database.</w:t>
      </w:r>
    </w:p>
    <w:p w14:paraId="763FCD4A" w14:textId="77777777" w:rsidR="007515B2" w:rsidRPr="004A0E4E" w:rsidRDefault="007515B2" w:rsidP="004A0E4E">
      <w:pPr>
        <w:pStyle w:val="CMDRed"/>
      </w:pPr>
      <w:r w:rsidRPr="004A0E4E">
        <w:t xml:space="preserve">R1(config)# </w:t>
      </w:r>
      <w:r w:rsidRPr="004A0E4E">
        <w:rPr>
          <w:b/>
          <w:bCs/>
        </w:rPr>
        <w:t>aaa new-model</w:t>
      </w:r>
    </w:p>
    <w:p w14:paraId="08B38F7D" w14:textId="77777777" w:rsidR="007515B2" w:rsidRPr="004A0E4E" w:rsidRDefault="007515B2" w:rsidP="004A0E4E">
      <w:pPr>
        <w:pStyle w:val="CMDRed"/>
      </w:pPr>
      <w:r w:rsidRPr="004A0E4E">
        <w:t xml:space="preserve">R1(config)# </w:t>
      </w:r>
      <w:r w:rsidRPr="004A0E4E">
        <w:rPr>
          <w:b/>
          <w:bCs/>
        </w:rPr>
        <w:t>aaa authentication login default local</w:t>
      </w:r>
    </w:p>
    <w:p w14:paraId="6B946EC5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line console to use the defined AAA authentication method.</w:t>
      </w:r>
    </w:p>
    <w:p w14:paraId="386A7CE5" w14:textId="77777777" w:rsidR="007515B2" w:rsidRDefault="007515B2" w:rsidP="007515B2">
      <w:pPr>
        <w:pStyle w:val="BodyTextL25"/>
      </w:pPr>
      <w:r>
        <w:t xml:space="preserve">Enable AAA on </w:t>
      </w:r>
      <w:r w:rsidRPr="00FF1CE1">
        <w:rPr>
          <w:b/>
        </w:rPr>
        <w:t>R1</w:t>
      </w:r>
      <w:r>
        <w:t xml:space="preserve"> and configure AAA authentication for the console login to use the default method list.</w:t>
      </w:r>
    </w:p>
    <w:p w14:paraId="68462472" w14:textId="77777777" w:rsidR="007515B2" w:rsidRPr="004A0E4E" w:rsidRDefault="007515B2" w:rsidP="004A0E4E">
      <w:pPr>
        <w:pStyle w:val="CMDRed"/>
      </w:pPr>
      <w:r w:rsidRPr="004A0E4E">
        <w:t xml:space="preserve">R1(config)# </w:t>
      </w:r>
      <w:r w:rsidRPr="004A0E4E">
        <w:rPr>
          <w:b/>
          <w:bCs/>
        </w:rPr>
        <w:t>line console 0</w:t>
      </w:r>
    </w:p>
    <w:p w14:paraId="65F11FA6" w14:textId="77777777" w:rsidR="007515B2" w:rsidRPr="004A0E4E" w:rsidRDefault="007515B2" w:rsidP="004A0E4E">
      <w:pPr>
        <w:pStyle w:val="CMDRed"/>
      </w:pPr>
      <w:r w:rsidRPr="004A0E4E">
        <w:t xml:space="preserve">R1(config-line)# </w:t>
      </w:r>
      <w:r w:rsidRPr="004A0E4E">
        <w:rPr>
          <w:b/>
          <w:bCs/>
        </w:rPr>
        <w:t>login authentication default</w:t>
      </w:r>
    </w:p>
    <w:p w14:paraId="6E581545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4434DC78" w14:textId="77777777" w:rsidR="007515B2" w:rsidRDefault="007515B2" w:rsidP="007515B2">
      <w:pPr>
        <w:pStyle w:val="BodyTextL25"/>
      </w:pPr>
      <w:r>
        <w:t>Verify the user EXEC login using the local database.</w:t>
      </w:r>
    </w:p>
    <w:p w14:paraId="3AFAD0B8" w14:textId="77777777" w:rsidR="007515B2" w:rsidRPr="007E6E24" w:rsidRDefault="007515B2" w:rsidP="007E6E24">
      <w:pPr>
        <w:pStyle w:val="CMDRed"/>
      </w:pPr>
      <w:r w:rsidRPr="007E6E24">
        <w:t xml:space="preserve">R1(config-line)# </w:t>
      </w:r>
      <w:r w:rsidRPr="007E6E24">
        <w:rPr>
          <w:b/>
          <w:bCs/>
        </w:rPr>
        <w:t>end</w:t>
      </w:r>
    </w:p>
    <w:p w14:paraId="4325F69D" w14:textId="77777777" w:rsidR="007515B2" w:rsidRPr="007E6E24" w:rsidRDefault="007515B2" w:rsidP="007E6E24">
      <w:pPr>
        <w:pStyle w:val="CMDRed"/>
      </w:pPr>
      <w:r w:rsidRPr="007E6E24">
        <w:t>%SYS-5-CONFIG_I: Configured from console by console</w:t>
      </w:r>
    </w:p>
    <w:p w14:paraId="2272C1B9" w14:textId="77777777" w:rsidR="007515B2" w:rsidRPr="007E6E24" w:rsidRDefault="007515B2" w:rsidP="007E6E24">
      <w:pPr>
        <w:pStyle w:val="CMDRed"/>
      </w:pPr>
      <w:r w:rsidRPr="007E6E24">
        <w:t xml:space="preserve">R1# </w:t>
      </w:r>
      <w:r w:rsidRPr="007E6E24">
        <w:rPr>
          <w:b/>
          <w:bCs/>
        </w:rPr>
        <w:t>exit</w:t>
      </w:r>
    </w:p>
    <w:p w14:paraId="277EA422" w14:textId="77777777" w:rsidR="007515B2" w:rsidRPr="007E6E24" w:rsidRDefault="007515B2" w:rsidP="007E6E24">
      <w:pPr>
        <w:pStyle w:val="CMDRed"/>
      </w:pPr>
    </w:p>
    <w:p w14:paraId="406B8298" w14:textId="77777777" w:rsidR="007515B2" w:rsidRPr="007E6E24" w:rsidRDefault="007515B2" w:rsidP="007E6E24">
      <w:pPr>
        <w:pStyle w:val="CMDRed"/>
      </w:pPr>
      <w:r w:rsidRPr="007E6E24">
        <w:t>R1 con0 is now available</w:t>
      </w:r>
    </w:p>
    <w:p w14:paraId="777DDDAD" w14:textId="77777777" w:rsidR="007515B2" w:rsidRPr="007E6E24" w:rsidRDefault="007515B2" w:rsidP="007E6E24">
      <w:pPr>
        <w:pStyle w:val="CMDRed"/>
      </w:pPr>
      <w:r w:rsidRPr="007E6E24">
        <w:t>Press RETURN to get started.</w:t>
      </w:r>
    </w:p>
    <w:p w14:paraId="32AE3B99" w14:textId="77777777" w:rsidR="007515B2" w:rsidRPr="007E6E24" w:rsidRDefault="007515B2" w:rsidP="007E6E24">
      <w:pPr>
        <w:pStyle w:val="CMDRed"/>
      </w:pPr>
    </w:p>
    <w:p w14:paraId="613118E6" w14:textId="77777777" w:rsidR="007515B2" w:rsidRPr="007E6E24" w:rsidRDefault="007515B2" w:rsidP="007E6E24">
      <w:pPr>
        <w:pStyle w:val="CMDRed"/>
      </w:pPr>
      <w:r w:rsidRPr="007E6E24">
        <w:t>************ AUTHORIZED ACCESS ONLY *************</w:t>
      </w:r>
    </w:p>
    <w:p w14:paraId="339511DD" w14:textId="77777777" w:rsidR="007515B2" w:rsidRPr="007E6E24" w:rsidRDefault="007515B2" w:rsidP="007E6E24">
      <w:pPr>
        <w:pStyle w:val="CMDRed"/>
      </w:pPr>
      <w:r w:rsidRPr="007E6E24">
        <w:t>UNAUTHORIZED ACCESS TO THIS DEVICE IS PROHIBITED.</w:t>
      </w:r>
    </w:p>
    <w:p w14:paraId="78DB0ABF" w14:textId="77777777" w:rsidR="007515B2" w:rsidRPr="007E6E24" w:rsidRDefault="007515B2" w:rsidP="007E6E24">
      <w:pPr>
        <w:pStyle w:val="CMDRed"/>
      </w:pPr>
    </w:p>
    <w:p w14:paraId="06383BD3" w14:textId="77777777" w:rsidR="007515B2" w:rsidRPr="007E6E24" w:rsidRDefault="007515B2" w:rsidP="007E6E24">
      <w:pPr>
        <w:pStyle w:val="CMDRed"/>
      </w:pPr>
    </w:p>
    <w:p w14:paraId="365BB9A3" w14:textId="77777777" w:rsidR="007515B2" w:rsidRPr="007E6E24" w:rsidRDefault="007515B2" w:rsidP="007E6E24">
      <w:pPr>
        <w:pStyle w:val="CMDRed"/>
      </w:pPr>
      <w:r w:rsidRPr="007E6E24">
        <w:t>User Access Verification</w:t>
      </w:r>
    </w:p>
    <w:p w14:paraId="77ED6D97" w14:textId="77777777" w:rsidR="007515B2" w:rsidRPr="007E6E24" w:rsidRDefault="007515B2" w:rsidP="007E6E24">
      <w:pPr>
        <w:pStyle w:val="CMDRed"/>
      </w:pPr>
    </w:p>
    <w:p w14:paraId="6A922FB7" w14:textId="77777777" w:rsidR="007515B2" w:rsidRPr="007E6E24" w:rsidRDefault="007515B2" w:rsidP="007E6E24">
      <w:pPr>
        <w:pStyle w:val="CMDRed"/>
      </w:pPr>
      <w:r w:rsidRPr="007E6E24">
        <w:t xml:space="preserve">Username: </w:t>
      </w:r>
      <w:r w:rsidRPr="007E6E24">
        <w:rPr>
          <w:b/>
          <w:bCs/>
        </w:rPr>
        <w:t>Admin1</w:t>
      </w:r>
    </w:p>
    <w:p w14:paraId="053D750C" w14:textId="77777777" w:rsidR="007515B2" w:rsidRPr="007E6E24" w:rsidRDefault="007515B2" w:rsidP="007E6E24">
      <w:pPr>
        <w:pStyle w:val="CMDRed"/>
      </w:pPr>
      <w:r w:rsidRPr="007E6E24">
        <w:t xml:space="preserve">Password: </w:t>
      </w:r>
      <w:r w:rsidRPr="007E6E24">
        <w:rPr>
          <w:b/>
          <w:bCs/>
        </w:rPr>
        <w:t>admin1pa55</w:t>
      </w:r>
    </w:p>
    <w:p w14:paraId="21C0009D" w14:textId="77777777" w:rsidR="007515B2" w:rsidRPr="007E6E24" w:rsidRDefault="007515B2" w:rsidP="007E6E24">
      <w:pPr>
        <w:pStyle w:val="CMDRed"/>
      </w:pPr>
      <w:r w:rsidRPr="007E6E24">
        <w:t>R1&gt;</w:t>
      </w:r>
    </w:p>
    <w:p w14:paraId="5DE443CD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Local AAA</w:t>
      </w:r>
      <w:r w:rsidRPr="00EB5ADD">
        <w:t xml:space="preserve"> </w:t>
      </w:r>
      <w:r>
        <w:t>Authentication for vty Lines on R1</w:t>
      </w:r>
    </w:p>
    <w:p w14:paraId="1909F53A" w14:textId="77777777" w:rsidR="007515B2" w:rsidRDefault="007515B2" w:rsidP="007515B2">
      <w:pPr>
        <w:pStyle w:val="Heading3"/>
        <w:numPr>
          <w:ilvl w:val="2"/>
          <w:numId w:val="12"/>
        </w:numPr>
      </w:pPr>
      <w:r>
        <w:t>Configure domain name and crypto key for use with SSH.</w:t>
      </w:r>
    </w:p>
    <w:p w14:paraId="2E117F2C" w14:textId="77777777" w:rsidR="007515B2" w:rsidRDefault="007515B2" w:rsidP="007515B2">
      <w:pPr>
        <w:pStyle w:val="SubStepAlpha"/>
        <w:numPr>
          <w:ilvl w:val="3"/>
          <w:numId w:val="12"/>
        </w:numPr>
      </w:pPr>
      <w:r>
        <w:t>Use ccnasecurity.com as the domain name on R1.</w:t>
      </w:r>
    </w:p>
    <w:p w14:paraId="7048914D" w14:textId="77777777" w:rsidR="007515B2" w:rsidRPr="007E6E24" w:rsidRDefault="007515B2" w:rsidP="007E6E24">
      <w:pPr>
        <w:pStyle w:val="CMDRed"/>
      </w:pPr>
      <w:r w:rsidRPr="007E6E24">
        <w:t xml:space="preserve">R1(config)# </w:t>
      </w:r>
      <w:r w:rsidRPr="007E6E24">
        <w:rPr>
          <w:b/>
          <w:bCs/>
        </w:rPr>
        <w:t>ip domain-name ccnp_v8.com</w:t>
      </w:r>
    </w:p>
    <w:p w14:paraId="2AFB1A67" w14:textId="77777777" w:rsidR="007515B2" w:rsidRDefault="007515B2" w:rsidP="007515B2">
      <w:pPr>
        <w:pStyle w:val="SubStepAlpha"/>
        <w:numPr>
          <w:ilvl w:val="3"/>
          <w:numId w:val="12"/>
        </w:numPr>
      </w:pPr>
      <w:r>
        <w:t>Create an RSA crypto key using 1024 bits.</w:t>
      </w:r>
    </w:p>
    <w:p w14:paraId="7E30BCC1" w14:textId="77777777" w:rsidR="007515B2" w:rsidRPr="007E6E24" w:rsidRDefault="007515B2" w:rsidP="007E6E24">
      <w:pPr>
        <w:pStyle w:val="CMDRed"/>
      </w:pPr>
      <w:r w:rsidRPr="007E6E24">
        <w:t xml:space="preserve">R1(config)# </w:t>
      </w:r>
      <w:r w:rsidRPr="007E6E24">
        <w:rPr>
          <w:b/>
          <w:bCs/>
        </w:rPr>
        <w:t>crypto key generate rsa</w:t>
      </w:r>
    </w:p>
    <w:p w14:paraId="2EC62210" w14:textId="77777777" w:rsidR="007515B2" w:rsidRPr="007E6E24" w:rsidRDefault="007515B2" w:rsidP="007E6E24">
      <w:pPr>
        <w:pStyle w:val="CMDRed"/>
      </w:pPr>
    </w:p>
    <w:p w14:paraId="021593A9" w14:textId="77777777" w:rsidR="007515B2" w:rsidRPr="007E6E24" w:rsidRDefault="007515B2" w:rsidP="007E6E24">
      <w:pPr>
        <w:pStyle w:val="CMDRed"/>
      </w:pPr>
      <w:r w:rsidRPr="007E6E24">
        <w:t>Choose the size of the key modulus in the range of 360 to 2048 for your</w:t>
      </w:r>
    </w:p>
    <w:p w14:paraId="10CE77B0" w14:textId="77777777" w:rsidR="007515B2" w:rsidRPr="007E6E24" w:rsidRDefault="007515B2" w:rsidP="007E6E24">
      <w:pPr>
        <w:pStyle w:val="CMDRed"/>
      </w:pPr>
      <w:r w:rsidRPr="007E6E24">
        <w:t>General Purpose Keys. Choosing a key modulus greater than 512 may take</w:t>
      </w:r>
    </w:p>
    <w:p w14:paraId="5BD264BE" w14:textId="77777777" w:rsidR="007515B2" w:rsidRPr="007E6E24" w:rsidRDefault="007515B2" w:rsidP="007E6E24">
      <w:pPr>
        <w:pStyle w:val="CMDRed"/>
      </w:pPr>
      <w:r w:rsidRPr="007E6E24">
        <w:t>a few minutes.</w:t>
      </w:r>
    </w:p>
    <w:p w14:paraId="316FBAA5" w14:textId="77777777" w:rsidR="007515B2" w:rsidRPr="007E6E24" w:rsidRDefault="007515B2" w:rsidP="007E6E24">
      <w:pPr>
        <w:pStyle w:val="CMDRed"/>
      </w:pPr>
    </w:p>
    <w:p w14:paraId="26581BD1" w14:textId="77777777" w:rsidR="007515B2" w:rsidRPr="007E6E24" w:rsidRDefault="007515B2" w:rsidP="007E6E24">
      <w:pPr>
        <w:pStyle w:val="CMDRed"/>
      </w:pPr>
      <w:r w:rsidRPr="007E6E24">
        <w:t xml:space="preserve">How many bits in the modulus [512]: </w:t>
      </w:r>
      <w:r w:rsidRPr="007E6E24">
        <w:rPr>
          <w:b/>
          <w:bCs/>
        </w:rPr>
        <w:t>1024</w:t>
      </w:r>
    </w:p>
    <w:p w14:paraId="1D2FEC88" w14:textId="77777777" w:rsidR="007515B2" w:rsidRPr="007E6E24" w:rsidRDefault="007515B2" w:rsidP="007E6E24">
      <w:pPr>
        <w:pStyle w:val="CMDRed"/>
      </w:pPr>
      <w:r w:rsidRPr="007E6E24">
        <w:t>% Generating 1024 bit RSA keys, keys will be non-exportable...[OK]</w:t>
      </w:r>
    </w:p>
    <w:p w14:paraId="5291DB72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 xml:space="preserve">Configure a named list AAA authentication </w:t>
      </w:r>
      <w:r>
        <w:t>method for the vty lines on R1.</w:t>
      </w:r>
    </w:p>
    <w:p w14:paraId="409C8D8A" w14:textId="77777777" w:rsidR="007515B2" w:rsidRDefault="007515B2" w:rsidP="007515B2">
      <w:pPr>
        <w:pStyle w:val="BodyTextL25"/>
      </w:pPr>
      <w:r>
        <w:t xml:space="preserve">Configure a named list called </w:t>
      </w:r>
      <w:r>
        <w:rPr>
          <w:b/>
        </w:rPr>
        <w:t>SSH</w:t>
      </w:r>
      <w:r w:rsidRPr="00872193">
        <w:rPr>
          <w:b/>
        </w:rPr>
        <w:t>-LOGIN</w:t>
      </w:r>
      <w:r>
        <w:t xml:space="preserve"> to authenticate logins using local AAA.</w:t>
      </w:r>
    </w:p>
    <w:p w14:paraId="50EEBAE7" w14:textId="77777777" w:rsidR="007515B2" w:rsidRPr="003B5BC5" w:rsidRDefault="007515B2" w:rsidP="003B5BC5">
      <w:pPr>
        <w:pStyle w:val="CMDRed"/>
      </w:pPr>
      <w:r w:rsidRPr="003B5BC5">
        <w:t xml:space="preserve">R1(config)# </w:t>
      </w:r>
      <w:r w:rsidRPr="003B5BC5">
        <w:rPr>
          <w:b/>
          <w:bCs/>
        </w:rPr>
        <w:t>aaa authentication login SSH-LOGIN local</w:t>
      </w:r>
    </w:p>
    <w:p w14:paraId="71850C9A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 xml:space="preserve">Configure the </w:t>
      </w:r>
      <w:r>
        <w:t>vty</w:t>
      </w:r>
      <w:r w:rsidRPr="003327D4">
        <w:t xml:space="preserve"> lines to use the def</w:t>
      </w:r>
      <w:r>
        <w:t>ined AAA authentication method.</w:t>
      </w:r>
    </w:p>
    <w:p w14:paraId="1841643D" w14:textId="77777777" w:rsidR="007515B2" w:rsidRDefault="007515B2" w:rsidP="007515B2">
      <w:pPr>
        <w:pStyle w:val="BodyTextL25"/>
      </w:pPr>
      <w:r>
        <w:t>Configure the vty</w:t>
      </w:r>
      <w:r w:rsidDel="00C73E4B">
        <w:t xml:space="preserve"> </w:t>
      </w:r>
      <w:r>
        <w:t>lines to use the named AAA method and only allow SSH for remote access.</w:t>
      </w:r>
    </w:p>
    <w:p w14:paraId="1FAF280B" w14:textId="77777777" w:rsidR="007515B2" w:rsidRPr="003B5BC5" w:rsidRDefault="007515B2" w:rsidP="003B5BC5">
      <w:pPr>
        <w:pStyle w:val="CMDRed"/>
      </w:pPr>
      <w:r w:rsidRPr="003B5BC5">
        <w:t xml:space="preserve">R1(config)# </w:t>
      </w:r>
      <w:r w:rsidRPr="003B5BC5">
        <w:rPr>
          <w:b/>
        </w:rPr>
        <w:t>line vty 0 4</w:t>
      </w:r>
    </w:p>
    <w:p w14:paraId="1D9FE419" w14:textId="77777777" w:rsidR="007515B2" w:rsidRPr="003B5BC5" w:rsidRDefault="007515B2" w:rsidP="003B5BC5">
      <w:pPr>
        <w:pStyle w:val="CMDRed"/>
        <w:rPr>
          <w:b/>
        </w:rPr>
      </w:pPr>
      <w:r w:rsidRPr="003B5BC5">
        <w:t xml:space="preserve">R1(config-line)# </w:t>
      </w:r>
      <w:r w:rsidRPr="003B5BC5">
        <w:rPr>
          <w:b/>
        </w:rPr>
        <w:t>login authentication SSH-LOGIN</w:t>
      </w:r>
    </w:p>
    <w:p w14:paraId="19FE4C1B" w14:textId="77777777" w:rsidR="007515B2" w:rsidRPr="003B5BC5" w:rsidRDefault="007515B2" w:rsidP="003B5BC5">
      <w:pPr>
        <w:pStyle w:val="CMDRed"/>
      </w:pPr>
      <w:r w:rsidRPr="003B5BC5">
        <w:t xml:space="preserve">R1(config-line)# </w:t>
      </w:r>
      <w:r w:rsidRPr="003B5BC5">
        <w:rPr>
          <w:b/>
        </w:rPr>
        <w:t>transport input ssh</w:t>
      </w:r>
    </w:p>
    <w:p w14:paraId="4BBA640D" w14:textId="77777777" w:rsidR="007515B2" w:rsidRPr="00F45452" w:rsidRDefault="007515B2" w:rsidP="003B5BC5">
      <w:pPr>
        <w:pStyle w:val="CMDRed"/>
        <w:rPr>
          <w:b/>
        </w:rPr>
      </w:pPr>
      <w:r w:rsidRPr="003B5BC5">
        <w:t xml:space="preserve">R1(config-line)# </w:t>
      </w:r>
      <w:r w:rsidRPr="003B5BC5">
        <w:rPr>
          <w:b/>
        </w:rPr>
        <w:t>end</w:t>
      </w:r>
    </w:p>
    <w:p w14:paraId="489D220F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4F308366" w14:textId="77777777" w:rsidR="007515B2" w:rsidRDefault="007515B2" w:rsidP="007515B2">
      <w:pPr>
        <w:pStyle w:val="BodyTextL25"/>
      </w:pPr>
      <w:r>
        <w:t xml:space="preserve">Verify the SSH configuration SSH to </w:t>
      </w:r>
      <w:r w:rsidRPr="00FF1CE1">
        <w:rPr>
          <w:b/>
        </w:rPr>
        <w:t>R1</w:t>
      </w:r>
      <w:r>
        <w:t xml:space="preserve"> from the command prompt of </w:t>
      </w:r>
      <w:r w:rsidRPr="00FF1CE1">
        <w:rPr>
          <w:b/>
        </w:rPr>
        <w:t>PC-A</w:t>
      </w:r>
      <w:r>
        <w:t>.</w:t>
      </w:r>
    </w:p>
    <w:p w14:paraId="132DB3C1" w14:textId="77777777" w:rsidR="007515B2" w:rsidRPr="003B5BC5" w:rsidRDefault="007515B2" w:rsidP="003B5BC5">
      <w:pPr>
        <w:pStyle w:val="CMDRed"/>
      </w:pPr>
      <w:r w:rsidRPr="003B5BC5">
        <w:t xml:space="preserve">C:\&gt; </w:t>
      </w:r>
      <w:r w:rsidRPr="003B5BC5">
        <w:rPr>
          <w:b/>
          <w:bCs/>
        </w:rPr>
        <w:t>ssh –l Admin1 192.168.1.1</w:t>
      </w:r>
    </w:p>
    <w:p w14:paraId="5B55A277" w14:textId="77777777" w:rsidR="007515B2" w:rsidRPr="003B5BC5" w:rsidRDefault="007515B2" w:rsidP="003B5BC5">
      <w:pPr>
        <w:pStyle w:val="CMDRed"/>
      </w:pPr>
      <w:r w:rsidRPr="003B5BC5">
        <w:t>Open</w:t>
      </w:r>
    </w:p>
    <w:p w14:paraId="7F46A7A3" w14:textId="77777777" w:rsidR="007515B2" w:rsidRPr="003B5BC5" w:rsidRDefault="007515B2" w:rsidP="003B5BC5">
      <w:pPr>
        <w:pStyle w:val="CMDRed"/>
      </w:pPr>
      <w:r w:rsidRPr="003B5BC5">
        <w:t xml:space="preserve">Password: </w:t>
      </w:r>
      <w:r w:rsidRPr="003B5BC5">
        <w:rPr>
          <w:b/>
          <w:bCs/>
        </w:rPr>
        <w:t>admin1pa55</w:t>
      </w:r>
    </w:p>
    <w:p w14:paraId="549A1472" w14:textId="77777777" w:rsidR="007515B2" w:rsidRPr="003B5BC5" w:rsidRDefault="007515B2" w:rsidP="003B5BC5">
      <w:pPr>
        <w:pStyle w:val="CMDRed"/>
      </w:pPr>
      <w:r w:rsidRPr="003B5BC5">
        <w:t>R1&gt;</w:t>
      </w:r>
    </w:p>
    <w:p w14:paraId="360F398C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Server-Based AAA Authentication Using TACACS+ on R2</w:t>
      </w:r>
    </w:p>
    <w:p w14:paraId="011F8B6D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 backup local database entry called Admin</w:t>
      </w:r>
      <w:r>
        <w:t>.</w:t>
      </w:r>
    </w:p>
    <w:p w14:paraId="323486BA" w14:textId="77777777" w:rsidR="007515B2" w:rsidRDefault="007515B2" w:rsidP="007515B2">
      <w:pPr>
        <w:pStyle w:val="BodyTextL25"/>
      </w:pPr>
      <w:r>
        <w:t xml:space="preserve">For backup purposes, configure a local username of </w:t>
      </w:r>
      <w:r w:rsidRPr="00C777BB">
        <w:rPr>
          <w:b/>
        </w:rPr>
        <w:t>Admin</w:t>
      </w:r>
      <w:r>
        <w:rPr>
          <w:b/>
        </w:rPr>
        <w:t>2</w:t>
      </w:r>
      <w:r>
        <w:t xml:space="preserve"> and a secret password of </w:t>
      </w:r>
      <w:r w:rsidRPr="00C777BB">
        <w:rPr>
          <w:b/>
        </w:rPr>
        <w:t>admin</w:t>
      </w:r>
      <w:r>
        <w:rPr>
          <w:b/>
        </w:rPr>
        <w:t>2</w:t>
      </w:r>
      <w:r w:rsidRPr="00C777BB">
        <w:rPr>
          <w:b/>
        </w:rPr>
        <w:t>pa55</w:t>
      </w:r>
      <w:r>
        <w:t>.</w:t>
      </w:r>
    </w:p>
    <w:p w14:paraId="242154E8" w14:textId="77777777" w:rsidR="007515B2" w:rsidRPr="00FB5944" w:rsidRDefault="007515B2" w:rsidP="003B5BC5">
      <w:pPr>
        <w:pStyle w:val="CMDRed"/>
      </w:pPr>
      <w:r w:rsidRPr="003B5BC5">
        <w:t xml:space="preserve">R2(config)# </w:t>
      </w:r>
      <w:r w:rsidRPr="003B5BC5">
        <w:rPr>
          <w:b/>
          <w:bCs/>
        </w:rPr>
        <w:t>username Admin2 secret admin2pa55</w:t>
      </w:r>
    </w:p>
    <w:p w14:paraId="2DC30443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</w:t>
      </w:r>
      <w:r>
        <w:t>e TACACS+ Server configuration.</w:t>
      </w:r>
    </w:p>
    <w:p w14:paraId="2D875479" w14:textId="77777777" w:rsidR="007515B2" w:rsidRDefault="007515B2" w:rsidP="007515B2">
      <w:pPr>
        <w:pStyle w:val="SubStepAlpha"/>
        <w:numPr>
          <w:ilvl w:val="3"/>
          <w:numId w:val="12"/>
        </w:numPr>
      </w:pPr>
      <w:r>
        <w:t>Ping the TACACS+ Server to verify that it is reachable from R2.</w:t>
      </w:r>
    </w:p>
    <w:p w14:paraId="3BC064C9" w14:textId="1D5768CB" w:rsidR="007515B2" w:rsidRPr="007D7E6A" w:rsidRDefault="007515B2" w:rsidP="007515B2">
      <w:pPr>
        <w:pStyle w:val="SubStepAlpha"/>
        <w:numPr>
          <w:ilvl w:val="3"/>
          <w:numId w:val="12"/>
        </w:numPr>
      </w:pPr>
      <w:r>
        <w:t xml:space="preserve">Click the TACACS+ Server. On the </w:t>
      </w:r>
      <w:r w:rsidRPr="008D17BC">
        <w:rPr>
          <w:rFonts w:cs="Arial"/>
        </w:rPr>
        <w:t>Services</w:t>
      </w:r>
      <w:r>
        <w:t xml:space="preserve"> tab, click </w:t>
      </w:r>
      <w:r w:rsidRPr="007D7E6A">
        <w:rPr>
          <w:b/>
        </w:rPr>
        <w:t>AAA</w:t>
      </w:r>
      <w:r>
        <w:t xml:space="preserve">. Notice that there is a Network configuration entry for </w:t>
      </w:r>
      <w:r w:rsidRPr="00FF1CE1">
        <w:rPr>
          <w:b/>
        </w:rPr>
        <w:t>R2</w:t>
      </w:r>
      <w:r>
        <w:t xml:space="preserve"> and a User Setup entry for </w:t>
      </w:r>
      <w:r w:rsidRPr="00FF1CE1">
        <w:rPr>
          <w:b/>
        </w:rPr>
        <w:t>Admin2</w:t>
      </w:r>
      <w:r>
        <w:t>.</w:t>
      </w:r>
    </w:p>
    <w:p w14:paraId="5EE74567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TACACS+ server specifics</w:t>
      </w:r>
      <w:r>
        <w:t xml:space="preserve"> on R2.</w:t>
      </w:r>
    </w:p>
    <w:p w14:paraId="695E626C" w14:textId="77777777" w:rsidR="007515B2" w:rsidRDefault="007515B2" w:rsidP="007515B2">
      <w:pPr>
        <w:pStyle w:val="BodyTextL25"/>
      </w:pPr>
      <w:r>
        <w:t xml:space="preserve">Configure the AAA TACACS server IP address and secret key on </w:t>
      </w:r>
      <w:r w:rsidRPr="00FF1CE1">
        <w:rPr>
          <w:b/>
        </w:rPr>
        <w:t>R2</w:t>
      </w:r>
      <w:r>
        <w:t>.</w:t>
      </w:r>
    </w:p>
    <w:p w14:paraId="64F2B98D" w14:textId="77777777" w:rsidR="007515B2" w:rsidRPr="00511087" w:rsidRDefault="007515B2" w:rsidP="007515B2">
      <w:pPr>
        <w:pStyle w:val="BodyTextL25"/>
        <w:rPr>
          <w:b/>
        </w:rPr>
      </w:pPr>
      <w:r w:rsidRPr="00511087">
        <w:rPr>
          <w:b/>
        </w:rPr>
        <w:t>Note</w:t>
      </w:r>
      <w:r>
        <w:t xml:space="preserve">: The commands </w:t>
      </w:r>
      <w:r>
        <w:rPr>
          <w:b/>
        </w:rPr>
        <w:t>tac</w:t>
      </w:r>
      <w:r w:rsidRPr="00511087">
        <w:rPr>
          <w:b/>
        </w:rPr>
        <w:t>a</w:t>
      </w:r>
      <w:r>
        <w:rPr>
          <w:b/>
        </w:rPr>
        <w:t>c</w:t>
      </w:r>
      <w:r w:rsidRPr="00511087">
        <w:rPr>
          <w:b/>
        </w:rPr>
        <w:t>s-server host</w:t>
      </w:r>
      <w:r>
        <w:t xml:space="preserve"> and </w:t>
      </w:r>
      <w:r w:rsidRPr="00511087">
        <w:rPr>
          <w:b/>
        </w:rPr>
        <w:t>tacacs-server key</w:t>
      </w:r>
      <w:r>
        <w:t xml:space="preserve"> are deprecated. Currently, Packet Tracer does not support the new command </w:t>
      </w:r>
      <w:r>
        <w:rPr>
          <w:b/>
        </w:rPr>
        <w:t>tacacs server</w:t>
      </w:r>
      <w:r w:rsidRPr="00511087">
        <w:t>.</w:t>
      </w:r>
    </w:p>
    <w:p w14:paraId="4EC53AC7" w14:textId="77777777" w:rsidR="007515B2" w:rsidRDefault="007515B2" w:rsidP="007515B2">
      <w:pPr>
        <w:pStyle w:val="CMD"/>
      </w:pPr>
      <w:r>
        <w:t xml:space="preserve">R2(config)# </w:t>
      </w:r>
      <w:r w:rsidRPr="00511087">
        <w:rPr>
          <w:b/>
        </w:rPr>
        <w:t>tacacs-server host 192.168.2.2</w:t>
      </w:r>
    </w:p>
    <w:p w14:paraId="7F6CB4FD" w14:textId="77777777" w:rsidR="007515B2" w:rsidRDefault="007515B2" w:rsidP="007515B2">
      <w:pPr>
        <w:pStyle w:val="CMD"/>
      </w:pPr>
      <w:r>
        <w:t xml:space="preserve">R2(config)# </w:t>
      </w:r>
      <w:r w:rsidRPr="00511087">
        <w:rPr>
          <w:b/>
        </w:rPr>
        <w:t>tacacs-server key tacacspa55</w:t>
      </w:r>
    </w:p>
    <w:p w14:paraId="08683FCE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 xml:space="preserve">Configure AAA </w:t>
      </w:r>
      <w:r>
        <w:t xml:space="preserve">login </w:t>
      </w:r>
      <w:r w:rsidRPr="003327D4">
        <w:t>authent</w:t>
      </w:r>
      <w:r>
        <w:t>ication for console access on R2.</w:t>
      </w:r>
    </w:p>
    <w:p w14:paraId="226478E9" w14:textId="77777777" w:rsidR="007515B2" w:rsidRDefault="007515B2" w:rsidP="007515B2">
      <w:pPr>
        <w:pStyle w:val="BodyTextL25"/>
      </w:pPr>
      <w:r>
        <w:t xml:space="preserve">Enable AAA on </w:t>
      </w:r>
      <w:r w:rsidRPr="00FF1CE1">
        <w:rPr>
          <w:b/>
        </w:rPr>
        <w:t>R2</w:t>
      </w:r>
      <w:r>
        <w:t xml:space="preserve"> and configure all logins to authenticate using the AAA TACACS+ server. If it is not available, then use the local database.</w:t>
      </w:r>
    </w:p>
    <w:p w14:paraId="037F4988" w14:textId="77777777" w:rsidR="007515B2" w:rsidRPr="003B5BC5" w:rsidRDefault="007515B2" w:rsidP="003B5BC5">
      <w:pPr>
        <w:pStyle w:val="CMDRed"/>
      </w:pPr>
      <w:r w:rsidRPr="003B5BC5">
        <w:t xml:space="preserve">R2(config)# </w:t>
      </w:r>
      <w:r w:rsidRPr="003B5BC5">
        <w:rPr>
          <w:b/>
          <w:bCs/>
        </w:rPr>
        <w:t>aaa new-model</w:t>
      </w:r>
    </w:p>
    <w:p w14:paraId="45349370" w14:textId="77777777" w:rsidR="007515B2" w:rsidRPr="003D2938" w:rsidRDefault="007515B2" w:rsidP="003B5BC5">
      <w:pPr>
        <w:pStyle w:val="CMDRed"/>
      </w:pPr>
      <w:r w:rsidRPr="003B5BC5">
        <w:t xml:space="preserve">R2(config)# </w:t>
      </w:r>
      <w:r w:rsidRPr="003B5BC5">
        <w:rPr>
          <w:b/>
          <w:bCs/>
        </w:rPr>
        <w:t>aaa authentication login default group tacacs+ local</w:t>
      </w:r>
    </w:p>
    <w:p w14:paraId="0D090FE6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line console to use the def</w:t>
      </w:r>
      <w:r>
        <w:t>ined AAA authentication method.</w:t>
      </w:r>
    </w:p>
    <w:p w14:paraId="2FB3A6B9" w14:textId="77777777" w:rsidR="007515B2" w:rsidRDefault="007515B2" w:rsidP="007515B2">
      <w:pPr>
        <w:pStyle w:val="BodyTextL25"/>
      </w:pPr>
      <w:r>
        <w:t>Configure AAA authentication for console login to use the default AAA authentication method.</w:t>
      </w:r>
    </w:p>
    <w:p w14:paraId="1A0FDB94" w14:textId="77777777" w:rsidR="007515B2" w:rsidRPr="003B5BC5" w:rsidRDefault="007515B2" w:rsidP="003B5BC5">
      <w:pPr>
        <w:pStyle w:val="CMDRed"/>
      </w:pPr>
      <w:r w:rsidRPr="003B5BC5">
        <w:t xml:space="preserve">R2(config)# </w:t>
      </w:r>
      <w:r w:rsidRPr="003B5BC5">
        <w:rPr>
          <w:b/>
          <w:bCs/>
        </w:rPr>
        <w:t>line console 0</w:t>
      </w:r>
    </w:p>
    <w:p w14:paraId="6D678478" w14:textId="77777777" w:rsidR="007515B2" w:rsidRPr="003B5BC5" w:rsidRDefault="007515B2" w:rsidP="003B5BC5">
      <w:pPr>
        <w:pStyle w:val="CMDRed"/>
      </w:pPr>
      <w:r w:rsidRPr="003B5BC5">
        <w:t xml:space="preserve">R2(config-line)# </w:t>
      </w:r>
      <w:r w:rsidRPr="003B5BC5">
        <w:rPr>
          <w:b/>
          <w:bCs/>
        </w:rPr>
        <w:t>login authentication default</w:t>
      </w:r>
    </w:p>
    <w:p w14:paraId="3751E947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5C6F2208" w14:textId="77777777" w:rsidR="007515B2" w:rsidRDefault="007515B2" w:rsidP="007515B2">
      <w:pPr>
        <w:pStyle w:val="BodyTextL25"/>
      </w:pPr>
      <w:r>
        <w:t>Verify the user EXEC login using the AAA TACACS+ server.</w:t>
      </w:r>
    </w:p>
    <w:p w14:paraId="2E79738F" w14:textId="77777777" w:rsidR="007515B2" w:rsidRPr="003B5BC5" w:rsidRDefault="007515B2" w:rsidP="003B5BC5">
      <w:pPr>
        <w:pStyle w:val="CMDRed"/>
        <w:rPr>
          <w:b/>
        </w:rPr>
      </w:pPr>
      <w:r w:rsidRPr="003B5BC5">
        <w:t xml:space="preserve">R2(config-line)# </w:t>
      </w:r>
      <w:r w:rsidRPr="003B5BC5">
        <w:rPr>
          <w:b/>
        </w:rPr>
        <w:t>end</w:t>
      </w:r>
    </w:p>
    <w:p w14:paraId="045308F3" w14:textId="77777777" w:rsidR="007515B2" w:rsidRPr="003B5BC5" w:rsidRDefault="007515B2" w:rsidP="003B5BC5">
      <w:pPr>
        <w:pStyle w:val="CMDRed"/>
      </w:pPr>
      <w:r w:rsidRPr="003B5BC5">
        <w:t>%SYS-5-CONFIG_I: Configured from console by console</w:t>
      </w:r>
    </w:p>
    <w:p w14:paraId="008AF725" w14:textId="77777777" w:rsidR="007515B2" w:rsidRPr="003B5BC5" w:rsidRDefault="007515B2" w:rsidP="003B5BC5">
      <w:pPr>
        <w:pStyle w:val="CMDRed"/>
      </w:pPr>
      <w:r w:rsidRPr="003B5BC5">
        <w:t xml:space="preserve">R2# </w:t>
      </w:r>
      <w:r w:rsidRPr="003B5BC5">
        <w:rPr>
          <w:b/>
        </w:rPr>
        <w:t>exit</w:t>
      </w:r>
    </w:p>
    <w:p w14:paraId="6E380800" w14:textId="77777777" w:rsidR="007515B2" w:rsidRPr="003B5BC5" w:rsidRDefault="007515B2" w:rsidP="003B5BC5">
      <w:pPr>
        <w:pStyle w:val="CMDRed"/>
      </w:pPr>
    </w:p>
    <w:p w14:paraId="7697E5BA" w14:textId="77777777" w:rsidR="007515B2" w:rsidRPr="003B5BC5" w:rsidRDefault="007515B2" w:rsidP="003B5BC5">
      <w:pPr>
        <w:pStyle w:val="CMDRed"/>
      </w:pPr>
      <w:r w:rsidRPr="003B5BC5">
        <w:t>R2 con0 is now available</w:t>
      </w:r>
    </w:p>
    <w:p w14:paraId="3C55145F" w14:textId="77777777" w:rsidR="007515B2" w:rsidRPr="003B5BC5" w:rsidRDefault="007515B2" w:rsidP="003B5BC5">
      <w:pPr>
        <w:pStyle w:val="CMDRed"/>
      </w:pPr>
      <w:r w:rsidRPr="003B5BC5">
        <w:t>Press RETURN to get started.</w:t>
      </w:r>
    </w:p>
    <w:p w14:paraId="26FB4778" w14:textId="77777777" w:rsidR="007515B2" w:rsidRPr="003B5BC5" w:rsidRDefault="007515B2" w:rsidP="003B5BC5">
      <w:pPr>
        <w:pStyle w:val="CMDRed"/>
      </w:pPr>
    </w:p>
    <w:p w14:paraId="10F1A0F6" w14:textId="77777777" w:rsidR="007515B2" w:rsidRPr="003B5BC5" w:rsidRDefault="007515B2" w:rsidP="003B5BC5">
      <w:pPr>
        <w:pStyle w:val="CMDRed"/>
      </w:pPr>
      <w:r w:rsidRPr="003B5BC5">
        <w:t>************ AUTHORIZED ACCESS ONLY *************</w:t>
      </w:r>
    </w:p>
    <w:p w14:paraId="20B8B318" w14:textId="77777777" w:rsidR="007515B2" w:rsidRPr="003B5BC5" w:rsidRDefault="007515B2" w:rsidP="003B5BC5">
      <w:pPr>
        <w:pStyle w:val="CMDRed"/>
      </w:pPr>
      <w:r w:rsidRPr="003B5BC5">
        <w:t>UNAUTHORIZED ACCESS TO THIS DEVICE IS PROHIBITED.</w:t>
      </w:r>
    </w:p>
    <w:p w14:paraId="68BB5C42" w14:textId="77777777" w:rsidR="007515B2" w:rsidRPr="003B5BC5" w:rsidRDefault="007515B2" w:rsidP="003B5BC5">
      <w:pPr>
        <w:pStyle w:val="CMDRed"/>
      </w:pPr>
    </w:p>
    <w:p w14:paraId="76CF472F" w14:textId="77777777" w:rsidR="007515B2" w:rsidRPr="003B5BC5" w:rsidRDefault="007515B2" w:rsidP="003B5BC5">
      <w:pPr>
        <w:pStyle w:val="CMDRed"/>
      </w:pPr>
    </w:p>
    <w:p w14:paraId="08EAD5E8" w14:textId="77777777" w:rsidR="007515B2" w:rsidRPr="003B5BC5" w:rsidRDefault="007515B2" w:rsidP="003B5BC5">
      <w:pPr>
        <w:pStyle w:val="CMDRed"/>
      </w:pPr>
      <w:r w:rsidRPr="003B5BC5">
        <w:t>User Access Verification</w:t>
      </w:r>
    </w:p>
    <w:p w14:paraId="341CD443" w14:textId="77777777" w:rsidR="007515B2" w:rsidRPr="003B5BC5" w:rsidRDefault="007515B2" w:rsidP="003B5BC5">
      <w:pPr>
        <w:pStyle w:val="CMDRed"/>
      </w:pPr>
    </w:p>
    <w:p w14:paraId="5107E3E8" w14:textId="77777777" w:rsidR="007515B2" w:rsidRPr="003B5BC5" w:rsidRDefault="007515B2" w:rsidP="003B5BC5">
      <w:pPr>
        <w:pStyle w:val="CMDRed"/>
        <w:rPr>
          <w:b/>
        </w:rPr>
      </w:pPr>
      <w:r w:rsidRPr="003B5BC5">
        <w:t xml:space="preserve">Username: </w:t>
      </w:r>
      <w:r w:rsidRPr="003B5BC5">
        <w:rPr>
          <w:b/>
        </w:rPr>
        <w:t>Admin2</w:t>
      </w:r>
    </w:p>
    <w:p w14:paraId="36BF25C1" w14:textId="77777777" w:rsidR="007515B2" w:rsidRPr="003B5BC5" w:rsidRDefault="007515B2" w:rsidP="003B5BC5">
      <w:pPr>
        <w:pStyle w:val="CMDRed"/>
      </w:pPr>
      <w:r w:rsidRPr="003B5BC5">
        <w:t xml:space="preserve">Password: </w:t>
      </w:r>
      <w:r w:rsidRPr="003B5BC5">
        <w:rPr>
          <w:b/>
        </w:rPr>
        <w:t>admin2pa55</w:t>
      </w:r>
    </w:p>
    <w:p w14:paraId="5E183B39" w14:textId="77777777" w:rsidR="007515B2" w:rsidRPr="00A358C5" w:rsidRDefault="007515B2" w:rsidP="003B5BC5">
      <w:pPr>
        <w:pStyle w:val="CMDRed"/>
      </w:pPr>
      <w:r w:rsidRPr="003B5BC5">
        <w:t>R2&gt;</w:t>
      </w:r>
    </w:p>
    <w:p w14:paraId="62A4D8F0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Server-Based AAA Authentication Using RADIUS on R3</w:t>
      </w:r>
    </w:p>
    <w:p w14:paraId="69236A38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 backup loc</w:t>
      </w:r>
      <w:r>
        <w:t>al database entry called Admin.</w:t>
      </w:r>
    </w:p>
    <w:p w14:paraId="0EAEC9ED" w14:textId="77777777" w:rsidR="007515B2" w:rsidRDefault="007515B2" w:rsidP="007515B2">
      <w:pPr>
        <w:pStyle w:val="BodyTextL25"/>
      </w:pPr>
      <w:r>
        <w:t xml:space="preserve">For backup purposes, configure a local username of </w:t>
      </w:r>
      <w:r w:rsidRPr="00C777BB">
        <w:rPr>
          <w:b/>
        </w:rPr>
        <w:t>Admin</w:t>
      </w:r>
      <w:r>
        <w:rPr>
          <w:b/>
        </w:rPr>
        <w:t>3</w:t>
      </w:r>
      <w:r>
        <w:t xml:space="preserve"> and a secret password of </w:t>
      </w:r>
      <w:r w:rsidRPr="00C777BB">
        <w:rPr>
          <w:b/>
        </w:rPr>
        <w:t>admin</w:t>
      </w:r>
      <w:r>
        <w:rPr>
          <w:b/>
        </w:rPr>
        <w:t>3</w:t>
      </w:r>
      <w:r w:rsidRPr="00C777BB">
        <w:rPr>
          <w:b/>
        </w:rPr>
        <w:t>pa55</w:t>
      </w:r>
      <w:r>
        <w:t>.</w:t>
      </w:r>
    </w:p>
    <w:p w14:paraId="62854BEF" w14:textId="77777777" w:rsidR="007515B2" w:rsidRPr="00FB5944" w:rsidRDefault="007515B2" w:rsidP="003B5BC5">
      <w:pPr>
        <w:pStyle w:val="CMDRed"/>
      </w:pPr>
      <w:r w:rsidRPr="003B5BC5">
        <w:t xml:space="preserve">R3(config)# </w:t>
      </w:r>
      <w:r w:rsidRPr="003B5BC5">
        <w:rPr>
          <w:b/>
          <w:bCs/>
        </w:rPr>
        <w:t>username Admin3 secret admin3pa55</w:t>
      </w:r>
    </w:p>
    <w:p w14:paraId="2EBEEA90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</w:t>
      </w:r>
      <w:r>
        <w:t>he RADIUS Server configuration.</w:t>
      </w:r>
    </w:p>
    <w:p w14:paraId="6D396EE0" w14:textId="77777777" w:rsidR="007515B2" w:rsidRPr="007D7E6A" w:rsidRDefault="007515B2" w:rsidP="007515B2">
      <w:pPr>
        <w:pStyle w:val="BodyTextL25"/>
      </w:pPr>
      <w:r>
        <w:t xml:space="preserve">Click the RADIUS Server. On the Services tab, click </w:t>
      </w:r>
      <w:r w:rsidRPr="007D7E6A">
        <w:rPr>
          <w:b/>
        </w:rPr>
        <w:t>AAA</w:t>
      </w:r>
      <w:r>
        <w:t xml:space="preserve">. Notice that there is a Network configuration entry for </w:t>
      </w:r>
      <w:r w:rsidRPr="00FF1CE1">
        <w:rPr>
          <w:b/>
        </w:rPr>
        <w:t>R3</w:t>
      </w:r>
      <w:r>
        <w:t xml:space="preserve"> and a User Setup entry for </w:t>
      </w:r>
      <w:r w:rsidRPr="00FF1CE1">
        <w:rPr>
          <w:b/>
        </w:rPr>
        <w:t>Admin3</w:t>
      </w:r>
      <w:r>
        <w:t>.</w:t>
      </w:r>
    </w:p>
    <w:p w14:paraId="4F5F7C0A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RADIUS server specifics</w:t>
      </w:r>
      <w:r>
        <w:t xml:space="preserve"> on R3.</w:t>
      </w:r>
    </w:p>
    <w:p w14:paraId="1D265E6E" w14:textId="77777777" w:rsidR="007515B2" w:rsidRDefault="007515B2" w:rsidP="007515B2">
      <w:pPr>
        <w:pStyle w:val="BodyTextL25"/>
      </w:pPr>
      <w:r>
        <w:t xml:space="preserve">Configure the AAA RADIUS server IP address and secret key on </w:t>
      </w:r>
      <w:r w:rsidRPr="00FF1CE1">
        <w:rPr>
          <w:b/>
        </w:rPr>
        <w:t>R3</w:t>
      </w:r>
      <w:r>
        <w:t xml:space="preserve">. Configure the server name as </w:t>
      </w:r>
      <w:r w:rsidRPr="003D5908">
        <w:rPr>
          <w:b/>
          <w:bCs/>
        </w:rPr>
        <w:t>RAD-SERVER</w:t>
      </w:r>
      <w:r>
        <w:t>.</w:t>
      </w:r>
    </w:p>
    <w:p w14:paraId="640170C9" w14:textId="77777777" w:rsidR="007515B2" w:rsidRPr="003B5BC5" w:rsidRDefault="007515B2" w:rsidP="003B5BC5">
      <w:pPr>
        <w:pStyle w:val="CMDRed"/>
      </w:pPr>
      <w:r w:rsidRPr="003B5BC5">
        <w:t xml:space="preserve">R3(config)# </w:t>
      </w:r>
      <w:r w:rsidRPr="003B5BC5">
        <w:rPr>
          <w:b/>
          <w:bCs/>
        </w:rPr>
        <w:t>radius server RAD-SERVER</w:t>
      </w:r>
    </w:p>
    <w:p w14:paraId="2650AC28" w14:textId="77777777" w:rsidR="007515B2" w:rsidRPr="003B5BC5" w:rsidRDefault="007515B2" w:rsidP="003B5BC5">
      <w:pPr>
        <w:pStyle w:val="CMDRed"/>
      </w:pPr>
      <w:r w:rsidRPr="003B5BC5">
        <w:t xml:space="preserve">R3(config-radius-server)# </w:t>
      </w:r>
      <w:bookmarkStart w:id="5" w:name="_Hlk31729538"/>
      <w:r w:rsidRPr="003B5BC5">
        <w:rPr>
          <w:b/>
          <w:bCs/>
        </w:rPr>
        <w:t>address ipv4 192.168.3.2</w:t>
      </w:r>
    </w:p>
    <w:bookmarkEnd w:id="5"/>
    <w:p w14:paraId="7FE94BE6" w14:textId="77777777" w:rsidR="007515B2" w:rsidRDefault="007515B2" w:rsidP="003B5BC5">
      <w:pPr>
        <w:pStyle w:val="CMDRed"/>
      </w:pPr>
      <w:r w:rsidRPr="003B5BC5">
        <w:t xml:space="preserve">R3(config-radius-server)# </w:t>
      </w:r>
      <w:bookmarkStart w:id="6" w:name="_Hlk31729558"/>
      <w:r w:rsidRPr="003B5BC5">
        <w:rPr>
          <w:b/>
          <w:bCs/>
        </w:rPr>
        <w:t>key radiuspa55</w:t>
      </w:r>
      <w:bookmarkEnd w:id="6"/>
    </w:p>
    <w:p w14:paraId="3411C0CC" w14:textId="77777777" w:rsidR="007515B2" w:rsidRDefault="007515B2" w:rsidP="007515B2">
      <w:pPr>
        <w:pStyle w:val="BodyTextL25"/>
      </w:pPr>
      <w:r w:rsidRPr="008C12CE">
        <w:rPr>
          <w:b/>
          <w:bCs/>
        </w:rPr>
        <w:t>Note:</w:t>
      </w:r>
      <w:r>
        <w:t xml:space="preserve"> Packet Tracer does not correctly score configuration using the </w:t>
      </w:r>
      <w:r w:rsidRPr="00BF6086">
        <w:rPr>
          <w:b/>
          <w:bCs/>
        </w:rPr>
        <w:t>radius server</w:t>
      </w:r>
      <w:r>
        <w:t xml:space="preserve"> command.</w:t>
      </w:r>
    </w:p>
    <w:p w14:paraId="281E30E5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AAA</w:t>
      </w:r>
      <w:r>
        <w:t xml:space="preserve"> login</w:t>
      </w:r>
      <w:r w:rsidRPr="003327D4">
        <w:t xml:space="preserve"> authent</w:t>
      </w:r>
      <w:r>
        <w:t>ication for console access on R3.</w:t>
      </w:r>
    </w:p>
    <w:p w14:paraId="2946926A" w14:textId="77777777" w:rsidR="007515B2" w:rsidRDefault="007515B2" w:rsidP="007515B2">
      <w:pPr>
        <w:pStyle w:val="BodyTextL25"/>
      </w:pPr>
      <w:r>
        <w:t xml:space="preserve">Enable AAA on </w:t>
      </w:r>
      <w:r w:rsidRPr="00FF1CE1">
        <w:rPr>
          <w:b/>
        </w:rPr>
        <w:t>R3</w:t>
      </w:r>
      <w:r>
        <w:t xml:space="preserve"> and configure all logins to authenticate using the AAA RADIUS server. If it is not available, then use the local database.</w:t>
      </w:r>
    </w:p>
    <w:p w14:paraId="136BC274" w14:textId="77777777" w:rsidR="007515B2" w:rsidRPr="003B5BC5" w:rsidRDefault="007515B2" w:rsidP="003B5BC5">
      <w:pPr>
        <w:pStyle w:val="CMDRed"/>
      </w:pPr>
      <w:r w:rsidRPr="003B5BC5">
        <w:t xml:space="preserve">R3(config)# </w:t>
      </w:r>
      <w:r w:rsidRPr="003B5BC5">
        <w:rPr>
          <w:b/>
          <w:bCs/>
        </w:rPr>
        <w:t>aaa new-model</w:t>
      </w:r>
    </w:p>
    <w:p w14:paraId="280F9CBB" w14:textId="77777777" w:rsidR="007515B2" w:rsidRPr="003D2938" w:rsidRDefault="007515B2" w:rsidP="003B5BC5">
      <w:pPr>
        <w:pStyle w:val="CMDRed"/>
      </w:pPr>
      <w:r w:rsidRPr="003B5BC5">
        <w:t xml:space="preserve">R3(config)# </w:t>
      </w:r>
      <w:r w:rsidRPr="003B5BC5">
        <w:rPr>
          <w:b/>
          <w:bCs/>
        </w:rPr>
        <w:t>aaa authentication login default group radius local</w:t>
      </w:r>
    </w:p>
    <w:p w14:paraId="79FC7B6F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line console to use the def</w:t>
      </w:r>
      <w:r>
        <w:t>ined AAA authentication method.</w:t>
      </w:r>
    </w:p>
    <w:p w14:paraId="661858CB" w14:textId="77777777" w:rsidR="007515B2" w:rsidRDefault="007515B2" w:rsidP="007515B2">
      <w:pPr>
        <w:pStyle w:val="BodyTextL25"/>
      </w:pPr>
      <w:r>
        <w:t>Configure AAA authentication for console login to use the default AAA authentication method.</w:t>
      </w:r>
    </w:p>
    <w:p w14:paraId="4F134D2B" w14:textId="77777777" w:rsidR="007515B2" w:rsidRPr="003B5BC5" w:rsidRDefault="007515B2" w:rsidP="003B5BC5">
      <w:pPr>
        <w:pStyle w:val="CMDRed"/>
      </w:pPr>
      <w:r w:rsidRPr="003B5BC5">
        <w:t xml:space="preserve">R3(config)# </w:t>
      </w:r>
      <w:r w:rsidRPr="003B5BC5">
        <w:rPr>
          <w:b/>
          <w:bCs/>
        </w:rPr>
        <w:t>line console 0</w:t>
      </w:r>
    </w:p>
    <w:p w14:paraId="32845A44" w14:textId="77777777" w:rsidR="007515B2" w:rsidRPr="003B5BC5" w:rsidRDefault="007515B2" w:rsidP="003B5BC5">
      <w:pPr>
        <w:pStyle w:val="CMDRed"/>
      </w:pPr>
      <w:r w:rsidRPr="003B5BC5">
        <w:t xml:space="preserve">R3(config-line)# </w:t>
      </w:r>
      <w:r w:rsidRPr="003B5BC5">
        <w:rPr>
          <w:b/>
          <w:bCs/>
        </w:rPr>
        <w:t>login authentication default</w:t>
      </w:r>
    </w:p>
    <w:p w14:paraId="1A87AEE8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624DC9B4" w14:textId="77777777" w:rsidR="007515B2" w:rsidRDefault="007515B2" w:rsidP="007515B2">
      <w:pPr>
        <w:pStyle w:val="BodyTextL25"/>
      </w:pPr>
      <w:r>
        <w:t>Verify the user EXEC login using the AAA RADIUS server.</w:t>
      </w:r>
    </w:p>
    <w:p w14:paraId="5D3FECE9" w14:textId="77777777" w:rsidR="007515B2" w:rsidRPr="003B5BC5" w:rsidRDefault="007515B2" w:rsidP="003B5BC5">
      <w:pPr>
        <w:pStyle w:val="CMDRed"/>
        <w:rPr>
          <w:b/>
        </w:rPr>
      </w:pPr>
      <w:r w:rsidRPr="003B5BC5">
        <w:t xml:space="preserve">R3(config-line)# </w:t>
      </w:r>
      <w:r w:rsidRPr="003B5BC5">
        <w:rPr>
          <w:b/>
        </w:rPr>
        <w:t>end</w:t>
      </w:r>
    </w:p>
    <w:p w14:paraId="78707D69" w14:textId="77777777" w:rsidR="007515B2" w:rsidRPr="003B5BC5" w:rsidRDefault="007515B2" w:rsidP="003B5BC5">
      <w:pPr>
        <w:pStyle w:val="CMDRed"/>
      </w:pPr>
      <w:r w:rsidRPr="003B5BC5">
        <w:t>%SYS-5-CONFIG_I: Configured from console by console</w:t>
      </w:r>
    </w:p>
    <w:p w14:paraId="0E880C06" w14:textId="77777777" w:rsidR="007515B2" w:rsidRPr="003B5BC5" w:rsidRDefault="007515B2" w:rsidP="003B5BC5">
      <w:pPr>
        <w:pStyle w:val="CMDRed"/>
      </w:pPr>
      <w:r w:rsidRPr="003B5BC5">
        <w:t xml:space="preserve">R3# </w:t>
      </w:r>
      <w:r w:rsidRPr="003B5BC5">
        <w:rPr>
          <w:b/>
        </w:rPr>
        <w:t>exit</w:t>
      </w:r>
    </w:p>
    <w:p w14:paraId="144204CB" w14:textId="77777777" w:rsidR="007515B2" w:rsidRPr="003B5BC5" w:rsidRDefault="007515B2" w:rsidP="003B5BC5">
      <w:pPr>
        <w:pStyle w:val="CMDRed"/>
      </w:pPr>
    </w:p>
    <w:p w14:paraId="43BEA594" w14:textId="77777777" w:rsidR="007515B2" w:rsidRPr="003B5BC5" w:rsidRDefault="007515B2" w:rsidP="003B5BC5">
      <w:pPr>
        <w:pStyle w:val="CMDRed"/>
      </w:pPr>
      <w:r w:rsidRPr="003B5BC5">
        <w:t>R3 con0 is now available</w:t>
      </w:r>
    </w:p>
    <w:p w14:paraId="03E303B3" w14:textId="77777777" w:rsidR="007515B2" w:rsidRPr="003B5BC5" w:rsidRDefault="007515B2" w:rsidP="003B5BC5">
      <w:pPr>
        <w:pStyle w:val="CMDRed"/>
      </w:pPr>
      <w:r w:rsidRPr="003B5BC5">
        <w:t>Press RETURN to get started.</w:t>
      </w:r>
    </w:p>
    <w:p w14:paraId="371190D7" w14:textId="77777777" w:rsidR="007515B2" w:rsidRPr="003B5BC5" w:rsidRDefault="007515B2" w:rsidP="003B5BC5">
      <w:pPr>
        <w:pStyle w:val="CMDRed"/>
      </w:pPr>
    </w:p>
    <w:p w14:paraId="37EE6564" w14:textId="77777777" w:rsidR="007515B2" w:rsidRPr="003B5BC5" w:rsidRDefault="007515B2" w:rsidP="003B5BC5">
      <w:pPr>
        <w:pStyle w:val="CMDRed"/>
      </w:pPr>
      <w:r w:rsidRPr="003B5BC5">
        <w:t>************ AUTHORIZED ACCESS ONLY *************</w:t>
      </w:r>
    </w:p>
    <w:p w14:paraId="4FB48CA3" w14:textId="77777777" w:rsidR="007515B2" w:rsidRPr="003B5BC5" w:rsidRDefault="007515B2" w:rsidP="003B5BC5">
      <w:pPr>
        <w:pStyle w:val="CMDRed"/>
      </w:pPr>
      <w:r w:rsidRPr="003B5BC5">
        <w:t>UNAUTHORIZED ACCESS TO THIS DEVICE IS PROHIBITED.</w:t>
      </w:r>
    </w:p>
    <w:p w14:paraId="5C8424DA" w14:textId="77777777" w:rsidR="007515B2" w:rsidRPr="003B5BC5" w:rsidRDefault="007515B2" w:rsidP="003B5BC5">
      <w:pPr>
        <w:pStyle w:val="CMDRed"/>
      </w:pPr>
    </w:p>
    <w:p w14:paraId="54869EA7" w14:textId="77777777" w:rsidR="007515B2" w:rsidRPr="003B5BC5" w:rsidRDefault="007515B2" w:rsidP="003B5BC5">
      <w:pPr>
        <w:pStyle w:val="CMDRed"/>
      </w:pPr>
    </w:p>
    <w:p w14:paraId="4B81563E" w14:textId="77777777" w:rsidR="007515B2" w:rsidRPr="003B5BC5" w:rsidRDefault="007515B2" w:rsidP="003B5BC5">
      <w:pPr>
        <w:pStyle w:val="CMDRed"/>
      </w:pPr>
      <w:r w:rsidRPr="003B5BC5">
        <w:t>User Access Verification</w:t>
      </w:r>
    </w:p>
    <w:p w14:paraId="3BD65FBE" w14:textId="77777777" w:rsidR="007515B2" w:rsidRPr="003B5BC5" w:rsidRDefault="007515B2" w:rsidP="003B5BC5">
      <w:pPr>
        <w:pStyle w:val="CMDRed"/>
      </w:pPr>
    </w:p>
    <w:p w14:paraId="2A23BFFC" w14:textId="77777777" w:rsidR="007515B2" w:rsidRPr="003B5BC5" w:rsidRDefault="007515B2" w:rsidP="003B5BC5">
      <w:pPr>
        <w:pStyle w:val="CMDRed"/>
        <w:rPr>
          <w:b/>
        </w:rPr>
      </w:pPr>
      <w:r w:rsidRPr="003B5BC5">
        <w:t xml:space="preserve">Username: </w:t>
      </w:r>
      <w:r w:rsidRPr="003B5BC5">
        <w:rPr>
          <w:b/>
        </w:rPr>
        <w:t>Admin3</w:t>
      </w:r>
    </w:p>
    <w:p w14:paraId="3888F6B9" w14:textId="77777777" w:rsidR="007515B2" w:rsidRPr="003B5BC5" w:rsidRDefault="007515B2" w:rsidP="003B5BC5">
      <w:pPr>
        <w:pStyle w:val="CMDRed"/>
      </w:pPr>
      <w:r w:rsidRPr="003B5BC5">
        <w:t xml:space="preserve">Password: </w:t>
      </w:r>
      <w:r w:rsidRPr="003B5BC5">
        <w:rPr>
          <w:b/>
        </w:rPr>
        <w:t>admin3pa55</w:t>
      </w:r>
    </w:p>
    <w:p w14:paraId="796DD851" w14:textId="77777777" w:rsidR="007515B2" w:rsidRPr="00C747A8" w:rsidRDefault="007515B2" w:rsidP="003B5BC5">
      <w:pPr>
        <w:pStyle w:val="CMDRed"/>
      </w:pPr>
      <w:r w:rsidRPr="003B5BC5">
        <w:t>R3&gt;</w:t>
      </w:r>
    </w:p>
    <w:p w14:paraId="061095B6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Check result</w:t>
      </w:r>
      <w:r>
        <w:t>s.</w:t>
      </w:r>
    </w:p>
    <w:p w14:paraId="454C2B60" w14:textId="54CE6D0B" w:rsidR="007515B2" w:rsidRDefault="007515B2" w:rsidP="003B5BC5">
      <w:pPr>
        <w:pStyle w:val="BodyTextL25"/>
        <w:spacing w:after="0"/>
      </w:pPr>
      <w:r>
        <w:t xml:space="preserve">Your completion percentage should be 100%. Click </w:t>
      </w:r>
      <w:r>
        <w:rPr>
          <w:b/>
        </w:rPr>
        <w:t>Check Results</w:t>
      </w:r>
      <w:r>
        <w:t xml:space="preserve"> to see feedback and verification of which required components have been completed.</w:t>
      </w:r>
    </w:p>
    <w:p w14:paraId="0E3A2760" w14:textId="7B7157E1" w:rsidR="003B5BC5" w:rsidRDefault="003B5BC5" w:rsidP="003B5BC5">
      <w:pPr>
        <w:pStyle w:val="ConfigWindow"/>
      </w:pPr>
      <w:r>
        <w:t>End of document</w:t>
      </w:r>
    </w:p>
    <w:p w14:paraId="1628EDED" w14:textId="77777777" w:rsidR="007515B2" w:rsidRPr="007515B2" w:rsidRDefault="007515B2" w:rsidP="007515B2">
      <w:pPr>
        <w:pStyle w:val="Heading1"/>
        <w:rPr>
          <w:rStyle w:val="LabSectionGray"/>
        </w:rPr>
      </w:pPr>
      <w:r w:rsidRPr="007515B2">
        <w:rPr>
          <w:rStyle w:val="LabSectionGray"/>
        </w:rPr>
        <w:t>!!!Script for R1</w:t>
      </w:r>
    </w:p>
    <w:p w14:paraId="3B3C4DBA" w14:textId="77777777" w:rsidR="007515B2" w:rsidRPr="00ED4854" w:rsidRDefault="007515B2" w:rsidP="007515B2">
      <w:pPr>
        <w:pStyle w:val="DevConfigs"/>
        <w:rPr>
          <w:rStyle w:val="DevConfigGray"/>
          <w:b/>
        </w:rPr>
      </w:pPr>
      <w:r w:rsidRPr="00ED4854">
        <w:rPr>
          <w:rStyle w:val="DevConfigGray"/>
          <w:b/>
        </w:rPr>
        <w:t>!!!Part 1</w:t>
      </w:r>
    </w:p>
    <w:p w14:paraId="137EADFE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config t</w:t>
      </w:r>
    </w:p>
    <w:p w14:paraId="7DE59F71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username Admin1 secret admin1pa55</w:t>
      </w:r>
    </w:p>
    <w:p w14:paraId="6D22BEC4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aaa new-model</w:t>
      </w:r>
    </w:p>
    <w:p w14:paraId="68FD43D6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aaa authentication login default local</w:t>
      </w:r>
    </w:p>
    <w:p w14:paraId="57205277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line console 0</w:t>
      </w:r>
    </w:p>
    <w:p w14:paraId="0E088463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 xml:space="preserve"> login authentication default</w:t>
      </w:r>
    </w:p>
    <w:p w14:paraId="77CB85AE" w14:textId="77777777" w:rsidR="007515B2" w:rsidRPr="00ED4854" w:rsidRDefault="007515B2" w:rsidP="007515B2">
      <w:pPr>
        <w:pStyle w:val="DevConfigs"/>
        <w:rPr>
          <w:rStyle w:val="DevConfigGray"/>
          <w:b/>
        </w:rPr>
      </w:pPr>
      <w:r w:rsidRPr="00ED4854">
        <w:rPr>
          <w:rStyle w:val="DevConfigGray"/>
          <w:b/>
        </w:rPr>
        <w:t>!!!Part 2</w:t>
      </w:r>
    </w:p>
    <w:p w14:paraId="55D45B7F" w14:textId="77777777" w:rsidR="007515B2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 xml:space="preserve">ip domain-name </w:t>
      </w:r>
      <w:r w:rsidRPr="00847E9E">
        <w:rPr>
          <w:rStyle w:val="DevConfigGray"/>
        </w:rPr>
        <w:t>ccnp_v8.com</w:t>
      </w:r>
    </w:p>
    <w:p w14:paraId="4EC6F792" w14:textId="77777777" w:rsidR="007515B2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>crypto key generate rsa</w:t>
      </w:r>
    </w:p>
    <w:p w14:paraId="42146D1D" w14:textId="77777777" w:rsidR="007515B2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>1024</w:t>
      </w:r>
    </w:p>
    <w:p w14:paraId="24AAB98B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 xml:space="preserve">aaa authentication login </w:t>
      </w:r>
      <w:r>
        <w:rPr>
          <w:rStyle w:val="DevConfigGray"/>
        </w:rPr>
        <w:t>SSH</w:t>
      </w:r>
      <w:r w:rsidRPr="00ED4854">
        <w:rPr>
          <w:rStyle w:val="DevConfigGray"/>
        </w:rPr>
        <w:t>-LOGIN local</w:t>
      </w:r>
    </w:p>
    <w:p w14:paraId="449CD254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line vty 0 4</w:t>
      </w:r>
    </w:p>
    <w:p w14:paraId="4F3DA945" w14:textId="77777777" w:rsidR="007515B2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 xml:space="preserve"> login authentication SSH</w:t>
      </w:r>
      <w:r w:rsidRPr="00ED4854">
        <w:rPr>
          <w:rStyle w:val="DevConfigGray"/>
        </w:rPr>
        <w:t>-LOGIN</w:t>
      </w:r>
    </w:p>
    <w:p w14:paraId="0B93A438" w14:textId="77777777" w:rsidR="007515B2" w:rsidRPr="00ED4854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 xml:space="preserve"> transport input ssh</w:t>
      </w:r>
    </w:p>
    <w:p w14:paraId="3A0FBE41" w14:textId="77777777" w:rsidR="007515B2" w:rsidRPr="007515B2" w:rsidRDefault="007515B2" w:rsidP="007515B2">
      <w:pPr>
        <w:pStyle w:val="Heading1"/>
        <w:rPr>
          <w:rStyle w:val="LabSectionGray"/>
        </w:rPr>
      </w:pPr>
      <w:r w:rsidRPr="007515B2">
        <w:rPr>
          <w:rStyle w:val="LabSectionGray"/>
        </w:rPr>
        <w:t>!!!!Script for R2</w:t>
      </w:r>
    </w:p>
    <w:p w14:paraId="09028927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conf t</w:t>
      </w:r>
    </w:p>
    <w:p w14:paraId="41543FDC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username Admin</w:t>
      </w:r>
      <w:r>
        <w:rPr>
          <w:rStyle w:val="DevConfigGray"/>
        </w:rPr>
        <w:t>2</w:t>
      </w:r>
      <w:r w:rsidRPr="00ED4854">
        <w:rPr>
          <w:rStyle w:val="DevConfigGray"/>
        </w:rPr>
        <w:t xml:space="preserve"> secret admin</w:t>
      </w:r>
      <w:r>
        <w:rPr>
          <w:rStyle w:val="DevConfigGray"/>
        </w:rPr>
        <w:t>2</w:t>
      </w:r>
      <w:r w:rsidRPr="00ED4854">
        <w:rPr>
          <w:rStyle w:val="DevConfigGray"/>
        </w:rPr>
        <w:t>pa55</w:t>
      </w:r>
    </w:p>
    <w:p w14:paraId="5822B895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tacacs-server host 192.168.2.2</w:t>
      </w:r>
    </w:p>
    <w:p w14:paraId="471007EA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tacacs-server key tacacspa55</w:t>
      </w:r>
    </w:p>
    <w:p w14:paraId="4D0C8967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aaa new-model</w:t>
      </w:r>
    </w:p>
    <w:p w14:paraId="750015BF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aaa authentication login default group tacacs+ local</w:t>
      </w:r>
    </w:p>
    <w:p w14:paraId="1F4F3EB8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line console 0</w:t>
      </w:r>
    </w:p>
    <w:p w14:paraId="3E25D5E9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 xml:space="preserve"> login authentication default</w:t>
      </w:r>
    </w:p>
    <w:p w14:paraId="4C8C26E8" w14:textId="77777777" w:rsidR="007515B2" w:rsidRPr="007515B2" w:rsidRDefault="007515B2" w:rsidP="007515B2">
      <w:pPr>
        <w:pStyle w:val="Heading1"/>
        <w:rPr>
          <w:rStyle w:val="LabSectionGray"/>
        </w:rPr>
      </w:pPr>
      <w:r w:rsidRPr="007515B2">
        <w:rPr>
          <w:rStyle w:val="LabSectionGray"/>
        </w:rPr>
        <w:t>!!!!Script for R3</w:t>
      </w:r>
    </w:p>
    <w:p w14:paraId="37BD7543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conf t</w:t>
      </w:r>
    </w:p>
    <w:p w14:paraId="7A486327" w14:textId="77777777" w:rsidR="007515B2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username Admin</w:t>
      </w:r>
      <w:r>
        <w:rPr>
          <w:rStyle w:val="DevConfigGray"/>
        </w:rPr>
        <w:t>3</w:t>
      </w:r>
      <w:r w:rsidRPr="00ED4854">
        <w:rPr>
          <w:rStyle w:val="DevConfigGray"/>
        </w:rPr>
        <w:t xml:space="preserve"> secret admin</w:t>
      </w:r>
      <w:r>
        <w:rPr>
          <w:rStyle w:val="DevConfigGray"/>
        </w:rPr>
        <w:t>3</w:t>
      </w:r>
      <w:r w:rsidRPr="00ED4854">
        <w:rPr>
          <w:rStyle w:val="DevConfigGray"/>
        </w:rPr>
        <w:t>pa55</w:t>
      </w:r>
    </w:p>
    <w:p w14:paraId="4610CAE0" w14:textId="77777777" w:rsidR="007515B2" w:rsidRDefault="007515B2" w:rsidP="007515B2">
      <w:pPr>
        <w:pStyle w:val="DevConfigs"/>
        <w:rPr>
          <w:rStyle w:val="DevConfigGray"/>
        </w:rPr>
      </w:pPr>
      <w:r w:rsidRPr="00EC66A5">
        <w:rPr>
          <w:rStyle w:val="DevConfigGray"/>
        </w:rPr>
        <w:t>radius server RAD-SERVER</w:t>
      </w:r>
    </w:p>
    <w:p w14:paraId="0D43C905" w14:textId="77777777" w:rsidR="007515B2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EC66A5">
        <w:rPr>
          <w:rStyle w:val="DevConfigGray"/>
        </w:rPr>
        <w:t>address ipv4 192.168.3.2</w:t>
      </w:r>
    </w:p>
    <w:p w14:paraId="7C838FE4" w14:textId="77777777" w:rsidR="007515B2" w:rsidRPr="00ED4854" w:rsidRDefault="007515B2" w:rsidP="007515B2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EC66A5">
        <w:rPr>
          <w:rStyle w:val="DevConfigGray"/>
        </w:rPr>
        <w:t>key radiuspa55</w:t>
      </w:r>
    </w:p>
    <w:p w14:paraId="5E341E2E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aaa new-model</w:t>
      </w:r>
    </w:p>
    <w:p w14:paraId="1076AA66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aaa authentication login default group radius local</w:t>
      </w:r>
    </w:p>
    <w:p w14:paraId="3373BCCF" w14:textId="77777777" w:rsidR="007515B2" w:rsidRPr="00ED4854" w:rsidRDefault="007515B2" w:rsidP="007515B2">
      <w:pPr>
        <w:pStyle w:val="DevConfigs"/>
        <w:rPr>
          <w:rStyle w:val="DevConfigGray"/>
        </w:rPr>
      </w:pPr>
      <w:r w:rsidRPr="00ED4854">
        <w:rPr>
          <w:rStyle w:val="DevConfigGray"/>
        </w:rPr>
        <w:t>line console 0</w:t>
      </w:r>
    </w:p>
    <w:p w14:paraId="7A1F1C0D" w14:textId="77777777" w:rsidR="007515B2" w:rsidRPr="003E64CD" w:rsidRDefault="007515B2" w:rsidP="007515B2">
      <w:pPr>
        <w:pStyle w:val="DevConfigs"/>
      </w:pPr>
      <w:r w:rsidRPr="00ED4854">
        <w:rPr>
          <w:rStyle w:val="DevConfigGray"/>
        </w:rPr>
        <w:t>login authentication default</w:t>
      </w:r>
    </w:p>
    <w:sectPr w:rsidR="007515B2" w:rsidRPr="003E64C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695AB" w14:textId="77777777" w:rsidR="00CF0AC5" w:rsidRDefault="00CF0AC5" w:rsidP="00710659">
      <w:pPr>
        <w:spacing w:after="0" w:line="240" w:lineRule="auto"/>
      </w:pPr>
      <w:r>
        <w:separator/>
      </w:r>
    </w:p>
    <w:p w14:paraId="16587B0B" w14:textId="77777777" w:rsidR="00CF0AC5" w:rsidRDefault="00CF0AC5"/>
  </w:endnote>
  <w:endnote w:type="continuationSeparator" w:id="0">
    <w:p w14:paraId="362BA09A" w14:textId="77777777" w:rsidR="00CF0AC5" w:rsidRDefault="00CF0AC5" w:rsidP="00710659">
      <w:pPr>
        <w:spacing w:after="0" w:line="240" w:lineRule="auto"/>
      </w:pPr>
      <w:r>
        <w:continuationSeparator/>
      </w:r>
    </w:p>
    <w:p w14:paraId="42BCFC07" w14:textId="77777777" w:rsidR="00CF0AC5" w:rsidRDefault="00CF0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AC034" w14:textId="73962C60" w:rsidR="008C5AC8" w:rsidRPr="00882B63" w:rsidRDefault="008C5AC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1D69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C76E3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951D" w14:textId="5A6BE62F" w:rsidR="008C5AC8" w:rsidRPr="00882B63" w:rsidRDefault="008C5AC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1D69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C76E3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47F1D" w14:textId="77777777" w:rsidR="00CF0AC5" w:rsidRDefault="00CF0AC5" w:rsidP="00710659">
      <w:pPr>
        <w:spacing w:after="0" w:line="240" w:lineRule="auto"/>
      </w:pPr>
      <w:r>
        <w:separator/>
      </w:r>
    </w:p>
    <w:p w14:paraId="549D6329" w14:textId="77777777" w:rsidR="00CF0AC5" w:rsidRDefault="00CF0AC5"/>
  </w:footnote>
  <w:footnote w:type="continuationSeparator" w:id="0">
    <w:p w14:paraId="42A09122" w14:textId="77777777" w:rsidR="00CF0AC5" w:rsidRDefault="00CF0AC5" w:rsidP="00710659">
      <w:pPr>
        <w:spacing w:after="0" w:line="240" w:lineRule="auto"/>
      </w:pPr>
      <w:r>
        <w:continuationSeparator/>
      </w:r>
    </w:p>
    <w:p w14:paraId="24EC8BC9" w14:textId="77777777" w:rsidR="00CF0AC5" w:rsidRDefault="00CF0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9FFB6FFAC2DC443B80CA5A7E3A71E7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864709" w14:textId="77777777" w:rsidR="008C5AC8" w:rsidRDefault="008C5AC8" w:rsidP="008402F2">
        <w:pPr>
          <w:pStyle w:val="PageHead"/>
        </w:pPr>
        <w:r>
          <w:t>Packet Tracer - Configure AAA Authentication on Cisco Routers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0F9D" w14:textId="77777777" w:rsidR="008C5AC8" w:rsidRDefault="008C5AC8" w:rsidP="006C3FCF">
    <w:pPr>
      <w:ind w:left="-288"/>
    </w:pPr>
    <w:r>
      <w:rPr>
        <w:noProof/>
      </w:rPr>
      <w:drawing>
        <wp:inline distT="0" distB="0" distL="0" distR="0" wp14:anchorId="63F52D51" wp14:editId="4FD8728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FC0AD7D6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  <w:lvlOverride w:ilvl="1">
      <w:lvl w:ilvl="1">
        <w:start w:val="1"/>
        <w:numFmt w:val="none"/>
        <w:lvlText w:val="-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360"/>
        </w:pPr>
        <w:rPr>
          <w:rFonts w:hint="default"/>
          <w:color w:val="auto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6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60" w:hanging="360"/>
        </w:pPr>
        <w:rPr>
          <w:rFonts w:hint="default"/>
        </w:rPr>
      </w:lvl>
    </w:lvlOverride>
  </w:num>
  <w:num w:numId="11">
    <w:abstractNumId w:val="6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83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69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77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BC5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19A2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0E4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15B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6E3"/>
    <w:rsid w:val="007D1984"/>
    <w:rsid w:val="007D2AFE"/>
    <w:rsid w:val="007E3264"/>
    <w:rsid w:val="007E3FEA"/>
    <w:rsid w:val="007E6402"/>
    <w:rsid w:val="007E6E24"/>
    <w:rsid w:val="007F0A0B"/>
    <w:rsid w:val="007F3A60"/>
    <w:rsid w:val="007F3D0B"/>
    <w:rsid w:val="007F7C94"/>
    <w:rsid w:val="00802FFA"/>
    <w:rsid w:val="00810E4B"/>
    <w:rsid w:val="00814BAA"/>
    <w:rsid w:val="00816F0C"/>
    <w:rsid w:val="008207A3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AC8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26A"/>
    <w:rsid w:val="00AC1E7E"/>
    <w:rsid w:val="00AC507D"/>
    <w:rsid w:val="00AC66E4"/>
    <w:rsid w:val="00AD0118"/>
    <w:rsid w:val="00AD04F2"/>
    <w:rsid w:val="00AD4578"/>
    <w:rsid w:val="00AD68E9"/>
    <w:rsid w:val="00AD761F"/>
    <w:rsid w:val="00AE4B6B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AC5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DEF9F"/>
  <w15:docId w15:val="{FA3D349E-85D7-4D03-AC00-7C730A6D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C76E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515B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515B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FB6FFAC2DC443B80CA5A7E3A71E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F934-D2EF-4000-AA6B-A76FE9C2908E}"/>
      </w:docPartPr>
      <w:docPartBody>
        <w:p w:rsidR="008865B3" w:rsidRDefault="006568EB">
          <w:pPr>
            <w:pStyle w:val="9FFB6FFAC2DC443B80CA5A7E3A71E7D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EB"/>
    <w:rsid w:val="001C6E37"/>
    <w:rsid w:val="006568EB"/>
    <w:rsid w:val="008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FB6FFAC2DC443B80CA5A7E3A71E7D8">
    <w:name w:val="9FFB6FFAC2DC443B80CA5A7E3A71E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6A2B4-3ED1-4E1F-952E-41BB0EE6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AAA Authentication on Cisco Routers</vt:lpstr>
    </vt:vector>
  </TitlesOfParts>
  <Company>Cisco Systems, Inc.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AAA Authentication on Cisco Routers</dc:title>
  <dc:creator>SP</dc:creator>
  <dc:description>2015</dc:description>
  <cp:lastModifiedBy>Suk-Yi Pennock -X (spennock - UNICON INC at Cisco)</cp:lastModifiedBy>
  <cp:revision>4</cp:revision>
  <cp:lastPrinted>2020-02-29T01:09:00Z</cp:lastPrinted>
  <dcterms:created xsi:type="dcterms:W3CDTF">2020-02-29T01:07:00Z</dcterms:created>
  <dcterms:modified xsi:type="dcterms:W3CDTF">2020-02-29T01:10:00Z</dcterms:modified>
</cp:coreProperties>
</file>