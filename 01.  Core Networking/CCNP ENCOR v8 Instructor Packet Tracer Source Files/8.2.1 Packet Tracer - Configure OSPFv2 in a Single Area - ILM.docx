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6C99" w14:textId="298AA52A" w:rsidR="004D36D7" w:rsidRPr="00FD4A68" w:rsidRDefault="00515AC5" w:rsidP="003B2E47">
      <w:pPr>
        <w:pStyle w:val="Title"/>
        <w:rPr>
          <w:rStyle w:val="LabTitleInstVersred"/>
          <w:b/>
          <w:color w:val="auto"/>
        </w:rPr>
      </w:pPr>
      <w:sdt>
        <w:sdtPr>
          <w:rPr>
            <w:b w:val="0"/>
            <w:color w:val="EE0000"/>
          </w:rPr>
          <w:alias w:val="Title"/>
          <w:tag w:val=""/>
          <w:id w:val="-487021785"/>
          <w:placeholder>
            <w:docPart w:val="4589AEC3E3C146C4BDEB9A6836220C3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B2E47">
            <w:t>Packet Tracer - Configure OSPFv2 in Single Area</w:t>
          </w:r>
        </w:sdtContent>
      </w:sdt>
      <w:r w:rsidR="004D36D7" w:rsidRPr="00FD4A68">
        <w:t xml:space="preserve"> </w:t>
      </w:r>
      <w:r w:rsidR="00D84BDA" w:rsidRPr="00FD4A68">
        <w:rPr>
          <w:rStyle w:val="LabTitleInstVersred"/>
        </w:rPr>
        <w:t>(Instructor Version)</w:t>
      </w:r>
    </w:p>
    <w:p w14:paraId="6CE11E3E"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FFAD54D" w14:textId="77777777" w:rsidR="00D778DF" w:rsidRPr="00E70096" w:rsidRDefault="00D778DF" w:rsidP="00D452F4">
      <w:pPr>
        <w:pStyle w:val="Heading1"/>
      </w:pPr>
      <w:r w:rsidRPr="00E70096">
        <w:t>Addressing Table</w:t>
      </w:r>
    </w:p>
    <w:tbl>
      <w:tblPr>
        <w:tblW w:w="100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lists the devices in the network and the addresses and subnet masks that are configured on the interfaces."/>
      </w:tblPr>
      <w:tblGrid>
        <w:gridCol w:w="2504"/>
        <w:gridCol w:w="2504"/>
        <w:gridCol w:w="2504"/>
        <w:gridCol w:w="2505"/>
      </w:tblGrid>
      <w:tr w:rsidR="006C5675" w:rsidRPr="000B0C00" w14:paraId="145FBD9F" w14:textId="77777777" w:rsidTr="003B2E47">
        <w:trPr>
          <w:cantSplit/>
          <w:tblHeader/>
          <w:jc w:val="center"/>
        </w:trPr>
        <w:tc>
          <w:tcPr>
            <w:tcW w:w="25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E34962" w14:textId="77777777" w:rsidR="006C5675" w:rsidRPr="000B0C00" w:rsidRDefault="006C5675" w:rsidP="00D24354">
            <w:pPr>
              <w:pStyle w:val="TableHeading"/>
            </w:pPr>
            <w:r w:rsidRPr="000B0C00">
              <w:t>Device</w:t>
            </w:r>
          </w:p>
        </w:tc>
        <w:tc>
          <w:tcPr>
            <w:tcW w:w="25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831F73" w14:textId="77777777" w:rsidR="006C5675" w:rsidRPr="000B0C00" w:rsidRDefault="006C5675" w:rsidP="00D24354">
            <w:pPr>
              <w:pStyle w:val="TableHeading"/>
            </w:pPr>
            <w:r w:rsidRPr="000B0C00">
              <w:t>Interface</w:t>
            </w:r>
          </w:p>
        </w:tc>
        <w:tc>
          <w:tcPr>
            <w:tcW w:w="25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5A5984" w14:textId="77777777" w:rsidR="006C5675" w:rsidRPr="000B0C00" w:rsidRDefault="006C5675" w:rsidP="00D24354">
            <w:pPr>
              <w:pStyle w:val="TableHeading"/>
            </w:pPr>
            <w:r w:rsidRPr="000B0C00">
              <w:t>IP Address</w:t>
            </w:r>
          </w:p>
        </w:tc>
        <w:tc>
          <w:tcPr>
            <w:tcW w:w="25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28F585" w14:textId="77777777" w:rsidR="006C5675" w:rsidRPr="000B0C00" w:rsidRDefault="006C5675" w:rsidP="00D24354">
            <w:pPr>
              <w:pStyle w:val="TableHeading"/>
            </w:pPr>
            <w:r w:rsidRPr="000B0C00">
              <w:t>Subnet Mask</w:t>
            </w:r>
          </w:p>
        </w:tc>
      </w:tr>
      <w:tr w:rsidR="006C5675" w:rsidRPr="000B0C00" w14:paraId="656E4F71" w14:textId="77777777" w:rsidTr="003B2E47">
        <w:trPr>
          <w:cantSplit/>
          <w:jc w:val="center"/>
        </w:trPr>
        <w:tc>
          <w:tcPr>
            <w:tcW w:w="2504" w:type="dxa"/>
            <w:tcBorders>
              <w:bottom w:val="nil"/>
            </w:tcBorders>
            <w:vAlign w:val="center"/>
          </w:tcPr>
          <w:p w14:paraId="37FA291F" w14:textId="77777777" w:rsidR="006C5675" w:rsidRPr="000B0C00" w:rsidRDefault="006C5675" w:rsidP="00D24354">
            <w:pPr>
              <w:pStyle w:val="TableText"/>
            </w:pPr>
            <w:r>
              <w:t>R1</w:t>
            </w:r>
          </w:p>
        </w:tc>
        <w:tc>
          <w:tcPr>
            <w:tcW w:w="2504" w:type="dxa"/>
            <w:vAlign w:val="center"/>
          </w:tcPr>
          <w:p w14:paraId="1308521F" w14:textId="77777777" w:rsidR="006C5675" w:rsidRPr="000B0C00" w:rsidRDefault="006C5675" w:rsidP="00D24354">
            <w:pPr>
              <w:pStyle w:val="TableText"/>
            </w:pPr>
            <w:r>
              <w:t>G0/0</w:t>
            </w:r>
          </w:p>
        </w:tc>
        <w:tc>
          <w:tcPr>
            <w:tcW w:w="2504" w:type="dxa"/>
            <w:vAlign w:val="center"/>
          </w:tcPr>
          <w:p w14:paraId="41432A28" w14:textId="77777777" w:rsidR="006C5675" w:rsidRPr="000B0C00" w:rsidRDefault="006C5675" w:rsidP="00D24354">
            <w:pPr>
              <w:pStyle w:val="TableText"/>
            </w:pPr>
            <w:r>
              <w:t>172.16.1.1</w:t>
            </w:r>
          </w:p>
        </w:tc>
        <w:tc>
          <w:tcPr>
            <w:tcW w:w="2505" w:type="dxa"/>
            <w:vAlign w:val="center"/>
          </w:tcPr>
          <w:p w14:paraId="48B51187" w14:textId="77777777" w:rsidR="006C5675" w:rsidRPr="000B0C00" w:rsidRDefault="006C5675" w:rsidP="00D24354">
            <w:pPr>
              <w:pStyle w:val="TableText"/>
            </w:pPr>
            <w:r>
              <w:t>255.255.255.0</w:t>
            </w:r>
          </w:p>
        </w:tc>
      </w:tr>
      <w:tr w:rsidR="006C5675" w:rsidRPr="000B0C00" w14:paraId="16BA394D" w14:textId="77777777" w:rsidTr="003B2E47">
        <w:trPr>
          <w:cantSplit/>
          <w:jc w:val="center"/>
        </w:trPr>
        <w:tc>
          <w:tcPr>
            <w:tcW w:w="2504" w:type="dxa"/>
            <w:tcBorders>
              <w:top w:val="nil"/>
              <w:bottom w:val="nil"/>
            </w:tcBorders>
            <w:vAlign w:val="center"/>
          </w:tcPr>
          <w:p w14:paraId="53EA955D" w14:textId="77777777" w:rsidR="006C5675" w:rsidRPr="0088113C" w:rsidRDefault="006C5675" w:rsidP="006C5675">
            <w:pPr>
              <w:pStyle w:val="ConfigWindow"/>
            </w:pPr>
            <w:r w:rsidRPr="0088113C">
              <w:t>R1</w:t>
            </w:r>
          </w:p>
        </w:tc>
        <w:tc>
          <w:tcPr>
            <w:tcW w:w="2504" w:type="dxa"/>
            <w:vAlign w:val="center"/>
          </w:tcPr>
          <w:p w14:paraId="6970FF87" w14:textId="77777777" w:rsidR="006C5675" w:rsidRPr="000B0C00" w:rsidRDefault="006C5675" w:rsidP="00D24354">
            <w:pPr>
              <w:pStyle w:val="TableText"/>
            </w:pPr>
            <w:r>
              <w:t>S0/0/0</w:t>
            </w:r>
          </w:p>
        </w:tc>
        <w:tc>
          <w:tcPr>
            <w:tcW w:w="2504" w:type="dxa"/>
            <w:vAlign w:val="center"/>
          </w:tcPr>
          <w:p w14:paraId="2F07C9B7" w14:textId="77777777" w:rsidR="006C5675" w:rsidRPr="000B0C00" w:rsidRDefault="006C5675" w:rsidP="00D24354">
            <w:pPr>
              <w:pStyle w:val="TableText"/>
            </w:pPr>
            <w:r>
              <w:t>172.16.3.1</w:t>
            </w:r>
          </w:p>
        </w:tc>
        <w:tc>
          <w:tcPr>
            <w:tcW w:w="2505" w:type="dxa"/>
            <w:vAlign w:val="center"/>
          </w:tcPr>
          <w:p w14:paraId="58D24BFE" w14:textId="77777777" w:rsidR="006C5675" w:rsidRPr="000B0C00" w:rsidRDefault="006C5675" w:rsidP="00D24354">
            <w:pPr>
              <w:pStyle w:val="TableText"/>
            </w:pPr>
            <w:r>
              <w:t>255.255.255.252</w:t>
            </w:r>
          </w:p>
        </w:tc>
      </w:tr>
      <w:tr w:rsidR="006C5675" w:rsidRPr="000B0C00" w14:paraId="049B90DC" w14:textId="77777777" w:rsidTr="003B2E47">
        <w:trPr>
          <w:cantSplit/>
          <w:jc w:val="center"/>
        </w:trPr>
        <w:tc>
          <w:tcPr>
            <w:tcW w:w="2504" w:type="dxa"/>
            <w:tcBorders>
              <w:top w:val="nil"/>
              <w:bottom w:val="single" w:sz="2" w:space="0" w:color="auto"/>
            </w:tcBorders>
            <w:vAlign w:val="center"/>
          </w:tcPr>
          <w:p w14:paraId="0134F347" w14:textId="77777777" w:rsidR="006C5675" w:rsidRPr="0088113C" w:rsidRDefault="006C5675" w:rsidP="006C5675">
            <w:pPr>
              <w:pStyle w:val="ConfigWindow"/>
            </w:pPr>
            <w:r w:rsidRPr="0088113C">
              <w:t>R1</w:t>
            </w:r>
          </w:p>
        </w:tc>
        <w:tc>
          <w:tcPr>
            <w:tcW w:w="2504" w:type="dxa"/>
            <w:vAlign w:val="center"/>
          </w:tcPr>
          <w:p w14:paraId="67659606" w14:textId="77777777" w:rsidR="006C5675" w:rsidRPr="000B0C00" w:rsidRDefault="006C5675" w:rsidP="00D24354">
            <w:pPr>
              <w:pStyle w:val="TableText"/>
            </w:pPr>
            <w:r>
              <w:t>S0/0/1</w:t>
            </w:r>
          </w:p>
        </w:tc>
        <w:tc>
          <w:tcPr>
            <w:tcW w:w="2504" w:type="dxa"/>
            <w:vAlign w:val="center"/>
          </w:tcPr>
          <w:p w14:paraId="3F395CF7" w14:textId="77777777" w:rsidR="006C5675" w:rsidRPr="000B0C00" w:rsidRDefault="006C5675" w:rsidP="00D24354">
            <w:pPr>
              <w:pStyle w:val="TableText"/>
            </w:pPr>
            <w:r>
              <w:t>192.168.10.5</w:t>
            </w:r>
          </w:p>
        </w:tc>
        <w:tc>
          <w:tcPr>
            <w:tcW w:w="2505" w:type="dxa"/>
            <w:vAlign w:val="center"/>
          </w:tcPr>
          <w:p w14:paraId="16B04D8B" w14:textId="77777777" w:rsidR="006C5675" w:rsidRPr="000B0C00" w:rsidRDefault="006C5675" w:rsidP="00D24354">
            <w:pPr>
              <w:pStyle w:val="TableText"/>
            </w:pPr>
            <w:r>
              <w:t>255.255.255.252</w:t>
            </w:r>
          </w:p>
        </w:tc>
      </w:tr>
      <w:tr w:rsidR="006C5675" w:rsidRPr="000B0C00" w14:paraId="2AF69FB1" w14:textId="77777777" w:rsidTr="003B2E47">
        <w:trPr>
          <w:cantSplit/>
          <w:jc w:val="center"/>
        </w:trPr>
        <w:tc>
          <w:tcPr>
            <w:tcW w:w="2504" w:type="dxa"/>
            <w:tcBorders>
              <w:bottom w:val="nil"/>
            </w:tcBorders>
            <w:vAlign w:val="center"/>
          </w:tcPr>
          <w:p w14:paraId="5F1106B6" w14:textId="77777777" w:rsidR="006C5675" w:rsidRPr="000B0C00" w:rsidRDefault="006C5675" w:rsidP="00D24354">
            <w:pPr>
              <w:pStyle w:val="TableText"/>
            </w:pPr>
            <w:r>
              <w:t>R2</w:t>
            </w:r>
          </w:p>
        </w:tc>
        <w:tc>
          <w:tcPr>
            <w:tcW w:w="2504" w:type="dxa"/>
            <w:vAlign w:val="center"/>
          </w:tcPr>
          <w:p w14:paraId="2B3B5633" w14:textId="77777777" w:rsidR="006C5675" w:rsidRPr="000B0C00" w:rsidRDefault="006C5675" w:rsidP="00D24354">
            <w:pPr>
              <w:pStyle w:val="TableText"/>
            </w:pPr>
            <w:r>
              <w:t>G0/0</w:t>
            </w:r>
          </w:p>
        </w:tc>
        <w:tc>
          <w:tcPr>
            <w:tcW w:w="2504" w:type="dxa"/>
            <w:vAlign w:val="center"/>
          </w:tcPr>
          <w:p w14:paraId="1E66B374" w14:textId="77777777" w:rsidR="006C5675" w:rsidRPr="000B0C00" w:rsidRDefault="006C5675" w:rsidP="00D24354">
            <w:pPr>
              <w:pStyle w:val="TableText"/>
            </w:pPr>
            <w:r>
              <w:t>172.16.2.1</w:t>
            </w:r>
          </w:p>
        </w:tc>
        <w:tc>
          <w:tcPr>
            <w:tcW w:w="2505" w:type="dxa"/>
            <w:vAlign w:val="center"/>
          </w:tcPr>
          <w:p w14:paraId="64FF2335" w14:textId="77777777" w:rsidR="006C5675" w:rsidRPr="000B0C00" w:rsidRDefault="006C5675" w:rsidP="00D24354">
            <w:pPr>
              <w:pStyle w:val="TableText"/>
            </w:pPr>
            <w:r>
              <w:t>255.255.255.0</w:t>
            </w:r>
          </w:p>
        </w:tc>
      </w:tr>
      <w:tr w:rsidR="006C5675" w:rsidRPr="000B0C00" w14:paraId="65354144" w14:textId="77777777" w:rsidTr="003B2E47">
        <w:trPr>
          <w:cantSplit/>
          <w:jc w:val="center"/>
        </w:trPr>
        <w:tc>
          <w:tcPr>
            <w:tcW w:w="2504" w:type="dxa"/>
            <w:tcBorders>
              <w:top w:val="nil"/>
              <w:bottom w:val="nil"/>
            </w:tcBorders>
            <w:vAlign w:val="center"/>
          </w:tcPr>
          <w:p w14:paraId="5259114E" w14:textId="77777777" w:rsidR="006C5675" w:rsidRPr="0088113C" w:rsidRDefault="006C5675" w:rsidP="006C5675">
            <w:pPr>
              <w:pStyle w:val="ConfigWindow"/>
            </w:pPr>
            <w:r w:rsidRPr="0088113C">
              <w:t>R2</w:t>
            </w:r>
          </w:p>
        </w:tc>
        <w:tc>
          <w:tcPr>
            <w:tcW w:w="2504" w:type="dxa"/>
            <w:vAlign w:val="center"/>
          </w:tcPr>
          <w:p w14:paraId="3DF9CC88" w14:textId="77777777" w:rsidR="006C5675" w:rsidRPr="000B0C00" w:rsidRDefault="006C5675" w:rsidP="00D24354">
            <w:pPr>
              <w:pStyle w:val="TableText"/>
            </w:pPr>
            <w:r>
              <w:t>S0/0/0</w:t>
            </w:r>
          </w:p>
        </w:tc>
        <w:tc>
          <w:tcPr>
            <w:tcW w:w="2504" w:type="dxa"/>
            <w:vAlign w:val="center"/>
          </w:tcPr>
          <w:p w14:paraId="3328462A" w14:textId="77777777" w:rsidR="006C5675" w:rsidRPr="000B0C00" w:rsidRDefault="006C5675" w:rsidP="00D24354">
            <w:pPr>
              <w:pStyle w:val="TableText"/>
            </w:pPr>
            <w:r>
              <w:t>172.16.3.2</w:t>
            </w:r>
          </w:p>
        </w:tc>
        <w:tc>
          <w:tcPr>
            <w:tcW w:w="2505" w:type="dxa"/>
            <w:vAlign w:val="center"/>
          </w:tcPr>
          <w:p w14:paraId="2B187B0C" w14:textId="77777777" w:rsidR="006C5675" w:rsidRPr="000B0C00" w:rsidRDefault="006C5675" w:rsidP="00D24354">
            <w:pPr>
              <w:pStyle w:val="TableText"/>
            </w:pPr>
            <w:r>
              <w:t>255.255.255.252</w:t>
            </w:r>
          </w:p>
        </w:tc>
      </w:tr>
      <w:tr w:rsidR="006C5675" w:rsidRPr="000B0C00" w14:paraId="5BB5C41B" w14:textId="77777777" w:rsidTr="003B2E47">
        <w:trPr>
          <w:cantSplit/>
          <w:jc w:val="center"/>
        </w:trPr>
        <w:tc>
          <w:tcPr>
            <w:tcW w:w="2504" w:type="dxa"/>
            <w:tcBorders>
              <w:top w:val="nil"/>
              <w:bottom w:val="single" w:sz="2" w:space="0" w:color="auto"/>
            </w:tcBorders>
            <w:vAlign w:val="center"/>
          </w:tcPr>
          <w:p w14:paraId="4715B99A" w14:textId="77777777" w:rsidR="006C5675" w:rsidRPr="0088113C" w:rsidRDefault="006C5675" w:rsidP="006C5675">
            <w:pPr>
              <w:pStyle w:val="ConfigWindow"/>
            </w:pPr>
            <w:r w:rsidRPr="0088113C">
              <w:t>R2</w:t>
            </w:r>
          </w:p>
        </w:tc>
        <w:tc>
          <w:tcPr>
            <w:tcW w:w="2504" w:type="dxa"/>
            <w:vAlign w:val="center"/>
          </w:tcPr>
          <w:p w14:paraId="277E1201" w14:textId="77777777" w:rsidR="006C5675" w:rsidRPr="000B0C00" w:rsidRDefault="006C5675" w:rsidP="00D24354">
            <w:pPr>
              <w:pStyle w:val="TableText"/>
            </w:pPr>
            <w:r>
              <w:t>S0/0/1</w:t>
            </w:r>
          </w:p>
        </w:tc>
        <w:tc>
          <w:tcPr>
            <w:tcW w:w="2504" w:type="dxa"/>
            <w:vAlign w:val="center"/>
          </w:tcPr>
          <w:p w14:paraId="2A8567A9" w14:textId="77777777" w:rsidR="006C5675" w:rsidRPr="000B0C00" w:rsidRDefault="006C5675" w:rsidP="00D24354">
            <w:pPr>
              <w:pStyle w:val="TableText"/>
            </w:pPr>
            <w:r>
              <w:t>192.168.10.9</w:t>
            </w:r>
          </w:p>
        </w:tc>
        <w:tc>
          <w:tcPr>
            <w:tcW w:w="2505" w:type="dxa"/>
            <w:vAlign w:val="center"/>
          </w:tcPr>
          <w:p w14:paraId="5AE69A2E" w14:textId="77777777" w:rsidR="006C5675" w:rsidRPr="000B0C00" w:rsidRDefault="006C5675" w:rsidP="00D24354">
            <w:pPr>
              <w:pStyle w:val="TableText"/>
            </w:pPr>
            <w:r>
              <w:t>255.255.255.252</w:t>
            </w:r>
          </w:p>
        </w:tc>
      </w:tr>
      <w:tr w:rsidR="006C5675" w:rsidRPr="000B0C00" w14:paraId="4F502A1F" w14:textId="77777777" w:rsidTr="003B2E47">
        <w:trPr>
          <w:cantSplit/>
          <w:jc w:val="center"/>
        </w:trPr>
        <w:tc>
          <w:tcPr>
            <w:tcW w:w="2504" w:type="dxa"/>
            <w:tcBorders>
              <w:bottom w:val="nil"/>
            </w:tcBorders>
            <w:vAlign w:val="center"/>
          </w:tcPr>
          <w:p w14:paraId="67312123" w14:textId="77777777" w:rsidR="006C5675" w:rsidRPr="000B0C00" w:rsidRDefault="006C5675" w:rsidP="00D24354">
            <w:pPr>
              <w:pStyle w:val="TableText"/>
            </w:pPr>
            <w:r>
              <w:t>R3</w:t>
            </w:r>
          </w:p>
        </w:tc>
        <w:tc>
          <w:tcPr>
            <w:tcW w:w="2504" w:type="dxa"/>
            <w:vAlign w:val="center"/>
          </w:tcPr>
          <w:p w14:paraId="62D13A0B" w14:textId="77777777" w:rsidR="006C5675" w:rsidRPr="000B0C00" w:rsidRDefault="006C5675" w:rsidP="00D24354">
            <w:pPr>
              <w:pStyle w:val="TableText"/>
            </w:pPr>
            <w:r>
              <w:t>G0/0</w:t>
            </w:r>
          </w:p>
        </w:tc>
        <w:tc>
          <w:tcPr>
            <w:tcW w:w="2504" w:type="dxa"/>
            <w:vAlign w:val="center"/>
          </w:tcPr>
          <w:p w14:paraId="0FAC9B48" w14:textId="77777777" w:rsidR="006C5675" w:rsidRPr="000B0C00" w:rsidRDefault="006C5675" w:rsidP="00D24354">
            <w:pPr>
              <w:pStyle w:val="TableText"/>
            </w:pPr>
            <w:r>
              <w:t>192.168.1.1</w:t>
            </w:r>
          </w:p>
        </w:tc>
        <w:tc>
          <w:tcPr>
            <w:tcW w:w="2505" w:type="dxa"/>
            <w:vAlign w:val="center"/>
          </w:tcPr>
          <w:p w14:paraId="6BCDC01E" w14:textId="77777777" w:rsidR="006C5675" w:rsidRPr="000B0C00" w:rsidRDefault="006C5675" w:rsidP="00D24354">
            <w:pPr>
              <w:pStyle w:val="TableText"/>
            </w:pPr>
            <w:r>
              <w:t>255.255.255.0</w:t>
            </w:r>
          </w:p>
        </w:tc>
      </w:tr>
      <w:tr w:rsidR="006C5675" w:rsidRPr="000B0C00" w14:paraId="0D7121A5" w14:textId="77777777" w:rsidTr="003B2E47">
        <w:trPr>
          <w:cantSplit/>
          <w:jc w:val="center"/>
        </w:trPr>
        <w:tc>
          <w:tcPr>
            <w:tcW w:w="2504" w:type="dxa"/>
            <w:tcBorders>
              <w:top w:val="nil"/>
              <w:bottom w:val="nil"/>
            </w:tcBorders>
            <w:vAlign w:val="center"/>
          </w:tcPr>
          <w:p w14:paraId="516CBE67" w14:textId="77777777" w:rsidR="006C5675" w:rsidRPr="0088113C" w:rsidRDefault="006C5675" w:rsidP="006C5675">
            <w:pPr>
              <w:pStyle w:val="ConfigWindow"/>
            </w:pPr>
            <w:r w:rsidRPr="0088113C">
              <w:t>R3</w:t>
            </w:r>
          </w:p>
        </w:tc>
        <w:tc>
          <w:tcPr>
            <w:tcW w:w="2504" w:type="dxa"/>
            <w:vAlign w:val="center"/>
          </w:tcPr>
          <w:p w14:paraId="53D158C6" w14:textId="77777777" w:rsidR="006C5675" w:rsidRPr="000B0C00" w:rsidRDefault="006C5675" w:rsidP="00D24354">
            <w:pPr>
              <w:pStyle w:val="TableText"/>
            </w:pPr>
            <w:r>
              <w:t>S0/0/0</w:t>
            </w:r>
          </w:p>
        </w:tc>
        <w:tc>
          <w:tcPr>
            <w:tcW w:w="2504" w:type="dxa"/>
            <w:vAlign w:val="center"/>
          </w:tcPr>
          <w:p w14:paraId="2147783A" w14:textId="77777777" w:rsidR="006C5675" w:rsidRPr="000B0C00" w:rsidRDefault="006C5675" w:rsidP="00D24354">
            <w:pPr>
              <w:pStyle w:val="TableText"/>
            </w:pPr>
            <w:r>
              <w:t>192.168.10.6</w:t>
            </w:r>
          </w:p>
        </w:tc>
        <w:tc>
          <w:tcPr>
            <w:tcW w:w="2505" w:type="dxa"/>
            <w:vAlign w:val="center"/>
          </w:tcPr>
          <w:p w14:paraId="4DDC09CF" w14:textId="77777777" w:rsidR="006C5675" w:rsidRPr="000B0C00" w:rsidRDefault="006C5675" w:rsidP="00D24354">
            <w:pPr>
              <w:pStyle w:val="TableText"/>
            </w:pPr>
            <w:r>
              <w:t>255.255.255.252</w:t>
            </w:r>
          </w:p>
        </w:tc>
      </w:tr>
      <w:tr w:rsidR="006C5675" w:rsidRPr="000B0C00" w14:paraId="61954D41" w14:textId="77777777" w:rsidTr="003B2E47">
        <w:trPr>
          <w:cantSplit/>
          <w:jc w:val="center"/>
        </w:trPr>
        <w:tc>
          <w:tcPr>
            <w:tcW w:w="2504" w:type="dxa"/>
            <w:tcBorders>
              <w:top w:val="nil"/>
            </w:tcBorders>
            <w:vAlign w:val="center"/>
          </w:tcPr>
          <w:p w14:paraId="48246971" w14:textId="77777777" w:rsidR="006C5675" w:rsidRPr="0088113C" w:rsidRDefault="006C5675" w:rsidP="006C5675">
            <w:pPr>
              <w:pStyle w:val="ConfigWindow"/>
            </w:pPr>
            <w:r w:rsidRPr="0088113C">
              <w:t>R3</w:t>
            </w:r>
          </w:p>
        </w:tc>
        <w:tc>
          <w:tcPr>
            <w:tcW w:w="2504" w:type="dxa"/>
            <w:vAlign w:val="center"/>
          </w:tcPr>
          <w:p w14:paraId="37EDFE3A" w14:textId="77777777" w:rsidR="006C5675" w:rsidRPr="000B0C00" w:rsidRDefault="006C5675" w:rsidP="00D24354">
            <w:pPr>
              <w:pStyle w:val="TableText"/>
            </w:pPr>
            <w:r>
              <w:t>S0/0/1</w:t>
            </w:r>
          </w:p>
        </w:tc>
        <w:tc>
          <w:tcPr>
            <w:tcW w:w="2504" w:type="dxa"/>
            <w:vAlign w:val="center"/>
          </w:tcPr>
          <w:p w14:paraId="403EB94F" w14:textId="77777777" w:rsidR="006C5675" w:rsidRPr="000B0C00" w:rsidRDefault="006C5675" w:rsidP="00D24354">
            <w:pPr>
              <w:pStyle w:val="TableText"/>
            </w:pPr>
            <w:r>
              <w:t>192.168.10.10</w:t>
            </w:r>
          </w:p>
        </w:tc>
        <w:tc>
          <w:tcPr>
            <w:tcW w:w="2505" w:type="dxa"/>
            <w:vAlign w:val="center"/>
          </w:tcPr>
          <w:p w14:paraId="4157D50E" w14:textId="77777777" w:rsidR="006C5675" w:rsidRPr="000B0C00" w:rsidRDefault="006C5675" w:rsidP="00D24354">
            <w:pPr>
              <w:pStyle w:val="TableText"/>
            </w:pPr>
            <w:r>
              <w:t>255.255.255.252</w:t>
            </w:r>
          </w:p>
        </w:tc>
      </w:tr>
      <w:tr w:rsidR="006C5675" w:rsidRPr="000B0C00" w14:paraId="6AC570BD" w14:textId="77777777" w:rsidTr="003B2E47">
        <w:trPr>
          <w:cantSplit/>
          <w:jc w:val="center"/>
        </w:trPr>
        <w:tc>
          <w:tcPr>
            <w:tcW w:w="2504" w:type="dxa"/>
            <w:vAlign w:val="center"/>
          </w:tcPr>
          <w:p w14:paraId="37C1A848" w14:textId="77777777" w:rsidR="006C5675" w:rsidRPr="000B0C00" w:rsidRDefault="006C5675" w:rsidP="00D24354">
            <w:pPr>
              <w:pStyle w:val="TableText"/>
            </w:pPr>
            <w:r>
              <w:t>PC1</w:t>
            </w:r>
          </w:p>
        </w:tc>
        <w:tc>
          <w:tcPr>
            <w:tcW w:w="2504" w:type="dxa"/>
            <w:vAlign w:val="center"/>
          </w:tcPr>
          <w:p w14:paraId="1B619AB0" w14:textId="77777777" w:rsidR="006C5675" w:rsidRPr="000B0C00" w:rsidRDefault="006C5675" w:rsidP="00D24354">
            <w:pPr>
              <w:pStyle w:val="TableText"/>
            </w:pPr>
            <w:r>
              <w:t>NIC</w:t>
            </w:r>
          </w:p>
        </w:tc>
        <w:tc>
          <w:tcPr>
            <w:tcW w:w="2504" w:type="dxa"/>
            <w:vAlign w:val="center"/>
          </w:tcPr>
          <w:p w14:paraId="0A782530" w14:textId="77777777" w:rsidR="006C5675" w:rsidRPr="000B0C00" w:rsidRDefault="006C5675" w:rsidP="00D24354">
            <w:pPr>
              <w:pStyle w:val="TableText"/>
            </w:pPr>
            <w:r>
              <w:t>172.16.1.2</w:t>
            </w:r>
          </w:p>
        </w:tc>
        <w:tc>
          <w:tcPr>
            <w:tcW w:w="2505" w:type="dxa"/>
            <w:vAlign w:val="center"/>
          </w:tcPr>
          <w:p w14:paraId="3E374E59" w14:textId="77777777" w:rsidR="006C5675" w:rsidRPr="000B0C00" w:rsidRDefault="006C5675" w:rsidP="00D24354">
            <w:pPr>
              <w:pStyle w:val="TableText"/>
            </w:pPr>
            <w:r>
              <w:t>255.255.255.0</w:t>
            </w:r>
          </w:p>
        </w:tc>
      </w:tr>
      <w:tr w:rsidR="006C5675" w:rsidRPr="000B0C00" w14:paraId="406ABC7F" w14:textId="77777777" w:rsidTr="003B2E47">
        <w:trPr>
          <w:cantSplit/>
          <w:jc w:val="center"/>
        </w:trPr>
        <w:tc>
          <w:tcPr>
            <w:tcW w:w="2504" w:type="dxa"/>
            <w:vAlign w:val="center"/>
          </w:tcPr>
          <w:p w14:paraId="3382FCA5" w14:textId="77777777" w:rsidR="006C5675" w:rsidRPr="000B0C00" w:rsidRDefault="006C5675" w:rsidP="00D24354">
            <w:pPr>
              <w:pStyle w:val="TableText"/>
            </w:pPr>
            <w:r>
              <w:t>PC2</w:t>
            </w:r>
          </w:p>
        </w:tc>
        <w:tc>
          <w:tcPr>
            <w:tcW w:w="2504" w:type="dxa"/>
            <w:vAlign w:val="center"/>
          </w:tcPr>
          <w:p w14:paraId="432314B1" w14:textId="77777777" w:rsidR="006C5675" w:rsidRPr="000B0C00" w:rsidRDefault="006C5675" w:rsidP="00D24354">
            <w:pPr>
              <w:pStyle w:val="TableText"/>
            </w:pPr>
            <w:r>
              <w:t>NIC</w:t>
            </w:r>
          </w:p>
        </w:tc>
        <w:tc>
          <w:tcPr>
            <w:tcW w:w="2504" w:type="dxa"/>
            <w:vAlign w:val="center"/>
          </w:tcPr>
          <w:p w14:paraId="33DDA078" w14:textId="77777777" w:rsidR="006C5675" w:rsidRPr="000B0C00" w:rsidRDefault="006C5675" w:rsidP="00D24354">
            <w:pPr>
              <w:pStyle w:val="TableText"/>
            </w:pPr>
            <w:r>
              <w:t>172.16.2.2</w:t>
            </w:r>
          </w:p>
        </w:tc>
        <w:tc>
          <w:tcPr>
            <w:tcW w:w="2505" w:type="dxa"/>
            <w:vAlign w:val="center"/>
          </w:tcPr>
          <w:p w14:paraId="5861F116" w14:textId="77777777" w:rsidR="006C5675" w:rsidRPr="000B0C00" w:rsidRDefault="006C5675" w:rsidP="00D24354">
            <w:pPr>
              <w:pStyle w:val="TableText"/>
            </w:pPr>
            <w:r>
              <w:t>255.255.255.0</w:t>
            </w:r>
          </w:p>
        </w:tc>
      </w:tr>
      <w:tr w:rsidR="006C5675" w:rsidRPr="003664E3" w14:paraId="78C5A720" w14:textId="77777777" w:rsidTr="003B2E47">
        <w:trPr>
          <w:cantSplit/>
          <w:jc w:val="center"/>
        </w:trPr>
        <w:tc>
          <w:tcPr>
            <w:tcW w:w="2504" w:type="dxa"/>
            <w:vAlign w:val="center"/>
          </w:tcPr>
          <w:p w14:paraId="59CE365E" w14:textId="77777777" w:rsidR="006C5675" w:rsidRPr="003664E3" w:rsidRDefault="006C5675" w:rsidP="003664E3">
            <w:pPr>
              <w:pStyle w:val="TableText"/>
            </w:pPr>
            <w:r w:rsidRPr="003664E3">
              <w:t>PC3</w:t>
            </w:r>
          </w:p>
        </w:tc>
        <w:tc>
          <w:tcPr>
            <w:tcW w:w="2504" w:type="dxa"/>
            <w:vAlign w:val="center"/>
          </w:tcPr>
          <w:p w14:paraId="57089302" w14:textId="77777777" w:rsidR="006C5675" w:rsidRPr="003664E3" w:rsidRDefault="006C5675" w:rsidP="003664E3">
            <w:pPr>
              <w:pStyle w:val="TableText"/>
            </w:pPr>
            <w:r w:rsidRPr="003664E3">
              <w:t>NIC</w:t>
            </w:r>
          </w:p>
        </w:tc>
        <w:tc>
          <w:tcPr>
            <w:tcW w:w="2504" w:type="dxa"/>
            <w:vAlign w:val="center"/>
          </w:tcPr>
          <w:p w14:paraId="7EFC8BEA" w14:textId="77777777" w:rsidR="006C5675" w:rsidRPr="003664E3" w:rsidRDefault="006C5675" w:rsidP="003664E3">
            <w:pPr>
              <w:pStyle w:val="TableText"/>
            </w:pPr>
            <w:r w:rsidRPr="003664E3">
              <w:t>192.168.1.2</w:t>
            </w:r>
          </w:p>
        </w:tc>
        <w:tc>
          <w:tcPr>
            <w:tcW w:w="2505" w:type="dxa"/>
            <w:vAlign w:val="center"/>
          </w:tcPr>
          <w:p w14:paraId="39908832" w14:textId="77777777" w:rsidR="006C5675" w:rsidRPr="003664E3" w:rsidRDefault="006C5675" w:rsidP="003664E3">
            <w:pPr>
              <w:pStyle w:val="TableText"/>
            </w:pPr>
            <w:r w:rsidRPr="003664E3">
              <w:t>255.255.255.0</w:t>
            </w:r>
          </w:p>
        </w:tc>
      </w:tr>
    </w:tbl>
    <w:p w14:paraId="51A962F8" w14:textId="2C97E6CD" w:rsidR="006C5675" w:rsidRPr="003664E3" w:rsidRDefault="006C5675" w:rsidP="003664E3">
      <w:pPr>
        <w:pStyle w:val="Heading1"/>
      </w:pPr>
      <w:r w:rsidRPr="003664E3">
        <w:t>Objectives</w:t>
      </w:r>
    </w:p>
    <w:p w14:paraId="6A46B71B" w14:textId="77777777" w:rsidR="006C5675" w:rsidRDefault="006C5675" w:rsidP="006C5675">
      <w:pPr>
        <w:pStyle w:val="BodyTextL25Bold"/>
      </w:pPr>
      <w:r>
        <w:t>Part 1: Configure OSPFv2 Routing</w:t>
      </w:r>
    </w:p>
    <w:p w14:paraId="35EB800B" w14:textId="77777777" w:rsidR="006C5675" w:rsidRDefault="006C5675" w:rsidP="006C5675">
      <w:pPr>
        <w:pStyle w:val="BodyTextL25Bold"/>
      </w:pPr>
      <w:r>
        <w:t>Part 2: Verify the Configurations</w:t>
      </w:r>
    </w:p>
    <w:p w14:paraId="269BFBCA" w14:textId="77777777" w:rsidR="006C5675" w:rsidRPr="00C07FD9" w:rsidRDefault="006C5675" w:rsidP="006C5675">
      <w:pPr>
        <w:pStyle w:val="Heading1"/>
        <w:numPr>
          <w:ilvl w:val="0"/>
          <w:numId w:val="3"/>
        </w:numPr>
      </w:pPr>
      <w:r>
        <w:t>Background</w:t>
      </w:r>
    </w:p>
    <w:p w14:paraId="49174D66" w14:textId="77777777" w:rsidR="006C5675" w:rsidRDefault="006C5675" w:rsidP="006C5675">
      <w:pPr>
        <w:pStyle w:val="BodyTextL25"/>
      </w:pPr>
      <w:r>
        <w:t xml:space="preserve">In this activity, the IP addressing is already configured. You are responsible for configuring the </w:t>
      </w:r>
      <w:proofErr w:type="gramStart"/>
      <w:r>
        <w:t>three router</w:t>
      </w:r>
      <w:proofErr w:type="gramEnd"/>
      <w:r>
        <w:t xml:space="preserve"> topology with basic single area OSPFv2 and then verifying connectivity between end devices. </w:t>
      </w:r>
    </w:p>
    <w:p w14:paraId="1E0113CE" w14:textId="77777777" w:rsidR="006C5675" w:rsidRDefault="006C5675" w:rsidP="006C5675">
      <w:pPr>
        <w:pStyle w:val="InstNoteRedL25"/>
      </w:pPr>
      <w:r w:rsidRPr="00D907E2">
        <w:rPr>
          <w:b/>
        </w:rPr>
        <w:t>Note:</w:t>
      </w:r>
      <w:r>
        <w:t xml:space="preserve"> The topology is the same one used in the chapter examples. In addition, the student practiced the configuration of this topology in the Syntax Checker activities. Therefore, the student should be able to complete this activity with minimal assistance. </w:t>
      </w:r>
    </w:p>
    <w:p w14:paraId="2A617FD5" w14:textId="77777777" w:rsidR="006C5675" w:rsidRPr="0088113C" w:rsidRDefault="006C5675" w:rsidP="006C5675">
      <w:pPr>
        <w:pStyle w:val="Heading1"/>
        <w:numPr>
          <w:ilvl w:val="0"/>
          <w:numId w:val="3"/>
        </w:numPr>
      </w:pPr>
      <w:r>
        <w:t>Instructions</w:t>
      </w:r>
    </w:p>
    <w:p w14:paraId="7971D87B" w14:textId="77777777" w:rsidR="006C5675" w:rsidRPr="00A60146" w:rsidRDefault="006C5675" w:rsidP="006C5675">
      <w:pPr>
        <w:pStyle w:val="Heading2"/>
      </w:pPr>
      <w:r w:rsidRPr="00BF6F3A">
        <w:t>Configur</w:t>
      </w:r>
      <w:r>
        <w:t xml:space="preserve">e OSPFv2 Routing </w:t>
      </w:r>
    </w:p>
    <w:p w14:paraId="1F8AD92D" w14:textId="77777777" w:rsidR="006C5675" w:rsidRDefault="006C5675" w:rsidP="006C5675">
      <w:pPr>
        <w:pStyle w:val="Heading3"/>
      </w:pPr>
      <w:r>
        <w:t>Configure OSPF on the R1, R2 and R3.</w:t>
      </w:r>
    </w:p>
    <w:p w14:paraId="2CBA5BCE" w14:textId="77777777" w:rsidR="006C5675" w:rsidRDefault="006C5675" w:rsidP="006C5675">
      <w:pPr>
        <w:pStyle w:val="BodyTextL25"/>
      </w:pPr>
      <w:r>
        <w:t>Use the following requirements to configure OSPF routing on all three routers:</w:t>
      </w:r>
      <w:bookmarkStart w:id="0" w:name="_GoBack"/>
      <w:bookmarkEnd w:id="0"/>
    </w:p>
    <w:p w14:paraId="0460BA1E" w14:textId="77777777" w:rsidR="006C5675" w:rsidRDefault="006C5675" w:rsidP="00427213">
      <w:pPr>
        <w:pStyle w:val="Bulletlevel2"/>
      </w:pPr>
      <w:r>
        <w:t>Process ID 10</w:t>
      </w:r>
    </w:p>
    <w:p w14:paraId="0DD0C0EE" w14:textId="77777777" w:rsidR="006C5675" w:rsidRDefault="006C5675" w:rsidP="00427213">
      <w:pPr>
        <w:pStyle w:val="Bulletlevel2"/>
      </w:pPr>
      <w:r>
        <w:t>Router ID for each router: R1 = 1.1.1.1; R2 = 2.2.2.2; R3 = 3.3.3.3</w:t>
      </w:r>
    </w:p>
    <w:p w14:paraId="1C862E80" w14:textId="77777777" w:rsidR="006C5675" w:rsidRDefault="006C5675" w:rsidP="00427213">
      <w:pPr>
        <w:pStyle w:val="Bulletlevel2"/>
      </w:pPr>
      <w:r>
        <w:t xml:space="preserve">Network address for each interface </w:t>
      </w:r>
    </w:p>
    <w:p w14:paraId="62B29547" w14:textId="77777777" w:rsidR="006C5675" w:rsidRDefault="006C5675" w:rsidP="00427213">
      <w:pPr>
        <w:pStyle w:val="Bulletlevel2"/>
      </w:pPr>
      <w:r>
        <w:t xml:space="preserve">LAN interface set to passive (do not use the </w:t>
      </w:r>
      <w:r>
        <w:rPr>
          <w:b/>
        </w:rPr>
        <w:t>default</w:t>
      </w:r>
      <w:r>
        <w:t xml:space="preserve"> keyword)</w:t>
      </w:r>
    </w:p>
    <w:p w14:paraId="7815A825" w14:textId="77777777" w:rsidR="006C5675" w:rsidRDefault="006C5675" w:rsidP="00575522">
      <w:pPr>
        <w:pStyle w:val="Heading3"/>
      </w:pPr>
      <w:r>
        <w:t>Verify OSPF routing is operational.</w:t>
      </w:r>
    </w:p>
    <w:p w14:paraId="71E08E19" w14:textId="46EF0EE7" w:rsidR="006C5675" w:rsidRDefault="006C5675" w:rsidP="006C5675">
      <w:pPr>
        <w:pStyle w:val="BodyTextL25"/>
      </w:pPr>
      <w:r>
        <w:t>On each router, the routing table should now have a route to every network in the topology.</w:t>
      </w:r>
    </w:p>
    <w:p w14:paraId="4EB83C42" w14:textId="77777777" w:rsidR="006C5675" w:rsidRPr="004C0909" w:rsidRDefault="006C5675" w:rsidP="00575522">
      <w:pPr>
        <w:pStyle w:val="Heading3"/>
      </w:pPr>
      <w:r>
        <w:t>Verify the C</w:t>
      </w:r>
      <w:r w:rsidRPr="00E11389">
        <w:t>onfigurations</w:t>
      </w:r>
    </w:p>
    <w:p w14:paraId="0CEC8E77" w14:textId="782F659C" w:rsidR="006C5675" w:rsidRDefault="006C5675" w:rsidP="006C5675">
      <w:pPr>
        <w:pStyle w:val="BodyTextL25"/>
      </w:pPr>
      <w:r>
        <w:t>Each PC should be able to ping the other two PCs. If not, check your configurations.</w:t>
      </w:r>
    </w:p>
    <w:p w14:paraId="4D5A165F" w14:textId="67C5CDC1" w:rsidR="00DB3809" w:rsidRDefault="00DB3809" w:rsidP="00DB3809">
      <w:pPr>
        <w:pStyle w:val="ConfigWindow"/>
      </w:pPr>
      <w:r>
        <w:t>End of document</w:t>
      </w:r>
    </w:p>
    <w:p w14:paraId="3A48B431" w14:textId="5A147A57" w:rsidR="006C5675" w:rsidRPr="006C5675" w:rsidRDefault="006C5675" w:rsidP="006C5675">
      <w:pPr>
        <w:pStyle w:val="Heading1"/>
        <w:rPr>
          <w:rStyle w:val="LabSectionGray"/>
        </w:rPr>
      </w:pPr>
      <w:r w:rsidRPr="006C5675">
        <w:rPr>
          <w:rStyle w:val="LabSectionGray"/>
        </w:rPr>
        <w:t>Answer Scripts</w:t>
      </w:r>
    </w:p>
    <w:p w14:paraId="1235A142" w14:textId="070CA32F" w:rsidR="006C5675" w:rsidRPr="006C5675" w:rsidRDefault="006C5675" w:rsidP="006C5675">
      <w:pPr>
        <w:pStyle w:val="Heading1"/>
        <w:rPr>
          <w:rStyle w:val="LabSectionGray"/>
        </w:rPr>
      </w:pPr>
      <w:r w:rsidRPr="006C5675">
        <w:rPr>
          <w:rStyle w:val="LabSectionGray"/>
        </w:rPr>
        <w:t>Router R1</w:t>
      </w:r>
    </w:p>
    <w:p w14:paraId="4F5F3BB1" w14:textId="296403EB" w:rsidR="006C5675" w:rsidRPr="006C5675" w:rsidRDefault="006C5675" w:rsidP="006C5675">
      <w:pPr>
        <w:pStyle w:val="DevConfigs"/>
        <w:rPr>
          <w:rStyle w:val="DevConfigGray"/>
        </w:rPr>
      </w:pPr>
      <w:r w:rsidRPr="006C5675">
        <w:rPr>
          <w:rStyle w:val="DevConfigGray"/>
        </w:rPr>
        <w:t>ena</w:t>
      </w:r>
      <w:r>
        <w:rPr>
          <w:rStyle w:val="DevConfigGray"/>
        </w:rPr>
        <w:t>ble</w:t>
      </w:r>
    </w:p>
    <w:p w14:paraId="772ADBC8" w14:textId="2E44CE85" w:rsidR="006C5675" w:rsidRPr="006C5675" w:rsidRDefault="006C5675" w:rsidP="006C5675">
      <w:pPr>
        <w:pStyle w:val="DevConfigs"/>
        <w:rPr>
          <w:rStyle w:val="DevConfigGray"/>
        </w:rPr>
      </w:pPr>
      <w:r w:rsidRPr="006C5675">
        <w:rPr>
          <w:rStyle w:val="DevConfigGray"/>
        </w:rPr>
        <w:t>conf t</w:t>
      </w:r>
    </w:p>
    <w:p w14:paraId="423E7055" w14:textId="77777777" w:rsidR="006C5675" w:rsidRPr="006C5675" w:rsidRDefault="006C5675" w:rsidP="006C5675">
      <w:pPr>
        <w:pStyle w:val="DevConfigs"/>
        <w:rPr>
          <w:rStyle w:val="DevConfigGray"/>
        </w:rPr>
      </w:pPr>
      <w:r w:rsidRPr="006C5675">
        <w:rPr>
          <w:rStyle w:val="DevConfigGray"/>
        </w:rPr>
        <w:t xml:space="preserve">router </w:t>
      </w:r>
      <w:proofErr w:type="spellStart"/>
      <w:r w:rsidRPr="006C5675">
        <w:rPr>
          <w:rStyle w:val="DevConfigGray"/>
        </w:rPr>
        <w:t>ospf</w:t>
      </w:r>
      <w:proofErr w:type="spellEnd"/>
      <w:r w:rsidRPr="006C5675">
        <w:rPr>
          <w:rStyle w:val="DevConfigGray"/>
        </w:rPr>
        <w:t xml:space="preserve"> 10</w:t>
      </w:r>
    </w:p>
    <w:p w14:paraId="70683D46" w14:textId="77777777" w:rsidR="006C5675" w:rsidRPr="006C5675" w:rsidRDefault="006C5675" w:rsidP="006C5675">
      <w:pPr>
        <w:pStyle w:val="DevConfigs"/>
        <w:rPr>
          <w:rStyle w:val="DevConfigGray"/>
        </w:rPr>
      </w:pPr>
      <w:r w:rsidRPr="006C5675">
        <w:rPr>
          <w:rStyle w:val="DevConfigGray"/>
        </w:rPr>
        <w:t xml:space="preserve"> router-id 1.1.1.1</w:t>
      </w:r>
    </w:p>
    <w:p w14:paraId="6A03A2CF" w14:textId="77777777" w:rsidR="006C5675" w:rsidRPr="006C5675" w:rsidRDefault="006C5675" w:rsidP="006C5675">
      <w:pPr>
        <w:pStyle w:val="DevConfigs"/>
        <w:rPr>
          <w:rStyle w:val="DevConfigGray"/>
        </w:rPr>
      </w:pPr>
      <w:r w:rsidRPr="006C5675">
        <w:rPr>
          <w:rStyle w:val="DevConfigGray"/>
        </w:rPr>
        <w:t xml:space="preserve"> network 172.16.1.0 0.0.0.255 area 0</w:t>
      </w:r>
    </w:p>
    <w:p w14:paraId="2889CD1F" w14:textId="77777777" w:rsidR="006C5675" w:rsidRPr="006C5675" w:rsidRDefault="006C5675" w:rsidP="006C5675">
      <w:pPr>
        <w:pStyle w:val="DevConfigs"/>
        <w:rPr>
          <w:rStyle w:val="DevConfigGray"/>
        </w:rPr>
      </w:pPr>
      <w:r w:rsidRPr="006C5675">
        <w:rPr>
          <w:rStyle w:val="DevConfigGray"/>
        </w:rPr>
        <w:t xml:space="preserve"> network 172.16.3.0 0.0.0.3 area 0</w:t>
      </w:r>
    </w:p>
    <w:p w14:paraId="498EE3A5" w14:textId="77777777" w:rsidR="006C5675" w:rsidRPr="006C5675" w:rsidRDefault="006C5675" w:rsidP="006C5675">
      <w:pPr>
        <w:pStyle w:val="DevConfigs"/>
        <w:rPr>
          <w:rStyle w:val="DevConfigGray"/>
        </w:rPr>
      </w:pPr>
      <w:r w:rsidRPr="006C5675">
        <w:rPr>
          <w:rStyle w:val="DevConfigGray"/>
        </w:rPr>
        <w:t xml:space="preserve"> network 192.168.10.4 0.0.0.3 area 0</w:t>
      </w:r>
    </w:p>
    <w:p w14:paraId="288F9F23" w14:textId="218E66D5" w:rsidR="006C5675" w:rsidRPr="006C5675" w:rsidRDefault="006C5675" w:rsidP="006C5675">
      <w:pPr>
        <w:pStyle w:val="DevConfigs"/>
        <w:rPr>
          <w:rStyle w:val="DevConfigGray"/>
        </w:rPr>
      </w:pPr>
      <w:r w:rsidRPr="006C5675">
        <w:rPr>
          <w:rStyle w:val="DevConfigGray"/>
        </w:rPr>
        <w:t xml:space="preserve"> passive-interface GigabitEthernet0/0</w:t>
      </w:r>
    </w:p>
    <w:p w14:paraId="28D8DCC1" w14:textId="77777777" w:rsidR="006C5675" w:rsidRPr="006C5675" w:rsidRDefault="006C5675" w:rsidP="006C5675">
      <w:pPr>
        <w:pStyle w:val="DevConfigs"/>
        <w:rPr>
          <w:rStyle w:val="DevConfigGray"/>
        </w:rPr>
      </w:pPr>
      <w:r w:rsidRPr="006C5675">
        <w:rPr>
          <w:rStyle w:val="DevConfigGray"/>
        </w:rPr>
        <w:t>end</w:t>
      </w:r>
    </w:p>
    <w:p w14:paraId="60BF789E" w14:textId="5B748B41" w:rsidR="006C5675" w:rsidRPr="006C5675" w:rsidRDefault="006C5675" w:rsidP="006C5675">
      <w:pPr>
        <w:pStyle w:val="Heading1"/>
        <w:rPr>
          <w:rStyle w:val="LabSectionGray"/>
        </w:rPr>
      </w:pPr>
      <w:r w:rsidRPr="006C5675">
        <w:rPr>
          <w:rStyle w:val="LabSectionGray"/>
        </w:rPr>
        <w:t>Router R2</w:t>
      </w:r>
    </w:p>
    <w:p w14:paraId="3E43ADF8" w14:textId="23FC92B0" w:rsidR="006C5675" w:rsidRPr="006C5675" w:rsidRDefault="006C5675" w:rsidP="006C5675">
      <w:pPr>
        <w:pStyle w:val="DevConfigs"/>
        <w:rPr>
          <w:rStyle w:val="DevConfigGray"/>
        </w:rPr>
      </w:pPr>
      <w:r w:rsidRPr="006C5675">
        <w:rPr>
          <w:rStyle w:val="DevConfigGray"/>
        </w:rPr>
        <w:t>ena</w:t>
      </w:r>
      <w:r w:rsidR="00D67228">
        <w:rPr>
          <w:rStyle w:val="DevConfigGray"/>
        </w:rPr>
        <w:t>ble</w:t>
      </w:r>
    </w:p>
    <w:p w14:paraId="5575D0D3" w14:textId="6DF3E943" w:rsidR="006C5675" w:rsidRPr="006C5675" w:rsidRDefault="006C5675" w:rsidP="006C5675">
      <w:pPr>
        <w:pStyle w:val="DevConfigs"/>
        <w:rPr>
          <w:rStyle w:val="DevConfigGray"/>
        </w:rPr>
      </w:pPr>
      <w:r w:rsidRPr="006C5675">
        <w:rPr>
          <w:rStyle w:val="DevConfigGray"/>
        </w:rPr>
        <w:t>conf t</w:t>
      </w:r>
    </w:p>
    <w:p w14:paraId="23D9057F" w14:textId="77777777" w:rsidR="006C5675" w:rsidRPr="006C5675" w:rsidRDefault="006C5675" w:rsidP="006C5675">
      <w:pPr>
        <w:pStyle w:val="DevConfigs"/>
        <w:rPr>
          <w:rStyle w:val="DevConfigGray"/>
        </w:rPr>
      </w:pPr>
      <w:r w:rsidRPr="006C5675">
        <w:rPr>
          <w:rStyle w:val="DevConfigGray"/>
        </w:rPr>
        <w:t xml:space="preserve">router </w:t>
      </w:r>
      <w:proofErr w:type="spellStart"/>
      <w:r w:rsidRPr="006C5675">
        <w:rPr>
          <w:rStyle w:val="DevConfigGray"/>
        </w:rPr>
        <w:t>ospf</w:t>
      </w:r>
      <w:proofErr w:type="spellEnd"/>
      <w:r w:rsidRPr="006C5675">
        <w:rPr>
          <w:rStyle w:val="DevConfigGray"/>
        </w:rPr>
        <w:t xml:space="preserve"> 10</w:t>
      </w:r>
    </w:p>
    <w:p w14:paraId="57B4A09E" w14:textId="77777777" w:rsidR="006C5675" w:rsidRPr="006C5675" w:rsidRDefault="006C5675" w:rsidP="006C5675">
      <w:pPr>
        <w:pStyle w:val="DevConfigs"/>
        <w:rPr>
          <w:rStyle w:val="DevConfigGray"/>
        </w:rPr>
      </w:pPr>
      <w:r w:rsidRPr="006C5675">
        <w:rPr>
          <w:rStyle w:val="DevConfigGray"/>
        </w:rPr>
        <w:t xml:space="preserve"> router-id 2.2.2.2</w:t>
      </w:r>
    </w:p>
    <w:p w14:paraId="4782B22D" w14:textId="77777777" w:rsidR="006C5675" w:rsidRPr="006C5675" w:rsidRDefault="006C5675" w:rsidP="006C5675">
      <w:pPr>
        <w:pStyle w:val="DevConfigs"/>
        <w:rPr>
          <w:rStyle w:val="DevConfigGray"/>
        </w:rPr>
      </w:pPr>
      <w:r w:rsidRPr="006C5675">
        <w:rPr>
          <w:rStyle w:val="DevConfigGray"/>
        </w:rPr>
        <w:t xml:space="preserve"> network 172.16.2.0 0.0.0.255 area 0</w:t>
      </w:r>
    </w:p>
    <w:p w14:paraId="7BFA4DF2" w14:textId="77777777" w:rsidR="006C5675" w:rsidRPr="006C5675" w:rsidRDefault="006C5675" w:rsidP="006C5675">
      <w:pPr>
        <w:pStyle w:val="DevConfigs"/>
        <w:rPr>
          <w:rStyle w:val="DevConfigGray"/>
        </w:rPr>
      </w:pPr>
      <w:r w:rsidRPr="006C5675">
        <w:rPr>
          <w:rStyle w:val="DevConfigGray"/>
        </w:rPr>
        <w:t xml:space="preserve"> network 172.16.3.0 0.0.0.3 area 0</w:t>
      </w:r>
    </w:p>
    <w:p w14:paraId="4C8D48CE" w14:textId="77777777" w:rsidR="006C5675" w:rsidRPr="006C5675" w:rsidRDefault="006C5675" w:rsidP="006C5675">
      <w:pPr>
        <w:pStyle w:val="DevConfigs"/>
        <w:rPr>
          <w:rStyle w:val="DevConfigGray"/>
        </w:rPr>
      </w:pPr>
      <w:r w:rsidRPr="006C5675">
        <w:rPr>
          <w:rStyle w:val="DevConfigGray"/>
        </w:rPr>
        <w:t xml:space="preserve"> network 192.168.10.8 0.0.0.3 area 0</w:t>
      </w:r>
    </w:p>
    <w:p w14:paraId="1926163F" w14:textId="1952DDF9" w:rsidR="006C5675" w:rsidRPr="006C5675" w:rsidRDefault="006C5675" w:rsidP="006C5675">
      <w:pPr>
        <w:pStyle w:val="DevConfigs"/>
        <w:rPr>
          <w:rStyle w:val="DevConfigGray"/>
        </w:rPr>
      </w:pPr>
      <w:r w:rsidRPr="006C5675">
        <w:rPr>
          <w:rStyle w:val="DevConfigGray"/>
        </w:rPr>
        <w:t xml:space="preserve"> passive-interface GigabitEthernet0/0</w:t>
      </w:r>
    </w:p>
    <w:p w14:paraId="653026B5" w14:textId="77777777" w:rsidR="006C5675" w:rsidRPr="00D67228" w:rsidRDefault="006C5675" w:rsidP="006C5675">
      <w:pPr>
        <w:pStyle w:val="DevConfigs"/>
        <w:rPr>
          <w:rStyle w:val="DevConfigGray"/>
        </w:rPr>
      </w:pPr>
      <w:r w:rsidRPr="00D67228">
        <w:rPr>
          <w:rStyle w:val="DevConfigGray"/>
        </w:rPr>
        <w:t>end</w:t>
      </w:r>
    </w:p>
    <w:p w14:paraId="58E7BB2E" w14:textId="0A22761D" w:rsidR="006C5675" w:rsidRPr="00D67228" w:rsidRDefault="00D67228" w:rsidP="00D67228">
      <w:pPr>
        <w:pStyle w:val="Heading1"/>
        <w:rPr>
          <w:rStyle w:val="LabSectionGray"/>
        </w:rPr>
      </w:pPr>
      <w:r w:rsidRPr="00D67228">
        <w:rPr>
          <w:rStyle w:val="LabSectionGray"/>
        </w:rPr>
        <w:t xml:space="preserve">Router </w:t>
      </w:r>
      <w:r w:rsidR="006C5675" w:rsidRPr="00D67228">
        <w:rPr>
          <w:rStyle w:val="LabSectionGray"/>
        </w:rPr>
        <w:t>R3</w:t>
      </w:r>
    </w:p>
    <w:p w14:paraId="46FBB1F9" w14:textId="1A084AB4" w:rsidR="006C5675" w:rsidRPr="00D67228" w:rsidRDefault="006C5675" w:rsidP="00D67228">
      <w:pPr>
        <w:pStyle w:val="DevConfigs"/>
        <w:rPr>
          <w:rStyle w:val="DevConfigGray"/>
        </w:rPr>
      </w:pPr>
      <w:r w:rsidRPr="00D67228">
        <w:rPr>
          <w:rStyle w:val="DevConfigGray"/>
        </w:rPr>
        <w:t>ena</w:t>
      </w:r>
      <w:r w:rsidR="00D67228" w:rsidRPr="00D67228">
        <w:rPr>
          <w:rStyle w:val="DevConfigGray"/>
        </w:rPr>
        <w:t>ble</w:t>
      </w:r>
    </w:p>
    <w:p w14:paraId="0B0F0DD4" w14:textId="204F5751" w:rsidR="006C5675" w:rsidRPr="00D67228" w:rsidRDefault="006C5675" w:rsidP="00D67228">
      <w:pPr>
        <w:pStyle w:val="DevConfigs"/>
        <w:rPr>
          <w:rStyle w:val="DevConfigGray"/>
        </w:rPr>
      </w:pPr>
      <w:r w:rsidRPr="00D67228">
        <w:rPr>
          <w:rStyle w:val="DevConfigGray"/>
        </w:rPr>
        <w:t>conf t</w:t>
      </w:r>
    </w:p>
    <w:p w14:paraId="5B922F78" w14:textId="77777777" w:rsidR="006C5675" w:rsidRPr="00D67228" w:rsidRDefault="006C5675" w:rsidP="00D67228">
      <w:pPr>
        <w:pStyle w:val="DevConfigs"/>
        <w:rPr>
          <w:rStyle w:val="DevConfigGray"/>
        </w:rPr>
      </w:pPr>
      <w:r w:rsidRPr="00D67228">
        <w:rPr>
          <w:rStyle w:val="DevConfigGray"/>
        </w:rPr>
        <w:t xml:space="preserve">router </w:t>
      </w:r>
      <w:proofErr w:type="spellStart"/>
      <w:r w:rsidRPr="00D67228">
        <w:rPr>
          <w:rStyle w:val="DevConfigGray"/>
        </w:rPr>
        <w:t>ospf</w:t>
      </w:r>
      <w:proofErr w:type="spellEnd"/>
      <w:r w:rsidRPr="00D67228">
        <w:rPr>
          <w:rStyle w:val="DevConfigGray"/>
        </w:rPr>
        <w:t xml:space="preserve"> 10</w:t>
      </w:r>
    </w:p>
    <w:p w14:paraId="1233E3F1" w14:textId="77777777" w:rsidR="006C5675" w:rsidRPr="00D67228" w:rsidRDefault="006C5675" w:rsidP="00D67228">
      <w:pPr>
        <w:pStyle w:val="DevConfigs"/>
        <w:rPr>
          <w:rStyle w:val="DevConfigGray"/>
        </w:rPr>
      </w:pPr>
      <w:r w:rsidRPr="00D67228">
        <w:rPr>
          <w:rStyle w:val="DevConfigGray"/>
        </w:rPr>
        <w:t xml:space="preserve"> router-id 3.3.3.3</w:t>
      </w:r>
    </w:p>
    <w:p w14:paraId="6BBC43C1" w14:textId="77777777" w:rsidR="006C5675" w:rsidRPr="00D67228" w:rsidRDefault="006C5675" w:rsidP="00D67228">
      <w:pPr>
        <w:pStyle w:val="DevConfigs"/>
        <w:rPr>
          <w:rStyle w:val="DevConfigGray"/>
        </w:rPr>
      </w:pPr>
      <w:r w:rsidRPr="00D67228">
        <w:rPr>
          <w:rStyle w:val="DevConfigGray"/>
        </w:rPr>
        <w:t xml:space="preserve"> network 192.168.1.0 0.0.0.255 area 0</w:t>
      </w:r>
    </w:p>
    <w:p w14:paraId="30802D96" w14:textId="77777777" w:rsidR="006C5675" w:rsidRPr="00D67228" w:rsidRDefault="006C5675" w:rsidP="00D67228">
      <w:pPr>
        <w:pStyle w:val="DevConfigs"/>
        <w:rPr>
          <w:rStyle w:val="DevConfigGray"/>
        </w:rPr>
      </w:pPr>
      <w:r w:rsidRPr="00D67228">
        <w:rPr>
          <w:rStyle w:val="DevConfigGray"/>
        </w:rPr>
        <w:t xml:space="preserve"> network 192.168.10.4 0.0.0.3 area 0</w:t>
      </w:r>
    </w:p>
    <w:p w14:paraId="4061B1AD" w14:textId="77777777" w:rsidR="006C5675" w:rsidRPr="00D67228" w:rsidRDefault="006C5675" w:rsidP="00D67228">
      <w:pPr>
        <w:pStyle w:val="DevConfigs"/>
        <w:rPr>
          <w:rStyle w:val="DevConfigGray"/>
        </w:rPr>
      </w:pPr>
      <w:r w:rsidRPr="00D67228">
        <w:rPr>
          <w:rStyle w:val="DevConfigGray"/>
        </w:rPr>
        <w:t xml:space="preserve"> network 192.168.10.8 0.0.0.3 area 0</w:t>
      </w:r>
    </w:p>
    <w:p w14:paraId="76DC6344" w14:textId="7E2ED4B3" w:rsidR="006C5675" w:rsidRPr="00D67228" w:rsidRDefault="006C5675" w:rsidP="00D67228">
      <w:pPr>
        <w:pStyle w:val="DevConfigs"/>
        <w:rPr>
          <w:rStyle w:val="DevConfigGray"/>
        </w:rPr>
      </w:pPr>
      <w:r w:rsidRPr="00D67228">
        <w:rPr>
          <w:rStyle w:val="DevConfigGray"/>
        </w:rPr>
        <w:t xml:space="preserve"> passive-interface GigabitEthernet0/0</w:t>
      </w:r>
    </w:p>
    <w:p w14:paraId="4A63AF70" w14:textId="4F3A5DBF" w:rsidR="00C162C0" w:rsidRPr="00D67228" w:rsidRDefault="006C5675" w:rsidP="00D67228">
      <w:pPr>
        <w:pStyle w:val="DevConfigs"/>
        <w:rPr>
          <w:rStyle w:val="DevConfigGray"/>
        </w:rPr>
      </w:pPr>
      <w:r w:rsidRPr="00D67228">
        <w:rPr>
          <w:rStyle w:val="DevConfigGray"/>
        </w:rPr>
        <w:t>end</w:t>
      </w:r>
    </w:p>
    <w:sectPr w:rsidR="00C162C0" w:rsidRPr="00D6722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192A9" w14:textId="77777777" w:rsidR="00515AC5" w:rsidRDefault="00515AC5" w:rsidP="00710659">
      <w:pPr>
        <w:spacing w:after="0" w:line="240" w:lineRule="auto"/>
      </w:pPr>
      <w:r>
        <w:separator/>
      </w:r>
    </w:p>
    <w:p w14:paraId="0F344C5E" w14:textId="77777777" w:rsidR="00515AC5" w:rsidRDefault="00515AC5"/>
  </w:endnote>
  <w:endnote w:type="continuationSeparator" w:id="0">
    <w:p w14:paraId="2DF2BC06" w14:textId="77777777" w:rsidR="00515AC5" w:rsidRDefault="00515AC5" w:rsidP="00710659">
      <w:pPr>
        <w:spacing w:after="0" w:line="240" w:lineRule="auto"/>
      </w:pPr>
      <w:r>
        <w:continuationSeparator/>
      </w:r>
    </w:p>
    <w:p w14:paraId="5423F2D8" w14:textId="77777777" w:rsidR="00515AC5" w:rsidRDefault="00515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94C3B" w14:textId="11305DE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6118C">
          <w:t>2016</w:t>
        </w:r>
      </w:sdtContent>
    </w:sdt>
    <w:r>
      <w:t xml:space="preserve"> - </w:t>
    </w:r>
    <w:r>
      <w:fldChar w:fldCharType="begin"/>
    </w:r>
    <w:r>
      <w:instrText xml:space="preserve"> SAVEDATE  \@ "yyyy"  \* MERGEFORMAT </w:instrText>
    </w:r>
    <w:r>
      <w:fldChar w:fldCharType="separate"/>
    </w:r>
    <w:r w:rsidR="003C3F1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302FA" w14:textId="3CEA3EF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2721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C3F17">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1FD92" w14:textId="77777777" w:rsidR="00515AC5" w:rsidRDefault="00515AC5" w:rsidP="00710659">
      <w:pPr>
        <w:spacing w:after="0" w:line="240" w:lineRule="auto"/>
      </w:pPr>
      <w:r>
        <w:separator/>
      </w:r>
    </w:p>
    <w:p w14:paraId="0E99C06E" w14:textId="77777777" w:rsidR="00515AC5" w:rsidRDefault="00515AC5"/>
  </w:footnote>
  <w:footnote w:type="continuationSeparator" w:id="0">
    <w:p w14:paraId="031DEDE1" w14:textId="77777777" w:rsidR="00515AC5" w:rsidRDefault="00515AC5" w:rsidP="00710659">
      <w:pPr>
        <w:spacing w:after="0" w:line="240" w:lineRule="auto"/>
      </w:pPr>
      <w:r>
        <w:continuationSeparator/>
      </w:r>
    </w:p>
    <w:p w14:paraId="2E3B9440" w14:textId="77777777" w:rsidR="00515AC5" w:rsidRDefault="00515A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589AEC3E3C146C4BDEB9A6836220C30"/>
      </w:placeholder>
      <w:dataBinding w:prefixMappings="xmlns:ns0='http://purl.org/dc/elements/1.1/' xmlns:ns1='http://schemas.openxmlformats.org/package/2006/metadata/core-properties' " w:xpath="/ns1:coreProperties[1]/ns0:title[1]" w:storeItemID="{6C3C8BC8-F283-45AE-878A-BAB7291924A1}"/>
      <w:text/>
    </w:sdtPr>
    <w:sdtEndPr/>
    <w:sdtContent>
      <w:p w14:paraId="1629D6B0" w14:textId="0BEB4D3B" w:rsidR="00926CB2" w:rsidRDefault="00526ED6" w:rsidP="008402F2">
        <w:pPr>
          <w:pStyle w:val="PageHead"/>
        </w:pPr>
        <w:r>
          <w:t>Packet Tracer - Configure OSP</w:t>
        </w:r>
        <w:r w:rsidR="003B2E47">
          <w:t>F</w:t>
        </w:r>
        <w:r>
          <w:t>v2 in Single Area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E385" w14:textId="77777777" w:rsidR="00926CB2" w:rsidRDefault="00882B63" w:rsidP="006C3FCF">
    <w:pPr>
      <w:ind w:left="-288"/>
    </w:pPr>
    <w:r>
      <w:rPr>
        <w:noProof/>
      </w:rPr>
      <w:drawing>
        <wp:inline distT="0" distB="0" distL="0" distR="0" wp14:anchorId="56233335" wp14:editId="1F70547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4187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D6"/>
    <w:rsid w:val="00001BDF"/>
    <w:rsid w:val="0000380F"/>
    <w:rsid w:val="00004175"/>
    <w:rsid w:val="000059C9"/>
    <w:rsid w:val="00007848"/>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C65"/>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EBE"/>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4E3"/>
    <w:rsid w:val="00390C38"/>
    <w:rsid w:val="00392748"/>
    <w:rsid w:val="00392C65"/>
    <w:rsid w:val="00392ED5"/>
    <w:rsid w:val="003A19DC"/>
    <w:rsid w:val="003A1B45"/>
    <w:rsid w:val="003A220C"/>
    <w:rsid w:val="003B256A"/>
    <w:rsid w:val="003B2E47"/>
    <w:rsid w:val="003B46FC"/>
    <w:rsid w:val="003B5767"/>
    <w:rsid w:val="003B7605"/>
    <w:rsid w:val="003C08AA"/>
    <w:rsid w:val="003C2A7B"/>
    <w:rsid w:val="003C3F17"/>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213"/>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AC5"/>
    <w:rsid w:val="00516142"/>
    <w:rsid w:val="0051681C"/>
    <w:rsid w:val="00520027"/>
    <w:rsid w:val="0052093C"/>
    <w:rsid w:val="00521B31"/>
    <w:rsid w:val="00522469"/>
    <w:rsid w:val="0052400A"/>
    <w:rsid w:val="00526ED6"/>
    <w:rsid w:val="00536277"/>
    <w:rsid w:val="00536F43"/>
    <w:rsid w:val="00542616"/>
    <w:rsid w:val="005468C1"/>
    <w:rsid w:val="005510BA"/>
    <w:rsid w:val="005538C8"/>
    <w:rsid w:val="00554B4E"/>
    <w:rsid w:val="00555EFE"/>
    <w:rsid w:val="00556C02"/>
    <w:rsid w:val="00561BB2"/>
    <w:rsid w:val="00563249"/>
    <w:rsid w:val="00570A65"/>
    <w:rsid w:val="00575522"/>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3F83"/>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675"/>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51B1"/>
    <w:rsid w:val="0073604C"/>
    <w:rsid w:val="007436BF"/>
    <w:rsid w:val="007443E9"/>
    <w:rsid w:val="00745DCE"/>
    <w:rsid w:val="00753D89"/>
    <w:rsid w:val="00753DDA"/>
    <w:rsid w:val="00754A6E"/>
    <w:rsid w:val="007550F9"/>
    <w:rsid w:val="007553D8"/>
    <w:rsid w:val="00755C9B"/>
    <w:rsid w:val="00760FE4"/>
    <w:rsid w:val="0076118C"/>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5CDB"/>
    <w:rsid w:val="008D23DF"/>
    <w:rsid w:val="008D73BF"/>
    <w:rsid w:val="008D7F09"/>
    <w:rsid w:val="008E00D5"/>
    <w:rsid w:val="008E1A1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4DE1"/>
    <w:rsid w:val="00D56A0E"/>
    <w:rsid w:val="00D57AD3"/>
    <w:rsid w:val="00D62F25"/>
    <w:rsid w:val="00D635FE"/>
    <w:rsid w:val="00D66A7B"/>
    <w:rsid w:val="00D67228"/>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3809"/>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5F637"/>
  <w15:docId w15:val="{CC304C3B-EA83-4224-8F6F-15BA2536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6C567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B380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C567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89AEC3E3C146C4BDEB9A6836220C30"/>
        <w:category>
          <w:name w:val="General"/>
          <w:gallery w:val="placeholder"/>
        </w:category>
        <w:types>
          <w:type w:val="bbPlcHdr"/>
        </w:types>
        <w:behaviors>
          <w:behavior w:val="content"/>
        </w:behaviors>
        <w:guid w:val="{0D96A2E6-EA9A-43FD-8E09-8EB22D8F61E0}"/>
      </w:docPartPr>
      <w:docPartBody>
        <w:p w:rsidR="00537B4F" w:rsidRDefault="00283EA1">
          <w:pPr>
            <w:pStyle w:val="4589AEC3E3C146C4BDEB9A6836220C3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A1"/>
    <w:rsid w:val="00070A19"/>
    <w:rsid w:val="00265D32"/>
    <w:rsid w:val="00283EA1"/>
    <w:rsid w:val="00285751"/>
    <w:rsid w:val="003F704B"/>
    <w:rsid w:val="00537B4F"/>
    <w:rsid w:val="009A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89AEC3E3C146C4BDEB9A6836220C30">
    <w:name w:val="4589AEC3E3C146C4BDEB9A6836220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D6AA8-84FC-490A-8A49-78285AE8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Packet Tracer - Configure OSPFv2 in Single Area</vt:lpstr>
    </vt:vector>
  </TitlesOfParts>
  <Company>Cisco Systems, Inc.</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OSPFv2 in Single Area</dc:title>
  <dc:creator>SP</dc:creator>
  <dc:description>2016</dc:description>
  <cp:lastModifiedBy>Suk-Yi Pennock -X (spennock - UNICON INC at Cisco)</cp:lastModifiedBy>
  <cp:revision>4</cp:revision>
  <cp:lastPrinted>2020-02-04T00:49:00Z</cp:lastPrinted>
  <dcterms:created xsi:type="dcterms:W3CDTF">2020-02-04T00:42:00Z</dcterms:created>
  <dcterms:modified xsi:type="dcterms:W3CDTF">2020-02-04T00:52:00Z</dcterms:modified>
</cp:coreProperties>
</file>