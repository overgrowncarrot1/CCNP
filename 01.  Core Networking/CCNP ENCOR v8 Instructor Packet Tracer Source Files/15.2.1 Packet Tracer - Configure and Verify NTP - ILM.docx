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66061" w14:textId="77777777" w:rsidR="004D36D7" w:rsidRPr="00FD4A68" w:rsidRDefault="00AE39B1" w:rsidP="00B47940">
      <w:pPr>
        <w:pStyle w:val="Title"/>
        <w:rPr>
          <w:rStyle w:val="LabTitleInstVersred"/>
          <w:b/>
          <w:color w:val="auto"/>
        </w:rPr>
      </w:pPr>
      <w:sdt>
        <w:sdtPr>
          <w:rPr>
            <w:b w:val="0"/>
            <w:color w:val="EE0000"/>
          </w:rPr>
          <w:alias w:val="Title"/>
          <w:tag w:val=""/>
          <w:id w:val="-487021785"/>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328D3">
            <w:t>Packet Tracer - Configure and Verify NTP</w:t>
          </w:r>
        </w:sdtContent>
      </w:sdt>
      <w:r w:rsidR="004D36D7" w:rsidRPr="00FD4A68">
        <w:t xml:space="preserve"> </w:t>
      </w:r>
      <w:r w:rsidR="00D84BDA" w:rsidRPr="00FD4A68">
        <w:rPr>
          <w:rStyle w:val="LabTitleInstVersred"/>
        </w:rPr>
        <w:t>(Instructor Version)</w:t>
      </w:r>
    </w:p>
    <w:p w14:paraId="6A2C1FE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9D20498" w14:textId="77777777" w:rsidR="003328D3" w:rsidRPr="00BB73FF" w:rsidRDefault="003328D3" w:rsidP="003328D3">
      <w:pPr>
        <w:pStyle w:val="Heading1"/>
      </w:pPr>
      <w:r w:rsidRPr="00BB73FF">
        <w:t>Addressing Table</w:t>
      </w:r>
    </w:p>
    <w:tbl>
      <w:tblPr>
        <w:tblW w:w="100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of devices in the topology, their interfaces and IP addresses and subnet masks."/>
      </w:tblPr>
      <w:tblGrid>
        <w:gridCol w:w="2523"/>
        <w:gridCol w:w="2523"/>
        <w:gridCol w:w="2523"/>
        <w:gridCol w:w="2523"/>
      </w:tblGrid>
      <w:tr w:rsidR="003328D3" w14:paraId="4D05CCC2" w14:textId="77777777" w:rsidTr="00135333">
        <w:trPr>
          <w:cantSplit/>
          <w:tblHeader/>
          <w:jc w:val="center"/>
        </w:trPr>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06FCDB" w14:textId="77777777" w:rsidR="003328D3" w:rsidRPr="00E87D62" w:rsidRDefault="003328D3" w:rsidP="00B07D0C">
            <w:pPr>
              <w:pStyle w:val="TableHeading"/>
            </w:pPr>
            <w:r w:rsidRPr="00E87D62">
              <w:t>Device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F3BE5" w14:textId="77777777" w:rsidR="003328D3" w:rsidRPr="00E87D62" w:rsidRDefault="003328D3" w:rsidP="00B07D0C">
            <w:pPr>
              <w:pStyle w:val="TableHeading"/>
            </w:pPr>
            <w:r w:rsidRPr="00E87D62">
              <w:t>Interface</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98DF8" w14:textId="77777777" w:rsidR="003328D3" w:rsidRPr="00E87D62" w:rsidRDefault="003328D3" w:rsidP="00B07D0C">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D82B67" w14:textId="77777777" w:rsidR="003328D3" w:rsidRPr="00E87D62" w:rsidRDefault="003328D3" w:rsidP="00B07D0C">
            <w:pPr>
              <w:pStyle w:val="TableHeading"/>
            </w:pPr>
            <w:r w:rsidRPr="00E87D62">
              <w:t>Subnet Mask</w:t>
            </w:r>
          </w:p>
        </w:tc>
      </w:tr>
      <w:tr w:rsidR="003328D3" w14:paraId="33335B3A" w14:textId="77777777" w:rsidTr="003328D3">
        <w:trPr>
          <w:cantSplit/>
          <w:jc w:val="center"/>
        </w:trPr>
        <w:tc>
          <w:tcPr>
            <w:tcW w:w="2523" w:type="dxa"/>
            <w:vAlign w:val="center"/>
          </w:tcPr>
          <w:p w14:paraId="728D0D1C" w14:textId="77777777" w:rsidR="003328D3" w:rsidRPr="00840FC2" w:rsidRDefault="003328D3" w:rsidP="00B07D0C">
            <w:pPr>
              <w:pStyle w:val="TableText"/>
            </w:pPr>
            <w:r>
              <w:t>N1</w:t>
            </w:r>
          </w:p>
        </w:tc>
        <w:tc>
          <w:tcPr>
            <w:tcW w:w="2523" w:type="dxa"/>
            <w:vAlign w:val="bottom"/>
          </w:tcPr>
          <w:p w14:paraId="283CD4D3" w14:textId="77777777" w:rsidR="003328D3" w:rsidRDefault="003328D3" w:rsidP="00B07D0C">
            <w:pPr>
              <w:pStyle w:val="TableText"/>
            </w:pPr>
            <w:r>
              <w:t>NIC</w:t>
            </w:r>
          </w:p>
        </w:tc>
        <w:tc>
          <w:tcPr>
            <w:tcW w:w="2523" w:type="dxa"/>
            <w:vAlign w:val="bottom"/>
          </w:tcPr>
          <w:p w14:paraId="40BD5AA0" w14:textId="77777777" w:rsidR="003328D3" w:rsidRDefault="003328D3" w:rsidP="00B07D0C">
            <w:pPr>
              <w:pStyle w:val="TableText"/>
            </w:pPr>
            <w:r>
              <w:t>209.165.200.225</w:t>
            </w:r>
          </w:p>
        </w:tc>
        <w:tc>
          <w:tcPr>
            <w:tcW w:w="2523" w:type="dxa"/>
            <w:vAlign w:val="bottom"/>
          </w:tcPr>
          <w:p w14:paraId="3B4A79E7" w14:textId="77777777" w:rsidR="003328D3" w:rsidRDefault="003328D3" w:rsidP="00B07D0C">
            <w:pPr>
              <w:pStyle w:val="TableText"/>
            </w:pPr>
            <w:r>
              <w:t>255.255.255.0</w:t>
            </w:r>
          </w:p>
        </w:tc>
      </w:tr>
      <w:tr w:rsidR="003328D3" w14:paraId="0838F481" w14:textId="77777777" w:rsidTr="003328D3">
        <w:trPr>
          <w:cantSplit/>
          <w:jc w:val="center"/>
        </w:trPr>
        <w:tc>
          <w:tcPr>
            <w:tcW w:w="2523" w:type="dxa"/>
            <w:vAlign w:val="bottom"/>
          </w:tcPr>
          <w:p w14:paraId="543F7E69" w14:textId="77777777" w:rsidR="003328D3" w:rsidRPr="00840FC2" w:rsidRDefault="003328D3" w:rsidP="00B07D0C">
            <w:pPr>
              <w:pStyle w:val="TableText"/>
            </w:pPr>
            <w:r>
              <w:t>R1</w:t>
            </w:r>
          </w:p>
        </w:tc>
        <w:tc>
          <w:tcPr>
            <w:tcW w:w="2523" w:type="dxa"/>
            <w:vAlign w:val="bottom"/>
          </w:tcPr>
          <w:p w14:paraId="22E160C8" w14:textId="77777777" w:rsidR="003328D3" w:rsidRDefault="003328D3" w:rsidP="00B07D0C">
            <w:pPr>
              <w:pStyle w:val="TableText"/>
            </w:pPr>
            <w:r>
              <w:t>G0/0</w:t>
            </w:r>
          </w:p>
        </w:tc>
        <w:tc>
          <w:tcPr>
            <w:tcW w:w="2523" w:type="dxa"/>
            <w:vAlign w:val="bottom"/>
          </w:tcPr>
          <w:p w14:paraId="3B4A9BF1" w14:textId="77777777" w:rsidR="003328D3" w:rsidRDefault="003328D3" w:rsidP="00B07D0C">
            <w:pPr>
              <w:pStyle w:val="TableText"/>
            </w:pPr>
            <w:r>
              <w:t>209.165.200.226</w:t>
            </w:r>
          </w:p>
        </w:tc>
        <w:tc>
          <w:tcPr>
            <w:tcW w:w="2523" w:type="dxa"/>
            <w:vAlign w:val="bottom"/>
          </w:tcPr>
          <w:p w14:paraId="384D4ABD" w14:textId="77777777" w:rsidR="003328D3" w:rsidRDefault="003328D3" w:rsidP="00B07D0C">
            <w:pPr>
              <w:pStyle w:val="TableText"/>
            </w:pPr>
            <w:r>
              <w:t>255.255.255.0</w:t>
            </w:r>
          </w:p>
        </w:tc>
      </w:tr>
      <w:tr w:rsidR="003328D3" w14:paraId="1937B0F9" w14:textId="77777777" w:rsidTr="003328D3">
        <w:trPr>
          <w:cantSplit/>
          <w:jc w:val="center"/>
        </w:trPr>
        <w:tc>
          <w:tcPr>
            <w:tcW w:w="2523" w:type="dxa"/>
            <w:vAlign w:val="bottom"/>
          </w:tcPr>
          <w:p w14:paraId="0C08A30D" w14:textId="77777777" w:rsidR="003328D3" w:rsidRDefault="003328D3" w:rsidP="00B07D0C">
            <w:pPr>
              <w:pStyle w:val="TableText"/>
            </w:pPr>
            <w:r>
              <w:t>R2</w:t>
            </w:r>
          </w:p>
        </w:tc>
        <w:tc>
          <w:tcPr>
            <w:tcW w:w="2523" w:type="dxa"/>
            <w:vAlign w:val="bottom"/>
          </w:tcPr>
          <w:p w14:paraId="4263E750" w14:textId="77777777" w:rsidR="003328D3" w:rsidRDefault="003328D3" w:rsidP="00B07D0C">
            <w:pPr>
              <w:pStyle w:val="TableText"/>
            </w:pPr>
            <w:r>
              <w:t>G0/0</w:t>
            </w:r>
          </w:p>
        </w:tc>
        <w:tc>
          <w:tcPr>
            <w:tcW w:w="2523" w:type="dxa"/>
            <w:vAlign w:val="bottom"/>
          </w:tcPr>
          <w:p w14:paraId="0DADCDBE" w14:textId="77777777" w:rsidR="003328D3" w:rsidRDefault="003328D3" w:rsidP="00B07D0C">
            <w:pPr>
              <w:pStyle w:val="TableText"/>
            </w:pPr>
            <w:r>
              <w:t>209.165.200.227</w:t>
            </w:r>
          </w:p>
        </w:tc>
        <w:tc>
          <w:tcPr>
            <w:tcW w:w="2523" w:type="dxa"/>
            <w:vAlign w:val="bottom"/>
          </w:tcPr>
          <w:p w14:paraId="5FBAB828" w14:textId="77777777" w:rsidR="003328D3" w:rsidRDefault="003328D3" w:rsidP="00B07D0C">
            <w:pPr>
              <w:pStyle w:val="TableText"/>
            </w:pPr>
            <w:r>
              <w:t>255.255.255.0</w:t>
            </w:r>
          </w:p>
        </w:tc>
      </w:tr>
    </w:tbl>
    <w:p w14:paraId="088CFD27" w14:textId="77777777" w:rsidR="003328D3" w:rsidRPr="00BB73FF" w:rsidRDefault="003328D3" w:rsidP="003328D3">
      <w:pPr>
        <w:pStyle w:val="Heading1"/>
      </w:pPr>
      <w:r w:rsidRPr="00BB73FF">
        <w:t>Objective</w:t>
      </w:r>
      <w:r>
        <w:t>s</w:t>
      </w:r>
    </w:p>
    <w:p w14:paraId="23D87997" w14:textId="77777777" w:rsidR="003328D3" w:rsidRDefault="003328D3" w:rsidP="003328D3">
      <w:pPr>
        <w:pStyle w:val="BodyTextL25"/>
      </w:pPr>
      <w:r>
        <w:t>In this activity, you will configure NTP on R1 and R2 to allow time synchronization.</w:t>
      </w:r>
    </w:p>
    <w:p w14:paraId="42BD6714" w14:textId="77777777" w:rsidR="003328D3" w:rsidRPr="00C07FD9" w:rsidRDefault="003328D3" w:rsidP="003328D3">
      <w:pPr>
        <w:pStyle w:val="Heading1"/>
      </w:pPr>
      <w:r>
        <w:t>Background / Scenario</w:t>
      </w:r>
    </w:p>
    <w:p w14:paraId="77284035" w14:textId="77777777" w:rsidR="003328D3" w:rsidRPr="00691031" w:rsidRDefault="003328D3" w:rsidP="003328D3">
      <w:pPr>
        <w:pStyle w:val="BodyTextL25"/>
        <w:rPr>
          <w:rFonts w:eastAsia="Arial"/>
        </w:rPr>
      </w:pPr>
      <w:r>
        <w:rPr>
          <w:rFonts w:eastAsia="Arial"/>
        </w:rPr>
        <w:t xml:space="preserve">Network Time Protocol (NTP) </w:t>
      </w:r>
      <w:r w:rsidRPr="00691031">
        <w:rPr>
          <w:rFonts w:eastAsia="Arial"/>
        </w:rPr>
        <w:t>synchronizes the time of day among a set of distributed time servers and clients</w:t>
      </w:r>
      <w:r>
        <w:rPr>
          <w:rFonts w:eastAsia="Arial"/>
        </w:rPr>
        <w:t xml:space="preserve">. While there are </w:t>
      </w:r>
      <w:proofErr w:type="gramStart"/>
      <w:r>
        <w:rPr>
          <w:rFonts w:eastAsia="Arial"/>
        </w:rPr>
        <w:t>a number of</w:t>
      </w:r>
      <w:proofErr w:type="gramEnd"/>
      <w:r>
        <w:rPr>
          <w:rFonts w:eastAsia="Arial"/>
        </w:rPr>
        <w:t xml:space="preserve"> applications that require synchronized time, this lab will focus </w:t>
      </w:r>
      <w:r>
        <w:t>on correlating events that are listed in the system log and other</w:t>
      </w:r>
      <w:r w:rsidRPr="00691031">
        <w:rPr>
          <w:rFonts w:eastAsia="Arial"/>
        </w:rPr>
        <w:t xml:space="preserve"> time-specific events from multiple network devices. NTP uses the User Datagram Protocol (UDP) as its transport protocol. All NTP communications use Coordinated Universal Time (UTC).</w:t>
      </w:r>
    </w:p>
    <w:p w14:paraId="5E341834" w14:textId="77777777" w:rsidR="003328D3" w:rsidRPr="00691031" w:rsidRDefault="003328D3" w:rsidP="003328D3">
      <w:pPr>
        <w:pStyle w:val="BodyTextL25"/>
        <w:rPr>
          <w:rFonts w:eastAsia="Arial"/>
        </w:rPr>
      </w:pPr>
      <w:r w:rsidRPr="00691031">
        <w:rPr>
          <w:rFonts w:eastAsia="Arial"/>
        </w:rPr>
        <w:t>An NTP server usually receives its time from an authoritative time source, such as an atomic clock attached to a time server</w:t>
      </w:r>
      <w:r>
        <w:rPr>
          <w:rFonts w:eastAsia="Arial"/>
        </w:rPr>
        <w:t xml:space="preserve">. The NTP server </w:t>
      </w:r>
      <w:r w:rsidRPr="00691031">
        <w:rPr>
          <w:rFonts w:eastAsia="Arial"/>
        </w:rPr>
        <w:t>then distributes this time across the network. NTP is extremely efficient</w:t>
      </w:r>
      <w:r>
        <w:rPr>
          <w:rFonts w:eastAsia="Arial"/>
        </w:rPr>
        <w:t>.</w:t>
      </w:r>
      <w:r w:rsidRPr="00691031">
        <w:rPr>
          <w:rFonts w:eastAsia="Arial"/>
        </w:rPr>
        <w:t xml:space="preserve"> </w:t>
      </w:r>
      <w:r>
        <w:rPr>
          <w:rFonts w:eastAsia="Arial"/>
        </w:rPr>
        <w:t>N</w:t>
      </w:r>
      <w:r w:rsidRPr="00691031">
        <w:rPr>
          <w:rFonts w:eastAsia="Arial"/>
        </w:rPr>
        <w:t xml:space="preserve">o more than one packet per minute is necessary to synchronize two </w:t>
      </w:r>
      <w:r>
        <w:rPr>
          <w:rFonts w:eastAsia="Arial"/>
        </w:rPr>
        <w:t>devices</w:t>
      </w:r>
      <w:r w:rsidRPr="00691031">
        <w:rPr>
          <w:rFonts w:eastAsia="Arial"/>
        </w:rPr>
        <w:t xml:space="preserve"> to within a millisecond of each other.</w:t>
      </w:r>
    </w:p>
    <w:p w14:paraId="0F9172E9" w14:textId="77777777" w:rsidR="003328D3" w:rsidRDefault="003328D3" w:rsidP="003328D3">
      <w:pPr>
        <w:pStyle w:val="Heading1"/>
      </w:pPr>
      <w:r>
        <w:t>Instructions</w:t>
      </w:r>
    </w:p>
    <w:p w14:paraId="59F21D53" w14:textId="77777777" w:rsidR="003328D3" w:rsidRDefault="003328D3" w:rsidP="003328D3">
      <w:pPr>
        <w:pStyle w:val="Heading2"/>
      </w:pPr>
      <w:r>
        <w:t>NTP Server</w:t>
      </w:r>
    </w:p>
    <w:p w14:paraId="385BDA56" w14:textId="77777777" w:rsidR="003328D3" w:rsidRDefault="003328D3" w:rsidP="003328D3">
      <w:pPr>
        <w:pStyle w:val="SubStepAlpha"/>
      </w:pPr>
      <w:r>
        <w:t xml:space="preserve">Server N1 is already configured as the NTP Server for this topology. Verify its configuration under </w:t>
      </w:r>
      <w:r w:rsidRPr="00A205D3">
        <w:rPr>
          <w:b/>
        </w:rPr>
        <w:t>Services</w:t>
      </w:r>
      <w:r>
        <w:t xml:space="preserve"> &gt; </w:t>
      </w:r>
      <w:r w:rsidRPr="00A205D3">
        <w:rPr>
          <w:b/>
        </w:rPr>
        <w:t>NTP</w:t>
      </w:r>
      <w:r>
        <w:t>.</w:t>
      </w:r>
    </w:p>
    <w:p w14:paraId="36D3DF46" w14:textId="77777777" w:rsidR="00537721" w:rsidRDefault="00537721" w:rsidP="00537721">
      <w:pPr>
        <w:pStyle w:val="ConfigWindow"/>
      </w:pPr>
      <w:r>
        <w:t>Open configuration window</w:t>
      </w:r>
    </w:p>
    <w:p w14:paraId="79294596" w14:textId="77777777" w:rsidR="003328D3" w:rsidRDefault="003328D3" w:rsidP="00537721">
      <w:pPr>
        <w:pStyle w:val="SubStepAlpha"/>
        <w:spacing w:before="0"/>
      </w:pPr>
      <w:r>
        <w:t>From R1, ping N1 (209.165.200.225) to verify connectivity. The ping should be successful.</w:t>
      </w:r>
    </w:p>
    <w:p w14:paraId="3F5F7E6F" w14:textId="77777777" w:rsidR="003328D3" w:rsidRPr="00422402" w:rsidRDefault="003328D3" w:rsidP="003328D3">
      <w:pPr>
        <w:pStyle w:val="SubStepAlpha"/>
      </w:pPr>
      <w:r>
        <w:t>Repeat the ping to N1 from R2 to verify connectivity to N1.</w:t>
      </w:r>
    </w:p>
    <w:p w14:paraId="4D823460" w14:textId="77777777" w:rsidR="003328D3" w:rsidRDefault="003328D3" w:rsidP="003328D3">
      <w:pPr>
        <w:pStyle w:val="Heading2"/>
      </w:pPr>
      <w:r>
        <w:t>Configure the NTP Clients</w:t>
      </w:r>
    </w:p>
    <w:p w14:paraId="17202EBA" w14:textId="77777777" w:rsidR="003328D3" w:rsidRDefault="003328D3" w:rsidP="003328D3">
      <w:pPr>
        <w:pStyle w:val="BodyTextL25"/>
      </w:pPr>
      <w:r>
        <w:t xml:space="preserve">Cisco devices can be configured to refer to an NTP server to use to synchronize their clocks. It is important to keep time consistent among all devices. Configure R1 and R2 as NTP clients so their clocks are synchronized. Both R1 and R2 will use N1 server as their NTP server. </w:t>
      </w:r>
    </w:p>
    <w:p w14:paraId="48AD65F8" w14:textId="77777777" w:rsidR="003328D3" w:rsidRDefault="003328D3" w:rsidP="003328D3">
      <w:pPr>
        <w:pStyle w:val="SubStepAlpha"/>
      </w:pPr>
      <w:r>
        <w:t>Check the current NTP and clock settings as shown below:</w:t>
      </w:r>
    </w:p>
    <w:p w14:paraId="3F2DB11D" w14:textId="77777777" w:rsidR="003328D3" w:rsidRDefault="003328D3" w:rsidP="003328D3">
      <w:pPr>
        <w:pStyle w:val="CMD"/>
        <w:rPr>
          <w:b/>
        </w:rPr>
      </w:pPr>
      <w:r>
        <w:t xml:space="preserve">R1# </w:t>
      </w:r>
      <w:r>
        <w:rPr>
          <w:b/>
        </w:rPr>
        <w:t xml:space="preserve">show </w:t>
      </w:r>
      <w:proofErr w:type="spellStart"/>
      <w:r>
        <w:rPr>
          <w:b/>
        </w:rPr>
        <w:t>ntp</w:t>
      </w:r>
      <w:proofErr w:type="spellEnd"/>
      <w:r>
        <w:rPr>
          <w:b/>
        </w:rPr>
        <w:t xml:space="preserve"> status</w:t>
      </w:r>
    </w:p>
    <w:p w14:paraId="56F06D17" w14:textId="77777777" w:rsidR="003328D3" w:rsidRDefault="003328D3" w:rsidP="003328D3">
      <w:pPr>
        <w:pStyle w:val="CMDOutput"/>
      </w:pPr>
      <w:r>
        <w:t>%NTP is not enabled.</w:t>
      </w:r>
    </w:p>
    <w:p w14:paraId="6095F71A" w14:textId="77777777" w:rsidR="003328D3" w:rsidRDefault="003328D3" w:rsidP="003328D3">
      <w:pPr>
        <w:pStyle w:val="CMD"/>
        <w:rPr>
          <w:b/>
        </w:rPr>
      </w:pPr>
      <w:r>
        <w:t xml:space="preserve">R1# </w:t>
      </w:r>
      <w:r>
        <w:rPr>
          <w:b/>
        </w:rPr>
        <w:t>show clock detail</w:t>
      </w:r>
    </w:p>
    <w:p w14:paraId="743581ED" w14:textId="77777777" w:rsidR="003328D3" w:rsidRDefault="003328D3" w:rsidP="003328D3">
      <w:pPr>
        <w:pStyle w:val="CMDOutput"/>
      </w:pPr>
      <w:r>
        <w:t xml:space="preserve">*0:1:53.745 UTC Mon Mar </w:t>
      </w:r>
      <w:proofErr w:type="gramStart"/>
      <w:r>
        <w:t>1</w:t>
      </w:r>
      <w:proofErr w:type="gramEnd"/>
      <w:r>
        <w:t xml:space="preserve"> 1993</w:t>
      </w:r>
    </w:p>
    <w:p w14:paraId="43C64700" w14:textId="77777777" w:rsidR="003328D3" w:rsidRPr="007B434D" w:rsidRDefault="003328D3" w:rsidP="003328D3">
      <w:pPr>
        <w:pStyle w:val="CMDOutput"/>
      </w:pPr>
      <w:r>
        <w:t>Time source is ha</w:t>
      </w:r>
      <w:bookmarkStart w:id="0" w:name="_GoBack"/>
      <w:bookmarkEnd w:id="0"/>
      <w:r>
        <w:t>rdware calendar</w:t>
      </w:r>
    </w:p>
    <w:p w14:paraId="289EA60A" w14:textId="77777777" w:rsidR="003328D3" w:rsidRDefault="003328D3" w:rsidP="003328D3">
      <w:pPr>
        <w:pStyle w:val="SubStepAlpha"/>
      </w:pPr>
      <w:r>
        <w:lastRenderedPageBreak/>
        <w:t xml:space="preserve">Configure R1 and R2 as NTP Clients. Use the </w:t>
      </w:r>
      <w:proofErr w:type="spellStart"/>
      <w:r>
        <w:rPr>
          <w:b/>
        </w:rPr>
        <w:t>ntp</w:t>
      </w:r>
      <w:proofErr w:type="spellEnd"/>
      <w:r>
        <w:rPr>
          <w:b/>
        </w:rPr>
        <w:t xml:space="preserve"> server </w:t>
      </w:r>
      <w:r>
        <w:t>command to specify an NTP server, as shown below:</w:t>
      </w:r>
    </w:p>
    <w:p w14:paraId="69549BB5" w14:textId="77777777" w:rsidR="003328D3" w:rsidRPr="00BC43B4" w:rsidRDefault="003328D3" w:rsidP="003328D3">
      <w:pPr>
        <w:pStyle w:val="CMD"/>
        <w:rPr>
          <w:b/>
          <w:lang w:val="pt-BR"/>
        </w:rPr>
      </w:pPr>
      <w:r w:rsidRPr="00BC43B4">
        <w:rPr>
          <w:lang w:val="pt-BR"/>
        </w:rPr>
        <w:t xml:space="preserve">R1# </w:t>
      </w:r>
      <w:r w:rsidRPr="00BC43B4">
        <w:rPr>
          <w:b/>
          <w:lang w:val="pt-BR"/>
        </w:rPr>
        <w:t>conf t</w:t>
      </w:r>
    </w:p>
    <w:p w14:paraId="6DE652EE" w14:textId="77777777" w:rsidR="003328D3" w:rsidRDefault="003328D3" w:rsidP="003328D3">
      <w:pPr>
        <w:pStyle w:val="BodyTextL50"/>
      </w:pPr>
      <w:r w:rsidRPr="00BB0C8F">
        <w:rPr>
          <w:rFonts w:ascii="Courier New" w:hAnsi="Courier New" w:cs="Courier New"/>
          <w:lang w:val="pt-BR"/>
        </w:rPr>
        <w:t xml:space="preserve">R1(config)# </w:t>
      </w:r>
      <w:r w:rsidRPr="00BB0C8F">
        <w:rPr>
          <w:rFonts w:ascii="Courier New" w:hAnsi="Courier New" w:cs="Courier New"/>
          <w:b/>
          <w:lang w:val="pt-BR"/>
        </w:rPr>
        <w:t xml:space="preserve">ntp </w:t>
      </w:r>
      <w:r w:rsidRPr="003A41CB">
        <w:rPr>
          <w:rFonts w:ascii="Courier New" w:hAnsi="Courier New" w:cs="Courier New"/>
          <w:b/>
          <w:lang w:val="pt-BR"/>
        </w:rPr>
        <w:t>server</w:t>
      </w:r>
      <w:r w:rsidRPr="00A205D3">
        <w:rPr>
          <w:rFonts w:ascii="Courier New" w:hAnsi="Courier New" w:cs="Courier New"/>
          <w:b/>
          <w:lang w:val="pt-BR"/>
        </w:rPr>
        <w:t xml:space="preserve"> 209.165.200.225</w:t>
      </w:r>
    </w:p>
    <w:p w14:paraId="38086F0B" w14:textId="77777777" w:rsidR="003328D3" w:rsidRDefault="003328D3" w:rsidP="003328D3">
      <w:pPr>
        <w:pStyle w:val="SubStepAlpha"/>
      </w:pPr>
      <w:r>
        <w:t xml:space="preserve">Repeat this configuration on </w:t>
      </w:r>
      <w:r>
        <w:rPr>
          <w:b/>
        </w:rPr>
        <w:t>R2</w:t>
      </w:r>
      <w:r>
        <w:t>.</w:t>
      </w:r>
    </w:p>
    <w:p w14:paraId="3698D921" w14:textId="77777777" w:rsidR="003328D3" w:rsidRDefault="003328D3" w:rsidP="003328D3">
      <w:pPr>
        <w:pStyle w:val="Heading2"/>
      </w:pPr>
      <w:r>
        <w:t>Verify NTP settings</w:t>
      </w:r>
    </w:p>
    <w:p w14:paraId="20CEA28E" w14:textId="77777777" w:rsidR="003328D3" w:rsidRDefault="003328D3" w:rsidP="003328D3">
      <w:pPr>
        <w:pStyle w:val="SubStepAlpha"/>
      </w:pPr>
      <w:r>
        <w:t>Check the clocks on R1 and R2 again to verify that they are synchronized:</w:t>
      </w:r>
    </w:p>
    <w:p w14:paraId="323ED3B7" w14:textId="77777777" w:rsidR="003328D3" w:rsidRPr="005F4648" w:rsidRDefault="003328D3" w:rsidP="003328D3">
      <w:pPr>
        <w:pStyle w:val="CMD"/>
        <w:rPr>
          <w:b/>
        </w:rPr>
      </w:pPr>
      <w:r>
        <w:t xml:space="preserve">R1# </w:t>
      </w:r>
      <w:r w:rsidRPr="002B0C56">
        <w:rPr>
          <w:b/>
        </w:rPr>
        <w:t>show clock</w:t>
      </w:r>
      <w:r>
        <w:rPr>
          <w:b/>
        </w:rPr>
        <w:t xml:space="preserve"> detail</w:t>
      </w:r>
    </w:p>
    <w:p w14:paraId="2F4CDAD0" w14:textId="77777777" w:rsidR="003328D3" w:rsidRDefault="003328D3" w:rsidP="003328D3">
      <w:pPr>
        <w:pStyle w:val="CMD"/>
      </w:pPr>
      <w:r>
        <w:t xml:space="preserve">12:7:18.451 UTC Sat Oct </w:t>
      </w:r>
      <w:proofErr w:type="gramStart"/>
      <w:r>
        <w:t>12</w:t>
      </w:r>
      <w:proofErr w:type="gramEnd"/>
      <w:r>
        <w:t xml:space="preserve"> 2019</w:t>
      </w:r>
    </w:p>
    <w:p w14:paraId="32733468" w14:textId="77777777" w:rsidR="003328D3" w:rsidRDefault="003328D3" w:rsidP="003328D3">
      <w:pPr>
        <w:pStyle w:val="CMD"/>
      </w:pPr>
      <w:r>
        <w:t>Time source is NTP</w:t>
      </w:r>
    </w:p>
    <w:p w14:paraId="08AE4144" w14:textId="77777777" w:rsidR="003328D3" w:rsidRDefault="003328D3" w:rsidP="003328D3">
      <w:pPr>
        <w:pStyle w:val="BodyTextL50"/>
      </w:pPr>
      <w:r w:rsidRPr="00BC43B4">
        <w:rPr>
          <w:b/>
        </w:rPr>
        <w:t>Note</w:t>
      </w:r>
      <w:r w:rsidRPr="00A205D3">
        <w:t>:</w:t>
      </w:r>
      <w:r>
        <w:t xml:space="preserve"> When working on physical routers, allow a few minutes before R1 and R2 clocks are synchronized. With Packet Tracer you can use the Fast Forward Time button to speed up synchronization.</w:t>
      </w:r>
      <w:r w:rsidRPr="008D4115">
        <w:t xml:space="preserve"> </w:t>
      </w:r>
    </w:p>
    <w:p w14:paraId="200A8C1F" w14:textId="77777777" w:rsidR="003328D3" w:rsidRDefault="003328D3" w:rsidP="003328D3">
      <w:pPr>
        <w:pStyle w:val="BodyTextL50"/>
      </w:pPr>
      <w:r>
        <w:t xml:space="preserve">Execute the same command on </w:t>
      </w:r>
      <w:r>
        <w:rPr>
          <w:b/>
        </w:rPr>
        <w:t>R2</w:t>
      </w:r>
      <w:r>
        <w:t>.</w:t>
      </w:r>
    </w:p>
    <w:p w14:paraId="4FAE4080" w14:textId="77777777" w:rsidR="003328D3" w:rsidRDefault="003328D3" w:rsidP="003328D3">
      <w:pPr>
        <w:pStyle w:val="Heading3"/>
      </w:pPr>
      <w:r>
        <w:t>Question:</w:t>
      </w:r>
    </w:p>
    <w:p w14:paraId="6AED5407" w14:textId="77777777" w:rsidR="003328D3" w:rsidRDefault="003328D3" w:rsidP="003328D3">
      <w:pPr>
        <w:pStyle w:val="BodyTextL50"/>
        <w:spacing w:before="0"/>
      </w:pPr>
      <w:r>
        <w:t>Are the clocks synchronized?</w:t>
      </w:r>
    </w:p>
    <w:p w14:paraId="2DBD6F1B" w14:textId="77777777" w:rsidR="003328D3" w:rsidRPr="000341E0" w:rsidRDefault="003328D3" w:rsidP="003328D3">
      <w:pPr>
        <w:pStyle w:val="AnswerLineL50"/>
      </w:pPr>
      <w:r>
        <w:t>Place</w:t>
      </w:r>
      <w:r w:rsidRPr="000341E0">
        <w:t xml:space="preserve"> your answers here.</w:t>
      </w:r>
    </w:p>
    <w:p w14:paraId="575C1B46" w14:textId="77777777" w:rsidR="003328D3" w:rsidRPr="002340E3" w:rsidRDefault="003328D3" w:rsidP="003328D3">
      <w:pPr>
        <w:pStyle w:val="BodyTextL50"/>
        <w:rPr>
          <w:b/>
        </w:rPr>
      </w:pPr>
      <w:r>
        <w:rPr>
          <w:rStyle w:val="AnswerGray"/>
        </w:rPr>
        <w:t>Yes. R1 and R2 have the same time as N1.</w:t>
      </w:r>
    </w:p>
    <w:p w14:paraId="038F3CAD" w14:textId="77777777" w:rsidR="003328D3" w:rsidRDefault="003328D3" w:rsidP="003328D3">
      <w:pPr>
        <w:pStyle w:val="SubStepAlpha"/>
        <w:rPr>
          <w:lang w:val="pt-BR"/>
        </w:rPr>
      </w:pPr>
      <w:r>
        <w:rPr>
          <w:lang w:val="pt-BR"/>
        </w:rPr>
        <w:t>Check the NTP status and NTP associations by using the following commands to verify NTP operation and configuration.</w:t>
      </w:r>
    </w:p>
    <w:p w14:paraId="29177012"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status</w:t>
      </w:r>
    </w:p>
    <w:p w14:paraId="0333375D" w14:textId="77777777" w:rsidR="003328D3" w:rsidRPr="00C16766" w:rsidRDefault="003328D3" w:rsidP="003328D3">
      <w:pPr>
        <w:pStyle w:val="CMDOutput"/>
        <w:rPr>
          <w:lang w:val="pt-BR"/>
        </w:rPr>
      </w:pPr>
      <w:r w:rsidRPr="00C16766">
        <w:rPr>
          <w:lang w:val="pt-BR"/>
        </w:rPr>
        <w:t>Clock is synchronized, stratum 2, reference is 209.165.200.225</w:t>
      </w:r>
    </w:p>
    <w:p w14:paraId="5EDF8F93" w14:textId="77777777" w:rsidR="003328D3" w:rsidRDefault="003328D3" w:rsidP="003328D3">
      <w:pPr>
        <w:pStyle w:val="CMDOutput"/>
        <w:rPr>
          <w:lang w:val="pt-BR"/>
        </w:rPr>
      </w:pPr>
      <w:r>
        <w:rPr>
          <w:lang w:val="pt-BR"/>
        </w:rPr>
        <w:t>&lt;Output omitted&gt;</w:t>
      </w:r>
    </w:p>
    <w:p w14:paraId="4193DB5D" w14:textId="77777777" w:rsidR="003328D3" w:rsidRPr="00C16766" w:rsidRDefault="003328D3" w:rsidP="003328D3">
      <w:pPr>
        <w:pStyle w:val="CMDOutput"/>
        <w:rPr>
          <w:lang w:val="pt-BR"/>
        </w:rPr>
      </w:pPr>
    </w:p>
    <w:p w14:paraId="60534AE9" w14:textId="77777777" w:rsidR="003328D3" w:rsidRPr="00C16766" w:rsidRDefault="003328D3" w:rsidP="003328D3">
      <w:pPr>
        <w:pStyle w:val="CMD"/>
        <w:rPr>
          <w:lang w:val="pt-BR"/>
        </w:rPr>
      </w:pPr>
      <w:r>
        <w:rPr>
          <w:lang w:val="pt-BR"/>
        </w:rPr>
        <w:t>R1</w:t>
      </w:r>
      <w:r w:rsidRPr="00C16766">
        <w:rPr>
          <w:lang w:val="pt-BR"/>
        </w:rPr>
        <w:t>#</w:t>
      </w:r>
      <w:r>
        <w:rPr>
          <w:lang w:val="pt-BR"/>
        </w:rPr>
        <w:t xml:space="preserve"> </w:t>
      </w:r>
      <w:r w:rsidRPr="008D4115">
        <w:rPr>
          <w:b/>
          <w:lang w:val="pt-BR"/>
        </w:rPr>
        <w:t>show ntp associations</w:t>
      </w:r>
    </w:p>
    <w:p w14:paraId="766DBB76" w14:textId="77777777" w:rsidR="003328D3" w:rsidRPr="003328D3" w:rsidRDefault="003328D3" w:rsidP="003328D3">
      <w:pPr>
        <w:pStyle w:val="CMDOutput"/>
      </w:pPr>
    </w:p>
    <w:p w14:paraId="6ABD9081" w14:textId="77777777" w:rsidR="003328D3" w:rsidRPr="003328D3" w:rsidRDefault="003328D3" w:rsidP="003328D3">
      <w:pPr>
        <w:pStyle w:val="CMDOutput"/>
      </w:pPr>
      <w:r w:rsidRPr="003328D3">
        <w:t xml:space="preserve">address         ref clock       </w:t>
      </w:r>
      <w:proofErr w:type="spellStart"/>
      <w:r w:rsidRPr="003328D3">
        <w:t>st</w:t>
      </w:r>
      <w:proofErr w:type="spellEnd"/>
      <w:r w:rsidRPr="003328D3">
        <w:t xml:space="preserve">   when     poll    </w:t>
      </w:r>
      <w:proofErr w:type="gramStart"/>
      <w:r w:rsidRPr="003328D3">
        <w:t>reach  delay</w:t>
      </w:r>
      <w:proofErr w:type="gramEnd"/>
      <w:r w:rsidRPr="003328D3">
        <w:t xml:space="preserve">          offset            </w:t>
      </w:r>
      <w:proofErr w:type="spellStart"/>
      <w:r w:rsidRPr="003328D3">
        <w:t>disp</w:t>
      </w:r>
      <w:proofErr w:type="spellEnd"/>
    </w:p>
    <w:p w14:paraId="055DA1C6" w14:textId="77777777" w:rsidR="003328D3" w:rsidRPr="003328D3" w:rsidRDefault="003328D3" w:rsidP="003328D3">
      <w:pPr>
        <w:pStyle w:val="CMDOutput"/>
      </w:pPr>
      <w:r w:rsidRPr="003328D3">
        <w:t>*~209.165.200.225127.127.1.1     1    11       32      377    9.00           4.00              0.24</w:t>
      </w:r>
    </w:p>
    <w:p w14:paraId="7413D489" w14:textId="77777777" w:rsidR="003328D3" w:rsidRDefault="003328D3" w:rsidP="003328D3">
      <w:pPr>
        <w:pStyle w:val="CMDOutput"/>
      </w:pPr>
      <w:r w:rsidRPr="003328D3">
        <w:t xml:space="preserve"> * </w:t>
      </w:r>
      <w:proofErr w:type="spellStart"/>
      <w:proofErr w:type="gramStart"/>
      <w:r w:rsidRPr="003328D3">
        <w:t>sys.peer</w:t>
      </w:r>
      <w:proofErr w:type="spellEnd"/>
      <w:proofErr w:type="gramEnd"/>
      <w:r w:rsidRPr="003328D3">
        <w:t xml:space="preserve">, # selected, + candidate, - </w:t>
      </w:r>
      <w:proofErr w:type="spellStart"/>
      <w:r w:rsidRPr="003328D3">
        <w:t>outlyer</w:t>
      </w:r>
      <w:proofErr w:type="spellEnd"/>
      <w:r w:rsidRPr="003328D3">
        <w:t xml:space="preserve">, x </w:t>
      </w:r>
      <w:proofErr w:type="spellStart"/>
      <w:r w:rsidRPr="003328D3">
        <w:t>falseticker</w:t>
      </w:r>
      <w:proofErr w:type="spellEnd"/>
      <w:r w:rsidRPr="003328D3">
        <w:t>, ~ configured</w:t>
      </w:r>
    </w:p>
    <w:p w14:paraId="37CD8108" w14:textId="77777777" w:rsidR="00537721" w:rsidRPr="003328D3" w:rsidRDefault="00537721" w:rsidP="00537721">
      <w:pPr>
        <w:pStyle w:val="ConfigWindow"/>
      </w:pPr>
      <w:r>
        <w:t>Close configuration window</w:t>
      </w:r>
    </w:p>
    <w:p w14:paraId="61DBF415" w14:textId="77777777" w:rsidR="003328D3" w:rsidRPr="00C90CB6" w:rsidRDefault="003328D3" w:rsidP="003328D3">
      <w:pPr>
        <w:pStyle w:val="ConfigWindow"/>
        <w:rPr>
          <w:lang w:val="pt-BR"/>
        </w:rPr>
      </w:pPr>
      <w:r>
        <w:rPr>
          <w:lang w:val="pt-BR"/>
        </w:rPr>
        <w:t>End of document</w:t>
      </w:r>
    </w:p>
    <w:sectPr w:rsidR="003328D3" w:rsidRPr="00C90CB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53F1C" w14:textId="77777777" w:rsidR="00AE39B1" w:rsidRDefault="00AE39B1" w:rsidP="00710659">
      <w:pPr>
        <w:spacing w:after="0" w:line="240" w:lineRule="auto"/>
      </w:pPr>
      <w:r>
        <w:separator/>
      </w:r>
    </w:p>
    <w:p w14:paraId="1B22D071" w14:textId="77777777" w:rsidR="00AE39B1" w:rsidRDefault="00AE39B1"/>
  </w:endnote>
  <w:endnote w:type="continuationSeparator" w:id="0">
    <w:p w14:paraId="10BBA9D8" w14:textId="77777777" w:rsidR="00AE39B1" w:rsidRDefault="00AE39B1" w:rsidP="00710659">
      <w:pPr>
        <w:spacing w:after="0" w:line="240" w:lineRule="auto"/>
      </w:pPr>
      <w:r>
        <w:continuationSeparator/>
      </w:r>
    </w:p>
    <w:p w14:paraId="0A6F6BEF" w14:textId="77777777" w:rsidR="00AE39B1" w:rsidRDefault="00AE3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CEA35" w14:textId="0880BEC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E63E9">
          <w:t>2016</w:t>
        </w:r>
      </w:sdtContent>
    </w:sdt>
    <w:r>
      <w:t xml:space="preserve"> </w:t>
    </w:r>
    <w:r w:rsidR="00E13204">
      <w:t>–</w:t>
    </w:r>
    <w:r w:rsidR="00A72FEC">
      <w:t xml:space="preserve"> </w:t>
    </w:r>
    <w:r w:rsidR="00A72FEC">
      <w:fldChar w:fldCharType="begin"/>
    </w:r>
    <w:r w:rsidR="00A72FEC">
      <w:instrText xml:space="preserve"> SAVEDATE  \@ "yyyy"  \* MERGEFORMAT </w:instrText>
    </w:r>
    <w:r w:rsidR="00A72FEC">
      <w:fldChar w:fldCharType="separate"/>
    </w:r>
    <w:r w:rsidR="00A72FEC">
      <w:rPr>
        <w:noProof/>
      </w:rPr>
      <w:t>2020</w:t>
    </w:r>
    <w:r w:rsidR="00A72FEC">
      <w:fldChar w:fldCharType="end"/>
    </w:r>
    <w:r w:rsidR="00A72FEC">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2E75A" w14:textId="1918A82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E63E9">
          <w:t>2016</w:t>
        </w:r>
      </w:sdtContent>
    </w:sdt>
    <w:r w:rsidR="007E6402">
      <w:t xml:space="preserve"> -</w:t>
    </w:r>
    <w:r w:rsidR="00C20634">
      <w:t xml:space="preserve"> </w:t>
    </w:r>
    <w:r w:rsidR="00A72FEC">
      <w:fldChar w:fldCharType="begin"/>
    </w:r>
    <w:r w:rsidR="00A72FEC">
      <w:instrText xml:space="preserve"> SAVEDATE  \@ "yyyy"  \* MERGEFORMAT </w:instrText>
    </w:r>
    <w:r w:rsidR="00A72FEC">
      <w:fldChar w:fldCharType="separate"/>
    </w:r>
    <w:r w:rsidR="00A72FEC">
      <w:rPr>
        <w:noProof/>
      </w:rPr>
      <w:t>2020</w:t>
    </w:r>
    <w:r w:rsidR="00A72FEC">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E87CF" w14:textId="77777777" w:rsidR="00AE39B1" w:rsidRDefault="00AE39B1" w:rsidP="00710659">
      <w:pPr>
        <w:spacing w:after="0" w:line="240" w:lineRule="auto"/>
      </w:pPr>
      <w:r>
        <w:separator/>
      </w:r>
    </w:p>
    <w:p w14:paraId="7D9D0156" w14:textId="77777777" w:rsidR="00AE39B1" w:rsidRDefault="00AE39B1"/>
  </w:footnote>
  <w:footnote w:type="continuationSeparator" w:id="0">
    <w:p w14:paraId="15D8148A" w14:textId="77777777" w:rsidR="00AE39B1" w:rsidRDefault="00AE39B1" w:rsidP="00710659">
      <w:pPr>
        <w:spacing w:after="0" w:line="240" w:lineRule="auto"/>
      </w:pPr>
      <w:r>
        <w:continuationSeparator/>
      </w:r>
    </w:p>
    <w:p w14:paraId="1D98C083" w14:textId="77777777" w:rsidR="00AE39B1" w:rsidRDefault="00AE39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96E685F771F4EB5B4A47206D0EEC6A9"/>
      </w:placeholder>
      <w:dataBinding w:prefixMappings="xmlns:ns0='http://purl.org/dc/elements/1.1/' xmlns:ns1='http://schemas.openxmlformats.org/package/2006/metadata/core-properties' " w:xpath="/ns1:coreProperties[1]/ns0:title[1]" w:storeItemID="{6C3C8BC8-F283-45AE-878A-BAB7291924A1}"/>
      <w:text/>
    </w:sdtPr>
    <w:sdtEndPr/>
    <w:sdtContent>
      <w:p w14:paraId="4BC3475F" w14:textId="77777777" w:rsidR="00926CB2" w:rsidRDefault="003328D3" w:rsidP="008402F2">
        <w:pPr>
          <w:pStyle w:val="PageHead"/>
        </w:pPr>
        <w:r>
          <w:t>Packet Tracer - Configure and Verify NTP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C430" w14:textId="77777777" w:rsidR="00926CB2" w:rsidRDefault="00882B63" w:rsidP="006C3FCF">
    <w:pPr>
      <w:ind w:left="-288"/>
    </w:pPr>
    <w:r>
      <w:rPr>
        <w:noProof/>
      </w:rPr>
      <w:drawing>
        <wp:inline distT="0" distB="0" distL="0" distR="0" wp14:anchorId="1FA05994" wp14:editId="659940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A047DA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F840877"/>
    <w:multiLevelType w:val="multilevel"/>
    <w:tmpl w:val="80327A0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333"/>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28D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37721"/>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06E"/>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0EFD"/>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FEC"/>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9B1"/>
    <w:rsid w:val="00AE56C0"/>
    <w:rsid w:val="00AF7ACC"/>
    <w:rsid w:val="00B00914"/>
    <w:rsid w:val="00B02A8E"/>
    <w:rsid w:val="00B052EE"/>
    <w:rsid w:val="00B1081F"/>
    <w:rsid w:val="00B2496B"/>
    <w:rsid w:val="00B27499"/>
    <w:rsid w:val="00B3010D"/>
    <w:rsid w:val="00B35151"/>
    <w:rsid w:val="00B433F2"/>
    <w:rsid w:val="00B458E8"/>
    <w:rsid w:val="00B47940"/>
    <w:rsid w:val="00B51C3D"/>
    <w:rsid w:val="00B5397B"/>
    <w:rsid w:val="00B53EE9"/>
    <w:rsid w:val="00B6183E"/>
    <w:rsid w:val="00B62809"/>
    <w:rsid w:val="00B72F2A"/>
    <w:rsid w:val="00B74716"/>
    <w:rsid w:val="00B7675A"/>
    <w:rsid w:val="00B81898"/>
    <w:rsid w:val="00B82DED"/>
    <w:rsid w:val="00B8606B"/>
    <w:rsid w:val="00B878E7"/>
    <w:rsid w:val="00B879CC"/>
    <w:rsid w:val="00B963D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75B9"/>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204"/>
    <w:rsid w:val="00E162CD"/>
    <w:rsid w:val="00E17FA5"/>
    <w:rsid w:val="00E21BFE"/>
    <w:rsid w:val="00E21C88"/>
    <w:rsid w:val="00E223AC"/>
    <w:rsid w:val="00E26930"/>
    <w:rsid w:val="00E27257"/>
    <w:rsid w:val="00E27F4F"/>
    <w:rsid w:val="00E33C65"/>
    <w:rsid w:val="00E41309"/>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E63E9"/>
    <w:rsid w:val="00EE6EB3"/>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63C24"/>
  <w15:docId w15:val="{91A07A72-6F5F-47D8-9188-EBA686C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3328D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328D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328D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EE63E9"/>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63D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63E9"/>
    <w:pPr>
      <w:spacing w:before="0" w:after="0"/>
    </w:pPr>
    <w:rPr>
      <w:i/>
      <w:color w:val="FFFFFF" w:themeColor="background1"/>
      <w:sz w:val="6"/>
    </w:rPr>
  </w:style>
  <w:style w:type="paragraph" w:customStyle="1" w:styleId="SubStepAlpha">
    <w:name w:val="SubStep Alpha"/>
    <w:basedOn w:val="BodyTextL25"/>
    <w:qFormat/>
    <w:rsid w:val="003328D3"/>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3328D3"/>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328D3"/>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E63E9"/>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6E685F771F4EB5B4A47206D0EEC6A9"/>
        <w:category>
          <w:name w:val="General"/>
          <w:gallery w:val="placeholder"/>
        </w:category>
        <w:types>
          <w:type w:val="bbPlcHdr"/>
        </w:types>
        <w:behaviors>
          <w:behavior w:val="content"/>
        </w:behaviors>
        <w:guid w:val="{747FEB20-50BA-4BF3-ACDB-36EFB9647167}"/>
      </w:docPartPr>
      <w:docPartBody>
        <w:p w:rsidR="00305887" w:rsidRDefault="00E45E03">
          <w:pPr>
            <w:pStyle w:val="196E685F771F4EB5B4A47206D0EEC6A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03"/>
    <w:rsid w:val="00305887"/>
    <w:rsid w:val="003D0F55"/>
    <w:rsid w:val="005C6571"/>
    <w:rsid w:val="008B7847"/>
    <w:rsid w:val="00DB3A3D"/>
    <w:rsid w:val="00E45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6E685F771F4EB5B4A47206D0EEC6A9">
    <w:name w:val="196E685F771F4EB5B4A47206D0EEC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47846-A532-43F7-A9DC-080751E8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NTP</dc:title>
  <dc:creator>SP</dc:creator>
  <dc:description>2016</dc:description>
  <cp:lastModifiedBy>Martin Benson -X (mbenson - UNICON INC at Cisco)</cp:lastModifiedBy>
  <cp:revision>6</cp:revision>
  <dcterms:created xsi:type="dcterms:W3CDTF">2019-11-23T01:31:00Z</dcterms:created>
  <dcterms:modified xsi:type="dcterms:W3CDTF">2020-01-29T20:02:00Z</dcterms:modified>
</cp:coreProperties>
</file>